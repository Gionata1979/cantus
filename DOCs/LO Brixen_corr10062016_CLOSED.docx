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07D" w:rsidRDefault="00AD2B68" w:rsidP="001B107D">
      <w:pPr>
        <w:pStyle w:val="berschrift1"/>
      </w:pPr>
      <w:r>
        <w:t>(28r)</w:t>
      </w:r>
      <w:r w:rsidR="00A93BC8">
        <w:t xml:space="preserve"> </w:t>
      </w:r>
      <w:r w:rsidR="003E03D6">
        <w:t>[</w:t>
      </w:r>
      <w:r w:rsidR="001B107D" w:rsidRPr="001B107D">
        <w:rPr>
          <w:lang w:val="it-IT"/>
        </w:rPr>
        <w:t>PROLOGUS</w:t>
      </w:r>
      <w:r w:rsidR="001B107D">
        <w:t>]</w:t>
      </w:r>
    </w:p>
    <w:p w:rsidR="00B363CD" w:rsidRDefault="00B363CD" w:rsidP="000A17B6">
      <w:pPr>
        <w:rPr>
          <w:lang w:val="it-IT"/>
        </w:rPr>
      </w:pPr>
      <w:r>
        <w:t>Quoniam diversarum ecclesiarum diversae consuetudines et ordines psallendi non modicam ecclesiis</w:t>
      </w:r>
      <w:r w:rsidR="003A07CE">
        <w:t xml:space="preserve"> important confusionem, bonumque</w:t>
      </w:r>
      <w:r>
        <w:t xml:space="preserve"> iustum est unus atque idem in divi</w:t>
      </w:r>
      <w:r w:rsidR="00A8266D">
        <w:t>ni</w:t>
      </w:r>
      <w:r>
        <w:t xml:space="preserve">s officiis </w:t>
      </w:r>
      <w:r w:rsidRPr="005E47A1">
        <w:rPr>
          <w:lang w:val="la-Latn"/>
        </w:rPr>
        <w:t>|</w:t>
      </w:r>
      <w:r>
        <w:rPr>
          <w:lang w:val="it-IT"/>
        </w:rPr>
        <w:t>R</w:t>
      </w:r>
      <w:r w:rsidRPr="005E47A1">
        <w:rPr>
          <w:lang w:val="la-Latn"/>
        </w:rPr>
        <w:t>|</w:t>
      </w:r>
      <w:r>
        <w:rPr>
          <w:lang w:val="it-IT"/>
        </w:rPr>
        <w:t xml:space="preserve">ricis ecclesiae observetur ordo psallendi iuxta concilium </w:t>
      </w:r>
      <w:r w:rsidRPr="004E5332">
        <w:rPr>
          <w:rStyle w:val="Ort"/>
        </w:rPr>
        <w:t>Bracarense</w:t>
      </w:r>
      <w:r>
        <w:rPr>
          <w:lang w:val="it-IT"/>
        </w:rPr>
        <w:t xml:space="preserve"> [CIT] </w:t>
      </w:r>
      <w:r w:rsidRPr="00D23B46">
        <w:rPr>
          <w:rStyle w:val="Incipit"/>
        </w:rPr>
        <w:t>Placuit</w:t>
      </w:r>
      <w:r w:rsidRPr="00A002FB">
        <w:t xml:space="preserve"> </w:t>
      </w:r>
      <w:r w:rsidRPr="00D23B46">
        <w:rPr>
          <w:rStyle w:val="Incipit"/>
        </w:rPr>
        <w:t>omnibus</w:t>
      </w:r>
      <w:r w:rsidRPr="00A002FB">
        <w:t xml:space="preserve"> </w:t>
      </w:r>
      <w:r w:rsidRPr="00D23B46">
        <w:rPr>
          <w:rStyle w:val="Incipit"/>
        </w:rPr>
        <w:t>communi</w:t>
      </w:r>
      <w:r w:rsidRPr="00A002FB">
        <w:t xml:space="preserve"> </w:t>
      </w:r>
      <w:r w:rsidRPr="00D23B46">
        <w:rPr>
          <w:rStyle w:val="Incipit"/>
        </w:rPr>
        <w:t>consensu</w:t>
      </w:r>
      <w:r w:rsidRPr="00A002FB">
        <w:t xml:space="preserve"> </w:t>
      </w:r>
      <w:r w:rsidRPr="00D23B46">
        <w:rPr>
          <w:rStyle w:val="Incipit"/>
        </w:rPr>
        <w:t>et</w:t>
      </w:r>
      <w:r w:rsidRPr="00A002FB">
        <w:t xml:space="preserve"> </w:t>
      </w:r>
      <w:r w:rsidRPr="00D23B46">
        <w:rPr>
          <w:rStyle w:val="Incipit"/>
        </w:rPr>
        <w:t>unus</w:t>
      </w:r>
      <w:r w:rsidRPr="00A002FB">
        <w:t xml:space="preserve"> </w:t>
      </w:r>
      <w:r w:rsidRPr="00D23B46">
        <w:rPr>
          <w:rStyle w:val="Incipit"/>
        </w:rPr>
        <w:t>atque</w:t>
      </w:r>
      <w:r w:rsidRPr="00A002FB">
        <w:t xml:space="preserve"> </w:t>
      </w:r>
      <w:r w:rsidRPr="00D23B46">
        <w:rPr>
          <w:rStyle w:val="Incipit"/>
        </w:rPr>
        <w:t>idem</w:t>
      </w:r>
      <w:r w:rsidRPr="00A002FB">
        <w:t xml:space="preserve"> </w:t>
      </w:r>
      <w:r w:rsidRPr="00D23B46">
        <w:rPr>
          <w:rStyle w:val="Incipit"/>
        </w:rPr>
        <w:t>ordo</w:t>
      </w:r>
      <w:r w:rsidRPr="00A002FB">
        <w:t xml:space="preserve"> </w:t>
      </w:r>
      <w:r w:rsidRPr="00D23B46">
        <w:rPr>
          <w:rStyle w:val="Incipit"/>
        </w:rPr>
        <w:t>psallendi</w:t>
      </w:r>
      <w:r w:rsidRPr="00A002FB">
        <w:t xml:space="preserve"> </w:t>
      </w:r>
      <w:r w:rsidRPr="00D23B46">
        <w:rPr>
          <w:rStyle w:val="Incipit"/>
        </w:rPr>
        <w:t>in</w:t>
      </w:r>
      <w:r w:rsidRPr="00A002FB">
        <w:t xml:space="preserve"> </w:t>
      </w:r>
      <w:r w:rsidRPr="00D23B46">
        <w:rPr>
          <w:rStyle w:val="Incipit"/>
        </w:rPr>
        <w:t>matutinis</w:t>
      </w:r>
      <w:r w:rsidRPr="00A002FB">
        <w:t xml:space="preserve"> </w:t>
      </w:r>
      <w:r w:rsidRPr="00D23B46">
        <w:rPr>
          <w:rStyle w:val="Incipit"/>
        </w:rPr>
        <w:t>et</w:t>
      </w:r>
      <w:r w:rsidRPr="00A002FB">
        <w:t xml:space="preserve"> </w:t>
      </w:r>
      <w:r w:rsidRPr="00D23B46">
        <w:rPr>
          <w:rStyle w:val="Incipit"/>
        </w:rPr>
        <w:t>vespertinis</w:t>
      </w:r>
      <w:r w:rsidRPr="00A002FB">
        <w:t xml:space="preserve"> </w:t>
      </w:r>
      <w:r w:rsidRPr="00D23B46">
        <w:rPr>
          <w:rStyle w:val="Incipit"/>
        </w:rPr>
        <w:t>officiis</w:t>
      </w:r>
      <w:r w:rsidRPr="00A002FB">
        <w:t xml:space="preserve"> </w:t>
      </w:r>
      <w:r w:rsidRPr="00D23B46">
        <w:rPr>
          <w:rStyle w:val="Incipit"/>
        </w:rPr>
        <w:t>teneatur</w:t>
      </w:r>
      <w:r w:rsidRPr="00A002FB">
        <w:t xml:space="preserve"> </w:t>
      </w:r>
      <w:r w:rsidRPr="00D23B46">
        <w:rPr>
          <w:rStyle w:val="Incipit"/>
        </w:rPr>
        <w:t>et</w:t>
      </w:r>
      <w:r w:rsidRPr="00A002FB">
        <w:t xml:space="preserve"> </w:t>
      </w:r>
      <w:r w:rsidRPr="00D23B46">
        <w:rPr>
          <w:rStyle w:val="Incipit"/>
        </w:rPr>
        <w:t>non</w:t>
      </w:r>
      <w:r w:rsidRPr="00A002FB">
        <w:t xml:space="preserve"> </w:t>
      </w:r>
      <w:r w:rsidRPr="00D23B46">
        <w:rPr>
          <w:rStyle w:val="Incipit"/>
        </w:rPr>
        <w:t>diversae</w:t>
      </w:r>
      <w:r w:rsidRPr="00A002FB">
        <w:t xml:space="preserve"> </w:t>
      </w:r>
      <w:r w:rsidRPr="00D23B46">
        <w:rPr>
          <w:rStyle w:val="Incipit"/>
        </w:rPr>
        <w:t>ac</w:t>
      </w:r>
      <w:r w:rsidRPr="00A002FB">
        <w:t xml:space="preserve"> </w:t>
      </w:r>
      <w:r w:rsidRPr="00D23B46">
        <w:rPr>
          <w:rStyle w:val="Incipit"/>
        </w:rPr>
        <w:t>privatae</w:t>
      </w:r>
      <w:r w:rsidRPr="00A002FB">
        <w:t xml:space="preserve"> </w:t>
      </w:r>
      <w:r w:rsidR="000A17B6" w:rsidRPr="00D23B46">
        <w:rPr>
          <w:rStyle w:val="Incipit"/>
        </w:rPr>
        <w:t>neque</w:t>
      </w:r>
      <w:r w:rsidR="000A17B6" w:rsidRPr="00A002FB">
        <w:t xml:space="preserve"> </w:t>
      </w:r>
      <w:r w:rsidR="000A17B6" w:rsidRPr="00D23B46">
        <w:rPr>
          <w:rStyle w:val="Incipit"/>
        </w:rPr>
        <w:t>monasticae</w:t>
      </w:r>
      <w:r w:rsidR="000A17B6" w:rsidRPr="00A002FB">
        <w:t xml:space="preserve"> </w:t>
      </w:r>
      <w:r w:rsidR="000A17B6" w:rsidRPr="00D23B46">
        <w:rPr>
          <w:rStyle w:val="Incipit"/>
        </w:rPr>
        <w:t>consuetudinis</w:t>
      </w:r>
      <w:r w:rsidR="000A17B6" w:rsidRPr="00A002FB">
        <w:t xml:space="preserve"> </w:t>
      </w:r>
      <w:r w:rsidR="000A17B6" w:rsidRPr="00D23B46">
        <w:rPr>
          <w:rStyle w:val="Incipit"/>
        </w:rPr>
        <w:t>cum</w:t>
      </w:r>
      <w:r w:rsidR="000A17B6" w:rsidRPr="00A002FB">
        <w:t xml:space="preserve"> </w:t>
      </w:r>
      <w:r w:rsidR="000A17B6" w:rsidRPr="00D23B46">
        <w:rPr>
          <w:rStyle w:val="Incipit"/>
        </w:rPr>
        <w:t>ecclesiastica</w:t>
      </w:r>
      <w:r w:rsidR="000A17B6" w:rsidRPr="00A002FB">
        <w:t xml:space="preserve"> </w:t>
      </w:r>
      <w:r w:rsidR="000A17B6" w:rsidRPr="00D23B46">
        <w:rPr>
          <w:rStyle w:val="Incipit"/>
        </w:rPr>
        <w:t>regula</w:t>
      </w:r>
      <w:r w:rsidR="000A17B6" w:rsidRPr="00A002FB">
        <w:t xml:space="preserve"> </w:t>
      </w:r>
      <w:r w:rsidR="000A17B6" w:rsidRPr="00D23B46">
        <w:rPr>
          <w:rStyle w:val="Incipit"/>
        </w:rPr>
        <w:t>sint</w:t>
      </w:r>
      <w:r w:rsidR="000A17B6" w:rsidRPr="00A002FB">
        <w:t xml:space="preserve"> </w:t>
      </w:r>
      <w:r w:rsidR="000A17B6" w:rsidRPr="00D23B46">
        <w:rPr>
          <w:rStyle w:val="Incipit"/>
        </w:rPr>
        <w:t>permixtae</w:t>
      </w:r>
      <w:r w:rsidR="000A17B6" w:rsidRPr="000A17B6">
        <w:t>.</w:t>
      </w:r>
      <w:r w:rsidR="000A17B6">
        <w:t xml:space="preserve"> Dicit etiam concilium </w:t>
      </w:r>
      <w:r w:rsidR="000A17B6" w:rsidRPr="004E5332">
        <w:rPr>
          <w:rStyle w:val="Ort"/>
        </w:rPr>
        <w:t>Toletanum</w:t>
      </w:r>
      <w:r w:rsidR="000A17B6">
        <w:t xml:space="preserve"> </w:t>
      </w:r>
      <w:r w:rsidR="00A46BDB">
        <w:t>quod iustum est ut inde quisq</w:t>
      </w:r>
      <w:r w:rsidR="000A17B6" w:rsidRPr="005E47A1">
        <w:rPr>
          <w:lang w:val="la-Latn"/>
        </w:rPr>
        <w:t>|</w:t>
      </w:r>
      <w:r w:rsidR="000A17B6">
        <w:rPr>
          <w:lang w:val="it-IT"/>
        </w:rPr>
        <w:t>R</w:t>
      </w:r>
      <w:r w:rsidR="000A17B6" w:rsidRPr="005E47A1">
        <w:rPr>
          <w:lang w:val="la-Latn"/>
        </w:rPr>
        <w:t>|</w:t>
      </w:r>
      <w:r w:rsidR="00A46BDB">
        <w:rPr>
          <w:lang w:val="it-IT"/>
        </w:rPr>
        <w:t xml:space="preserve"> regula</w:t>
      </w:r>
      <w:r w:rsidR="00B332F8">
        <w:rPr>
          <w:lang w:val="it-IT"/>
        </w:rPr>
        <w:t>s</w:t>
      </w:r>
      <w:r w:rsidR="000A17B6">
        <w:rPr>
          <w:lang w:val="it-IT"/>
        </w:rPr>
        <w:t xml:space="preserve"> magisterii </w:t>
      </w:r>
      <w:r w:rsidR="000A17B6" w:rsidRPr="005E47A1">
        <w:rPr>
          <w:lang w:val="la-Latn"/>
        </w:rPr>
        <w:t>|</w:t>
      </w:r>
      <w:r w:rsidR="000A17B6">
        <w:rPr>
          <w:lang w:val="it-IT"/>
        </w:rPr>
        <w:t>R</w:t>
      </w:r>
      <w:r w:rsidR="000A17B6" w:rsidRPr="005E47A1">
        <w:rPr>
          <w:lang w:val="la-Latn"/>
        </w:rPr>
        <w:t>|</w:t>
      </w:r>
      <w:r w:rsidR="000A17B6">
        <w:rPr>
          <w:lang w:val="it-IT"/>
        </w:rPr>
        <w:t xml:space="preserve">oris dignitatem accipit, ut iuxta maiorum </w:t>
      </w:r>
      <w:r w:rsidR="000A17B6" w:rsidRPr="005E47A1">
        <w:rPr>
          <w:lang w:val="la-Latn"/>
        </w:rPr>
        <w:t>|</w:t>
      </w:r>
      <w:r w:rsidR="000A17B6">
        <w:rPr>
          <w:lang w:val="it-IT"/>
        </w:rPr>
        <w:t>R</w:t>
      </w:r>
      <w:r w:rsidR="000A17B6" w:rsidRPr="005E47A1">
        <w:rPr>
          <w:lang w:val="la-Latn"/>
        </w:rPr>
        <w:t>|</w:t>
      </w:r>
      <w:r w:rsidR="00BD6A14">
        <w:rPr>
          <w:lang w:val="it-IT"/>
        </w:rPr>
        <w:t>t</w:t>
      </w:r>
      <w:r w:rsidR="000A17B6">
        <w:rPr>
          <w:lang w:val="it-IT"/>
        </w:rPr>
        <w:t xml:space="preserve">a sedesque uniuscuiusque dignitatis est, mater sit ecclesiastice magistra </w:t>
      </w:r>
      <w:r w:rsidR="000A17B6" w:rsidRPr="005E47A1">
        <w:rPr>
          <w:lang w:val="la-Latn"/>
        </w:rPr>
        <w:t>|</w:t>
      </w:r>
      <w:r w:rsidR="000A17B6">
        <w:rPr>
          <w:lang w:val="it-IT"/>
        </w:rPr>
        <w:t>R</w:t>
      </w:r>
      <w:r w:rsidR="000A17B6" w:rsidRPr="005E47A1">
        <w:rPr>
          <w:lang w:val="la-Latn"/>
        </w:rPr>
        <w:t>|</w:t>
      </w:r>
      <w:r w:rsidR="000A17B6">
        <w:rPr>
          <w:lang w:val="it-IT"/>
        </w:rPr>
        <w:t>. Nunc debet quis a capite quoquo modo discedere, quia non decet ut membra a capite discrepent, nec aliter quam in matrici ecclesia sua ex</w:t>
      </w:r>
      <w:r w:rsidR="000A17B6" w:rsidRPr="005E47A1">
        <w:rPr>
          <w:lang w:val="la-Latn"/>
        </w:rPr>
        <w:t>|</w:t>
      </w:r>
      <w:r w:rsidR="000A17B6">
        <w:rPr>
          <w:lang w:val="it-IT"/>
        </w:rPr>
        <w:t>R</w:t>
      </w:r>
      <w:r w:rsidR="000A17B6" w:rsidRPr="005E47A1">
        <w:rPr>
          <w:lang w:val="la-Latn"/>
        </w:rPr>
        <w:t>|</w:t>
      </w:r>
      <w:r w:rsidR="000A17B6">
        <w:rPr>
          <w:lang w:val="it-IT"/>
        </w:rPr>
        <w:t xml:space="preserve"> officia. Ex his itaque </w:t>
      </w:r>
      <w:r w:rsidR="000A17B6" w:rsidRPr="005E47A1">
        <w:rPr>
          <w:lang w:val="la-Latn"/>
        </w:rPr>
        <w:t>|</w:t>
      </w:r>
      <w:r w:rsidR="000A17B6">
        <w:rPr>
          <w:lang w:val="it-IT"/>
        </w:rPr>
        <w:t>R</w:t>
      </w:r>
      <w:r w:rsidR="000A17B6" w:rsidRPr="005E47A1">
        <w:rPr>
          <w:lang w:val="la-Latn"/>
        </w:rPr>
        <w:t>|</w:t>
      </w:r>
      <w:r w:rsidR="000A17B6">
        <w:rPr>
          <w:lang w:val="it-IT"/>
        </w:rPr>
        <w:t xml:space="preserve"> quod officia publica scilicet vesperam matutinum et missam, aliter quam principali ecclesia celebrari non licet. Notandum autem dominicam adventum</w:t>
      </w:r>
      <w:r w:rsidR="00C733E5">
        <w:rPr>
          <w:lang w:val="it-IT"/>
        </w:rPr>
        <w:t xml:space="preserve"> per tres tantum dominicas propter tres ebdomadas quae</w:t>
      </w:r>
      <w:r w:rsidR="00305EF3">
        <w:rPr>
          <w:lang w:val="it-IT"/>
        </w:rPr>
        <w:t xml:space="preserve"> </w:t>
      </w:r>
      <w:r w:rsidR="00C733E5">
        <w:rPr>
          <w:lang w:val="it-IT"/>
        </w:rPr>
        <w:t xml:space="preserve">tunc temporis tenebant adventum, quae ab </w:t>
      </w:r>
      <w:r w:rsidR="00650ADE" w:rsidRPr="005E47A1">
        <w:rPr>
          <w:lang w:val="la-Latn"/>
        </w:rPr>
        <w:t>|</w:t>
      </w:r>
      <w:r w:rsidR="00650ADE">
        <w:rPr>
          <w:lang w:val="it-IT"/>
        </w:rPr>
        <w:t>R</w:t>
      </w:r>
      <w:r w:rsidR="00650ADE" w:rsidRPr="005E47A1">
        <w:rPr>
          <w:lang w:val="la-Latn"/>
        </w:rPr>
        <w:t>|</w:t>
      </w:r>
      <w:r w:rsidR="00C733E5">
        <w:rPr>
          <w:lang w:val="it-IT"/>
        </w:rPr>
        <w:t xml:space="preserve">atore sancto </w:t>
      </w:r>
      <w:r w:rsidR="00C733E5" w:rsidRPr="00C733E5">
        <w:rPr>
          <w:rStyle w:val="Person"/>
        </w:rPr>
        <w:t>Gregorio</w:t>
      </w:r>
      <w:r w:rsidR="00C733E5">
        <w:rPr>
          <w:lang w:val="it-IT"/>
        </w:rPr>
        <w:t xml:space="preserve"> inofficiat, sed quia s</w:t>
      </w:r>
      <w:r w:rsidR="00650ADE">
        <w:rPr>
          <w:lang w:val="it-IT"/>
        </w:rPr>
        <w:t>a</w:t>
      </w:r>
      <w:r w:rsidR="00C733E5">
        <w:rPr>
          <w:lang w:val="it-IT"/>
        </w:rPr>
        <w:t xml:space="preserve">epius accedit quarta, est enim collecta dominica quarta. Unde versus [CIT] </w:t>
      </w:r>
      <w:r w:rsidR="00C733E5" w:rsidRPr="00D23B46">
        <w:rPr>
          <w:rStyle w:val="Incipit"/>
        </w:rPr>
        <w:t>Ad</w:t>
      </w:r>
      <w:r w:rsidR="00285D65" w:rsidRPr="00D23B46">
        <w:rPr>
          <w:rStyle w:val="Incipit"/>
        </w:rPr>
        <w:t>v</w:t>
      </w:r>
      <w:r w:rsidR="00C733E5" w:rsidRPr="00D23B46">
        <w:rPr>
          <w:rStyle w:val="Incipit"/>
        </w:rPr>
        <w:t>entum</w:t>
      </w:r>
      <w:r w:rsidR="00C733E5" w:rsidRPr="00A002FB">
        <w:t xml:space="preserve"> </w:t>
      </w:r>
      <w:r w:rsidR="00C733E5" w:rsidRPr="00D23B46">
        <w:rPr>
          <w:rStyle w:val="Incipit"/>
        </w:rPr>
        <w:t>domini</w:t>
      </w:r>
      <w:r w:rsidR="00C733E5" w:rsidRPr="00A002FB">
        <w:t xml:space="preserve"> </w:t>
      </w:r>
      <w:r w:rsidR="00C733E5" w:rsidRPr="00D23B46">
        <w:rPr>
          <w:rStyle w:val="Incipit"/>
        </w:rPr>
        <w:t>noli</w:t>
      </w:r>
      <w:r w:rsidR="00C733E5" w:rsidRPr="00A002FB">
        <w:t xml:space="preserve"> </w:t>
      </w:r>
      <w:r w:rsidR="00C733E5" w:rsidRPr="00D23B46">
        <w:rPr>
          <w:rStyle w:val="Incipit"/>
        </w:rPr>
        <w:t>celebrare</w:t>
      </w:r>
      <w:r w:rsidR="00C733E5" w:rsidRPr="00A002FB">
        <w:t xml:space="preserve"> </w:t>
      </w:r>
      <w:r w:rsidR="00C733E5" w:rsidRPr="00D23B46">
        <w:rPr>
          <w:rStyle w:val="Incipit"/>
        </w:rPr>
        <w:t>decembris</w:t>
      </w:r>
      <w:r w:rsidR="00C733E5" w:rsidRPr="00A002FB">
        <w:t xml:space="preserve"> </w:t>
      </w:r>
      <w:r w:rsidR="00C733E5" w:rsidRPr="00D23B46">
        <w:rPr>
          <w:rStyle w:val="Incipit"/>
        </w:rPr>
        <w:t>post</w:t>
      </w:r>
      <w:r w:rsidR="00C733E5" w:rsidRPr="00A002FB">
        <w:t xml:space="preserve"> </w:t>
      </w:r>
      <w:r w:rsidR="00C733E5" w:rsidRPr="00D23B46">
        <w:rPr>
          <w:rStyle w:val="Incipit"/>
        </w:rPr>
        <w:t>ternas</w:t>
      </w:r>
      <w:r w:rsidR="00C733E5" w:rsidRPr="00A002FB">
        <w:t xml:space="preserve"> </w:t>
      </w:r>
      <w:r w:rsidR="00C733E5" w:rsidRPr="00D23B46">
        <w:rPr>
          <w:rStyle w:val="Incipit"/>
        </w:rPr>
        <w:t>nonas</w:t>
      </w:r>
      <w:r w:rsidR="00C733E5" w:rsidRPr="00A002FB">
        <w:t xml:space="preserve"> </w:t>
      </w:r>
      <w:r w:rsidR="00C733E5" w:rsidRPr="00D23B46">
        <w:rPr>
          <w:rStyle w:val="Incipit"/>
        </w:rPr>
        <w:t>nec</w:t>
      </w:r>
      <w:r w:rsidR="00C733E5" w:rsidRPr="00A002FB">
        <w:t xml:space="preserve"> </w:t>
      </w:r>
      <w:r w:rsidR="00C733E5" w:rsidRPr="00D23B46">
        <w:rPr>
          <w:rStyle w:val="Incipit"/>
        </w:rPr>
        <w:t>quintas</w:t>
      </w:r>
      <w:r w:rsidR="00C733E5" w:rsidRPr="00A002FB">
        <w:t xml:space="preserve"> </w:t>
      </w:r>
      <w:r w:rsidR="00C733E5" w:rsidRPr="00D23B46">
        <w:rPr>
          <w:rStyle w:val="Incipit"/>
        </w:rPr>
        <w:t>ante</w:t>
      </w:r>
      <w:r w:rsidR="00C733E5" w:rsidRPr="00A002FB">
        <w:t xml:space="preserve"> </w:t>
      </w:r>
      <w:r w:rsidR="00C733E5" w:rsidRPr="00D23B46">
        <w:rPr>
          <w:rStyle w:val="Incipit"/>
        </w:rPr>
        <w:t>kalendas</w:t>
      </w:r>
      <w:r w:rsidR="00C733E5" w:rsidRPr="00A002FB">
        <w:t xml:space="preserve"> </w:t>
      </w:r>
      <w:r w:rsidR="00C733E5" w:rsidRPr="00D23B46">
        <w:rPr>
          <w:rStyle w:val="Incipit"/>
        </w:rPr>
        <w:t>ipsis</w:t>
      </w:r>
      <w:r w:rsidR="00C733E5" w:rsidRPr="00A002FB">
        <w:t xml:space="preserve"> </w:t>
      </w:r>
      <w:r w:rsidR="00C733E5" w:rsidRPr="00D23B46">
        <w:rPr>
          <w:rStyle w:val="Incipit"/>
        </w:rPr>
        <w:t>sed</w:t>
      </w:r>
      <w:r w:rsidR="00C733E5" w:rsidRPr="00A002FB">
        <w:t xml:space="preserve"> </w:t>
      </w:r>
      <w:r w:rsidR="00C733E5" w:rsidRPr="00D23B46">
        <w:rPr>
          <w:rStyle w:val="Incipit"/>
        </w:rPr>
        <w:t>mediis</w:t>
      </w:r>
      <w:r w:rsidR="00C733E5" w:rsidRPr="00A002FB">
        <w:t xml:space="preserve"> </w:t>
      </w:r>
      <w:r w:rsidR="00C733E5" w:rsidRPr="00D23B46">
        <w:rPr>
          <w:rStyle w:val="Incipit"/>
        </w:rPr>
        <w:t>celebratur</w:t>
      </w:r>
      <w:r w:rsidR="00C733E5" w:rsidRPr="00A002FB">
        <w:t xml:space="preserve"> </w:t>
      </w:r>
      <w:r w:rsidR="00C733E5" w:rsidRPr="00D23B46">
        <w:rPr>
          <w:rStyle w:val="Incipit"/>
        </w:rPr>
        <w:t>rite</w:t>
      </w:r>
      <w:r w:rsidR="00C733E5" w:rsidRPr="00A002FB">
        <w:t xml:space="preserve"> </w:t>
      </w:r>
      <w:r w:rsidR="00C733E5" w:rsidRPr="00D23B46">
        <w:rPr>
          <w:rStyle w:val="Incipit"/>
        </w:rPr>
        <w:t>diebus</w:t>
      </w:r>
      <w:r w:rsidR="00C733E5" w:rsidRPr="00A002FB">
        <w:t xml:space="preserve"> </w:t>
      </w:r>
      <w:r w:rsidR="00C733E5" w:rsidRPr="00D23B46">
        <w:rPr>
          <w:rStyle w:val="Incipit"/>
        </w:rPr>
        <w:t>Andreae</w:t>
      </w:r>
      <w:r w:rsidR="00C733E5" w:rsidRPr="00A002FB">
        <w:t xml:space="preserve"> </w:t>
      </w:r>
      <w:r w:rsidR="00C733E5" w:rsidRPr="00D23B46">
        <w:rPr>
          <w:rStyle w:val="Incipit"/>
        </w:rPr>
        <w:t>festo</w:t>
      </w:r>
      <w:r w:rsidR="00C733E5" w:rsidRPr="00A002FB">
        <w:t xml:space="preserve"> </w:t>
      </w:r>
      <w:r w:rsidR="00C733E5" w:rsidRPr="00D23B46">
        <w:rPr>
          <w:rStyle w:val="Incipit"/>
        </w:rPr>
        <w:t>vicinior</w:t>
      </w:r>
      <w:r w:rsidR="00C733E5" w:rsidRPr="00A002FB">
        <w:t xml:space="preserve"> </w:t>
      </w:r>
      <w:r w:rsidR="00C733E5" w:rsidRPr="00D23B46">
        <w:rPr>
          <w:rStyle w:val="Incipit"/>
        </w:rPr>
        <w:t>ordine</w:t>
      </w:r>
      <w:r w:rsidR="00C733E5" w:rsidRPr="00A002FB">
        <w:t xml:space="preserve"> </w:t>
      </w:r>
      <w:r w:rsidR="00C733E5" w:rsidRPr="00D23B46">
        <w:rPr>
          <w:rStyle w:val="Incipit"/>
        </w:rPr>
        <w:t>quovis</w:t>
      </w:r>
      <w:r w:rsidR="00C733E5" w:rsidRPr="00A002FB">
        <w:t xml:space="preserve"> </w:t>
      </w:r>
      <w:r w:rsidR="00C733E5" w:rsidRPr="00D23B46">
        <w:rPr>
          <w:rStyle w:val="Incipit"/>
        </w:rPr>
        <w:t>adventum</w:t>
      </w:r>
      <w:r w:rsidR="00C733E5" w:rsidRPr="00A002FB">
        <w:t xml:space="preserve"> </w:t>
      </w:r>
      <w:r w:rsidR="00C733E5" w:rsidRPr="00D23B46">
        <w:rPr>
          <w:rStyle w:val="Incipit"/>
        </w:rPr>
        <w:t>domini</w:t>
      </w:r>
      <w:r w:rsidR="00C733E5" w:rsidRPr="00A002FB">
        <w:t xml:space="preserve"> </w:t>
      </w:r>
      <w:r w:rsidR="00C733E5" w:rsidRPr="00D23B46">
        <w:rPr>
          <w:rStyle w:val="Incipit"/>
        </w:rPr>
        <w:t>prima</w:t>
      </w:r>
      <w:r w:rsidR="00C733E5" w:rsidRPr="00A002FB">
        <w:t xml:space="preserve"> </w:t>
      </w:r>
      <w:r w:rsidR="00C733E5" w:rsidRPr="00D23B46">
        <w:rPr>
          <w:rStyle w:val="Incipit"/>
        </w:rPr>
        <w:t>colit</w:t>
      </w:r>
      <w:r w:rsidR="00C733E5" w:rsidRPr="00A002FB">
        <w:t xml:space="preserve"> </w:t>
      </w:r>
      <w:r w:rsidR="00C733E5" w:rsidRPr="00D23B46">
        <w:rPr>
          <w:rStyle w:val="Incipit"/>
        </w:rPr>
        <w:t>feria</w:t>
      </w:r>
      <w:r w:rsidR="00C733E5">
        <w:rPr>
          <w:lang w:val="it-IT"/>
        </w:rPr>
        <w:t>.</w:t>
      </w:r>
    </w:p>
    <w:p w:rsidR="00C733E5" w:rsidRDefault="00C733E5" w:rsidP="00C733E5">
      <w:pPr>
        <w:pStyle w:val="berschrift1"/>
        <w:rPr>
          <w:lang w:val="it-IT"/>
        </w:rPr>
      </w:pPr>
      <w:r>
        <w:rPr>
          <w:lang w:val="it-IT"/>
        </w:rPr>
        <w:t>IN ADVENTU DOMINI</w:t>
      </w:r>
    </w:p>
    <w:p w:rsidR="00AB66FE" w:rsidRDefault="00C733E5" w:rsidP="00C733E5">
      <w:pPr>
        <w:rPr>
          <w:lang w:val="it-IT"/>
        </w:rPr>
      </w:pPr>
      <w:r>
        <w:rPr>
          <w:lang w:val="it-IT"/>
        </w:rPr>
        <w:t>[</w:t>
      </w:r>
      <w:r w:rsidR="00E56C6D">
        <w:rPr>
          <w:lang w:val="it-IT"/>
        </w:rPr>
        <w:t>AD VESPERAS</w:t>
      </w:r>
      <w:r>
        <w:rPr>
          <w:lang w:val="it-IT"/>
        </w:rPr>
        <w:t xml:space="preserve">] </w:t>
      </w:r>
      <w:r w:rsidR="00016153">
        <w:rPr>
          <w:lang w:val="it-IT"/>
        </w:rPr>
        <w:t xml:space="preserve">super psalmos AN </w:t>
      </w:r>
      <w:r w:rsidR="00016153" w:rsidRPr="003D447B">
        <w:rPr>
          <w:rStyle w:val="Incipit"/>
        </w:rPr>
        <w:t>Veni</w:t>
      </w:r>
      <w:r w:rsidR="00016153" w:rsidRPr="00A002FB">
        <w:t xml:space="preserve"> </w:t>
      </w:r>
      <w:r w:rsidR="00016153" w:rsidRPr="003D447B">
        <w:rPr>
          <w:rStyle w:val="Incipit"/>
        </w:rPr>
        <w:t>et</w:t>
      </w:r>
      <w:r w:rsidR="00016153" w:rsidRPr="00A002FB">
        <w:t xml:space="preserve"> </w:t>
      </w:r>
      <w:r w:rsidR="00016153" w:rsidRPr="003D447B">
        <w:rPr>
          <w:rStyle w:val="Incipit"/>
        </w:rPr>
        <w:t>libera</w:t>
      </w:r>
      <w:r w:rsidR="00016153" w:rsidRPr="006E6E10">
        <w:t xml:space="preserve"> </w:t>
      </w:r>
      <w:r w:rsidR="00016153" w:rsidRPr="00016153">
        <w:rPr>
          <w:rStyle w:val="Incipit"/>
        </w:rPr>
        <w:t>nos</w:t>
      </w:r>
      <w:r w:rsidR="00016153">
        <w:rPr>
          <w:lang w:val="it-IT"/>
        </w:rPr>
        <w:t xml:space="preserve">. PS </w:t>
      </w:r>
      <w:r w:rsidR="00016153" w:rsidRPr="00016153">
        <w:rPr>
          <w:rStyle w:val="Incipit"/>
        </w:rPr>
        <w:t>Benedictus</w:t>
      </w:r>
      <w:r w:rsidR="00016153">
        <w:rPr>
          <w:lang w:val="it-IT"/>
        </w:rPr>
        <w:t xml:space="preserve"> cum reliquis. CP </w:t>
      </w:r>
      <w:r w:rsidR="00016153" w:rsidRPr="00016153">
        <w:rPr>
          <w:rStyle w:val="Incipit"/>
        </w:rPr>
        <w:t>Deus</w:t>
      </w:r>
      <w:r w:rsidR="00016153" w:rsidRPr="00A002FB">
        <w:t xml:space="preserve"> </w:t>
      </w:r>
      <w:r w:rsidR="00016153" w:rsidRPr="00016153">
        <w:rPr>
          <w:rStyle w:val="Incipit"/>
        </w:rPr>
        <w:t>pacis</w:t>
      </w:r>
      <w:r w:rsidR="00016153">
        <w:rPr>
          <w:lang w:val="it-IT"/>
        </w:rPr>
        <w:t xml:space="preserve">. RP </w:t>
      </w:r>
      <w:r w:rsidR="00016153" w:rsidRPr="003D447B">
        <w:rPr>
          <w:rStyle w:val="Incipit"/>
        </w:rPr>
        <w:t>Ecce</w:t>
      </w:r>
      <w:r w:rsidR="00016153" w:rsidRPr="00A002FB">
        <w:t xml:space="preserve"> </w:t>
      </w:r>
      <w:r w:rsidR="00016153" w:rsidRPr="003D447B">
        <w:rPr>
          <w:rStyle w:val="Incipit"/>
        </w:rPr>
        <w:t>dies</w:t>
      </w:r>
      <w:r w:rsidR="00016153" w:rsidRPr="00A002FB">
        <w:t xml:space="preserve"> </w:t>
      </w:r>
      <w:r w:rsidR="00016153" w:rsidRPr="003D447B">
        <w:rPr>
          <w:rStyle w:val="Incipit"/>
        </w:rPr>
        <w:t>veniunt</w:t>
      </w:r>
      <w:r w:rsidR="00016153">
        <w:rPr>
          <w:lang w:val="it-IT"/>
        </w:rPr>
        <w:t xml:space="preserve">. RV </w:t>
      </w:r>
      <w:r w:rsidR="00016153" w:rsidRPr="00AB66FE">
        <w:rPr>
          <w:rStyle w:val="Incipit"/>
        </w:rPr>
        <w:t>In</w:t>
      </w:r>
      <w:r w:rsidR="00016153" w:rsidRPr="006E6E10">
        <w:t xml:space="preserve"> </w:t>
      </w:r>
      <w:r w:rsidR="00016153" w:rsidRPr="003D447B">
        <w:rPr>
          <w:rStyle w:val="Incipit"/>
        </w:rPr>
        <w:t>diebus</w:t>
      </w:r>
      <w:r w:rsidR="00016153" w:rsidRPr="00A002FB">
        <w:t xml:space="preserve"> </w:t>
      </w:r>
      <w:r w:rsidR="00016153" w:rsidRPr="003D447B">
        <w:rPr>
          <w:rStyle w:val="Incipit"/>
        </w:rPr>
        <w:t>i</w:t>
      </w:r>
      <w:r w:rsidR="00016153" w:rsidRPr="00AB66FE">
        <w:rPr>
          <w:rStyle w:val="Incipit"/>
        </w:rPr>
        <w:t>llis</w:t>
      </w:r>
      <w:r w:rsidR="00016153">
        <w:rPr>
          <w:lang w:val="it-IT"/>
        </w:rPr>
        <w:t xml:space="preserve">. [REP] </w:t>
      </w:r>
      <w:r w:rsidR="00016153" w:rsidRPr="003451EC">
        <w:rPr>
          <w:rStyle w:val="Incipit"/>
        </w:rPr>
        <w:t>Et</w:t>
      </w:r>
      <w:r w:rsidR="00016153" w:rsidRPr="00A002FB">
        <w:t xml:space="preserve"> </w:t>
      </w:r>
      <w:r w:rsidR="005B6083" w:rsidRPr="003451EC">
        <w:rPr>
          <w:rStyle w:val="Incipit"/>
        </w:rPr>
        <w:t>$E</w:t>
      </w:r>
      <w:r w:rsidR="00016153" w:rsidRPr="003451EC">
        <w:rPr>
          <w:rStyle w:val="Incipit"/>
        </w:rPr>
        <w:t>::hoc</w:t>
      </w:r>
      <w:r w:rsidR="005B6083" w:rsidRPr="003451EC">
        <w:rPr>
          <w:rStyle w:val="Incipit"/>
        </w:rPr>
        <w:t>$</w:t>
      </w:r>
      <w:r w:rsidR="00016153" w:rsidRPr="00A002FB">
        <w:t xml:space="preserve"> </w:t>
      </w:r>
      <w:r w:rsidR="00016153" w:rsidRPr="003451EC">
        <w:rPr>
          <w:rStyle w:val="Incipit"/>
        </w:rPr>
        <w:t>est</w:t>
      </w:r>
      <w:r w:rsidR="00016153" w:rsidRPr="00A002FB">
        <w:t xml:space="preserve"> </w:t>
      </w:r>
      <w:r w:rsidR="00016153" w:rsidRPr="003451EC">
        <w:rPr>
          <w:rStyle w:val="Incipit"/>
        </w:rPr>
        <w:t>nomen</w:t>
      </w:r>
      <w:r w:rsidR="00016153">
        <w:rPr>
          <w:lang w:val="it-IT"/>
        </w:rPr>
        <w:t xml:space="preserve">. [RV] </w:t>
      </w:r>
      <w:r w:rsidR="00016153" w:rsidRPr="00AB66FE">
        <w:rPr>
          <w:rStyle w:val="Incipit"/>
        </w:rPr>
        <w:t>Gloria</w:t>
      </w:r>
      <w:r w:rsidR="00016153" w:rsidRPr="0049116C">
        <w:t xml:space="preserve"> </w:t>
      </w:r>
      <w:r w:rsidR="00016153" w:rsidRPr="00AB66FE">
        <w:rPr>
          <w:rStyle w:val="Incipit"/>
        </w:rPr>
        <w:t>patri</w:t>
      </w:r>
      <w:r w:rsidR="0013729B">
        <w:rPr>
          <w:lang w:val="it-IT"/>
        </w:rPr>
        <w:t>. H</w:t>
      </w:r>
      <w:r w:rsidR="00047741">
        <w:rPr>
          <w:lang w:val="it-IT"/>
        </w:rPr>
        <w:t>Y</w:t>
      </w:r>
      <w:r w:rsidR="0013729B">
        <w:rPr>
          <w:lang w:val="it-IT"/>
        </w:rPr>
        <w:t xml:space="preserve"> </w:t>
      </w:r>
      <w:r w:rsidR="0013729B" w:rsidRPr="00AB66FE">
        <w:rPr>
          <w:rStyle w:val="Incipit"/>
        </w:rPr>
        <w:t>Conditor</w:t>
      </w:r>
      <w:r w:rsidR="0013729B" w:rsidRPr="0049116C">
        <w:t xml:space="preserve"> </w:t>
      </w:r>
      <w:r w:rsidR="0013729B" w:rsidRPr="00AB66FE">
        <w:rPr>
          <w:rStyle w:val="Incipit"/>
        </w:rPr>
        <w:t>alme</w:t>
      </w:r>
      <w:r w:rsidR="0013729B" w:rsidRPr="005B6083">
        <w:t xml:space="preserve"> </w:t>
      </w:r>
      <w:r w:rsidR="0013729B" w:rsidRPr="00AB66FE">
        <w:rPr>
          <w:rStyle w:val="Incipit"/>
        </w:rPr>
        <w:t>siderum</w:t>
      </w:r>
      <w:r w:rsidR="0013729B">
        <w:rPr>
          <w:lang w:val="it-IT"/>
        </w:rPr>
        <w:t xml:space="preserve">. VS </w:t>
      </w:r>
      <w:r w:rsidR="0013729B" w:rsidRPr="00AB66FE">
        <w:rPr>
          <w:rStyle w:val="Incipit"/>
        </w:rPr>
        <w:t>Rorate</w:t>
      </w:r>
      <w:r w:rsidR="0013729B" w:rsidRPr="005B6083">
        <w:t xml:space="preserve"> </w:t>
      </w:r>
      <w:r w:rsidR="0013729B" w:rsidRPr="00AB66FE">
        <w:rPr>
          <w:rStyle w:val="Incipit"/>
        </w:rPr>
        <w:t>caeli</w:t>
      </w:r>
      <w:r w:rsidR="0013729B" w:rsidRPr="005B6083">
        <w:t xml:space="preserve"> </w:t>
      </w:r>
      <w:r w:rsidR="0013729B" w:rsidRPr="00AB66FE">
        <w:rPr>
          <w:rStyle w:val="Incipit"/>
        </w:rPr>
        <w:t>desu</w:t>
      </w:r>
      <w:r w:rsidR="0013729B" w:rsidRPr="00AB66FE">
        <w:rPr>
          <w:rStyle w:val="Neume"/>
        </w:rPr>
        <w:t>per</w:t>
      </w:r>
      <w:r w:rsidR="0013729B">
        <w:rPr>
          <w:lang w:val="it-IT"/>
        </w:rPr>
        <w:t xml:space="preserve"> usque in vigiliam domini. AM </w:t>
      </w:r>
      <w:r w:rsidR="0013729B" w:rsidRPr="00AB66FE">
        <w:rPr>
          <w:rStyle w:val="Incipit"/>
        </w:rPr>
        <w:t>Ecce</w:t>
      </w:r>
      <w:r w:rsidR="0013729B" w:rsidRPr="005B6083">
        <w:t xml:space="preserve"> </w:t>
      </w:r>
      <w:r w:rsidR="0013729B" w:rsidRPr="00AB66FE">
        <w:rPr>
          <w:rStyle w:val="Incipit"/>
        </w:rPr>
        <w:t>nomen</w:t>
      </w:r>
      <w:r w:rsidR="0013729B">
        <w:rPr>
          <w:lang w:val="it-IT"/>
        </w:rPr>
        <w:t xml:space="preserve"> </w:t>
      </w:r>
      <w:r w:rsidR="0013729B" w:rsidRPr="00AB66FE">
        <w:rPr>
          <w:rStyle w:val="Incipit"/>
        </w:rPr>
        <w:t>domini</w:t>
      </w:r>
      <w:r w:rsidR="003D447B">
        <w:rPr>
          <w:lang w:val="it-IT"/>
        </w:rPr>
        <w:t xml:space="preserve">. </w:t>
      </w:r>
      <w:r w:rsidR="0013729B">
        <w:rPr>
          <w:lang w:val="it-IT"/>
        </w:rPr>
        <w:t xml:space="preserve">OR </w:t>
      </w:r>
      <w:r w:rsidR="0013729B" w:rsidRPr="00AB66FE">
        <w:rPr>
          <w:rStyle w:val="Incipit"/>
        </w:rPr>
        <w:t>Excita</w:t>
      </w:r>
      <w:r w:rsidR="0013729B" w:rsidRPr="005B6083">
        <w:t xml:space="preserve"> </w:t>
      </w:r>
      <w:r w:rsidR="0013729B" w:rsidRPr="00AB66FE">
        <w:rPr>
          <w:rStyle w:val="Incipit"/>
        </w:rPr>
        <w:t>domine</w:t>
      </w:r>
      <w:r w:rsidR="0013729B" w:rsidRPr="005B6083">
        <w:t xml:space="preserve"> </w:t>
      </w:r>
      <w:r w:rsidR="0013729B" w:rsidRPr="00AB66FE">
        <w:rPr>
          <w:rStyle w:val="Incipit"/>
        </w:rPr>
        <w:t>potentiam</w:t>
      </w:r>
      <w:r w:rsidR="0013729B">
        <w:rPr>
          <w:lang w:val="it-IT"/>
        </w:rPr>
        <w:t>. De sancta Maria A</w:t>
      </w:r>
      <w:r w:rsidR="00695012">
        <w:rPr>
          <w:lang w:val="it-IT"/>
        </w:rPr>
        <w:t>C</w:t>
      </w:r>
      <w:r w:rsidR="0013729B">
        <w:rPr>
          <w:lang w:val="it-IT"/>
        </w:rPr>
        <w:t xml:space="preserve"> </w:t>
      </w:r>
      <w:r w:rsidR="0013729B" w:rsidRPr="00AB66FE">
        <w:rPr>
          <w:rStyle w:val="Incipit"/>
        </w:rPr>
        <w:t>Missus</w:t>
      </w:r>
      <w:r w:rsidR="0013729B" w:rsidRPr="005B6083">
        <w:t xml:space="preserve"> </w:t>
      </w:r>
      <w:r w:rsidR="0013729B" w:rsidRPr="00AB66FE">
        <w:rPr>
          <w:rStyle w:val="Incipit"/>
        </w:rPr>
        <w:t>est</w:t>
      </w:r>
      <w:r w:rsidR="0013729B" w:rsidRPr="005B6083">
        <w:t xml:space="preserve"> </w:t>
      </w:r>
      <w:r w:rsidR="0013729B" w:rsidRPr="00AB66FE">
        <w:rPr>
          <w:rStyle w:val="Incipit"/>
        </w:rPr>
        <w:t>Gabriel</w:t>
      </w:r>
      <w:r w:rsidR="0013729B" w:rsidRPr="005B6083">
        <w:t xml:space="preserve"> </w:t>
      </w:r>
      <w:r w:rsidR="0013729B" w:rsidRPr="00AB66FE">
        <w:rPr>
          <w:rStyle w:val="Incipit"/>
        </w:rPr>
        <w:t>archangelus</w:t>
      </w:r>
      <w:r w:rsidR="0013729B">
        <w:rPr>
          <w:lang w:val="it-IT"/>
        </w:rPr>
        <w:t>. VS</w:t>
      </w:r>
      <w:r w:rsidR="00AB66FE">
        <w:rPr>
          <w:lang w:val="it-IT"/>
        </w:rPr>
        <w:t xml:space="preserve"> </w:t>
      </w:r>
      <w:r w:rsidR="00AB66FE" w:rsidRPr="00AB66FE">
        <w:rPr>
          <w:rStyle w:val="Incipit"/>
        </w:rPr>
        <w:t>Spiritus</w:t>
      </w:r>
      <w:r w:rsidR="00AB66FE" w:rsidRPr="005B6083">
        <w:t xml:space="preserve"> </w:t>
      </w:r>
      <w:r w:rsidR="00AB66FE" w:rsidRPr="00AB66FE">
        <w:rPr>
          <w:rStyle w:val="Incipit"/>
        </w:rPr>
        <w:t>sanctus</w:t>
      </w:r>
      <w:r w:rsidR="00AB66FE">
        <w:rPr>
          <w:lang w:val="it-IT"/>
        </w:rPr>
        <w:t>. OR</w:t>
      </w:r>
      <w:r w:rsidR="00557B63">
        <w:rPr>
          <w:lang w:val="it-IT"/>
        </w:rPr>
        <w:t>C</w:t>
      </w:r>
      <w:r w:rsidR="00AB66FE">
        <w:rPr>
          <w:lang w:val="it-IT"/>
        </w:rPr>
        <w:t xml:space="preserve"> </w:t>
      </w:r>
      <w:r w:rsidR="00AB66FE" w:rsidRPr="00AB66FE">
        <w:rPr>
          <w:rStyle w:val="Incipit"/>
        </w:rPr>
        <w:t>Deus</w:t>
      </w:r>
      <w:r w:rsidR="00AB66FE" w:rsidRPr="005B6083">
        <w:t xml:space="preserve"> </w:t>
      </w:r>
      <w:r w:rsidR="00AB66FE" w:rsidRPr="00AB66FE">
        <w:rPr>
          <w:rStyle w:val="Incipit"/>
        </w:rPr>
        <w:t>qui</w:t>
      </w:r>
      <w:r w:rsidR="00AB66FE" w:rsidRPr="005B6083">
        <w:t xml:space="preserve"> </w:t>
      </w:r>
      <w:r w:rsidR="00AB66FE" w:rsidRPr="00AB66FE">
        <w:rPr>
          <w:rStyle w:val="Incipit"/>
        </w:rPr>
        <w:t>de</w:t>
      </w:r>
      <w:r w:rsidR="00AB66FE" w:rsidRPr="005B6083">
        <w:t xml:space="preserve"> </w:t>
      </w:r>
      <w:r w:rsidR="00AB66FE" w:rsidRPr="00AB66FE">
        <w:rPr>
          <w:rStyle w:val="Incipit"/>
        </w:rPr>
        <w:t>beatae</w:t>
      </w:r>
      <w:r w:rsidR="00AB66FE" w:rsidRPr="005B6083">
        <w:t xml:space="preserve"> </w:t>
      </w:r>
      <w:r w:rsidR="00AB66FE" w:rsidRPr="00AB66FE">
        <w:rPr>
          <w:rStyle w:val="Incipit"/>
        </w:rPr>
        <w:t>Mariae</w:t>
      </w:r>
      <w:r w:rsidR="00AB66FE">
        <w:rPr>
          <w:lang w:val="it-IT"/>
        </w:rPr>
        <w:t>. De omnibus sanctis A</w:t>
      </w:r>
      <w:r w:rsidR="00695012">
        <w:rPr>
          <w:lang w:val="it-IT"/>
        </w:rPr>
        <w:t>C</w:t>
      </w:r>
      <w:r w:rsidR="00AB66FE">
        <w:rPr>
          <w:lang w:val="it-IT"/>
        </w:rPr>
        <w:t xml:space="preserve"> </w:t>
      </w:r>
      <w:r w:rsidR="00AB66FE" w:rsidRPr="00AB66FE">
        <w:rPr>
          <w:rStyle w:val="Incipit"/>
        </w:rPr>
        <w:t>Ecce</w:t>
      </w:r>
      <w:r w:rsidR="00AB66FE" w:rsidRPr="005B6083">
        <w:t xml:space="preserve"> </w:t>
      </w:r>
      <w:r w:rsidR="00AB66FE" w:rsidRPr="00AB66FE">
        <w:rPr>
          <w:rStyle w:val="Incipit"/>
        </w:rPr>
        <w:t>dominus</w:t>
      </w:r>
      <w:r w:rsidR="00AB66FE" w:rsidRPr="005B6083">
        <w:t xml:space="preserve"> </w:t>
      </w:r>
      <w:r w:rsidR="00AB66FE" w:rsidRPr="00AB66FE">
        <w:rPr>
          <w:rStyle w:val="Incipit"/>
        </w:rPr>
        <w:t>veniet</w:t>
      </w:r>
      <w:r w:rsidR="00AB66FE">
        <w:rPr>
          <w:lang w:val="it-IT"/>
        </w:rPr>
        <w:t xml:space="preserve">. VS </w:t>
      </w:r>
      <w:r w:rsidR="00AB66FE" w:rsidRPr="00AB66FE">
        <w:rPr>
          <w:rStyle w:val="Incipit"/>
        </w:rPr>
        <w:t>Congregate</w:t>
      </w:r>
      <w:r w:rsidR="00AB66FE" w:rsidRPr="005B6083">
        <w:t xml:space="preserve"> </w:t>
      </w:r>
      <w:r w:rsidR="00AB66FE" w:rsidRPr="00AB66FE">
        <w:rPr>
          <w:rStyle w:val="Incipit"/>
        </w:rPr>
        <w:t>illic</w:t>
      </w:r>
      <w:r w:rsidR="00AB66FE" w:rsidRPr="005B6083">
        <w:t xml:space="preserve"> </w:t>
      </w:r>
      <w:r w:rsidR="00AB66FE" w:rsidRPr="00AB66FE">
        <w:rPr>
          <w:rStyle w:val="Incipit"/>
        </w:rPr>
        <w:t>sanctos</w:t>
      </w:r>
      <w:r w:rsidR="00AB66FE" w:rsidRPr="005B6083">
        <w:t xml:space="preserve"> </w:t>
      </w:r>
      <w:r w:rsidR="00AB66FE" w:rsidRPr="00AB66FE">
        <w:rPr>
          <w:rStyle w:val="Incipit"/>
        </w:rPr>
        <w:t>eius</w:t>
      </w:r>
      <w:r w:rsidR="00AB66FE">
        <w:rPr>
          <w:lang w:val="it-IT"/>
        </w:rPr>
        <w:t>. OR</w:t>
      </w:r>
      <w:r w:rsidR="00557B63">
        <w:rPr>
          <w:lang w:val="it-IT"/>
        </w:rPr>
        <w:t>C</w:t>
      </w:r>
      <w:r w:rsidR="00AB66FE">
        <w:rPr>
          <w:lang w:val="it-IT"/>
        </w:rPr>
        <w:t xml:space="preserve"> </w:t>
      </w:r>
      <w:r w:rsidR="00AB66FE" w:rsidRPr="00AB66FE">
        <w:rPr>
          <w:rStyle w:val="Incipit"/>
        </w:rPr>
        <w:t>Conscientias</w:t>
      </w:r>
      <w:r w:rsidR="00AB66FE" w:rsidRPr="005B6083">
        <w:t xml:space="preserve"> </w:t>
      </w:r>
      <w:r w:rsidR="00AB66FE" w:rsidRPr="00AB66FE">
        <w:rPr>
          <w:rStyle w:val="Incipit"/>
        </w:rPr>
        <w:t>nostras</w:t>
      </w:r>
      <w:r w:rsidR="00AB66FE" w:rsidRPr="005B6083">
        <w:t xml:space="preserve"> </w:t>
      </w:r>
      <w:r w:rsidR="00AB66FE" w:rsidRPr="00AB66FE">
        <w:rPr>
          <w:rStyle w:val="Incipit"/>
        </w:rPr>
        <w:t>quaesumus</w:t>
      </w:r>
      <w:r w:rsidR="00AB66FE" w:rsidRPr="005B6083">
        <w:t xml:space="preserve"> </w:t>
      </w:r>
      <w:r w:rsidR="00AB66FE" w:rsidRPr="00AB66FE">
        <w:rPr>
          <w:rStyle w:val="Incipit"/>
        </w:rPr>
        <w:t>domine</w:t>
      </w:r>
      <w:r w:rsidR="00AB66FE">
        <w:rPr>
          <w:lang w:val="it-IT"/>
        </w:rPr>
        <w:t>.</w:t>
      </w:r>
    </w:p>
    <w:p w:rsidR="00AB66FE" w:rsidRDefault="00AB66FE" w:rsidP="00C733E5">
      <w:pPr>
        <w:rPr>
          <w:lang w:val="it-IT"/>
        </w:rPr>
      </w:pPr>
      <w:r>
        <w:rPr>
          <w:lang w:val="it-IT"/>
        </w:rPr>
        <w:t xml:space="preserve">AD COMPLETORIUM [VAR] </w:t>
      </w:r>
      <w:r w:rsidRPr="005128DA">
        <w:rPr>
          <w:rStyle w:val="Incipit"/>
        </w:rPr>
        <w:t>Converte</w:t>
      </w:r>
      <w:r w:rsidRPr="00047741">
        <w:t xml:space="preserve"> </w:t>
      </w:r>
      <w:r w:rsidRPr="005128DA">
        <w:rPr>
          <w:rStyle w:val="Incipit"/>
        </w:rPr>
        <w:t>nos</w:t>
      </w:r>
      <w:r w:rsidRPr="00047741">
        <w:t xml:space="preserve"> </w:t>
      </w:r>
      <w:r w:rsidRPr="005128DA">
        <w:rPr>
          <w:rStyle w:val="Incipit"/>
        </w:rPr>
        <w:t>deus</w:t>
      </w:r>
      <w:r>
        <w:rPr>
          <w:lang w:val="it-IT"/>
        </w:rPr>
        <w:t xml:space="preserve">. [VAR] </w:t>
      </w:r>
      <w:r w:rsidRPr="005128DA">
        <w:rPr>
          <w:rStyle w:val="Incipit"/>
        </w:rPr>
        <w:t>Deus</w:t>
      </w:r>
      <w:r w:rsidRPr="00047741">
        <w:t xml:space="preserve"> </w:t>
      </w:r>
      <w:r w:rsidRPr="005128DA">
        <w:rPr>
          <w:rStyle w:val="Incipit"/>
        </w:rPr>
        <w:t>in</w:t>
      </w:r>
      <w:r w:rsidRPr="00047741">
        <w:t xml:space="preserve"> </w:t>
      </w:r>
      <w:r w:rsidRPr="005128DA">
        <w:rPr>
          <w:rStyle w:val="Incipit"/>
        </w:rPr>
        <w:t>adiutorium</w:t>
      </w:r>
      <w:r>
        <w:rPr>
          <w:lang w:val="it-IT"/>
        </w:rPr>
        <w:t>. H</w:t>
      </w:r>
      <w:r w:rsidR="00047741">
        <w:rPr>
          <w:lang w:val="it-IT"/>
        </w:rPr>
        <w:t>Y</w:t>
      </w:r>
      <w:r>
        <w:rPr>
          <w:lang w:val="it-IT"/>
        </w:rPr>
        <w:t xml:space="preserve"> </w:t>
      </w:r>
      <w:r w:rsidRPr="005128DA">
        <w:rPr>
          <w:rStyle w:val="Incipit"/>
        </w:rPr>
        <w:t>Veni</w:t>
      </w:r>
      <w:r w:rsidRPr="00047741">
        <w:t xml:space="preserve"> </w:t>
      </w:r>
      <w:r w:rsidRPr="005128DA">
        <w:rPr>
          <w:rStyle w:val="Incipit"/>
        </w:rPr>
        <w:t>redemptor</w:t>
      </w:r>
      <w:r>
        <w:rPr>
          <w:lang w:val="it-IT"/>
        </w:rPr>
        <w:t xml:space="preserve">. CP </w:t>
      </w:r>
      <w:r w:rsidRPr="005128DA">
        <w:rPr>
          <w:rStyle w:val="Incipit"/>
        </w:rPr>
        <w:t>Patientes</w:t>
      </w:r>
      <w:r w:rsidRPr="00047741">
        <w:t xml:space="preserve"> </w:t>
      </w:r>
      <w:r w:rsidRPr="005128DA">
        <w:rPr>
          <w:rStyle w:val="Incipit"/>
        </w:rPr>
        <w:t>estote</w:t>
      </w:r>
      <w:r>
        <w:rPr>
          <w:lang w:val="it-IT"/>
        </w:rPr>
        <w:t xml:space="preserve">. VS </w:t>
      </w:r>
      <w:r w:rsidRPr="00681E6C">
        <w:rPr>
          <w:rStyle w:val="Incipit"/>
        </w:rPr>
        <w:t>Emitte</w:t>
      </w:r>
      <w:r w:rsidRPr="00047741">
        <w:t xml:space="preserve"> </w:t>
      </w:r>
      <w:r w:rsidRPr="00681E6C">
        <w:rPr>
          <w:rStyle w:val="Incipit"/>
        </w:rPr>
        <w:t>agnum</w:t>
      </w:r>
      <w:r w:rsidRPr="00047741">
        <w:t xml:space="preserve"> </w:t>
      </w:r>
      <w:r w:rsidRPr="00681E6C">
        <w:rPr>
          <w:rStyle w:val="Incipit"/>
        </w:rPr>
        <w:t>domine</w:t>
      </w:r>
      <w:r>
        <w:rPr>
          <w:lang w:val="it-IT"/>
        </w:rPr>
        <w:t xml:space="preserve">. AD </w:t>
      </w:r>
      <w:r w:rsidRPr="00681E6C">
        <w:rPr>
          <w:rStyle w:val="Incipit"/>
        </w:rPr>
        <w:t>Bethlehem</w:t>
      </w:r>
      <w:r w:rsidRPr="00047741">
        <w:t xml:space="preserve"> </w:t>
      </w:r>
      <w:r w:rsidRPr="00681E6C">
        <w:rPr>
          <w:rStyle w:val="Incipit"/>
        </w:rPr>
        <w:t>non</w:t>
      </w:r>
      <w:r w:rsidRPr="00047741">
        <w:t xml:space="preserve"> </w:t>
      </w:r>
      <w:r w:rsidRPr="00681E6C">
        <w:rPr>
          <w:rStyle w:val="Incipit"/>
        </w:rPr>
        <w:t>es</w:t>
      </w:r>
      <w:r>
        <w:rPr>
          <w:lang w:val="it-IT"/>
        </w:rPr>
        <w:t>. PS</w:t>
      </w:r>
      <w:r w:rsidR="005128DA">
        <w:rPr>
          <w:lang w:val="it-IT"/>
        </w:rPr>
        <w:t>ND</w:t>
      </w:r>
      <w:r>
        <w:rPr>
          <w:lang w:val="it-IT"/>
        </w:rPr>
        <w:t xml:space="preserve"> </w:t>
      </w:r>
      <w:r w:rsidRPr="00681E6C">
        <w:rPr>
          <w:rStyle w:val="Incipit"/>
        </w:rPr>
        <w:t>Nunc</w:t>
      </w:r>
      <w:r w:rsidRPr="00047741">
        <w:t xml:space="preserve"> </w:t>
      </w:r>
      <w:r w:rsidRPr="00681E6C">
        <w:rPr>
          <w:rStyle w:val="Incipit"/>
        </w:rPr>
        <w:t>dimittis</w:t>
      </w:r>
      <w:r w:rsidR="00367899" w:rsidRPr="00367899">
        <w:t xml:space="preserve"> </w:t>
      </w:r>
      <w:r w:rsidR="00367899">
        <w:rPr>
          <w:rStyle w:val="Incipit"/>
        </w:rPr>
        <w:t>domine</w:t>
      </w:r>
      <w:r w:rsidR="005128DA">
        <w:rPr>
          <w:lang w:val="it-IT"/>
        </w:rPr>
        <w:t xml:space="preserve">. PR </w:t>
      </w:r>
      <w:r w:rsidR="005128DA" w:rsidRPr="00676FAB">
        <w:rPr>
          <w:rStyle w:val="Incipit"/>
        </w:rPr>
        <w:t>Dignare</w:t>
      </w:r>
      <w:r w:rsidR="005128DA" w:rsidRPr="00A002FB">
        <w:t xml:space="preserve"> </w:t>
      </w:r>
      <w:r w:rsidR="005128DA" w:rsidRPr="00676FAB">
        <w:rPr>
          <w:rStyle w:val="Incipit"/>
        </w:rPr>
        <w:t>domine</w:t>
      </w:r>
      <w:r w:rsidR="005128DA" w:rsidRPr="00A002FB">
        <w:t xml:space="preserve"> </w:t>
      </w:r>
      <w:r w:rsidR="005128DA" w:rsidRPr="00676FAB">
        <w:rPr>
          <w:rStyle w:val="Incipit"/>
        </w:rPr>
        <w:t>nocte.</w:t>
      </w:r>
      <w:r w:rsidR="005128DA" w:rsidRPr="00A002FB">
        <w:t xml:space="preserve"> </w:t>
      </w:r>
      <w:r w:rsidR="005128DA" w:rsidRPr="00676FAB">
        <w:rPr>
          <w:rStyle w:val="Incipit"/>
        </w:rPr>
        <w:t>Miserere</w:t>
      </w:r>
      <w:r w:rsidR="005128DA" w:rsidRPr="00A002FB">
        <w:t xml:space="preserve"> </w:t>
      </w:r>
      <w:r w:rsidR="005128DA" w:rsidRPr="00676FAB">
        <w:rPr>
          <w:rStyle w:val="Incipit"/>
        </w:rPr>
        <w:t>nostri</w:t>
      </w:r>
      <w:r w:rsidR="00037C4B" w:rsidRPr="00A002FB">
        <w:t xml:space="preserve"> </w:t>
      </w:r>
      <w:r w:rsidR="00037C4B" w:rsidRPr="00676FAB">
        <w:rPr>
          <w:rStyle w:val="Incipit"/>
        </w:rPr>
        <w:t>domine</w:t>
      </w:r>
      <w:r w:rsidR="005128DA" w:rsidRPr="00676FAB">
        <w:rPr>
          <w:rStyle w:val="Incipit"/>
        </w:rPr>
        <w:t>.</w:t>
      </w:r>
      <w:r w:rsidR="005128DA" w:rsidRPr="00A002FB">
        <w:t xml:space="preserve"> </w:t>
      </w:r>
      <w:r w:rsidR="005128DA" w:rsidRPr="00676FAB">
        <w:rPr>
          <w:rStyle w:val="Incipit"/>
        </w:rPr>
        <w:t>Fiat</w:t>
      </w:r>
      <w:r w:rsidR="005128DA" w:rsidRPr="00A002FB">
        <w:t xml:space="preserve"> </w:t>
      </w:r>
      <w:r w:rsidR="005128DA" w:rsidRPr="00676FAB">
        <w:rPr>
          <w:rStyle w:val="Incipit"/>
        </w:rPr>
        <w:t>misericordia</w:t>
      </w:r>
      <w:r w:rsidR="005128DA" w:rsidRPr="00A002FB">
        <w:t xml:space="preserve"> </w:t>
      </w:r>
      <w:r w:rsidR="005128DA" w:rsidRPr="00676FAB">
        <w:rPr>
          <w:rStyle w:val="Incipit"/>
        </w:rPr>
        <w:t>tua</w:t>
      </w:r>
      <w:r w:rsidR="005128DA">
        <w:rPr>
          <w:lang w:val="it-IT"/>
        </w:rPr>
        <w:t>. [</w:t>
      </w:r>
      <w:r w:rsidR="0062522E">
        <w:rPr>
          <w:lang w:val="it-IT"/>
        </w:rPr>
        <w:t>_</w:t>
      </w:r>
      <w:r w:rsidR="005128DA">
        <w:rPr>
          <w:lang w:val="it-IT"/>
        </w:rPr>
        <w:t xml:space="preserve">PR] </w:t>
      </w:r>
      <w:r w:rsidR="005128DA" w:rsidRPr="00681E6C">
        <w:rPr>
          <w:rStyle w:val="Incipit"/>
        </w:rPr>
        <w:t>Sacerdotes</w:t>
      </w:r>
      <w:r w:rsidR="005128DA" w:rsidRPr="00047741">
        <w:t xml:space="preserve"> </w:t>
      </w:r>
      <w:r w:rsidR="005128DA" w:rsidRPr="00681E6C">
        <w:rPr>
          <w:rStyle w:val="Incipit"/>
        </w:rPr>
        <w:t>tui</w:t>
      </w:r>
      <w:r w:rsidR="005128DA">
        <w:rPr>
          <w:lang w:val="it-IT"/>
        </w:rPr>
        <w:t xml:space="preserve">. VS </w:t>
      </w:r>
      <w:r w:rsidR="00037C4B" w:rsidRPr="0041550D">
        <w:rPr>
          <w:rStyle w:val="Incipit"/>
        </w:rPr>
        <w:t>|Eregredietur::</w:t>
      </w:r>
      <w:r w:rsidR="00037C4B" w:rsidRPr="00676FAB">
        <w:rPr>
          <w:rStyle w:val="Incipit"/>
        </w:rPr>
        <w:t>Egredietur|</w:t>
      </w:r>
      <w:r w:rsidR="005128DA" w:rsidRPr="00A002FB">
        <w:t xml:space="preserve"> </w:t>
      </w:r>
      <w:r w:rsidR="005128DA" w:rsidRPr="00676FAB">
        <w:rPr>
          <w:rStyle w:val="Incipit"/>
        </w:rPr>
        <w:t>dominus</w:t>
      </w:r>
      <w:r w:rsidR="005128DA" w:rsidRPr="00A002FB">
        <w:t xml:space="preserve"> </w:t>
      </w:r>
      <w:r w:rsidR="005128DA" w:rsidRPr="00676FAB">
        <w:rPr>
          <w:rStyle w:val="Incipit"/>
        </w:rPr>
        <w:t>de</w:t>
      </w:r>
      <w:r w:rsidR="005128DA" w:rsidRPr="00A002FB">
        <w:t xml:space="preserve"> </w:t>
      </w:r>
      <w:r w:rsidR="005128DA" w:rsidRPr="00676FAB">
        <w:rPr>
          <w:rStyle w:val="Incipit"/>
        </w:rPr>
        <w:t>loco</w:t>
      </w:r>
      <w:r w:rsidR="005128DA" w:rsidRPr="00A002FB">
        <w:t xml:space="preserve"> </w:t>
      </w:r>
      <w:r w:rsidR="005128DA" w:rsidRPr="00676FAB">
        <w:rPr>
          <w:rStyle w:val="Incipit"/>
        </w:rPr>
        <w:t>sancto</w:t>
      </w:r>
      <w:r w:rsidR="005128DA" w:rsidRPr="00A002FB">
        <w:t xml:space="preserve"> </w:t>
      </w:r>
      <w:r w:rsidR="005128DA" w:rsidRPr="00676FAB">
        <w:rPr>
          <w:rStyle w:val="Incipit"/>
        </w:rPr>
        <w:t>suo.</w:t>
      </w:r>
      <w:r w:rsidR="005128DA" w:rsidRPr="00A002FB">
        <w:t xml:space="preserve"> </w:t>
      </w:r>
      <w:r w:rsidR="00047741" w:rsidRPr="00676FAB">
        <w:rPr>
          <w:rStyle w:val="Incipit"/>
        </w:rPr>
        <w:t>Veniet</w:t>
      </w:r>
      <w:r w:rsidR="00047741" w:rsidRPr="00A002FB">
        <w:t xml:space="preserve"> </w:t>
      </w:r>
      <w:r w:rsidR="00047741" w:rsidRPr="00676FAB">
        <w:rPr>
          <w:rStyle w:val="Incipit"/>
        </w:rPr>
        <w:t>ut</w:t>
      </w:r>
      <w:r w:rsidR="005128DA" w:rsidRPr="00A002FB">
        <w:t xml:space="preserve"> </w:t>
      </w:r>
      <w:r w:rsidR="005128DA" w:rsidRPr="00676FAB">
        <w:rPr>
          <w:rStyle w:val="Incipit"/>
        </w:rPr>
        <w:t>salvet</w:t>
      </w:r>
      <w:r w:rsidR="005128DA" w:rsidRPr="00A002FB">
        <w:t xml:space="preserve"> </w:t>
      </w:r>
      <w:r w:rsidR="005128DA" w:rsidRPr="00676FAB">
        <w:rPr>
          <w:rStyle w:val="Incipit"/>
        </w:rPr>
        <w:t>populum</w:t>
      </w:r>
      <w:r w:rsidR="005128DA" w:rsidRPr="00A002FB">
        <w:t xml:space="preserve"> </w:t>
      </w:r>
      <w:r w:rsidR="005128DA" w:rsidRPr="00676FAB">
        <w:rPr>
          <w:rStyle w:val="Incipit"/>
        </w:rPr>
        <w:t>suum</w:t>
      </w:r>
      <w:r w:rsidR="005128DA">
        <w:rPr>
          <w:lang w:val="it-IT"/>
        </w:rPr>
        <w:t xml:space="preserve">. </w:t>
      </w:r>
      <w:r w:rsidR="001F1EB9">
        <w:rPr>
          <w:lang w:val="it-IT"/>
        </w:rPr>
        <w:t>[</w:t>
      </w:r>
      <w:r w:rsidR="00557B63">
        <w:rPr>
          <w:lang w:val="it-IT"/>
        </w:rPr>
        <w:t>ORI</w:t>
      </w:r>
      <w:r w:rsidR="001F1EB9">
        <w:rPr>
          <w:lang w:val="it-IT"/>
        </w:rPr>
        <w:t xml:space="preserve">] </w:t>
      </w:r>
      <w:r w:rsidR="001F1EB9" w:rsidRPr="001F1EB9">
        <w:rPr>
          <w:rStyle w:val="Incipit"/>
        </w:rPr>
        <w:t>Oremus</w:t>
      </w:r>
      <w:r w:rsidR="001F1EB9">
        <w:rPr>
          <w:lang w:val="it-IT"/>
        </w:rPr>
        <w:t xml:space="preserve">. OR </w:t>
      </w:r>
      <w:r w:rsidR="001F1EB9" w:rsidRPr="001F1EB9">
        <w:rPr>
          <w:rStyle w:val="Incipit"/>
        </w:rPr>
        <w:t>Aurem</w:t>
      </w:r>
      <w:r w:rsidR="001F1EB9">
        <w:rPr>
          <w:lang w:val="it-IT"/>
        </w:rPr>
        <w:t xml:space="preserve"> </w:t>
      </w:r>
      <w:r w:rsidR="001F1EB9" w:rsidRPr="001F1EB9">
        <w:rPr>
          <w:rStyle w:val="Incipit"/>
        </w:rPr>
        <w:t>tuam</w:t>
      </w:r>
      <w:r w:rsidR="001F1EB9">
        <w:rPr>
          <w:lang w:val="it-IT"/>
        </w:rPr>
        <w:t xml:space="preserve">. </w:t>
      </w:r>
      <w:r w:rsidR="00AE4570">
        <w:rPr>
          <w:lang w:val="it-IT"/>
        </w:rPr>
        <w:t>Alia [</w:t>
      </w:r>
      <w:r w:rsidR="005128DA">
        <w:rPr>
          <w:lang w:val="it-IT"/>
        </w:rPr>
        <w:t>OR</w:t>
      </w:r>
      <w:r w:rsidR="00AE4570">
        <w:rPr>
          <w:lang w:val="it-IT"/>
        </w:rPr>
        <w:t>]</w:t>
      </w:r>
      <w:r w:rsidR="005128DA">
        <w:rPr>
          <w:lang w:val="it-IT"/>
        </w:rPr>
        <w:t xml:space="preserve"> </w:t>
      </w:r>
      <w:r w:rsidR="005128DA" w:rsidRPr="00681E6C">
        <w:rPr>
          <w:rStyle w:val="Incipit"/>
        </w:rPr>
        <w:t>Deus</w:t>
      </w:r>
      <w:r w:rsidR="005128DA" w:rsidRPr="00047741">
        <w:t xml:space="preserve"> </w:t>
      </w:r>
      <w:r w:rsidR="005128DA" w:rsidRPr="00681E6C">
        <w:rPr>
          <w:rStyle w:val="Incipit"/>
        </w:rPr>
        <w:t>qui</w:t>
      </w:r>
      <w:r w:rsidR="005128DA" w:rsidRPr="00047741">
        <w:t xml:space="preserve"> </w:t>
      </w:r>
      <w:r w:rsidR="005128DA" w:rsidRPr="00681E6C">
        <w:rPr>
          <w:rStyle w:val="Incipit"/>
        </w:rPr>
        <w:t>diem</w:t>
      </w:r>
      <w:r w:rsidR="005128DA" w:rsidRPr="00A002FB">
        <w:t xml:space="preserve"> </w:t>
      </w:r>
      <w:r w:rsidR="005128DA" w:rsidRPr="00681E6C">
        <w:rPr>
          <w:rStyle w:val="Incipit"/>
        </w:rPr>
        <w:t>discernis</w:t>
      </w:r>
      <w:r w:rsidR="00E56C6D">
        <w:rPr>
          <w:lang w:val="it-IT"/>
        </w:rPr>
        <w:t xml:space="preserve">. </w:t>
      </w:r>
      <w:r w:rsidR="005128DA">
        <w:rPr>
          <w:lang w:val="it-IT"/>
        </w:rPr>
        <w:t>[OR]</w:t>
      </w:r>
      <w:r w:rsidR="00E56C6D">
        <w:rPr>
          <w:lang w:val="it-IT"/>
        </w:rPr>
        <w:t xml:space="preserve"> </w:t>
      </w:r>
      <w:r w:rsidR="005128DA" w:rsidRPr="00681E6C">
        <w:rPr>
          <w:rStyle w:val="Incipit"/>
        </w:rPr>
        <w:t>Salva</w:t>
      </w:r>
      <w:r w:rsidR="005128DA" w:rsidRPr="00047741">
        <w:t xml:space="preserve"> </w:t>
      </w:r>
      <w:r w:rsidR="005128DA" w:rsidRPr="00681E6C">
        <w:rPr>
          <w:rStyle w:val="Incipit"/>
        </w:rPr>
        <w:t>nos</w:t>
      </w:r>
      <w:r w:rsidR="005128DA" w:rsidRPr="00047741">
        <w:t xml:space="preserve"> </w:t>
      </w:r>
      <w:r w:rsidR="005128DA" w:rsidRPr="00681E6C">
        <w:rPr>
          <w:rStyle w:val="Incipit"/>
        </w:rPr>
        <w:t>omnipotens</w:t>
      </w:r>
      <w:r w:rsidR="005128DA">
        <w:rPr>
          <w:lang w:val="it-IT"/>
        </w:rPr>
        <w:t xml:space="preserve"> usque ad vigiliam domini.</w:t>
      </w:r>
    </w:p>
    <w:p w:rsidR="00E649BD" w:rsidRDefault="005128DA" w:rsidP="005B36EE">
      <w:pPr>
        <w:rPr>
          <w:lang w:val="it-IT"/>
        </w:rPr>
      </w:pPr>
      <w:r>
        <w:rPr>
          <w:lang w:val="it-IT"/>
        </w:rPr>
        <w:t>AD MATUTINAS</w:t>
      </w:r>
      <w:r w:rsidR="00681E6C">
        <w:rPr>
          <w:lang w:val="it-IT"/>
        </w:rPr>
        <w:t xml:space="preserve"> INV </w:t>
      </w:r>
      <w:r w:rsidR="00681E6C" w:rsidRPr="00B841CE">
        <w:rPr>
          <w:rStyle w:val="Incipit"/>
        </w:rPr>
        <w:t>Ecce</w:t>
      </w:r>
      <w:r w:rsidR="00681E6C" w:rsidRPr="00047741">
        <w:t xml:space="preserve"> </w:t>
      </w:r>
      <w:r w:rsidR="00681E6C" w:rsidRPr="00B841CE">
        <w:rPr>
          <w:rStyle w:val="Incipit"/>
        </w:rPr>
        <w:t>venit</w:t>
      </w:r>
      <w:r w:rsidR="00681E6C" w:rsidRPr="00047741">
        <w:t xml:space="preserve"> </w:t>
      </w:r>
      <w:r w:rsidR="00681E6C" w:rsidRPr="00B841CE">
        <w:rPr>
          <w:rStyle w:val="Incipit"/>
        </w:rPr>
        <w:t>rex</w:t>
      </w:r>
      <w:r w:rsidR="00681E6C">
        <w:rPr>
          <w:lang w:val="it-IT"/>
        </w:rPr>
        <w:t xml:space="preserve">. </w:t>
      </w:r>
    </w:p>
    <w:p w:rsidR="00C733E5" w:rsidRDefault="005B36EE" w:rsidP="005B36EE">
      <w:pPr>
        <w:rPr>
          <w:lang w:val="it-IT"/>
        </w:rPr>
      </w:pPr>
      <w:r>
        <w:rPr>
          <w:lang w:val="it-IT"/>
        </w:rPr>
        <w:t>IN PRIMO NOCTURNO</w:t>
      </w:r>
      <w:r w:rsidR="00681E6C">
        <w:rPr>
          <w:lang w:val="it-IT"/>
        </w:rPr>
        <w:t xml:space="preserve"> AN </w:t>
      </w:r>
      <w:r w:rsidR="00681E6C" w:rsidRPr="00B841CE">
        <w:rPr>
          <w:rStyle w:val="Incipit"/>
        </w:rPr>
        <w:t>Scientes</w:t>
      </w:r>
      <w:r w:rsidR="00681E6C" w:rsidRPr="00047741">
        <w:t xml:space="preserve"> </w:t>
      </w:r>
      <w:r w:rsidR="00681E6C" w:rsidRPr="00B841CE">
        <w:rPr>
          <w:rStyle w:val="Incipit"/>
        </w:rPr>
        <w:t>quia</w:t>
      </w:r>
      <w:r w:rsidR="00681E6C">
        <w:rPr>
          <w:lang w:val="it-IT"/>
        </w:rPr>
        <w:t xml:space="preserve">. PS </w:t>
      </w:r>
      <w:r w:rsidR="00681E6C" w:rsidRPr="00B841CE">
        <w:rPr>
          <w:rStyle w:val="Incipit"/>
        </w:rPr>
        <w:t>Beatus</w:t>
      </w:r>
      <w:r w:rsidR="00681E6C" w:rsidRPr="00047741">
        <w:t xml:space="preserve"> </w:t>
      </w:r>
      <w:r w:rsidR="00681E6C" w:rsidRPr="00B841CE">
        <w:rPr>
          <w:rStyle w:val="Incipit"/>
        </w:rPr>
        <w:t>vir</w:t>
      </w:r>
      <w:r w:rsidR="00681E6C">
        <w:rPr>
          <w:lang w:val="it-IT"/>
        </w:rPr>
        <w:t xml:space="preserve"> cum reliquis. VS </w:t>
      </w:r>
      <w:r w:rsidRPr="0041550D">
        <w:rPr>
          <w:rStyle w:val="Incipit"/>
        </w:rPr>
        <w:t>Egredietur</w:t>
      </w:r>
      <w:r w:rsidRPr="00047741">
        <w:t xml:space="preserve"> </w:t>
      </w:r>
      <w:r w:rsidR="00681E6C" w:rsidRPr="0041550D">
        <w:rPr>
          <w:rStyle w:val="Incipit"/>
        </w:rPr>
        <w:t>virg</w:t>
      </w:r>
      <w:r w:rsidR="00681E6C" w:rsidRPr="0041550D">
        <w:rPr>
          <w:rStyle w:val="Neume"/>
        </w:rPr>
        <w:t>a</w:t>
      </w:r>
      <w:r w:rsidR="00681E6C">
        <w:rPr>
          <w:lang w:val="it-IT"/>
        </w:rPr>
        <w:t xml:space="preserve">. </w:t>
      </w:r>
      <w:r w:rsidR="00681E6C" w:rsidRPr="00B841CE">
        <w:rPr>
          <w:rStyle w:val="Person"/>
        </w:rPr>
        <w:t>Isaias</w:t>
      </w:r>
      <w:r w:rsidR="00681E6C">
        <w:rPr>
          <w:lang w:val="it-IT"/>
        </w:rPr>
        <w:t xml:space="preserve"> legitur ad </w:t>
      </w:r>
      <w:r w:rsidR="006D6CEE">
        <w:rPr>
          <w:lang w:val="it-IT"/>
        </w:rPr>
        <w:t>tres</w:t>
      </w:r>
      <w:r w:rsidR="00522687">
        <w:rPr>
          <w:lang w:val="it-IT"/>
        </w:rPr>
        <w:t xml:space="preserve"> lectiones. RP</w:t>
      </w:r>
      <w:r w:rsidR="00681E6C">
        <w:rPr>
          <w:lang w:val="it-IT"/>
        </w:rPr>
        <w:t xml:space="preserve"> </w:t>
      </w:r>
      <w:r w:rsidR="00681E6C" w:rsidRPr="00B841CE">
        <w:rPr>
          <w:rStyle w:val="Neume"/>
        </w:rPr>
        <w:t>Aspiciens a longe</w:t>
      </w:r>
      <w:r w:rsidR="00681E6C">
        <w:rPr>
          <w:lang w:val="it-IT"/>
        </w:rPr>
        <w:t xml:space="preserve">. RV </w:t>
      </w:r>
      <w:r w:rsidR="00681E6C" w:rsidRPr="00B841CE">
        <w:rPr>
          <w:rStyle w:val="Neume"/>
        </w:rPr>
        <w:t>Quique terrigenae</w:t>
      </w:r>
      <w:r w:rsidR="00681E6C">
        <w:rPr>
          <w:lang w:val="it-IT"/>
        </w:rPr>
        <w:t xml:space="preserve">. [REP] </w:t>
      </w:r>
      <w:r w:rsidR="00681E6C" w:rsidRPr="00B841CE">
        <w:rPr>
          <w:rStyle w:val="Incipit"/>
        </w:rPr>
        <w:t>Ite</w:t>
      </w:r>
      <w:r w:rsidR="00681E6C">
        <w:rPr>
          <w:lang w:val="it-IT"/>
        </w:rPr>
        <w:t xml:space="preserve">. RV </w:t>
      </w:r>
      <w:r w:rsidR="00681E6C" w:rsidRPr="00B841CE">
        <w:rPr>
          <w:rStyle w:val="Incipit"/>
        </w:rPr>
        <w:t>Qui</w:t>
      </w:r>
      <w:r w:rsidR="00681E6C" w:rsidRPr="00047741">
        <w:t xml:space="preserve"> </w:t>
      </w:r>
      <w:r w:rsidR="00681E6C" w:rsidRPr="00B841CE">
        <w:rPr>
          <w:rStyle w:val="Incipit"/>
        </w:rPr>
        <w:t>regis</w:t>
      </w:r>
      <w:r w:rsidR="00681E6C">
        <w:rPr>
          <w:lang w:val="it-IT"/>
        </w:rPr>
        <w:t xml:space="preserve">. [REP] </w:t>
      </w:r>
      <w:r w:rsidR="00681E6C" w:rsidRPr="00B841CE">
        <w:rPr>
          <w:rStyle w:val="Incipit"/>
        </w:rPr>
        <w:lastRenderedPageBreak/>
        <w:t>Nuntia</w:t>
      </w:r>
      <w:r w:rsidR="00681E6C" w:rsidRPr="00047741">
        <w:t xml:space="preserve"> </w:t>
      </w:r>
      <w:r w:rsidR="00681E6C" w:rsidRPr="00B841CE">
        <w:rPr>
          <w:rStyle w:val="Incipit"/>
        </w:rPr>
        <w:t>vobis</w:t>
      </w:r>
      <w:r w:rsidR="00681E6C">
        <w:rPr>
          <w:lang w:val="it-IT"/>
        </w:rPr>
        <w:t xml:space="preserve">. RV </w:t>
      </w:r>
      <w:r w:rsidR="00681E6C" w:rsidRPr="006D6CEE">
        <w:rPr>
          <w:rStyle w:val="Neume"/>
        </w:rPr>
        <w:t>Tollite portas</w:t>
      </w:r>
      <w:r w:rsidR="00681E6C">
        <w:rPr>
          <w:lang w:val="it-IT"/>
        </w:rPr>
        <w:t xml:space="preserve">. [REP] </w:t>
      </w:r>
      <w:r w:rsidR="00681E6C" w:rsidRPr="006D6CEE">
        <w:rPr>
          <w:rStyle w:val="Neume"/>
        </w:rPr>
        <w:t>Qui regnaturus</w:t>
      </w:r>
      <w:r w:rsidR="00681E6C">
        <w:rPr>
          <w:lang w:val="it-IT"/>
        </w:rPr>
        <w:t xml:space="preserve">. [RV] </w:t>
      </w:r>
      <w:r w:rsidR="00681E6C" w:rsidRPr="00B841CE">
        <w:rPr>
          <w:rStyle w:val="Incipit"/>
        </w:rPr>
        <w:t>Gloria</w:t>
      </w:r>
      <w:r w:rsidR="00681E6C" w:rsidRPr="00047741">
        <w:t xml:space="preserve"> </w:t>
      </w:r>
      <w:r w:rsidR="00681E6C" w:rsidRPr="00B841CE">
        <w:rPr>
          <w:rStyle w:val="Incipit"/>
        </w:rPr>
        <w:t>patri</w:t>
      </w:r>
      <w:r w:rsidR="00681E6C">
        <w:rPr>
          <w:lang w:val="it-IT"/>
        </w:rPr>
        <w:t xml:space="preserve">. [REP] </w:t>
      </w:r>
      <w:r w:rsidR="00681E6C" w:rsidRPr="006D6CEE">
        <w:rPr>
          <w:rStyle w:val="Neume"/>
        </w:rPr>
        <w:t>In populo</w:t>
      </w:r>
      <w:r w:rsidR="00681E6C">
        <w:rPr>
          <w:lang w:val="it-IT"/>
        </w:rPr>
        <w:t xml:space="preserve">. Congrue per </w:t>
      </w:r>
      <w:r w:rsidR="00681E6C" w:rsidRPr="005E47A1">
        <w:rPr>
          <w:lang w:val="la-Latn"/>
        </w:rPr>
        <w:t>|</w:t>
      </w:r>
      <w:r w:rsidR="00681E6C">
        <w:rPr>
          <w:lang w:val="it-IT"/>
        </w:rPr>
        <w:t>R</w:t>
      </w:r>
      <w:r w:rsidR="00681E6C" w:rsidRPr="005E47A1">
        <w:rPr>
          <w:lang w:val="la-Latn"/>
        </w:rPr>
        <w:t>|</w:t>
      </w:r>
      <w:r w:rsidR="00681E6C">
        <w:rPr>
          <w:lang w:val="it-IT"/>
        </w:rPr>
        <w:t xml:space="preserve"> ad gloriam trinitatis. Indicat enim per adventum domini </w:t>
      </w:r>
      <w:r w:rsidR="00681E6C" w:rsidRPr="005E47A1">
        <w:rPr>
          <w:lang w:val="la-Latn"/>
        </w:rPr>
        <w:t>|</w:t>
      </w:r>
      <w:r w:rsidR="00681E6C">
        <w:rPr>
          <w:lang w:val="it-IT"/>
        </w:rPr>
        <w:t>R</w:t>
      </w:r>
      <w:r w:rsidR="00681E6C" w:rsidRPr="005E47A1">
        <w:rPr>
          <w:lang w:val="la-Latn"/>
        </w:rPr>
        <w:t>|</w:t>
      </w:r>
      <w:r>
        <w:rPr>
          <w:lang w:val="it-IT"/>
        </w:rPr>
        <w:t xml:space="preserve"> eiusdem sanctae trinitatis </w:t>
      </w:r>
      <w:r w:rsidRPr="005E47A1">
        <w:rPr>
          <w:lang w:val="la-Latn"/>
        </w:rPr>
        <w:t>|</w:t>
      </w:r>
      <w:r>
        <w:rPr>
          <w:lang w:val="it-IT"/>
        </w:rPr>
        <w:t>R</w:t>
      </w:r>
      <w:r w:rsidRPr="005E47A1">
        <w:rPr>
          <w:lang w:val="la-Latn"/>
        </w:rPr>
        <w:t>|</w:t>
      </w:r>
      <w:r>
        <w:rPr>
          <w:lang w:val="it-IT"/>
        </w:rPr>
        <w:t xml:space="preserve"> a terrigenis</w:t>
      </w:r>
      <w:r w:rsidR="00375884">
        <w:rPr>
          <w:lang w:val="it-IT"/>
        </w:rPr>
        <w:t>,</w:t>
      </w:r>
      <w:r>
        <w:rPr>
          <w:lang w:val="it-IT"/>
        </w:rPr>
        <w:t xml:space="preserve"> </w:t>
      </w:r>
      <w:r w:rsidR="00375884">
        <w:rPr>
          <w:lang w:val="it-IT"/>
        </w:rPr>
        <w:t>a</w:t>
      </w:r>
      <w:r>
        <w:rPr>
          <w:lang w:val="it-IT"/>
        </w:rPr>
        <w:t xml:space="preserve"> caelestibus</w:t>
      </w:r>
      <w:r w:rsidR="00375884">
        <w:rPr>
          <w:lang w:val="it-IT"/>
        </w:rPr>
        <w:t>,</w:t>
      </w:r>
      <w:r>
        <w:rPr>
          <w:lang w:val="it-IT"/>
        </w:rPr>
        <w:t xml:space="preserve"> ab infernalibus, quorum omnium mentio sit in</w:t>
      </w:r>
      <w:r w:rsidR="007D4E5B">
        <w:rPr>
          <w:lang w:val="it-IT"/>
        </w:rPr>
        <w:t xml:space="preserve"> his versibus esse glorificanda. V</w:t>
      </w:r>
      <w:r>
        <w:rPr>
          <w:lang w:val="it-IT"/>
        </w:rPr>
        <w:t xml:space="preserve">el significat tria tempora: tempus ante legem, tempus sub lege, tempus gratiae. RP </w:t>
      </w:r>
      <w:r w:rsidRPr="00B841CE">
        <w:rPr>
          <w:rStyle w:val="Neume"/>
        </w:rPr>
        <w:t>Aspiciebam</w:t>
      </w:r>
      <w:r>
        <w:rPr>
          <w:lang w:val="it-IT"/>
        </w:rPr>
        <w:t xml:space="preserve">. RV </w:t>
      </w:r>
      <w:r w:rsidRPr="00B841CE">
        <w:rPr>
          <w:rStyle w:val="Neume"/>
        </w:rPr>
        <w:t>Ecce do</w:t>
      </w:r>
      <w:r w:rsidRPr="00B841CE">
        <w:rPr>
          <w:rStyle w:val="Incipit"/>
        </w:rPr>
        <w:t>minator</w:t>
      </w:r>
      <w:r>
        <w:rPr>
          <w:lang w:val="it-IT"/>
        </w:rPr>
        <w:t xml:space="preserve">. [REP] </w:t>
      </w:r>
      <w:r w:rsidRPr="00B841CE">
        <w:rPr>
          <w:rStyle w:val="Incipit"/>
        </w:rPr>
        <w:t>Et</w:t>
      </w:r>
      <w:r>
        <w:rPr>
          <w:lang w:val="it-IT"/>
        </w:rPr>
        <w:t xml:space="preserve">. [RV] </w:t>
      </w:r>
      <w:r w:rsidRPr="00B841CE">
        <w:rPr>
          <w:rStyle w:val="Incipit"/>
        </w:rPr>
        <w:t>Gloria</w:t>
      </w:r>
      <w:r w:rsidRPr="00047741">
        <w:t xml:space="preserve"> </w:t>
      </w:r>
      <w:r w:rsidRPr="00B841CE">
        <w:rPr>
          <w:rStyle w:val="Incipit"/>
        </w:rPr>
        <w:t>patri</w:t>
      </w:r>
      <w:r w:rsidR="00522687">
        <w:rPr>
          <w:lang w:val="it-IT"/>
        </w:rPr>
        <w:t>. RP</w:t>
      </w:r>
      <w:r>
        <w:rPr>
          <w:lang w:val="it-IT"/>
        </w:rPr>
        <w:t xml:space="preserve"> </w:t>
      </w:r>
      <w:r w:rsidRPr="00B841CE">
        <w:rPr>
          <w:rStyle w:val="Neume"/>
        </w:rPr>
        <w:t>Missus est</w:t>
      </w:r>
      <w:r w:rsidRPr="00A002FB">
        <w:t xml:space="preserve"> </w:t>
      </w:r>
      <w:r w:rsidRPr="00B841CE">
        <w:rPr>
          <w:rStyle w:val="Incipit"/>
        </w:rPr>
        <w:t>Gabriel</w:t>
      </w:r>
      <w:r>
        <w:rPr>
          <w:lang w:val="it-IT"/>
        </w:rPr>
        <w:t xml:space="preserve">. RV </w:t>
      </w:r>
      <w:r w:rsidRPr="00B841CE">
        <w:rPr>
          <w:rStyle w:val="Incipit"/>
        </w:rPr>
        <w:t>Ave</w:t>
      </w:r>
      <w:r w:rsidRPr="00047741">
        <w:t xml:space="preserve"> </w:t>
      </w:r>
      <w:r w:rsidRPr="00B841CE">
        <w:rPr>
          <w:rStyle w:val="Incipit"/>
        </w:rPr>
        <w:t>Maria</w:t>
      </w:r>
      <w:r>
        <w:rPr>
          <w:lang w:val="it-IT"/>
        </w:rPr>
        <w:t xml:space="preserve">. [REP] </w:t>
      </w:r>
      <w:r w:rsidRPr="00B841CE">
        <w:rPr>
          <w:rStyle w:val="Incipit"/>
        </w:rPr>
        <w:t>Ecce</w:t>
      </w:r>
      <w:r w:rsidRPr="00047741">
        <w:t xml:space="preserve"> </w:t>
      </w:r>
      <w:r w:rsidRPr="00B841CE">
        <w:rPr>
          <w:rStyle w:val="Incipit"/>
        </w:rPr>
        <w:t>concipies</w:t>
      </w:r>
      <w:r>
        <w:rPr>
          <w:lang w:val="it-IT"/>
        </w:rPr>
        <w:t xml:space="preserve">. [RV] </w:t>
      </w:r>
      <w:r w:rsidRPr="00B841CE">
        <w:rPr>
          <w:rStyle w:val="Incipit"/>
        </w:rPr>
        <w:t>Gloria</w:t>
      </w:r>
      <w:r w:rsidRPr="00047741">
        <w:t xml:space="preserve"> </w:t>
      </w:r>
      <w:r w:rsidRPr="00B841CE">
        <w:rPr>
          <w:rStyle w:val="Incipit"/>
        </w:rPr>
        <w:t>patri</w:t>
      </w:r>
      <w:r>
        <w:rPr>
          <w:lang w:val="it-IT"/>
        </w:rPr>
        <w:t xml:space="preserve">. [REP] </w:t>
      </w:r>
      <w:r w:rsidRPr="00B841CE">
        <w:rPr>
          <w:rStyle w:val="Incipit"/>
        </w:rPr>
        <w:t>Ecce</w:t>
      </w:r>
      <w:r>
        <w:rPr>
          <w:lang w:val="it-IT"/>
        </w:rPr>
        <w:t>.</w:t>
      </w:r>
    </w:p>
    <w:p w:rsidR="005B36EE" w:rsidRDefault="005B36EE" w:rsidP="005B36EE">
      <w:pPr>
        <w:rPr>
          <w:lang w:val="it-IT"/>
        </w:rPr>
      </w:pPr>
      <w:r>
        <w:rPr>
          <w:lang w:val="it-IT"/>
        </w:rPr>
        <w:t xml:space="preserve">IN SECUNDO NOCTURNO AN </w:t>
      </w:r>
      <w:r w:rsidRPr="00467448">
        <w:rPr>
          <w:rStyle w:val="Neume"/>
        </w:rPr>
        <w:t>Nox praecessit</w:t>
      </w:r>
      <w:r w:rsidRPr="00A002FB">
        <w:t xml:space="preserve"> </w:t>
      </w:r>
      <w:r w:rsidRPr="00B841CE">
        <w:rPr>
          <w:rStyle w:val="Incipit"/>
        </w:rPr>
        <w:t>dies</w:t>
      </w:r>
      <w:r>
        <w:rPr>
          <w:lang w:val="it-IT"/>
        </w:rPr>
        <w:t xml:space="preserve">. PS </w:t>
      </w:r>
      <w:r w:rsidRPr="00B841CE">
        <w:rPr>
          <w:rStyle w:val="Incipit"/>
        </w:rPr>
        <w:t>Conserva</w:t>
      </w:r>
      <w:r w:rsidRPr="00047741">
        <w:t xml:space="preserve"> </w:t>
      </w:r>
      <w:r w:rsidRPr="00B841CE">
        <w:rPr>
          <w:rStyle w:val="Incipit"/>
        </w:rPr>
        <w:t>me</w:t>
      </w:r>
      <w:r>
        <w:rPr>
          <w:lang w:val="it-IT"/>
        </w:rPr>
        <w:t xml:space="preserve"> cum reliquis. VS </w:t>
      </w:r>
      <w:r w:rsidRPr="00B841CE">
        <w:rPr>
          <w:rStyle w:val="Incipit"/>
        </w:rPr>
        <w:t>Egredietur</w:t>
      </w:r>
      <w:r w:rsidRPr="00047741">
        <w:t xml:space="preserve"> </w:t>
      </w:r>
      <w:r w:rsidRPr="00B841CE">
        <w:rPr>
          <w:rStyle w:val="Incipit"/>
        </w:rPr>
        <w:t>domin</w:t>
      </w:r>
      <w:r w:rsidRPr="00467448">
        <w:rPr>
          <w:rStyle w:val="Neume"/>
        </w:rPr>
        <w:t>us</w:t>
      </w:r>
      <w:r>
        <w:rPr>
          <w:lang w:val="it-IT"/>
        </w:rPr>
        <w:t xml:space="preserve">. RP </w:t>
      </w:r>
      <w:r w:rsidRPr="00467448">
        <w:rPr>
          <w:rStyle w:val="Neume"/>
        </w:rPr>
        <w:t>Ave Maria</w:t>
      </w:r>
      <w:r>
        <w:rPr>
          <w:lang w:val="it-IT"/>
        </w:rPr>
        <w:t xml:space="preserve">. RV </w:t>
      </w:r>
      <w:r w:rsidRPr="00B841CE">
        <w:rPr>
          <w:rStyle w:val="Incipit"/>
        </w:rPr>
        <w:t>Tollite</w:t>
      </w:r>
      <w:r>
        <w:rPr>
          <w:lang w:val="it-IT"/>
        </w:rPr>
        <w:t xml:space="preserve">. RP </w:t>
      </w:r>
      <w:r w:rsidRPr="00467448">
        <w:rPr>
          <w:rStyle w:val="Neume"/>
        </w:rPr>
        <w:t>Salvatorem</w:t>
      </w:r>
      <w:r w:rsidRPr="00A002FB">
        <w:t xml:space="preserve"> </w:t>
      </w:r>
      <w:r w:rsidRPr="00B841CE">
        <w:rPr>
          <w:rStyle w:val="Incipit"/>
        </w:rPr>
        <w:t>expectamus</w:t>
      </w:r>
      <w:r>
        <w:rPr>
          <w:lang w:val="it-IT"/>
        </w:rPr>
        <w:t xml:space="preserve">. RV </w:t>
      </w:r>
      <w:r w:rsidRPr="00B841CE">
        <w:rPr>
          <w:rStyle w:val="Incipit"/>
        </w:rPr>
        <w:t>Praeoccupemus</w:t>
      </w:r>
      <w:r>
        <w:rPr>
          <w:lang w:val="it-IT"/>
        </w:rPr>
        <w:t xml:space="preserve">. RP </w:t>
      </w:r>
      <w:r w:rsidRPr="00467448">
        <w:rPr>
          <w:rStyle w:val="Neume"/>
        </w:rPr>
        <w:t>Audite</w:t>
      </w:r>
      <w:r w:rsidRPr="00A002FB">
        <w:t xml:space="preserve"> </w:t>
      </w:r>
      <w:r w:rsidRPr="00622475">
        <w:rPr>
          <w:rStyle w:val="Incipit"/>
        </w:rPr>
        <w:t>v</w:t>
      </w:r>
      <w:r w:rsidRPr="00B841CE">
        <w:rPr>
          <w:rStyle w:val="Incipit"/>
        </w:rPr>
        <w:t>erbum</w:t>
      </w:r>
      <w:r w:rsidRPr="00047741">
        <w:t xml:space="preserve"> </w:t>
      </w:r>
      <w:r w:rsidRPr="00B841CE">
        <w:rPr>
          <w:rStyle w:val="Incipit"/>
        </w:rPr>
        <w:t>domini</w:t>
      </w:r>
      <w:r>
        <w:rPr>
          <w:lang w:val="it-IT"/>
        </w:rPr>
        <w:t xml:space="preserve">. RV </w:t>
      </w:r>
      <w:r w:rsidRPr="00B841CE">
        <w:rPr>
          <w:rStyle w:val="Incipit"/>
        </w:rPr>
        <w:t>A</w:t>
      </w:r>
      <w:r w:rsidRPr="00047741">
        <w:t xml:space="preserve"> </w:t>
      </w:r>
      <w:r w:rsidRPr="00B841CE">
        <w:rPr>
          <w:rStyle w:val="Incipit"/>
        </w:rPr>
        <w:t>solis</w:t>
      </w:r>
      <w:r w:rsidRPr="00047741">
        <w:t xml:space="preserve"> </w:t>
      </w:r>
      <w:r w:rsidRPr="00B841CE">
        <w:rPr>
          <w:rStyle w:val="Incipit"/>
        </w:rPr>
        <w:t>ortu</w:t>
      </w:r>
      <w:r>
        <w:rPr>
          <w:lang w:val="it-IT"/>
        </w:rPr>
        <w:t>.</w:t>
      </w:r>
    </w:p>
    <w:p w:rsidR="005B36EE" w:rsidRDefault="005B36EE" w:rsidP="005B36EE">
      <w:pPr>
        <w:rPr>
          <w:lang w:val="it-IT"/>
        </w:rPr>
      </w:pPr>
      <w:r>
        <w:rPr>
          <w:lang w:val="it-IT"/>
        </w:rPr>
        <w:t xml:space="preserve">IN TERTIO NOCTURNO AN </w:t>
      </w:r>
      <w:r w:rsidRPr="00467448">
        <w:rPr>
          <w:rStyle w:val="Neume"/>
        </w:rPr>
        <w:t>Hora est</w:t>
      </w:r>
      <w:r>
        <w:rPr>
          <w:lang w:val="it-IT"/>
        </w:rPr>
        <w:t xml:space="preserve">. PS </w:t>
      </w:r>
      <w:r w:rsidRPr="00B841CE">
        <w:rPr>
          <w:rStyle w:val="Incipit"/>
        </w:rPr>
        <w:t>Caeli</w:t>
      </w:r>
      <w:r w:rsidRPr="00BB2F8D">
        <w:t xml:space="preserve"> </w:t>
      </w:r>
      <w:r w:rsidRPr="00B841CE">
        <w:rPr>
          <w:rStyle w:val="Incipit"/>
        </w:rPr>
        <w:t>enarrant</w:t>
      </w:r>
      <w:r>
        <w:rPr>
          <w:lang w:val="it-IT"/>
        </w:rPr>
        <w:t xml:space="preserve">. VS </w:t>
      </w:r>
      <w:r w:rsidRPr="00B841CE">
        <w:rPr>
          <w:rStyle w:val="Incipit"/>
        </w:rPr>
        <w:t>Ex</w:t>
      </w:r>
      <w:r w:rsidRPr="00BB2F8D">
        <w:t xml:space="preserve"> </w:t>
      </w:r>
      <w:r w:rsidRPr="00B841CE">
        <w:rPr>
          <w:rStyle w:val="Incipit"/>
        </w:rPr>
        <w:t>Sion</w:t>
      </w:r>
      <w:r w:rsidR="0014538D" w:rsidRPr="00BB2F8D">
        <w:t xml:space="preserve"> </w:t>
      </w:r>
      <w:r w:rsidR="0014538D" w:rsidRPr="00B841CE">
        <w:rPr>
          <w:rStyle w:val="Incipit"/>
        </w:rPr>
        <w:t>species</w:t>
      </w:r>
      <w:r w:rsidR="0014538D">
        <w:rPr>
          <w:lang w:val="it-IT"/>
        </w:rPr>
        <w:t xml:space="preserve">. RP </w:t>
      </w:r>
      <w:r w:rsidR="0014538D" w:rsidRPr="00467448">
        <w:rPr>
          <w:rStyle w:val="Neume"/>
        </w:rPr>
        <w:t>Ecce virgo</w:t>
      </w:r>
      <w:r w:rsidR="0014538D">
        <w:rPr>
          <w:lang w:val="it-IT"/>
        </w:rPr>
        <w:t xml:space="preserve">. RV </w:t>
      </w:r>
      <w:r w:rsidR="0014538D" w:rsidRPr="00B841CE">
        <w:rPr>
          <w:rStyle w:val="Incipit"/>
        </w:rPr>
        <w:t>Tollite</w:t>
      </w:r>
      <w:r w:rsidR="0014538D" w:rsidRPr="00BB2F8D">
        <w:t xml:space="preserve"> </w:t>
      </w:r>
      <w:r w:rsidR="0014538D" w:rsidRPr="00B841CE">
        <w:rPr>
          <w:rStyle w:val="Incipit"/>
        </w:rPr>
        <w:t>portas</w:t>
      </w:r>
      <w:r w:rsidR="0014538D">
        <w:rPr>
          <w:lang w:val="it-IT"/>
        </w:rPr>
        <w:t xml:space="preserve">. RP </w:t>
      </w:r>
      <w:r w:rsidR="0014538D" w:rsidRPr="00B841CE">
        <w:rPr>
          <w:rStyle w:val="Incipit"/>
        </w:rPr>
        <w:t>Obsecro</w:t>
      </w:r>
      <w:r w:rsidR="0014538D" w:rsidRPr="00BB2F8D">
        <w:t xml:space="preserve"> </w:t>
      </w:r>
      <w:r w:rsidR="0014538D" w:rsidRPr="00B841CE">
        <w:rPr>
          <w:rStyle w:val="Incipit"/>
        </w:rPr>
        <w:t>domine</w:t>
      </w:r>
      <w:r w:rsidR="0014538D">
        <w:rPr>
          <w:lang w:val="it-IT"/>
        </w:rPr>
        <w:t xml:space="preserve">. </w:t>
      </w:r>
      <w:r w:rsidR="00B841CE">
        <w:rPr>
          <w:lang w:val="it-IT"/>
        </w:rPr>
        <w:t xml:space="preserve">RV </w:t>
      </w:r>
      <w:r w:rsidR="0014538D" w:rsidRPr="00B841CE">
        <w:rPr>
          <w:rStyle w:val="Incipit"/>
        </w:rPr>
        <w:t>A</w:t>
      </w:r>
      <w:r w:rsidR="0014538D" w:rsidRPr="00BB2F8D">
        <w:t xml:space="preserve"> </w:t>
      </w:r>
      <w:r w:rsidR="0014538D" w:rsidRPr="00B841CE">
        <w:rPr>
          <w:rStyle w:val="Incipit"/>
        </w:rPr>
        <w:t>solis</w:t>
      </w:r>
      <w:r w:rsidR="0014538D" w:rsidRPr="00BB2F8D">
        <w:t xml:space="preserve"> </w:t>
      </w:r>
      <w:r w:rsidR="0014538D" w:rsidRPr="00B841CE">
        <w:rPr>
          <w:rStyle w:val="Incipit"/>
        </w:rPr>
        <w:t>ortu</w:t>
      </w:r>
      <w:r w:rsidR="0014538D">
        <w:rPr>
          <w:lang w:val="it-IT"/>
        </w:rPr>
        <w:t xml:space="preserve">. RP </w:t>
      </w:r>
      <w:r w:rsidR="009F49FD">
        <w:rPr>
          <w:rStyle w:val="Incipit"/>
        </w:rPr>
        <w:t>Laete</w:t>
      </w:r>
      <w:r w:rsidR="0014538D" w:rsidRPr="00B841CE">
        <w:rPr>
          <w:rStyle w:val="Incipit"/>
        </w:rPr>
        <w:t>ntur</w:t>
      </w:r>
      <w:r w:rsidR="0014538D" w:rsidRPr="00BB2F8D">
        <w:t xml:space="preserve"> </w:t>
      </w:r>
      <w:r w:rsidR="0014538D" w:rsidRPr="00B841CE">
        <w:rPr>
          <w:rStyle w:val="Incipit"/>
        </w:rPr>
        <w:t>caeli</w:t>
      </w:r>
      <w:r w:rsidR="0014538D">
        <w:rPr>
          <w:lang w:val="it-IT"/>
        </w:rPr>
        <w:t xml:space="preserve">. RV </w:t>
      </w:r>
      <w:r w:rsidR="0014538D" w:rsidRPr="00B841CE">
        <w:rPr>
          <w:rStyle w:val="Incipit"/>
        </w:rPr>
        <w:t>Ecce</w:t>
      </w:r>
      <w:r w:rsidR="0014538D" w:rsidRPr="00BB2F8D">
        <w:t xml:space="preserve"> </w:t>
      </w:r>
      <w:r w:rsidR="0014538D" w:rsidRPr="00B841CE">
        <w:rPr>
          <w:rStyle w:val="Incipit"/>
        </w:rPr>
        <w:t>dominator</w:t>
      </w:r>
      <w:r w:rsidR="0014538D">
        <w:rPr>
          <w:lang w:val="it-IT"/>
        </w:rPr>
        <w:t xml:space="preserve">. [REP] </w:t>
      </w:r>
      <w:r w:rsidR="0014538D" w:rsidRPr="00467448">
        <w:rPr>
          <w:rStyle w:val="Neume"/>
        </w:rPr>
        <w:t>Et pauperum</w:t>
      </w:r>
      <w:r w:rsidR="0014538D">
        <w:rPr>
          <w:lang w:val="it-IT"/>
        </w:rPr>
        <w:t xml:space="preserve">. [RV] </w:t>
      </w:r>
      <w:r w:rsidR="0014538D" w:rsidRPr="00B841CE">
        <w:rPr>
          <w:rStyle w:val="Incipit"/>
        </w:rPr>
        <w:t>Gloria</w:t>
      </w:r>
      <w:r w:rsidR="0014538D" w:rsidRPr="00BB2F8D">
        <w:t xml:space="preserve"> </w:t>
      </w:r>
      <w:r w:rsidR="0014538D" w:rsidRPr="00B841CE">
        <w:rPr>
          <w:rStyle w:val="Incipit"/>
        </w:rPr>
        <w:t>patri</w:t>
      </w:r>
      <w:r w:rsidR="0014538D">
        <w:rPr>
          <w:lang w:val="it-IT"/>
        </w:rPr>
        <w:t>.</w:t>
      </w:r>
      <w:r w:rsidR="00B841CE">
        <w:rPr>
          <w:lang w:val="it-IT"/>
        </w:rPr>
        <w:t xml:space="preserve"> [TD] </w:t>
      </w:r>
      <w:r w:rsidR="00B841CE" w:rsidRPr="00B841CE">
        <w:rPr>
          <w:rStyle w:val="Incipit"/>
        </w:rPr>
        <w:t>Te</w:t>
      </w:r>
      <w:r w:rsidR="00B841CE" w:rsidRPr="00BB2F8D">
        <w:t xml:space="preserve"> </w:t>
      </w:r>
      <w:r w:rsidR="00B841CE" w:rsidRPr="00B841CE">
        <w:rPr>
          <w:rStyle w:val="Incipit"/>
        </w:rPr>
        <w:t>deum</w:t>
      </w:r>
      <w:r w:rsidR="00B841CE">
        <w:rPr>
          <w:lang w:val="it-IT"/>
        </w:rPr>
        <w:t xml:space="preserve"> non dicitur, nec [GL] </w:t>
      </w:r>
      <w:r w:rsidR="00B841CE" w:rsidRPr="00B841CE">
        <w:rPr>
          <w:rStyle w:val="Incipit"/>
        </w:rPr>
        <w:t>Gloria</w:t>
      </w:r>
      <w:r w:rsidR="00B841CE" w:rsidRPr="00BB2F8D">
        <w:t xml:space="preserve"> </w:t>
      </w:r>
      <w:r w:rsidR="00B841CE" w:rsidRPr="00B841CE">
        <w:rPr>
          <w:rStyle w:val="Incipit"/>
        </w:rPr>
        <w:t>in</w:t>
      </w:r>
      <w:r w:rsidR="00B841CE" w:rsidRPr="00BB2F8D">
        <w:t xml:space="preserve"> </w:t>
      </w:r>
      <w:r w:rsidR="00B841CE" w:rsidRPr="00B841CE">
        <w:rPr>
          <w:rStyle w:val="Incipit"/>
        </w:rPr>
        <w:t>excelsis</w:t>
      </w:r>
      <w:r w:rsidR="00F4504E">
        <w:rPr>
          <w:lang w:val="it-IT"/>
        </w:rPr>
        <w:t xml:space="preserve">. </w:t>
      </w:r>
      <w:r w:rsidR="00B841CE">
        <w:rPr>
          <w:lang w:val="it-IT"/>
        </w:rPr>
        <w:t xml:space="preserve">[IM] </w:t>
      </w:r>
      <w:r w:rsidR="00B841CE" w:rsidRPr="00B841CE">
        <w:rPr>
          <w:rStyle w:val="Incipit"/>
        </w:rPr>
        <w:t>Ite</w:t>
      </w:r>
      <w:r w:rsidR="00B841CE" w:rsidRPr="00BB2F8D">
        <w:t xml:space="preserve"> </w:t>
      </w:r>
      <w:r w:rsidR="00B841CE" w:rsidRPr="00B841CE">
        <w:rPr>
          <w:rStyle w:val="Incipit"/>
        </w:rPr>
        <w:t>missa</w:t>
      </w:r>
      <w:r w:rsidR="00B841CE" w:rsidRPr="00BB2F8D">
        <w:t xml:space="preserve"> </w:t>
      </w:r>
      <w:r w:rsidR="00B841CE" w:rsidRPr="00B841CE">
        <w:rPr>
          <w:rStyle w:val="Incipit"/>
        </w:rPr>
        <w:t>est</w:t>
      </w:r>
      <w:r w:rsidR="00B841CE">
        <w:rPr>
          <w:lang w:val="it-IT"/>
        </w:rPr>
        <w:t xml:space="preserve">, </w:t>
      </w:r>
      <w:r w:rsidR="00F4504E" w:rsidRPr="005E47A1">
        <w:rPr>
          <w:lang w:val="la-Latn"/>
        </w:rPr>
        <w:t>|</w:t>
      </w:r>
      <w:r w:rsidR="00F4504E">
        <w:rPr>
          <w:lang w:val="it-IT"/>
        </w:rPr>
        <w:t>R</w:t>
      </w:r>
      <w:r w:rsidR="00F4504E" w:rsidRPr="005E47A1">
        <w:rPr>
          <w:lang w:val="la-Latn"/>
        </w:rPr>
        <w:t>|</w:t>
      </w:r>
      <w:r w:rsidR="00F4504E">
        <w:rPr>
          <w:lang w:val="it-IT"/>
        </w:rPr>
        <w:t xml:space="preserve"> dicitur, </w:t>
      </w:r>
      <w:r w:rsidR="00B841CE">
        <w:rPr>
          <w:lang w:val="it-IT"/>
        </w:rPr>
        <w:t xml:space="preserve">nisi </w:t>
      </w:r>
      <w:r w:rsidR="00B841CE" w:rsidRPr="005E47A1">
        <w:rPr>
          <w:lang w:val="la-Latn"/>
        </w:rPr>
        <w:t>|</w:t>
      </w:r>
      <w:r w:rsidR="00B841CE">
        <w:rPr>
          <w:lang w:val="it-IT"/>
        </w:rPr>
        <w:t>R</w:t>
      </w:r>
      <w:r w:rsidR="00B841CE" w:rsidRPr="005E47A1">
        <w:rPr>
          <w:lang w:val="la-Latn"/>
        </w:rPr>
        <w:t>|</w:t>
      </w:r>
      <w:r w:rsidR="00B841CE">
        <w:rPr>
          <w:lang w:val="it-IT"/>
        </w:rPr>
        <w:t>.</w:t>
      </w:r>
    </w:p>
    <w:p w:rsidR="00B841CE" w:rsidRDefault="00B841CE" w:rsidP="005B36EE">
      <w:pPr>
        <w:rPr>
          <w:lang w:val="it-IT"/>
        </w:rPr>
      </w:pPr>
      <w:r>
        <w:rPr>
          <w:lang w:val="it-IT"/>
        </w:rPr>
        <w:t xml:space="preserve">ANTE LAUDES VS </w:t>
      </w:r>
      <w:r w:rsidR="006342E8" w:rsidRPr="006342E8">
        <w:rPr>
          <w:rStyle w:val="Incipit"/>
        </w:rPr>
        <w:t>Veni</w:t>
      </w:r>
      <w:r w:rsidR="006342E8">
        <w:rPr>
          <w:lang w:val="it-IT"/>
        </w:rPr>
        <w:t xml:space="preserve"> </w:t>
      </w:r>
      <w:r w:rsidR="006342E8" w:rsidRPr="006342E8">
        <w:rPr>
          <w:rStyle w:val="Incipit"/>
        </w:rPr>
        <w:t>domine</w:t>
      </w:r>
      <w:r w:rsidR="006342E8">
        <w:rPr>
          <w:lang w:val="it-IT"/>
        </w:rPr>
        <w:t xml:space="preserve"> </w:t>
      </w:r>
      <w:r w:rsidR="006342E8" w:rsidRPr="006342E8">
        <w:rPr>
          <w:rStyle w:val="Incipit"/>
        </w:rPr>
        <w:t>et</w:t>
      </w:r>
      <w:r w:rsidR="006342E8">
        <w:rPr>
          <w:lang w:val="it-IT"/>
        </w:rPr>
        <w:t xml:space="preserve"> </w:t>
      </w:r>
      <w:r w:rsidR="006342E8" w:rsidRPr="006342E8">
        <w:rPr>
          <w:rStyle w:val="Incipit"/>
        </w:rPr>
        <w:t>noli</w:t>
      </w:r>
      <w:r w:rsidR="006342E8">
        <w:rPr>
          <w:lang w:val="it-IT"/>
        </w:rPr>
        <w:t xml:space="preserve"> </w:t>
      </w:r>
      <w:r w:rsidR="006342E8" w:rsidRPr="006342E8">
        <w:rPr>
          <w:rStyle w:val="Incipit"/>
        </w:rPr>
        <w:t>relaxare</w:t>
      </w:r>
      <w:r w:rsidR="006342E8">
        <w:rPr>
          <w:lang w:val="it-IT"/>
        </w:rPr>
        <w:t>.</w:t>
      </w:r>
      <w:r>
        <w:rPr>
          <w:lang w:val="it-IT"/>
        </w:rPr>
        <w:t xml:space="preserve"> </w:t>
      </w:r>
    </w:p>
    <w:p w:rsidR="00B841CE" w:rsidRDefault="00AD2B68" w:rsidP="005B36EE">
      <w:pPr>
        <w:rPr>
          <w:lang w:val="it-IT"/>
        </w:rPr>
      </w:pPr>
      <w:r>
        <w:rPr>
          <w:lang w:val="it-IT"/>
        </w:rPr>
        <w:t>(28v)</w:t>
      </w:r>
      <w:r w:rsidR="00B841CE">
        <w:rPr>
          <w:lang w:val="it-IT"/>
        </w:rPr>
        <w:t xml:space="preserve"> AD LAUDES AN </w:t>
      </w:r>
      <w:r w:rsidR="00B841CE" w:rsidRPr="00E17309">
        <w:rPr>
          <w:rStyle w:val="Incipit"/>
        </w:rPr>
        <w:t>In</w:t>
      </w:r>
      <w:r w:rsidR="00B841CE" w:rsidRPr="00BB2F8D">
        <w:t xml:space="preserve"> </w:t>
      </w:r>
      <w:r w:rsidR="00B841CE" w:rsidRPr="00E17309">
        <w:rPr>
          <w:rStyle w:val="Incipit"/>
        </w:rPr>
        <w:t>illa</w:t>
      </w:r>
      <w:r w:rsidR="00B841CE" w:rsidRPr="00BB2F8D">
        <w:t xml:space="preserve"> </w:t>
      </w:r>
      <w:r w:rsidR="00B841CE" w:rsidRPr="00E17309">
        <w:rPr>
          <w:rStyle w:val="Incipit"/>
        </w:rPr>
        <w:t>die</w:t>
      </w:r>
      <w:r w:rsidR="001D3B1B">
        <w:rPr>
          <w:lang w:val="it-IT"/>
        </w:rPr>
        <w:t xml:space="preserve"> cum reliquis. PS </w:t>
      </w:r>
      <w:r w:rsidR="001D3B1B" w:rsidRPr="00E17309">
        <w:rPr>
          <w:rStyle w:val="Incipit"/>
        </w:rPr>
        <w:t>Dominus</w:t>
      </w:r>
      <w:r w:rsidR="001D3B1B" w:rsidRPr="00BB2F8D">
        <w:t xml:space="preserve"> </w:t>
      </w:r>
      <w:r w:rsidR="001D3B1B" w:rsidRPr="00E17309">
        <w:rPr>
          <w:rStyle w:val="Incipit"/>
        </w:rPr>
        <w:t>regnavit</w:t>
      </w:r>
      <w:r w:rsidR="001D3B1B">
        <w:rPr>
          <w:lang w:val="it-IT"/>
        </w:rPr>
        <w:t>. H</w:t>
      </w:r>
      <w:r w:rsidR="00BB2F8D">
        <w:rPr>
          <w:lang w:val="it-IT"/>
        </w:rPr>
        <w:t>Y</w:t>
      </w:r>
      <w:r w:rsidR="001D3B1B">
        <w:rPr>
          <w:lang w:val="it-IT"/>
        </w:rPr>
        <w:t xml:space="preserve"> </w:t>
      </w:r>
      <w:r w:rsidR="001D3B1B" w:rsidRPr="004027A4">
        <w:rPr>
          <w:rStyle w:val="Incipit"/>
        </w:rPr>
        <w:t>Vox</w:t>
      </w:r>
      <w:r w:rsidR="001D3B1B" w:rsidRPr="004027A4">
        <w:t xml:space="preserve"> </w:t>
      </w:r>
      <w:r w:rsidR="001D3B1B" w:rsidRPr="004027A4">
        <w:rPr>
          <w:rStyle w:val="Incipit"/>
        </w:rPr>
        <w:t>clara</w:t>
      </w:r>
      <w:r w:rsidR="001D3B1B">
        <w:rPr>
          <w:lang w:val="it-IT"/>
        </w:rPr>
        <w:t xml:space="preserve">. CP </w:t>
      </w:r>
      <w:r w:rsidR="001D3B1B" w:rsidRPr="00E17309">
        <w:rPr>
          <w:rStyle w:val="Incipit"/>
        </w:rPr>
        <w:t>Scientes</w:t>
      </w:r>
      <w:r w:rsidR="001D3B1B">
        <w:rPr>
          <w:lang w:val="it-IT"/>
        </w:rPr>
        <w:t xml:space="preserve">. VS </w:t>
      </w:r>
      <w:r w:rsidR="001D3B1B" w:rsidRPr="00E17309">
        <w:rPr>
          <w:rStyle w:val="Incipit"/>
        </w:rPr>
        <w:t>Vox</w:t>
      </w:r>
      <w:r w:rsidR="001D3B1B" w:rsidRPr="00BB2F8D">
        <w:t xml:space="preserve"> </w:t>
      </w:r>
      <w:r w:rsidR="001D3B1B" w:rsidRPr="00E17309">
        <w:rPr>
          <w:rStyle w:val="Incipit"/>
        </w:rPr>
        <w:t>clamantis</w:t>
      </w:r>
      <w:r w:rsidR="001D3B1B" w:rsidRPr="00BB2F8D">
        <w:t xml:space="preserve"> </w:t>
      </w:r>
      <w:r w:rsidR="001D3B1B" w:rsidRPr="00E17309">
        <w:rPr>
          <w:rStyle w:val="Incipit"/>
        </w:rPr>
        <w:t>in</w:t>
      </w:r>
      <w:r w:rsidR="001D3B1B" w:rsidRPr="00BB2F8D">
        <w:t xml:space="preserve"> </w:t>
      </w:r>
      <w:r w:rsidR="001D3B1B" w:rsidRPr="00E17309">
        <w:rPr>
          <w:rStyle w:val="Incipit"/>
        </w:rPr>
        <w:t>de</w:t>
      </w:r>
      <w:r w:rsidR="001D3B1B" w:rsidRPr="00FD38D1">
        <w:rPr>
          <w:rStyle w:val="Neume"/>
        </w:rPr>
        <w:t>sert</w:t>
      </w:r>
      <w:r w:rsidR="001D3B1B" w:rsidRPr="00900A47">
        <w:rPr>
          <w:rStyle w:val="Neume"/>
        </w:rPr>
        <w:t>o</w:t>
      </w:r>
      <w:r w:rsidR="001D3B1B">
        <w:rPr>
          <w:lang w:val="it-IT"/>
        </w:rPr>
        <w:t xml:space="preserve">. AB </w:t>
      </w:r>
      <w:r w:rsidR="001D3B1B" w:rsidRPr="00E17309">
        <w:rPr>
          <w:rStyle w:val="Incipit"/>
        </w:rPr>
        <w:t>Spiritus</w:t>
      </w:r>
      <w:r w:rsidR="001D3B1B" w:rsidRPr="00BB2F8D">
        <w:t xml:space="preserve"> </w:t>
      </w:r>
      <w:r w:rsidR="001D3B1B" w:rsidRPr="00E17309">
        <w:rPr>
          <w:rStyle w:val="Incipit"/>
        </w:rPr>
        <w:t>sanctus</w:t>
      </w:r>
      <w:r w:rsidR="001D3B1B">
        <w:rPr>
          <w:lang w:val="it-IT"/>
        </w:rPr>
        <w:t>. Oratio de sancta Maria.</w:t>
      </w:r>
    </w:p>
    <w:p w:rsidR="001D3B1B" w:rsidRDefault="001D3B1B" w:rsidP="005B36EE">
      <w:pPr>
        <w:rPr>
          <w:lang w:val="it-IT"/>
        </w:rPr>
      </w:pPr>
      <w:r>
        <w:rPr>
          <w:lang w:val="it-IT"/>
        </w:rPr>
        <w:t xml:space="preserve">AD PRIMAM AN </w:t>
      </w:r>
      <w:r w:rsidRPr="00E17309">
        <w:rPr>
          <w:rStyle w:val="Incipit"/>
        </w:rPr>
        <w:t>Dicite</w:t>
      </w:r>
      <w:r w:rsidRPr="00BB2F8D">
        <w:t xml:space="preserve"> </w:t>
      </w:r>
      <w:r w:rsidRPr="00E17309">
        <w:rPr>
          <w:rStyle w:val="Incipit"/>
        </w:rPr>
        <w:t>filiae</w:t>
      </w:r>
      <w:r w:rsidRPr="00BB2F8D">
        <w:t xml:space="preserve"> </w:t>
      </w:r>
      <w:r w:rsidRPr="00E17309">
        <w:rPr>
          <w:rStyle w:val="Incipit"/>
        </w:rPr>
        <w:t>Sion</w:t>
      </w:r>
      <w:r>
        <w:rPr>
          <w:lang w:val="it-IT"/>
        </w:rPr>
        <w:t xml:space="preserve">. CP </w:t>
      </w:r>
      <w:r w:rsidRPr="00E17309">
        <w:rPr>
          <w:rStyle w:val="Incipit"/>
        </w:rPr>
        <w:t>Deus</w:t>
      </w:r>
      <w:r w:rsidRPr="00BB2F8D">
        <w:t xml:space="preserve"> </w:t>
      </w:r>
      <w:r w:rsidRPr="00E17309">
        <w:rPr>
          <w:rStyle w:val="Incipit"/>
        </w:rPr>
        <w:t>pacis</w:t>
      </w:r>
      <w:r>
        <w:rPr>
          <w:lang w:val="it-IT"/>
        </w:rPr>
        <w:t xml:space="preserve">. RB </w:t>
      </w:r>
      <w:r w:rsidRPr="00E17309">
        <w:rPr>
          <w:rStyle w:val="Incipit"/>
        </w:rPr>
        <w:t>Christe</w:t>
      </w:r>
      <w:r w:rsidRPr="00BB2F8D">
        <w:t xml:space="preserve"> </w:t>
      </w:r>
      <w:r w:rsidRPr="00E17309">
        <w:rPr>
          <w:rStyle w:val="Incipit"/>
        </w:rPr>
        <w:t>fili</w:t>
      </w:r>
      <w:r w:rsidRPr="00BB2F8D">
        <w:t xml:space="preserve"> </w:t>
      </w:r>
      <w:r w:rsidRPr="00E17309">
        <w:rPr>
          <w:rStyle w:val="Incipit"/>
        </w:rPr>
        <w:t>dei</w:t>
      </w:r>
      <w:r>
        <w:rPr>
          <w:lang w:val="it-IT"/>
        </w:rPr>
        <w:t xml:space="preserve">. RV </w:t>
      </w:r>
      <w:r w:rsidRPr="00E17309">
        <w:rPr>
          <w:rStyle w:val="Incipit"/>
        </w:rPr>
        <w:t>Qui</w:t>
      </w:r>
      <w:r w:rsidRPr="00BB2F8D">
        <w:t xml:space="preserve"> </w:t>
      </w:r>
      <w:r w:rsidRPr="00E17309">
        <w:rPr>
          <w:rStyle w:val="Incipit"/>
        </w:rPr>
        <w:t>sedes</w:t>
      </w:r>
      <w:r w:rsidRPr="00BB2F8D">
        <w:t xml:space="preserve"> </w:t>
      </w:r>
      <w:r w:rsidRPr="00E17309">
        <w:rPr>
          <w:rStyle w:val="Incipit"/>
        </w:rPr>
        <w:t>ad</w:t>
      </w:r>
      <w:r>
        <w:rPr>
          <w:lang w:val="it-IT"/>
        </w:rPr>
        <w:t xml:space="preserve">. [RV] </w:t>
      </w:r>
      <w:r w:rsidRPr="00E17309">
        <w:rPr>
          <w:rStyle w:val="Incipit"/>
        </w:rPr>
        <w:t>Gloria</w:t>
      </w:r>
      <w:r w:rsidRPr="00BB2F8D">
        <w:t xml:space="preserve"> </w:t>
      </w:r>
      <w:r w:rsidRPr="00E17309">
        <w:rPr>
          <w:rStyle w:val="Incipit"/>
        </w:rPr>
        <w:t>patri</w:t>
      </w:r>
      <w:r>
        <w:rPr>
          <w:lang w:val="it-IT"/>
        </w:rPr>
        <w:t xml:space="preserve">. VS </w:t>
      </w:r>
      <w:r w:rsidRPr="00E17309">
        <w:rPr>
          <w:rStyle w:val="Incipit"/>
        </w:rPr>
        <w:t>Exurge</w:t>
      </w:r>
      <w:r w:rsidRPr="00BB2F8D">
        <w:t xml:space="preserve"> </w:t>
      </w:r>
      <w:r w:rsidRPr="00E17309">
        <w:rPr>
          <w:rStyle w:val="Incipit"/>
        </w:rPr>
        <w:t>domi</w:t>
      </w:r>
      <w:r w:rsidRPr="00F94D34">
        <w:rPr>
          <w:rStyle w:val="Neume"/>
        </w:rPr>
        <w:t>ne</w:t>
      </w:r>
      <w:r>
        <w:rPr>
          <w:lang w:val="it-IT"/>
        </w:rPr>
        <w:t xml:space="preserve">. PR </w:t>
      </w:r>
      <w:r w:rsidRPr="00E17309">
        <w:rPr>
          <w:rStyle w:val="Incipit"/>
        </w:rPr>
        <w:t>Dignare</w:t>
      </w:r>
      <w:r w:rsidRPr="00BB2F8D">
        <w:t xml:space="preserve"> </w:t>
      </w:r>
      <w:r w:rsidRPr="00E17309">
        <w:rPr>
          <w:rStyle w:val="Incipit"/>
        </w:rPr>
        <w:t>domine</w:t>
      </w:r>
      <w:r>
        <w:rPr>
          <w:lang w:val="it-IT"/>
        </w:rPr>
        <w:t xml:space="preserve">. VS </w:t>
      </w:r>
      <w:r w:rsidRPr="00E17309">
        <w:rPr>
          <w:rStyle w:val="Incipit"/>
        </w:rPr>
        <w:t>Ex</w:t>
      </w:r>
      <w:r w:rsidRPr="00BB2F8D">
        <w:t xml:space="preserve"> </w:t>
      </w:r>
      <w:r w:rsidRPr="00E17309">
        <w:rPr>
          <w:rStyle w:val="Incipit"/>
        </w:rPr>
        <w:t>Sion</w:t>
      </w:r>
      <w:r w:rsidRPr="00BB2F8D">
        <w:t xml:space="preserve"> </w:t>
      </w:r>
      <w:r w:rsidRPr="00E17309">
        <w:rPr>
          <w:rStyle w:val="Incipit"/>
        </w:rPr>
        <w:t>species</w:t>
      </w:r>
      <w:r>
        <w:rPr>
          <w:lang w:val="it-IT"/>
        </w:rPr>
        <w:t xml:space="preserve">. </w:t>
      </w:r>
      <w:r w:rsidR="00037C4B">
        <w:rPr>
          <w:lang w:val="it-IT"/>
        </w:rPr>
        <w:t>CL</w:t>
      </w:r>
      <w:r>
        <w:rPr>
          <w:lang w:val="it-IT"/>
        </w:rPr>
        <w:t xml:space="preserve">OR </w:t>
      </w:r>
      <w:r w:rsidRPr="00E17309">
        <w:rPr>
          <w:rStyle w:val="Incipit"/>
        </w:rPr>
        <w:t>Prope</w:t>
      </w:r>
      <w:r w:rsidRPr="00BB2F8D">
        <w:t xml:space="preserve"> </w:t>
      </w:r>
      <w:r w:rsidRPr="00E17309">
        <w:rPr>
          <w:rStyle w:val="Incipit"/>
        </w:rPr>
        <w:t>esto</w:t>
      </w:r>
      <w:r>
        <w:rPr>
          <w:lang w:val="it-IT"/>
        </w:rPr>
        <w:t xml:space="preserve">. OR </w:t>
      </w:r>
      <w:r w:rsidRPr="00E17309">
        <w:rPr>
          <w:rStyle w:val="Incipit"/>
        </w:rPr>
        <w:t>Domine</w:t>
      </w:r>
      <w:r w:rsidRPr="00BB2F8D">
        <w:t xml:space="preserve"> </w:t>
      </w:r>
      <w:r w:rsidRPr="00E17309">
        <w:rPr>
          <w:rStyle w:val="Incipit"/>
        </w:rPr>
        <w:t>sancte</w:t>
      </w:r>
      <w:r w:rsidRPr="00BB2F8D">
        <w:t xml:space="preserve"> </w:t>
      </w:r>
      <w:r w:rsidRPr="00E17309">
        <w:rPr>
          <w:rStyle w:val="Incipit"/>
        </w:rPr>
        <w:t>pater</w:t>
      </w:r>
      <w:r>
        <w:rPr>
          <w:lang w:val="it-IT"/>
        </w:rPr>
        <w:t>.</w:t>
      </w:r>
    </w:p>
    <w:p w:rsidR="001D3B1B" w:rsidRDefault="001D3B1B" w:rsidP="005B36EE">
      <w:pPr>
        <w:rPr>
          <w:lang w:val="it-IT"/>
        </w:rPr>
      </w:pPr>
      <w:r>
        <w:rPr>
          <w:lang w:val="it-IT"/>
        </w:rPr>
        <w:t xml:space="preserve">AD TERTIAM AN </w:t>
      </w:r>
      <w:r w:rsidRPr="00900A47">
        <w:rPr>
          <w:rStyle w:val="Neume"/>
        </w:rPr>
        <w:t>Veni domine visitare</w:t>
      </w:r>
      <w:r>
        <w:rPr>
          <w:lang w:val="it-IT"/>
        </w:rPr>
        <w:t xml:space="preserve">. </w:t>
      </w:r>
      <w:r w:rsidR="00900A47">
        <w:rPr>
          <w:lang w:val="it-IT"/>
        </w:rPr>
        <w:t>Capitulum</w:t>
      </w:r>
      <w:r>
        <w:rPr>
          <w:lang w:val="it-IT"/>
        </w:rPr>
        <w:t xml:space="preserve"> de dominica.</w:t>
      </w:r>
      <w:r w:rsidR="00900A47">
        <w:rPr>
          <w:lang w:val="it-IT"/>
        </w:rPr>
        <w:t xml:space="preserve"> RB </w:t>
      </w:r>
      <w:r w:rsidR="00900A47" w:rsidRPr="00900A47">
        <w:rPr>
          <w:rStyle w:val="Neume"/>
        </w:rPr>
        <w:t>Veni ad liberandum</w:t>
      </w:r>
      <w:r w:rsidR="00900A47">
        <w:rPr>
          <w:lang w:val="it-IT"/>
        </w:rPr>
        <w:t xml:space="preserve">. RV </w:t>
      </w:r>
      <w:r w:rsidR="00900A47" w:rsidRPr="00900A47">
        <w:rPr>
          <w:rStyle w:val="Incipit"/>
        </w:rPr>
        <w:t>Et</w:t>
      </w:r>
      <w:r w:rsidR="00900A47" w:rsidRPr="00BB2F8D">
        <w:t xml:space="preserve"> </w:t>
      </w:r>
      <w:r w:rsidR="00900A47" w:rsidRPr="00900A47">
        <w:rPr>
          <w:rStyle w:val="Incipit"/>
        </w:rPr>
        <w:t>ostende</w:t>
      </w:r>
      <w:r w:rsidR="00900A47" w:rsidRPr="00BB2F8D">
        <w:t xml:space="preserve"> </w:t>
      </w:r>
      <w:r w:rsidR="00900A47" w:rsidRPr="00900A47">
        <w:rPr>
          <w:rStyle w:val="Incipit"/>
        </w:rPr>
        <w:t>faciem</w:t>
      </w:r>
      <w:r w:rsidR="00900A47">
        <w:rPr>
          <w:lang w:val="it-IT"/>
        </w:rPr>
        <w:t xml:space="preserve">. [RV] </w:t>
      </w:r>
      <w:r w:rsidR="00900A47" w:rsidRPr="00900A47">
        <w:rPr>
          <w:rStyle w:val="Incipit"/>
        </w:rPr>
        <w:t>Gloria</w:t>
      </w:r>
      <w:r w:rsidR="00900A47" w:rsidRPr="00BB2F8D">
        <w:t xml:space="preserve"> </w:t>
      </w:r>
      <w:r w:rsidR="00900A47" w:rsidRPr="00900A47">
        <w:rPr>
          <w:rStyle w:val="Incipit"/>
        </w:rPr>
        <w:t>patri</w:t>
      </w:r>
      <w:r w:rsidR="00900A47">
        <w:rPr>
          <w:lang w:val="it-IT"/>
        </w:rPr>
        <w:t xml:space="preserve">. VS </w:t>
      </w:r>
      <w:r w:rsidR="00900A47" w:rsidRPr="00900A47">
        <w:rPr>
          <w:rStyle w:val="Incipit"/>
        </w:rPr>
        <w:t>Timebunt</w:t>
      </w:r>
      <w:r w:rsidR="00900A47" w:rsidRPr="00BB2F8D">
        <w:t xml:space="preserve"> </w:t>
      </w:r>
      <w:r w:rsidR="00900A47" w:rsidRPr="00900A47">
        <w:rPr>
          <w:rStyle w:val="Incipit"/>
        </w:rPr>
        <w:t>gentes</w:t>
      </w:r>
      <w:r w:rsidR="00900A47">
        <w:rPr>
          <w:lang w:val="it-IT"/>
        </w:rPr>
        <w:t>. Oratio de dominica.</w:t>
      </w:r>
    </w:p>
    <w:p w:rsidR="001D3B1B" w:rsidRDefault="001D3B1B" w:rsidP="005B36EE">
      <w:pPr>
        <w:rPr>
          <w:lang w:val="it-IT"/>
        </w:rPr>
      </w:pPr>
      <w:r>
        <w:rPr>
          <w:lang w:val="it-IT"/>
        </w:rPr>
        <w:t xml:space="preserve">AD PROCESSIONEM </w:t>
      </w:r>
      <w:r w:rsidR="00737528">
        <w:rPr>
          <w:rStyle w:val="Ort"/>
        </w:rPr>
        <w:t>ad s</w:t>
      </w:r>
      <w:r w:rsidRPr="001D3B1B">
        <w:rPr>
          <w:rStyle w:val="Ort"/>
        </w:rPr>
        <w:t>anctam Mariam</w:t>
      </w:r>
      <w:r w:rsidR="00737528">
        <w:rPr>
          <w:lang w:val="it-IT"/>
        </w:rPr>
        <w:t xml:space="preserve"> RP</w:t>
      </w:r>
      <w:r>
        <w:rPr>
          <w:lang w:val="it-IT"/>
        </w:rPr>
        <w:t>P</w:t>
      </w:r>
      <w:r w:rsidR="00737528">
        <w:rPr>
          <w:lang w:val="it-IT"/>
        </w:rPr>
        <w:t xml:space="preserve"> </w:t>
      </w:r>
      <w:r w:rsidR="00737528" w:rsidRPr="00900A47">
        <w:rPr>
          <w:rStyle w:val="Neume"/>
        </w:rPr>
        <w:t>Missus est Gabriel</w:t>
      </w:r>
      <w:r w:rsidR="00737528">
        <w:rPr>
          <w:lang w:val="it-IT"/>
        </w:rPr>
        <w:t xml:space="preserve">. Ad introitum </w:t>
      </w:r>
      <w:r w:rsidR="00737528" w:rsidRPr="00E17309">
        <w:rPr>
          <w:rStyle w:val="Ort"/>
        </w:rPr>
        <w:t>cap</w:t>
      </w:r>
      <w:r w:rsidR="006F0D12">
        <w:rPr>
          <w:rStyle w:val="Ort"/>
        </w:rPr>
        <w:t>p</w:t>
      </w:r>
      <w:r w:rsidR="00737528" w:rsidRPr="00E17309">
        <w:rPr>
          <w:rStyle w:val="Ort"/>
        </w:rPr>
        <w:t>ellae</w:t>
      </w:r>
      <w:r w:rsidR="005A6BDD">
        <w:rPr>
          <w:lang w:val="it-IT"/>
        </w:rPr>
        <w:t xml:space="preserve"> A</w:t>
      </w:r>
      <w:r w:rsidR="00737528">
        <w:rPr>
          <w:lang w:val="it-IT"/>
        </w:rPr>
        <w:t xml:space="preserve">P </w:t>
      </w:r>
      <w:r w:rsidR="00737528" w:rsidRPr="00900A47">
        <w:rPr>
          <w:rStyle w:val="Neume"/>
        </w:rPr>
        <w:t>Ingressus angelus</w:t>
      </w:r>
      <w:r w:rsidR="00737528">
        <w:rPr>
          <w:lang w:val="it-IT"/>
        </w:rPr>
        <w:t xml:space="preserve">. VS </w:t>
      </w:r>
      <w:r w:rsidR="00737528" w:rsidRPr="00900A47">
        <w:rPr>
          <w:rStyle w:val="Neume"/>
        </w:rPr>
        <w:t>Spiritus sanctus</w:t>
      </w:r>
      <w:r w:rsidR="00737528">
        <w:rPr>
          <w:lang w:val="it-IT"/>
        </w:rPr>
        <w:t xml:space="preserve">. OR </w:t>
      </w:r>
      <w:r w:rsidR="00737528" w:rsidRPr="005818A1">
        <w:rPr>
          <w:rStyle w:val="Incipit"/>
        </w:rPr>
        <w:t>Deus</w:t>
      </w:r>
      <w:r w:rsidR="00737528" w:rsidRPr="00A002FB">
        <w:t xml:space="preserve"> </w:t>
      </w:r>
      <w:r w:rsidR="00737528" w:rsidRPr="005818A1">
        <w:rPr>
          <w:rStyle w:val="Incipit"/>
        </w:rPr>
        <w:t>qui</w:t>
      </w:r>
      <w:r w:rsidR="00737528" w:rsidRPr="00A002FB">
        <w:t xml:space="preserve"> </w:t>
      </w:r>
      <w:r w:rsidR="00737528" w:rsidRPr="005818A1">
        <w:rPr>
          <w:rStyle w:val="Incipit"/>
        </w:rPr>
        <w:t>de</w:t>
      </w:r>
      <w:r w:rsidR="00737528" w:rsidRPr="00A002FB">
        <w:t xml:space="preserve"> </w:t>
      </w:r>
      <w:r w:rsidR="00737528" w:rsidRPr="005818A1">
        <w:rPr>
          <w:rStyle w:val="Incipit"/>
        </w:rPr>
        <w:t>beatae</w:t>
      </w:r>
      <w:r w:rsidR="00737528" w:rsidRPr="00BB2F8D">
        <w:t xml:space="preserve"> </w:t>
      </w:r>
      <w:r w:rsidR="00737528" w:rsidRPr="00E17309">
        <w:rPr>
          <w:rStyle w:val="Incipit"/>
        </w:rPr>
        <w:t>Mariae</w:t>
      </w:r>
      <w:r w:rsidR="00737528">
        <w:rPr>
          <w:lang w:val="it-IT"/>
        </w:rPr>
        <w:t xml:space="preserve">. In reditu RPP </w:t>
      </w:r>
      <w:r w:rsidR="00737528" w:rsidRPr="00900A47">
        <w:rPr>
          <w:rStyle w:val="Neume"/>
        </w:rPr>
        <w:t>Laetentur</w:t>
      </w:r>
      <w:r w:rsidR="00737528" w:rsidRPr="00A002FB">
        <w:t xml:space="preserve"> </w:t>
      </w:r>
      <w:r w:rsidR="00737528" w:rsidRPr="00E17309">
        <w:rPr>
          <w:rStyle w:val="Incipit"/>
        </w:rPr>
        <w:t>caeli</w:t>
      </w:r>
      <w:r w:rsidR="00737528">
        <w:rPr>
          <w:lang w:val="it-IT"/>
        </w:rPr>
        <w:t>.</w:t>
      </w:r>
    </w:p>
    <w:p w:rsidR="00737528" w:rsidRDefault="00737528" w:rsidP="005B36EE">
      <w:pPr>
        <w:rPr>
          <w:lang w:val="it-IT"/>
        </w:rPr>
      </w:pPr>
      <w:r>
        <w:rPr>
          <w:lang w:val="it-IT"/>
        </w:rPr>
        <w:t xml:space="preserve">AD MISSAM IN </w:t>
      </w:r>
      <w:r w:rsidRPr="00900A47">
        <w:rPr>
          <w:rStyle w:val="Neume"/>
        </w:rPr>
        <w:t>Ad te levavi</w:t>
      </w:r>
      <w:r w:rsidRPr="00A002FB">
        <w:t xml:space="preserve"> </w:t>
      </w:r>
      <w:r w:rsidRPr="00E17309">
        <w:rPr>
          <w:rStyle w:val="Incipit"/>
        </w:rPr>
        <w:t>animam</w:t>
      </w:r>
      <w:r>
        <w:rPr>
          <w:lang w:val="it-IT"/>
        </w:rPr>
        <w:t xml:space="preserve">. PS </w:t>
      </w:r>
      <w:r w:rsidRPr="00900A47">
        <w:rPr>
          <w:rStyle w:val="Neume"/>
        </w:rPr>
        <w:t>Vias tuas</w:t>
      </w:r>
      <w:r w:rsidR="00ED1196">
        <w:rPr>
          <w:lang w:val="it-IT"/>
        </w:rPr>
        <w:t>. [IV</w:t>
      </w:r>
      <w:r>
        <w:rPr>
          <w:lang w:val="it-IT"/>
        </w:rPr>
        <w:t xml:space="preserve">] </w:t>
      </w:r>
      <w:r w:rsidRPr="00E17309">
        <w:rPr>
          <w:rStyle w:val="Incipit"/>
        </w:rPr>
        <w:t>Gloria</w:t>
      </w:r>
      <w:r>
        <w:rPr>
          <w:lang w:val="it-IT"/>
        </w:rPr>
        <w:t xml:space="preserve">. CL </w:t>
      </w:r>
      <w:r w:rsidRPr="005818A1">
        <w:rPr>
          <w:rStyle w:val="Incipit"/>
        </w:rPr>
        <w:t>Excita</w:t>
      </w:r>
      <w:r w:rsidRPr="00A002FB">
        <w:t xml:space="preserve"> </w:t>
      </w:r>
      <w:r w:rsidRPr="005818A1">
        <w:rPr>
          <w:rStyle w:val="Incipit"/>
        </w:rPr>
        <w:t>quaesumus</w:t>
      </w:r>
      <w:r w:rsidRPr="00BB2F8D">
        <w:t xml:space="preserve"> </w:t>
      </w:r>
      <w:r w:rsidRPr="00E17309">
        <w:rPr>
          <w:rStyle w:val="Incipit"/>
        </w:rPr>
        <w:t>domine</w:t>
      </w:r>
      <w:r>
        <w:rPr>
          <w:lang w:val="it-IT"/>
        </w:rPr>
        <w:t xml:space="preserve">. EP </w:t>
      </w:r>
      <w:r w:rsidRPr="005818A1">
        <w:rPr>
          <w:rStyle w:val="Incipit"/>
        </w:rPr>
        <w:t>Scientes</w:t>
      </w:r>
      <w:r w:rsidRPr="00A002FB">
        <w:t xml:space="preserve"> </w:t>
      </w:r>
      <w:r w:rsidRPr="005818A1">
        <w:rPr>
          <w:rStyle w:val="Incipit"/>
        </w:rPr>
        <w:t>q</w:t>
      </w:r>
      <w:r w:rsidRPr="00E17309">
        <w:rPr>
          <w:rStyle w:val="Incipit"/>
        </w:rPr>
        <w:t>uia</w:t>
      </w:r>
      <w:r>
        <w:rPr>
          <w:lang w:val="it-IT"/>
        </w:rPr>
        <w:t xml:space="preserve">. GR </w:t>
      </w:r>
      <w:r w:rsidRPr="00900A47">
        <w:rPr>
          <w:rStyle w:val="Neume"/>
        </w:rPr>
        <w:t>Universi</w:t>
      </w:r>
      <w:r w:rsidR="00522687">
        <w:rPr>
          <w:lang w:val="it-IT"/>
        </w:rPr>
        <w:t>. G</w:t>
      </w:r>
      <w:r>
        <w:rPr>
          <w:lang w:val="it-IT"/>
        </w:rPr>
        <w:t xml:space="preserve">V </w:t>
      </w:r>
      <w:r w:rsidRPr="00900A47">
        <w:rPr>
          <w:rStyle w:val="Neume"/>
        </w:rPr>
        <w:t>Vias</w:t>
      </w:r>
      <w:r w:rsidRPr="00A002FB">
        <w:t xml:space="preserve"> </w:t>
      </w:r>
      <w:r w:rsidRPr="00E17309">
        <w:rPr>
          <w:rStyle w:val="Incipit"/>
        </w:rPr>
        <w:t>tuas</w:t>
      </w:r>
      <w:r>
        <w:rPr>
          <w:lang w:val="it-IT"/>
        </w:rPr>
        <w:t>. ALV</w:t>
      </w:r>
      <w:r w:rsidR="00695012">
        <w:rPr>
          <w:lang w:val="it-IT"/>
        </w:rPr>
        <w:t xml:space="preserve"> </w:t>
      </w:r>
      <w:r w:rsidR="00695012" w:rsidRPr="00900A47">
        <w:rPr>
          <w:rStyle w:val="Neume"/>
        </w:rPr>
        <w:t>Ostende</w:t>
      </w:r>
      <w:r w:rsidR="00695012">
        <w:rPr>
          <w:lang w:val="it-IT"/>
        </w:rPr>
        <w:t xml:space="preserve">. EV </w:t>
      </w:r>
      <w:r w:rsidR="00695012" w:rsidRPr="005818A1">
        <w:rPr>
          <w:rStyle w:val="Incipit"/>
        </w:rPr>
        <w:t>Cum</w:t>
      </w:r>
      <w:r w:rsidR="00695012" w:rsidRPr="00A002FB">
        <w:t xml:space="preserve"> </w:t>
      </w:r>
      <w:r w:rsidR="00695012" w:rsidRPr="005818A1">
        <w:rPr>
          <w:rStyle w:val="Incipit"/>
        </w:rPr>
        <w:t>a</w:t>
      </w:r>
      <w:r w:rsidR="00695012" w:rsidRPr="00E17309">
        <w:rPr>
          <w:rStyle w:val="Incipit"/>
        </w:rPr>
        <w:t>ppropinquasset</w:t>
      </w:r>
      <w:r w:rsidR="00695012">
        <w:rPr>
          <w:lang w:val="it-IT"/>
        </w:rPr>
        <w:t xml:space="preserve">. OF </w:t>
      </w:r>
      <w:r w:rsidR="00695012" w:rsidRPr="00900A47">
        <w:rPr>
          <w:rStyle w:val="Neume"/>
        </w:rPr>
        <w:t>Ad te</w:t>
      </w:r>
      <w:r w:rsidR="00695012" w:rsidRPr="00A002FB">
        <w:t xml:space="preserve"> </w:t>
      </w:r>
      <w:r w:rsidR="00695012" w:rsidRPr="00E17309">
        <w:rPr>
          <w:rStyle w:val="Incipit"/>
        </w:rPr>
        <w:t>domine</w:t>
      </w:r>
      <w:r w:rsidR="00695012">
        <w:rPr>
          <w:lang w:val="it-IT"/>
        </w:rPr>
        <w:t>. Pr</w:t>
      </w:r>
      <w:r w:rsidR="00BB0747">
        <w:rPr>
          <w:lang w:val="it-IT"/>
        </w:rPr>
        <w:t>a</w:t>
      </w:r>
      <w:r w:rsidR="00695012">
        <w:rPr>
          <w:lang w:val="it-IT"/>
        </w:rPr>
        <w:t>efatio cottidiana usque in nativitatem domini dicitur. Notandum quoque</w:t>
      </w:r>
      <w:r w:rsidR="00BB0747">
        <w:rPr>
          <w:lang w:val="it-IT"/>
        </w:rPr>
        <w:t xml:space="preserve"> quod </w:t>
      </w:r>
      <w:r w:rsidR="00BB0747" w:rsidRPr="00E17309">
        <w:rPr>
          <w:rStyle w:val="Person"/>
        </w:rPr>
        <w:t>Pelagius</w:t>
      </w:r>
      <w:r w:rsidR="00BB0747">
        <w:rPr>
          <w:lang w:val="it-IT"/>
        </w:rPr>
        <w:t xml:space="preserve"> in </w:t>
      </w:r>
      <w:r w:rsidR="00BB0747" w:rsidRPr="007C134F">
        <w:rPr>
          <w:rStyle w:val="Funktion"/>
        </w:rPr>
        <w:t>romanae</w:t>
      </w:r>
      <w:r w:rsidR="00BB0747">
        <w:rPr>
          <w:lang w:val="it-IT"/>
        </w:rPr>
        <w:t xml:space="preserve"> ecclesiae synodo statuit novem tantum praefationes in ecclesia tenendas: </w:t>
      </w:r>
      <w:r w:rsidR="007B700E">
        <w:rPr>
          <w:lang w:val="it-IT"/>
        </w:rPr>
        <w:t xml:space="preserve">de nativitate, de apparitione, de ieiunio in quadragesima tantum modo dicenda, </w:t>
      </w:r>
      <w:r w:rsidR="00E17309">
        <w:rPr>
          <w:lang w:val="it-IT"/>
        </w:rPr>
        <w:t xml:space="preserve">de pascha, de ascensione, de </w:t>
      </w:r>
      <w:r w:rsidR="00BB0747">
        <w:rPr>
          <w:lang w:val="it-IT"/>
        </w:rPr>
        <w:t>pentecosten</w:t>
      </w:r>
      <w:r w:rsidR="007B700E">
        <w:rPr>
          <w:lang w:val="it-IT"/>
        </w:rPr>
        <w:t>, de sancta trinitate, de sancta cruce</w:t>
      </w:r>
      <w:r w:rsidR="00CC1DBD">
        <w:rPr>
          <w:lang w:val="it-IT"/>
        </w:rPr>
        <w:t>,</w:t>
      </w:r>
      <w:r w:rsidR="007B700E">
        <w:rPr>
          <w:lang w:val="it-IT"/>
        </w:rPr>
        <w:t xml:space="preserve"> de apostolis. His postea a sanctis patribus aliae sunt additae: de sanct</w:t>
      </w:r>
      <w:r w:rsidR="00C56146">
        <w:rPr>
          <w:lang w:val="it-IT"/>
        </w:rPr>
        <w:t xml:space="preserve">a Maria scilicet, et de </w:t>
      </w:r>
      <w:r w:rsidR="007B700E">
        <w:rPr>
          <w:lang w:val="it-IT"/>
        </w:rPr>
        <w:t xml:space="preserve">angelis quae est cottidiana. Has undecim praefationes subnotatas tantum dicimus in ecclesia tenendas. CO </w:t>
      </w:r>
      <w:r w:rsidR="007B700E" w:rsidRPr="00900A47">
        <w:rPr>
          <w:rStyle w:val="Neume"/>
        </w:rPr>
        <w:t>Dominus dabit</w:t>
      </w:r>
      <w:r w:rsidR="007B700E">
        <w:rPr>
          <w:lang w:val="it-IT"/>
        </w:rPr>
        <w:t xml:space="preserve">. Missa cum [BD] </w:t>
      </w:r>
      <w:r w:rsidR="007B700E" w:rsidRPr="00E17309">
        <w:rPr>
          <w:rStyle w:val="Incipit"/>
        </w:rPr>
        <w:t>Benedicamus</w:t>
      </w:r>
      <w:r w:rsidR="007B700E" w:rsidRPr="00BB2F8D">
        <w:t xml:space="preserve"> </w:t>
      </w:r>
      <w:r w:rsidR="007B700E" w:rsidRPr="00E17309">
        <w:rPr>
          <w:rStyle w:val="Incipit"/>
        </w:rPr>
        <w:t>domino</w:t>
      </w:r>
      <w:r w:rsidR="00603C5A">
        <w:rPr>
          <w:lang w:val="it-IT"/>
        </w:rPr>
        <w:t xml:space="preserve"> usque in nativitate</w:t>
      </w:r>
      <w:r w:rsidR="00D27FB3">
        <w:rPr>
          <w:lang w:val="it-IT"/>
        </w:rPr>
        <w:t>m</w:t>
      </w:r>
      <w:r w:rsidR="007B700E">
        <w:rPr>
          <w:lang w:val="it-IT"/>
        </w:rPr>
        <w:t xml:space="preserve"> domini finitur. Hoc primum officium expectationem patrum significat ante legem. Item notandum quod ab adventu domini usque in purificationem sanctae Mariae nec de sancta trinitate, nec sancta cruce dicitur.</w:t>
      </w:r>
    </w:p>
    <w:p w:rsidR="00900A47" w:rsidRDefault="007B700E" w:rsidP="005B36EE">
      <w:pPr>
        <w:rPr>
          <w:lang w:val="it-IT"/>
        </w:rPr>
      </w:pPr>
      <w:r>
        <w:rPr>
          <w:lang w:val="it-IT"/>
        </w:rPr>
        <w:t xml:space="preserve">AD SEXTAM AN </w:t>
      </w:r>
      <w:r w:rsidRPr="00900A47">
        <w:rPr>
          <w:rStyle w:val="Neume"/>
        </w:rPr>
        <w:t>Tuam domine</w:t>
      </w:r>
      <w:r>
        <w:rPr>
          <w:lang w:val="it-IT"/>
        </w:rPr>
        <w:t xml:space="preserve">. Capitulum et oratio de dominica. </w:t>
      </w:r>
    </w:p>
    <w:p w:rsidR="007B700E" w:rsidRDefault="00900A47" w:rsidP="005B36EE">
      <w:pPr>
        <w:rPr>
          <w:lang w:val="it-IT"/>
        </w:rPr>
      </w:pPr>
      <w:r>
        <w:rPr>
          <w:lang w:val="it-IT"/>
        </w:rPr>
        <w:lastRenderedPageBreak/>
        <w:t xml:space="preserve">IN SECUNDA VESPERA AN </w:t>
      </w:r>
      <w:r w:rsidRPr="00900A47">
        <w:rPr>
          <w:rStyle w:val="Neume"/>
        </w:rPr>
        <w:t>Sede a dextris</w:t>
      </w:r>
      <w:r>
        <w:rPr>
          <w:lang w:val="it-IT"/>
        </w:rPr>
        <w:t xml:space="preserve">. PS </w:t>
      </w:r>
      <w:r w:rsidRPr="00900A47">
        <w:rPr>
          <w:rStyle w:val="Incipit"/>
        </w:rPr>
        <w:t>Dixit</w:t>
      </w:r>
      <w:r w:rsidRPr="00BB2F8D">
        <w:t xml:space="preserve"> </w:t>
      </w:r>
      <w:r w:rsidRPr="00900A47">
        <w:rPr>
          <w:rStyle w:val="Incipit"/>
        </w:rPr>
        <w:t>dominus</w:t>
      </w:r>
      <w:r>
        <w:rPr>
          <w:lang w:val="it-IT"/>
        </w:rPr>
        <w:t xml:space="preserve"> cum reliquis. H</w:t>
      </w:r>
      <w:r w:rsidR="00BB2F8D">
        <w:rPr>
          <w:lang w:val="it-IT"/>
        </w:rPr>
        <w:t>Y</w:t>
      </w:r>
      <w:r>
        <w:rPr>
          <w:lang w:val="it-IT"/>
        </w:rPr>
        <w:t xml:space="preserve"> </w:t>
      </w:r>
      <w:r w:rsidRPr="00900A47">
        <w:rPr>
          <w:rStyle w:val="Incipit"/>
        </w:rPr>
        <w:t>Conditor</w:t>
      </w:r>
      <w:r w:rsidRPr="00BB2F8D">
        <w:t xml:space="preserve"> </w:t>
      </w:r>
      <w:r w:rsidRPr="00900A47">
        <w:rPr>
          <w:rStyle w:val="Incipit"/>
        </w:rPr>
        <w:t>alme</w:t>
      </w:r>
      <w:r>
        <w:rPr>
          <w:lang w:val="it-IT"/>
        </w:rPr>
        <w:t xml:space="preserve">. Capitulum et oratio de dominica. </w:t>
      </w:r>
      <w:r w:rsidR="007B700E">
        <w:rPr>
          <w:lang w:val="it-IT"/>
        </w:rPr>
        <w:t xml:space="preserve">VS </w:t>
      </w:r>
      <w:r w:rsidR="007B700E" w:rsidRPr="00E17309">
        <w:rPr>
          <w:rStyle w:val="Incipit"/>
        </w:rPr>
        <w:t>Rorate</w:t>
      </w:r>
      <w:r w:rsidR="007B700E" w:rsidRPr="00BB2F8D">
        <w:t xml:space="preserve"> </w:t>
      </w:r>
      <w:r w:rsidR="007B700E" w:rsidRPr="00E17309">
        <w:rPr>
          <w:rStyle w:val="Incipit"/>
        </w:rPr>
        <w:t>caeli</w:t>
      </w:r>
      <w:r w:rsidR="005818A1">
        <w:rPr>
          <w:lang w:val="it-IT"/>
        </w:rPr>
        <w:t xml:space="preserve">. </w:t>
      </w:r>
      <w:r w:rsidR="007B700E">
        <w:rPr>
          <w:lang w:val="it-IT"/>
        </w:rPr>
        <w:t xml:space="preserve">AM </w:t>
      </w:r>
      <w:r w:rsidR="007B700E" w:rsidRPr="00E922A0">
        <w:rPr>
          <w:rStyle w:val="Neume"/>
        </w:rPr>
        <w:t>Ne timeas</w:t>
      </w:r>
      <w:r w:rsidR="007B700E">
        <w:rPr>
          <w:lang w:val="it-IT"/>
        </w:rPr>
        <w:t>. Oratio de sancta Maria. De omnibus sanct</w:t>
      </w:r>
      <w:r w:rsidR="00D27FB3">
        <w:rPr>
          <w:lang w:val="it-IT"/>
        </w:rPr>
        <w:t>i</w:t>
      </w:r>
      <w:r w:rsidR="007B700E">
        <w:rPr>
          <w:lang w:val="it-IT"/>
        </w:rPr>
        <w:t xml:space="preserve">s AC </w:t>
      </w:r>
      <w:r w:rsidR="007B700E" w:rsidRPr="00E922A0">
        <w:rPr>
          <w:rStyle w:val="Neume"/>
        </w:rPr>
        <w:t>Ecce dominus</w:t>
      </w:r>
      <w:r w:rsidR="007B700E">
        <w:rPr>
          <w:lang w:val="it-IT"/>
        </w:rPr>
        <w:t xml:space="preserve">. VS </w:t>
      </w:r>
      <w:r w:rsidR="007B700E" w:rsidRPr="00E17309">
        <w:rPr>
          <w:rStyle w:val="Incipit"/>
        </w:rPr>
        <w:t>Ex</w:t>
      </w:r>
      <w:r w:rsidR="007B700E" w:rsidRPr="00BB2F8D">
        <w:t xml:space="preserve"> </w:t>
      </w:r>
      <w:r w:rsidR="007B700E" w:rsidRPr="00E17309">
        <w:rPr>
          <w:rStyle w:val="Incipit"/>
        </w:rPr>
        <w:t>Sion</w:t>
      </w:r>
      <w:r w:rsidR="007B700E" w:rsidRPr="00BB2F8D">
        <w:t xml:space="preserve"> </w:t>
      </w:r>
      <w:r w:rsidR="007B700E" w:rsidRPr="00E17309">
        <w:rPr>
          <w:rStyle w:val="Incipit"/>
        </w:rPr>
        <w:t>species</w:t>
      </w:r>
      <w:r w:rsidR="007B700E">
        <w:rPr>
          <w:lang w:val="it-IT"/>
        </w:rPr>
        <w:t xml:space="preserve"> vel VS </w:t>
      </w:r>
      <w:r w:rsidR="00BB2F8D">
        <w:rPr>
          <w:rStyle w:val="Incipit"/>
        </w:rPr>
        <w:t>Congre</w:t>
      </w:r>
      <w:r w:rsidR="007B700E" w:rsidRPr="00E17309">
        <w:rPr>
          <w:rStyle w:val="Incipit"/>
        </w:rPr>
        <w:t>gate</w:t>
      </w:r>
      <w:r w:rsidR="007B700E" w:rsidRPr="00BB2F8D">
        <w:t xml:space="preserve"> </w:t>
      </w:r>
      <w:r w:rsidR="007B700E" w:rsidRPr="00E17309">
        <w:rPr>
          <w:rStyle w:val="Incipit"/>
        </w:rPr>
        <w:t>illi</w:t>
      </w:r>
      <w:r w:rsidR="00D27FB3">
        <w:rPr>
          <w:rStyle w:val="Incipit"/>
        </w:rPr>
        <w:t>c</w:t>
      </w:r>
      <w:r w:rsidR="007B700E" w:rsidRPr="00BB2F8D">
        <w:t xml:space="preserve"> </w:t>
      </w:r>
      <w:r w:rsidR="007B700E" w:rsidRPr="00E17309">
        <w:rPr>
          <w:rStyle w:val="Incipit"/>
        </w:rPr>
        <w:t>sanctos</w:t>
      </w:r>
      <w:r w:rsidR="007B700E" w:rsidRPr="00BB2F8D">
        <w:t xml:space="preserve"> </w:t>
      </w:r>
      <w:r w:rsidR="007B700E" w:rsidRPr="00E17309">
        <w:rPr>
          <w:rStyle w:val="Incipit"/>
        </w:rPr>
        <w:t>eius</w:t>
      </w:r>
      <w:r w:rsidR="007B700E">
        <w:rPr>
          <w:lang w:val="it-IT"/>
        </w:rPr>
        <w:t xml:space="preserve"> vel </w:t>
      </w:r>
      <w:r w:rsidR="00E17309">
        <w:rPr>
          <w:lang w:val="it-IT"/>
        </w:rPr>
        <w:t xml:space="preserve">VS </w:t>
      </w:r>
      <w:r w:rsidR="00E17309" w:rsidRPr="00E17309">
        <w:rPr>
          <w:rStyle w:val="Incipit"/>
        </w:rPr>
        <w:t>Ignis</w:t>
      </w:r>
      <w:r w:rsidR="00E17309" w:rsidRPr="00BB2F8D">
        <w:t xml:space="preserve"> </w:t>
      </w:r>
      <w:r w:rsidR="00E17309" w:rsidRPr="00E17309">
        <w:rPr>
          <w:rStyle w:val="Incipit"/>
        </w:rPr>
        <w:t>in</w:t>
      </w:r>
      <w:r w:rsidR="00E17309" w:rsidRPr="00BB2F8D">
        <w:t xml:space="preserve"> </w:t>
      </w:r>
      <w:r w:rsidR="00E17309" w:rsidRPr="00E17309">
        <w:rPr>
          <w:rStyle w:val="Incipit"/>
        </w:rPr>
        <w:t>conspectu</w:t>
      </w:r>
      <w:r w:rsidR="00E17309" w:rsidRPr="00BB2F8D">
        <w:t xml:space="preserve"> </w:t>
      </w:r>
      <w:r w:rsidR="00E17309" w:rsidRPr="00E17309">
        <w:rPr>
          <w:rStyle w:val="Incipit"/>
        </w:rPr>
        <w:t>eius</w:t>
      </w:r>
      <w:r w:rsidR="00E17309" w:rsidRPr="00BB2F8D">
        <w:t xml:space="preserve"> </w:t>
      </w:r>
      <w:r w:rsidR="00E17309" w:rsidRPr="00E17309">
        <w:rPr>
          <w:rStyle w:val="Incipit"/>
        </w:rPr>
        <w:t>exardesce</w:t>
      </w:r>
      <w:r w:rsidR="00E17309">
        <w:rPr>
          <w:rStyle w:val="Incipit"/>
        </w:rPr>
        <w:t>t</w:t>
      </w:r>
      <w:r w:rsidR="00E17309">
        <w:rPr>
          <w:lang w:val="it-IT"/>
        </w:rPr>
        <w:t>. OR</w:t>
      </w:r>
      <w:r w:rsidR="00557B63">
        <w:rPr>
          <w:lang w:val="it-IT"/>
        </w:rPr>
        <w:t>C</w:t>
      </w:r>
      <w:r w:rsidR="00E17309">
        <w:rPr>
          <w:lang w:val="it-IT"/>
        </w:rPr>
        <w:t xml:space="preserve"> </w:t>
      </w:r>
      <w:r w:rsidR="00E17309" w:rsidRPr="00E17309">
        <w:rPr>
          <w:rStyle w:val="Incipit"/>
        </w:rPr>
        <w:t>Conscientias</w:t>
      </w:r>
      <w:r w:rsidR="00E17309" w:rsidRPr="00BB2F8D">
        <w:t xml:space="preserve"> </w:t>
      </w:r>
      <w:r w:rsidR="00E17309" w:rsidRPr="00E17309">
        <w:rPr>
          <w:rStyle w:val="Incipit"/>
        </w:rPr>
        <w:t>nostras</w:t>
      </w:r>
      <w:r w:rsidR="00E17309">
        <w:rPr>
          <w:lang w:val="it-IT"/>
        </w:rPr>
        <w:t>.</w:t>
      </w:r>
    </w:p>
    <w:p w:rsidR="00E17309" w:rsidRDefault="00522687" w:rsidP="005B36EE">
      <w:pPr>
        <w:rPr>
          <w:lang w:val="it-IT"/>
        </w:rPr>
      </w:pPr>
      <w:r>
        <w:rPr>
          <w:lang w:val="it-IT"/>
        </w:rPr>
        <w:t>AD COMPLETORIUM HY</w:t>
      </w:r>
      <w:r w:rsidR="00E17309">
        <w:rPr>
          <w:lang w:val="it-IT"/>
        </w:rPr>
        <w:t xml:space="preserve"> </w:t>
      </w:r>
      <w:r w:rsidR="00E17309" w:rsidRPr="00E17309">
        <w:rPr>
          <w:rStyle w:val="Incipit"/>
        </w:rPr>
        <w:t>Veni</w:t>
      </w:r>
      <w:r w:rsidR="00E17309" w:rsidRPr="00BB2F8D">
        <w:t xml:space="preserve"> </w:t>
      </w:r>
      <w:r w:rsidR="00E17309" w:rsidRPr="00E17309">
        <w:rPr>
          <w:rStyle w:val="Incipit"/>
        </w:rPr>
        <w:t>redemptor</w:t>
      </w:r>
      <w:r w:rsidR="00E17309" w:rsidRPr="00BB2F8D">
        <w:t xml:space="preserve"> </w:t>
      </w:r>
      <w:r w:rsidR="00E17309" w:rsidRPr="00E17309">
        <w:rPr>
          <w:rStyle w:val="Incipit"/>
        </w:rPr>
        <w:t>gentium</w:t>
      </w:r>
      <w:r w:rsidR="00E17309">
        <w:rPr>
          <w:lang w:val="it-IT"/>
        </w:rPr>
        <w:t xml:space="preserve">. CP </w:t>
      </w:r>
      <w:r w:rsidR="00E17309" w:rsidRPr="00E17309">
        <w:rPr>
          <w:rStyle w:val="Incipit"/>
        </w:rPr>
        <w:t>Patientes</w:t>
      </w:r>
      <w:r w:rsidR="00E17309" w:rsidRPr="00BB2F8D">
        <w:t xml:space="preserve"> </w:t>
      </w:r>
      <w:r w:rsidR="00E17309" w:rsidRPr="00E17309">
        <w:rPr>
          <w:rStyle w:val="Incipit"/>
        </w:rPr>
        <w:t>estote</w:t>
      </w:r>
      <w:r w:rsidR="00E17309">
        <w:rPr>
          <w:lang w:val="it-IT"/>
        </w:rPr>
        <w:t xml:space="preserve">. VS </w:t>
      </w:r>
      <w:r w:rsidR="00E17309" w:rsidRPr="00E17309">
        <w:rPr>
          <w:rStyle w:val="Incipit"/>
        </w:rPr>
        <w:t>Emitte</w:t>
      </w:r>
      <w:r w:rsidR="00E17309" w:rsidRPr="00BB2F8D">
        <w:t xml:space="preserve"> </w:t>
      </w:r>
      <w:r w:rsidR="00E17309" w:rsidRPr="00E17309">
        <w:rPr>
          <w:rStyle w:val="Incipit"/>
        </w:rPr>
        <w:t>agnum</w:t>
      </w:r>
      <w:r w:rsidR="00E17309" w:rsidRPr="00BB2F8D">
        <w:t xml:space="preserve"> </w:t>
      </w:r>
      <w:r w:rsidR="00E17309" w:rsidRPr="00E17309">
        <w:rPr>
          <w:rStyle w:val="Incipit"/>
        </w:rPr>
        <w:t>domi</w:t>
      </w:r>
      <w:r w:rsidR="00E17309" w:rsidRPr="007D3E55">
        <w:rPr>
          <w:rStyle w:val="Neume"/>
        </w:rPr>
        <w:t>ne</w:t>
      </w:r>
      <w:r w:rsidR="00E17309">
        <w:rPr>
          <w:lang w:val="it-IT"/>
        </w:rPr>
        <w:t xml:space="preserve">. AD </w:t>
      </w:r>
      <w:r w:rsidR="00E17309" w:rsidRPr="00E922A0">
        <w:rPr>
          <w:rStyle w:val="Neume"/>
        </w:rPr>
        <w:t>Qui venturus est</w:t>
      </w:r>
      <w:r w:rsidR="00E17309">
        <w:rPr>
          <w:lang w:val="it-IT"/>
        </w:rPr>
        <w:t>. Preces et collecta</w:t>
      </w:r>
      <w:r w:rsidR="00F96BE6">
        <w:rPr>
          <w:lang w:val="it-IT"/>
        </w:rPr>
        <w:t xml:space="preserve"> ut supra</w:t>
      </w:r>
      <w:r w:rsidR="00E17309">
        <w:rPr>
          <w:lang w:val="it-IT"/>
        </w:rPr>
        <w:t>.</w:t>
      </w:r>
    </w:p>
    <w:p w:rsidR="00E17309" w:rsidRPr="00900A47" w:rsidRDefault="00DE16F8" w:rsidP="00E17309">
      <w:pPr>
        <w:pStyle w:val="berschrift1"/>
      </w:pPr>
      <w:r>
        <w:t>KOMMENTAR</w:t>
      </w:r>
    </w:p>
    <w:p w:rsidR="00E17309" w:rsidRDefault="00E17309" w:rsidP="00E17309">
      <w:pPr>
        <w:rPr>
          <w:lang w:val="it-IT"/>
        </w:rPr>
      </w:pPr>
      <w:r>
        <w:rPr>
          <w:lang w:val="it-IT"/>
        </w:rPr>
        <w:t>Auc</w:t>
      </w:r>
      <w:r w:rsidR="00E922A0">
        <w:rPr>
          <w:lang w:val="it-IT"/>
        </w:rPr>
        <w:t xml:space="preserve">tor gradualis et antiphonarii per quattuor adventus dominicas recolit dominicum adventum per quattuor librorum ordines praenuntiatum, id est per legem, per prophetas, per psalmos, per evangelia, in quibus conceptio domini narratur, vel per hoc monemur ut corpus nostrum ex quattuor elementis constat ad suscipiendum deum purgemus, quia in sordibus non vult habitare rex venturus. Quod ab adventu domini usque in nativitatem domini [GL] </w:t>
      </w:r>
      <w:r w:rsidR="00E922A0" w:rsidRPr="00676FAB">
        <w:rPr>
          <w:rStyle w:val="Incipit"/>
        </w:rPr>
        <w:t>Gloria</w:t>
      </w:r>
      <w:r w:rsidR="00E922A0" w:rsidRPr="00A002FB">
        <w:t xml:space="preserve"> </w:t>
      </w:r>
      <w:r w:rsidR="00E922A0" w:rsidRPr="00676FAB">
        <w:rPr>
          <w:rStyle w:val="Incipit"/>
        </w:rPr>
        <w:t>in</w:t>
      </w:r>
      <w:r w:rsidR="00E922A0" w:rsidRPr="00A002FB">
        <w:t xml:space="preserve"> </w:t>
      </w:r>
      <w:r w:rsidR="00E922A0" w:rsidRPr="00676FAB">
        <w:rPr>
          <w:rStyle w:val="Incipit"/>
        </w:rPr>
        <w:t>excelsis</w:t>
      </w:r>
      <w:r w:rsidR="00E922A0" w:rsidRPr="00A002FB">
        <w:t xml:space="preserve"> </w:t>
      </w:r>
      <w:r w:rsidR="00E922A0" w:rsidRPr="00676FAB">
        <w:rPr>
          <w:rStyle w:val="Incipit"/>
        </w:rPr>
        <w:t>deo</w:t>
      </w:r>
      <w:r w:rsidR="00E922A0">
        <w:rPr>
          <w:lang w:val="it-IT"/>
        </w:rPr>
        <w:t xml:space="preserve"> non cantatur nisi in festis, [ut] ad memoriam nobis reducitur, quod idem canticum in eadem nocte primum est ab angelis celebratum. Dalmaticae et subtilia in adventu domini, nisi in festi</w:t>
      </w:r>
      <w:r w:rsidR="00F460BD">
        <w:rPr>
          <w:lang w:val="it-IT"/>
        </w:rPr>
        <w:t>s sanctorum omittuntur, quia qu</w:t>
      </w:r>
      <w:r w:rsidR="00E922A0">
        <w:rPr>
          <w:lang w:val="it-IT"/>
        </w:rPr>
        <w:t>o</w:t>
      </w:r>
      <w:r w:rsidR="00F460BD">
        <w:rPr>
          <w:lang w:val="it-IT"/>
        </w:rPr>
        <w:t>d</w:t>
      </w:r>
      <w:r w:rsidR="00E922A0">
        <w:rPr>
          <w:lang w:val="it-IT"/>
        </w:rPr>
        <w:t xml:space="preserve"> raro pretios</w:t>
      </w:r>
      <w:r w:rsidR="00EB690E">
        <w:rPr>
          <w:lang w:val="it-IT"/>
        </w:rPr>
        <w:t>or</w:t>
      </w:r>
      <w:r w:rsidR="00E922A0">
        <w:rPr>
          <w:lang w:val="it-IT"/>
        </w:rPr>
        <w:t xml:space="preserve"> est cum fit, et ideo quando cantus vel aliqua sacri ordinis sollemnitas ad tempus dimittitur, avidius in animis devotorum assumitur.</w:t>
      </w:r>
    </w:p>
    <w:p w:rsidR="00E922A0" w:rsidRDefault="00E922A0" w:rsidP="00E922A0">
      <w:pPr>
        <w:pStyle w:val="berschrift1"/>
        <w:rPr>
          <w:lang w:val="it-IT"/>
        </w:rPr>
      </w:pPr>
      <w:r>
        <w:rPr>
          <w:lang w:val="it-IT"/>
        </w:rPr>
        <w:t xml:space="preserve">FERIA SECUNDA ET PER TOTAM </w:t>
      </w:r>
      <w:r w:rsidR="00E56C6D">
        <w:rPr>
          <w:lang w:val="it-IT"/>
        </w:rPr>
        <w:t>H</w:t>
      </w:r>
      <w:r>
        <w:rPr>
          <w:lang w:val="it-IT"/>
        </w:rPr>
        <w:t>EBDOMADAM</w:t>
      </w:r>
    </w:p>
    <w:p w:rsidR="00BB2F8D" w:rsidRDefault="00E56C6D" w:rsidP="00E56C6D">
      <w:pPr>
        <w:rPr>
          <w:lang w:val="it-IT"/>
        </w:rPr>
      </w:pPr>
      <w:r>
        <w:rPr>
          <w:lang w:val="it-IT"/>
        </w:rPr>
        <w:t>[AD MATUTIN</w:t>
      </w:r>
      <w:r w:rsidR="0044476F">
        <w:rPr>
          <w:lang w:val="it-IT"/>
        </w:rPr>
        <w:t>AS</w:t>
      </w:r>
      <w:r>
        <w:rPr>
          <w:lang w:val="it-IT"/>
        </w:rPr>
        <w:t xml:space="preserve">] INV </w:t>
      </w:r>
      <w:r w:rsidRPr="0044476F">
        <w:rPr>
          <w:rStyle w:val="Neume"/>
        </w:rPr>
        <w:t>Regem venturum</w:t>
      </w:r>
      <w:r>
        <w:rPr>
          <w:lang w:val="it-IT"/>
        </w:rPr>
        <w:t xml:space="preserve">. </w:t>
      </w:r>
    </w:p>
    <w:p w:rsidR="00BB2F8D" w:rsidRDefault="00E56C6D" w:rsidP="00E56C6D">
      <w:pPr>
        <w:rPr>
          <w:lang w:val="it-IT"/>
        </w:rPr>
      </w:pPr>
      <w:r>
        <w:rPr>
          <w:lang w:val="it-IT"/>
        </w:rPr>
        <w:t>[</w:t>
      </w:r>
      <w:r w:rsidR="0044476F">
        <w:rPr>
          <w:lang w:val="it-IT"/>
        </w:rPr>
        <w:t xml:space="preserve">AD </w:t>
      </w:r>
      <w:r>
        <w:rPr>
          <w:lang w:val="it-IT"/>
        </w:rPr>
        <w:t xml:space="preserve">LAUDES] AB </w:t>
      </w:r>
      <w:r w:rsidRPr="00D51419">
        <w:rPr>
          <w:rStyle w:val="Neume"/>
        </w:rPr>
        <w:t>Angelus domini</w:t>
      </w:r>
      <w:r w:rsidR="00B67F37">
        <w:rPr>
          <w:lang w:val="it-IT"/>
        </w:rPr>
        <w:t>. Ad</w:t>
      </w:r>
      <w:r>
        <w:rPr>
          <w:lang w:val="it-IT"/>
        </w:rPr>
        <w:t xml:space="preserve"> </w:t>
      </w:r>
      <w:r w:rsidR="00B67F37">
        <w:rPr>
          <w:lang w:val="it-IT"/>
        </w:rPr>
        <w:t>vesperas</w:t>
      </w:r>
      <w:r>
        <w:rPr>
          <w:lang w:val="it-IT"/>
        </w:rPr>
        <w:t xml:space="preserve"> et </w:t>
      </w:r>
      <w:r w:rsidR="00B67F37">
        <w:rPr>
          <w:lang w:val="it-IT"/>
        </w:rPr>
        <w:t>ad</w:t>
      </w:r>
      <w:r>
        <w:rPr>
          <w:lang w:val="it-IT"/>
        </w:rPr>
        <w:t xml:space="preserve"> </w:t>
      </w:r>
      <w:r w:rsidR="00B67F37">
        <w:rPr>
          <w:lang w:val="it-IT"/>
        </w:rPr>
        <w:t>matutinas</w:t>
      </w:r>
      <w:r>
        <w:rPr>
          <w:lang w:val="it-IT"/>
        </w:rPr>
        <w:t xml:space="preserve"> antiphona de sancta Maria et de sanctis post evangelium canitur, si in evangelio de sancta Maria non dicitur. </w:t>
      </w:r>
    </w:p>
    <w:p w:rsidR="00E56C6D" w:rsidRDefault="00E56C6D" w:rsidP="00E56C6D">
      <w:pPr>
        <w:rPr>
          <w:lang w:val="it-IT"/>
        </w:rPr>
      </w:pPr>
      <w:r>
        <w:rPr>
          <w:lang w:val="it-IT"/>
        </w:rPr>
        <w:t xml:space="preserve">IN SECUNDA VESPERA AM </w:t>
      </w:r>
      <w:r w:rsidRPr="00D51419">
        <w:rPr>
          <w:rStyle w:val="Neume"/>
        </w:rPr>
        <w:t>Hierusalem</w:t>
      </w:r>
      <w:r w:rsidRPr="00A002FB">
        <w:t xml:space="preserve"> </w:t>
      </w:r>
      <w:r w:rsidRPr="00D51419">
        <w:rPr>
          <w:rStyle w:val="Incipit"/>
        </w:rPr>
        <w:t>respice</w:t>
      </w:r>
      <w:r>
        <w:rPr>
          <w:lang w:val="it-IT"/>
        </w:rPr>
        <w:t>.</w:t>
      </w:r>
    </w:p>
    <w:p w:rsidR="00E56C6D" w:rsidRDefault="00E56C6D" w:rsidP="00E56C6D">
      <w:pPr>
        <w:pStyle w:val="berschrift1"/>
        <w:rPr>
          <w:lang w:val="it-IT"/>
        </w:rPr>
      </w:pPr>
      <w:r>
        <w:rPr>
          <w:lang w:val="it-IT"/>
        </w:rPr>
        <w:t>FERIA III.</w:t>
      </w:r>
    </w:p>
    <w:p w:rsidR="0044476F" w:rsidRDefault="00E56C6D" w:rsidP="00E56C6D">
      <w:pPr>
        <w:rPr>
          <w:lang w:val="it-IT"/>
        </w:rPr>
      </w:pPr>
      <w:r>
        <w:rPr>
          <w:lang w:val="it-IT"/>
        </w:rPr>
        <w:t>[</w:t>
      </w:r>
      <w:r w:rsidR="0044476F">
        <w:rPr>
          <w:lang w:val="it-IT"/>
        </w:rPr>
        <w:t xml:space="preserve">AD </w:t>
      </w:r>
      <w:r>
        <w:rPr>
          <w:lang w:val="it-IT"/>
        </w:rPr>
        <w:t xml:space="preserve">LAUDES] AB </w:t>
      </w:r>
      <w:r w:rsidRPr="00D51419">
        <w:rPr>
          <w:rStyle w:val="Neume"/>
        </w:rPr>
        <w:t>Antequam convenirent</w:t>
      </w:r>
      <w:r w:rsidR="0044476F">
        <w:rPr>
          <w:lang w:val="it-IT"/>
        </w:rPr>
        <w:t>.</w:t>
      </w:r>
    </w:p>
    <w:p w:rsidR="00E56C6D" w:rsidRDefault="00E56C6D" w:rsidP="00E56C6D">
      <w:pPr>
        <w:rPr>
          <w:lang w:val="it-IT"/>
        </w:rPr>
      </w:pPr>
      <w:r>
        <w:rPr>
          <w:lang w:val="it-IT"/>
        </w:rPr>
        <w:t xml:space="preserve">[AD VESPERAS] AM </w:t>
      </w:r>
      <w:r w:rsidRPr="00D51419">
        <w:rPr>
          <w:rStyle w:val="Neume"/>
        </w:rPr>
        <w:t>Quaerite dominum</w:t>
      </w:r>
      <w:r>
        <w:rPr>
          <w:lang w:val="it-IT"/>
        </w:rPr>
        <w:t>.</w:t>
      </w:r>
    </w:p>
    <w:p w:rsidR="00E56C6D" w:rsidRDefault="00E56C6D" w:rsidP="00E56C6D">
      <w:pPr>
        <w:pStyle w:val="berschrift1"/>
        <w:rPr>
          <w:lang w:val="it-IT"/>
        </w:rPr>
      </w:pPr>
      <w:r>
        <w:rPr>
          <w:lang w:val="it-IT"/>
        </w:rPr>
        <w:t>FERIA IIII.</w:t>
      </w:r>
    </w:p>
    <w:p w:rsidR="0044476F" w:rsidRDefault="00E56C6D" w:rsidP="00E56C6D">
      <w:pPr>
        <w:rPr>
          <w:lang w:val="it-IT"/>
        </w:rPr>
      </w:pPr>
      <w:r>
        <w:rPr>
          <w:lang w:val="it-IT"/>
        </w:rPr>
        <w:t>[</w:t>
      </w:r>
      <w:r w:rsidR="0044476F">
        <w:rPr>
          <w:lang w:val="it-IT"/>
        </w:rPr>
        <w:t xml:space="preserve">AD </w:t>
      </w:r>
      <w:r>
        <w:rPr>
          <w:lang w:val="it-IT"/>
        </w:rPr>
        <w:t xml:space="preserve">LAUDES] AB </w:t>
      </w:r>
      <w:r w:rsidRPr="00D51419">
        <w:rPr>
          <w:rStyle w:val="Neume"/>
        </w:rPr>
        <w:t>De Sion exibit</w:t>
      </w:r>
      <w:r w:rsidRPr="00A002FB">
        <w:t xml:space="preserve"> </w:t>
      </w:r>
      <w:r w:rsidRPr="00D51419">
        <w:rPr>
          <w:rStyle w:val="Incipit"/>
        </w:rPr>
        <w:t>lex</w:t>
      </w:r>
      <w:r w:rsidR="0044476F">
        <w:rPr>
          <w:lang w:val="it-IT"/>
        </w:rPr>
        <w:t>.</w:t>
      </w:r>
    </w:p>
    <w:p w:rsidR="00E56C6D" w:rsidRDefault="00E56C6D" w:rsidP="00E56C6D">
      <w:pPr>
        <w:rPr>
          <w:lang w:val="it-IT"/>
        </w:rPr>
      </w:pPr>
      <w:r>
        <w:rPr>
          <w:lang w:val="it-IT"/>
        </w:rPr>
        <w:t xml:space="preserve">[AD VESPERAS] AM </w:t>
      </w:r>
      <w:r w:rsidRPr="00D51419">
        <w:rPr>
          <w:rStyle w:val="Neume"/>
        </w:rPr>
        <w:t>Veniet</w:t>
      </w:r>
      <w:r w:rsidRPr="00A002FB">
        <w:t xml:space="preserve"> </w:t>
      </w:r>
      <w:r w:rsidRPr="002D22E7">
        <w:rPr>
          <w:rStyle w:val="Incipit"/>
        </w:rPr>
        <w:t>fortior</w:t>
      </w:r>
      <w:r>
        <w:rPr>
          <w:lang w:val="it-IT"/>
        </w:rPr>
        <w:t>.</w:t>
      </w:r>
    </w:p>
    <w:p w:rsidR="00E56C6D" w:rsidRDefault="00E56C6D" w:rsidP="00E56C6D">
      <w:pPr>
        <w:pStyle w:val="berschrift1"/>
        <w:rPr>
          <w:lang w:val="it-IT"/>
        </w:rPr>
      </w:pPr>
      <w:r>
        <w:rPr>
          <w:lang w:val="it-IT"/>
        </w:rPr>
        <w:lastRenderedPageBreak/>
        <w:t>FERIA V.</w:t>
      </w:r>
    </w:p>
    <w:p w:rsidR="0044476F" w:rsidRDefault="00E56C6D" w:rsidP="00E56C6D">
      <w:pPr>
        <w:rPr>
          <w:lang w:val="it-IT"/>
        </w:rPr>
      </w:pPr>
      <w:r>
        <w:rPr>
          <w:lang w:val="it-IT"/>
        </w:rPr>
        <w:t>[</w:t>
      </w:r>
      <w:r w:rsidR="0044476F">
        <w:rPr>
          <w:lang w:val="it-IT"/>
        </w:rPr>
        <w:t xml:space="preserve">AD </w:t>
      </w:r>
      <w:r>
        <w:rPr>
          <w:lang w:val="it-IT"/>
        </w:rPr>
        <w:t xml:space="preserve">LAUDES] AB </w:t>
      </w:r>
      <w:r w:rsidRPr="00D51419">
        <w:rPr>
          <w:rStyle w:val="Neume"/>
        </w:rPr>
        <w:t>Benedicta tu</w:t>
      </w:r>
      <w:r w:rsidR="0044476F">
        <w:rPr>
          <w:lang w:val="it-IT"/>
        </w:rPr>
        <w:t>.</w:t>
      </w:r>
    </w:p>
    <w:p w:rsidR="00E56C6D" w:rsidRDefault="00E56C6D" w:rsidP="00E56C6D">
      <w:pPr>
        <w:rPr>
          <w:lang w:val="it-IT"/>
        </w:rPr>
      </w:pPr>
      <w:r>
        <w:rPr>
          <w:lang w:val="it-IT"/>
        </w:rPr>
        <w:t xml:space="preserve">[AD VESPERAS] AM </w:t>
      </w:r>
      <w:r w:rsidRPr="00D51419">
        <w:rPr>
          <w:rStyle w:val="Neume"/>
        </w:rPr>
        <w:t>Expectabo dominum</w:t>
      </w:r>
      <w:r>
        <w:rPr>
          <w:lang w:val="it-IT"/>
        </w:rPr>
        <w:t>.</w:t>
      </w:r>
    </w:p>
    <w:p w:rsidR="00E56C6D" w:rsidRDefault="00E56C6D" w:rsidP="00E56C6D">
      <w:pPr>
        <w:pStyle w:val="berschrift1"/>
        <w:rPr>
          <w:lang w:val="it-IT"/>
        </w:rPr>
      </w:pPr>
      <w:r>
        <w:rPr>
          <w:lang w:val="it-IT"/>
        </w:rPr>
        <w:t>FERIA VI.</w:t>
      </w:r>
    </w:p>
    <w:p w:rsidR="0044476F" w:rsidRDefault="00E56C6D" w:rsidP="00E56C6D">
      <w:pPr>
        <w:rPr>
          <w:lang w:val="it-IT"/>
        </w:rPr>
      </w:pPr>
      <w:r>
        <w:rPr>
          <w:lang w:val="it-IT"/>
        </w:rPr>
        <w:t xml:space="preserve">[LAUDES] AB </w:t>
      </w:r>
      <w:r w:rsidRPr="00D51419">
        <w:rPr>
          <w:rStyle w:val="Incipit"/>
        </w:rPr>
        <w:t>Ecce</w:t>
      </w:r>
      <w:r w:rsidRPr="00BB2F8D">
        <w:t xml:space="preserve"> </w:t>
      </w:r>
      <w:r w:rsidRPr="00D51419">
        <w:rPr>
          <w:rStyle w:val="Incipit"/>
        </w:rPr>
        <w:t>veniet</w:t>
      </w:r>
      <w:r w:rsidR="0044476F">
        <w:rPr>
          <w:lang w:val="it-IT"/>
        </w:rPr>
        <w:t>.</w:t>
      </w:r>
    </w:p>
    <w:p w:rsidR="00E56C6D" w:rsidRDefault="00E56C6D" w:rsidP="00E56C6D">
      <w:pPr>
        <w:rPr>
          <w:lang w:val="it-IT"/>
        </w:rPr>
      </w:pPr>
      <w:r>
        <w:rPr>
          <w:lang w:val="it-IT"/>
        </w:rPr>
        <w:t>[AD VESPERAS] AM</w:t>
      </w:r>
      <w:r w:rsidR="00305EF3">
        <w:rPr>
          <w:lang w:val="it-IT"/>
        </w:rPr>
        <w:t xml:space="preserve"> </w:t>
      </w:r>
      <w:r w:rsidR="00305EF3" w:rsidRPr="00D51419">
        <w:rPr>
          <w:rStyle w:val="Neume"/>
        </w:rPr>
        <w:t>Ex Aegypto</w:t>
      </w:r>
      <w:r w:rsidR="00305EF3">
        <w:rPr>
          <w:lang w:val="it-IT"/>
        </w:rPr>
        <w:t>.</w:t>
      </w:r>
    </w:p>
    <w:p w:rsidR="00305EF3" w:rsidRDefault="00305EF3" w:rsidP="00305EF3">
      <w:pPr>
        <w:pStyle w:val="berschrift1"/>
        <w:rPr>
          <w:lang w:val="it-IT"/>
        </w:rPr>
      </w:pPr>
      <w:r>
        <w:rPr>
          <w:lang w:val="it-IT"/>
        </w:rPr>
        <w:t>KALENDAS DECEMBRIS CANDID</w:t>
      </w:r>
      <w:r w:rsidR="00BB2F8D">
        <w:rPr>
          <w:lang w:val="it-IT"/>
        </w:rPr>
        <w:t>I</w:t>
      </w:r>
      <w:r w:rsidR="00026FCE">
        <w:rPr>
          <w:lang w:val="it-IT"/>
        </w:rPr>
        <w:t xml:space="preserve"> MARTYRIS</w:t>
      </w:r>
    </w:p>
    <w:p w:rsidR="00305EF3" w:rsidRDefault="00914028" w:rsidP="00305EF3">
      <w:pPr>
        <w:rPr>
          <w:lang w:val="it-IT"/>
        </w:rPr>
      </w:pPr>
      <w:r>
        <w:rPr>
          <w:lang w:val="it-IT"/>
        </w:rPr>
        <w:t>i</w:t>
      </w:r>
      <w:r w:rsidR="00305EF3">
        <w:rPr>
          <w:lang w:val="it-IT"/>
        </w:rPr>
        <w:t xml:space="preserve">n suffragio AD VESPERAS AC </w:t>
      </w:r>
      <w:r w:rsidR="00305EF3" w:rsidRPr="00D51419">
        <w:rPr>
          <w:rStyle w:val="Neume"/>
        </w:rPr>
        <w:t>Beatus vir</w:t>
      </w:r>
      <w:r w:rsidR="00305EF3">
        <w:rPr>
          <w:lang w:val="it-IT"/>
        </w:rPr>
        <w:t xml:space="preserve">. VS </w:t>
      </w:r>
      <w:r w:rsidR="00305EF3" w:rsidRPr="00676FAB">
        <w:rPr>
          <w:rStyle w:val="Incipit"/>
        </w:rPr>
        <w:t>Posuisti</w:t>
      </w:r>
      <w:r w:rsidR="00305EF3" w:rsidRPr="00A002FB">
        <w:t xml:space="preserve"> </w:t>
      </w:r>
      <w:r w:rsidR="00305EF3" w:rsidRPr="00676FAB">
        <w:rPr>
          <w:rStyle w:val="Incipit"/>
        </w:rPr>
        <w:t>domine</w:t>
      </w:r>
      <w:r w:rsidR="00305EF3">
        <w:rPr>
          <w:lang w:val="it-IT"/>
        </w:rPr>
        <w:t xml:space="preserve">. </w:t>
      </w:r>
      <w:r w:rsidR="00F8491C">
        <w:rPr>
          <w:lang w:val="it-IT"/>
        </w:rPr>
        <w:t>CL</w:t>
      </w:r>
      <w:r w:rsidR="00557B63">
        <w:rPr>
          <w:lang w:val="it-IT"/>
        </w:rPr>
        <w:t>C</w:t>
      </w:r>
      <w:r w:rsidR="00305EF3">
        <w:rPr>
          <w:lang w:val="it-IT"/>
        </w:rPr>
        <w:t>OR</w:t>
      </w:r>
      <w:r w:rsidR="00557B63">
        <w:rPr>
          <w:lang w:val="it-IT"/>
        </w:rPr>
        <w:t>C</w:t>
      </w:r>
      <w:r w:rsidR="00305EF3">
        <w:rPr>
          <w:lang w:val="it-IT"/>
        </w:rPr>
        <w:t xml:space="preserve"> </w:t>
      </w:r>
      <w:r w:rsidR="00305EF3" w:rsidRPr="00676FAB">
        <w:rPr>
          <w:rStyle w:val="Incipit"/>
        </w:rPr>
        <w:t>Infirmitatem</w:t>
      </w:r>
      <w:r w:rsidR="00305EF3" w:rsidRPr="00A002FB">
        <w:t xml:space="preserve"> </w:t>
      </w:r>
      <w:r w:rsidR="00305EF3" w:rsidRPr="00676FAB">
        <w:rPr>
          <w:rStyle w:val="Incipit"/>
        </w:rPr>
        <w:t>n</w:t>
      </w:r>
      <w:r w:rsidR="00305EF3" w:rsidRPr="00D51419">
        <w:rPr>
          <w:rStyle w:val="Incipit"/>
        </w:rPr>
        <w:t>ostram</w:t>
      </w:r>
      <w:r w:rsidR="00305EF3">
        <w:rPr>
          <w:lang w:val="it-IT"/>
        </w:rPr>
        <w:t>.</w:t>
      </w:r>
    </w:p>
    <w:p w:rsidR="00305EF3" w:rsidRDefault="00305EF3" w:rsidP="00305EF3">
      <w:pPr>
        <w:pStyle w:val="berschrift1"/>
        <w:rPr>
          <w:lang w:val="it-IT"/>
        </w:rPr>
      </w:pPr>
      <w:r>
        <w:rPr>
          <w:lang w:val="it-IT"/>
        </w:rPr>
        <w:t>II</w:t>
      </w:r>
      <w:r w:rsidR="00026FCE">
        <w:rPr>
          <w:lang w:val="it-IT"/>
        </w:rPr>
        <w:t>.</w:t>
      </w:r>
      <w:r>
        <w:rPr>
          <w:lang w:val="it-IT"/>
        </w:rPr>
        <w:t xml:space="preserve"> NONAS DECEMBRIS BARBARAE VIRGINIS</w:t>
      </w:r>
    </w:p>
    <w:p w:rsidR="00BB2F8D" w:rsidRDefault="0067121A" w:rsidP="00305EF3">
      <w:pPr>
        <w:rPr>
          <w:lang w:val="it-IT"/>
        </w:rPr>
      </w:pPr>
      <w:r>
        <w:rPr>
          <w:lang w:val="it-IT"/>
        </w:rPr>
        <w:t>i</w:t>
      </w:r>
      <w:r w:rsidR="00305EF3">
        <w:rPr>
          <w:lang w:val="it-IT"/>
        </w:rPr>
        <w:t xml:space="preserve">n suffragio AD VESPERAS AC </w:t>
      </w:r>
      <w:r w:rsidR="00305EF3" w:rsidRPr="00D51419">
        <w:rPr>
          <w:rStyle w:val="Neume"/>
        </w:rPr>
        <w:t>Veni electa</w:t>
      </w:r>
      <w:r w:rsidR="00305EF3" w:rsidRPr="00A002FB">
        <w:t xml:space="preserve"> </w:t>
      </w:r>
      <w:r w:rsidR="00305EF3" w:rsidRPr="00D51419">
        <w:rPr>
          <w:rStyle w:val="Incipit"/>
        </w:rPr>
        <w:t>mea</w:t>
      </w:r>
      <w:r w:rsidR="00305EF3">
        <w:rPr>
          <w:lang w:val="it-IT"/>
        </w:rPr>
        <w:t xml:space="preserve">. VS </w:t>
      </w:r>
      <w:r w:rsidR="00305EF3" w:rsidRPr="00D51419">
        <w:rPr>
          <w:rStyle w:val="Incipit"/>
        </w:rPr>
        <w:t>Specie</w:t>
      </w:r>
      <w:r w:rsidR="00305EF3" w:rsidRPr="00BB2F8D">
        <w:t xml:space="preserve"> </w:t>
      </w:r>
      <w:r w:rsidR="00305EF3" w:rsidRPr="00D51419">
        <w:rPr>
          <w:rStyle w:val="Incipit"/>
        </w:rPr>
        <w:t>tua</w:t>
      </w:r>
      <w:r w:rsidR="00305EF3">
        <w:rPr>
          <w:lang w:val="it-IT"/>
        </w:rPr>
        <w:t xml:space="preserve">. </w:t>
      </w:r>
      <w:r w:rsidR="00F8491C">
        <w:rPr>
          <w:lang w:val="it-IT"/>
        </w:rPr>
        <w:t>CL</w:t>
      </w:r>
      <w:r w:rsidR="00557B63">
        <w:rPr>
          <w:lang w:val="it-IT"/>
        </w:rPr>
        <w:t>C</w:t>
      </w:r>
      <w:r w:rsidR="00305EF3">
        <w:rPr>
          <w:lang w:val="it-IT"/>
        </w:rPr>
        <w:t>OR</w:t>
      </w:r>
      <w:r w:rsidR="00557B63">
        <w:rPr>
          <w:lang w:val="it-IT"/>
        </w:rPr>
        <w:t>C</w:t>
      </w:r>
      <w:r w:rsidR="00305EF3">
        <w:rPr>
          <w:lang w:val="it-IT"/>
        </w:rPr>
        <w:t xml:space="preserve"> </w:t>
      </w:r>
      <w:r w:rsidR="00305EF3" w:rsidRPr="00D51419">
        <w:rPr>
          <w:rStyle w:val="Incipit"/>
        </w:rPr>
        <w:t>Exaudi</w:t>
      </w:r>
      <w:r w:rsidR="00305EF3">
        <w:rPr>
          <w:lang w:val="it-IT"/>
        </w:rPr>
        <w:t xml:space="preserve">. </w:t>
      </w:r>
    </w:p>
    <w:p w:rsidR="00305EF3" w:rsidRDefault="00305EF3" w:rsidP="00305EF3">
      <w:pPr>
        <w:rPr>
          <w:lang w:val="it-IT"/>
        </w:rPr>
      </w:pPr>
      <w:r>
        <w:rPr>
          <w:lang w:val="it-IT"/>
        </w:rPr>
        <w:t xml:space="preserve">In suffragio AD LAUDES AC </w:t>
      </w:r>
      <w:r w:rsidRPr="00676FAB">
        <w:rPr>
          <w:rStyle w:val="Incipit"/>
        </w:rPr>
        <w:t>Haec</w:t>
      </w:r>
      <w:r w:rsidRPr="00A002FB">
        <w:t xml:space="preserve"> </w:t>
      </w:r>
      <w:r w:rsidRPr="00676FAB">
        <w:rPr>
          <w:rStyle w:val="Incipit"/>
        </w:rPr>
        <w:t>est</w:t>
      </w:r>
      <w:r w:rsidRPr="00A002FB">
        <w:t xml:space="preserve"> </w:t>
      </w:r>
      <w:r w:rsidR="00AD2B68" w:rsidRPr="00676FAB">
        <w:rPr>
          <w:rStyle w:val="Incipit"/>
        </w:rPr>
        <w:t>(29r</w:t>
      </w:r>
      <w:r w:rsidR="00AD2B68">
        <w:rPr>
          <w:rStyle w:val="Incipit"/>
        </w:rPr>
        <w:t>)</w:t>
      </w:r>
      <w:r w:rsidRPr="00A002FB">
        <w:t xml:space="preserve"> </w:t>
      </w:r>
      <w:r w:rsidRPr="00676FAB">
        <w:rPr>
          <w:rStyle w:val="Incipit"/>
        </w:rPr>
        <w:t>virgo</w:t>
      </w:r>
      <w:r w:rsidRPr="00A002FB">
        <w:t xml:space="preserve"> </w:t>
      </w:r>
      <w:r w:rsidRPr="00676FAB">
        <w:rPr>
          <w:rStyle w:val="Incipit"/>
        </w:rPr>
        <w:t>sapiens</w:t>
      </w:r>
      <w:r>
        <w:rPr>
          <w:lang w:val="it-IT"/>
        </w:rPr>
        <w:t xml:space="preserve">. VS </w:t>
      </w:r>
      <w:r w:rsidRPr="00676FAB">
        <w:rPr>
          <w:rStyle w:val="Incipit"/>
        </w:rPr>
        <w:t>Audi</w:t>
      </w:r>
      <w:r w:rsidRPr="00A002FB">
        <w:t xml:space="preserve"> </w:t>
      </w:r>
      <w:r w:rsidRPr="00676FAB">
        <w:rPr>
          <w:rStyle w:val="Incipit"/>
        </w:rPr>
        <w:t>filia</w:t>
      </w:r>
      <w:r w:rsidRPr="00A002FB">
        <w:t xml:space="preserve"> </w:t>
      </w:r>
      <w:r w:rsidRPr="00676FAB">
        <w:rPr>
          <w:rStyle w:val="Incipit"/>
        </w:rPr>
        <w:t>et</w:t>
      </w:r>
      <w:r w:rsidRPr="00A002FB">
        <w:t xml:space="preserve"> </w:t>
      </w:r>
      <w:r w:rsidRPr="00676FAB">
        <w:rPr>
          <w:rStyle w:val="Incipit"/>
        </w:rPr>
        <w:t>v</w:t>
      </w:r>
      <w:r w:rsidRPr="00D51419">
        <w:rPr>
          <w:rStyle w:val="Incipit"/>
        </w:rPr>
        <w:t>i</w:t>
      </w:r>
      <w:r w:rsidRPr="008D2700">
        <w:rPr>
          <w:rStyle w:val="Neume"/>
        </w:rPr>
        <w:t>d</w:t>
      </w:r>
      <w:r w:rsidRPr="00D51419">
        <w:rPr>
          <w:rStyle w:val="Neume"/>
        </w:rPr>
        <w:t>e</w:t>
      </w:r>
      <w:r>
        <w:rPr>
          <w:lang w:val="it-IT"/>
        </w:rPr>
        <w:t>. Oratio ut supra.</w:t>
      </w:r>
    </w:p>
    <w:p w:rsidR="00305EF3" w:rsidRDefault="00305EF3" w:rsidP="00305EF3">
      <w:pPr>
        <w:pStyle w:val="berschrift1"/>
        <w:rPr>
          <w:lang w:val="it-IT"/>
        </w:rPr>
      </w:pPr>
      <w:r>
        <w:rPr>
          <w:lang w:val="it-IT"/>
        </w:rPr>
        <w:t>VIII</w:t>
      </w:r>
      <w:r w:rsidR="00026FCE">
        <w:rPr>
          <w:lang w:val="it-IT"/>
        </w:rPr>
        <w:t>.</w:t>
      </w:r>
      <w:r>
        <w:rPr>
          <w:lang w:val="it-IT"/>
        </w:rPr>
        <w:t xml:space="preserve"> </w:t>
      </w:r>
      <w:r w:rsidR="00026FCE">
        <w:rPr>
          <w:lang w:val="it-IT"/>
        </w:rPr>
        <w:t>IDUS DECEMBRIS NICOLAI EPISCOPI</w:t>
      </w:r>
    </w:p>
    <w:p w:rsidR="00305EF3" w:rsidRDefault="00BD52BE" w:rsidP="00305EF3">
      <w:pPr>
        <w:rPr>
          <w:lang w:val="it-IT"/>
        </w:rPr>
      </w:pPr>
      <w:r>
        <w:rPr>
          <w:lang w:val="it-IT"/>
        </w:rPr>
        <w:t>d</w:t>
      </w:r>
      <w:r w:rsidR="00A35A4F">
        <w:rPr>
          <w:lang w:val="it-IT"/>
        </w:rPr>
        <w:t xml:space="preserve">uo </w:t>
      </w:r>
      <w:r w:rsidR="00A35A4F" w:rsidRPr="00D51419">
        <w:rPr>
          <w:rStyle w:val="Funktion"/>
        </w:rPr>
        <w:t>cantores</w:t>
      </w:r>
      <w:r w:rsidR="00A35A4F">
        <w:rPr>
          <w:lang w:val="it-IT"/>
        </w:rPr>
        <w:t xml:space="preserve"> in cappis AD VESPERAS super psalmos incipiant AN </w:t>
      </w:r>
      <w:r w:rsidR="00A35A4F" w:rsidRPr="00D51419">
        <w:rPr>
          <w:rStyle w:val="Neume"/>
        </w:rPr>
        <w:t>Sancte</w:t>
      </w:r>
      <w:r w:rsidR="00A35A4F" w:rsidRPr="00A002FB">
        <w:t xml:space="preserve"> </w:t>
      </w:r>
      <w:r w:rsidR="00A35A4F" w:rsidRPr="00D51419">
        <w:rPr>
          <w:rStyle w:val="Incipit"/>
        </w:rPr>
        <w:t>Nicolae</w:t>
      </w:r>
      <w:r w:rsidR="00A35A4F">
        <w:rPr>
          <w:lang w:val="it-IT"/>
        </w:rPr>
        <w:t xml:space="preserve">. PS </w:t>
      </w:r>
      <w:r w:rsidR="00A35A4F" w:rsidRPr="00D51419">
        <w:rPr>
          <w:rStyle w:val="Incipit"/>
        </w:rPr>
        <w:t>Laudate</w:t>
      </w:r>
      <w:r w:rsidR="00A35A4F" w:rsidRPr="00BB2F8D">
        <w:t xml:space="preserve"> </w:t>
      </w:r>
      <w:r w:rsidR="00A35A4F" w:rsidRPr="00D51419">
        <w:rPr>
          <w:rStyle w:val="Incipit"/>
        </w:rPr>
        <w:t>pueri</w:t>
      </w:r>
      <w:r w:rsidR="00A35A4F">
        <w:rPr>
          <w:lang w:val="it-IT"/>
        </w:rPr>
        <w:t xml:space="preserve"> cum reliquis. CP </w:t>
      </w:r>
      <w:r w:rsidR="00A35A4F" w:rsidRPr="00D51419">
        <w:rPr>
          <w:rStyle w:val="Incipit"/>
        </w:rPr>
        <w:t>Amplificatus</w:t>
      </w:r>
      <w:r w:rsidR="00A35A4F" w:rsidRPr="00BB2F8D">
        <w:t xml:space="preserve"> </w:t>
      </w:r>
      <w:r w:rsidR="00A35A4F" w:rsidRPr="00D51419">
        <w:rPr>
          <w:rStyle w:val="Incipit"/>
        </w:rPr>
        <w:t>est</w:t>
      </w:r>
      <w:r w:rsidR="00A35A4F">
        <w:rPr>
          <w:lang w:val="it-IT"/>
        </w:rPr>
        <w:t xml:space="preserve">. RP </w:t>
      </w:r>
      <w:r w:rsidR="00A35A4F" w:rsidRPr="00D51419">
        <w:rPr>
          <w:rStyle w:val="Neume"/>
        </w:rPr>
        <w:t>Summe dei</w:t>
      </w:r>
      <w:r w:rsidR="00A35A4F">
        <w:rPr>
          <w:lang w:val="it-IT"/>
        </w:rPr>
        <w:t xml:space="preserve">. RV </w:t>
      </w:r>
      <w:r w:rsidR="00A35A4F" w:rsidRPr="00D51419">
        <w:rPr>
          <w:rStyle w:val="Neume"/>
        </w:rPr>
        <w:t>Qui tres</w:t>
      </w:r>
      <w:r w:rsidR="00A35A4F" w:rsidRPr="00A002FB">
        <w:t xml:space="preserve"> </w:t>
      </w:r>
      <w:r w:rsidR="00A35A4F" w:rsidRPr="00D51419">
        <w:rPr>
          <w:rStyle w:val="Incipit"/>
        </w:rPr>
        <w:t>pueri</w:t>
      </w:r>
      <w:r w:rsidR="00A35A4F">
        <w:rPr>
          <w:lang w:val="it-IT"/>
        </w:rPr>
        <w:t>. H</w:t>
      </w:r>
      <w:r w:rsidR="00BB2F8D">
        <w:rPr>
          <w:lang w:val="it-IT"/>
        </w:rPr>
        <w:t>Y</w:t>
      </w:r>
      <w:r w:rsidR="00A35A4F">
        <w:rPr>
          <w:lang w:val="it-IT"/>
        </w:rPr>
        <w:t xml:space="preserve"> </w:t>
      </w:r>
      <w:r w:rsidR="00A35A4F" w:rsidRPr="00D51419">
        <w:rPr>
          <w:rStyle w:val="Incipit"/>
        </w:rPr>
        <w:t>Plaudat</w:t>
      </w:r>
      <w:r w:rsidR="00A35A4F" w:rsidRPr="00BB2F8D">
        <w:t xml:space="preserve"> </w:t>
      </w:r>
      <w:r w:rsidR="00A35A4F" w:rsidRPr="00D51419">
        <w:rPr>
          <w:rStyle w:val="Incipit"/>
        </w:rPr>
        <w:t>laetitia</w:t>
      </w:r>
      <w:r w:rsidR="00A35A4F">
        <w:rPr>
          <w:lang w:val="it-IT"/>
        </w:rPr>
        <w:t xml:space="preserve">. VS </w:t>
      </w:r>
      <w:r w:rsidR="00A35A4F" w:rsidRPr="00D51419">
        <w:rPr>
          <w:rStyle w:val="Incipit"/>
        </w:rPr>
        <w:t>Gloria</w:t>
      </w:r>
      <w:r w:rsidR="00A35A4F" w:rsidRPr="00BB2F8D">
        <w:t xml:space="preserve"> </w:t>
      </w:r>
      <w:r w:rsidR="00A35A4F" w:rsidRPr="00D51419">
        <w:rPr>
          <w:rStyle w:val="Incipit"/>
        </w:rPr>
        <w:t>et</w:t>
      </w:r>
      <w:r w:rsidR="00A35A4F" w:rsidRPr="00BB2F8D">
        <w:t xml:space="preserve"> </w:t>
      </w:r>
      <w:r w:rsidR="00A35A4F" w:rsidRPr="00D51419">
        <w:rPr>
          <w:rStyle w:val="Incipit"/>
        </w:rPr>
        <w:t>honore</w:t>
      </w:r>
      <w:r w:rsidR="00A35A4F">
        <w:rPr>
          <w:lang w:val="it-IT"/>
        </w:rPr>
        <w:t xml:space="preserve">. AM </w:t>
      </w:r>
      <w:r w:rsidR="00A35A4F" w:rsidRPr="00D51419">
        <w:rPr>
          <w:rStyle w:val="Neume"/>
        </w:rPr>
        <w:t>O pastor ae</w:t>
      </w:r>
      <w:r w:rsidR="00A35A4F" w:rsidRPr="00D51419">
        <w:rPr>
          <w:rStyle w:val="Incipit"/>
        </w:rPr>
        <w:t>terne</w:t>
      </w:r>
      <w:r w:rsidR="00A35A4F">
        <w:rPr>
          <w:lang w:val="it-IT"/>
        </w:rPr>
        <w:t xml:space="preserve">. OR </w:t>
      </w:r>
      <w:r w:rsidR="00A35A4F" w:rsidRPr="00D51419">
        <w:rPr>
          <w:rStyle w:val="Incipit"/>
        </w:rPr>
        <w:t>Omnipotens</w:t>
      </w:r>
      <w:r w:rsidR="00A35A4F" w:rsidRPr="00BB2F8D">
        <w:t xml:space="preserve"> </w:t>
      </w:r>
      <w:r w:rsidR="00A35A4F" w:rsidRPr="00D51419">
        <w:rPr>
          <w:rStyle w:val="Incipit"/>
        </w:rPr>
        <w:t>sempiterne</w:t>
      </w:r>
      <w:r w:rsidR="004D70C2">
        <w:rPr>
          <w:lang w:val="it-IT"/>
        </w:rPr>
        <w:t xml:space="preserve"> </w:t>
      </w:r>
      <w:r w:rsidR="004D70C2" w:rsidRPr="004D70C2">
        <w:rPr>
          <w:rStyle w:val="Incipit"/>
        </w:rPr>
        <w:t>deus</w:t>
      </w:r>
      <w:r w:rsidR="004D70C2">
        <w:rPr>
          <w:lang w:val="it-IT"/>
        </w:rPr>
        <w:t>.</w:t>
      </w:r>
      <w:r w:rsidR="00A35A4F">
        <w:rPr>
          <w:lang w:val="it-IT"/>
        </w:rPr>
        <w:t xml:space="preserve"> In </w:t>
      </w:r>
      <w:r w:rsidR="00684CD1" w:rsidRPr="005E47A1">
        <w:rPr>
          <w:lang w:val="la-Latn"/>
        </w:rPr>
        <w:t>|</w:t>
      </w:r>
      <w:r w:rsidR="00684CD1">
        <w:rPr>
          <w:lang w:val="it-IT"/>
        </w:rPr>
        <w:t>suffragis::suffragiis</w:t>
      </w:r>
      <w:r w:rsidR="00684CD1" w:rsidRPr="005E47A1">
        <w:rPr>
          <w:lang w:val="la-Latn"/>
        </w:rPr>
        <w:t>|</w:t>
      </w:r>
      <w:r w:rsidR="00A35A4F">
        <w:rPr>
          <w:lang w:val="it-IT"/>
        </w:rPr>
        <w:t xml:space="preserve"> de feria, de sancta Maria </w:t>
      </w:r>
      <w:r w:rsidR="00266148">
        <w:rPr>
          <w:lang w:val="it-IT"/>
        </w:rPr>
        <w:t>et de omnibus sanctis antiphona</w:t>
      </w:r>
      <w:r w:rsidR="00A35A4F">
        <w:rPr>
          <w:lang w:val="it-IT"/>
        </w:rPr>
        <w:t xml:space="preserve"> cum collecta dicantur.</w:t>
      </w:r>
    </w:p>
    <w:p w:rsidR="00A35A4F" w:rsidRDefault="00A35A4F" w:rsidP="00305EF3">
      <w:pPr>
        <w:rPr>
          <w:lang w:val="it-IT"/>
        </w:rPr>
      </w:pPr>
      <w:r>
        <w:rPr>
          <w:lang w:val="it-IT"/>
        </w:rPr>
        <w:t xml:space="preserve">AD MATUTINAS vita ipsius legitur cum historia. [TD] </w:t>
      </w:r>
      <w:r w:rsidRPr="00D51419">
        <w:rPr>
          <w:rStyle w:val="Incipit"/>
        </w:rPr>
        <w:t>Te</w:t>
      </w:r>
      <w:r w:rsidRPr="00BB2F8D">
        <w:t xml:space="preserve"> </w:t>
      </w:r>
      <w:r w:rsidRPr="00D51419">
        <w:rPr>
          <w:rStyle w:val="Incipit"/>
        </w:rPr>
        <w:t>deum</w:t>
      </w:r>
      <w:r w:rsidR="000B3CD7">
        <w:rPr>
          <w:lang w:val="it-IT"/>
        </w:rPr>
        <w:t xml:space="preserve"> </w:t>
      </w:r>
      <w:r w:rsidR="000B3CD7" w:rsidRPr="000B3CD7">
        <w:rPr>
          <w:rStyle w:val="Incipit"/>
        </w:rPr>
        <w:t>laudamus</w:t>
      </w:r>
      <w:r w:rsidR="000B3CD7">
        <w:rPr>
          <w:lang w:val="it-IT"/>
        </w:rPr>
        <w:t xml:space="preserve"> dici</w:t>
      </w:r>
      <w:r>
        <w:rPr>
          <w:lang w:val="it-IT"/>
        </w:rPr>
        <w:t>tur.</w:t>
      </w:r>
    </w:p>
    <w:p w:rsidR="00A35A4F" w:rsidRDefault="00A35A4F" w:rsidP="00305EF3">
      <w:pPr>
        <w:rPr>
          <w:lang w:val="it-IT"/>
        </w:rPr>
      </w:pPr>
      <w:r>
        <w:rPr>
          <w:lang w:val="it-IT"/>
        </w:rPr>
        <w:t xml:space="preserve">AD CURSUS </w:t>
      </w:r>
      <w:r w:rsidR="00385A51">
        <w:rPr>
          <w:lang w:val="it-IT"/>
        </w:rPr>
        <w:t>LAUDES</w:t>
      </w:r>
      <w:r>
        <w:rPr>
          <w:lang w:val="it-IT"/>
        </w:rPr>
        <w:t xml:space="preserve"> dicantur.</w:t>
      </w:r>
    </w:p>
    <w:p w:rsidR="00D51419" w:rsidRDefault="00A35A4F" w:rsidP="00305EF3">
      <w:pPr>
        <w:rPr>
          <w:lang w:val="it-IT"/>
        </w:rPr>
      </w:pPr>
      <w:r>
        <w:rPr>
          <w:lang w:val="it-IT"/>
        </w:rPr>
        <w:t xml:space="preserve">AD MISSAM IN </w:t>
      </w:r>
      <w:r w:rsidRPr="00D51419">
        <w:rPr>
          <w:rStyle w:val="Neume"/>
        </w:rPr>
        <w:t>Statuit</w:t>
      </w:r>
      <w:r>
        <w:rPr>
          <w:lang w:val="it-IT"/>
        </w:rPr>
        <w:t xml:space="preserve">. PS </w:t>
      </w:r>
      <w:r w:rsidRPr="00D51419">
        <w:rPr>
          <w:rStyle w:val="Neume"/>
        </w:rPr>
        <w:t>Misericordias domini</w:t>
      </w:r>
      <w:r w:rsidR="00ED1196">
        <w:rPr>
          <w:lang w:val="it-IT"/>
        </w:rPr>
        <w:t>. [IV</w:t>
      </w:r>
      <w:r>
        <w:rPr>
          <w:lang w:val="it-IT"/>
        </w:rPr>
        <w:t xml:space="preserve">] </w:t>
      </w:r>
      <w:r w:rsidR="008E09B9" w:rsidRPr="00D51419">
        <w:rPr>
          <w:rStyle w:val="Incipit"/>
        </w:rPr>
        <w:t>Gloria</w:t>
      </w:r>
      <w:r w:rsidR="008E09B9" w:rsidRPr="00BB2F8D">
        <w:t xml:space="preserve"> </w:t>
      </w:r>
      <w:r w:rsidR="008E09B9" w:rsidRPr="00D51419">
        <w:rPr>
          <w:rStyle w:val="Incipit"/>
        </w:rPr>
        <w:t>patri</w:t>
      </w:r>
      <w:r w:rsidR="008E09B9">
        <w:rPr>
          <w:lang w:val="it-IT"/>
        </w:rPr>
        <w:t xml:space="preserve">. [KY] </w:t>
      </w:r>
      <w:r w:rsidR="008E09B9" w:rsidRPr="00D51419">
        <w:rPr>
          <w:rStyle w:val="Neume"/>
        </w:rPr>
        <w:t>Kyrie</w:t>
      </w:r>
      <w:r w:rsidR="008E09B9" w:rsidRPr="00A002FB">
        <w:t xml:space="preserve"> </w:t>
      </w:r>
      <w:r w:rsidR="008E09B9" w:rsidRPr="00D51419">
        <w:rPr>
          <w:rStyle w:val="Incipit"/>
        </w:rPr>
        <w:t>eleison</w:t>
      </w:r>
      <w:r w:rsidR="008E09B9">
        <w:rPr>
          <w:lang w:val="it-IT"/>
        </w:rPr>
        <w:t xml:space="preserve">. [GL] </w:t>
      </w:r>
      <w:r w:rsidR="008E09B9" w:rsidRPr="00D51419">
        <w:rPr>
          <w:rStyle w:val="Neume"/>
        </w:rPr>
        <w:t>Gloria in excelsis deo</w:t>
      </w:r>
      <w:r w:rsidR="00555077">
        <w:rPr>
          <w:lang w:val="it-IT"/>
        </w:rPr>
        <w:t>. EP</w:t>
      </w:r>
      <w:r w:rsidR="008E09B9">
        <w:rPr>
          <w:lang w:val="it-IT"/>
        </w:rPr>
        <w:t xml:space="preserve"> </w:t>
      </w:r>
      <w:r w:rsidR="008E09B9" w:rsidRPr="00D51419">
        <w:rPr>
          <w:rStyle w:val="Incipit"/>
        </w:rPr>
        <w:t>Scietis</w:t>
      </w:r>
      <w:r w:rsidR="008E09B9">
        <w:rPr>
          <w:lang w:val="it-IT"/>
        </w:rPr>
        <w:t xml:space="preserve">. GR </w:t>
      </w:r>
      <w:r w:rsidR="008E09B9" w:rsidRPr="00D51419">
        <w:rPr>
          <w:rStyle w:val="Neume"/>
        </w:rPr>
        <w:t>Inveni</w:t>
      </w:r>
      <w:r w:rsidR="008E09B9">
        <w:rPr>
          <w:lang w:val="it-IT"/>
        </w:rPr>
        <w:t xml:space="preserve">. GV </w:t>
      </w:r>
      <w:r w:rsidR="008E09B9" w:rsidRPr="00D51419">
        <w:rPr>
          <w:rStyle w:val="Neume"/>
        </w:rPr>
        <w:t>Nihil pro</w:t>
      </w:r>
      <w:r w:rsidR="008E09B9" w:rsidRPr="00D51419">
        <w:rPr>
          <w:rStyle w:val="Incipit"/>
        </w:rPr>
        <w:t>fi</w:t>
      </w:r>
      <w:r w:rsidR="00D51419" w:rsidRPr="00D51419">
        <w:rPr>
          <w:rStyle w:val="Incipit"/>
        </w:rPr>
        <w:t>ciet</w:t>
      </w:r>
      <w:r w:rsidR="00D51419">
        <w:rPr>
          <w:lang w:val="it-IT"/>
        </w:rPr>
        <w:t xml:space="preserve">. ALV </w:t>
      </w:r>
      <w:r w:rsidR="00D51419" w:rsidRPr="007714AE">
        <w:rPr>
          <w:rStyle w:val="Incipit"/>
        </w:rPr>
        <w:t>I</w:t>
      </w:r>
      <w:r w:rsidR="00D51419" w:rsidRPr="00D51419">
        <w:rPr>
          <w:rStyle w:val="Incipit"/>
        </w:rPr>
        <w:t>uravit</w:t>
      </w:r>
      <w:r w:rsidR="00D51419">
        <w:rPr>
          <w:lang w:val="it-IT"/>
        </w:rPr>
        <w:t xml:space="preserve">. SE </w:t>
      </w:r>
      <w:r w:rsidR="00D51419" w:rsidRPr="00D51419">
        <w:rPr>
          <w:rStyle w:val="Incipit"/>
        </w:rPr>
        <w:t>Laude</w:t>
      </w:r>
      <w:r w:rsidR="00D51419" w:rsidRPr="00BB2F8D">
        <w:t xml:space="preserve"> </w:t>
      </w:r>
      <w:r w:rsidR="00D51419" w:rsidRPr="00D51419">
        <w:rPr>
          <w:rStyle w:val="Incipit"/>
        </w:rPr>
        <w:t>Christo</w:t>
      </w:r>
      <w:r w:rsidR="00D51419" w:rsidRPr="00BB2F8D">
        <w:t xml:space="preserve"> </w:t>
      </w:r>
      <w:r w:rsidR="00D51419" w:rsidRPr="00D51419">
        <w:rPr>
          <w:rStyle w:val="Incipit"/>
        </w:rPr>
        <w:t>debita</w:t>
      </w:r>
      <w:r w:rsidR="00D51419">
        <w:rPr>
          <w:lang w:val="it-IT"/>
        </w:rPr>
        <w:t xml:space="preserve"> vel [SE] </w:t>
      </w:r>
      <w:r w:rsidR="00D51419" w:rsidRPr="00D51419">
        <w:rPr>
          <w:rStyle w:val="Incipit"/>
        </w:rPr>
        <w:t>Congaudentes</w:t>
      </w:r>
      <w:r w:rsidR="00D51419">
        <w:rPr>
          <w:lang w:val="it-IT"/>
        </w:rPr>
        <w:t xml:space="preserve">. EV </w:t>
      </w:r>
      <w:r w:rsidR="00D51419" w:rsidRPr="00D51419">
        <w:rPr>
          <w:rStyle w:val="Incipit"/>
        </w:rPr>
        <w:t>Homo</w:t>
      </w:r>
      <w:r w:rsidR="00D51419" w:rsidRPr="00BB2F8D">
        <w:t xml:space="preserve"> </w:t>
      </w:r>
      <w:r w:rsidR="00D51419" w:rsidRPr="00D51419">
        <w:rPr>
          <w:rStyle w:val="Incipit"/>
        </w:rPr>
        <w:t>quidam</w:t>
      </w:r>
      <w:r w:rsidR="00D51419" w:rsidRPr="00BB2F8D">
        <w:t xml:space="preserve"> </w:t>
      </w:r>
      <w:r w:rsidR="00D51419" w:rsidRPr="00D51419">
        <w:rPr>
          <w:rStyle w:val="Incipit"/>
        </w:rPr>
        <w:t>nobilis</w:t>
      </w:r>
      <w:r w:rsidR="00D51419">
        <w:rPr>
          <w:lang w:val="it-IT"/>
        </w:rPr>
        <w:t>. Cetera secundum ordinem. [IM]</w:t>
      </w:r>
      <w:r w:rsidR="002409B8">
        <w:rPr>
          <w:lang w:val="it-IT"/>
        </w:rPr>
        <w:t xml:space="preserve"> </w:t>
      </w:r>
      <w:r w:rsidR="00D51419" w:rsidRPr="00D51419">
        <w:rPr>
          <w:rStyle w:val="Incipit"/>
        </w:rPr>
        <w:t>Ite</w:t>
      </w:r>
      <w:r w:rsidR="00D51419" w:rsidRPr="002409B8">
        <w:t xml:space="preserve"> </w:t>
      </w:r>
      <w:r w:rsidR="00D51419" w:rsidRPr="00D51419">
        <w:rPr>
          <w:rStyle w:val="Incipit"/>
        </w:rPr>
        <w:t>missa</w:t>
      </w:r>
      <w:r w:rsidR="00D51419" w:rsidRPr="002409B8">
        <w:t xml:space="preserve"> </w:t>
      </w:r>
      <w:r w:rsidR="00D51419" w:rsidRPr="00D51419">
        <w:rPr>
          <w:rStyle w:val="Incipit"/>
        </w:rPr>
        <w:t>est</w:t>
      </w:r>
      <w:r w:rsidR="00D51419">
        <w:rPr>
          <w:lang w:val="it-IT"/>
        </w:rPr>
        <w:t xml:space="preserve"> dicitur.</w:t>
      </w:r>
    </w:p>
    <w:p w:rsidR="00A35A4F" w:rsidRDefault="00D51419" w:rsidP="00305EF3">
      <w:pPr>
        <w:rPr>
          <w:lang w:val="it-IT"/>
        </w:rPr>
      </w:pPr>
      <w:r>
        <w:rPr>
          <w:lang w:val="it-IT"/>
        </w:rPr>
        <w:t xml:space="preserve">IN SECUNDA VESPERA super psalmos AN </w:t>
      </w:r>
      <w:r w:rsidRPr="00D51419">
        <w:rPr>
          <w:rStyle w:val="Neume"/>
        </w:rPr>
        <w:t>Beatus Nicolaus</w:t>
      </w:r>
      <w:r w:rsidR="007C0BB7">
        <w:rPr>
          <w:lang w:val="it-IT"/>
        </w:rPr>
        <w:t xml:space="preserve"> cum reliquis.</w:t>
      </w:r>
      <w:r>
        <w:rPr>
          <w:lang w:val="it-IT"/>
        </w:rPr>
        <w:t xml:space="preserve"> PS </w:t>
      </w:r>
      <w:r w:rsidRPr="00D51419">
        <w:rPr>
          <w:rStyle w:val="Incipit"/>
        </w:rPr>
        <w:t>Dixit</w:t>
      </w:r>
      <w:r w:rsidRPr="002409B8">
        <w:t xml:space="preserve"> </w:t>
      </w:r>
      <w:r w:rsidRPr="00D51419">
        <w:rPr>
          <w:rStyle w:val="Incipit"/>
        </w:rPr>
        <w:t>dominus</w:t>
      </w:r>
      <w:r>
        <w:rPr>
          <w:lang w:val="it-IT"/>
        </w:rPr>
        <w:t xml:space="preserve">. </w:t>
      </w:r>
      <w:r w:rsidR="00217555">
        <w:rPr>
          <w:lang w:val="it-IT"/>
        </w:rPr>
        <w:t xml:space="preserve">PS </w:t>
      </w:r>
      <w:r w:rsidR="00217555" w:rsidRPr="00217555">
        <w:rPr>
          <w:rStyle w:val="Incipit"/>
        </w:rPr>
        <w:t>Beatus</w:t>
      </w:r>
      <w:r w:rsidR="00217555">
        <w:rPr>
          <w:lang w:val="it-IT"/>
        </w:rPr>
        <w:t xml:space="preserve"> </w:t>
      </w:r>
      <w:r w:rsidR="00217555" w:rsidRPr="00217555">
        <w:rPr>
          <w:rStyle w:val="Incipit"/>
        </w:rPr>
        <w:t>vir</w:t>
      </w:r>
      <w:r w:rsidR="00217555">
        <w:rPr>
          <w:lang w:val="it-IT"/>
        </w:rPr>
        <w:t xml:space="preserve">. </w:t>
      </w:r>
      <w:r>
        <w:rPr>
          <w:lang w:val="it-IT"/>
        </w:rPr>
        <w:t xml:space="preserve">PS </w:t>
      </w:r>
      <w:r w:rsidRPr="00D51419">
        <w:rPr>
          <w:rStyle w:val="Incipit"/>
        </w:rPr>
        <w:t>Laudate</w:t>
      </w:r>
      <w:r w:rsidRPr="002409B8">
        <w:t xml:space="preserve"> </w:t>
      </w:r>
      <w:r w:rsidRPr="00D51419">
        <w:rPr>
          <w:rStyle w:val="Incipit"/>
        </w:rPr>
        <w:t>pueri</w:t>
      </w:r>
      <w:r>
        <w:rPr>
          <w:lang w:val="it-IT"/>
        </w:rPr>
        <w:t xml:space="preserve">. PS </w:t>
      </w:r>
      <w:r w:rsidRPr="00D51419">
        <w:rPr>
          <w:rStyle w:val="Incipit"/>
        </w:rPr>
        <w:t>Credidi</w:t>
      </w:r>
      <w:r w:rsidRPr="002409B8">
        <w:t xml:space="preserve"> </w:t>
      </w:r>
      <w:r w:rsidRPr="00D51419">
        <w:rPr>
          <w:rStyle w:val="Incipit"/>
        </w:rPr>
        <w:t>propter</w:t>
      </w:r>
      <w:r>
        <w:rPr>
          <w:lang w:val="it-IT"/>
        </w:rPr>
        <w:t xml:space="preserve">. PS </w:t>
      </w:r>
      <w:r w:rsidRPr="00D51419">
        <w:rPr>
          <w:rStyle w:val="Incipit"/>
        </w:rPr>
        <w:t>In</w:t>
      </w:r>
      <w:r w:rsidRPr="002409B8">
        <w:t xml:space="preserve"> </w:t>
      </w:r>
      <w:r w:rsidRPr="00D51419">
        <w:rPr>
          <w:rStyle w:val="Incipit"/>
        </w:rPr>
        <w:t>convertendo</w:t>
      </w:r>
      <w:r w:rsidR="00522687">
        <w:rPr>
          <w:lang w:val="it-IT"/>
        </w:rPr>
        <w:t>. HY</w:t>
      </w:r>
      <w:r>
        <w:rPr>
          <w:lang w:val="it-IT"/>
        </w:rPr>
        <w:t xml:space="preserve"> </w:t>
      </w:r>
      <w:r w:rsidRPr="00D51419">
        <w:rPr>
          <w:rStyle w:val="Neume"/>
        </w:rPr>
        <w:t>Plaudat laeti</w:t>
      </w:r>
      <w:r w:rsidRPr="00D51419">
        <w:rPr>
          <w:rStyle w:val="Incipit"/>
        </w:rPr>
        <w:t>tia</w:t>
      </w:r>
      <w:r>
        <w:rPr>
          <w:lang w:val="it-IT"/>
        </w:rPr>
        <w:t xml:space="preserve">. VS </w:t>
      </w:r>
      <w:r w:rsidRPr="00D51419">
        <w:rPr>
          <w:rStyle w:val="Incipit"/>
        </w:rPr>
        <w:t>Gloria</w:t>
      </w:r>
      <w:r w:rsidRPr="002409B8">
        <w:t xml:space="preserve"> </w:t>
      </w:r>
      <w:r w:rsidRPr="00D51419">
        <w:rPr>
          <w:rStyle w:val="Incipit"/>
        </w:rPr>
        <w:t>et</w:t>
      </w:r>
      <w:r w:rsidRPr="002409B8">
        <w:t xml:space="preserve"> </w:t>
      </w:r>
      <w:r w:rsidRPr="00D51419">
        <w:rPr>
          <w:rStyle w:val="Incipit"/>
        </w:rPr>
        <w:t>hono</w:t>
      </w:r>
      <w:r w:rsidRPr="00217555">
        <w:rPr>
          <w:rStyle w:val="Neume"/>
        </w:rPr>
        <w:t>r</w:t>
      </w:r>
      <w:r w:rsidRPr="00D51419">
        <w:rPr>
          <w:rStyle w:val="Neume"/>
        </w:rPr>
        <w:t>e</w:t>
      </w:r>
      <w:r>
        <w:rPr>
          <w:lang w:val="it-IT"/>
        </w:rPr>
        <w:t xml:space="preserve">. AM </w:t>
      </w:r>
      <w:r w:rsidRPr="00D51419">
        <w:rPr>
          <w:rStyle w:val="Neume"/>
        </w:rPr>
        <w:t>O Christi</w:t>
      </w:r>
      <w:r w:rsidRPr="00A002FB">
        <w:t xml:space="preserve"> </w:t>
      </w:r>
      <w:r w:rsidRPr="00D51419">
        <w:rPr>
          <w:rStyle w:val="Incipit"/>
        </w:rPr>
        <w:t>pietas</w:t>
      </w:r>
      <w:r>
        <w:rPr>
          <w:lang w:val="it-IT"/>
        </w:rPr>
        <w:t>. In suffragiis feriale anti</w:t>
      </w:r>
      <w:r w:rsidR="000B479B">
        <w:rPr>
          <w:lang w:val="it-IT"/>
        </w:rPr>
        <w:t xml:space="preserve">phona, et de sancta Maria et </w:t>
      </w:r>
      <w:r>
        <w:rPr>
          <w:lang w:val="it-IT"/>
        </w:rPr>
        <w:t xml:space="preserve">sancto Andrea [AC] </w:t>
      </w:r>
      <w:r w:rsidRPr="00D51419">
        <w:rPr>
          <w:rStyle w:val="Neume"/>
        </w:rPr>
        <w:t>Cum pervenisset</w:t>
      </w:r>
      <w:r>
        <w:rPr>
          <w:lang w:val="it-IT"/>
        </w:rPr>
        <w:t>, et de omnibus sanctis.</w:t>
      </w:r>
    </w:p>
    <w:p w:rsidR="00B67F37" w:rsidRDefault="00B67F37" w:rsidP="00B67F37">
      <w:pPr>
        <w:pStyle w:val="berschrift1"/>
        <w:rPr>
          <w:lang w:val="it-IT"/>
        </w:rPr>
      </w:pPr>
      <w:r>
        <w:rPr>
          <w:lang w:val="it-IT"/>
        </w:rPr>
        <w:lastRenderedPageBreak/>
        <w:t>[OCTAVA SANCTI ANDREAE APOSTOLI]</w:t>
      </w:r>
    </w:p>
    <w:p w:rsidR="00B67F37" w:rsidRDefault="00B67F37" w:rsidP="00B67F37">
      <w:pPr>
        <w:rPr>
          <w:lang w:val="it-IT"/>
        </w:rPr>
      </w:pPr>
      <w:r>
        <w:rPr>
          <w:lang w:val="it-IT"/>
        </w:rPr>
        <w:t xml:space="preserve">[AD MATUTINAS] INV </w:t>
      </w:r>
      <w:r w:rsidRPr="003536CE">
        <w:rPr>
          <w:rStyle w:val="Neume"/>
        </w:rPr>
        <w:t>Adore</w:t>
      </w:r>
      <w:r w:rsidRPr="00FE4EE9">
        <w:rPr>
          <w:rStyle w:val="Incipit"/>
        </w:rPr>
        <w:t>mus</w:t>
      </w:r>
      <w:r w:rsidRPr="002409B8">
        <w:t xml:space="preserve"> </w:t>
      </w:r>
      <w:r w:rsidRPr="00FE4EE9">
        <w:rPr>
          <w:rStyle w:val="Incipit"/>
        </w:rPr>
        <w:t>victoriosissimu</w:t>
      </w:r>
      <w:r w:rsidR="00385347">
        <w:rPr>
          <w:rStyle w:val="Incipit"/>
        </w:rPr>
        <w:t>m</w:t>
      </w:r>
      <w:r>
        <w:rPr>
          <w:lang w:val="it-IT"/>
        </w:rPr>
        <w:t xml:space="preserve">. </w:t>
      </w:r>
      <w:r w:rsidRPr="005E47A1">
        <w:rPr>
          <w:lang w:val="la-Latn"/>
        </w:rPr>
        <w:t>|</w:t>
      </w:r>
      <w:r w:rsidR="002409B8">
        <w:rPr>
          <w:lang w:val="it-IT"/>
        </w:rPr>
        <w:t>Nocturnam::Nocturnu</w:t>
      </w:r>
      <w:r w:rsidR="00D47177">
        <w:rPr>
          <w:lang w:val="it-IT"/>
        </w:rPr>
        <w:t>s</w:t>
      </w:r>
      <w:r w:rsidRPr="005E47A1">
        <w:rPr>
          <w:lang w:val="la-Latn"/>
        </w:rPr>
        <w:t>|</w:t>
      </w:r>
      <w:r w:rsidR="001B3B16">
        <w:rPr>
          <w:lang w:val="it-IT"/>
        </w:rPr>
        <w:t xml:space="preserve"> </w:t>
      </w:r>
      <w:r>
        <w:rPr>
          <w:lang w:val="it-IT"/>
        </w:rPr>
        <w:t xml:space="preserve">de die. VS </w:t>
      </w:r>
      <w:r w:rsidRPr="00757B51">
        <w:rPr>
          <w:rStyle w:val="Incipit"/>
        </w:rPr>
        <w:t>In</w:t>
      </w:r>
      <w:r w:rsidRPr="002409B8">
        <w:t xml:space="preserve"> </w:t>
      </w:r>
      <w:r w:rsidRPr="00757B51">
        <w:rPr>
          <w:rStyle w:val="Incipit"/>
        </w:rPr>
        <w:t>omnem</w:t>
      </w:r>
      <w:r w:rsidRPr="002409B8">
        <w:t xml:space="preserve"> </w:t>
      </w:r>
      <w:r w:rsidRPr="00757B51">
        <w:rPr>
          <w:rStyle w:val="Incipit"/>
        </w:rPr>
        <w:t>terr</w:t>
      </w:r>
      <w:r w:rsidRPr="003536CE">
        <w:rPr>
          <w:rStyle w:val="Neume"/>
        </w:rPr>
        <w:t>am</w:t>
      </w:r>
      <w:r>
        <w:rPr>
          <w:lang w:val="it-IT"/>
        </w:rPr>
        <w:t xml:space="preserve">. Primum RP </w:t>
      </w:r>
      <w:r w:rsidRPr="003536CE">
        <w:rPr>
          <w:rStyle w:val="Neume"/>
        </w:rPr>
        <w:t>Expandi manus</w:t>
      </w:r>
      <w:r>
        <w:rPr>
          <w:lang w:val="it-IT"/>
        </w:rPr>
        <w:t xml:space="preserve">. RP </w:t>
      </w:r>
      <w:r w:rsidRPr="003536CE">
        <w:rPr>
          <w:rStyle w:val="Neume"/>
        </w:rPr>
        <w:t>Dilexi</w:t>
      </w:r>
      <w:r w:rsidR="001B3B16">
        <w:rPr>
          <w:rStyle w:val="Neume"/>
        </w:rPr>
        <w:t>t</w:t>
      </w:r>
      <w:r w:rsidRPr="003536CE">
        <w:rPr>
          <w:rStyle w:val="Neume"/>
        </w:rPr>
        <w:t xml:space="preserve"> Andream</w:t>
      </w:r>
      <w:r>
        <w:rPr>
          <w:lang w:val="it-IT"/>
        </w:rPr>
        <w:t xml:space="preserve">. RP </w:t>
      </w:r>
      <w:r w:rsidRPr="003536CE">
        <w:rPr>
          <w:rStyle w:val="Neume"/>
        </w:rPr>
        <w:t>Vir</w:t>
      </w:r>
      <w:r w:rsidRPr="002409B8">
        <w:t xml:space="preserve"> </w:t>
      </w:r>
      <w:r w:rsidRPr="00757B51">
        <w:rPr>
          <w:rStyle w:val="Incipit"/>
        </w:rPr>
        <w:t>iste</w:t>
      </w:r>
      <w:r>
        <w:rPr>
          <w:lang w:val="it-IT"/>
        </w:rPr>
        <w:t>.</w:t>
      </w:r>
    </w:p>
    <w:p w:rsidR="00B67F37" w:rsidRDefault="00522687" w:rsidP="00B67F37">
      <w:pPr>
        <w:rPr>
          <w:lang w:val="it-IT"/>
        </w:rPr>
      </w:pPr>
      <w:r>
        <w:rPr>
          <w:lang w:val="it-IT"/>
        </w:rPr>
        <w:t>AD LAUDES AN</w:t>
      </w:r>
      <w:r w:rsidR="00B67F37">
        <w:rPr>
          <w:lang w:val="it-IT"/>
        </w:rPr>
        <w:t xml:space="preserve"> </w:t>
      </w:r>
      <w:r w:rsidR="00B67F37" w:rsidRPr="00757B51">
        <w:rPr>
          <w:rStyle w:val="Incipit"/>
        </w:rPr>
        <w:t>Salve</w:t>
      </w:r>
      <w:r w:rsidR="00B67F37" w:rsidRPr="002409B8">
        <w:t xml:space="preserve"> </w:t>
      </w:r>
      <w:r w:rsidR="00B67F37" w:rsidRPr="00757B51">
        <w:rPr>
          <w:rStyle w:val="Incipit"/>
        </w:rPr>
        <w:t>crux</w:t>
      </w:r>
      <w:r w:rsidR="00B67F37">
        <w:rPr>
          <w:lang w:val="it-IT"/>
        </w:rPr>
        <w:t xml:space="preserve"> sola tantum. AB </w:t>
      </w:r>
      <w:r w:rsidR="00B67F37" w:rsidRPr="003536CE">
        <w:rPr>
          <w:rStyle w:val="Neume"/>
        </w:rPr>
        <w:t>Maxi</w:t>
      </w:r>
      <w:r w:rsidR="00780F5A">
        <w:rPr>
          <w:rStyle w:val="Neume"/>
        </w:rPr>
        <w:t>mi</w:t>
      </w:r>
      <w:r w:rsidR="00B67F37" w:rsidRPr="003536CE">
        <w:rPr>
          <w:rStyle w:val="Neume"/>
        </w:rPr>
        <w:t>lla</w:t>
      </w:r>
      <w:r w:rsidR="00B67F37" w:rsidRPr="00A002FB">
        <w:t xml:space="preserve"> </w:t>
      </w:r>
      <w:r w:rsidR="00B67F37" w:rsidRPr="00757B51">
        <w:rPr>
          <w:rStyle w:val="Incipit"/>
        </w:rPr>
        <w:t>Christo</w:t>
      </w:r>
      <w:r w:rsidR="00B67F37">
        <w:rPr>
          <w:lang w:val="it-IT"/>
        </w:rPr>
        <w:t>.</w:t>
      </w:r>
    </w:p>
    <w:p w:rsidR="00B67F37" w:rsidRDefault="00B67F37" w:rsidP="00B67F37">
      <w:pPr>
        <w:rPr>
          <w:lang w:val="it-IT"/>
        </w:rPr>
      </w:pPr>
      <w:r>
        <w:rPr>
          <w:lang w:val="it-IT"/>
        </w:rPr>
        <w:t xml:space="preserve">AD HORAS </w:t>
      </w:r>
      <w:r w:rsidR="00757B51">
        <w:rPr>
          <w:lang w:val="it-IT"/>
        </w:rPr>
        <w:t>LAUDES</w:t>
      </w:r>
      <w:r>
        <w:rPr>
          <w:lang w:val="it-IT"/>
        </w:rPr>
        <w:t>.</w:t>
      </w:r>
    </w:p>
    <w:p w:rsidR="00B67F37" w:rsidRDefault="00B67F37" w:rsidP="00B67F37">
      <w:pPr>
        <w:rPr>
          <w:lang w:val="it-IT"/>
        </w:rPr>
      </w:pPr>
      <w:r>
        <w:rPr>
          <w:lang w:val="it-IT"/>
        </w:rPr>
        <w:t xml:space="preserve">MISSA sicut in die. [GL] </w:t>
      </w:r>
      <w:r w:rsidRPr="00757B51">
        <w:rPr>
          <w:rStyle w:val="Incipit"/>
        </w:rPr>
        <w:t>Gloria</w:t>
      </w:r>
      <w:r w:rsidRPr="002409B8">
        <w:t xml:space="preserve"> </w:t>
      </w:r>
      <w:r w:rsidRPr="00757B51">
        <w:rPr>
          <w:rStyle w:val="Incipit"/>
        </w:rPr>
        <w:t>in</w:t>
      </w:r>
      <w:r w:rsidRPr="002409B8">
        <w:t xml:space="preserve"> </w:t>
      </w:r>
      <w:r w:rsidRPr="00757B51">
        <w:rPr>
          <w:rStyle w:val="Incipit"/>
        </w:rPr>
        <w:t>excelsis</w:t>
      </w:r>
      <w:r>
        <w:rPr>
          <w:lang w:val="it-IT"/>
        </w:rPr>
        <w:t xml:space="preserve">, nec [IM] </w:t>
      </w:r>
      <w:r w:rsidRPr="00757B51">
        <w:rPr>
          <w:rStyle w:val="Incipit"/>
        </w:rPr>
        <w:t>Ite</w:t>
      </w:r>
      <w:r w:rsidRPr="002409B8">
        <w:t xml:space="preserve"> </w:t>
      </w:r>
      <w:r w:rsidRPr="00757B51">
        <w:rPr>
          <w:rStyle w:val="Incipit"/>
        </w:rPr>
        <w:t>missa</w:t>
      </w:r>
      <w:r w:rsidRPr="002409B8">
        <w:t xml:space="preserve"> </w:t>
      </w:r>
      <w:r w:rsidRPr="00757B51">
        <w:rPr>
          <w:rStyle w:val="Incipit"/>
        </w:rPr>
        <w:t>est</w:t>
      </w:r>
      <w:r>
        <w:rPr>
          <w:lang w:val="it-IT"/>
        </w:rPr>
        <w:t xml:space="preserve"> dicitur.</w:t>
      </w:r>
    </w:p>
    <w:p w:rsidR="00B67F37" w:rsidRDefault="00B67F37" w:rsidP="00B67F37">
      <w:pPr>
        <w:pStyle w:val="berschrift1"/>
        <w:rPr>
          <w:lang w:val="it-IT"/>
        </w:rPr>
      </w:pPr>
      <w:r>
        <w:rPr>
          <w:lang w:val="it-IT"/>
        </w:rPr>
        <w:t>VI</w:t>
      </w:r>
      <w:r w:rsidR="00026FCE">
        <w:rPr>
          <w:lang w:val="it-IT"/>
        </w:rPr>
        <w:t>.</w:t>
      </w:r>
      <w:r>
        <w:rPr>
          <w:lang w:val="it-IT"/>
        </w:rPr>
        <w:t xml:space="preserve"> IDUS DECEMBRIS </w:t>
      </w:r>
      <w:r w:rsidR="00026FCE">
        <w:rPr>
          <w:lang w:val="it-IT"/>
        </w:rPr>
        <w:t>ZENONIS EPISCOPI ET CONFESSORIS</w:t>
      </w:r>
    </w:p>
    <w:p w:rsidR="003734D1" w:rsidRDefault="003734D1" w:rsidP="00B67F37">
      <w:pPr>
        <w:rPr>
          <w:lang w:val="it-IT"/>
        </w:rPr>
      </w:pPr>
      <w:r>
        <w:rPr>
          <w:lang w:val="it-IT"/>
        </w:rPr>
        <w:t xml:space="preserve">AD VESPERAS psalmi feriales et capitulum de uno confessore. RP </w:t>
      </w:r>
      <w:r w:rsidRPr="003536CE">
        <w:rPr>
          <w:rStyle w:val="Neume"/>
        </w:rPr>
        <w:t>Amavit eum</w:t>
      </w:r>
      <w:r w:rsidR="00522687">
        <w:rPr>
          <w:lang w:val="it-IT"/>
        </w:rPr>
        <w:t>. HY</w:t>
      </w:r>
      <w:r>
        <w:rPr>
          <w:lang w:val="it-IT"/>
        </w:rPr>
        <w:t xml:space="preserve"> </w:t>
      </w:r>
      <w:r w:rsidRPr="00757B51">
        <w:rPr>
          <w:rStyle w:val="Incipit"/>
        </w:rPr>
        <w:t>Iste</w:t>
      </w:r>
      <w:r w:rsidRPr="002409B8">
        <w:t xml:space="preserve"> </w:t>
      </w:r>
      <w:r w:rsidRPr="00757B51">
        <w:rPr>
          <w:rStyle w:val="Incipit"/>
        </w:rPr>
        <w:t>confessor</w:t>
      </w:r>
      <w:r>
        <w:rPr>
          <w:lang w:val="it-IT"/>
        </w:rPr>
        <w:t xml:space="preserve">. AM </w:t>
      </w:r>
      <w:r w:rsidRPr="003536CE">
        <w:rPr>
          <w:rStyle w:val="Neume"/>
        </w:rPr>
        <w:t>Sacerdos et po</w:t>
      </w:r>
      <w:r w:rsidRPr="00757B51">
        <w:rPr>
          <w:rStyle w:val="Incipit"/>
        </w:rPr>
        <w:t>ntifex</w:t>
      </w:r>
      <w:r>
        <w:rPr>
          <w:lang w:val="it-IT"/>
        </w:rPr>
        <w:t xml:space="preserve">. </w:t>
      </w:r>
      <w:r w:rsidR="001F52C5">
        <w:rPr>
          <w:lang w:val="it-IT"/>
        </w:rPr>
        <w:t>CL</w:t>
      </w:r>
      <w:r>
        <w:rPr>
          <w:lang w:val="it-IT"/>
        </w:rPr>
        <w:t xml:space="preserve">OR </w:t>
      </w:r>
      <w:r w:rsidRPr="00757B51">
        <w:rPr>
          <w:rStyle w:val="Incipit"/>
        </w:rPr>
        <w:t>Exaudi</w:t>
      </w:r>
      <w:r w:rsidRPr="002409B8">
        <w:t xml:space="preserve"> </w:t>
      </w:r>
      <w:r w:rsidRPr="00757B51">
        <w:rPr>
          <w:rStyle w:val="Incipit"/>
        </w:rPr>
        <w:t>domine</w:t>
      </w:r>
      <w:r w:rsidRPr="002409B8">
        <w:t xml:space="preserve"> </w:t>
      </w:r>
      <w:r w:rsidRPr="00757B51">
        <w:rPr>
          <w:rStyle w:val="Incipit"/>
        </w:rPr>
        <w:t>preces</w:t>
      </w:r>
      <w:r>
        <w:rPr>
          <w:lang w:val="it-IT"/>
        </w:rPr>
        <w:t>.</w:t>
      </w:r>
    </w:p>
    <w:p w:rsidR="00E34E73" w:rsidRDefault="003734D1" w:rsidP="00B67F37">
      <w:pPr>
        <w:rPr>
          <w:lang w:val="it-IT"/>
        </w:rPr>
      </w:pPr>
      <w:r>
        <w:rPr>
          <w:lang w:val="it-IT"/>
        </w:rPr>
        <w:t xml:space="preserve">AD MATUTINAS vita ipsius legitur et historia [RP] </w:t>
      </w:r>
      <w:r w:rsidRPr="003536CE">
        <w:rPr>
          <w:rStyle w:val="Neume"/>
        </w:rPr>
        <w:t>Euge serve</w:t>
      </w:r>
      <w:r w:rsidRPr="00A002FB">
        <w:t xml:space="preserve"> </w:t>
      </w:r>
      <w:r w:rsidRPr="00757B51">
        <w:rPr>
          <w:rStyle w:val="Incipit"/>
        </w:rPr>
        <w:t>bone</w:t>
      </w:r>
      <w:r>
        <w:rPr>
          <w:lang w:val="it-IT"/>
        </w:rPr>
        <w:t xml:space="preserve"> per totum</w:t>
      </w:r>
      <w:r w:rsidR="005818A1">
        <w:rPr>
          <w:lang w:val="it-IT"/>
        </w:rPr>
        <w:t>. E</w:t>
      </w:r>
      <w:r>
        <w:rPr>
          <w:lang w:val="it-IT"/>
        </w:rPr>
        <w:t xml:space="preserve">t [TD] </w:t>
      </w:r>
      <w:r w:rsidRPr="00757B51">
        <w:rPr>
          <w:rStyle w:val="Incipit"/>
        </w:rPr>
        <w:t>Te</w:t>
      </w:r>
      <w:r w:rsidRPr="002409B8">
        <w:t xml:space="preserve"> </w:t>
      </w:r>
      <w:r w:rsidRPr="00757B51">
        <w:rPr>
          <w:rStyle w:val="Incipit"/>
        </w:rPr>
        <w:t>Deum</w:t>
      </w:r>
      <w:r w:rsidRPr="002409B8">
        <w:t xml:space="preserve"> </w:t>
      </w:r>
      <w:r w:rsidRPr="00757B51">
        <w:rPr>
          <w:rStyle w:val="Incipit"/>
        </w:rPr>
        <w:t>laudamus</w:t>
      </w:r>
      <w:r>
        <w:rPr>
          <w:lang w:val="it-IT"/>
        </w:rPr>
        <w:t>.</w:t>
      </w:r>
      <w:r w:rsidR="00E34E73">
        <w:rPr>
          <w:lang w:val="it-IT"/>
        </w:rPr>
        <w:t xml:space="preserve"> Oratio ut supra.</w:t>
      </w:r>
    </w:p>
    <w:p w:rsidR="00E34E73" w:rsidRDefault="00E34E73" w:rsidP="00B67F37">
      <w:pPr>
        <w:rPr>
          <w:lang w:val="it-IT"/>
        </w:rPr>
      </w:pPr>
      <w:r>
        <w:rPr>
          <w:lang w:val="it-IT"/>
        </w:rPr>
        <w:t xml:space="preserve">AD MISSAM [IN] </w:t>
      </w:r>
      <w:r w:rsidRPr="00757B51">
        <w:rPr>
          <w:rStyle w:val="Incipit"/>
        </w:rPr>
        <w:t>Sacerdotes</w:t>
      </w:r>
      <w:r w:rsidR="00E434F3">
        <w:rPr>
          <w:lang w:val="it-IT"/>
        </w:rPr>
        <w:t>.</w:t>
      </w:r>
      <w:r>
        <w:rPr>
          <w:lang w:val="it-IT"/>
        </w:rPr>
        <w:t xml:space="preserve"> </w:t>
      </w:r>
      <w:r w:rsidR="00E434F3">
        <w:rPr>
          <w:lang w:val="it-IT"/>
        </w:rPr>
        <w:t>E</w:t>
      </w:r>
      <w:r>
        <w:rPr>
          <w:lang w:val="it-IT"/>
        </w:rPr>
        <w:t xml:space="preserve">t [GL] </w:t>
      </w:r>
      <w:r w:rsidRPr="00757B51">
        <w:rPr>
          <w:rStyle w:val="Incipit"/>
        </w:rPr>
        <w:t>Gloria</w:t>
      </w:r>
      <w:r w:rsidRPr="002409B8">
        <w:t xml:space="preserve"> </w:t>
      </w:r>
      <w:r w:rsidRPr="00757B51">
        <w:rPr>
          <w:rStyle w:val="Incipit"/>
        </w:rPr>
        <w:t>in</w:t>
      </w:r>
      <w:r w:rsidRPr="002409B8">
        <w:t xml:space="preserve"> </w:t>
      </w:r>
      <w:r w:rsidRPr="00757B51">
        <w:rPr>
          <w:rStyle w:val="Incipit"/>
        </w:rPr>
        <w:t>excelsis</w:t>
      </w:r>
      <w:r>
        <w:rPr>
          <w:lang w:val="it-IT"/>
        </w:rPr>
        <w:t xml:space="preserve"> dicitur. EP </w:t>
      </w:r>
      <w:r w:rsidRPr="00757B51">
        <w:rPr>
          <w:rStyle w:val="Incipit"/>
        </w:rPr>
        <w:t>Omnis</w:t>
      </w:r>
      <w:r w:rsidRPr="002409B8">
        <w:t xml:space="preserve"> </w:t>
      </w:r>
      <w:r w:rsidRPr="00757B51">
        <w:rPr>
          <w:rStyle w:val="Incipit"/>
        </w:rPr>
        <w:t>pontifex</w:t>
      </w:r>
      <w:r w:rsidR="00F20B6B">
        <w:rPr>
          <w:lang w:val="it-IT"/>
        </w:rPr>
        <w:t xml:space="preserve">. </w:t>
      </w:r>
      <w:r>
        <w:rPr>
          <w:lang w:val="it-IT"/>
        </w:rPr>
        <w:t xml:space="preserve">GR </w:t>
      </w:r>
      <w:r w:rsidRPr="003536CE">
        <w:rPr>
          <w:rStyle w:val="Neume"/>
        </w:rPr>
        <w:t>Inveni</w:t>
      </w:r>
      <w:r w:rsidRPr="00A002FB">
        <w:t xml:space="preserve"> </w:t>
      </w:r>
      <w:r w:rsidRPr="00757B51">
        <w:rPr>
          <w:rStyle w:val="Incipit"/>
        </w:rPr>
        <w:t>David</w:t>
      </w:r>
      <w:r w:rsidR="00F20B6B">
        <w:rPr>
          <w:lang w:val="it-IT"/>
        </w:rPr>
        <w:t xml:space="preserve">. </w:t>
      </w:r>
      <w:r>
        <w:rPr>
          <w:lang w:val="it-IT"/>
        </w:rPr>
        <w:t xml:space="preserve">ALV </w:t>
      </w:r>
      <w:r w:rsidRPr="003536CE">
        <w:rPr>
          <w:rStyle w:val="Neume"/>
        </w:rPr>
        <w:t>Elegit te</w:t>
      </w:r>
      <w:r w:rsidR="00F20B6B">
        <w:rPr>
          <w:lang w:val="it-IT"/>
        </w:rPr>
        <w:t xml:space="preserve">. </w:t>
      </w:r>
      <w:r>
        <w:rPr>
          <w:lang w:val="it-IT"/>
        </w:rPr>
        <w:t xml:space="preserve">OF </w:t>
      </w:r>
      <w:r w:rsidRPr="003536CE">
        <w:rPr>
          <w:rStyle w:val="Neume"/>
        </w:rPr>
        <w:t>Veritas</w:t>
      </w:r>
      <w:r w:rsidR="00F20B6B">
        <w:rPr>
          <w:lang w:val="it-IT"/>
        </w:rPr>
        <w:t xml:space="preserve">. </w:t>
      </w:r>
      <w:r>
        <w:rPr>
          <w:lang w:val="it-IT"/>
        </w:rPr>
        <w:t xml:space="preserve">CO </w:t>
      </w:r>
      <w:r w:rsidRPr="003536CE">
        <w:rPr>
          <w:rStyle w:val="Neume"/>
        </w:rPr>
        <w:t>Beatus servus</w:t>
      </w:r>
      <w:r>
        <w:rPr>
          <w:lang w:val="it-IT"/>
        </w:rPr>
        <w:t>.</w:t>
      </w:r>
    </w:p>
    <w:p w:rsidR="00E34E73" w:rsidRDefault="00E34E73" w:rsidP="00B67F37">
      <w:pPr>
        <w:rPr>
          <w:lang w:val="it-IT"/>
        </w:rPr>
      </w:pPr>
      <w:r>
        <w:rPr>
          <w:lang w:val="it-IT"/>
        </w:rPr>
        <w:t xml:space="preserve">IN SECUNDA VESPERA </w:t>
      </w:r>
      <w:r w:rsidR="00757B51">
        <w:rPr>
          <w:lang w:val="it-IT"/>
        </w:rPr>
        <w:t>LAUDES</w:t>
      </w:r>
      <w:r>
        <w:rPr>
          <w:lang w:val="it-IT"/>
        </w:rPr>
        <w:t>.</w:t>
      </w:r>
    </w:p>
    <w:p w:rsidR="00E34E73" w:rsidRDefault="00026FCE" w:rsidP="00E34E73">
      <w:pPr>
        <w:pStyle w:val="berschrift1"/>
        <w:rPr>
          <w:lang w:val="it-IT"/>
        </w:rPr>
      </w:pPr>
      <w:r>
        <w:rPr>
          <w:lang w:val="it-IT"/>
        </w:rPr>
        <w:t>III. IDUS DECEMBRIS DAMASI PAPAE</w:t>
      </w:r>
    </w:p>
    <w:p w:rsidR="00B67F37" w:rsidRDefault="00385A51" w:rsidP="00E34E73">
      <w:pPr>
        <w:rPr>
          <w:lang w:val="it-IT"/>
        </w:rPr>
      </w:pPr>
      <w:r>
        <w:rPr>
          <w:lang w:val="it-IT"/>
        </w:rPr>
        <w:t xml:space="preserve">in suffragio AC </w:t>
      </w:r>
      <w:r w:rsidRPr="003536CE">
        <w:rPr>
          <w:rStyle w:val="Neume"/>
        </w:rPr>
        <w:t>Qui dum esset</w:t>
      </w:r>
      <w:r w:rsidR="003308AE">
        <w:rPr>
          <w:lang w:val="it-IT"/>
        </w:rPr>
        <w:t xml:space="preserve">. </w:t>
      </w:r>
      <w:r>
        <w:rPr>
          <w:lang w:val="it-IT"/>
        </w:rPr>
        <w:t>OR</w:t>
      </w:r>
      <w:r w:rsidR="00557B63">
        <w:rPr>
          <w:lang w:val="it-IT"/>
        </w:rPr>
        <w:t>C</w:t>
      </w:r>
      <w:r>
        <w:rPr>
          <w:lang w:val="it-IT"/>
        </w:rPr>
        <w:t xml:space="preserve"> </w:t>
      </w:r>
      <w:r w:rsidRPr="00757B51">
        <w:rPr>
          <w:rStyle w:val="Incipit"/>
        </w:rPr>
        <w:t>Misericordiam</w:t>
      </w:r>
      <w:r w:rsidRPr="002409B8">
        <w:t xml:space="preserve"> </w:t>
      </w:r>
      <w:r w:rsidRPr="00757B51">
        <w:rPr>
          <w:rStyle w:val="Incipit"/>
        </w:rPr>
        <w:t>tuam</w:t>
      </w:r>
      <w:r>
        <w:rPr>
          <w:lang w:val="it-IT"/>
        </w:rPr>
        <w:t>.</w:t>
      </w:r>
      <w:r w:rsidR="00B67F37">
        <w:rPr>
          <w:lang w:val="it-IT"/>
        </w:rPr>
        <w:t xml:space="preserve"> </w:t>
      </w:r>
    </w:p>
    <w:p w:rsidR="00B8024B" w:rsidRDefault="00026FCE" w:rsidP="00B8024B">
      <w:pPr>
        <w:pStyle w:val="berschrift1"/>
        <w:rPr>
          <w:lang w:val="it-IT"/>
        </w:rPr>
      </w:pPr>
      <w:r>
        <w:rPr>
          <w:lang w:val="it-IT"/>
        </w:rPr>
        <w:t>IN SECUNDA DOMINICA</w:t>
      </w:r>
    </w:p>
    <w:p w:rsidR="00B8024B" w:rsidRDefault="002374EE" w:rsidP="00B8024B">
      <w:pPr>
        <w:rPr>
          <w:lang w:val="it-IT"/>
        </w:rPr>
      </w:pPr>
      <w:r>
        <w:rPr>
          <w:lang w:val="it-IT"/>
        </w:rPr>
        <w:t>SABBATO AD VESPERAS Antiphona</w:t>
      </w:r>
      <w:r w:rsidR="00B8024B">
        <w:rPr>
          <w:lang w:val="it-IT"/>
        </w:rPr>
        <w:t xml:space="preserve"> cum reliquis</w:t>
      </w:r>
      <w:r>
        <w:rPr>
          <w:lang w:val="it-IT"/>
        </w:rPr>
        <w:t xml:space="preserve"> [AN]</w:t>
      </w:r>
      <w:r w:rsidR="00B8024B">
        <w:rPr>
          <w:lang w:val="it-IT"/>
        </w:rPr>
        <w:t xml:space="preserve"> </w:t>
      </w:r>
      <w:r w:rsidR="00B8024B" w:rsidRPr="003536CE">
        <w:rPr>
          <w:rStyle w:val="Neume"/>
        </w:rPr>
        <w:t>Veni et libera</w:t>
      </w:r>
      <w:r w:rsidR="00B8024B">
        <w:rPr>
          <w:lang w:val="it-IT"/>
        </w:rPr>
        <w:t xml:space="preserve">. PS </w:t>
      </w:r>
      <w:r w:rsidR="00B8024B" w:rsidRPr="00BF1AF3">
        <w:rPr>
          <w:rStyle w:val="Incipit"/>
        </w:rPr>
        <w:t>Benedictus</w:t>
      </w:r>
      <w:r w:rsidR="003308AE">
        <w:rPr>
          <w:lang w:val="it-IT"/>
        </w:rPr>
        <w:t xml:space="preserve">. </w:t>
      </w:r>
      <w:r w:rsidR="00B8024B">
        <w:rPr>
          <w:lang w:val="it-IT"/>
        </w:rPr>
        <w:t xml:space="preserve">CP </w:t>
      </w:r>
      <w:r w:rsidR="002409B8">
        <w:rPr>
          <w:rStyle w:val="Incipit"/>
        </w:rPr>
        <w:t>Fratres</w:t>
      </w:r>
      <w:r w:rsidR="00CC7C7A">
        <w:rPr>
          <w:rStyle w:val="Incipit"/>
        </w:rPr>
        <w:t>.</w:t>
      </w:r>
      <w:r w:rsidR="002409B8" w:rsidRPr="002409B8">
        <w:t xml:space="preserve"> </w:t>
      </w:r>
      <w:r w:rsidR="00CC7C7A">
        <w:rPr>
          <w:rStyle w:val="Incipit"/>
        </w:rPr>
        <w:t>Q</w:t>
      </w:r>
      <w:r w:rsidR="00B8024B" w:rsidRPr="00BF1AF3">
        <w:rPr>
          <w:rStyle w:val="Incipit"/>
        </w:rPr>
        <w:t>uaecumque</w:t>
      </w:r>
      <w:r w:rsidR="00B8024B" w:rsidRPr="002409B8">
        <w:t xml:space="preserve"> </w:t>
      </w:r>
      <w:r w:rsidR="00B8024B" w:rsidRPr="00BF1AF3">
        <w:rPr>
          <w:rStyle w:val="Incipit"/>
        </w:rPr>
        <w:t>scripta</w:t>
      </w:r>
      <w:r w:rsidR="00B8024B" w:rsidRPr="002409B8">
        <w:t xml:space="preserve"> </w:t>
      </w:r>
      <w:r w:rsidR="00B8024B" w:rsidRPr="00BF1AF3">
        <w:rPr>
          <w:rStyle w:val="Incipit"/>
        </w:rPr>
        <w:t>sunt</w:t>
      </w:r>
      <w:r w:rsidR="003308AE">
        <w:rPr>
          <w:lang w:val="it-IT"/>
        </w:rPr>
        <w:t xml:space="preserve">. </w:t>
      </w:r>
      <w:r w:rsidR="00B8024B">
        <w:rPr>
          <w:lang w:val="it-IT"/>
        </w:rPr>
        <w:t xml:space="preserve">RP </w:t>
      </w:r>
      <w:r w:rsidR="00B8024B" w:rsidRPr="003536CE">
        <w:rPr>
          <w:rStyle w:val="Neume"/>
        </w:rPr>
        <w:t>Rex</w:t>
      </w:r>
      <w:r w:rsidR="00B8024B" w:rsidRPr="00A002FB">
        <w:t xml:space="preserve"> </w:t>
      </w:r>
      <w:r w:rsidR="00B8024B" w:rsidRPr="00BF1AF3">
        <w:rPr>
          <w:rStyle w:val="Incipit"/>
        </w:rPr>
        <w:t>noster</w:t>
      </w:r>
      <w:r w:rsidR="00522687">
        <w:rPr>
          <w:lang w:val="it-IT"/>
        </w:rPr>
        <w:t>. HY</w:t>
      </w:r>
      <w:r w:rsidR="00B8024B">
        <w:rPr>
          <w:lang w:val="it-IT"/>
        </w:rPr>
        <w:t xml:space="preserve"> </w:t>
      </w:r>
      <w:r w:rsidR="00B8024B" w:rsidRPr="003536CE">
        <w:rPr>
          <w:rStyle w:val="Neume"/>
        </w:rPr>
        <w:t>Conditor</w:t>
      </w:r>
      <w:r w:rsidR="00B8024B" w:rsidRPr="00A002FB">
        <w:t xml:space="preserve"> </w:t>
      </w:r>
      <w:r w:rsidR="00B8024B" w:rsidRPr="00BF1AF3">
        <w:rPr>
          <w:rStyle w:val="Incipit"/>
        </w:rPr>
        <w:t>alme</w:t>
      </w:r>
      <w:r w:rsidR="00B8024B">
        <w:rPr>
          <w:lang w:val="it-IT"/>
        </w:rPr>
        <w:t xml:space="preserve">. VS </w:t>
      </w:r>
      <w:r w:rsidR="00B8024B" w:rsidRPr="00BF1AF3">
        <w:rPr>
          <w:rStyle w:val="Incipit"/>
        </w:rPr>
        <w:t>Rorate</w:t>
      </w:r>
      <w:r w:rsidR="00B8024B" w:rsidRPr="002409B8">
        <w:t xml:space="preserve"> </w:t>
      </w:r>
      <w:r w:rsidR="00B8024B" w:rsidRPr="00BF1AF3">
        <w:rPr>
          <w:rStyle w:val="Incipit"/>
        </w:rPr>
        <w:t>caeli</w:t>
      </w:r>
      <w:r w:rsidR="00B8024B" w:rsidRPr="002409B8">
        <w:t xml:space="preserve"> </w:t>
      </w:r>
      <w:r w:rsidR="00B8024B" w:rsidRPr="00BF1AF3">
        <w:rPr>
          <w:rStyle w:val="Incipit"/>
        </w:rPr>
        <w:t>desuper</w:t>
      </w:r>
      <w:r w:rsidR="00B8024B">
        <w:rPr>
          <w:lang w:val="it-IT"/>
        </w:rPr>
        <w:t xml:space="preserve">. AM </w:t>
      </w:r>
      <w:r w:rsidR="00B8024B" w:rsidRPr="003536CE">
        <w:rPr>
          <w:rStyle w:val="Neume"/>
        </w:rPr>
        <w:t>Leva Hierusalem</w:t>
      </w:r>
      <w:r w:rsidR="00B8024B">
        <w:rPr>
          <w:lang w:val="it-IT"/>
        </w:rPr>
        <w:t xml:space="preserve">. OR </w:t>
      </w:r>
      <w:r w:rsidR="00B8024B" w:rsidRPr="00BF1AF3">
        <w:rPr>
          <w:rStyle w:val="Incipit"/>
        </w:rPr>
        <w:t>Excita</w:t>
      </w:r>
      <w:r w:rsidR="00B8024B" w:rsidRPr="002409B8">
        <w:t xml:space="preserve"> </w:t>
      </w:r>
      <w:r w:rsidR="00B8024B" w:rsidRPr="00BF1AF3">
        <w:rPr>
          <w:rStyle w:val="Incipit"/>
        </w:rPr>
        <w:t>domine</w:t>
      </w:r>
      <w:r w:rsidR="00B8024B" w:rsidRPr="002409B8">
        <w:t xml:space="preserve"> </w:t>
      </w:r>
      <w:r w:rsidR="00B8024B" w:rsidRPr="00BF1AF3">
        <w:rPr>
          <w:rStyle w:val="Incipit"/>
        </w:rPr>
        <w:t>corda</w:t>
      </w:r>
      <w:r w:rsidR="00B8024B">
        <w:rPr>
          <w:lang w:val="it-IT"/>
        </w:rPr>
        <w:t>. Suffragia et completorium ut supra.</w:t>
      </w:r>
    </w:p>
    <w:p w:rsidR="00B8024B" w:rsidRDefault="00B8024B" w:rsidP="00B8024B">
      <w:pPr>
        <w:rPr>
          <w:lang w:val="it-IT"/>
        </w:rPr>
      </w:pPr>
      <w:r>
        <w:rPr>
          <w:lang w:val="it-IT"/>
        </w:rPr>
        <w:t xml:space="preserve">AD MATUTINAS INV </w:t>
      </w:r>
      <w:r w:rsidRPr="003536CE">
        <w:rPr>
          <w:rStyle w:val="Neume"/>
        </w:rPr>
        <w:t>Rex noster</w:t>
      </w:r>
      <w:r>
        <w:rPr>
          <w:lang w:val="it-IT"/>
        </w:rPr>
        <w:t>. Antiphonae</w:t>
      </w:r>
      <w:r w:rsidR="004E5AF4">
        <w:rPr>
          <w:lang w:val="it-IT"/>
        </w:rPr>
        <w:t xml:space="preserve"> nocturnales et versus ut </w:t>
      </w:r>
      <w:r>
        <w:rPr>
          <w:lang w:val="it-IT"/>
        </w:rPr>
        <w:t xml:space="preserve">in praecedenti dominica. LS </w:t>
      </w:r>
      <w:r w:rsidRPr="00BF1AF3">
        <w:rPr>
          <w:rStyle w:val="Incipit"/>
        </w:rPr>
        <w:t>Igitur</w:t>
      </w:r>
      <w:r w:rsidRPr="002409B8">
        <w:t xml:space="preserve"> </w:t>
      </w:r>
      <w:r w:rsidRPr="00BF1AF3">
        <w:rPr>
          <w:rStyle w:val="Incipit"/>
        </w:rPr>
        <w:t>quoniam</w:t>
      </w:r>
      <w:r w:rsidRPr="002409B8">
        <w:t xml:space="preserve"> </w:t>
      </w:r>
      <w:r w:rsidR="00A062C9" w:rsidRPr="00A062C9">
        <w:rPr>
          <w:rStyle w:val="Incipit"/>
        </w:rPr>
        <w:t>post</w:t>
      </w:r>
      <w:r w:rsidR="00A062C9">
        <w:t xml:space="preserve"> </w:t>
      </w:r>
      <w:r w:rsidRPr="00BF1AF3">
        <w:rPr>
          <w:rStyle w:val="Incipit"/>
        </w:rPr>
        <w:t>tempus</w:t>
      </w:r>
      <w:r>
        <w:rPr>
          <w:lang w:val="it-IT"/>
        </w:rPr>
        <w:t xml:space="preserve">. Historia RP </w:t>
      </w:r>
      <w:r w:rsidRPr="003536CE">
        <w:rPr>
          <w:rStyle w:val="Neume"/>
        </w:rPr>
        <w:t>Hierusalem cito</w:t>
      </w:r>
      <w:r>
        <w:rPr>
          <w:lang w:val="it-IT"/>
        </w:rPr>
        <w:t xml:space="preserve"> tota canitur. Nonum responsorium post [RV] </w:t>
      </w:r>
      <w:r w:rsidRPr="00BF1AF3">
        <w:rPr>
          <w:rStyle w:val="Incipit"/>
        </w:rPr>
        <w:t>Gloria</w:t>
      </w:r>
      <w:r w:rsidRPr="002409B8">
        <w:t xml:space="preserve"> </w:t>
      </w:r>
      <w:r w:rsidRPr="00BF1AF3">
        <w:rPr>
          <w:rStyle w:val="Incipit"/>
        </w:rPr>
        <w:t>patri</w:t>
      </w:r>
      <w:r>
        <w:rPr>
          <w:lang w:val="it-IT"/>
        </w:rPr>
        <w:t xml:space="preserve"> reiteratur.</w:t>
      </w:r>
    </w:p>
    <w:p w:rsidR="00B8024B" w:rsidRDefault="00B8024B" w:rsidP="00B8024B">
      <w:pPr>
        <w:rPr>
          <w:lang w:val="it-IT"/>
        </w:rPr>
      </w:pPr>
      <w:r>
        <w:rPr>
          <w:lang w:val="it-IT"/>
        </w:rPr>
        <w:t xml:space="preserve">LAUDES [AN] </w:t>
      </w:r>
      <w:r w:rsidRPr="003536CE">
        <w:rPr>
          <w:rStyle w:val="Neume"/>
        </w:rPr>
        <w:t>Ecce in nubibus</w:t>
      </w:r>
      <w:r>
        <w:rPr>
          <w:lang w:val="it-IT"/>
        </w:rPr>
        <w:t xml:space="preserve">. AB </w:t>
      </w:r>
      <w:r w:rsidRPr="003536CE">
        <w:rPr>
          <w:rStyle w:val="Neume"/>
        </w:rPr>
        <w:t>Super solium</w:t>
      </w:r>
      <w:r w:rsidRPr="00A002FB">
        <w:t xml:space="preserve"> </w:t>
      </w:r>
      <w:r w:rsidRPr="00BF1AF3">
        <w:rPr>
          <w:rStyle w:val="Incipit"/>
        </w:rPr>
        <w:t>David</w:t>
      </w:r>
      <w:r>
        <w:rPr>
          <w:lang w:val="it-IT"/>
        </w:rPr>
        <w:t xml:space="preserve">. In suffragiis de sancta Maria AC </w:t>
      </w:r>
      <w:r w:rsidRPr="003536CE">
        <w:rPr>
          <w:rStyle w:val="Neume"/>
        </w:rPr>
        <w:t>Spiritus sanctus</w:t>
      </w:r>
      <w:r>
        <w:rPr>
          <w:lang w:val="it-IT"/>
        </w:rPr>
        <w:t>, et antiphona de omnibus sanctis.</w:t>
      </w:r>
    </w:p>
    <w:p w:rsidR="00B8024B" w:rsidRDefault="00B8024B" w:rsidP="00B8024B">
      <w:pPr>
        <w:rPr>
          <w:lang w:val="it-IT"/>
        </w:rPr>
      </w:pPr>
      <w:r>
        <w:rPr>
          <w:lang w:val="it-IT"/>
        </w:rPr>
        <w:t>AD CURSUS ut in prima dominica.</w:t>
      </w:r>
    </w:p>
    <w:p w:rsidR="00B8024B" w:rsidRDefault="00B8024B" w:rsidP="00B8024B">
      <w:pPr>
        <w:rPr>
          <w:lang w:val="it-IT"/>
        </w:rPr>
      </w:pPr>
      <w:r>
        <w:rPr>
          <w:lang w:val="it-IT"/>
        </w:rPr>
        <w:t xml:space="preserve">PROCESSIO ad </w:t>
      </w:r>
      <w:r w:rsidRPr="00BF1AF3">
        <w:rPr>
          <w:rStyle w:val="Ort"/>
        </w:rPr>
        <w:t>sanctum Ioannem</w:t>
      </w:r>
      <w:r>
        <w:rPr>
          <w:lang w:val="it-IT"/>
        </w:rPr>
        <w:t xml:space="preserve"> RPP </w:t>
      </w:r>
      <w:r w:rsidRPr="003536CE">
        <w:rPr>
          <w:rStyle w:val="Neume"/>
        </w:rPr>
        <w:t>Egredietur dominus de Samaria</w:t>
      </w:r>
      <w:r>
        <w:rPr>
          <w:lang w:val="it-IT"/>
        </w:rPr>
        <w:t xml:space="preserve">. In introitu ecclesiae RPP </w:t>
      </w:r>
      <w:r w:rsidRPr="00BF1AF3">
        <w:rPr>
          <w:rStyle w:val="Incipit"/>
        </w:rPr>
        <w:t>Rex</w:t>
      </w:r>
      <w:r w:rsidRPr="002409B8">
        <w:t xml:space="preserve"> </w:t>
      </w:r>
      <w:r w:rsidRPr="00BF1AF3">
        <w:rPr>
          <w:rStyle w:val="Incipit"/>
        </w:rPr>
        <w:t>noster</w:t>
      </w:r>
      <w:r w:rsidR="00385347">
        <w:rPr>
          <w:lang w:val="it-IT"/>
        </w:rPr>
        <w:t xml:space="preserve">. </w:t>
      </w:r>
      <w:r>
        <w:rPr>
          <w:lang w:val="it-IT"/>
        </w:rPr>
        <w:t>V</w:t>
      </w:r>
      <w:r w:rsidR="00385347">
        <w:rPr>
          <w:lang w:val="it-IT"/>
        </w:rPr>
        <w:t>S</w:t>
      </w:r>
      <w:r>
        <w:rPr>
          <w:lang w:val="it-IT"/>
        </w:rPr>
        <w:t xml:space="preserve"> </w:t>
      </w:r>
      <w:r w:rsidRPr="00BF1AF3">
        <w:rPr>
          <w:rStyle w:val="Incipit"/>
        </w:rPr>
        <w:t>Fuit</w:t>
      </w:r>
      <w:r w:rsidRPr="002409B8">
        <w:t xml:space="preserve"> </w:t>
      </w:r>
      <w:r w:rsidRPr="00BF1AF3">
        <w:rPr>
          <w:rStyle w:val="Incipit"/>
        </w:rPr>
        <w:t>homo</w:t>
      </w:r>
      <w:r w:rsidRPr="002409B8">
        <w:t xml:space="preserve"> </w:t>
      </w:r>
      <w:r w:rsidRPr="00BF1AF3">
        <w:rPr>
          <w:rStyle w:val="Incipit"/>
        </w:rPr>
        <w:t>missus</w:t>
      </w:r>
      <w:r>
        <w:rPr>
          <w:lang w:val="it-IT"/>
        </w:rPr>
        <w:t xml:space="preserve">. Oratio de sancto Ioanne. In exitu RPP </w:t>
      </w:r>
      <w:r w:rsidRPr="003536CE">
        <w:rPr>
          <w:rStyle w:val="Neume"/>
        </w:rPr>
        <w:t>Ecce dominus veniet</w:t>
      </w:r>
      <w:r>
        <w:rPr>
          <w:lang w:val="it-IT"/>
        </w:rPr>
        <w:t>.</w:t>
      </w:r>
    </w:p>
    <w:p w:rsidR="00FE4EE9" w:rsidRDefault="00B8024B" w:rsidP="00B8024B">
      <w:pPr>
        <w:rPr>
          <w:lang w:val="it-IT"/>
        </w:rPr>
      </w:pPr>
      <w:r>
        <w:rPr>
          <w:lang w:val="it-IT"/>
        </w:rPr>
        <w:lastRenderedPageBreak/>
        <w:t>AD MISSAM [IN]</w:t>
      </w:r>
      <w:r w:rsidR="00F20CF5">
        <w:rPr>
          <w:lang w:val="it-IT"/>
        </w:rPr>
        <w:t xml:space="preserve"> </w:t>
      </w:r>
      <w:r w:rsidR="00F20CF5" w:rsidRPr="003536CE">
        <w:rPr>
          <w:rStyle w:val="Neume"/>
        </w:rPr>
        <w:t>Populus Sion</w:t>
      </w:r>
      <w:r w:rsidR="00F20CF5">
        <w:rPr>
          <w:lang w:val="it-IT"/>
        </w:rPr>
        <w:t xml:space="preserve">. Hoc officium significat eos qui sub lege ordinaverunt testamentum et ideo secundo loco a sancto </w:t>
      </w:r>
      <w:r w:rsidR="00F20CF5" w:rsidRPr="00BF1AF3">
        <w:rPr>
          <w:rStyle w:val="Person"/>
        </w:rPr>
        <w:t>Gregorio</w:t>
      </w:r>
      <w:r w:rsidR="00F20CF5">
        <w:rPr>
          <w:lang w:val="it-IT"/>
        </w:rPr>
        <w:t xml:space="preserve"> ordinatum, quia sub lege in </w:t>
      </w:r>
      <w:r w:rsidR="00F20CF5" w:rsidRPr="00BF1AF3">
        <w:rPr>
          <w:rStyle w:val="Ort"/>
        </w:rPr>
        <w:t>Sion</w:t>
      </w:r>
      <w:r w:rsidR="00F20CF5">
        <w:rPr>
          <w:lang w:val="it-IT"/>
        </w:rPr>
        <w:t xml:space="preserve"> et </w:t>
      </w:r>
      <w:r w:rsidR="00F20CF5" w:rsidRPr="00BF1AF3">
        <w:rPr>
          <w:rStyle w:val="Ort"/>
        </w:rPr>
        <w:t>Hierusalem</w:t>
      </w:r>
      <w:r w:rsidR="00F20CF5">
        <w:rPr>
          <w:lang w:val="it-IT"/>
        </w:rPr>
        <w:t xml:space="preserve"> habitabant, qui de adventu salvatoris per prophetias his et aliis huiuscemodi verbis consolabantur [CIT] </w:t>
      </w:r>
      <w:r w:rsidR="00F20CF5" w:rsidRPr="00BF1AF3">
        <w:rPr>
          <w:rStyle w:val="Incipit"/>
        </w:rPr>
        <w:t>Populus</w:t>
      </w:r>
      <w:r w:rsidR="00F20CF5" w:rsidRPr="002409B8">
        <w:t xml:space="preserve"> </w:t>
      </w:r>
      <w:r w:rsidR="00F20CF5" w:rsidRPr="00BF1AF3">
        <w:rPr>
          <w:rStyle w:val="Incipit"/>
        </w:rPr>
        <w:t>Sion</w:t>
      </w:r>
      <w:r w:rsidR="00F20CF5">
        <w:rPr>
          <w:lang w:val="it-IT"/>
        </w:rPr>
        <w:t>.</w:t>
      </w:r>
      <w:r w:rsidR="00FE4EE9">
        <w:rPr>
          <w:lang w:val="it-IT"/>
        </w:rPr>
        <w:t xml:space="preserve"> </w:t>
      </w:r>
      <w:r w:rsidR="00914028">
        <w:rPr>
          <w:lang w:val="it-IT"/>
        </w:rPr>
        <w:t>OR</w:t>
      </w:r>
      <w:r w:rsidR="00FE4EE9">
        <w:rPr>
          <w:lang w:val="it-IT"/>
        </w:rPr>
        <w:t xml:space="preserve">CL </w:t>
      </w:r>
      <w:r w:rsidR="00FE4EE9" w:rsidRPr="003536CE">
        <w:rPr>
          <w:rStyle w:val="Incipit"/>
        </w:rPr>
        <w:t>Excita</w:t>
      </w:r>
      <w:r w:rsidR="00FE4EE9" w:rsidRPr="002409B8">
        <w:t xml:space="preserve"> </w:t>
      </w:r>
      <w:r w:rsidR="00FE4EE9" w:rsidRPr="003536CE">
        <w:rPr>
          <w:rStyle w:val="Incipit"/>
        </w:rPr>
        <w:t>domine</w:t>
      </w:r>
      <w:r w:rsidR="00FE4EE9" w:rsidRPr="002409B8">
        <w:t xml:space="preserve"> </w:t>
      </w:r>
      <w:r w:rsidR="00FE4EE9" w:rsidRPr="003536CE">
        <w:rPr>
          <w:rStyle w:val="Incipit"/>
        </w:rPr>
        <w:t>corda</w:t>
      </w:r>
      <w:r w:rsidR="00FE4EE9" w:rsidRPr="002409B8">
        <w:t xml:space="preserve"> </w:t>
      </w:r>
      <w:r w:rsidR="00FE4EE9" w:rsidRPr="003536CE">
        <w:rPr>
          <w:rStyle w:val="Incipit"/>
        </w:rPr>
        <w:t>nostra</w:t>
      </w:r>
      <w:r w:rsidR="00FE4EE9">
        <w:rPr>
          <w:lang w:val="it-IT"/>
        </w:rPr>
        <w:t xml:space="preserve">. EP </w:t>
      </w:r>
      <w:r w:rsidR="00FE4EE9" w:rsidRPr="003536CE">
        <w:rPr>
          <w:rStyle w:val="Incipit"/>
        </w:rPr>
        <w:t>Quaecumque</w:t>
      </w:r>
      <w:r w:rsidR="00FE4EE9" w:rsidRPr="002409B8">
        <w:t xml:space="preserve"> </w:t>
      </w:r>
      <w:r w:rsidR="00FE4EE9" w:rsidRPr="003536CE">
        <w:rPr>
          <w:rStyle w:val="Incipit"/>
        </w:rPr>
        <w:t>scripta</w:t>
      </w:r>
      <w:r w:rsidR="00FE4EE9" w:rsidRPr="002409B8">
        <w:t xml:space="preserve"> </w:t>
      </w:r>
      <w:r w:rsidR="00FE4EE9" w:rsidRPr="003536CE">
        <w:rPr>
          <w:rStyle w:val="Incipit"/>
        </w:rPr>
        <w:t>sunt</w:t>
      </w:r>
      <w:r w:rsidR="00FE4EE9">
        <w:rPr>
          <w:lang w:val="it-IT"/>
        </w:rPr>
        <w:t xml:space="preserve">. GR </w:t>
      </w:r>
      <w:r w:rsidR="00FE4EE9" w:rsidRPr="003536CE">
        <w:rPr>
          <w:rStyle w:val="Neume"/>
        </w:rPr>
        <w:t>Ex Sion</w:t>
      </w:r>
      <w:r w:rsidR="00FE4EE9">
        <w:rPr>
          <w:lang w:val="it-IT"/>
        </w:rPr>
        <w:t xml:space="preserve">. ALV </w:t>
      </w:r>
      <w:r w:rsidR="00FE4EE9" w:rsidRPr="003536CE">
        <w:rPr>
          <w:rStyle w:val="Incipit"/>
        </w:rPr>
        <w:t>Laetatus</w:t>
      </w:r>
      <w:r w:rsidR="00FE4EE9" w:rsidRPr="002409B8">
        <w:t xml:space="preserve"> </w:t>
      </w:r>
      <w:r w:rsidR="00FE4EE9" w:rsidRPr="003536CE">
        <w:rPr>
          <w:rStyle w:val="Incipit"/>
        </w:rPr>
        <w:t>sum</w:t>
      </w:r>
      <w:r w:rsidR="00FE4EE9">
        <w:rPr>
          <w:lang w:val="it-IT"/>
        </w:rPr>
        <w:t xml:space="preserve">. EV </w:t>
      </w:r>
      <w:r w:rsidR="00FE4EE9" w:rsidRPr="003536CE">
        <w:rPr>
          <w:rStyle w:val="Incipit"/>
        </w:rPr>
        <w:t>Erunt</w:t>
      </w:r>
      <w:r w:rsidR="00FE4EE9" w:rsidRPr="002409B8">
        <w:t xml:space="preserve"> </w:t>
      </w:r>
      <w:r w:rsidR="00FE4EE9" w:rsidRPr="003536CE">
        <w:rPr>
          <w:rStyle w:val="Incipit"/>
        </w:rPr>
        <w:t>signa</w:t>
      </w:r>
      <w:r w:rsidR="00FE4EE9">
        <w:rPr>
          <w:lang w:val="it-IT"/>
        </w:rPr>
        <w:t xml:space="preserve">. OF </w:t>
      </w:r>
      <w:r w:rsidR="00FE4EE9" w:rsidRPr="003536CE">
        <w:rPr>
          <w:rStyle w:val="Neume"/>
        </w:rPr>
        <w:t>Deus tu conve</w:t>
      </w:r>
      <w:r w:rsidR="00FE4EE9" w:rsidRPr="003536CE">
        <w:rPr>
          <w:rStyle w:val="Incipit"/>
        </w:rPr>
        <w:t>rtens</w:t>
      </w:r>
      <w:r w:rsidR="00FE4EE9">
        <w:rPr>
          <w:lang w:val="it-IT"/>
        </w:rPr>
        <w:t xml:space="preserve">. CO </w:t>
      </w:r>
      <w:r w:rsidR="00FE4EE9" w:rsidRPr="003536CE">
        <w:rPr>
          <w:rStyle w:val="Incipit"/>
        </w:rPr>
        <w:t>Hierusalem</w:t>
      </w:r>
      <w:r w:rsidR="00FE4EE9">
        <w:rPr>
          <w:lang w:val="it-IT"/>
        </w:rPr>
        <w:t>.</w:t>
      </w:r>
    </w:p>
    <w:p w:rsidR="00FE4EE9" w:rsidRDefault="00026FCE" w:rsidP="00B8024B">
      <w:pPr>
        <w:rPr>
          <w:lang w:val="it-IT"/>
        </w:rPr>
      </w:pPr>
      <w:r>
        <w:rPr>
          <w:lang w:val="it-IT"/>
        </w:rPr>
        <w:t>AD</w:t>
      </w:r>
      <w:r w:rsidR="00FE4EE9">
        <w:rPr>
          <w:lang w:val="it-IT"/>
        </w:rPr>
        <w:t xml:space="preserve"> HORAS ut in priori dominica.</w:t>
      </w:r>
    </w:p>
    <w:p w:rsidR="00FE4EE9" w:rsidRDefault="00FE4EE9" w:rsidP="00B8024B">
      <w:pPr>
        <w:rPr>
          <w:lang w:val="it-IT"/>
        </w:rPr>
      </w:pPr>
      <w:r>
        <w:rPr>
          <w:lang w:val="it-IT"/>
        </w:rPr>
        <w:t xml:space="preserve">IN SECUNDA VESPERA AN </w:t>
      </w:r>
      <w:r w:rsidRPr="003536CE">
        <w:rPr>
          <w:rStyle w:val="Incipit"/>
        </w:rPr>
        <w:t>Sede</w:t>
      </w:r>
      <w:r w:rsidRPr="002409B8">
        <w:t xml:space="preserve"> </w:t>
      </w:r>
      <w:r w:rsidRPr="003536CE">
        <w:rPr>
          <w:rStyle w:val="Incipit"/>
        </w:rPr>
        <w:t>a</w:t>
      </w:r>
      <w:r w:rsidRPr="002409B8">
        <w:t xml:space="preserve"> </w:t>
      </w:r>
      <w:r w:rsidRPr="003536CE">
        <w:rPr>
          <w:rStyle w:val="Incipit"/>
        </w:rPr>
        <w:t>dextris</w:t>
      </w:r>
      <w:r>
        <w:rPr>
          <w:lang w:val="it-IT"/>
        </w:rPr>
        <w:t xml:space="preserve"> </w:t>
      </w:r>
      <w:r w:rsidR="00A062C9" w:rsidRPr="00A062C9">
        <w:rPr>
          <w:rStyle w:val="Incipit"/>
        </w:rPr>
        <w:t>meis</w:t>
      </w:r>
      <w:r w:rsidR="00A062C9">
        <w:rPr>
          <w:lang w:val="it-IT"/>
        </w:rPr>
        <w:t xml:space="preserve"> </w:t>
      </w:r>
      <w:r>
        <w:rPr>
          <w:lang w:val="it-IT"/>
        </w:rPr>
        <w:t xml:space="preserve">cum reliquis. AM </w:t>
      </w:r>
      <w:r w:rsidRPr="003536CE">
        <w:rPr>
          <w:rStyle w:val="Neume"/>
        </w:rPr>
        <w:t>Beata es Maria</w:t>
      </w:r>
      <w:r>
        <w:rPr>
          <w:lang w:val="it-IT"/>
        </w:rPr>
        <w:t>. Oratio de sancta Maria et de omnibus sanctis ut supra.</w:t>
      </w:r>
    </w:p>
    <w:p w:rsidR="00B8024B" w:rsidRDefault="00FE4EE9" w:rsidP="00FE4EE9">
      <w:pPr>
        <w:pStyle w:val="berschrift1"/>
        <w:rPr>
          <w:lang w:val="it-IT"/>
        </w:rPr>
      </w:pPr>
      <w:r>
        <w:rPr>
          <w:lang w:val="it-IT"/>
        </w:rPr>
        <w:t>FERIA II.</w:t>
      </w:r>
    </w:p>
    <w:p w:rsidR="00605E32" w:rsidRDefault="00FE4EE9" w:rsidP="00FE4EE9">
      <w:pPr>
        <w:rPr>
          <w:lang w:val="it-IT"/>
        </w:rPr>
      </w:pPr>
      <w:r>
        <w:rPr>
          <w:lang w:val="it-IT"/>
        </w:rPr>
        <w:t>[</w:t>
      </w:r>
      <w:r w:rsidR="00605E32">
        <w:rPr>
          <w:lang w:val="it-IT"/>
        </w:rPr>
        <w:t xml:space="preserve">AD </w:t>
      </w:r>
      <w:r>
        <w:rPr>
          <w:lang w:val="it-IT"/>
        </w:rPr>
        <w:t xml:space="preserve">LAUDES] AB </w:t>
      </w:r>
      <w:r w:rsidRPr="003536CE">
        <w:rPr>
          <w:rStyle w:val="Neume"/>
        </w:rPr>
        <w:t>De caelo</w:t>
      </w:r>
      <w:r w:rsidRPr="00A002FB">
        <w:t xml:space="preserve"> </w:t>
      </w:r>
      <w:r w:rsidRPr="003536CE">
        <w:rPr>
          <w:rStyle w:val="Incipit"/>
        </w:rPr>
        <w:t>veniet</w:t>
      </w:r>
      <w:r w:rsidR="00605E32">
        <w:rPr>
          <w:lang w:val="it-IT"/>
        </w:rPr>
        <w:t>.</w:t>
      </w:r>
    </w:p>
    <w:p w:rsidR="00FE4EE9" w:rsidRDefault="00FE4EE9" w:rsidP="00FE4EE9">
      <w:pPr>
        <w:rPr>
          <w:lang w:val="it-IT"/>
        </w:rPr>
      </w:pPr>
      <w:r>
        <w:rPr>
          <w:lang w:val="it-IT"/>
        </w:rPr>
        <w:t xml:space="preserve">[AD VESPERAS] AM </w:t>
      </w:r>
      <w:r w:rsidRPr="003536CE">
        <w:rPr>
          <w:rStyle w:val="Neume"/>
        </w:rPr>
        <w:t>Ecce rex veniet</w:t>
      </w:r>
      <w:r>
        <w:rPr>
          <w:lang w:val="it-IT"/>
        </w:rPr>
        <w:t>.</w:t>
      </w:r>
    </w:p>
    <w:p w:rsidR="00FE4EE9" w:rsidRDefault="00FE4EE9" w:rsidP="00FE4EE9">
      <w:pPr>
        <w:pStyle w:val="berschrift1"/>
        <w:rPr>
          <w:lang w:val="it-IT"/>
        </w:rPr>
      </w:pPr>
      <w:r>
        <w:rPr>
          <w:lang w:val="it-IT"/>
        </w:rPr>
        <w:t>FERIA III.</w:t>
      </w:r>
    </w:p>
    <w:p w:rsidR="00605E32" w:rsidRDefault="00FE4EE9" w:rsidP="00FE4EE9">
      <w:pPr>
        <w:rPr>
          <w:lang w:val="it-IT"/>
        </w:rPr>
      </w:pPr>
      <w:r>
        <w:rPr>
          <w:lang w:val="it-IT"/>
        </w:rPr>
        <w:t>[</w:t>
      </w:r>
      <w:r w:rsidR="00605E32">
        <w:rPr>
          <w:lang w:val="it-IT"/>
        </w:rPr>
        <w:t xml:space="preserve">AD </w:t>
      </w:r>
      <w:r>
        <w:rPr>
          <w:lang w:val="it-IT"/>
        </w:rPr>
        <w:t xml:space="preserve">LAUDES] AB </w:t>
      </w:r>
      <w:r w:rsidRPr="003536CE">
        <w:rPr>
          <w:rStyle w:val="Neume"/>
        </w:rPr>
        <w:t>Super te</w:t>
      </w:r>
      <w:r w:rsidRPr="00A002FB">
        <w:t xml:space="preserve"> </w:t>
      </w:r>
      <w:r w:rsidRPr="003536CE">
        <w:rPr>
          <w:rStyle w:val="Incipit"/>
        </w:rPr>
        <w:t>Hierusalem</w:t>
      </w:r>
      <w:r w:rsidR="00605E32">
        <w:rPr>
          <w:lang w:val="it-IT"/>
        </w:rPr>
        <w:t>.</w:t>
      </w:r>
    </w:p>
    <w:p w:rsidR="00FE4EE9" w:rsidRDefault="00FE4EE9" w:rsidP="00FE4EE9">
      <w:pPr>
        <w:rPr>
          <w:lang w:val="it-IT"/>
        </w:rPr>
      </w:pPr>
      <w:r>
        <w:rPr>
          <w:lang w:val="it-IT"/>
        </w:rPr>
        <w:t xml:space="preserve">[AD VESPERAS] AM </w:t>
      </w:r>
      <w:r w:rsidRPr="006B0366">
        <w:rPr>
          <w:rStyle w:val="Neume"/>
        </w:rPr>
        <w:t>Vox clama</w:t>
      </w:r>
      <w:r w:rsidRPr="003536CE">
        <w:rPr>
          <w:rStyle w:val="Incipit"/>
        </w:rPr>
        <w:t>ntis</w:t>
      </w:r>
      <w:r>
        <w:rPr>
          <w:lang w:val="it-IT"/>
        </w:rPr>
        <w:t>.</w:t>
      </w:r>
    </w:p>
    <w:p w:rsidR="00FE4EE9" w:rsidRDefault="00FE4EE9" w:rsidP="00FE4EE9">
      <w:pPr>
        <w:pStyle w:val="berschrift1"/>
        <w:rPr>
          <w:lang w:val="it-IT"/>
        </w:rPr>
      </w:pPr>
      <w:r>
        <w:rPr>
          <w:lang w:val="it-IT"/>
        </w:rPr>
        <w:t>FERIA IIII.</w:t>
      </w:r>
    </w:p>
    <w:p w:rsidR="00605E32" w:rsidRDefault="00FE4EE9" w:rsidP="00FE4EE9">
      <w:pPr>
        <w:rPr>
          <w:lang w:val="it-IT"/>
        </w:rPr>
      </w:pPr>
      <w:r>
        <w:rPr>
          <w:lang w:val="it-IT"/>
        </w:rPr>
        <w:t>[</w:t>
      </w:r>
      <w:r w:rsidR="00605E32">
        <w:rPr>
          <w:lang w:val="it-IT"/>
        </w:rPr>
        <w:t xml:space="preserve">AD </w:t>
      </w:r>
      <w:r>
        <w:rPr>
          <w:lang w:val="it-IT"/>
        </w:rPr>
        <w:t xml:space="preserve">LAUDES] AB </w:t>
      </w:r>
      <w:r w:rsidRPr="006B0366">
        <w:rPr>
          <w:rStyle w:val="Neume"/>
        </w:rPr>
        <w:t>Ecce mitto</w:t>
      </w:r>
      <w:r w:rsidR="00605E32">
        <w:rPr>
          <w:lang w:val="it-IT"/>
        </w:rPr>
        <w:t>.</w:t>
      </w:r>
    </w:p>
    <w:p w:rsidR="00FE4EE9" w:rsidRDefault="00FE4EE9" w:rsidP="00FE4EE9">
      <w:pPr>
        <w:rPr>
          <w:lang w:val="it-IT"/>
        </w:rPr>
      </w:pPr>
      <w:r>
        <w:rPr>
          <w:lang w:val="it-IT"/>
        </w:rPr>
        <w:t xml:space="preserve">[AD VESPERAS] AM </w:t>
      </w:r>
      <w:r w:rsidRPr="006B0366">
        <w:rPr>
          <w:rStyle w:val="Neume"/>
        </w:rPr>
        <w:t>Sion renova</w:t>
      </w:r>
      <w:r w:rsidRPr="00605E32">
        <w:rPr>
          <w:rStyle w:val="Incipit"/>
        </w:rPr>
        <w:t>beris</w:t>
      </w:r>
      <w:r>
        <w:rPr>
          <w:lang w:val="it-IT"/>
        </w:rPr>
        <w:t>.</w:t>
      </w:r>
    </w:p>
    <w:p w:rsidR="00FE4EE9" w:rsidRDefault="00FE4EE9" w:rsidP="00FE4EE9">
      <w:pPr>
        <w:pStyle w:val="berschrift1"/>
        <w:rPr>
          <w:lang w:val="it-IT"/>
        </w:rPr>
      </w:pPr>
      <w:r>
        <w:rPr>
          <w:lang w:val="it-IT"/>
        </w:rPr>
        <w:t>FERIA V.</w:t>
      </w:r>
    </w:p>
    <w:p w:rsidR="00605E32" w:rsidRDefault="00FE4EE9" w:rsidP="00FE4EE9">
      <w:pPr>
        <w:rPr>
          <w:lang w:val="it-IT"/>
        </w:rPr>
      </w:pPr>
      <w:r>
        <w:rPr>
          <w:lang w:val="it-IT"/>
        </w:rPr>
        <w:t>[</w:t>
      </w:r>
      <w:r w:rsidR="00605E32">
        <w:rPr>
          <w:lang w:val="it-IT"/>
        </w:rPr>
        <w:t xml:space="preserve">AD </w:t>
      </w:r>
      <w:r>
        <w:rPr>
          <w:lang w:val="it-IT"/>
        </w:rPr>
        <w:t xml:space="preserve">LAUDES] AB </w:t>
      </w:r>
      <w:r w:rsidRPr="006B0366">
        <w:rPr>
          <w:rStyle w:val="Neume"/>
        </w:rPr>
        <w:t>Tu es qui</w:t>
      </w:r>
      <w:r w:rsidRPr="00A002FB">
        <w:t xml:space="preserve"> </w:t>
      </w:r>
      <w:r w:rsidRPr="003536CE">
        <w:rPr>
          <w:rStyle w:val="Incipit"/>
        </w:rPr>
        <w:t>venturus</w:t>
      </w:r>
      <w:r w:rsidR="00605E32">
        <w:rPr>
          <w:lang w:val="it-IT"/>
        </w:rPr>
        <w:t>.</w:t>
      </w:r>
    </w:p>
    <w:p w:rsidR="00FE4EE9" w:rsidRDefault="00FE4EE9" w:rsidP="00FE4EE9">
      <w:pPr>
        <w:rPr>
          <w:lang w:val="it-IT"/>
        </w:rPr>
      </w:pPr>
      <w:r>
        <w:rPr>
          <w:lang w:val="it-IT"/>
        </w:rPr>
        <w:t xml:space="preserve">[AD VESPERAS] AM </w:t>
      </w:r>
      <w:r w:rsidRPr="003536CE">
        <w:rPr>
          <w:rStyle w:val="Incipit"/>
        </w:rPr>
        <w:t>Qui</w:t>
      </w:r>
      <w:r w:rsidRPr="002409B8">
        <w:t xml:space="preserve"> </w:t>
      </w:r>
      <w:r w:rsidRPr="003536CE">
        <w:rPr>
          <w:rStyle w:val="Incipit"/>
        </w:rPr>
        <w:t>post</w:t>
      </w:r>
      <w:r w:rsidRPr="002409B8">
        <w:t xml:space="preserve"> </w:t>
      </w:r>
      <w:r w:rsidRPr="003536CE">
        <w:rPr>
          <w:rStyle w:val="Incipit"/>
        </w:rPr>
        <w:t>me</w:t>
      </w:r>
      <w:r>
        <w:rPr>
          <w:lang w:val="it-IT"/>
        </w:rPr>
        <w:t>.</w:t>
      </w:r>
    </w:p>
    <w:p w:rsidR="00FE4EE9" w:rsidRDefault="00FE4EE9" w:rsidP="00FE4EE9">
      <w:pPr>
        <w:pStyle w:val="berschrift1"/>
        <w:rPr>
          <w:lang w:val="it-IT"/>
        </w:rPr>
      </w:pPr>
      <w:r>
        <w:rPr>
          <w:lang w:val="it-IT"/>
        </w:rPr>
        <w:t>FERIA VI.</w:t>
      </w:r>
    </w:p>
    <w:p w:rsidR="00605E32" w:rsidRDefault="00FE4EE9" w:rsidP="00FE4EE9">
      <w:pPr>
        <w:rPr>
          <w:lang w:val="it-IT"/>
        </w:rPr>
      </w:pPr>
      <w:r>
        <w:rPr>
          <w:lang w:val="it-IT"/>
        </w:rPr>
        <w:t>[</w:t>
      </w:r>
      <w:r w:rsidR="00605E32">
        <w:rPr>
          <w:lang w:val="it-IT"/>
        </w:rPr>
        <w:t xml:space="preserve">AD </w:t>
      </w:r>
      <w:r>
        <w:rPr>
          <w:lang w:val="it-IT"/>
        </w:rPr>
        <w:t xml:space="preserve">LAUDES] AB </w:t>
      </w:r>
      <w:r w:rsidR="00522687">
        <w:rPr>
          <w:rStyle w:val="Neume"/>
        </w:rPr>
        <w:t xml:space="preserve">Dicite </w:t>
      </w:r>
      <w:r w:rsidRPr="006B0366">
        <w:rPr>
          <w:rStyle w:val="Neume"/>
        </w:rPr>
        <w:t>pusilla</w:t>
      </w:r>
      <w:r w:rsidR="002409B8">
        <w:rPr>
          <w:rStyle w:val="Incipit"/>
        </w:rPr>
        <w:t>nimes</w:t>
      </w:r>
      <w:r w:rsidR="00605E32">
        <w:rPr>
          <w:lang w:val="it-IT"/>
        </w:rPr>
        <w:t>.</w:t>
      </w:r>
    </w:p>
    <w:p w:rsidR="00FE4EE9" w:rsidRDefault="00FE4EE9" w:rsidP="00FE4EE9">
      <w:pPr>
        <w:rPr>
          <w:lang w:val="it-IT"/>
        </w:rPr>
      </w:pPr>
      <w:r>
        <w:rPr>
          <w:lang w:val="it-IT"/>
        </w:rPr>
        <w:t xml:space="preserve">[AD VESPERAS] AM </w:t>
      </w:r>
      <w:r w:rsidRPr="006B0366">
        <w:rPr>
          <w:rStyle w:val="Neume"/>
        </w:rPr>
        <w:t>Canta</w:t>
      </w:r>
      <w:r w:rsidRPr="003536CE">
        <w:rPr>
          <w:rStyle w:val="Incipit"/>
        </w:rPr>
        <w:t>te</w:t>
      </w:r>
      <w:r w:rsidRPr="00A002FB">
        <w:t xml:space="preserve"> </w:t>
      </w:r>
      <w:r w:rsidRPr="003536CE">
        <w:rPr>
          <w:rStyle w:val="Incipit"/>
        </w:rPr>
        <w:t>domino</w:t>
      </w:r>
      <w:r>
        <w:rPr>
          <w:lang w:val="it-IT"/>
        </w:rPr>
        <w:t>.</w:t>
      </w:r>
    </w:p>
    <w:p w:rsidR="00FE4EE9" w:rsidRDefault="00026FCE" w:rsidP="00FE4EE9">
      <w:pPr>
        <w:pStyle w:val="berschrift1"/>
        <w:rPr>
          <w:lang w:val="it-IT"/>
        </w:rPr>
      </w:pPr>
      <w:r>
        <w:rPr>
          <w:lang w:val="it-IT"/>
        </w:rPr>
        <w:lastRenderedPageBreak/>
        <w:t>SABBATO</w:t>
      </w:r>
    </w:p>
    <w:p w:rsidR="00FE4EE9" w:rsidRDefault="00FE4EE9" w:rsidP="00FE4EE9">
      <w:pPr>
        <w:rPr>
          <w:lang w:val="it-IT"/>
        </w:rPr>
      </w:pPr>
      <w:r>
        <w:rPr>
          <w:lang w:val="it-IT"/>
        </w:rPr>
        <w:t>[</w:t>
      </w:r>
      <w:r w:rsidR="00605E32">
        <w:rPr>
          <w:lang w:val="it-IT"/>
        </w:rPr>
        <w:t xml:space="preserve">AD </w:t>
      </w:r>
      <w:r>
        <w:rPr>
          <w:lang w:val="it-IT"/>
        </w:rPr>
        <w:t xml:space="preserve">LAUDES] AB </w:t>
      </w:r>
      <w:r w:rsidRPr="006B0366">
        <w:rPr>
          <w:rStyle w:val="Neume"/>
        </w:rPr>
        <w:t>Levabit</w:t>
      </w:r>
      <w:r w:rsidRPr="00A002FB">
        <w:t xml:space="preserve"> </w:t>
      </w:r>
      <w:r w:rsidRPr="003536CE">
        <w:rPr>
          <w:rStyle w:val="Incipit"/>
        </w:rPr>
        <w:t>dominus</w:t>
      </w:r>
      <w:r>
        <w:rPr>
          <w:lang w:val="it-IT"/>
        </w:rPr>
        <w:t>.</w:t>
      </w:r>
    </w:p>
    <w:p w:rsidR="006B0366" w:rsidRDefault="00026FCE" w:rsidP="006B0366">
      <w:pPr>
        <w:pStyle w:val="berschrift1"/>
        <w:rPr>
          <w:lang w:val="it-IT"/>
        </w:rPr>
      </w:pPr>
      <w:r>
        <w:rPr>
          <w:lang w:val="it-IT"/>
        </w:rPr>
        <w:t>IDUS DECEMBRIS LUCIAE VIRGINIS</w:t>
      </w:r>
    </w:p>
    <w:p w:rsidR="00F55A93" w:rsidRDefault="00F55A93" w:rsidP="00FE4EE9">
      <w:pPr>
        <w:rPr>
          <w:lang w:val="it-IT"/>
        </w:rPr>
      </w:pPr>
      <w:r>
        <w:rPr>
          <w:lang w:val="it-IT"/>
        </w:rPr>
        <w:t xml:space="preserve">AD VESPERAS antiphonae feriales super psalmos. </w:t>
      </w:r>
      <w:r w:rsidR="00AD2B68">
        <w:rPr>
          <w:lang w:val="it-IT"/>
        </w:rPr>
        <w:t>(29v)</w:t>
      </w:r>
      <w:r>
        <w:rPr>
          <w:lang w:val="it-IT"/>
        </w:rPr>
        <w:t xml:space="preserve"> CP </w:t>
      </w:r>
      <w:r w:rsidRPr="00676FAB">
        <w:rPr>
          <w:rStyle w:val="Incipit"/>
        </w:rPr>
        <w:t>Qui</w:t>
      </w:r>
      <w:r w:rsidRPr="00A002FB">
        <w:t xml:space="preserve"> </w:t>
      </w:r>
      <w:r w:rsidRPr="00676FAB">
        <w:rPr>
          <w:rStyle w:val="Incipit"/>
        </w:rPr>
        <w:t>gloriatur</w:t>
      </w:r>
      <w:r>
        <w:rPr>
          <w:lang w:val="it-IT"/>
        </w:rPr>
        <w:t xml:space="preserve">. RP </w:t>
      </w:r>
      <w:r w:rsidRPr="00460031">
        <w:rPr>
          <w:rStyle w:val="Neume"/>
        </w:rPr>
        <w:t>Grata facta</w:t>
      </w:r>
      <w:r w:rsidRPr="00A002FB">
        <w:t xml:space="preserve"> </w:t>
      </w:r>
      <w:r w:rsidRPr="00CB4335">
        <w:rPr>
          <w:rStyle w:val="Incipit"/>
        </w:rPr>
        <w:t>est</w:t>
      </w:r>
      <w:r>
        <w:rPr>
          <w:lang w:val="it-IT"/>
        </w:rPr>
        <w:t>. H</w:t>
      </w:r>
      <w:r w:rsidR="002409B8">
        <w:rPr>
          <w:lang w:val="it-IT"/>
        </w:rPr>
        <w:t>Y</w:t>
      </w:r>
      <w:r>
        <w:rPr>
          <w:lang w:val="it-IT"/>
        </w:rPr>
        <w:t xml:space="preserve"> </w:t>
      </w:r>
      <w:r w:rsidRPr="00676FAB">
        <w:rPr>
          <w:rStyle w:val="Incipit"/>
        </w:rPr>
        <w:t>Iesu</w:t>
      </w:r>
      <w:r w:rsidRPr="00A002FB">
        <w:t xml:space="preserve"> </w:t>
      </w:r>
      <w:r w:rsidRPr="00676FAB">
        <w:rPr>
          <w:rStyle w:val="Incipit"/>
        </w:rPr>
        <w:t>corona</w:t>
      </w:r>
      <w:r w:rsidRPr="00A002FB">
        <w:t xml:space="preserve"> </w:t>
      </w:r>
      <w:r w:rsidRPr="00676FAB">
        <w:rPr>
          <w:rStyle w:val="Incipit"/>
        </w:rPr>
        <w:t>virginum</w:t>
      </w:r>
      <w:r>
        <w:rPr>
          <w:lang w:val="it-IT"/>
        </w:rPr>
        <w:t xml:space="preserve">. VS </w:t>
      </w:r>
      <w:r w:rsidRPr="00CB4335">
        <w:rPr>
          <w:rStyle w:val="Incipit"/>
        </w:rPr>
        <w:t>Specie</w:t>
      </w:r>
      <w:r w:rsidRPr="00A002FB">
        <w:t xml:space="preserve"> </w:t>
      </w:r>
      <w:r w:rsidRPr="00CB4335">
        <w:rPr>
          <w:rStyle w:val="Incipit"/>
        </w:rPr>
        <w:t>tu</w:t>
      </w:r>
      <w:r w:rsidRPr="0037395F">
        <w:rPr>
          <w:rStyle w:val="Neume"/>
        </w:rPr>
        <w:t>a</w:t>
      </w:r>
      <w:r>
        <w:rPr>
          <w:lang w:val="it-IT"/>
        </w:rPr>
        <w:t xml:space="preserve">. AM </w:t>
      </w:r>
      <w:r w:rsidRPr="0037395F">
        <w:rPr>
          <w:rStyle w:val="Neume"/>
        </w:rPr>
        <w:t>In tua patientia</w:t>
      </w:r>
      <w:r>
        <w:rPr>
          <w:lang w:val="it-IT"/>
        </w:rPr>
        <w:t xml:space="preserve">. OR </w:t>
      </w:r>
      <w:r w:rsidRPr="00676FAB">
        <w:rPr>
          <w:rStyle w:val="Incipit"/>
        </w:rPr>
        <w:t>Exaudi</w:t>
      </w:r>
      <w:r w:rsidRPr="00A002FB">
        <w:t xml:space="preserve"> </w:t>
      </w:r>
      <w:r w:rsidRPr="00676FAB">
        <w:rPr>
          <w:rStyle w:val="Incipit"/>
        </w:rPr>
        <w:t>nos</w:t>
      </w:r>
      <w:r w:rsidRPr="00A002FB">
        <w:t xml:space="preserve"> </w:t>
      </w:r>
      <w:r w:rsidRPr="00676FAB">
        <w:rPr>
          <w:rStyle w:val="Incipit"/>
        </w:rPr>
        <w:t>d</w:t>
      </w:r>
      <w:r w:rsidRPr="00CB4335">
        <w:rPr>
          <w:rStyle w:val="Incipit"/>
        </w:rPr>
        <w:t>eus</w:t>
      </w:r>
      <w:r>
        <w:rPr>
          <w:lang w:val="it-IT"/>
        </w:rPr>
        <w:t>.</w:t>
      </w:r>
    </w:p>
    <w:p w:rsidR="00F55A93" w:rsidRDefault="00767F82" w:rsidP="00FE4EE9">
      <w:pPr>
        <w:rPr>
          <w:lang w:val="it-IT"/>
        </w:rPr>
      </w:pPr>
      <w:r>
        <w:rPr>
          <w:lang w:val="it-IT"/>
        </w:rPr>
        <w:t>IN MATUTINI</w:t>
      </w:r>
      <w:r w:rsidR="00F55A93">
        <w:rPr>
          <w:lang w:val="it-IT"/>
        </w:rPr>
        <w:t xml:space="preserve">S INV </w:t>
      </w:r>
      <w:r w:rsidR="00F55A93" w:rsidRPr="00676FAB">
        <w:rPr>
          <w:rStyle w:val="Incipit"/>
        </w:rPr>
        <w:t>Regem</w:t>
      </w:r>
      <w:r w:rsidR="00F55A93" w:rsidRPr="00A002FB">
        <w:t xml:space="preserve"> </w:t>
      </w:r>
      <w:r w:rsidR="00F55A93" w:rsidRPr="00676FAB">
        <w:rPr>
          <w:rStyle w:val="Incipit"/>
        </w:rPr>
        <w:t>venturum</w:t>
      </w:r>
      <w:r w:rsidR="00F55A93">
        <w:rPr>
          <w:lang w:val="it-IT"/>
        </w:rPr>
        <w:t>. Super psalmos antiphonae et sex responsoria de virginibus.</w:t>
      </w:r>
      <w:r w:rsidR="0037395F">
        <w:rPr>
          <w:lang w:val="it-IT"/>
        </w:rPr>
        <w:t xml:space="preserve"> Vita ipsius legitur.</w:t>
      </w:r>
      <w:r w:rsidR="00F55A93">
        <w:rPr>
          <w:lang w:val="it-IT"/>
        </w:rPr>
        <w:t xml:space="preserve"> Evangelium de virginibus. RP </w:t>
      </w:r>
      <w:r w:rsidR="00F55A93" w:rsidRPr="0037395F">
        <w:rPr>
          <w:rStyle w:val="Neume"/>
        </w:rPr>
        <w:t>Lucia</w:t>
      </w:r>
      <w:r w:rsidR="00F55A93" w:rsidRPr="00A002FB">
        <w:t xml:space="preserve"> </w:t>
      </w:r>
      <w:r w:rsidR="00F55A93" w:rsidRPr="00CB4335">
        <w:rPr>
          <w:rStyle w:val="Incipit"/>
        </w:rPr>
        <w:t>virgo</w:t>
      </w:r>
      <w:r w:rsidR="00F55A93">
        <w:rPr>
          <w:lang w:val="it-IT"/>
        </w:rPr>
        <w:t xml:space="preserve">. RP </w:t>
      </w:r>
      <w:r w:rsidR="00F55A93" w:rsidRPr="0037395F">
        <w:rPr>
          <w:rStyle w:val="Neume"/>
        </w:rPr>
        <w:t>Rogavi</w:t>
      </w:r>
      <w:r w:rsidR="00F55A93" w:rsidRPr="00A002FB">
        <w:t xml:space="preserve"> </w:t>
      </w:r>
      <w:r w:rsidR="00F55A93" w:rsidRPr="00CB4335">
        <w:rPr>
          <w:rStyle w:val="Incipit"/>
        </w:rPr>
        <w:t>dominum</w:t>
      </w:r>
      <w:r w:rsidR="00F55A93">
        <w:rPr>
          <w:lang w:val="it-IT"/>
        </w:rPr>
        <w:t xml:space="preserve">. RP </w:t>
      </w:r>
      <w:r w:rsidR="00F55A93" w:rsidRPr="0037395F">
        <w:rPr>
          <w:rStyle w:val="Neume"/>
        </w:rPr>
        <w:t>Grata</w:t>
      </w:r>
      <w:r w:rsidR="00F55A93" w:rsidRPr="00A002FB">
        <w:t xml:space="preserve"> </w:t>
      </w:r>
      <w:r w:rsidR="00F55A93" w:rsidRPr="00CB4335">
        <w:rPr>
          <w:rStyle w:val="Incipit"/>
        </w:rPr>
        <w:t>facta</w:t>
      </w:r>
      <w:r w:rsidR="00A95674">
        <w:rPr>
          <w:lang w:val="it-IT"/>
        </w:rPr>
        <w:t xml:space="preserve">. [TD] </w:t>
      </w:r>
      <w:r w:rsidR="00A95674" w:rsidRPr="00676FAB">
        <w:rPr>
          <w:rStyle w:val="Incipit"/>
        </w:rPr>
        <w:t>Te</w:t>
      </w:r>
      <w:r w:rsidR="00A95674" w:rsidRPr="00A002FB">
        <w:t xml:space="preserve"> </w:t>
      </w:r>
      <w:r w:rsidR="00A95674" w:rsidRPr="00676FAB">
        <w:rPr>
          <w:rStyle w:val="Incipit"/>
        </w:rPr>
        <w:t>deum</w:t>
      </w:r>
      <w:r w:rsidR="00A95674" w:rsidRPr="00A002FB">
        <w:t xml:space="preserve"> </w:t>
      </w:r>
      <w:r w:rsidR="00A95674" w:rsidRPr="00676FAB">
        <w:rPr>
          <w:rStyle w:val="Incipit"/>
        </w:rPr>
        <w:t>laudamus</w:t>
      </w:r>
      <w:r w:rsidR="00A95674">
        <w:rPr>
          <w:lang w:val="it-IT"/>
        </w:rPr>
        <w:t xml:space="preserve"> non dicitur.</w:t>
      </w:r>
    </w:p>
    <w:p w:rsidR="00A95674" w:rsidRDefault="00A95674" w:rsidP="00FE4EE9">
      <w:pPr>
        <w:rPr>
          <w:lang w:val="it-IT"/>
        </w:rPr>
      </w:pPr>
      <w:r>
        <w:rPr>
          <w:lang w:val="it-IT"/>
        </w:rPr>
        <w:t xml:space="preserve">AD LAUDES AN </w:t>
      </w:r>
      <w:r w:rsidRPr="0037395F">
        <w:rPr>
          <w:rStyle w:val="Neume"/>
        </w:rPr>
        <w:t>Orante sancta</w:t>
      </w:r>
      <w:r>
        <w:rPr>
          <w:lang w:val="it-IT"/>
        </w:rPr>
        <w:t xml:space="preserve"> cum reliquis. AB </w:t>
      </w:r>
      <w:r w:rsidRPr="0037395F">
        <w:rPr>
          <w:rStyle w:val="Neume"/>
        </w:rPr>
        <w:t>Soror mea</w:t>
      </w:r>
      <w:r>
        <w:rPr>
          <w:lang w:val="it-IT"/>
        </w:rPr>
        <w:t>.</w:t>
      </w:r>
    </w:p>
    <w:p w:rsidR="00A95674" w:rsidRDefault="00A95674" w:rsidP="00FE4EE9">
      <w:pPr>
        <w:rPr>
          <w:lang w:val="it-IT"/>
        </w:rPr>
      </w:pPr>
      <w:r>
        <w:rPr>
          <w:lang w:val="it-IT"/>
        </w:rPr>
        <w:t>AD HORAS LAUDES.</w:t>
      </w:r>
    </w:p>
    <w:p w:rsidR="00A95674" w:rsidRDefault="00A95674" w:rsidP="00FE4EE9">
      <w:pPr>
        <w:rPr>
          <w:lang w:val="it-IT"/>
        </w:rPr>
      </w:pPr>
      <w:r>
        <w:rPr>
          <w:lang w:val="it-IT"/>
        </w:rPr>
        <w:t xml:space="preserve">AD MISSAM [IN] </w:t>
      </w:r>
      <w:r w:rsidRPr="0037395F">
        <w:rPr>
          <w:rStyle w:val="Neume"/>
        </w:rPr>
        <w:t>Dilexisti</w:t>
      </w:r>
      <w:r w:rsidRPr="00A002FB">
        <w:t xml:space="preserve"> </w:t>
      </w:r>
      <w:r w:rsidRPr="00CB4335">
        <w:rPr>
          <w:rStyle w:val="Incipit"/>
        </w:rPr>
        <w:t>iustitiam</w:t>
      </w:r>
      <w:r>
        <w:rPr>
          <w:lang w:val="it-IT"/>
        </w:rPr>
        <w:t xml:space="preserve"> per totum. [GL] </w:t>
      </w:r>
      <w:r w:rsidRPr="00676FAB">
        <w:rPr>
          <w:rStyle w:val="Incipit"/>
        </w:rPr>
        <w:t>Gloria</w:t>
      </w:r>
      <w:r w:rsidRPr="00A002FB">
        <w:t xml:space="preserve"> </w:t>
      </w:r>
      <w:r w:rsidRPr="00676FAB">
        <w:rPr>
          <w:rStyle w:val="Incipit"/>
        </w:rPr>
        <w:t>in</w:t>
      </w:r>
      <w:r w:rsidRPr="00A002FB">
        <w:t xml:space="preserve"> </w:t>
      </w:r>
      <w:r w:rsidRPr="00676FAB">
        <w:rPr>
          <w:rStyle w:val="Incipit"/>
        </w:rPr>
        <w:t>excelsis</w:t>
      </w:r>
      <w:r>
        <w:rPr>
          <w:lang w:val="it-IT"/>
        </w:rPr>
        <w:t xml:space="preserve"> non dicitur. EP </w:t>
      </w:r>
      <w:r w:rsidRPr="00CB4335">
        <w:rPr>
          <w:rStyle w:val="Incipit"/>
        </w:rPr>
        <w:t>Confitebor</w:t>
      </w:r>
      <w:r>
        <w:rPr>
          <w:lang w:val="it-IT"/>
        </w:rPr>
        <w:t xml:space="preserve">. EV </w:t>
      </w:r>
      <w:r w:rsidRPr="00676FAB">
        <w:rPr>
          <w:rStyle w:val="Incipit"/>
        </w:rPr>
        <w:t>Simile</w:t>
      </w:r>
      <w:r w:rsidRPr="00A002FB">
        <w:t xml:space="preserve"> </w:t>
      </w:r>
      <w:r w:rsidRPr="00676FAB">
        <w:rPr>
          <w:rStyle w:val="Incipit"/>
        </w:rPr>
        <w:t>est</w:t>
      </w:r>
      <w:r w:rsidRPr="00A002FB">
        <w:t xml:space="preserve"> </w:t>
      </w:r>
      <w:r w:rsidRPr="00676FAB">
        <w:rPr>
          <w:rStyle w:val="Incipit"/>
        </w:rPr>
        <w:t>regnum</w:t>
      </w:r>
      <w:r w:rsidRPr="00A002FB">
        <w:t xml:space="preserve"> </w:t>
      </w:r>
      <w:r w:rsidRPr="00676FAB">
        <w:rPr>
          <w:rStyle w:val="Incipit"/>
        </w:rPr>
        <w:t>caelorum</w:t>
      </w:r>
      <w:r w:rsidRPr="00A002FB">
        <w:t xml:space="preserve"> </w:t>
      </w:r>
      <w:r w:rsidR="00AE46A6">
        <w:rPr>
          <w:rStyle w:val="Incipit"/>
        </w:rPr>
        <w:t>thesaur</w:t>
      </w:r>
      <w:r w:rsidRPr="00676FAB">
        <w:rPr>
          <w:rStyle w:val="Incipit"/>
        </w:rPr>
        <w:t>o</w:t>
      </w:r>
      <w:r>
        <w:rPr>
          <w:lang w:val="it-IT"/>
        </w:rPr>
        <w:t>.</w:t>
      </w:r>
    </w:p>
    <w:p w:rsidR="00A95674" w:rsidRDefault="00522687" w:rsidP="00FE4EE9">
      <w:pPr>
        <w:rPr>
          <w:lang w:val="it-IT"/>
        </w:rPr>
      </w:pPr>
      <w:r>
        <w:rPr>
          <w:lang w:val="it-IT"/>
        </w:rPr>
        <w:t>IN SECUNDA VESPERA AN</w:t>
      </w:r>
      <w:r w:rsidR="00A95674">
        <w:rPr>
          <w:lang w:val="it-IT"/>
        </w:rPr>
        <w:t xml:space="preserve"> </w:t>
      </w:r>
      <w:r w:rsidR="00A95674" w:rsidRPr="0037395F">
        <w:rPr>
          <w:rStyle w:val="Neume"/>
        </w:rPr>
        <w:t>Orante sancta</w:t>
      </w:r>
      <w:r w:rsidR="00A95674" w:rsidRPr="00A002FB">
        <w:t xml:space="preserve"> </w:t>
      </w:r>
      <w:r w:rsidR="00A95674" w:rsidRPr="0017292C">
        <w:rPr>
          <w:rStyle w:val="Incipit"/>
        </w:rPr>
        <w:t>Lucia</w:t>
      </w:r>
      <w:r w:rsidR="00A95674">
        <w:rPr>
          <w:lang w:val="it-IT"/>
        </w:rPr>
        <w:t xml:space="preserve">. PS </w:t>
      </w:r>
      <w:r w:rsidR="00A95674" w:rsidRPr="00676FAB">
        <w:rPr>
          <w:rStyle w:val="Incipit"/>
        </w:rPr>
        <w:t>Dixit</w:t>
      </w:r>
      <w:r w:rsidR="00A95674" w:rsidRPr="00A002FB">
        <w:t xml:space="preserve"> </w:t>
      </w:r>
      <w:r w:rsidR="00A95674" w:rsidRPr="00676FAB">
        <w:rPr>
          <w:rStyle w:val="Incipit"/>
        </w:rPr>
        <w:t>dominus</w:t>
      </w:r>
      <w:r w:rsidR="00A95674">
        <w:rPr>
          <w:lang w:val="it-IT"/>
        </w:rPr>
        <w:t>.</w:t>
      </w:r>
      <w:r w:rsidR="00A95674" w:rsidRPr="00A95674">
        <w:rPr>
          <w:lang w:val="la-Latn"/>
        </w:rPr>
        <w:t xml:space="preserve"> </w:t>
      </w:r>
      <w:r w:rsidR="008B6F28">
        <w:rPr>
          <w:lang w:val="it-IT"/>
        </w:rPr>
        <w:t xml:space="preserve">AN </w:t>
      </w:r>
      <w:r w:rsidR="008B6F28" w:rsidRPr="0037395F">
        <w:rPr>
          <w:rStyle w:val="Neume"/>
        </w:rPr>
        <w:t>Lucia virgo</w:t>
      </w:r>
      <w:r w:rsidR="008B6F28">
        <w:rPr>
          <w:lang w:val="it-IT"/>
        </w:rPr>
        <w:t xml:space="preserve"> </w:t>
      </w:r>
      <w:r w:rsidR="00A95674" w:rsidRPr="005E47A1">
        <w:rPr>
          <w:lang w:val="la-Latn"/>
        </w:rPr>
        <w:t>|</w:t>
      </w:r>
      <w:r w:rsidR="00A95674">
        <w:rPr>
          <w:lang w:val="it-IT"/>
        </w:rPr>
        <w:t>M::</w:t>
      </w:r>
      <w:r w:rsidR="00A01407">
        <w:rPr>
          <w:lang w:val="it-IT"/>
        </w:rPr>
        <w:t xml:space="preserve">and ? pin ?. </w:t>
      </w:r>
      <w:r w:rsidR="008B6F28">
        <w:rPr>
          <w:lang w:val="it-IT"/>
        </w:rPr>
        <w:t>[AN</w:t>
      </w:r>
      <w:r w:rsidR="00A95674">
        <w:rPr>
          <w:lang w:val="it-IT"/>
        </w:rPr>
        <w:t xml:space="preserve">] </w:t>
      </w:r>
      <w:r w:rsidR="00A95674" w:rsidRPr="00A01407">
        <w:rPr>
          <w:rStyle w:val="Incipit"/>
        </w:rPr>
        <w:t>Per</w:t>
      </w:r>
      <w:r w:rsidR="00A95674" w:rsidRPr="002409B8">
        <w:t xml:space="preserve"> </w:t>
      </w:r>
      <w:r w:rsidR="00A95674" w:rsidRPr="00A01407">
        <w:rPr>
          <w:rStyle w:val="Incipit"/>
        </w:rPr>
        <w:t>te</w:t>
      </w:r>
      <w:r w:rsidR="00A95674" w:rsidRPr="002409B8">
        <w:t xml:space="preserve"> </w:t>
      </w:r>
      <w:r w:rsidR="00A95674" w:rsidRPr="00A01407">
        <w:rPr>
          <w:rStyle w:val="Incipit"/>
        </w:rPr>
        <w:t>Lucia</w:t>
      </w:r>
      <w:r w:rsidR="00A95674" w:rsidRPr="005E47A1">
        <w:rPr>
          <w:lang w:val="la-Latn"/>
        </w:rPr>
        <w:t>|</w:t>
      </w:r>
      <w:r w:rsidR="008B6F28">
        <w:rPr>
          <w:lang w:val="it-IT"/>
        </w:rPr>
        <w:t xml:space="preserve">. PS </w:t>
      </w:r>
      <w:r w:rsidR="008B6F28" w:rsidRPr="0017292C">
        <w:rPr>
          <w:rStyle w:val="Incipit"/>
        </w:rPr>
        <w:t>Laetatus</w:t>
      </w:r>
      <w:r w:rsidR="008B6F28" w:rsidRPr="002409B8">
        <w:t xml:space="preserve"> </w:t>
      </w:r>
      <w:r w:rsidR="008B6F28" w:rsidRPr="0017292C">
        <w:rPr>
          <w:rStyle w:val="Incipit"/>
        </w:rPr>
        <w:t>sum</w:t>
      </w:r>
      <w:r w:rsidR="008B6F28">
        <w:rPr>
          <w:lang w:val="it-IT"/>
        </w:rPr>
        <w:t xml:space="preserve">. AN </w:t>
      </w:r>
      <w:r w:rsidR="008B6F28" w:rsidRPr="00310E7A">
        <w:rPr>
          <w:rStyle w:val="Neume"/>
        </w:rPr>
        <w:t>Tanto pondere</w:t>
      </w:r>
      <w:r w:rsidR="007F4CE6">
        <w:rPr>
          <w:lang w:val="it-IT"/>
        </w:rPr>
        <w:t xml:space="preserve">. </w:t>
      </w:r>
      <w:r w:rsidR="00AE46A6">
        <w:rPr>
          <w:lang w:val="it-IT"/>
        </w:rPr>
        <w:t>PS</w:t>
      </w:r>
      <w:r w:rsidR="008B6F28">
        <w:rPr>
          <w:lang w:val="it-IT"/>
        </w:rPr>
        <w:t xml:space="preserve"> </w:t>
      </w:r>
      <w:r w:rsidR="008B6F28" w:rsidRPr="0017292C">
        <w:rPr>
          <w:rStyle w:val="Incipit"/>
        </w:rPr>
        <w:t>Nisi</w:t>
      </w:r>
      <w:r w:rsidR="008B6F28" w:rsidRPr="00A002FB">
        <w:t xml:space="preserve"> </w:t>
      </w:r>
      <w:r w:rsidR="008B6F28" w:rsidRPr="0017292C">
        <w:rPr>
          <w:rStyle w:val="Incipit"/>
        </w:rPr>
        <w:t>dominus</w:t>
      </w:r>
      <w:r w:rsidR="008B6F28">
        <w:rPr>
          <w:lang w:val="it-IT"/>
        </w:rPr>
        <w:t xml:space="preserve">. AN </w:t>
      </w:r>
      <w:r w:rsidR="008B6F28" w:rsidRPr="0037395F">
        <w:rPr>
          <w:rStyle w:val="Neume"/>
        </w:rPr>
        <w:t>Soror mea</w:t>
      </w:r>
      <w:r w:rsidR="008B6F28" w:rsidRPr="00A002FB">
        <w:t xml:space="preserve"> </w:t>
      </w:r>
      <w:r w:rsidR="008B6F28" w:rsidRPr="0017292C">
        <w:rPr>
          <w:rStyle w:val="Incipit"/>
        </w:rPr>
        <w:t>Lucia</w:t>
      </w:r>
      <w:r w:rsidR="008B6F28">
        <w:rPr>
          <w:lang w:val="it-IT"/>
        </w:rPr>
        <w:t xml:space="preserve">. </w:t>
      </w:r>
      <w:r w:rsidR="008B6F28" w:rsidRPr="002409B8">
        <w:t xml:space="preserve">PS </w:t>
      </w:r>
      <w:r w:rsidR="008B6F28" w:rsidRPr="0017292C">
        <w:rPr>
          <w:rStyle w:val="Incipit"/>
        </w:rPr>
        <w:t>Lauda</w:t>
      </w:r>
      <w:r w:rsidR="008B6F28" w:rsidRPr="00A002FB">
        <w:t xml:space="preserve"> </w:t>
      </w:r>
      <w:r w:rsidR="008B6F28" w:rsidRPr="0017292C">
        <w:rPr>
          <w:rStyle w:val="Incipit"/>
        </w:rPr>
        <w:t>Hierusalem</w:t>
      </w:r>
      <w:r w:rsidR="008B6F28">
        <w:rPr>
          <w:lang w:val="it-IT"/>
        </w:rPr>
        <w:t xml:space="preserve">. AM </w:t>
      </w:r>
      <w:r w:rsidR="008B6F28" w:rsidRPr="0037395F">
        <w:rPr>
          <w:rStyle w:val="Neume"/>
        </w:rPr>
        <w:t>Columna es</w:t>
      </w:r>
      <w:r w:rsidR="008B6F28">
        <w:rPr>
          <w:lang w:val="it-IT"/>
        </w:rPr>
        <w:t>.</w:t>
      </w:r>
      <w:r w:rsidR="0017292C">
        <w:rPr>
          <w:lang w:val="it-IT"/>
        </w:rPr>
        <w:t xml:space="preserve"> In suffragiis A</w:t>
      </w:r>
      <w:r w:rsidR="00C27BF4">
        <w:rPr>
          <w:lang w:val="it-IT"/>
        </w:rPr>
        <w:t>M</w:t>
      </w:r>
      <w:r w:rsidR="0017292C">
        <w:rPr>
          <w:lang w:val="it-IT"/>
        </w:rPr>
        <w:t xml:space="preserve"> </w:t>
      </w:r>
      <w:r w:rsidR="0017292C" w:rsidRPr="0037395F">
        <w:rPr>
          <w:rStyle w:val="Neume"/>
        </w:rPr>
        <w:t>O sapientia</w:t>
      </w:r>
      <w:r w:rsidR="0017292C">
        <w:rPr>
          <w:lang w:val="it-IT"/>
        </w:rPr>
        <w:t>. De dominica et</w:t>
      </w:r>
      <w:r w:rsidR="00C27BF4">
        <w:rPr>
          <w:lang w:val="it-IT"/>
        </w:rPr>
        <w:t xml:space="preserve"> de omnibus sanctis ut supra. AM</w:t>
      </w:r>
      <w:r w:rsidR="0017292C">
        <w:rPr>
          <w:lang w:val="it-IT"/>
        </w:rPr>
        <w:t xml:space="preserve"> </w:t>
      </w:r>
      <w:r w:rsidR="0017292C" w:rsidRPr="0037395F">
        <w:rPr>
          <w:rStyle w:val="Neume"/>
        </w:rPr>
        <w:t>O</w:t>
      </w:r>
      <w:r w:rsidR="0017292C" w:rsidRPr="00A002FB">
        <w:t xml:space="preserve"> </w:t>
      </w:r>
      <w:r w:rsidR="0017292C" w:rsidRPr="0017292C">
        <w:rPr>
          <w:rStyle w:val="Incipit"/>
        </w:rPr>
        <w:t>adonai</w:t>
      </w:r>
      <w:r w:rsidR="0017292C">
        <w:rPr>
          <w:lang w:val="it-IT"/>
        </w:rPr>
        <w:t>. A</w:t>
      </w:r>
      <w:r w:rsidR="00C27BF4">
        <w:rPr>
          <w:lang w:val="it-IT"/>
        </w:rPr>
        <w:t>M</w:t>
      </w:r>
      <w:r w:rsidR="0017292C">
        <w:rPr>
          <w:lang w:val="it-IT"/>
        </w:rPr>
        <w:t xml:space="preserve"> </w:t>
      </w:r>
      <w:r w:rsidR="0017292C" w:rsidRPr="0037395F">
        <w:rPr>
          <w:rStyle w:val="Neume"/>
        </w:rPr>
        <w:t>O radix Iesse</w:t>
      </w:r>
      <w:r w:rsidR="0017292C">
        <w:rPr>
          <w:lang w:val="it-IT"/>
        </w:rPr>
        <w:t>. A</w:t>
      </w:r>
      <w:r w:rsidR="00C27BF4">
        <w:rPr>
          <w:lang w:val="it-IT"/>
        </w:rPr>
        <w:t>M</w:t>
      </w:r>
      <w:r w:rsidR="0017292C">
        <w:rPr>
          <w:lang w:val="it-IT"/>
        </w:rPr>
        <w:t xml:space="preserve"> </w:t>
      </w:r>
      <w:r w:rsidR="0017292C" w:rsidRPr="0037395F">
        <w:rPr>
          <w:rStyle w:val="Neume"/>
        </w:rPr>
        <w:t>O clavis</w:t>
      </w:r>
      <w:r w:rsidR="0017292C" w:rsidRPr="00A002FB">
        <w:t xml:space="preserve"> </w:t>
      </w:r>
      <w:r w:rsidR="0017292C" w:rsidRPr="0017292C">
        <w:rPr>
          <w:rStyle w:val="Incipit"/>
        </w:rPr>
        <w:t>David</w:t>
      </w:r>
      <w:r w:rsidR="0017292C">
        <w:rPr>
          <w:lang w:val="it-IT"/>
        </w:rPr>
        <w:t>. A</w:t>
      </w:r>
      <w:r w:rsidR="00C27BF4">
        <w:rPr>
          <w:lang w:val="it-IT"/>
        </w:rPr>
        <w:t>M</w:t>
      </w:r>
      <w:r w:rsidR="0017292C">
        <w:rPr>
          <w:lang w:val="it-IT"/>
        </w:rPr>
        <w:t xml:space="preserve"> </w:t>
      </w:r>
      <w:r w:rsidR="0017292C" w:rsidRPr="0037395F">
        <w:rPr>
          <w:rStyle w:val="Neume"/>
        </w:rPr>
        <w:t>O oriens</w:t>
      </w:r>
      <w:r w:rsidR="0017292C">
        <w:rPr>
          <w:lang w:val="it-IT"/>
        </w:rPr>
        <w:t>. A</w:t>
      </w:r>
      <w:r w:rsidR="00C27BF4">
        <w:rPr>
          <w:lang w:val="it-IT"/>
        </w:rPr>
        <w:t>M</w:t>
      </w:r>
      <w:r w:rsidR="0017292C">
        <w:rPr>
          <w:lang w:val="it-IT"/>
        </w:rPr>
        <w:t xml:space="preserve"> </w:t>
      </w:r>
      <w:r w:rsidR="0017292C" w:rsidRPr="0037395F">
        <w:rPr>
          <w:rStyle w:val="Neume"/>
        </w:rPr>
        <w:t>O rex gentium</w:t>
      </w:r>
      <w:r w:rsidR="0017292C">
        <w:rPr>
          <w:lang w:val="it-IT"/>
        </w:rPr>
        <w:t>. A</w:t>
      </w:r>
      <w:r w:rsidR="00C27BF4">
        <w:rPr>
          <w:lang w:val="it-IT"/>
        </w:rPr>
        <w:t>M</w:t>
      </w:r>
      <w:r w:rsidR="0017292C">
        <w:rPr>
          <w:lang w:val="it-IT"/>
        </w:rPr>
        <w:t xml:space="preserve"> </w:t>
      </w:r>
      <w:r w:rsidR="0017292C" w:rsidRPr="0037395F">
        <w:rPr>
          <w:rStyle w:val="Neume"/>
        </w:rPr>
        <w:t>O Emmanuel</w:t>
      </w:r>
      <w:r w:rsidR="0017292C">
        <w:rPr>
          <w:lang w:val="it-IT"/>
        </w:rPr>
        <w:t>. A</w:t>
      </w:r>
      <w:r w:rsidR="00C27BF4">
        <w:rPr>
          <w:lang w:val="it-IT"/>
        </w:rPr>
        <w:t>M</w:t>
      </w:r>
      <w:r w:rsidR="0017292C">
        <w:rPr>
          <w:lang w:val="it-IT"/>
        </w:rPr>
        <w:t xml:space="preserve"> </w:t>
      </w:r>
      <w:r w:rsidR="0017292C" w:rsidRPr="0037395F">
        <w:rPr>
          <w:rStyle w:val="Neume"/>
        </w:rPr>
        <w:t>O virgo virginum</w:t>
      </w:r>
      <w:r w:rsidR="0017292C">
        <w:rPr>
          <w:lang w:val="it-IT"/>
        </w:rPr>
        <w:t xml:space="preserve"> haec semper in vigilia beati Thomae apostoli in suffragio de sancta Mar</w:t>
      </w:r>
      <w:r w:rsidR="002409B8">
        <w:rPr>
          <w:lang w:val="it-IT"/>
        </w:rPr>
        <w:t>ia canitur.</w:t>
      </w:r>
      <w:r w:rsidR="0017292C">
        <w:rPr>
          <w:lang w:val="it-IT"/>
        </w:rPr>
        <w:t xml:space="preserve"> A</w:t>
      </w:r>
      <w:r w:rsidR="00C27BF4">
        <w:rPr>
          <w:lang w:val="it-IT"/>
        </w:rPr>
        <w:t>M</w:t>
      </w:r>
      <w:r w:rsidR="0017292C">
        <w:rPr>
          <w:lang w:val="it-IT"/>
        </w:rPr>
        <w:t xml:space="preserve"> </w:t>
      </w:r>
      <w:r w:rsidR="0017292C" w:rsidRPr="0037395F">
        <w:rPr>
          <w:rStyle w:val="Neume"/>
        </w:rPr>
        <w:t>O Gabriel</w:t>
      </w:r>
      <w:r w:rsidR="0017292C">
        <w:rPr>
          <w:lang w:val="it-IT"/>
        </w:rPr>
        <w:t xml:space="preserve"> et haec similiter in secunda vespera. A</w:t>
      </w:r>
      <w:r w:rsidR="00C27BF4">
        <w:rPr>
          <w:lang w:val="it-IT"/>
        </w:rPr>
        <w:t>M</w:t>
      </w:r>
      <w:r w:rsidR="0017292C">
        <w:rPr>
          <w:lang w:val="it-IT"/>
        </w:rPr>
        <w:t xml:space="preserve"> </w:t>
      </w:r>
      <w:r w:rsidR="0017292C" w:rsidRPr="0037395F">
        <w:rPr>
          <w:rStyle w:val="Neume"/>
        </w:rPr>
        <w:t>O rex pacifice</w:t>
      </w:r>
      <w:r w:rsidR="0017292C">
        <w:rPr>
          <w:lang w:val="it-IT"/>
        </w:rPr>
        <w:t>. A</w:t>
      </w:r>
      <w:r w:rsidR="00C27BF4">
        <w:rPr>
          <w:lang w:val="it-IT"/>
        </w:rPr>
        <w:t>M</w:t>
      </w:r>
      <w:r w:rsidR="0017292C">
        <w:rPr>
          <w:lang w:val="it-IT"/>
        </w:rPr>
        <w:t xml:space="preserve"> </w:t>
      </w:r>
      <w:r w:rsidR="0017292C" w:rsidRPr="0037395F">
        <w:rPr>
          <w:rStyle w:val="Neume"/>
        </w:rPr>
        <w:t>O Hierusalem</w:t>
      </w:r>
      <w:r w:rsidR="0017292C">
        <w:rPr>
          <w:lang w:val="it-IT"/>
        </w:rPr>
        <w:t>. A</w:t>
      </w:r>
      <w:r w:rsidR="00C27BF4">
        <w:rPr>
          <w:lang w:val="it-IT"/>
        </w:rPr>
        <w:t>M</w:t>
      </w:r>
      <w:r w:rsidR="0017292C">
        <w:rPr>
          <w:lang w:val="it-IT"/>
        </w:rPr>
        <w:t xml:space="preserve"> </w:t>
      </w:r>
      <w:r w:rsidR="0017292C" w:rsidRPr="0037395F">
        <w:rPr>
          <w:rStyle w:val="Neume"/>
        </w:rPr>
        <w:t>O mundi</w:t>
      </w:r>
      <w:r w:rsidR="0017292C" w:rsidRPr="00A002FB">
        <w:t xml:space="preserve"> </w:t>
      </w:r>
      <w:r w:rsidR="0017292C" w:rsidRPr="00CB4335">
        <w:rPr>
          <w:rStyle w:val="Incipit"/>
        </w:rPr>
        <w:t>domina</w:t>
      </w:r>
      <w:r w:rsidR="0017292C">
        <w:rPr>
          <w:lang w:val="it-IT"/>
        </w:rPr>
        <w:t xml:space="preserve"> haec semper in sancta nocte post evangelium [EV] </w:t>
      </w:r>
      <w:r w:rsidR="0017292C" w:rsidRPr="00676FAB">
        <w:rPr>
          <w:rStyle w:val="Incipit"/>
        </w:rPr>
        <w:t>Liber</w:t>
      </w:r>
      <w:r w:rsidR="0017292C" w:rsidRPr="00A002FB">
        <w:t xml:space="preserve"> </w:t>
      </w:r>
      <w:r w:rsidR="0017292C" w:rsidRPr="00676FAB">
        <w:rPr>
          <w:rStyle w:val="Incipit"/>
        </w:rPr>
        <w:t>g</w:t>
      </w:r>
      <w:r w:rsidR="0017292C" w:rsidRPr="00CB4335">
        <w:rPr>
          <w:rStyle w:val="Incipit"/>
        </w:rPr>
        <w:t>enerationis</w:t>
      </w:r>
      <w:r w:rsidR="0017292C">
        <w:rPr>
          <w:lang w:val="it-IT"/>
        </w:rPr>
        <w:t xml:space="preserve"> canitur.</w:t>
      </w:r>
    </w:p>
    <w:p w:rsidR="00CB4335" w:rsidRDefault="00CB4335" w:rsidP="00CB4335">
      <w:pPr>
        <w:pStyle w:val="berschrift1"/>
        <w:rPr>
          <w:lang w:val="it-IT"/>
        </w:rPr>
      </w:pPr>
      <w:r>
        <w:rPr>
          <w:lang w:val="it-IT"/>
        </w:rPr>
        <w:t>DOMINICA III.</w:t>
      </w:r>
    </w:p>
    <w:p w:rsidR="00CB4335" w:rsidRDefault="00CB4335" w:rsidP="00CB4335">
      <w:pPr>
        <w:rPr>
          <w:lang w:val="it-IT"/>
        </w:rPr>
      </w:pPr>
      <w:r>
        <w:rPr>
          <w:lang w:val="it-IT"/>
        </w:rPr>
        <w:t xml:space="preserve">AD VESPERAS AN </w:t>
      </w:r>
      <w:r w:rsidRPr="0037395F">
        <w:rPr>
          <w:rStyle w:val="Neume"/>
        </w:rPr>
        <w:t>Veni et libera</w:t>
      </w:r>
      <w:r>
        <w:rPr>
          <w:lang w:val="it-IT"/>
        </w:rPr>
        <w:t xml:space="preserve">. Psalmi ut supra. CP </w:t>
      </w:r>
      <w:r w:rsidR="0037395F" w:rsidRPr="000E4273">
        <w:rPr>
          <w:rStyle w:val="Incipit"/>
        </w:rPr>
        <w:t>Fratres</w:t>
      </w:r>
      <w:r w:rsidR="004005A9" w:rsidRPr="000E4273">
        <w:rPr>
          <w:rStyle w:val="Incipit"/>
        </w:rPr>
        <w:t>.</w:t>
      </w:r>
      <w:r w:rsidR="0037395F" w:rsidRPr="00A002FB">
        <w:t xml:space="preserve"> </w:t>
      </w:r>
      <w:r w:rsidR="004005A9" w:rsidRPr="000E4273">
        <w:rPr>
          <w:rStyle w:val="Incipit"/>
        </w:rPr>
        <w:t>S</w:t>
      </w:r>
      <w:r w:rsidRPr="000E4273">
        <w:rPr>
          <w:rStyle w:val="Incipit"/>
        </w:rPr>
        <w:t>ic</w:t>
      </w:r>
      <w:r w:rsidRPr="00A002FB">
        <w:t xml:space="preserve"> </w:t>
      </w:r>
      <w:r w:rsidRPr="000E4273">
        <w:rPr>
          <w:rStyle w:val="Incipit"/>
        </w:rPr>
        <w:t>nos</w:t>
      </w:r>
      <w:r w:rsidRPr="00A002FB">
        <w:t xml:space="preserve"> </w:t>
      </w:r>
      <w:r w:rsidRPr="000E4273">
        <w:rPr>
          <w:rStyle w:val="Incipit"/>
        </w:rPr>
        <w:t>existimet</w:t>
      </w:r>
      <w:r w:rsidRPr="0037395F">
        <w:t xml:space="preserve"> </w:t>
      </w:r>
      <w:r w:rsidRPr="00794E42">
        <w:rPr>
          <w:rStyle w:val="Incipit"/>
        </w:rPr>
        <w:t>homo</w:t>
      </w:r>
      <w:r>
        <w:rPr>
          <w:lang w:val="it-IT"/>
        </w:rPr>
        <w:t>.</w:t>
      </w:r>
      <w:r w:rsidR="00C27BF4">
        <w:rPr>
          <w:lang w:val="it-IT"/>
        </w:rPr>
        <w:t xml:space="preserve"> RP </w:t>
      </w:r>
      <w:r w:rsidR="00C27BF4" w:rsidRPr="00ED0E5E">
        <w:rPr>
          <w:rStyle w:val="Neume"/>
        </w:rPr>
        <w:t>Veni</w:t>
      </w:r>
      <w:r w:rsidR="00C27BF4" w:rsidRPr="00A002FB">
        <w:t xml:space="preserve"> </w:t>
      </w:r>
      <w:r w:rsidR="00C27BF4" w:rsidRPr="00622475">
        <w:rPr>
          <w:rStyle w:val="Incipit"/>
        </w:rPr>
        <w:t>d</w:t>
      </w:r>
      <w:r w:rsidR="00C27BF4" w:rsidRPr="00794E42">
        <w:rPr>
          <w:rStyle w:val="Incipit"/>
        </w:rPr>
        <w:t>omine</w:t>
      </w:r>
      <w:r w:rsidR="00C27BF4">
        <w:rPr>
          <w:lang w:val="it-IT"/>
        </w:rPr>
        <w:t xml:space="preserve">. RV </w:t>
      </w:r>
      <w:r w:rsidR="00C27BF4" w:rsidRPr="00794E42">
        <w:rPr>
          <w:rStyle w:val="Incipit"/>
        </w:rPr>
        <w:t>A</w:t>
      </w:r>
      <w:r w:rsidR="00C27BF4" w:rsidRPr="00A002FB">
        <w:t xml:space="preserve"> </w:t>
      </w:r>
      <w:r w:rsidR="00C27BF4" w:rsidRPr="00794E42">
        <w:rPr>
          <w:rStyle w:val="Incipit"/>
        </w:rPr>
        <w:t>solis</w:t>
      </w:r>
      <w:r w:rsidR="00C27BF4" w:rsidRPr="00A002FB">
        <w:t xml:space="preserve"> </w:t>
      </w:r>
      <w:r w:rsidR="00C27BF4" w:rsidRPr="00794E42">
        <w:rPr>
          <w:rStyle w:val="Incipit"/>
        </w:rPr>
        <w:t>ortu</w:t>
      </w:r>
      <w:r w:rsidR="00C27BF4">
        <w:rPr>
          <w:lang w:val="it-IT"/>
        </w:rPr>
        <w:t>. H</w:t>
      </w:r>
      <w:r w:rsidR="002409B8">
        <w:rPr>
          <w:lang w:val="it-IT"/>
        </w:rPr>
        <w:t>Y</w:t>
      </w:r>
      <w:r w:rsidR="00C27BF4">
        <w:rPr>
          <w:lang w:val="it-IT"/>
        </w:rPr>
        <w:t xml:space="preserve"> </w:t>
      </w:r>
      <w:r w:rsidR="00C27BF4" w:rsidRPr="00794E42">
        <w:rPr>
          <w:rStyle w:val="Incipit"/>
        </w:rPr>
        <w:t>Conditor</w:t>
      </w:r>
      <w:r w:rsidR="00C27BF4">
        <w:rPr>
          <w:lang w:val="it-IT"/>
        </w:rPr>
        <w:t xml:space="preserve">. VS </w:t>
      </w:r>
      <w:r w:rsidR="00C27BF4" w:rsidRPr="00794E42">
        <w:rPr>
          <w:rStyle w:val="Incipit"/>
        </w:rPr>
        <w:t>Rorate</w:t>
      </w:r>
      <w:r w:rsidR="00C27BF4" w:rsidRPr="00A002FB">
        <w:t xml:space="preserve"> </w:t>
      </w:r>
      <w:r w:rsidR="00C27BF4" w:rsidRPr="00794E42">
        <w:rPr>
          <w:rStyle w:val="Incipit"/>
        </w:rPr>
        <w:t>caeli</w:t>
      </w:r>
      <w:r w:rsidR="00C27BF4" w:rsidRPr="00A002FB">
        <w:t xml:space="preserve"> </w:t>
      </w:r>
      <w:r w:rsidR="00C27BF4" w:rsidRPr="00794E42">
        <w:rPr>
          <w:rStyle w:val="Incipit"/>
        </w:rPr>
        <w:t>desuper</w:t>
      </w:r>
      <w:r w:rsidR="00C27BF4">
        <w:rPr>
          <w:lang w:val="it-IT"/>
        </w:rPr>
        <w:t xml:space="preserve">. AM </w:t>
      </w:r>
      <w:r w:rsidR="00C27BF4" w:rsidRPr="00AF05A8">
        <w:rPr>
          <w:rStyle w:val="Neume"/>
        </w:rPr>
        <w:t>Ante me</w:t>
      </w:r>
      <w:r w:rsidR="00C27BF4" w:rsidRPr="00A002FB">
        <w:t xml:space="preserve"> </w:t>
      </w:r>
      <w:r w:rsidR="00C27BF4" w:rsidRPr="00794E42">
        <w:rPr>
          <w:rStyle w:val="Incipit"/>
        </w:rPr>
        <w:t>non</w:t>
      </w:r>
      <w:r w:rsidR="00C27BF4" w:rsidRPr="00AF05A8">
        <w:t xml:space="preserve"> </w:t>
      </w:r>
      <w:r w:rsidR="00C27BF4" w:rsidRPr="00794E42">
        <w:rPr>
          <w:rStyle w:val="Incipit"/>
        </w:rPr>
        <w:t>est</w:t>
      </w:r>
      <w:r w:rsidR="00C27BF4" w:rsidRPr="00AF05A8">
        <w:t xml:space="preserve"> </w:t>
      </w:r>
      <w:r w:rsidR="00C27BF4" w:rsidRPr="00794E42">
        <w:rPr>
          <w:rStyle w:val="Incipit"/>
        </w:rPr>
        <w:t>formatus</w:t>
      </w:r>
      <w:r w:rsidR="00C27BF4">
        <w:rPr>
          <w:lang w:val="it-IT"/>
        </w:rPr>
        <w:t xml:space="preserve">, si [AM] </w:t>
      </w:r>
      <w:r w:rsidR="00C27BF4" w:rsidRPr="00794E42">
        <w:rPr>
          <w:rStyle w:val="Incipit"/>
        </w:rPr>
        <w:t>O</w:t>
      </w:r>
      <w:r w:rsidR="00C27BF4">
        <w:rPr>
          <w:lang w:val="it-IT"/>
        </w:rPr>
        <w:t xml:space="preserve"> non occurrerit. </w:t>
      </w:r>
      <w:r w:rsidR="0062630F">
        <w:rPr>
          <w:lang w:val="it-IT"/>
        </w:rPr>
        <w:t>CL</w:t>
      </w:r>
      <w:r w:rsidR="00C27BF4">
        <w:rPr>
          <w:lang w:val="it-IT"/>
        </w:rPr>
        <w:t xml:space="preserve">OR </w:t>
      </w:r>
      <w:r w:rsidR="00C27BF4" w:rsidRPr="00794E42">
        <w:rPr>
          <w:rStyle w:val="Incipit"/>
        </w:rPr>
        <w:t>Aurem</w:t>
      </w:r>
      <w:r w:rsidR="00C27BF4" w:rsidRPr="0037395F">
        <w:t xml:space="preserve"> </w:t>
      </w:r>
      <w:r w:rsidR="00C27BF4" w:rsidRPr="00794E42">
        <w:rPr>
          <w:rStyle w:val="Incipit"/>
        </w:rPr>
        <w:t>tuam</w:t>
      </w:r>
      <w:r w:rsidR="00C27BF4">
        <w:rPr>
          <w:lang w:val="it-IT"/>
        </w:rPr>
        <w:t>. Suffragia ut supra.</w:t>
      </w:r>
    </w:p>
    <w:p w:rsidR="00C27BF4" w:rsidRDefault="00C27BF4" w:rsidP="00CB4335">
      <w:pPr>
        <w:rPr>
          <w:lang w:val="it-IT"/>
        </w:rPr>
      </w:pPr>
      <w:r>
        <w:rPr>
          <w:lang w:val="it-IT"/>
        </w:rPr>
        <w:t xml:space="preserve">AD COMPLETORIUM ut supra, et </w:t>
      </w:r>
      <w:r w:rsidR="00CF1DCA">
        <w:rPr>
          <w:lang w:val="it-IT"/>
        </w:rPr>
        <w:t>CL</w:t>
      </w:r>
      <w:r>
        <w:rPr>
          <w:lang w:val="it-IT"/>
        </w:rPr>
        <w:t xml:space="preserve">OR </w:t>
      </w:r>
      <w:r w:rsidRPr="00794E42">
        <w:rPr>
          <w:rStyle w:val="Incipit"/>
        </w:rPr>
        <w:t>Aurem</w:t>
      </w:r>
      <w:r w:rsidRPr="0037395F">
        <w:t xml:space="preserve"> </w:t>
      </w:r>
      <w:r w:rsidRPr="00794E42">
        <w:rPr>
          <w:rStyle w:val="Incipit"/>
        </w:rPr>
        <w:t>tuam</w:t>
      </w:r>
      <w:r>
        <w:rPr>
          <w:lang w:val="it-IT"/>
        </w:rPr>
        <w:t>.</w:t>
      </w:r>
    </w:p>
    <w:p w:rsidR="00C27BF4" w:rsidRDefault="00C27BF4" w:rsidP="00CB4335">
      <w:pPr>
        <w:rPr>
          <w:lang w:val="it-IT"/>
        </w:rPr>
      </w:pPr>
      <w:r>
        <w:rPr>
          <w:lang w:val="it-IT"/>
        </w:rPr>
        <w:t xml:space="preserve">AD MATUTINAS INV </w:t>
      </w:r>
      <w:r w:rsidRPr="0037395F">
        <w:rPr>
          <w:rStyle w:val="Neume"/>
        </w:rPr>
        <w:t>Dominum</w:t>
      </w:r>
      <w:r w:rsidRPr="00A002FB">
        <w:t xml:space="preserve"> </w:t>
      </w:r>
      <w:r w:rsidRPr="00794E42">
        <w:rPr>
          <w:rStyle w:val="Incipit"/>
        </w:rPr>
        <w:t>qui</w:t>
      </w:r>
      <w:r w:rsidRPr="00A002FB">
        <w:t xml:space="preserve"> </w:t>
      </w:r>
      <w:r w:rsidRPr="00794E42">
        <w:rPr>
          <w:rStyle w:val="Incipit"/>
        </w:rPr>
        <w:t>venturus</w:t>
      </w:r>
      <w:r>
        <w:rPr>
          <w:lang w:val="it-IT"/>
        </w:rPr>
        <w:t xml:space="preserve">. Antiphonae et sermo sicut supra in priori dominica. Historia [RP] </w:t>
      </w:r>
      <w:r w:rsidRPr="0037395F">
        <w:rPr>
          <w:rStyle w:val="Neume"/>
        </w:rPr>
        <w:t>Ecce apparebit</w:t>
      </w:r>
      <w:r w:rsidRPr="0037395F">
        <w:t xml:space="preserve"> per totum canitur</w:t>
      </w:r>
      <w:r>
        <w:rPr>
          <w:lang w:val="it-IT"/>
        </w:rPr>
        <w:t xml:space="preserve">. EV </w:t>
      </w:r>
      <w:r w:rsidRPr="00794E42">
        <w:rPr>
          <w:rStyle w:val="Incipit"/>
        </w:rPr>
        <w:t>Cum</w:t>
      </w:r>
      <w:r w:rsidRPr="0037395F">
        <w:t xml:space="preserve"> </w:t>
      </w:r>
      <w:r w:rsidRPr="00794E42">
        <w:rPr>
          <w:rStyle w:val="Incipit"/>
        </w:rPr>
        <w:t>audisset</w:t>
      </w:r>
      <w:r w:rsidRPr="0037395F">
        <w:t xml:space="preserve"> </w:t>
      </w:r>
      <w:r w:rsidRPr="00794E42">
        <w:rPr>
          <w:rStyle w:val="Incipit"/>
        </w:rPr>
        <w:t>Ioannes</w:t>
      </w:r>
      <w:r>
        <w:rPr>
          <w:lang w:val="it-IT"/>
        </w:rPr>
        <w:t>, et nonum responsorium reiteratur.</w:t>
      </w:r>
    </w:p>
    <w:p w:rsidR="00C27BF4" w:rsidRDefault="00C27BF4" w:rsidP="00CB4335">
      <w:pPr>
        <w:rPr>
          <w:lang w:val="it-IT"/>
        </w:rPr>
      </w:pPr>
      <w:r>
        <w:rPr>
          <w:lang w:val="it-IT"/>
        </w:rPr>
        <w:t>[</w:t>
      </w:r>
      <w:r w:rsidR="00053D22">
        <w:rPr>
          <w:lang w:val="it-IT"/>
        </w:rPr>
        <w:t xml:space="preserve">AD </w:t>
      </w:r>
      <w:r>
        <w:rPr>
          <w:lang w:val="it-IT"/>
        </w:rPr>
        <w:t xml:space="preserve">LAUDES] AB </w:t>
      </w:r>
      <w:r w:rsidRPr="0037395F">
        <w:rPr>
          <w:rStyle w:val="Neume"/>
        </w:rPr>
        <w:t>Ioannes autem</w:t>
      </w:r>
      <w:r>
        <w:rPr>
          <w:lang w:val="it-IT"/>
        </w:rPr>
        <w:t xml:space="preserve">. De sancta Maria AC </w:t>
      </w:r>
      <w:r w:rsidRPr="0037395F">
        <w:rPr>
          <w:rStyle w:val="Neume"/>
        </w:rPr>
        <w:t>Benedicta tu</w:t>
      </w:r>
      <w:r>
        <w:rPr>
          <w:lang w:val="it-IT"/>
        </w:rPr>
        <w:t>, et de omnibus sanctis ut supra.</w:t>
      </w:r>
    </w:p>
    <w:p w:rsidR="00C27BF4" w:rsidRDefault="00C27BF4" w:rsidP="00CB4335">
      <w:pPr>
        <w:rPr>
          <w:lang w:val="it-IT"/>
        </w:rPr>
      </w:pPr>
      <w:r>
        <w:rPr>
          <w:lang w:val="it-IT"/>
        </w:rPr>
        <w:t>AD CURSUS antiphonae et versus [ut] supra.</w:t>
      </w:r>
    </w:p>
    <w:p w:rsidR="00C27BF4" w:rsidRDefault="00C27BF4" w:rsidP="00CB4335">
      <w:pPr>
        <w:rPr>
          <w:lang w:val="it-IT"/>
        </w:rPr>
      </w:pPr>
      <w:r>
        <w:rPr>
          <w:lang w:val="it-IT"/>
        </w:rPr>
        <w:lastRenderedPageBreak/>
        <w:t xml:space="preserve">PROCESSIO ad </w:t>
      </w:r>
      <w:r w:rsidRPr="00794E42">
        <w:rPr>
          <w:rStyle w:val="Ort"/>
        </w:rPr>
        <w:t>sanctum Ioannem</w:t>
      </w:r>
      <w:r>
        <w:rPr>
          <w:lang w:val="it-IT"/>
        </w:rPr>
        <w:t xml:space="preserve"> RPP </w:t>
      </w:r>
      <w:r w:rsidRPr="0037395F">
        <w:rPr>
          <w:rStyle w:val="Neume"/>
        </w:rPr>
        <w:t>Bethlehem</w:t>
      </w:r>
      <w:r w:rsidRPr="00A002FB">
        <w:t xml:space="preserve"> </w:t>
      </w:r>
      <w:r w:rsidRPr="00794E42">
        <w:rPr>
          <w:rStyle w:val="Incipit"/>
        </w:rPr>
        <w:t>civitas</w:t>
      </w:r>
      <w:r>
        <w:rPr>
          <w:lang w:val="it-IT"/>
        </w:rPr>
        <w:t xml:space="preserve">. In introitu </w:t>
      </w:r>
      <w:r w:rsidR="00FE593C">
        <w:rPr>
          <w:rStyle w:val="Ort"/>
        </w:rPr>
        <w:t>cappella</w:t>
      </w:r>
      <w:r w:rsidRPr="0037395F">
        <w:rPr>
          <w:rStyle w:val="Ort"/>
        </w:rPr>
        <w:t>e</w:t>
      </w:r>
      <w:r w:rsidR="005A6BDD">
        <w:rPr>
          <w:lang w:val="it-IT"/>
        </w:rPr>
        <w:t xml:space="preserve"> AP</w:t>
      </w:r>
      <w:r>
        <w:rPr>
          <w:lang w:val="it-IT"/>
        </w:rPr>
        <w:t xml:space="preserve"> </w:t>
      </w:r>
      <w:r w:rsidRPr="0037395F">
        <w:rPr>
          <w:rStyle w:val="Neume"/>
        </w:rPr>
        <w:t>Tu es</w:t>
      </w:r>
      <w:r w:rsidRPr="00A002FB">
        <w:t xml:space="preserve"> </w:t>
      </w:r>
      <w:r w:rsidRPr="00794E42">
        <w:rPr>
          <w:rStyle w:val="Incipit"/>
        </w:rPr>
        <w:t>qui</w:t>
      </w:r>
      <w:r w:rsidRPr="00A002FB">
        <w:t xml:space="preserve"> </w:t>
      </w:r>
      <w:r w:rsidRPr="00794E42">
        <w:rPr>
          <w:rStyle w:val="Incipit"/>
        </w:rPr>
        <w:t>venturus</w:t>
      </w:r>
      <w:r w:rsidR="006D3795">
        <w:rPr>
          <w:lang w:val="it-IT"/>
        </w:rPr>
        <w:t xml:space="preserve">. Versus et collecta de sancto Ioanne. In reditu RPP </w:t>
      </w:r>
      <w:r w:rsidR="006D3795" w:rsidRPr="00EE540A">
        <w:rPr>
          <w:rStyle w:val="Neume"/>
        </w:rPr>
        <w:t>Ecce dominus ve</w:t>
      </w:r>
      <w:r w:rsidR="006D3795" w:rsidRPr="00794E42">
        <w:rPr>
          <w:rStyle w:val="Incipit"/>
        </w:rPr>
        <w:t>niet</w:t>
      </w:r>
      <w:r w:rsidR="006D3795">
        <w:rPr>
          <w:lang w:val="it-IT"/>
        </w:rPr>
        <w:t>.</w:t>
      </w:r>
    </w:p>
    <w:p w:rsidR="006D3795" w:rsidRDefault="006D3795" w:rsidP="00CB4335">
      <w:pPr>
        <w:rPr>
          <w:lang w:val="it-IT"/>
        </w:rPr>
      </w:pPr>
      <w:r>
        <w:rPr>
          <w:lang w:val="it-IT"/>
        </w:rPr>
        <w:t xml:space="preserve">AD MISSAM OFFICIUM [IN] </w:t>
      </w:r>
      <w:r w:rsidRPr="00794E42">
        <w:rPr>
          <w:rStyle w:val="Incipit"/>
        </w:rPr>
        <w:t>Gaudete</w:t>
      </w:r>
      <w:r>
        <w:rPr>
          <w:lang w:val="it-IT"/>
        </w:rPr>
        <w:t xml:space="preserve"> per totum. Quia tempore prophetarum, quasi iam presens esset, gaudium novae nativitatis per ipsos ad primi adventus gaudium homines moneb</w:t>
      </w:r>
      <w:r w:rsidR="00DD4F7C">
        <w:rPr>
          <w:lang w:val="it-IT"/>
        </w:rPr>
        <w:t>antur sicut hodie per apostolum</w:t>
      </w:r>
      <w:r>
        <w:rPr>
          <w:lang w:val="it-IT"/>
        </w:rPr>
        <w:t xml:space="preserve"> ad futuri adventus gaudium excitamus his verbis [CIT] </w:t>
      </w:r>
      <w:r w:rsidRPr="00EE540A">
        <w:rPr>
          <w:rStyle w:val="Neume"/>
        </w:rPr>
        <w:t>Gaudete in domino</w:t>
      </w:r>
      <w:r>
        <w:rPr>
          <w:lang w:val="it-IT"/>
        </w:rPr>
        <w:t>.</w:t>
      </w:r>
      <w:r w:rsidR="00794E42">
        <w:rPr>
          <w:lang w:val="it-IT"/>
        </w:rPr>
        <w:t xml:space="preserve"> OR</w:t>
      </w:r>
      <w:r w:rsidR="00CE4C77">
        <w:rPr>
          <w:lang w:val="it-IT"/>
        </w:rPr>
        <w:t>CL</w:t>
      </w:r>
      <w:r w:rsidR="00794E42">
        <w:rPr>
          <w:lang w:val="it-IT"/>
        </w:rPr>
        <w:t xml:space="preserve"> </w:t>
      </w:r>
      <w:r w:rsidR="00794E42" w:rsidRPr="00794E42">
        <w:rPr>
          <w:rStyle w:val="Incipit"/>
        </w:rPr>
        <w:t>Aurem</w:t>
      </w:r>
      <w:r w:rsidR="00794E42" w:rsidRPr="0037395F">
        <w:t xml:space="preserve"> </w:t>
      </w:r>
      <w:r w:rsidR="00794E42" w:rsidRPr="00794E42">
        <w:rPr>
          <w:rStyle w:val="Incipit"/>
        </w:rPr>
        <w:t>tuam</w:t>
      </w:r>
      <w:r w:rsidR="00794E42" w:rsidRPr="0037395F">
        <w:t xml:space="preserve"> </w:t>
      </w:r>
      <w:r w:rsidR="00794E42" w:rsidRPr="00794E42">
        <w:rPr>
          <w:rStyle w:val="Incipit"/>
        </w:rPr>
        <w:t>quaesumus</w:t>
      </w:r>
      <w:r w:rsidR="00794E42">
        <w:rPr>
          <w:lang w:val="it-IT"/>
        </w:rPr>
        <w:t xml:space="preserve">. EP </w:t>
      </w:r>
      <w:r w:rsidR="00794E42" w:rsidRPr="00794E42">
        <w:rPr>
          <w:rStyle w:val="Incipit"/>
        </w:rPr>
        <w:t>Sic</w:t>
      </w:r>
      <w:r w:rsidR="00794E42" w:rsidRPr="0037395F">
        <w:t xml:space="preserve"> </w:t>
      </w:r>
      <w:r w:rsidR="00794E42" w:rsidRPr="00794E42">
        <w:rPr>
          <w:rStyle w:val="Incipit"/>
        </w:rPr>
        <w:t>nos</w:t>
      </w:r>
      <w:r w:rsidR="00794E42" w:rsidRPr="0037395F">
        <w:t xml:space="preserve"> </w:t>
      </w:r>
      <w:r w:rsidR="00794E42" w:rsidRPr="00794E42">
        <w:rPr>
          <w:rStyle w:val="Incipit"/>
        </w:rPr>
        <w:t>existimet</w:t>
      </w:r>
      <w:r w:rsidR="00794E42">
        <w:rPr>
          <w:lang w:val="it-IT"/>
        </w:rPr>
        <w:t xml:space="preserve">. EV </w:t>
      </w:r>
      <w:r w:rsidR="00794E42" w:rsidRPr="00794E42">
        <w:rPr>
          <w:rStyle w:val="Incipit"/>
        </w:rPr>
        <w:t>Cum</w:t>
      </w:r>
      <w:r w:rsidR="00794E42" w:rsidRPr="0037395F">
        <w:t xml:space="preserve"> </w:t>
      </w:r>
      <w:r w:rsidR="00794E42" w:rsidRPr="00794E42">
        <w:rPr>
          <w:rStyle w:val="Incipit"/>
        </w:rPr>
        <w:t>audisset</w:t>
      </w:r>
      <w:r w:rsidR="00794E42" w:rsidRPr="0037395F">
        <w:t xml:space="preserve"> </w:t>
      </w:r>
      <w:r w:rsidR="00794E42" w:rsidRPr="00794E42">
        <w:rPr>
          <w:rStyle w:val="Incipit"/>
        </w:rPr>
        <w:t>Ioannes</w:t>
      </w:r>
      <w:r w:rsidR="00794E42">
        <w:rPr>
          <w:lang w:val="it-IT"/>
        </w:rPr>
        <w:t>.</w:t>
      </w:r>
    </w:p>
    <w:p w:rsidR="00794E42" w:rsidRDefault="00794E42" w:rsidP="00CB4335">
      <w:pPr>
        <w:rPr>
          <w:lang w:val="it-IT"/>
        </w:rPr>
      </w:pPr>
      <w:r>
        <w:rPr>
          <w:lang w:val="it-IT"/>
        </w:rPr>
        <w:t xml:space="preserve">IN SECUNDA VESPERA AN </w:t>
      </w:r>
      <w:r w:rsidRPr="00EE540A">
        <w:rPr>
          <w:rStyle w:val="Neume"/>
        </w:rPr>
        <w:t>Sede a dextris meis</w:t>
      </w:r>
      <w:r>
        <w:rPr>
          <w:lang w:val="it-IT"/>
        </w:rPr>
        <w:t xml:space="preserve"> cum reliquis. AM </w:t>
      </w:r>
      <w:r w:rsidRPr="00EE540A">
        <w:rPr>
          <w:rStyle w:val="Neume"/>
        </w:rPr>
        <w:t>Ite dicite Ioanni</w:t>
      </w:r>
      <w:r>
        <w:rPr>
          <w:lang w:val="it-IT"/>
        </w:rPr>
        <w:t xml:space="preserve">, si [AM] </w:t>
      </w:r>
      <w:r w:rsidRPr="00794E42">
        <w:rPr>
          <w:rStyle w:val="Incipit"/>
        </w:rPr>
        <w:t>O</w:t>
      </w:r>
      <w:r>
        <w:rPr>
          <w:lang w:val="it-IT"/>
        </w:rPr>
        <w:t xml:space="preserve"> non occurrerit.</w:t>
      </w:r>
    </w:p>
    <w:p w:rsidR="00E03D60" w:rsidRDefault="00E03D60" w:rsidP="00E03D60">
      <w:pPr>
        <w:pStyle w:val="berschrift1"/>
        <w:rPr>
          <w:lang w:val="it-IT"/>
        </w:rPr>
      </w:pPr>
      <w:r>
        <w:rPr>
          <w:lang w:val="it-IT"/>
        </w:rPr>
        <w:t>FERIA II.</w:t>
      </w:r>
    </w:p>
    <w:p w:rsidR="00871F0C" w:rsidRDefault="00E03D60" w:rsidP="00E03D60">
      <w:pPr>
        <w:rPr>
          <w:lang w:val="it-IT"/>
        </w:rPr>
      </w:pPr>
      <w:r>
        <w:rPr>
          <w:lang w:val="it-IT"/>
        </w:rPr>
        <w:t>[</w:t>
      </w:r>
      <w:r w:rsidR="00871F0C">
        <w:rPr>
          <w:lang w:val="it-IT"/>
        </w:rPr>
        <w:t xml:space="preserve">AD </w:t>
      </w:r>
      <w:r>
        <w:rPr>
          <w:lang w:val="it-IT"/>
        </w:rPr>
        <w:t xml:space="preserve">LAUDES] AB </w:t>
      </w:r>
      <w:r w:rsidRPr="00EE540A">
        <w:rPr>
          <w:rStyle w:val="Neume"/>
        </w:rPr>
        <w:t>Dicit dominus</w:t>
      </w:r>
      <w:r w:rsidRPr="00A002FB">
        <w:t xml:space="preserve"> </w:t>
      </w:r>
      <w:r w:rsidRPr="00A737EE">
        <w:rPr>
          <w:rStyle w:val="Incipit"/>
        </w:rPr>
        <w:t>paenitentiam</w:t>
      </w:r>
      <w:r w:rsidR="00871F0C">
        <w:rPr>
          <w:lang w:val="it-IT"/>
        </w:rPr>
        <w:t>.</w:t>
      </w:r>
    </w:p>
    <w:p w:rsidR="00E03D60" w:rsidRDefault="00E03D60" w:rsidP="00E03D60">
      <w:pPr>
        <w:rPr>
          <w:lang w:val="it-IT"/>
        </w:rPr>
      </w:pPr>
      <w:r>
        <w:rPr>
          <w:lang w:val="it-IT"/>
        </w:rPr>
        <w:t xml:space="preserve">[AD VESPERAS] AM </w:t>
      </w:r>
      <w:r w:rsidRPr="00EE540A">
        <w:rPr>
          <w:rStyle w:val="Neume"/>
        </w:rPr>
        <w:t>Beatam me di</w:t>
      </w:r>
      <w:r w:rsidRPr="00A737EE">
        <w:rPr>
          <w:rStyle w:val="Incipit"/>
        </w:rPr>
        <w:t>cent</w:t>
      </w:r>
      <w:r>
        <w:rPr>
          <w:lang w:val="it-IT"/>
        </w:rPr>
        <w:t>.</w:t>
      </w:r>
    </w:p>
    <w:p w:rsidR="00E03D60" w:rsidRDefault="00E03D60" w:rsidP="00E03D60">
      <w:pPr>
        <w:pStyle w:val="berschrift1"/>
        <w:rPr>
          <w:lang w:val="it-IT"/>
        </w:rPr>
      </w:pPr>
      <w:r>
        <w:rPr>
          <w:lang w:val="it-IT"/>
        </w:rPr>
        <w:t>FERIA III.</w:t>
      </w:r>
    </w:p>
    <w:p w:rsidR="00871F0C" w:rsidRDefault="00E03D60" w:rsidP="00E03D60">
      <w:pPr>
        <w:rPr>
          <w:lang w:val="it-IT"/>
        </w:rPr>
      </w:pPr>
      <w:r>
        <w:rPr>
          <w:lang w:val="it-IT"/>
        </w:rPr>
        <w:t>[</w:t>
      </w:r>
      <w:r w:rsidR="00871F0C">
        <w:rPr>
          <w:lang w:val="it-IT"/>
        </w:rPr>
        <w:t xml:space="preserve">AD </w:t>
      </w:r>
      <w:r>
        <w:rPr>
          <w:lang w:val="it-IT"/>
        </w:rPr>
        <w:t xml:space="preserve">LAUDES] AB </w:t>
      </w:r>
      <w:r w:rsidRPr="00EE540A">
        <w:rPr>
          <w:rStyle w:val="Neume"/>
        </w:rPr>
        <w:t>Consurge</w:t>
      </w:r>
      <w:r w:rsidRPr="00A002FB">
        <w:t xml:space="preserve"> </w:t>
      </w:r>
      <w:r w:rsidRPr="00A737EE">
        <w:rPr>
          <w:rStyle w:val="Incipit"/>
        </w:rPr>
        <w:t>consurge</w:t>
      </w:r>
      <w:r w:rsidR="00871F0C">
        <w:rPr>
          <w:lang w:val="it-IT"/>
        </w:rPr>
        <w:t>.</w:t>
      </w:r>
    </w:p>
    <w:p w:rsidR="00E03D60" w:rsidRDefault="00E03D60" w:rsidP="00E03D60">
      <w:pPr>
        <w:rPr>
          <w:lang w:val="it-IT"/>
        </w:rPr>
      </w:pPr>
      <w:r>
        <w:rPr>
          <w:lang w:val="it-IT"/>
        </w:rPr>
        <w:t xml:space="preserve">[AD VESPERAS] AM </w:t>
      </w:r>
      <w:r w:rsidRPr="00EE540A">
        <w:rPr>
          <w:rStyle w:val="Neume"/>
        </w:rPr>
        <w:t>Elevare ele</w:t>
      </w:r>
      <w:r w:rsidRPr="00A737EE">
        <w:rPr>
          <w:rStyle w:val="Incipit"/>
        </w:rPr>
        <w:t>vare</w:t>
      </w:r>
      <w:r>
        <w:rPr>
          <w:lang w:val="it-IT"/>
        </w:rPr>
        <w:t>.</w:t>
      </w:r>
    </w:p>
    <w:p w:rsidR="00E03D60" w:rsidRDefault="00E03D60" w:rsidP="00E03D60">
      <w:pPr>
        <w:pStyle w:val="berschrift1"/>
        <w:rPr>
          <w:lang w:val="it-IT"/>
        </w:rPr>
      </w:pPr>
      <w:r>
        <w:rPr>
          <w:lang w:val="it-IT"/>
        </w:rPr>
        <w:t>FERIA IIII.</w:t>
      </w:r>
    </w:p>
    <w:p w:rsidR="00871F0C" w:rsidRDefault="00E03D60" w:rsidP="00E03D60">
      <w:pPr>
        <w:rPr>
          <w:lang w:val="it-IT"/>
        </w:rPr>
      </w:pPr>
      <w:r>
        <w:rPr>
          <w:lang w:val="it-IT"/>
        </w:rPr>
        <w:t>[</w:t>
      </w:r>
      <w:r w:rsidR="00871F0C">
        <w:rPr>
          <w:lang w:val="it-IT"/>
        </w:rPr>
        <w:t xml:space="preserve">AD </w:t>
      </w:r>
      <w:r>
        <w:rPr>
          <w:lang w:val="it-IT"/>
        </w:rPr>
        <w:t xml:space="preserve">LAUDES] AB </w:t>
      </w:r>
      <w:r w:rsidRPr="00EE540A">
        <w:rPr>
          <w:rStyle w:val="Neume"/>
        </w:rPr>
        <w:t>Ponam in Sion</w:t>
      </w:r>
      <w:r w:rsidR="00871F0C">
        <w:rPr>
          <w:lang w:val="it-IT"/>
        </w:rPr>
        <w:t>.</w:t>
      </w:r>
    </w:p>
    <w:p w:rsidR="00E03D60" w:rsidRDefault="00E03D60" w:rsidP="00E03D60">
      <w:pPr>
        <w:rPr>
          <w:lang w:val="it-IT"/>
        </w:rPr>
      </w:pPr>
      <w:r>
        <w:rPr>
          <w:lang w:val="it-IT"/>
        </w:rPr>
        <w:t xml:space="preserve">[AD VESPERAS] AM </w:t>
      </w:r>
      <w:r w:rsidRPr="00EE540A">
        <w:rPr>
          <w:rStyle w:val="Neume"/>
        </w:rPr>
        <w:t>Ponent domino</w:t>
      </w:r>
      <w:r>
        <w:rPr>
          <w:lang w:val="it-IT"/>
        </w:rPr>
        <w:t>.</w:t>
      </w:r>
    </w:p>
    <w:p w:rsidR="00E03D60" w:rsidRDefault="00E03D60" w:rsidP="00E03D60">
      <w:pPr>
        <w:pStyle w:val="berschrift1"/>
        <w:rPr>
          <w:lang w:val="it-IT"/>
        </w:rPr>
      </w:pPr>
      <w:r>
        <w:rPr>
          <w:lang w:val="it-IT"/>
        </w:rPr>
        <w:t>FERIA V.</w:t>
      </w:r>
    </w:p>
    <w:p w:rsidR="00871F0C" w:rsidRDefault="00E03D60" w:rsidP="00E03D60">
      <w:pPr>
        <w:rPr>
          <w:lang w:val="it-IT"/>
        </w:rPr>
      </w:pPr>
      <w:r>
        <w:rPr>
          <w:lang w:val="it-IT"/>
        </w:rPr>
        <w:t>[</w:t>
      </w:r>
      <w:r w:rsidR="00871F0C">
        <w:rPr>
          <w:lang w:val="it-IT"/>
        </w:rPr>
        <w:t xml:space="preserve">AD </w:t>
      </w:r>
      <w:r>
        <w:rPr>
          <w:lang w:val="it-IT"/>
        </w:rPr>
        <w:t xml:space="preserve">LAUDES] AB </w:t>
      </w:r>
      <w:r w:rsidRPr="00EE540A">
        <w:rPr>
          <w:rStyle w:val="Neume"/>
        </w:rPr>
        <w:t>Consolamini</w:t>
      </w:r>
      <w:r w:rsidRPr="00A002FB">
        <w:t xml:space="preserve"> </w:t>
      </w:r>
      <w:r w:rsidRPr="00A737EE">
        <w:rPr>
          <w:rStyle w:val="Incipit"/>
        </w:rPr>
        <w:t>consolamini</w:t>
      </w:r>
      <w:r>
        <w:rPr>
          <w:lang w:val="it-IT"/>
        </w:rPr>
        <w:t xml:space="preserve">. </w:t>
      </w:r>
    </w:p>
    <w:p w:rsidR="00E03D60" w:rsidRDefault="00E03D60" w:rsidP="00E03D60">
      <w:pPr>
        <w:rPr>
          <w:lang w:val="it-IT"/>
        </w:rPr>
      </w:pPr>
      <w:r>
        <w:rPr>
          <w:lang w:val="it-IT"/>
        </w:rPr>
        <w:t xml:space="preserve">[AD VESPERAS] AM </w:t>
      </w:r>
      <w:r w:rsidRPr="00EE540A">
        <w:rPr>
          <w:rStyle w:val="Neume"/>
        </w:rPr>
        <w:t>Laetamini</w:t>
      </w:r>
      <w:r w:rsidRPr="00A002FB">
        <w:t xml:space="preserve"> </w:t>
      </w:r>
      <w:r w:rsidRPr="00A737EE">
        <w:rPr>
          <w:rStyle w:val="Incipit"/>
        </w:rPr>
        <w:t>cum</w:t>
      </w:r>
      <w:r>
        <w:rPr>
          <w:lang w:val="it-IT"/>
        </w:rPr>
        <w:t>.</w:t>
      </w:r>
    </w:p>
    <w:p w:rsidR="00E03D60" w:rsidRDefault="00E03D60" w:rsidP="00E03D60">
      <w:pPr>
        <w:pStyle w:val="berschrift1"/>
        <w:rPr>
          <w:lang w:val="it-IT"/>
        </w:rPr>
      </w:pPr>
      <w:r>
        <w:rPr>
          <w:lang w:val="it-IT"/>
        </w:rPr>
        <w:t>FERIA VI.</w:t>
      </w:r>
    </w:p>
    <w:p w:rsidR="00871F0C" w:rsidRDefault="00A737EE" w:rsidP="00E03D60">
      <w:pPr>
        <w:rPr>
          <w:lang w:val="it-IT"/>
        </w:rPr>
      </w:pPr>
      <w:r>
        <w:rPr>
          <w:lang w:val="it-IT"/>
        </w:rPr>
        <w:t>[</w:t>
      </w:r>
      <w:r w:rsidR="00871F0C">
        <w:rPr>
          <w:lang w:val="it-IT"/>
        </w:rPr>
        <w:t xml:space="preserve">AD </w:t>
      </w:r>
      <w:r>
        <w:rPr>
          <w:lang w:val="it-IT"/>
        </w:rPr>
        <w:t>LAUDES]</w:t>
      </w:r>
      <w:r w:rsidR="00833F39">
        <w:rPr>
          <w:lang w:val="it-IT"/>
        </w:rPr>
        <w:t xml:space="preserve"> AB</w:t>
      </w:r>
      <w:r>
        <w:rPr>
          <w:lang w:val="it-IT"/>
        </w:rPr>
        <w:t xml:space="preserve"> </w:t>
      </w:r>
      <w:r w:rsidRPr="00EE540A">
        <w:rPr>
          <w:rStyle w:val="Neume"/>
        </w:rPr>
        <w:t>Dies domini</w:t>
      </w:r>
      <w:r w:rsidR="00871F0C">
        <w:rPr>
          <w:lang w:val="it-IT"/>
        </w:rPr>
        <w:t>.</w:t>
      </w:r>
    </w:p>
    <w:p w:rsidR="00E03D60" w:rsidRDefault="00A737EE" w:rsidP="00E03D60">
      <w:pPr>
        <w:rPr>
          <w:lang w:val="it-IT"/>
        </w:rPr>
      </w:pPr>
      <w:r>
        <w:rPr>
          <w:lang w:val="it-IT"/>
        </w:rPr>
        <w:t xml:space="preserve">[AD VESPERAS] AM </w:t>
      </w:r>
      <w:r w:rsidRPr="00EE540A">
        <w:rPr>
          <w:rStyle w:val="Neume"/>
        </w:rPr>
        <w:t>Hoc est testimonium</w:t>
      </w:r>
      <w:r>
        <w:rPr>
          <w:lang w:val="it-IT"/>
        </w:rPr>
        <w:t>.</w:t>
      </w:r>
    </w:p>
    <w:p w:rsidR="00A737EE" w:rsidRDefault="00026FCE" w:rsidP="00A737EE">
      <w:pPr>
        <w:pStyle w:val="berschrift1"/>
        <w:rPr>
          <w:lang w:val="it-IT"/>
        </w:rPr>
      </w:pPr>
      <w:r>
        <w:rPr>
          <w:lang w:val="it-IT"/>
        </w:rPr>
        <w:lastRenderedPageBreak/>
        <w:t>SABBATO</w:t>
      </w:r>
    </w:p>
    <w:p w:rsidR="00871F0C" w:rsidRDefault="00A737EE" w:rsidP="00A737EE">
      <w:pPr>
        <w:rPr>
          <w:lang w:val="it-IT"/>
        </w:rPr>
      </w:pPr>
      <w:r>
        <w:rPr>
          <w:lang w:val="it-IT"/>
        </w:rPr>
        <w:t>[</w:t>
      </w:r>
      <w:r w:rsidR="00871F0C">
        <w:rPr>
          <w:lang w:val="it-IT"/>
        </w:rPr>
        <w:t xml:space="preserve">AD </w:t>
      </w:r>
      <w:r>
        <w:rPr>
          <w:lang w:val="it-IT"/>
        </w:rPr>
        <w:t>LAUDES]</w:t>
      </w:r>
      <w:r w:rsidR="004F1481">
        <w:rPr>
          <w:lang w:val="it-IT"/>
        </w:rPr>
        <w:t xml:space="preserve"> AB</w:t>
      </w:r>
      <w:r>
        <w:rPr>
          <w:lang w:val="it-IT"/>
        </w:rPr>
        <w:t xml:space="preserve"> </w:t>
      </w:r>
      <w:r w:rsidRPr="00EE540A">
        <w:rPr>
          <w:rStyle w:val="Neume"/>
        </w:rPr>
        <w:t>Quomodo fiet istud</w:t>
      </w:r>
      <w:r w:rsidR="00871F0C">
        <w:rPr>
          <w:lang w:val="it-IT"/>
        </w:rPr>
        <w:t>.</w:t>
      </w:r>
    </w:p>
    <w:p w:rsidR="00A737EE" w:rsidRDefault="00A737EE" w:rsidP="00A737EE">
      <w:pPr>
        <w:rPr>
          <w:lang w:val="it-IT"/>
        </w:rPr>
      </w:pPr>
      <w:r>
        <w:rPr>
          <w:lang w:val="it-IT"/>
        </w:rPr>
        <w:t xml:space="preserve">[AD VESPERAS] AM </w:t>
      </w:r>
      <w:r w:rsidRPr="00A737EE">
        <w:rPr>
          <w:rStyle w:val="Incipit"/>
        </w:rPr>
        <w:t>Dabit</w:t>
      </w:r>
      <w:r w:rsidRPr="00434E80">
        <w:t xml:space="preserve"> </w:t>
      </w:r>
      <w:r w:rsidRPr="00A737EE">
        <w:rPr>
          <w:rStyle w:val="Incipit"/>
        </w:rPr>
        <w:t>illi</w:t>
      </w:r>
      <w:r>
        <w:rPr>
          <w:lang w:val="it-IT"/>
        </w:rPr>
        <w:t>.</w:t>
      </w:r>
    </w:p>
    <w:p w:rsidR="00A737EE" w:rsidRDefault="00A737EE" w:rsidP="00A737EE">
      <w:pPr>
        <w:pStyle w:val="berschrift1"/>
        <w:rPr>
          <w:lang w:val="it-IT"/>
        </w:rPr>
      </w:pPr>
      <w:r>
        <w:rPr>
          <w:lang w:val="it-IT"/>
        </w:rPr>
        <w:t xml:space="preserve">FERIA </w:t>
      </w:r>
      <w:r w:rsidR="00303A1F">
        <w:rPr>
          <w:lang w:val="it-IT"/>
        </w:rPr>
        <w:t>SECUNDA</w:t>
      </w:r>
    </w:p>
    <w:p w:rsidR="00A737EE" w:rsidRDefault="00A737EE" w:rsidP="00A737EE">
      <w:pPr>
        <w:rPr>
          <w:lang w:val="it-IT"/>
        </w:rPr>
      </w:pPr>
      <w:r>
        <w:rPr>
          <w:lang w:val="it-IT"/>
        </w:rPr>
        <w:t>AD MATUTINAS</w:t>
      </w:r>
      <w:r w:rsidR="00434E80">
        <w:rPr>
          <w:lang w:val="it-IT"/>
        </w:rPr>
        <w:t xml:space="preserve"> </w:t>
      </w:r>
      <w:r w:rsidR="00303A1F">
        <w:rPr>
          <w:lang w:val="it-IT"/>
        </w:rPr>
        <w:t xml:space="preserve">INV </w:t>
      </w:r>
      <w:r w:rsidR="00303A1F" w:rsidRPr="00622475">
        <w:rPr>
          <w:rStyle w:val="Neume"/>
        </w:rPr>
        <w:t>Surgite vigi</w:t>
      </w:r>
      <w:r w:rsidR="00303A1F" w:rsidRPr="00914028">
        <w:rPr>
          <w:rStyle w:val="Incipit"/>
        </w:rPr>
        <w:t>lemu</w:t>
      </w:r>
      <w:r w:rsidR="00303A1F" w:rsidRPr="00C20A68">
        <w:rPr>
          <w:rStyle w:val="Incipit"/>
        </w:rPr>
        <w:t>s</w:t>
      </w:r>
      <w:r w:rsidR="00303A1F" w:rsidRPr="00A002FB">
        <w:t xml:space="preserve"> </w:t>
      </w:r>
      <w:r w:rsidR="00303A1F" w:rsidRPr="00C20A68">
        <w:rPr>
          <w:rStyle w:val="Incipit"/>
        </w:rPr>
        <w:t>venite</w:t>
      </w:r>
      <w:r w:rsidR="00303A1F" w:rsidRPr="00A002FB">
        <w:t xml:space="preserve"> </w:t>
      </w:r>
      <w:r w:rsidR="00303A1F" w:rsidRPr="00C20A68">
        <w:rPr>
          <w:rStyle w:val="Incipit"/>
        </w:rPr>
        <w:t>adoremus</w:t>
      </w:r>
      <w:r w:rsidR="00303A1F" w:rsidRPr="00A002FB">
        <w:t xml:space="preserve"> </w:t>
      </w:r>
      <w:r w:rsidR="00303A1F" w:rsidRPr="00C20A68">
        <w:rPr>
          <w:rStyle w:val="Incipit"/>
        </w:rPr>
        <w:t>quia</w:t>
      </w:r>
      <w:r w:rsidR="00303A1F" w:rsidRPr="00A002FB">
        <w:t xml:space="preserve"> </w:t>
      </w:r>
      <w:r w:rsidR="00303A1F" w:rsidRPr="00C20A68">
        <w:rPr>
          <w:rStyle w:val="Incipit"/>
        </w:rPr>
        <w:t>nescitis</w:t>
      </w:r>
      <w:r w:rsidR="00303A1F" w:rsidRPr="00A002FB">
        <w:t xml:space="preserve"> </w:t>
      </w:r>
      <w:r w:rsidR="00303A1F" w:rsidRPr="00C20A68">
        <w:rPr>
          <w:rStyle w:val="Incipit"/>
        </w:rPr>
        <w:t>quando</w:t>
      </w:r>
      <w:r w:rsidR="00303A1F" w:rsidRPr="00A002FB">
        <w:t xml:space="preserve"> </w:t>
      </w:r>
      <w:r w:rsidR="00303A1F" w:rsidRPr="00C20A68">
        <w:rPr>
          <w:rStyle w:val="Incipit"/>
        </w:rPr>
        <w:t>veniet</w:t>
      </w:r>
      <w:r w:rsidR="00303A1F" w:rsidRPr="00A002FB">
        <w:t xml:space="preserve"> </w:t>
      </w:r>
      <w:r w:rsidR="00303A1F" w:rsidRPr="00C20A68">
        <w:rPr>
          <w:rStyle w:val="Incipit"/>
        </w:rPr>
        <w:t>dominus</w:t>
      </w:r>
      <w:r w:rsidR="00303A1F">
        <w:rPr>
          <w:lang w:val="it-IT"/>
        </w:rPr>
        <w:t xml:space="preserve">. PS </w:t>
      </w:r>
      <w:r w:rsidR="00303A1F" w:rsidRPr="00914028">
        <w:rPr>
          <w:rStyle w:val="Neume"/>
        </w:rPr>
        <w:t>Venite ex</w:t>
      </w:r>
      <w:r w:rsidR="00303A1F" w:rsidRPr="00914028">
        <w:rPr>
          <w:rStyle w:val="Incipit"/>
        </w:rPr>
        <w:t>ultemus</w:t>
      </w:r>
      <w:r w:rsidR="00303A1F">
        <w:rPr>
          <w:lang w:val="it-IT"/>
        </w:rPr>
        <w:t xml:space="preserve">. Nocturna de die. [PS] </w:t>
      </w:r>
      <w:r w:rsidR="00303A1F" w:rsidRPr="00914028">
        <w:rPr>
          <w:rStyle w:val="Incipit"/>
        </w:rPr>
        <w:t>Dominus</w:t>
      </w:r>
      <w:r w:rsidR="00303A1F">
        <w:rPr>
          <w:lang w:val="it-IT"/>
        </w:rPr>
        <w:t xml:space="preserve"> </w:t>
      </w:r>
      <w:r w:rsidR="00303A1F" w:rsidRPr="00914028">
        <w:rPr>
          <w:rStyle w:val="Incipit"/>
        </w:rPr>
        <w:t>illuminatio</w:t>
      </w:r>
      <w:r w:rsidR="00303A1F">
        <w:rPr>
          <w:lang w:val="it-IT"/>
        </w:rPr>
        <w:t xml:space="preserve">. Sermo in eadem feria </w:t>
      </w:r>
      <w:r w:rsidR="00037C4B">
        <w:rPr>
          <w:lang w:val="it-IT"/>
        </w:rPr>
        <w:t>secunda</w:t>
      </w:r>
      <w:r w:rsidR="00303A1F">
        <w:rPr>
          <w:lang w:val="it-IT"/>
        </w:rPr>
        <w:t xml:space="preserve"> et in sequenti feria </w:t>
      </w:r>
      <w:r w:rsidR="00455C4B">
        <w:rPr>
          <w:lang w:val="it-IT"/>
        </w:rPr>
        <w:t>tertia</w:t>
      </w:r>
      <w:r w:rsidR="00303A1F">
        <w:rPr>
          <w:lang w:val="it-IT"/>
        </w:rPr>
        <w:t xml:space="preserve"> [LS] </w:t>
      </w:r>
      <w:r w:rsidR="00303A1F" w:rsidRPr="00C20A68">
        <w:rPr>
          <w:rStyle w:val="Incipit"/>
        </w:rPr>
        <w:t>Vos</w:t>
      </w:r>
      <w:r w:rsidR="00303A1F" w:rsidRPr="00A002FB">
        <w:t xml:space="preserve"> </w:t>
      </w:r>
      <w:r w:rsidR="00303A1F" w:rsidRPr="00C20A68">
        <w:rPr>
          <w:rStyle w:val="Incipit"/>
        </w:rPr>
        <w:t>inquam</w:t>
      </w:r>
      <w:r w:rsidR="00303A1F" w:rsidRPr="00A002FB">
        <w:t xml:space="preserve"> </w:t>
      </w:r>
      <w:r w:rsidR="00303A1F" w:rsidRPr="00C20A68">
        <w:rPr>
          <w:rStyle w:val="Incipit"/>
        </w:rPr>
        <w:t>convenio</w:t>
      </w:r>
      <w:r w:rsidR="00037C4B" w:rsidRPr="00A002FB">
        <w:t xml:space="preserve"> </w:t>
      </w:r>
      <w:r w:rsidR="00303A1F" w:rsidRPr="00C20A68">
        <w:rPr>
          <w:rStyle w:val="Incipit"/>
        </w:rPr>
        <w:t>o</w:t>
      </w:r>
      <w:r w:rsidR="00303A1F" w:rsidRPr="00A002FB">
        <w:t xml:space="preserve"> </w:t>
      </w:r>
      <w:r w:rsidR="00303A1F" w:rsidRPr="00C20A68">
        <w:rPr>
          <w:rStyle w:val="Incipit"/>
        </w:rPr>
        <w:t>Iudaei</w:t>
      </w:r>
      <w:r w:rsidR="00303A1F">
        <w:rPr>
          <w:lang w:val="it-IT"/>
        </w:rPr>
        <w:t xml:space="preserve">. RP </w:t>
      </w:r>
      <w:r w:rsidR="00303A1F" w:rsidRPr="00543474">
        <w:rPr>
          <w:rStyle w:val="Neume"/>
        </w:rPr>
        <w:t>Clama</w:t>
      </w:r>
      <w:r w:rsidR="00303A1F">
        <w:rPr>
          <w:lang w:val="it-IT"/>
        </w:rPr>
        <w:t xml:space="preserve">. RV </w:t>
      </w:r>
      <w:r w:rsidR="00303A1F" w:rsidRPr="00543474">
        <w:rPr>
          <w:rStyle w:val="Neume"/>
        </w:rPr>
        <w:t>Ecce dominator</w:t>
      </w:r>
      <w:r w:rsidR="00303A1F">
        <w:rPr>
          <w:lang w:val="it-IT"/>
        </w:rPr>
        <w:t xml:space="preserve">. Secundus RP </w:t>
      </w:r>
      <w:r w:rsidR="00303A1F" w:rsidRPr="00543474">
        <w:rPr>
          <w:rStyle w:val="Neume"/>
        </w:rPr>
        <w:t>Orietur stella</w:t>
      </w:r>
      <w:r w:rsidR="00303A1F">
        <w:rPr>
          <w:lang w:val="it-IT"/>
        </w:rPr>
        <w:t xml:space="preserve">. RV </w:t>
      </w:r>
      <w:r w:rsidR="00303A1F" w:rsidRPr="00543474">
        <w:rPr>
          <w:rStyle w:val="Incipit"/>
        </w:rPr>
        <w:t>Et</w:t>
      </w:r>
      <w:r w:rsidR="00303A1F">
        <w:rPr>
          <w:lang w:val="it-IT"/>
        </w:rPr>
        <w:t xml:space="preserve"> </w:t>
      </w:r>
      <w:r w:rsidR="00303A1F" w:rsidRPr="00543474">
        <w:rPr>
          <w:rStyle w:val="Incipit"/>
        </w:rPr>
        <w:t>dominabitur</w:t>
      </w:r>
      <w:r w:rsidR="00303A1F">
        <w:rPr>
          <w:lang w:val="it-IT"/>
        </w:rPr>
        <w:t xml:space="preserve">. Tertium RP </w:t>
      </w:r>
      <w:r w:rsidR="00303A1F" w:rsidRPr="00543474">
        <w:rPr>
          <w:rStyle w:val="Neume"/>
        </w:rPr>
        <w:t>Modo veniet</w:t>
      </w:r>
      <w:r w:rsidR="00303A1F">
        <w:rPr>
          <w:lang w:val="it-IT"/>
        </w:rPr>
        <w:t xml:space="preserve">. RV </w:t>
      </w:r>
      <w:r w:rsidR="00303A1F" w:rsidRPr="00543474">
        <w:rPr>
          <w:rStyle w:val="Incipit"/>
        </w:rPr>
        <w:t>Ecce</w:t>
      </w:r>
      <w:r w:rsidR="00303A1F">
        <w:rPr>
          <w:lang w:val="it-IT"/>
        </w:rPr>
        <w:t xml:space="preserve"> </w:t>
      </w:r>
      <w:r w:rsidR="00303A1F" w:rsidRPr="00543474">
        <w:rPr>
          <w:rStyle w:val="Incipit"/>
        </w:rPr>
        <w:t>dominator</w:t>
      </w:r>
      <w:r w:rsidR="00303A1F">
        <w:rPr>
          <w:lang w:val="it-IT"/>
        </w:rPr>
        <w:t>.</w:t>
      </w:r>
    </w:p>
    <w:p w:rsidR="00303A1F" w:rsidRDefault="00522687" w:rsidP="00A737EE">
      <w:pPr>
        <w:rPr>
          <w:lang w:val="it-IT"/>
        </w:rPr>
      </w:pPr>
      <w:r>
        <w:rPr>
          <w:lang w:val="it-IT"/>
        </w:rPr>
        <w:t>AD LAUDES AN</w:t>
      </w:r>
      <w:r w:rsidR="00303A1F">
        <w:rPr>
          <w:lang w:val="it-IT"/>
        </w:rPr>
        <w:t xml:space="preserve"> </w:t>
      </w:r>
      <w:r w:rsidR="00303A1F" w:rsidRPr="00543474">
        <w:rPr>
          <w:rStyle w:val="Neume"/>
        </w:rPr>
        <w:t>Ecce veniet</w:t>
      </w:r>
      <w:r w:rsidR="00303A1F">
        <w:rPr>
          <w:lang w:val="it-IT"/>
        </w:rPr>
        <w:t xml:space="preserve">. PS </w:t>
      </w:r>
      <w:r w:rsidR="00303A1F" w:rsidRPr="00C20A68">
        <w:rPr>
          <w:rStyle w:val="Incipit"/>
        </w:rPr>
        <w:t>Miserere</w:t>
      </w:r>
      <w:r w:rsidR="00303A1F" w:rsidRPr="00A002FB">
        <w:t xml:space="preserve"> </w:t>
      </w:r>
      <w:r w:rsidR="00303A1F" w:rsidRPr="00C20A68">
        <w:rPr>
          <w:rStyle w:val="Incipit"/>
        </w:rPr>
        <w:t>mei</w:t>
      </w:r>
      <w:r w:rsidR="00303A1F">
        <w:rPr>
          <w:lang w:val="it-IT"/>
        </w:rPr>
        <w:t xml:space="preserve"> </w:t>
      </w:r>
      <w:r w:rsidR="00455C4B">
        <w:rPr>
          <w:rStyle w:val="Incipit"/>
        </w:rPr>
        <w:t>d</w:t>
      </w:r>
      <w:r w:rsidR="00303A1F" w:rsidRPr="00543474">
        <w:rPr>
          <w:rStyle w:val="Incipit"/>
        </w:rPr>
        <w:t>eus</w:t>
      </w:r>
      <w:r w:rsidR="00303A1F">
        <w:rPr>
          <w:lang w:val="it-IT"/>
        </w:rPr>
        <w:t xml:space="preserve">. AN </w:t>
      </w:r>
      <w:r w:rsidR="00303A1F" w:rsidRPr="00543474">
        <w:rPr>
          <w:rStyle w:val="Neume"/>
        </w:rPr>
        <w:t>Cum venerit</w:t>
      </w:r>
      <w:r w:rsidR="00303A1F">
        <w:rPr>
          <w:lang w:val="it-IT"/>
        </w:rPr>
        <w:t xml:space="preserve">. PS </w:t>
      </w:r>
      <w:r w:rsidR="00303A1F" w:rsidRPr="00543474">
        <w:rPr>
          <w:rStyle w:val="Incipit"/>
        </w:rPr>
        <w:t>Verba</w:t>
      </w:r>
      <w:r w:rsidR="00303A1F">
        <w:rPr>
          <w:lang w:val="it-IT"/>
        </w:rPr>
        <w:t xml:space="preserve"> </w:t>
      </w:r>
      <w:r w:rsidR="00303A1F" w:rsidRPr="00543474">
        <w:rPr>
          <w:rStyle w:val="Incipit"/>
        </w:rPr>
        <w:t>mea</w:t>
      </w:r>
      <w:r w:rsidR="00543474">
        <w:rPr>
          <w:lang w:val="it-IT"/>
        </w:rPr>
        <w:t xml:space="preserve">. AN </w:t>
      </w:r>
      <w:r w:rsidR="00543474" w:rsidRPr="00543474">
        <w:rPr>
          <w:rStyle w:val="Neume"/>
        </w:rPr>
        <w:t>Ecce iam</w:t>
      </w:r>
      <w:r w:rsidR="00543474" w:rsidRPr="00A002FB">
        <w:t xml:space="preserve"> </w:t>
      </w:r>
      <w:r w:rsidR="00543474" w:rsidRPr="00622475">
        <w:rPr>
          <w:rStyle w:val="Incipit"/>
        </w:rPr>
        <w:t>v</w:t>
      </w:r>
      <w:r w:rsidR="00543474" w:rsidRPr="00543474">
        <w:rPr>
          <w:rStyle w:val="Incipit"/>
        </w:rPr>
        <w:t>enit</w:t>
      </w:r>
      <w:r w:rsidR="00543474">
        <w:rPr>
          <w:lang w:val="it-IT"/>
        </w:rPr>
        <w:t xml:space="preserve">. PS </w:t>
      </w:r>
      <w:r w:rsidR="00543474" w:rsidRPr="00543474">
        <w:rPr>
          <w:rStyle w:val="Incipit"/>
        </w:rPr>
        <w:t>Deus</w:t>
      </w:r>
      <w:r w:rsidR="00543474">
        <w:rPr>
          <w:lang w:val="it-IT"/>
        </w:rPr>
        <w:t xml:space="preserve"> </w:t>
      </w:r>
      <w:r w:rsidR="00543474" w:rsidRPr="00543474">
        <w:rPr>
          <w:rStyle w:val="Incipit"/>
        </w:rPr>
        <w:t>deus</w:t>
      </w:r>
      <w:r w:rsidR="00543474">
        <w:rPr>
          <w:lang w:val="it-IT"/>
        </w:rPr>
        <w:t xml:space="preserve"> </w:t>
      </w:r>
      <w:r w:rsidR="00543474" w:rsidRPr="00543474">
        <w:rPr>
          <w:rStyle w:val="Incipit"/>
        </w:rPr>
        <w:t>meus</w:t>
      </w:r>
      <w:r w:rsidR="00543474">
        <w:rPr>
          <w:lang w:val="it-IT"/>
        </w:rPr>
        <w:t xml:space="preserve">. AN </w:t>
      </w:r>
      <w:r w:rsidR="00303A1F" w:rsidRPr="00543474">
        <w:rPr>
          <w:rStyle w:val="Neume"/>
        </w:rPr>
        <w:t>Haurietis</w:t>
      </w:r>
      <w:r w:rsidR="00303A1F">
        <w:rPr>
          <w:lang w:val="it-IT"/>
        </w:rPr>
        <w:t xml:space="preserve">. PS </w:t>
      </w:r>
      <w:r w:rsidR="00303A1F" w:rsidRPr="00543474">
        <w:rPr>
          <w:rStyle w:val="Incipit"/>
        </w:rPr>
        <w:t>Confitebor</w:t>
      </w:r>
      <w:r w:rsidR="00303A1F">
        <w:rPr>
          <w:lang w:val="it-IT"/>
        </w:rPr>
        <w:t xml:space="preserve">. AN </w:t>
      </w:r>
      <w:r w:rsidR="00303A1F" w:rsidRPr="00543474">
        <w:rPr>
          <w:rStyle w:val="Neume"/>
        </w:rPr>
        <w:t>Egredietur dominus</w:t>
      </w:r>
      <w:r w:rsidR="00303A1F">
        <w:rPr>
          <w:lang w:val="it-IT"/>
        </w:rPr>
        <w:t xml:space="preserve">. PS </w:t>
      </w:r>
      <w:r w:rsidR="00303A1F" w:rsidRPr="00543474">
        <w:rPr>
          <w:rStyle w:val="Incipit"/>
        </w:rPr>
        <w:t>Laudate</w:t>
      </w:r>
      <w:r w:rsidR="00303A1F">
        <w:rPr>
          <w:lang w:val="it-IT"/>
        </w:rPr>
        <w:t xml:space="preserve"> </w:t>
      </w:r>
      <w:r w:rsidR="00303A1F" w:rsidRPr="00543474">
        <w:rPr>
          <w:rStyle w:val="Incipit"/>
        </w:rPr>
        <w:t>dominus</w:t>
      </w:r>
      <w:r w:rsidR="00303A1F">
        <w:rPr>
          <w:lang w:val="it-IT"/>
        </w:rPr>
        <w:t xml:space="preserve"> </w:t>
      </w:r>
      <w:r w:rsidR="00303A1F" w:rsidRPr="00543474">
        <w:rPr>
          <w:rStyle w:val="Incipit"/>
        </w:rPr>
        <w:t>de</w:t>
      </w:r>
      <w:r w:rsidR="00303A1F">
        <w:rPr>
          <w:lang w:val="it-IT"/>
        </w:rPr>
        <w:t xml:space="preserve"> </w:t>
      </w:r>
      <w:r w:rsidR="00303A1F" w:rsidRPr="00543474">
        <w:rPr>
          <w:rStyle w:val="Incipit"/>
        </w:rPr>
        <w:t>caelis</w:t>
      </w:r>
      <w:r w:rsidR="00303A1F">
        <w:rPr>
          <w:lang w:val="it-IT"/>
        </w:rPr>
        <w:t xml:space="preserve">. HY </w:t>
      </w:r>
      <w:r w:rsidR="00303A1F" w:rsidRPr="00543474">
        <w:rPr>
          <w:rStyle w:val="Incipit"/>
        </w:rPr>
        <w:t>Vox</w:t>
      </w:r>
      <w:r w:rsidR="00303A1F">
        <w:rPr>
          <w:lang w:val="it-IT"/>
        </w:rPr>
        <w:t xml:space="preserve"> </w:t>
      </w:r>
      <w:r w:rsidR="00303A1F" w:rsidRPr="00543474">
        <w:rPr>
          <w:rStyle w:val="Incipit"/>
        </w:rPr>
        <w:t>clara</w:t>
      </w:r>
      <w:r w:rsidR="00303A1F">
        <w:rPr>
          <w:lang w:val="it-IT"/>
        </w:rPr>
        <w:t xml:space="preserve">. AB </w:t>
      </w:r>
      <w:r w:rsidR="00303A1F" w:rsidRPr="00543474">
        <w:rPr>
          <w:rStyle w:val="Neume"/>
        </w:rPr>
        <w:t>Egredietur virga</w:t>
      </w:r>
      <w:r w:rsidR="00303A1F">
        <w:rPr>
          <w:lang w:val="it-IT"/>
        </w:rPr>
        <w:t>.</w:t>
      </w:r>
    </w:p>
    <w:p w:rsidR="000255FB" w:rsidRDefault="000255FB" w:rsidP="000255FB">
      <w:pPr>
        <w:pStyle w:val="berschrift1"/>
        <w:rPr>
          <w:lang w:val="it-IT"/>
        </w:rPr>
      </w:pPr>
      <w:r>
        <w:rPr>
          <w:lang w:val="it-IT"/>
        </w:rPr>
        <w:t>FERIA III.</w:t>
      </w:r>
    </w:p>
    <w:p w:rsidR="000255FB" w:rsidRDefault="000255FB" w:rsidP="000255FB">
      <w:pPr>
        <w:rPr>
          <w:lang w:val="it-IT"/>
        </w:rPr>
      </w:pPr>
      <w:r>
        <w:rPr>
          <w:lang w:val="it-IT"/>
        </w:rPr>
        <w:t>IN MATUTIN</w:t>
      </w:r>
      <w:r w:rsidR="00C769F1">
        <w:rPr>
          <w:lang w:val="it-IT"/>
        </w:rPr>
        <w:t xml:space="preserve">IS </w:t>
      </w:r>
      <w:r w:rsidR="00AD2B68">
        <w:rPr>
          <w:lang w:val="it-IT"/>
        </w:rPr>
        <w:t>(30r)</w:t>
      </w:r>
      <w:r w:rsidR="00C769F1">
        <w:rPr>
          <w:lang w:val="it-IT"/>
        </w:rPr>
        <w:t xml:space="preserve"> INV</w:t>
      </w:r>
      <w:r w:rsidR="00000793">
        <w:rPr>
          <w:lang w:val="it-IT"/>
        </w:rPr>
        <w:t xml:space="preserve"> ut supra. Nocturnus</w:t>
      </w:r>
      <w:r>
        <w:rPr>
          <w:lang w:val="it-IT"/>
        </w:rPr>
        <w:t xml:space="preserve"> de die. [PS] </w:t>
      </w:r>
      <w:r w:rsidRPr="00A74B22">
        <w:rPr>
          <w:rStyle w:val="Incipit"/>
        </w:rPr>
        <w:t>Dixi</w:t>
      </w:r>
      <w:r>
        <w:rPr>
          <w:lang w:val="it-IT"/>
        </w:rPr>
        <w:t xml:space="preserve"> </w:t>
      </w:r>
      <w:r w:rsidRPr="00A74B22">
        <w:rPr>
          <w:rStyle w:val="Incipit"/>
        </w:rPr>
        <w:t>custodiam</w:t>
      </w:r>
      <w:r>
        <w:rPr>
          <w:lang w:val="it-IT"/>
        </w:rPr>
        <w:t xml:space="preserve">. RP </w:t>
      </w:r>
      <w:r w:rsidRPr="00A74B22">
        <w:rPr>
          <w:rStyle w:val="Neume"/>
        </w:rPr>
        <w:t>Egredietur dominus et proelia</w:t>
      </w:r>
      <w:r w:rsidRPr="00A74B22">
        <w:rPr>
          <w:rStyle w:val="Incipit"/>
        </w:rPr>
        <w:t>bitur</w:t>
      </w:r>
      <w:r>
        <w:rPr>
          <w:lang w:val="it-IT"/>
        </w:rPr>
        <w:t xml:space="preserve">. RV </w:t>
      </w:r>
      <w:r w:rsidRPr="00A74B22">
        <w:rPr>
          <w:rStyle w:val="Incipit"/>
        </w:rPr>
        <w:t>Ex</w:t>
      </w:r>
      <w:r>
        <w:rPr>
          <w:lang w:val="it-IT"/>
        </w:rPr>
        <w:t xml:space="preserve"> </w:t>
      </w:r>
      <w:r w:rsidRPr="00A74B22">
        <w:rPr>
          <w:rStyle w:val="Incipit"/>
        </w:rPr>
        <w:t>Sion</w:t>
      </w:r>
      <w:r>
        <w:rPr>
          <w:lang w:val="it-IT"/>
        </w:rPr>
        <w:t xml:space="preserve">. RP </w:t>
      </w:r>
      <w:r w:rsidRPr="00A74B22">
        <w:rPr>
          <w:rStyle w:val="Neume"/>
        </w:rPr>
        <w:t xml:space="preserve">Praecursor pro </w:t>
      </w:r>
      <w:r w:rsidR="00A74B22" w:rsidRPr="00A74B22">
        <w:rPr>
          <w:rStyle w:val="Neume"/>
        </w:rPr>
        <w:t>n</w:t>
      </w:r>
      <w:r w:rsidRPr="00A74B22">
        <w:rPr>
          <w:rStyle w:val="Neume"/>
        </w:rPr>
        <w:t>obis</w:t>
      </w:r>
      <w:r>
        <w:rPr>
          <w:lang w:val="it-IT"/>
        </w:rPr>
        <w:t xml:space="preserve">. RV </w:t>
      </w:r>
      <w:r w:rsidRPr="00A74B22">
        <w:rPr>
          <w:rStyle w:val="Incipit"/>
        </w:rPr>
        <w:t>Ecce</w:t>
      </w:r>
      <w:r>
        <w:rPr>
          <w:lang w:val="it-IT"/>
        </w:rPr>
        <w:t xml:space="preserve"> </w:t>
      </w:r>
      <w:r w:rsidRPr="00A74B22">
        <w:rPr>
          <w:rStyle w:val="Incipit"/>
        </w:rPr>
        <w:t>dominator</w:t>
      </w:r>
      <w:r>
        <w:rPr>
          <w:lang w:val="it-IT"/>
        </w:rPr>
        <w:t xml:space="preserve">. RP </w:t>
      </w:r>
      <w:r w:rsidRPr="00A74B22">
        <w:rPr>
          <w:rStyle w:val="Neume"/>
        </w:rPr>
        <w:t>Videbunt gentes</w:t>
      </w:r>
      <w:r>
        <w:rPr>
          <w:lang w:val="it-IT"/>
        </w:rPr>
        <w:t xml:space="preserve">. RV </w:t>
      </w:r>
      <w:r w:rsidRPr="00A74B22">
        <w:rPr>
          <w:rStyle w:val="Incipit"/>
        </w:rPr>
        <w:t>Ecce</w:t>
      </w:r>
      <w:r>
        <w:rPr>
          <w:lang w:val="it-IT"/>
        </w:rPr>
        <w:t xml:space="preserve"> </w:t>
      </w:r>
      <w:r w:rsidRPr="00A74B22">
        <w:rPr>
          <w:rStyle w:val="Incipit"/>
        </w:rPr>
        <w:t>dominator</w:t>
      </w:r>
      <w:r>
        <w:rPr>
          <w:lang w:val="it-IT"/>
        </w:rPr>
        <w:t>.</w:t>
      </w:r>
    </w:p>
    <w:p w:rsidR="000255FB" w:rsidRDefault="000255FB" w:rsidP="000255FB">
      <w:pPr>
        <w:rPr>
          <w:lang w:val="it-IT"/>
        </w:rPr>
      </w:pPr>
      <w:r>
        <w:rPr>
          <w:lang w:val="it-IT"/>
        </w:rPr>
        <w:t xml:space="preserve">AD LAUDES AN </w:t>
      </w:r>
      <w:r w:rsidRPr="00A74B22">
        <w:rPr>
          <w:rStyle w:val="Neume"/>
        </w:rPr>
        <w:t>Rorate caeli</w:t>
      </w:r>
      <w:r w:rsidRPr="00A002FB">
        <w:t xml:space="preserve"> </w:t>
      </w:r>
      <w:r w:rsidR="005940F7">
        <w:rPr>
          <w:rStyle w:val="Incipit"/>
        </w:rPr>
        <w:t>d</w:t>
      </w:r>
      <w:r w:rsidRPr="005940F7">
        <w:rPr>
          <w:rStyle w:val="Incipit"/>
        </w:rPr>
        <w:t>esuper</w:t>
      </w:r>
      <w:r>
        <w:rPr>
          <w:lang w:val="it-IT"/>
        </w:rPr>
        <w:t xml:space="preserve">. PS </w:t>
      </w:r>
      <w:r w:rsidRPr="00C20A68">
        <w:rPr>
          <w:rStyle w:val="Incipit"/>
        </w:rPr>
        <w:t>Miserere</w:t>
      </w:r>
      <w:r w:rsidRPr="00A002FB">
        <w:t xml:space="preserve"> </w:t>
      </w:r>
      <w:r w:rsidRPr="00C20A68">
        <w:rPr>
          <w:rStyle w:val="Incipit"/>
        </w:rPr>
        <w:t>mei</w:t>
      </w:r>
      <w:r w:rsidRPr="00A002FB">
        <w:t xml:space="preserve"> </w:t>
      </w:r>
      <w:r w:rsidRPr="00A74B22">
        <w:rPr>
          <w:rStyle w:val="Incipit"/>
        </w:rPr>
        <w:t>deus</w:t>
      </w:r>
      <w:r>
        <w:rPr>
          <w:lang w:val="it-IT"/>
        </w:rPr>
        <w:t xml:space="preserve">. AN </w:t>
      </w:r>
      <w:r w:rsidRPr="00A74B22">
        <w:rPr>
          <w:rStyle w:val="Neume"/>
        </w:rPr>
        <w:t>Emitte agnum</w:t>
      </w:r>
      <w:r>
        <w:rPr>
          <w:lang w:val="it-IT"/>
        </w:rPr>
        <w:t xml:space="preserve">. PS </w:t>
      </w:r>
      <w:r w:rsidRPr="00C20A68">
        <w:rPr>
          <w:rStyle w:val="Incipit"/>
        </w:rPr>
        <w:t>Iudica</w:t>
      </w:r>
      <w:r w:rsidRPr="00A002FB">
        <w:t xml:space="preserve"> </w:t>
      </w:r>
      <w:r w:rsidRPr="00C20A68">
        <w:rPr>
          <w:rStyle w:val="Incipit"/>
        </w:rPr>
        <w:t>me</w:t>
      </w:r>
      <w:r>
        <w:rPr>
          <w:lang w:val="it-IT"/>
        </w:rPr>
        <w:t xml:space="preserve"> </w:t>
      </w:r>
      <w:r w:rsidRPr="00A74B22">
        <w:rPr>
          <w:rStyle w:val="Incipit"/>
        </w:rPr>
        <w:t>deus</w:t>
      </w:r>
      <w:r>
        <w:rPr>
          <w:lang w:val="it-IT"/>
        </w:rPr>
        <w:t xml:space="preserve">. AN </w:t>
      </w:r>
      <w:r w:rsidRPr="00A74B22">
        <w:rPr>
          <w:rStyle w:val="Neume"/>
        </w:rPr>
        <w:t>Ut cognoscamus</w:t>
      </w:r>
      <w:r w:rsidRPr="00A002FB">
        <w:t xml:space="preserve"> </w:t>
      </w:r>
      <w:r w:rsidRPr="00A74B22">
        <w:rPr>
          <w:rStyle w:val="Incipit"/>
        </w:rPr>
        <w:t>domine</w:t>
      </w:r>
      <w:r>
        <w:rPr>
          <w:lang w:val="it-IT"/>
        </w:rPr>
        <w:t xml:space="preserve">. PS </w:t>
      </w:r>
      <w:r w:rsidRPr="00A74B22">
        <w:rPr>
          <w:rStyle w:val="Incipit"/>
        </w:rPr>
        <w:t>Deus</w:t>
      </w:r>
      <w:r>
        <w:rPr>
          <w:lang w:val="it-IT"/>
        </w:rPr>
        <w:t xml:space="preserve"> </w:t>
      </w:r>
      <w:r w:rsidRPr="00A74B22">
        <w:rPr>
          <w:rStyle w:val="Incipit"/>
        </w:rPr>
        <w:t>deus</w:t>
      </w:r>
      <w:r>
        <w:rPr>
          <w:lang w:val="it-IT"/>
        </w:rPr>
        <w:t xml:space="preserve"> </w:t>
      </w:r>
      <w:r w:rsidRPr="00A74B22">
        <w:rPr>
          <w:rStyle w:val="Incipit"/>
        </w:rPr>
        <w:t>meus</w:t>
      </w:r>
      <w:r>
        <w:rPr>
          <w:lang w:val="it-IT"/>
        </w:rPr>
        <w:t xml:space="preserve">. AN </w:t>
      </w:r>
      <w:r w:rsidRPr="00A74B22">
        <w:rPr>
          <w:rStyle w:val="Neume"/>
        </w:rPr>
        <w:t>Da mercedem</w:t>
      </w:r>
      <w:r w:rsidRPr="00A002FB">
        <w:t xml:space="preserve"> </w:t>
      </w:r>
      <w:r w:rsidRPr="00A74B22">
        <w:rPr>
          <w:rStyle w:val="Incipit"/>
        </w:rPr>
        <w:t>domine</w:t>
      </w:r>
      <w:r>
        <w:rPr>
          <w:lang w:val="it-IT"/>
        </w:rPr>
        <w:t xml:space="preserve">. PS </w:t>
      </w:r>
      <w:r w:rsidRPr="00A74B22">
        <w:rPr>
          <w:rStyle w:val="Incipit"/>
        </w:rPr>
        <w:t>Ego</w:t>
      </w:r>
      <w:r>
        <w:rPr>
          <w:lang w:val="it-IT"/>
        </w:rPr>
        <w:t xml:space="preserve"> </w:t>
      </w:r>
      <w:r w:rsidRPr="00A74B22">
        <w:rPr>
          <w:rStyle w:val="Incipit"/>
        </w:rPr>
        <w:t>dixi</w:t>
      </w:r>
      <w:r>
        <w:rPr>
          <w:lang w:val="it-IT"/>
        </w:rPr>
        <w:t xml:space="preserve">. AN </w:t>
      </w:r>
      <w:r w:rsidRPr="00A74B22">
        <w:rPr>
          <w:rStyle w:val="Neume"/>
        </w:rPr>
        <w:t xml:space="preserve">Lex </w:t>
      </w:r>
      <w:r w:rsidR="00A74B22" w:rsidRPr="00A74B22">
        <w:rPr>
          <w:rStyle w:val="Neume"/>
        </w:rPr>
        <w:t xml:space="preserve">per </w:t>
      </w:r>
      <w:r w:rsidRPr="00A74B22">
        <w:rPr>
          <w:rStyle w:val="Neume"/>
        </w:rPr>
        <w:t>Moysen</w:t>
      </w:r>
      <w:r>
        <w:rPr>
          <w:lang w:val="it-IT"/>
        </w:rPr>
        <w:t xml:space="preserve">. PS </w:t>
      </w:r>
      <w:r w:rsidRPr="00C20A68">
        <w:rPr>
          <w:rStyle w:val="Incipit"/>
        </w:rPr>
        <w:t>Laudate</w:t>
      </w:r>
      <w:r w:rsidRPr="00A002FB">
        <w:t xml:space="preserve"> </w:t>
      </w:r>
      <w:r w:rsidRPr="00C20A68">
        <w:rPr>
          <w:rStyle w:val="Incipit"/>
        </w:rPr>
        <w:t>dominum</w:t>
      </w:r>
      <w:r w:rsidRPr="00A002FB">
        <w:t xml:space="preserve"> </w:t>
      </w:r>
      <w:r w:rsidRPr="00C20A68">
        <w:rPr>
          <w:rStyle w:val="Incipit"/>
        </w:rPr>
        <w:t>de</w:t>
      </w:r>
      <w:r w:rsidRPr="00A002FB">
        <w:t xml:space="preserve"> </w:t>
      </w:r>
      <w:r w:rsidRPr="00C20A68">
        <w:rPr>
          <w:rStyle w:val="Incipit"/>
        </w:rPr>
        <w:t>caelis</w:t>
      </w:r>
      <w:r>
        <w:rPr>
          <w:lang w:val="it-IT"/>
        </w:rPr>
        <w:t xml:space="preserve">. HY </w:t>
      </w:r>
      <w:r w:rsidRPr="00A74B22">
        <w:rPr>
          <w:rStyle w:val="Incipit"/>
        </w:rPr>
        <w:t>Vox</w:t>
      </w:r>
      <w:r>
        <w:rPr>
          <w:lang w:val="it-IT"/>
        </w:rPr>
        <w:t xml:space="preserve"> </w:t>
      </w:r>
      <w:r w:rsidRPr="00A74B22">
        <w:rPr>
          <w:rStyle w:val="Incipit"/>
        </w:rPr>
        <w:t>clara</w:t>
      </w:r>
      <w:r>
        <w:rPr>
          <w:lang w:val="it-IT"/>
        </w:rPr>
        <w:t xml:space="preserve">. </w:t>
      </w:r>
      <w:r w:rsidR="00A74B22">
        <w:rPr>
          <w:lang w:val="it-IT"/>
        </w:rPr>
        <w:t xml:space="preserve">AB </w:t>
      </w:r>
      <w:r w:rsidRPr="00A74B22">
        <w:rPr>
          <w:rStyle w:val="Neume"/>
        </w:rPr>
        <w:t>Tu Bethlehem</w:t>
      </w:r>
      <w:r>
        <w:rPr>
          <w:lang w:val="it-IT"/>
        </w:rPr>
        <w:t>.</w:t>
      </w:r>
    </w:p>
    <w:p w:rsidR="000255FB" w:rsidRDefault="000255FB" w:rsidP="000255FB">
      <w:pPr>
        <w:pStyle w:val="berschrift1"/>
        <w:rPr>
          <w:lang w:val="it-IT"/>
        </w:rPr>
      </w:pPr>
      <w:r>
        <w:rPr>
          <w:lang w:val="it-IT"/>
        </w:rPr>
        <w:t>FERIA IIII.</w:t>
      </w:r>
    </w:p>
    <w:p w:rsidR="000255FB" w:rsidRDefault="000255FB" w:rsidP="000255FB">
      <w:pPr>
        <w:rPr>
          <w:lang w:val="it-IT"/>
        </w:rPr>
      </w:pPr>
      <w:r>
        <w:rPr>
          <w:lang w:val="it-IT"/>
        </w:rPr>
        <w:t xml:space="preserve">AD MATUTINAS INV </w:t>
      </w:r>
      <w:r w:rsidRPr="00A74B22">
        <w:rPr>
          <w:rStyle w:val="Neume"/>
        </w:rPr>
        <w:t>Surgite vigilemus quia veniet rex</w:t>
      </w:r>
      <w:r w:rsidR="00000793">
        <w:rPr>
          <w:lang w:val="it-IT"/>
        </w:rPr>
        <w:t>. Nocturnus</w:t>
      </w:r>
      <w:r>
        <w:rPr>
          <w:lang w:val="it-IT"/>
        </w:rPr>
        <w:t xml:space="preserve"> de die. [PS] </w:t>
      </w:r>
      <w:r w:rsidRPr="00A74B22">
        <w:rPr>
          <w:rStyle w:val="Incipit"/>
        </w:rPr>
        <w:t>Dixit</w:t>
      </w:r>
      <w:r>
        <w:rPr>
          <w:lang w:val="it-IT"/>
        </w:rPr>
        <w:t xml:space="preserve"> </w:t>
      </w:r>
      <w:r w:rsidRPr="00A74B22">
        <w:rPr>
          <w:rStyle w:val="Incipit"/>
        </w:rPr>
        <w:t>insipiens</w:t>
      </w:r>
      <w:r>
        <w:rPr>
          <w:lang w:val="it-IT"/>
        </w:rPr>
        <w:t xml:space="preserve">. EV </w:t>
      </w:r>
      <w:r w:rsidRPr="00A74B22">
        <w:rPr>
          <w:rStyle w:val="Incipit"/>
        </w:rPr>
        <w:t>Missus</w:t>
      </w:r>
      <w:r>
        <w:rPr>
          <w:lang w:val="it-IT"/>
        </w:rPr>
        <w:t xml:space="preserve"> </w:t>
      </w:r>
      <w:r w:rsidRPr="00A74B22">
        <w:rPr>
          <w:rStyle w:val="Incipit"/>
        </w:rPr>
        <w:t>est</w:t>
      </w:r>
      <w:r>
        <w:rPr>
          <w:lang w:val="it-IT"/>
        </w:rPr>
        <w:t xml:space="preserve"> </w:t>
      </w:r>
      <w:r w:rsidRPr="00A74B22">
        <w:rPr>
          <w:rStyle w:val="Incipit"/>
        </w:rPr>
        <w:t>angelus</w:t>
      </w:r>
      <w:r>
        <w:rPr>
          <w:lang w:val="it-IT"/>
        </w:rPr>
        <w:t xml:space="preserve">. RP </w:t>
      </w:r>
      <w:r w:rsidRPr="00A74B22">
        <w:rPr>
          <w:rStyle w:val="Neume"/>
        </w:rPr>
        <w:t>Emitte agnum</w:t>
      </w:r>
      <w:r w:rsidRPr="00A002FB">
        <w:t xml:space="preserve"> </w:t>
      </w:r>
      <w:r w:rsidRPr="00A74B22">
        <w:rPr>
          <w:rStyle w:val="Incipit"/>
        </w:rPr>
        <w:t>domine</w:t>
      </w:r>
      <w:r>
        <w:rPr>
          <w:lang w:val="it-IT"/>
        </w:rPr>
        <w:t xml:space="preserve">. RV </w:t>
      </w:r>
      <w:r w:rsidRPr="00A74B22">
        <w:rPr>
          <w:rStyle w:val="Incipit"/>
        </w:rPr>
        <w:t>Ex</w:t>
      </w:r>
      <w:r>
        <w:rPr>
          <w:lang w:val="it-IT"/>
        </w:rPr>
        <w:t xml:space="preserve"> </w:t>
      </w:r>
      <w:r w:rsidRPr="00A74B22">
        <w:rPr>
          <w:rStyle w:val="Incipit"/>
        </w:rPr>
        <w:t>Sion</w:t>
      </w:r>
      <w:r>
        <w:rPr>
          <w:lang w:val="it-IT"/>
        </w:rPr>
        <w:t xml:space="preserve"> </w:t>
      </w:r>
      <w:r w:rsidRPr="00A74B22">
        <w:rPr>
          <w:rStyle w:val="Incipit"/>
        </w:rPr>
        <w:t>species</w:t>
      </w:r>
      <w:r>
        <w:rPr>
          <w:lang w:val="it-IT"/>
        </w:rPr>
        <w:t xml:space="preserve">. RP </w:t>
      </w:r>
      <w:r w:rsidRPr="00A74B22">
        <w:rPr>
          <w:rStyle w:val="Neume"/>
        </w:rPr>
        <w:t>Rorate caeli</w:t>
      </w:r>
      <w:r w:rsidRPr="00A002FB">
        <w:t xml:space="preserve"> </w:t>
      </w:r>
      <w:r w:rsidRPr="00A74B22">
        <w:rPr>
          <w:rStyle w:val="Incipit"/>
        </w:rPr>
        <w:t>desuper</w:t>
      </w:r>
      <w:r>
        <w:rPr>
          <w:lang w:val="it-IT"/>
        </w:rPr>
        <w:t xml:space="preserve">. RV </w:t>
      </w:r>
      <w:r w:rsidRPr="00A74B22">
        <w:rPr>
          <w:rStyle w:val="Incipit"/>
        </w:rPr>
        <w:t>Emitte</w:t>
      </w:r>
      <w:r>
        <w:rPr>
          <w:lang w:val="it-IT"/>
        </w:rPr>
        <w:t xml:space="preserve"> </w:t>
      </w:r>
      <w:r w:rsidRPr="00A74B22">
        <w:rPr>
          <w:rStyle w:val="Incipit"/>
        </w:rPr>
        <w:t>agnum</w:t>
      </w:r>
      <w:r>
        <w:rPr>
          <w:lang w:val="it-IT"/>
        </w:rPr>
        <w:t xml:space="preserve"> </w:t>
      </w:r>
      <w:r w:rsidRPr="00A74B22">
        <w:rPr>
          <w:rStyle w:val="Incipit"/>
        </w:rPr>
        <w:t>domine</w:t>
      </w:r>
      <w:r>
        <w:rPr>
          <w:lang w:val="it-IT"/>
        </w:rPr>
        <w:t>.</w:t>
      </w:r>
      <w:r w:rsidR="005551D4">
        <w:rPr>
          <w:lang w:val="it-IT"/>
        </w:rPr>
        <w:t xml:space="preserve"> RP </w:t>
      </w:r>
      <w:r w:rsidR="005551D4" w:rsidRPr="00A74B22">
        <w:rPr>
          <w:rStyle w:val="Neume"/>
        </w:rPr>
        <w:t>Quomodo</w:t>
      </w:r>
      <w:r w:rsidR="005551D4" w:rsidRPr="00A002FB">
        <w:t xml:space="preserve"> </w:t>
      </w:r>
      <w:r w:rsidR="005551D4" w:rsidRPr="00A74B22">
        <w:rPr>
          <w:rStyle w:val="Incipit"/>
        </w:rPr>
        <w:t>fiet</w:t>
      </w:r>
      <w:r w:rsidR="005551D4">
        <w:rPr>
          <w:lang w:val="it-IT"/>
        </w:rPr>
        <w:t>. RV</w:t>
      </w:r>
      <w:r w:rsidR="005551D4" w:rsidRPr="00A002FB">
        <w:t xml:space="preserve"> </w:t>
      </w:r>
      <w:r w:rsidR="005551D4" w:rsidRPr="00A74B22">
        <w:rPr>
          <w:rStyle w:val="Incipit"/>
        </w:rPr>
        <w:t>Ideoque</w:t>
      </w:r>
      <w:r w:rsidR="005551D4">
        <w:rPr>
          <w:lang w:val="it-IT"/>
        </w:rPr>
        <w:t>.</w:t>
      </w:r>
    </w:p>
    <w:p w:rsidR="005551D4" w:rsidRDefault="005551D4" w:rsidP="000255FB">
      <w:pPr>
        <w:rPr>
          <w:lang w:val="it-IT"/>
        </w:rPr>
      </w:pPr>
      <w:r>
        <w:rPr>
          <w:lang w:val="it-IT"/>
        </w:rPr>
        <w:t xml:space="preserve">AD LAUDES AN </w:t>
      </w:r>
      <w:r w:rsidRPr="00A74B22">
        <w:rPr>
          <w:rStyle w:val="Neume"/>
        </w:rPr>
        <w:t>Prophetae praedicaverunt</w:t>
      </w:r>
      <w:r>
        <w:rPr>
          <w:lang w:val="it-IT"/>
        </w:rPr>
        <w:t xml:space="preserve">. PS </w:t>
      </w:r>
      <w:r w:rsidRPr="00A74B22">
        <w:rPr>
          <w:rStyle w:val="Incipit"/>
        </w:rPr>
        <w:t>Te</w:t>
      </w:r>
      <w:r>
        <w:rPr>
          <w:lang w:val="it-IT"/>
        </w:rPr>
        <w:t xml:space="preserve"> </w:t>
      </w:r>
      <w:r w:rsidRPr="00A74B22">
        <w:rPr>
          <w:rStyle w:val="Incipit"/>
        </w:rPr>
        <w:t>decet</w:t>
      </w:r>
      <w:r>
        <w:rPr>
          <w:lang w:val="it-IT"/>
        </w:rPr>
        <w:t xml:space="preserve"> </w:t>
      </w:r>
      <w:r w:rsidRPr="00A74B22">
        <w:rPr>
          <w:rStyle w:val="Incipit"/>
        </w:rPr>
        <w:t>hymnus</w:t>
      </w:r>
      <w:r>
        <w:rPr>
          <w:lang w:val="it-IT"/>
        </w:rPr>
        <w:t xml:space="preserve">. AN </w:t>
      </w:r>
      <w:r w:rsidRPr="00A74B22">
        <w:rPr>
          <w:rStyle w:val="Neume"/>
        </w:rPr>
        <w:t>Spiritus</w:t>
      </w:r>
      <w:r w:rsidRPr="00A002FB">
        <w:t xml:space="preserve"> </w:t>
      </w:r>
      <w:r w:rsidRPr="00A74B22">
        <w:rPr>
          <w:rStyle w:val="Incipit"/>
        </w:rPr>
        <w:t>domini</w:t>
      </w:r>
      <w:r>
        <w:rPr>
          <w:lang w:val="it-IT"/>
        </w:rPr>
        <w:t xml:space="preserve"> </w:t>
      </w:r>
      <w:r w:rsidRPr="00A74B22">
        <w:rPr>
          <w:rStyle w:val="Incipit"/>
        </w:rPr>
        <w:t>super</w:t>
      </w:r>
      <w:r>
        <w:rPr>
          <w:lang w:val="it-IT"/>
        </w:rPr>
        <w:t xml:space="preserve">. PS </w:t>
      </w:r>
      <w:r w:rsidRPr="00A74B22">
        <w:rPr>
          <w:rStyle w:val="Incipit"/>
        </w:rPr>
        <w:t>Deus</w:t>
      </w:r>
      <w:r>
        <w:rPr>
          <w:lang w:val="it-IT"/>
        </w:rPr>
        <w:t xml:space="preserve"> </w:t>
      </w:r>
      <w:r w:rsidRPr="00A74B22">
        <w:rPr>
          <w:rStyle w:val="Incipit"/>
        </w:rPr>
        <w:t>deus</w:t>
      </w:r>
      <w:r>
        <w:rPr>
          <w:lang w:val="it-IT"/>
        </w:rPr>
        <w:t xml:space="preserve"> </w:t>
      </w:r>
      <w:r w:rsidRPr="00A74B22">
        <w:rPr>
          <w:rStyle w:val="Incipit"/>
        </w:rPr>
        <w:t>meus</w:t>
      </w:r>
      <w:r>
        <w:rPr>
          <w:lang w:val="it-IT"/>
        </w:rPr>
        <w:t xml:space="preserve">. AN </w:t>
      </w:r>
      <w:r w:rsidRPr="00A74B22">
        <w:rPr>
          <w:rStyle w:val="Neume"/>
        </w:rPr>
        <w:t>Ecce veniet</w:t>
      </w:r>
      <w:r>
        <w:rPr>
          <w:lang w:val="it-IT"/>
        </w:rPr>
        <w:t xml:space="preserve"> </w:t>
      </w:r>
      <w:r w:rsidRPr="00A74B22">
        <w:rPr>
          <w:rStyle w:val="Incipit"/>
        </w:rPr>
        <w:t>dominus</w:t>
      </w:r>
      <w:r>
        <w:rPr>
          <w:lang w:val="it-IT"/>
        </w:rPr>
        <w:t xml:space="preserve">. PS </w:t>
      </w:r>
      <w:r w:rsidRPr="00A74B22">
        <w:rPr>
          <w:rStyle w:val="Incipit"/>
        </w:rPr>
        <w:t>Exultavit</w:t>
      </w:r>
      <w:r>
        <w:rPr>
          <w:lang w:val="it-IT"/>
        </w:rPr>
        <w:t xml:space="preserve"> </w:t>
      </w:r>
      <w:r w:rsidRPr="00A74B22">
        <w:rPr>
          <w:rStyle w:val="Incipit"/>
        </w:rPr>
        <w:t>cor</w:t>
      </w:r>
      <w:r>
        <w:rPr>
          <w:lang w:val="it-IT"/>
        </w:rPr>
        <w:t xml:space="preserve"> </w:t>
      </w:r>
      <w:r w:rsidRPr="00A74B22">
        <w:rPr>
          <w:rStyle w:val="Incipit"/>
        </w:rPr>
        <w:t>meum</w:t>
      </w:r>
      <w:r>
        <w:rPr>
          <w:lang w:val="it-IT"/>
        </w:rPr>
        <w:t xml:space="preserve">. AN </w:t>
      </w:r>
      <w:r w:rsidRPr="00A74B22">
        <w:rPr>
          <w:rStyle w:val="Neume"/>
        </w:rPr>
        <w:t>Annuntiate populis</w:t>
      </w:r>
      <w:r>
        <w:rPr>
          <w:lang w:val="it-IT"/>
        </w:rPr>
        <w:t xml:space="preserve">. PS </w:t>
      </w:r>
      <w:r w:rsidRPr="00A74B22">
        <w:rPr>
          <w:rStyle w:val="Incipit"/>
        </w:rPr>
        <w:t>Laudate</w:t>
      </w:r>
      <w:r>
        <w:rPr>
          <w:lang w:val="it-IT"/>
        </w:rPr>
        <w:t xml:space="preserve"> </w:t>
      </w:r>
      <w:r w:rsidRPr="00A74B22">
        <w:rPr>
          <w:rStyle w:val="Incipit"/>
        </w:rPr>
        <w:t>dominum</w:t>
      </w:r>
      <w:r>
        <w:rPr>
          <w:lang w:val="it-IT"/>
        </w:rPr>
        <w:t xml:space="preserve"> </w:t>
      </w:r>
      <w:r w:rsidRPr="00A74B22">
        <w:rPr>
          <w:rStyle w:val="Incipit"/>
        </w:rPr>
        <w:t>de</w:t>
      </w:r>
      <w:r>
        <w:rPr>
          <w:lang w:val="it-IT"/>
        </w:rPr>
        <w:t xml:space="preserve"> </w:t>
      </w:r>
      <w:r w:rsidRPr="00A74B22">
        <w:rPr>
          <w:rStyle w:val="Incipit"/>
        </w:rPr>
        <w:t>caelis</w:t>
      </w:r>
      <w:r>
        <w:rPr>
          <w:lang w:val="it-IT"/>
        </w:rPr>
        <w:t xml:space="preserve">. HY </w:t>
      </w:r>
      <w:r w:rsidRPr="00722025">
        <w:rPr>
          <w:rStyle w:val="Incipit"/>
        </w:rPr>
        <w:t>Vox</w:t>
      </w:r>
      <w:r>
        <w:rPr>
          <w:lang w:val="it-IT"/>
        </w:rPr>
        <w:t xml:space="preserve"> </w:t>
      </w:r>
      <w:r w:rsidRPr="00722025">
        <w:rPr>
          <w:rStyle w:val="Incipit"/>
        </w:rPr>
        <w:t>clara</w:t>
      </w:r>
      <w:r>
        <w:rPr>
          <w:lang w:val="it-IT"/>
        </w:rPr>
        <w:t xml:space="preserve">. CP </w:t>
      </w:r>
      <w:r w:rsidRPr="00722025">
        <w:rPr>
          <w:rStyle w:val="Incipit"/>
        </w:rPr>
        <w:t>Erit</w:t>
      </w:r>
      <w:r>
        <w:rPr>
          <w:lang w:val="it-IT"/>
        </w:rPr>
        <w:t xml:space="preserve"> </w:t>
      </w:r>
      <w:r w:rsidRPr="00722025">
        <w:rPr>
          <w:rStyle w:val="Incipit"/>
        </w:rPr>
        <w:t>in</w:t>
      </w:r>
      <w:r>
        <w:rPr>
          <w:lang w:val="it-IT"/>
        </w:rPr>
        <w:t xml:space="preserve"> </w:t>
      </w:r>
      <w:r w:rsidRPr="00722025">
        <w:rPr>
          <w:rStyle w:val="Incipit"/>
        </w:rPr>
        <w:t>novissimis</w:t>
      </w:r>
      <w:r>
        <w:rPr>
          <w:lang w:val="it-IT"/>
        </w:rPr>
        <w:t xml:space="preserve"> </w:t>
      </w:r>
      <w:r w:rsidRPr="00722025">
        <w:rPr>
          <w:rStyle w:val="Incipit"/>
        </w:rPr>
        <w:t>diebus</w:t>
      </w:r>
      <w:r>
        <w:rPr>
          <w:lang w:val="it-IT"/>
        </w:rPr>
        <w:t xml:space="preserve">. AB </w:t>
      </w:r>
      <w:r w:rsidRPr="00722025">
        <w:rPr>
          <w:rStyle w:val="Neume"/>
        </w:rPr>
        <w:t>Missus est</w:t>
      </w:r>
      <w:r w:rsidRPr="00A002FB">
        <w:t xml:space="preserve"> </w:t>
      </w:r>
      <w:r w:rsidRPr="00722025">
        <w:rPr>
          <w:rStyle w:val="Incipit"/>
        </w:rPr>
        <w:t>Gabriel</w:t>
      </w:r>
      <w:r w:rsidR="006D45DC">
        <w:rPr>
          <w:lang w:val="it-IT"/>
        </w:rPr>
        <w:t>. Preces cum PS</w:t>
      </w:r>
      <w:r>
        <w:rPr>
          <w:lang w:val="it-IT"/>
        </w:rPr>
        <w:t xml:space="preserve"> </w:t>
      </w:r>
      <w:r w:rsidRPr="00C20A68">
        <w:rPr>
          <w:rStyle w:val="Incipit"/>
        </w:rPr>
        <w:t>Miserere</w:t>
      </w:r>
      <w:r w:rsidRPr="00A002FB">
        <w:t xml:space="preserve"> </w:t>
      </w:r>
      <w:r w:rsidRPr="00C20A68">
        <w:rPr>
          <w:rStyle w:val="Incipit"/>
        </w:rPr>
        <w:t>mei</w:t>
      </w:r>
      <w:r>
        <w:rPr>
          <w:lang w:val="it-IT"/>
        </w:rPr>
        <w:t xml:space="preserve"> </w:t>
      </w:r>
      <w:r w:rsidRPr="005551D4">
        <w:rPr>
          <w:rStyle w:val="Incipit"/>
        </w:rPr>
        <w:t>deus</w:t>
      </w:r>
      <w:r>
        <w:rPr>
          <w:lang w:val="it-IT"/>
        </w:rPr>
        <w:t xml:space="preserve"> super </w:t>
      </w:r>
      <w:r w:rsidRPr="005E47A1">
        <w:rPr>
          <w:lang w:val="la-Latn"/>
        </w:rPr>
        <w:t>|</w:t>
      </w:r>
      <w:r>
        <w:rPr>
          <w:lang w:val="it-IT"/>
        </w:rPr>
        <w:t>formula::formulam</w:t>
      </w:r>
      <w:r w:rsidRPr="005E47A1">
        <w:rPr>
          <w:lang w:val="la-Latn"/>
        </w:rPr>
        <w:t>|</w:t>
      </w:r>
      <w:r>
        <w:rPr>
          <w:lang w:val="it-IT"/>
        </w:rPr>
        <w:t xml:space="preserve"> iacentibus dicantur. Oratio de sancta Maria et de omnibus sanctis ut supra.</w:t>
      </w:r>
    </w:p>
    <w:p w:rsidR="005551D4" w:rsidRDefault="005551D4" w:rsidP="000255FB">
      <w:pPr>
        <w:rPr>
          <w:lang w:val="it-IT"/>
        </w:rPr>
      </w:pPr>
      <w:r>
        <w:rPr>
          <w:lang w:val="it-IT"/>
        </w:rPr>
        <w:t xml:space="preserve">In hac ebdomada ieiuniorum quattuor temporum iuxta traditionem sanctae </w:t>
      </w:r>
      <w:r w:rsidRPr="005940F7">
        <w:rPr>
          <w:rStyle w:val="Funktion"/>
        </w:rPr>
        <w:t>romanae</w:t>
      </w:r>
      <w:r>
        <w:rPr>
          <w:lang w:val="it-IT"/>
        </w:rPr>
        <w:t xml:space="preserve"> ecclesiae semper debet celebrari sicut et sancti patres instruverunt, qui eiusdem ieiunii officia eidem ebdomadae </w:t>
      </w:r>
      <w:r>
        <w:rPr>
          <w:lang w:val="it-IT"/>
        </w:rPr>
        <w:lastRenderedPageBreak/>
        <w:t>indiderunt et sequentem dominicam vacantem v</w:t>
      </w:r>
      <w:r w:rsidR="001D5EA8">
        <w:rPr>
          <w:lang w:val="it-IT"/>
        </w:rPr>
        <w:t>o</w:t>
      </w:r>
      <w:r>
        <w:rPr>
          <w:lang w:val="it-IT"/>
        </w:rPr>
        <w:t xml:space="preserve">caverunt. Nec ad </w:t>
      </w:r>
      <w:r w:rsidR="001B65F8">
        <w:rPr>
          <w:lang w:val="it-IT"/>
        </w:rPr>
        <w:t xml:space="preserve">hoc ullo speciali statuto </w:t>
      </w:r>
      <w:r w:rsidR="001B65F8" w:rsidRPr="005E47A1">
        <w:rPr>
          <w:lang w:val="la-Latn"/>
        </w:rPr>
        <w:t>|</w:t>
      </w:r>
      <w:r w:rsidR="001B65F8">
        <w:rPr>
          <w:lang w:val="it-IT"/>
        </w:rPr>
        <w:t>indiemus::indigemus</w:t>
      </w:r>
      <w:r w:rsidR="001B65F8" w:rsidRPr="005E47A1">
        <w:rPr>
          <w:lang w:val="la-Latn"/>
        </w:rPr>
        <w:t>|</w:t>
      </w:r>
      <w:r>
        <w:rPr>
          <w:lang w:val="it-IT"/>
        </w:rPr>
        <w:t>, in quo sanctorum patrum vestigiis non cecidimus.</w:t>
      </w:r>
    </w:p>
    <w:p w:rsidR="005551D4" w:rsidRDefault="005551D4" w:rsidP="000255FB">
      <w:pPr>
        <w:rPr>
          <w:lang w:val="it-IT"/>
        </w:rPr>
      </w:pPr>
      <w:r>
        <w:rPr>
          <w:lang w:val="it-IT"/>
        </w:rPr>
        <w:t xml:space="preserve">MISSA post sextam cantanda est. </w:t>
      </w:r>
    </w:p>
    <w:p w:rsidR="005551D4" w:rsidRDefault="005551D4" w:rsidP="000255FB">
      <w:pPr>
        <w:rPr>
          <w:lang w:val="it-IT"/>
        </w:rPr>
      </w:pPr>
      <w:r>
        <w:rPr>
          <w:lang w:val="it-IT"/>
        </w:rPr>
        <w:t xml:space="preserve">AD MISSAM [IN] </w:t>
      </w:r>
      <w:r w:rsidRPr="00722025">
        <w:rPr>
          <w:rStyle w:val="Neume"/>
        </w:rPr>
        <w:t>Rorate caeli</w:t>
      </w:r>
      <w:r w:rsidR="00B52D33">
        <w:rPr>
          <w:lang w:val="it-IT"/>
        </w:rPr>
        <w:t>. [ORI</w:t>
      </w:r>
      <w:r>
        <w:rPr>
          <w:lang w:val="it-IT"/>
        </w:rPr>
        <w:t xml:space="preserve">] </w:t>
      </w:r>
      <w:r w:rsidRPr="00722025">
        <w:rPr>
          <w:rStyle w:val="Incipit"/>
        </w:rPr>
        <w:t>Oremus</w:t>
      </w:r>
      <w:r>
        <w:rPr>
          <w:lang w:val="it-IT"/>
        </w:rPr>
        <w:t xml:space="preserve"> sine salutatione et cum [</w:t>
      </w:r>
      <w:r w:rsidR="00B52D33">
        <w:rPr>
          <w:lang w:val="it-IT"/>
        </w:rPr>
        <w:t>ORI</w:t>
      </w:r>
      <w:r>
        <w:rPr>
          <w:lang w:val="it-IT"/>
        </w:rPr>
        <w:t xml:space="preserve">] </w:t>
      </w:r>
      <w:r w:rsidRPr="00722025">
        <w:rPr>
          <w:rStyle w:val="Incipit"/>
        </w:rPr>
        <w:t>Flectamus</w:t>
      </w:r>
      <w:r>
        <w:rPr>
          <w:lang w:val="it-IT"/>
        </w:rPr>
        <w:t xml:space="preserve"> </w:t>
      </w:r>
      <w:r w:rsidRPr="00722025">
        <w:rPr>
          <w:rStyle w:val="Incipit"/>
        </w:rPr>
        <w:t>genua</w:t>
      </w:r>
      <w:r>
        <w:rPr>
          <w:lang w:val="it-IT"/>
        </w:rPr>
        <w:t xml:space="preserve">. OR </w:t>
      </w:r>
      <w:r w:rsidR="00C24855" w:rsidRPr="0057374F">
        <w:rPr>
          <w:rStyle w:val="Incipit"/>
        </w:rPr>
        <w:t>Praesta</w:t>
      </w:r>
      <w:r w:rsidR="00C24855" w:rsidRPr="00A002FB">
        <w:t xml:space="preserve"> </w:t>
      </w:r>
      <w:r w:rsidR="00C24855" w:rsidRPr="0057374F">
        <w:rPr>
          <w:rStyle w:val="Incipit"/>
        </w:rPr>
        <w:t>quaesumus</w:t>
      </w:r>
      <w:r w:rsidR="00C24855" w:rsidRPr="00A002FB">
        <w:t xml:space="preserve"> </w:t>
      </w:r>
      <w:r w:rsidR="00C24855" w:rsidRPr="0057374F">
        <w:rPr>
          <w:rStyle w:val="Incipit"/>
        </w:rPr>
        <w:t>omnipotens</w:t>
      </w:r>
      <w:r w:rsidR="00C24855" w:rsidRPr="00A002FB">
        <w:t xml:space="preserve"> </w:t>
      </w:r>
      <w:r w:rsidR="00C24855" w:rsidRPr="0057374F">
        <w:rPr>
          <w:rStyle w:val="Incipit"/>
        </w:rPr>
        <w:t>deus</w:t>
      </w:r>
      <w:r w:rsidR="00C24855" w:rsidRPr="00A002FB">
        <w:t xml:space="preserve"> </w:t>
      </w:r>
      <w:r w:rsidR="00C24855" w:rsidRPr="0057374F">
        <w:rPr>
          <w:rStyle w:val="Incipit"/>
        </w:rPr>
        <w:t>ut</w:t>
      </w:r>
      <w:r w:rsidR="00C24855" w:rsidRPr="00A002FB">
        <w:t xml:space="preserve"> </w:t>
      </w:r>
      <w:r w:rsidR="00C24855" w:rsidRPr="0057374F">
        <w:rPr>
          <w:rStyle w:val="Incipit"/>
        </w:rPr>
        <w:t>redempti</w:t>
      </w:r>
      <w:r w:rsidR="00AE46A6">
        <w:rPr>
          <w:rStyle w:val="Incipit"/>
        </w:rPr>
        <w:t>onis</w:t>
      </w:r>
      <w:r w:rsidR="00C24855">
        <w:rPr>
          <w:lang w:val="it-IT"/>
        </w:rPr>
        <w:t xml:space="preserve">. EPP </w:t>
      </w:r>
      <w:r w:rsidR="00C24855" w:rsidRPr="00722025">
        <w:rPr>
          <w:rStyle w:val="Incipit"/>
        </w:rPr>
        <w:t>Dixit</w:t>
      </w:r>
      <w:r w:rsidR="00C24855">
        <w:rPr>
          <w:lang w:val="it-IT"/>
        </w:rPr>
        <w:t xml:space="preserve"> </w:t>
      </w:r>
      <w:r w:rsidR="00C24855" w:rsidRPr="00722025">
        <w:rPr>
          <w:rStyle w:val="Incipit"/>
        </w:rPr>
        <w:t>Isaias</w:t>
      </w:r>
      <w:r w:rsidR="00C24855">
        <w:rPr>
          <w:lang w:val="it-IT"/>
        </w:rPr>
        <w:t xml:space="preserve">. GR </w:t>
      </w:r>
      <w:r w:rsidR="00C24855" w:rsidRPr="00722025">
        <w:rPr>
          <w:rStyle w:val="Neume"/>
        </w:rPr>
        <w:t>Tollite</w:t>
      </w:r>
      <w:r w:rsidR="00C24855" w:rsidRPr="00A002FB">
        <w:t xml:space="preserve"> </w:t>
      </w:r>
      <w:r w:rsidR="00C24855" w:rsidRPr="00722025">
        <w:rPr>
          <w:rStyle w:val="Incipit"/>
        </w:rPr>
        <w:t>portas</w:t>
      </w:r>
      <w:r w:rsidR="00C24855">
        <w:rPr>
          <w:lang w:val="it-IT"/>
        </w:rPr>
        <w:t xml:space="preserve">. [VAR] </w:t>
      </w:r>
      <w:r w:rsidR="00C24855" w:rsidRPr="00EB493F">
        <w:rPr>
          <w:rStyle w:val="Incipit"/>
        </w:rPr>
        <w:t>Dominus vobiscum. Oremus</w:t>
      </w:r>
      <w:r w:rsidR="00C24855">
        <w:rPr>
          <w:lang w:val="it-IT"/>
        </w:rPr>
        <w:t xml:space="preserve">. OR </w:t>
      </w:r>
      <w:r w:rsidR="00C24855" w:rsidRPr="0057374F">
        <w:rPr>
          <w:rStyle w:val="Incipit"/>
        </w:rPr>
        <w:t>Festina</w:t>
      </w:r>
      <w:r w:rsidR="00C24855" w:rsidRPr="00A002FB">
        <w:t xml:space="preserve"> </w:t>
      </w:r>
      <w:r w:rsidR="00C24855" w:rsidRPr="00C20A68">
        <w:rPr>
          <w:rStyle w:val="Incipit"/>
        </w:rPr>
        <w:t>quaesumus</w:t>
      </w:r>
      <w:r w:rsidR="00C24855" w:rsidRPr="00A002FB">
        <w:t xml:space="preserve"> </w:t>
      </w:r>
      <w:r w:rsidR="00C24855" w:rsidRPr="00C20A68">
        <w:rPr>
          <w:rStyle w:val="Incipit"/>
        </w:rPr>
        <w:t>d</w:t>
      </w:r>
      <w:r w:rsidR="00C24855" w:rsidRPr="00722025">
        <w:rPr>
          <w:rStyle w:val="Incipit"/>
        </w:rPr>
        <w:t>omine</w:t>
      </w:r>
      <w:r w:rsidR="00C24855">
        <w:rPr>
          <w:lang w:val="it-IT"/>
        </w:rPr>
        <w:t xml:space="preserve">. Deinde orationes de sancta Maria et de omnibus sanctis. EPP </w:t>
      </w:r>
      <w:r w:rsidR="00C24855" w:rsidRPr="0057374F">
        <w:rPr>
          <w:rStyle w:val="Incipit"/>
        </w:rPr>
        <w:t>Locutus</w:t>
      </w:r>
      <w:r w:rsidR="00C24855" w:rsidRPr="00A002FB">
        <w:t xml:space="preserve"> </w:t>
      </w:r>
      <w:r w:rsidR="00C24855" w:rsidRPr="0057374F">
        <w:rPr>
          <w:rStyle w:val="Incipit"/>
        </w:rPr>
        <w:t>est</w:t>
      </w:r>
      <w:r w:rsidR="00C24855" w:rsidRPr="00A002FB">
        <w:t xml:space="preserve"> </w:t>
      </w:r>
      <w:r w:rsidR="00C24855" w:rsidRPr="0057374F">
        <w:rPr>
          <w:rStyle w:val="Incipit"/>
        </w:rPr>
        <w:t>dominus</w:t>
      </w:r>
      <w:r w:rsidR="00C24855">
        <w:rPr>
          <w:lang w:val="it-IT"/>
        </w:rPr>
        <w:t xml:space="preserve">. GR </w:t>
      </w:r>
      <w:r w:rsidR="00C24855" w:rsidRPr="00722025">
        <w:rPr>
          <w:rStyle w:val="Neume"/>
        </w:rPr>
        <w:t>Prope est dominus</w:t>
      </w:r>
      <w:r w:rsidR="00551F40">
        <w:rPr>
          <w:lang w:val="it-IT"/>
        </w:rPr>
        <w:t>.</w:t>
      </w:r>
      <w:r w:rsidR="00551F40" w:rsidRPr="00551F40">
        <w:rPr>
          <w:lang w:val="it-IT"/>
        </w:rPr>
        <w:t xml:space="preserve"> </w:t>
      </w:r>
      <w:r w:rsidR="00551F40">
        <w:rPr>
          <w:lang w:val="it-IT"/>
        </w:rPr>
        <w:t>EV</w:t>
      </w:r>
      <w:r w:rsidR="00C24855">
        <w:rPr>
          <w:lang w:val="it-IT"/>
        </w:rPr>
        <w:t xml:space="preserve"> </w:t>
      </w:r>
      <w:r w:rsidR="00C24855" w:rsidRPr="00246479">
        <w:rPr>
          <w:rStyle w:val="Incipit"/>
        </w:rPr>
        <w:t>Missus</w:t>
      </w:r>
      <w:r w:rsidR="00C24855" w:rsidRPr="00A002FB">
        <w:t xml:space="preserve"> </w:t>
      </w:r>
      <w:r w:rsidR="00C24855" w:rsidRPr="00246479">
        <w:rPr>
          <w:rStyle w:val="Incipit"/>
        </w:rPr>
        <w:t>est</w:t>
      </w:r>
      <w:r w:rsidR="00C24855" w:rsidRPr="00A002FB">
        <w:t xml:space="preserve"> </w:t>
      </w:r>
      <w:r w:rsidR="00C24855" w:rsidRPr="00246479">
        <w:rPr>
          <w:rStyle w:val="Incipit"/>
        </w:rPr>
        <w:t>Gabriel</w:t>
      </w:r>
      <w:r w:rsidR="00C24855" w:rsidRPr="00A002FB">
        <w:t xml:space="preserve"> </w:t>
      </w:r>
      <w:r w:rsidR="00C24855" w:rsidRPr="00246479">
        <w:rPr>
          <w:rStyle w:val="Incipit"/>
        </w:rPr>
        <w:t>$E::angelus$</w:t>
      </w:r>
      <w:r w:rsidR="00C24855">
        <w:rPr>
          <w:lang w:val="it-IT"/>
        </w:rPr>
        <w:t xml:space="preserve">. OF </w:t>
      </w:r>
      <w:r w:rsidR="00C24855" w:rsidRPr="00722025">
        <w:rPr>
          <w:rStyle w:val="Neume"/>
        </w:rPr>
        <w:t>Confortamini</w:t>
      </w:r>
      <w:r w:rsidR="00C24855">
        <w:rPr>
          <w:lang w:val="it-IT"/>
        </w:rPr>
        <w:t xml:space="preserve">. CO </w:t>
      </w:r>
      <w:r w:rsidR="00C24855" w:rsidRPr="00722025">
        <w:rPr>
          <w:rStyle w:val="Neume"/>
        </w:rPr>
        <w:t>Ecce virgo</w:t>
      </w:r>
      <w:r w:rsidR="00C24855">
        <w:rPr>
          <w:lang w:val="it-IT"/>
        </w:rPr>
        <w:t>.</w:t>
      </w:r>
    </w:p>
    <w:p w:rsidR="00C24855" w:rsidRDefault="00026FCE" w:rsidP="00C24855">
      <w:pPr>
        <w:pStyle w:val="berschrift1"/>
        <w:rPr>
          <w:lang w:val="it-IT"/>
        </w:rPr>
      </w:pPr>
      <w:r>
        <w:rPr>
          <w:lang w:val="it-IT"/>
        </w:rPr>
        <w:t>FERIA V</w:t>
      </w:r>
    </w:p>
    <w:p w:rsidR="00C24855" w:rsidRDefault="00C24855" w:rsidP="00C24855">
      <w:pPr>
        <w:rPr>
          <w:lang w:val="it-IT"/>
        </w:rPr>
      </w:pPr>
      <w:r>
        <w:rPr>
          <w:lang w:val="it-IT"/>
        </w:rPr>
        <w:t xml:space="preserve">AD MATUTINAS INV </w:t>
      </w:r>
      <w:r w:rsidRPr="00722025">
        <w:rPr>
          <w:rStyle w:val="Neume"/>
        </w:rPr>
        <w:t>Ecce venit plenitudo</w:t>
      </w:r>
      <w:r w:rsidR="00000793">
        <w:rPr>
          <w:lang w:val="it-IT"/>
        </w:rPr>
        <w:t>. Nocturnus</w:t>
      </w:r>
      <w:r>
        <w:rPr>
          <w:lang w:val="it-IT"/>
        </w:rPr>
        <w:t xml:space="preserve"> de die. [PS] </w:t>
      </w:r>
      <w:r w:rsidRPr="00C20A68">
        <w:rPr>
          <w:rStyle w:val="Incipit"/>
        </w:rPr>
        <w:t>Salvum</w:t>
      </w:r>
      <w:r w:rsidRPr="00A002FB">
        <w:t xml:space="preserve"> </w:t>
      </w:r>
      <w:r w:rsidRPr="00C20A68">
        <w:rPr>
          <w:rStyle w:val="Incipit"/>
        </w:rPr>
        <w:t>me</w:t>
      </w:r>
      <w:r w:rsidRPr="00A002FB">
        <w:t xml:space="preserve"> </w:t>
      </w:r>
      <w:r w:rsidRPr="00C20A68">
        <w:rPr>
          <w:rStyle w:val="Incipit"/>
        </w:rPr>
        <w:t>fac</w:t>
      </w:r>
      <w:r w:rsidRPr="00A002FB">
        <w:t xml:space="preserve"> </w:t>
      </w:r>
      <w:r w:rsidRPr="00C20A68">
        <w:rPr>
          <w:rStyle w:val="Incipit"/>
        </w:rPr>
        <w:t>deus</w:t>
      </w:r>
      <w:r>
        <w:rPr>
          <w:lang w:val="it-IT"/>
        </w:rPr>
        <w:t xml:space="preserve">. LS </w:t>
      </w:r>
      <w:r w:rsidRPr="00722025">
        <w:rPr>
          <w:rStyle w:val="Incipit"/>
        </w:rPr>
        <w:t>Legimus</w:t>
      </w:r>
      <w:r>
        <w:rPr>
          <w:lang w:val="it-IT"/>
        </w:rPr>
        <w:t xml:space="preserve"> </w:t>
      </w:r>
      <w:r w:rsidRPr="00722025">
        <w:rPr>
          <w:rStyle w:val="Incipit"/>
        </w:rPr>
        <w:t>sanctum</w:t>
      </w:r>
      <w:r>
        <w:rPr>
          <w:lang w:val="it-IT"/>
        </w:rPr>
        <w:t xml:space="preserve"> </w:t>
      </w:r>
      <w:r w:rsidRPr="00722025">
        <w:rPr>
          <w:rStyle w:val="Incipit"/>
        </w:rPr>
        <w:t>Moysen</w:t>
      </w:r>
      <w:r>
        <w:rPr>
          <w:lang w:val="it-IT"/>
        </w:rPr>
        <w:t xml:space="preserve">. RP </w:t>
      </w:r>
      <w:r w:rsidRPr="00722025">
        <w:rPr>
          <w:rStyle w:val="Neume"/>
        </w:rPr>
        <w:t>Egredietur virga</w:t>
      </w:r>
      <w:r>
        <w:rPr>
          <w:lang w:val="it-IT"/>
        </w:rPr>
        <w:t xml:space="preserve">. RV </w:t>
      </w:r>
      <w:r w:rsidRPr="00722025">
        <w:rPr>
          <w:rStyle w:val="Incipit"/>
        </w:rPr>
        <w:t>Rorate</w:t>
      </w:r>
      <w:r>
        <w:rPr>
          <w:lang w:val="it-IT"/>
        </w:rPr>
        <w:t xml:space="preserve"> </w:t>
      </w:r>
      <w:r w:rsidRPr="00722025">
        <w:rPr>
          <w:rStyle w:val="Incipit"/>
        </w:rPr>
        <w:t>caeli</w:t>
      </w:r>
      <w:r w:rsidR="00722025">
        <w:rPr>
          <w:lang w:val="it-IT"/>
        </w:rPr>
        <w:t xml:space="preserve">. RP </w:t>
      </w:r>
      <w:r w:rsidR="00722025" w:rsidRPr="00722025">
        <w:rPr>
          <w:rStyle w:val="Neume"/>
        </w:rPr>
        <w:t>Annunt</w:t>
      </w:r>
      <w:r w:rsidR="008F5C5D" w:rsidRPr="00722025">
        <w:rPr>
          <w:rStyle w:val="Neume"/>
        </w:rPr>
        <w:t>iatum est</w:t>
      </w:r>
      <w:r w:rsidR="008F5C5D">
        <w:rPr>
          <w:lang w:val="it-IT"/>
        </w:rPr>
        <w:t xml:space="preserve">. RV </w:t>
      </w:r>
      <w:r w:rsidR="008F5C5D" w:rsidRPr="00722025">
        <w:rPr>
          <w:rStyle w:val="Incipit"/>
        </w:rPr>
        <w:t>Descendit</w:t>
      </w:r>
      <w:r w:rsidR="008F5C5D" w:rsidRPr="00722025">
        <w:t xml:space="preserve"> </w:t>
      </w:r>
      <w:r w:rsidR="008F5C5D" w:rsidRPr="00722025">
        <w:rPr>
          <w:rStyle w:val="Incipit"/>
        </w:rPr>
        <w:t>de</w:t>
      </w:r>
      <w:r w:rsidR="008F5C5D">
        <w:rPr>
          <w:lang w:val="it-IT"/>
        </w:rPr>
        <w:t xml:space="preserve"> </w:t>
      </w:r>
      <w:r w:rsidR="008F5C5D" w:rsidRPr="00722025">
        <w:rPr>
          <w:rStyle w:val="Incipit"/>
        </w:rPr>
        <w:t>caelis</w:t>
      </w:r>
      <w:r w:rsidR="008F5C5D">
        <w:rPr>
          <w:lang w:val="it-IT"/>
        </w:rPr>
        <w:t xml:space="preserve">. RP </w:t>
      </w:r>
      <w:r w:rsidR="008F5C5D" w:rsidRPr="00ED1196">
        <w:rPr>
          <w:rStyle w:val="Neume"/>
        </w:rPr>
        <w:t>Nascetur nobis</w:t>
      </w:r>
      <w:r w:rsidR="008F5C5D">
        <w:rPr>
          <w:lang w:val="it-IT"/>
        </w:rPr>
        <w:t xml:space="preserve">. RV </w:t>
      </w:r>
      <w:r w:rsidR="008F5C5D" w:rsidRPr="00ED1196">
        <w:rPr>
          <w:rStyle w:val="Incipit"/>
        </w:rPr>
        <w:t>Ecce</w:t>
      </w:r>
      <w:r w:rsidR="008F5C5D">
        <w:rPr>
          <w:lang w:val="it-IT"/>
        </w:rPr>
        <w:t xml:space="preserve"> </w:t>
      </w:r>
      <w:r w:rsidR="008F5C5D" w:rsidRPr="00ED1196">
        <w:rPr>
          <w:rStyle w:val="Incipit"/>
        </w:rPr>
        <w:t>advenit</w:t>
      </w:r>
      <w:r w:rsidR="008F5C5D">
        <w:rPr>
          <w:lang w:val="it-IT"/>
        </w:rPr>
        <w:t>.</w:t>
      </w:r>
    </w:p>
    <w:p w:rsidR="006E0CC7" w:rsidRDefault="006E0CC7" w:rsidP="006E0CC7">
      <w:pPr>
        <w:rPr>
          <w:lang w:val="it-IT"/>
        </w:rPr>
      </w:pPr>
      <w:r>
        <w:rPr>
          <w:lang w:val="it-IT"/>
        </w:rPr>
        <w:t xml:space="preserve">LAUDES [AN] </w:t>
      </w:r>
      <w:r w:rsidRPr="008D2A2E">
        <w:rPr>
          <w:rStyle w:val="Neume"/>
        </w:rPr>
        <w:t>De Sion veniet</w:t>
      </w:r>
      <w:r>
        <w:rPr>
          <w:lang w:val="it-IT"/>
        </w:rPr>
        <w:t xml:space="preserve">. PS </w:t>
      </w:r>
      <w:r w:rsidRPr="008D2A2E">
        <w:rPr>
          <w:rStyle w:val="Incipit"/>
        </w:rPr>
        <w:t>Miserere</w:t>
      </w:r>
      <w:r>
        <w:rPr>
          <w:lang w:val="it-IT"/>
        </w:rPr>
        <w:t xml:space="preserve"> </w:t>
      </w:r>
      <w:r w:rsidRPr="008D2A2E">
        <w:rPr>
          <w:rStyle w:val="Incipit"/>
        </w:rPr>
        <w:t>mei</w:t>
      </w:r>
      <w:r>
        <w:rPr>
          <w:lang w:val="it-IT"/>
        </w:rPr>
        <w:t xml:space="preserve"> </w:t>
      </w:r>
      <w:r w:rsidRPr="008D2A2E">
        <w:rPr>
          <w:rStyle w:val="Incipit"/>
        </w:rPr>
        <w:t>deus</w:t>
      </w:r>
      <w:r w:rsidR="008D2A2E">
        <w:rPr>
          <w:lang w:val="it-IT"/>
        </w:rPr>
        <w:t>. AN</w:t>
      </w:r>
      <w:r>
        <w:rPr>
          <w:lang w:val="it-IT"/>
        </w:rPr>
        <w:t xml:space="preserve"> </w:t>
      </w:r>
      <w:r w:rsidRPr="008D2A2E">
        <w:rPr>
          <w:rStyle w:val="Neume"/>
        </w:rPr>
        <w:t>Convertere domine</w:t>
      </w:r>
      <w:r>
        <w:rPr>
          <w:lang w:val="it-IT"/>
        </w:rPr>
        <w:t xml:space="preserve">. PS </w:t>
      </w:r>
      <w:r w:rsidRPr="008D2A2E">
        <w:rPr>
          <w:rStyle w:val="Incipit"/>
        </w:rPr>
        <w:t>Domine</w:t>
      </w:r>
      <w:r>
        <w:rPr>
          <w:lang w:val="it-IT"/>
        </w:rPr>
        <w:t xml:space="preserve"> </w:t>
      </w:r>
      <w:r w:rsidRPr="008D2A2E">
        <w:rPr>
          <w:rStyle w:val="Incipit"/>
        </w:rPr>
        <w:t>refugium</w:t>
      </w:r>
      <w:r>
        <w:rPr>
          <w:lang w:val="it-IT"/>
        </w:rPr>
        <w:t xml:space="preserve">. AN </w:t>
      </w:r>
      <w:r w:rsidRPr="008D2A2E">
        <w:rPr>
          <w:rStyle w:val="Neume"/>
        </w:rPr>
        <w:t>De Sion veniet</w:t>
      </w:r>
      <w:r>
        <w:rPr>
          <w:lang w:val="it-IT"/>
        </w:rPr>
        <w:t xml:space="preserve">. PS </w:t>
      </w:r>
      <w:r w:rsidRPr="008D2A2E">
        <w:rPr>
          <w:rStyle w:val="Incipit"/>
        </w:rPr>
        <w:t>Deus</w:t>
      </w:r>
      <w:r>
        <w:rPr>
          <w:lang w:val="it-IT"/>
        </w:rPr>
        <w:t xml:space="preserve"> </w:t>
      </w:r>
      <w:r w:rsidRPr="008D2A2E">
        <w:rPr>
          <w:rStyle w:val="Incipit"/>
        </w:rPr>
        <w:t>deus</w:t>
      </w:r>
      <w:r>
        <w:rPr>
          <w:lang w:val="it-IT"/>
        </w:rPr>
        <w:t xml:space="preserve"> </w:t>
      </w:r>
      <w:r w:rsidRPr="008D2A2E">
        <w:rPr>
          <w:rStyle w:val="Incipit"/>
        </w:rPr>
        <w:t>meus</w:t>
      </w:r>
      <w:r>
        <w:rPr>
          <w:lang w:val="it-IT"/>
        </w:rPr>
        <w:t xml:space="preserve">. AN </w:t>
      </w:r>
      <w:r w:rsidRPr="008D2A2E">
        <w:rPr>
          <w:rStyle w:val="Neume"/>
        </w:rPr>
        <w:t>Ecce deus meus</w:t>
      </w:r>
      <w:r>
        <w:rPr>
          <w:lang w:val="it-IT"/>
        </w:rPr>
        <w:t xml:space="preserve">. PS </w:t>
      </w:r>
      <w:r w:rsidRPr="008D2A2E">
        <w:rPr>
          <w:rStyle w:val="Incipit"/>
        </w:rPr>
        <w:t>Cantemus</w:t>
      </w:r>
      <w:r>
        <w:rPr>
          <w:lang w:val="it-IT"/>
        </w:rPr>
        <w:t xml:space="preserve"> </w:t>
      </w:r>
      <w:r w:rsidRPr="008D2A2E">
        <w:rPr>
          <w:rStyle w:val="Incipit"/>
        </w:rPr>
        <w:t>domino</w:t>
      </w:r>
      <w:r>
        <w:rPr>
          <w:lang w:val="it-IT"/>
        </w:rPr>
        <w:t xml:space="preserve">. AN </w:t>
      </w:r>
      <w:r w:rsidRPr="008D2A2E">
        <w:rPr>
          <w:rStyle w:val="Neume"/>
        </w:rPr>
        <w:t>Dominus</w:t>
      </w:r>
      <w:r>
        <w:rPr>
          <w:lang w:val="it-IT"/>
        </w:rPr>
        <w:t xml:space="preserve"> </w:t>
      </w:r>
      <w:r w:rsidRPr="008D2A2E">
        <w:rPr>
          <w:rStyle w:val="Incipit"/>
        </w:rPr>
        <w:t>legifer</w:t>
      </w:r>
      <w:r>
        <w:rPr>
          <w:lang w:val="it-IT"/>
        </w:rPr>
        <w:t xml:space="preserve">. PS </w:t>
      </w:r>
      <w:r w:rsidRPr="008D2A2E">
        <w:rPr>
          <w:rStyle w:val="Incipit"/>
        </w:rPr>
        <w:t>Laudate</w:t>
      </w:r>
      <w:r>
        <w:rPr>
          <w:lang w:val="it-IT"/>
        </w:rPr>
        <w:t xml:space="preserve"> </w:t>
      </w:r>
      <w:r w:rsidRPr="008D2A2E">
        <w:rPr>
          <w:rStyle w:val="Incipit"/>
        </w:rPr>
        <w:t>dominum</w:t>
      </w:r>
      <w:r>
        <w:rPr>
          <w:lang w:val="it-IT"/>
        </w:rPr>
        <w:t xml:space="preserve">. HY </w:t>
      </w:r>
      <w:r w:rsidRPr="008D2A2E">
        <w:rPr>
          <w:rStyle w:val="Incipit"/>
        </w:rPr>
        <w:t>Vox</w:t>
      </w:r>
      <w:r>
        <w:rPr>
          <w:lang w:val="it-IT"/>
        </w:rPr>
        <w:t xml:space="preserve"> </w:t>
      </w:r>
      <w:r w:rsidRPr="008D2A2E">
        <w:rPr>
          <w:rStyle w:val="Incipit"/>
        </w:rPr>
        <w:t>clara</w:t>
      </w:r>
      <w:r>
        <w:rPr>
          <w:lang w:val="it-IT"/>
        </w:rPr>
        <w:t xml:space="preserve">. Capitulum et collecta de dominica. AB </w:t>
      </w:r>
      <w:r w:rsidRPr="008D2A2E">
        <w:rPr>
          <w:rStyle w:val="Incipit"/>
        </w:rPr>
        <w:t>A</w:t>
      </w:r>
      <w:r>
        <w:rPr>
          <w:lang w:val="it-IT"/>
        </w:rPr>
        <w:t xml:space="preserve"> </w:t>
      </w:r>
      <w:r w:rsidRPr="008D2A2E">
        <w:rPr>
          <w:rStyle w:val="Incipit"/>
        </w:rPr>
        <w:t>finibus</w:t>
      </w:r>
      <w:r>
        <w:rPr>
          <w:lang w:val="it-IT"/>
        </w:rPr>
        <w:t xml:space="preserve"> </w:t>
      </w:r>
      <w:r w:rsidRPr="008D2A2E">
        <w:rPr>
          <w:rStyle w:val="Incipit"/>
        </w:rPr>
        <w:t>terrae</w:t>
      </w:r>
      <w:r>
        <w:rPr>
          <w:lang w:val="it-IT"/>
        </w:rPr>
        <w:t>.</w:t>
      </w:r>
    </w:p>
    <w:p w:rsidR="006E0CC7" w:rsidRDefault="00026FCE" w:rsidP="006E0CC7">
      <w:pPr>
        <w:pStyle w:val="berschrift1"/>
        <w:rPr>
          <w:lang w:val="it-IT"/>
        </w:rPr>
      </w:pPr>
      <w:r>
        <w:rPr>
          <w:lang w:val="it-IT"/>
        </w:rPr>
        <w:t>FERIA VI</w:t>
      </w:r>
    </w:p>
    <w:p w:rsidR="006E0CC7" w:rsidRDefault="006E0CC7" w:rsidP="004916C4">
      <w:pPr>
        <w:rPr>
          <w:lang w:val="it-IT"/>
        </w:rPr>
      </w:pPr>
      <w:r>
        <w:rPr>
          <w:lang w:val="it-IT"/>
        </w:rPr>
        <w:t xml:space="preserve">AD MATUTINAS INV </w:t>
      </w:r>
      <w:r w:rsidRPr="008D2A2E">
        <w:rPr>
          <w:rStyle w:val="Neume"/>
        </w:rPr>
        <w:t>Surgite</w:t>
      </w:r>
      <w:r w:rsidRPr="00A002FB">
        <w:t xml:space="preserve"> </w:t>
      </w:r>
      <w:r w:rsidRPr="00676FAB">
        <w:rPr>
          <w:rStyle w:val="Incipit"/>
        </w:rPr>
        <w:t>vigilemus</w:t>
      </w:r>
      <w:r w:rsidRPr="00A002FB">
        <w:t xml:space="preserve"> </w:t>
      </w:r>
      <w:r w:rsidRPr="00676FAB">
        <w:rPr>
          <w:rStyle w:val="Incipit"/>
        </w:rPr>
        <w:t>quia</w:t>
      </w:r>
      <w:r w:rsidRPr="00A002FB">
        <w:t xml:space="preserve"> </w:t>
      </w:r>
      <w:r w:rsidRPr="00676FAB">
        <w:rPr>
          <w:rStyle w:val="Incipit"/>
        </w:rPr>
        <w:t>veniet</w:t>
      </w:r>
      <w:r>
        <w:rPr>
          <w:lang w:val="it-IT"/>
        </w:rPr>
        <w:t xml:space="preserve"> </w:t>
      </w:r>
      <w:r w:rsidRPr="008D2A2E">
        <w:rPr>
          <w:rStyle w:val="Incipit"/>
        </w:rPr>
        <w:t>rex</w:t>
      </w:r>
      <w:r w:rsidR="00000793">
        <w:rPr>
          <w:lang w:val="it-IT"/>
        </w:rPr>
        <w:t>. Nocturnus</w:t>
      </w:r>
      <w:r>
        <w:rPr>
          <w:lang w:val="it-IT"/>
        </w:rPr>
        <w:t xml:space="preserve"> de die. [PS] </w:t>
      </w:r>
      <w:r w:rsidRPr="008D2A2E">
        <w:rPr>
          <w:rStyle w:val="Incipit"/>
        </w:rPr>
        <w:t>Exultate</w:t>
      </w:r>
      <w:r>
        <w:rPr>
          <w:lang w:val="it-IT"/>
        </w:rPr>
        <w:t xml:space="preserve"> </w:t>
      </w:r>
      <w:r w:rsidRPr="008D2A2E">
        <w:rPr>
          <w:rStyle w:val="Incipit"/>
        </w:rPr>
        <w:t>deo</w:t>
      </w:r>
      <w:r>
        <w:rPr>
          <w:lang w:val="it-IT"/>
        </w:rPr>
        <w:t xml:space="preserve">. EV </w:t>
      </w:r>
      <w:r w:rsidRPr="008D2A2E">
        <w:rPr>
          <w:rStyle w:val="Incipit"/>
        </w:rPr>
        <w:t>Exurgens</w:t>
      </w:r>
      <w:r>
        <w:rPr>
          <w:lang w:val="it-IT"/>
        </w:rPr>
        <w:t xml:space="preserve"> </w:t>
      </w:r>
      <w:r w:rsidRPr="008D2A2E">
        <w:rPr>
          <w:rStyle w:val="Incipit"/>
        </w:rPr>
        <w:t>Maria</w:t>
      </w:r>
      <w:r>
        <w:rPr>
          <w:lang w:val="it-IT"/>
        </w:rPr>
        <w:t xml:space="preserve">. RP </w:t>
      </w:r>
      <w:r w:rsidRPr="008D2A2E">
        <w:rPr>
          <w:rStyle w:val="Neume"/>
        </w:rPr>
        <w:t>Radix</w:t>
      </w:r>
      <w:r w:rsidRPr="00A002FB">
        <w:t xml:space="preserve"> </w:t>
      </w:r>
      <w:r w:rsidRPr="008D2A2E">
        <w:rPr>
          <w:rStyle w:val="Incipit"/>
        </w:rPr>
        <w:t>Iesse</w:t>
      </w:r>
      <w:r>
        <w:rPr>
          <w:lang w:val="it-IT"/>
        </w:rPr>
        <w:t xml:space="preserve">. RV </w:t>
      </w:r>
      <w:r w:rsidRPr="008D2A2E">
        <w:rPr>
          <w:rStyle w:val="Incipit"/>
        </w:rPr>
        <w:t>Ex</w:t>
      </w:r>
      <w:r>
        <w:rPr>
          <w:lang w:val="it-IT"/>
        </w:rPr>
        <w:t xml:space="preserve"> </w:t>
      </w:r>
      <w:r w:rsidRPr="008D2A2E">
        <w:rPr>
          <w:rStyle w:val="Incipit"/>
        </w:rPr>
        <w:t>Sion</w:t>
      </w:r>
      <w:r>
        <w:rPr>
          <w:lang w:val="it-IT"/>
        </w:rPr>
        <w:t xml:space="preserve"> </w:t>
      </w:r>
      <w:r w:rsidRPr="008D2A2E">
        <w:rPr>
          <w:rStyle w:val="Incipit"/>
        </w:rPr>
        <w:t>species</w:t>
      </w:r>
      <w:r>
        <w:rPr>
          <w:lang w:val="it-IT"/>
        </w:rPr>
        <w:t xml:space="preserve">. RP </w:t>
      </w:r>
      <w:r w:rsidRPr="008D2A2E">
        <w:rPr>
          <w:rStyle w:val="Neume"/>
        </w:rPr>
        <w:t>Montes</w:t>
      </w:r>
      <w:r w:rsidRPr="004916C4">
        <w:t xml:space="preserve"> </w:t>
      </w:r>
      <w:r w:rsidRPr="008D2A2E">
        <w:rPr>
          <w:rStyle w:val="Incipit"/>
        </w:rPr>
        <w:t>Israel</w:t>
      </w:r>
      <w:r>
        <w:rPr>
          <w:lang w:val="it-IT"/>
        </w:rPr>
        <w:t xml:space="preserve">. RV </w:t>
      </w:r>
      <w:r w:rsidRPr="008D2A2E">
        <w:rPr>
          <w:rStyle w:val="Incipit"/>
        </w:rPr>
        <w:t>Rorate</w:t>
      </w:r>
      <w:r>
        <w:rPr>
          <w:lang w:val="it-IT"/>
        </w:rPr>
        <w:t xml:space="preserve"> </w:t>
      </w:r>
      <w:r w:rsidRPr="008D2A2E">
        <w:rPr>
          <w:rStyle w:val="Incipit"/>
        </w:rPr>
        <w:t>caeli</w:t>
      </w:r>
      <w:r>
        <w:rPr>
          <w:lang w:val="it-IT"/>
        </w:rPr>
        <w:t xml:space="preserve">. RP </w:t>
      </w:r>
      <w:r w:rsidRPr="008D2A2E">
        <w:rPr>
          <w:rStyle w:val="Neume"/>
        </w:rPr>
        <w:t>Ecce dominus ve</w:t>
      </w:r>
      <w:r w:rsidRPr="008D2A2E">
        <w:rPr>
          <w:rStyle w:val="Incipit"/>
        </w:rPr>
        <w:t>niet</w:t>
      </w:r>
      <w:r>
        <w:rPr>
          <w:lang w:val="it-IT"/>
        </w:rPr>
        <w:t xml:space="preserve">. RV </w:t>
      </w:r>
      <w:r w:rsidRPr="008D2A2E">
        <w:rPr>
          <w:rStyle w:val="Neume"/>
        </w:rPr>
        <w:t>Ecce</w:t>
      </w:r>
      <w:r w:rsidR="004916C4" w:rsidRPr="00A002FB">
        <w:t xml:space="preserve"> </w:t>
      </w:r>
      <w:r w:rsidRPr="00667852">
        <w:rPr>
          <w:rStyle w:val="Incipit"/>
        </w:rPr>
        <w:t>dominus</w:t>
      </w:r>
      <w:r w:rsidR="004916C4" w:rsidRPr="00A002FB">
        <w:t xml:space="preserve"> </w:t>
      </w:r>
      <w:r w:rsidRPr="00667852">
        <w:rPr>
          <w:rStyle w:val="Incipit"/>
        </w:rPr>
        <w:t>in</w:t>
      </w:r>
      <w:r w:rsidRPr="00A002FB">
        <w:t xml:space="preserve"> </w:t>
      </w:r>
      <w:r w:rsidRPr="00667852">
        <w:rPr>
          <w:rStyle w:val="Incipit"/>
        </w:rPr>
        <w:t>fortitudine</w:t>
      </w:r>
      <w:r>
        <w:rPr>
          <w:lang w:val="it-IT"/>
        </w:rPr>
        <w:t>.</w:t>
      </w:r>
    </w:p>
    <w:p w:rsidR="003A6DEC" w:rsidRDefault="006E0CC7" w:rsidP="006E0CC7">
      <w:pPr>
        <w:rPr>
          <w:lang w:val="it-IT"/>
        </w:rPr>
      </w:pPr>
      <w:r>
        <w:rPr>
          <w:lang w:val="it-IT"/>
        </w:rPr>
        <w:t>LAUDES [</w:t>
      </w:r>
      <w:r w:rsidR="00475EF0">
        <w:rPr>
          <w:lang w:val="it-IT"/>
        </w:rPr>
        <w:t xml:space="preserve">AN] </w:t>
      </w:r>
      <w:r w:rsidR="00475EF0" w:rsidRPr="008D2A2E">
        <w:rPr>
          <w:rStyle w:val="Neume"/>
        </w:rPr>
        <w:t>Constantes estote</w:t>
      </w:r>
      <w:r w:rsidR="00475EF0">
        <w:rPr>
          <w:lang w:val="it-IT"/>
        </w:rPr>
        <w:t xml:space="preserve">. PS </w:t>
      </w:r>
      <w:r w:rsidR="00475EF0" w:rsidRPr="008D2A2E">
        <w:rPr>
          <w:rStyle w:val="Incipit"/>
        </w:rPr>
        <w:t>Miserere</w:t>
      </w:r>
      <w:r w:rsidR="00475EF0">
        <w:rPr>
          <w:lang w:val="it-IT"/>
        </w:rPr>
        <w:t xml:space="preserve"> </w:t>
      </w:r>
      <w:r w:rsidR="00475EF0" w:rsidRPr="008D2A2E">
        <w:rPr>
          <w:rStyle w:val="Incipit"/>
        </w:rPr>
        <w:t>mei</w:t>
      </w:r>
      <w:r w:rsidR="00475EF0">
        <w:rPr>
          <w:lang w:val="it-IT"/>
        </w:rPr>
        <w:t xml:space="preserve"> </w:t>
      </w:r>
      <w:r w:rsidR="00475EF0" w:rsidRPr="008D2A2E">
        <w:rPr>
          <w:rStyle w:val="Incipit"/>
        </w:rPr>
        <w:t>deus</w:t>
      </w:r>
      <w:r w:rsidR="00475EF0">
        <w:rPr>
          <w:lang w:val="it-IT"/>
        </w:rPr>
        <w:t xml:space="preserve">. AN </w:t>
      </w:r>
      <w:r w:rsidR="00475EF0" w:rsidRPr="008D2A2E">
        <w:rPr>
          <w:rStyle w:val="Neume"/>
        </w:rPr>
        <w:t>Ad te</w:t>
      </w:r>
      <w:r w:rsidR="00475EF0" w:rsidRPr="00A002FB">
        <w:t xml:space="preserve"> </w:t>
      </w:r>
      <w:r w:rsidR="00475EF0" w:rsidRPr="008D2A2E">
        <w:rPr>
          <w:rStyle w:val="Incipit"/>
        </w:rPr>
        <w:t>domine</w:t>
      </w:r>
      <w:r w:rsidR="00300ADC" w:rsidRPr="00300ADC">
        <w:t xml:space="preserve"> </w:t>
      </w:r>
      <w:r w:rsidR="00300ADC">
        <w:rPr>
          <w:rStyle w:val="Incipit"/>
        </w:rPr>
        <w:t>levavi</w:t>
      </w:r>
      <w:r w:rsidR="00475EF0">
        <w:rPr>
          <w:lang w:val="it-IT"/>
        </w:rPr>
        <w:t xml:space="preserve">. PS </w:t>
      </w:r>
      <w:r w:rsidR="00475EF0" w:rsidRPr="008D2A2E">
        <w:rPr>
          <w:rStyle w:val="Incipit"/>
        </w:rPr>
        <w:t>Domine</w:t>
      </w:r>
      <w:r w:rsidR="00475EF0">
        <w:rPr>
          <w:lang w:val="it-IT"/>
        </w:rPr>
        <w:t xml:space="preserve"> </w:t>
      </w:r>
      <w:r w:rsidR="00475EF0" w:rsidRPr="008D2A2E">
        <w:rPr>
          <w:rStyle w:val="Incipit"/>
        </w:rPr>
        <w:t>exaudi</w:t>
      </w:r>
      <w:r w:rsidR="00475EF0">
        <w:rPr>
          <w:lang w:val="it-IT"/>
        </w:rPr>
        <w:t xml:space="preserve"> </w:t>
      </w:r>
      <w:r w:rsidR="00475EF0" w:rsidRPr="008D2A2E">
        <w:rPr>
          <w:rStyle w:val="Incipit"/>
        </w:rPr>
        <w:t>orationem</w:t>
      </w:r>
      <w:r w:rsidR="00475EF0">
        <w:rPr>
          <w:lang w:val="it-IT"/>
        </w:rPr>
        <w:t xml:space="preserve"> </w:t>
      </w:r>
      <w:r w:rsidR="00475EF0" w:rsidRPr="008D2A2E">
        <w:rPr>
          <w:rStyle w:val="Incipit"/>
        </w:rPr>
        <w:t>meam</w:t>
      </w:r>
      <w:r w:rsidR="00475EF0">
        <w:rPr>
          <w:lang w:val="it-IT"/>
        </w:rPr>
        <w:t xml:space="preserve">. AN </w:t>
      </w:r>
      <w:r w:rsidR="00475EF0" w:rsidRPr="008D2A2E">
        <w:rPr>
          <w:rStyle w:val="Neume"/>
        </w:rPr>
        <w:t>Veni</w:t>
      </w:r>
      <w:r w:rsidR="00475EF0" w:rsidRPr="00A002FB">
        <w:t xml:space="preserve"> </w:t>
      </w:r>
      <w:r w:rsidR="00475EF0" w:rsidRPr="008D2A2E">
        <w:rPr>
          <w:rStyle w:val="Incipit"/>
        </w:rPr>
        <w:t>domine</w:t>
      </w:r>
      <w:r w:rsidR="00475EF0">
        <w:rPr>
          <w:lang w:val="it-IT"/>
        </w:rPr>
        <w:t xml:space="preserve">. PS </w:t>
      </w:r>
      <w:r w:rsidR="00475EF0" w:rsidRPr="008D2A2E">
        <w:rPr>
          <w:rStyle w:val="Incipit"/>
        </w:rPr>
        <w:t>Deus</w:t>
      </w:r>
      <w:r w:rsidR="00475EF0">
        <w:rPr>
          <w:lang w:val="it-IT"/>
        </w:rPr>
        <w:t xml:space="preserve"> </w:t>
      </w:r>
      <w:r w:rsidR="00475EF0" w:rsidRPr="008D2A2E">
        <w:rPr>
          <w:rStyle w:val="Incipit"/>
        </w:rPr>
        <w:t>deus</w:t>
      </w:r>
      <w:r w:rsidR="00475EF0">
        <w:rPr>
          <w:lang w:val="it-IT"/>
        </w:rPr>
        <w:t xml:space="preserve"> </w:t>
      </w:r>
      <w:r w:rsidR="00475EF0" w:rsidRPr="008D2A2E">
        <w:rPr>
          <w:rStyle w:val="Incipit"/>
        </w:rPr>
        <w:t>meus</w:t>
      </w:r>
      <w:r w:rsidR="00475EF0">
        <w:rPr>
          <w:lang w:val="it-IT"/>
        </w:rPr>
        <w:t>. AN</w:t>
      </w:r>
      <w:r w:rsidR="001C09A7">
        <w:rPr>
          <w:lang w:val="it-IT"/>
        </w:rPr>
        <w:t xml:space="preserve"> </w:t>
      </w:r>
      <w:r w:rsidR="001C09A7" w:rsidRPr="008D2A2E">
        <w:rPr>
          <w:rStyle w:val="Neume"/>
        </w:rPr>
        <w:t>Deus a Libano</w:t>
      </w:r>
      <w:r w:rsidR="004916C4">
        <w:rPr>
          <w:rStyle w:val="Neume"/>
        </w:rPr>
        <w:t xml:space="preserve"> </w:t>
      </w:r>
      <w:r w:rsidR="001C09A7" w:rsidRPr="008D2A2E">
        <w:rPr>
          <w:rStyle w:val="Incipit"/>
        </w:rPr>
        <w:t>veniet</w:t>
      </w:r>
      <w:r w:rsidR="001C09A7">
        <w:rPr>
          <w:lang w:val="it-IT"/>
        </w:rPr>
        <w:t xml:space="preserve">. PS </w:t>
      </w:r>
      <w:r w:rsidR="001C09A7" w:rsidRPr="008D2A2E">
        <w:rPr>
          <w:rStyle w:val="Incipit"/>
        </w:rPr>
        <w:t>Domine</w:t>
      </w:r>
      <w:r w:rsidR="001C09A7">
        <w:rPr>
          <w:lang w:val="it-IT"/>
        </w:rPr>
        <w:t xml:space="preserve"> </w:t>
      </w:r>
      <w:r w:rsidR="001C09A7" w:rsidRPr="008D2A2E">
        <w:rPr>
          <w:rStyle w:val="Incipit"/>
        </w:rPr>
        <w:t>audivi</w:t>
      </w:r>
      <w:r w:rsidR="001C09A7">
        <w:rPr>
          <w:lang w:val="it-IT"/>
        </w:rPr>
        <w:t xml:space="preserve">. AN </w:t>
      </w:r>
      <w:r w:rsidR="001C09A7" w:rsidRPr="008D2A2E">
        <w:rPr>
          <w:rStyle w:val="Neume"/>
        </w:rPr>
        <w:t>Ego autem</w:t>
      </w:r>
      <w:r w:rsidR="001C09A7">
        <w:rPr>
          <w:lang w:val="it-IT"/>
        </w:rPr>
        <w:t xml:space="preserve">. PS </w:t>
      </w:r>
      <w:r w:rsidR="001C09A7" w:rsidRPr="008D2A2E">
        <w:rPr>
          <w:rStyle w:val="Incipit"/>
        </w:rPr>
        <w:t>Laudate</w:t>
      </w:r>
      <w:r w:rsidR="003A6DEC">
        <w:rPr>
          <w:lang w:val="it-IT"/>
        </w:rPr>
        <w:t xml:space="preserve"> </w:t>
      </w:r>
      <w:r w:rsidR="003A6DEC" w:rsidRPr="008D2A2E">
        <w:rPr>
          <w:rStyle w:val="Incipit"/>
        </w:rPr>
        <w:t>Dominum</w:t>
      </w:r>
      <w:r w:rsidR="003A6DEC">
        <w:rPr>
          <w:lang w:val="it-IT"/>
        </w:rPr>
        <w:t xml:space="preserve">. HY </w:t>
      </w:r>
      <w:r w:rsidR="003A6DEC" w:rsidRPr="008D2A2E">
        <w:rPr>
          <w:rStyle w:val="Incipit"/>
        </w:rPr>
        <w:t>Vox</w:t>
      </w:r>
      <w:r w:rsidR="003A6DEC">
        <w:rPr>
          <w:lang w:val="it-IT"/>
        </w:rPr>
        <w:t xml:space="preserve"> </w:t>
      </w:r>
      <w:r w:rsidR="003A6DEC" w:rsidRPr="008D2A2E">
        <w:rPr>
          <w:rStyle w:val="Incipit"/>
        </w:rPr>
        <w:t>clara</w:t>
      </w:r>
      <w:r w:rsidR="003A6DEC">
        <w:rPr>
          <w:lang w:val="it-IT"/>
        </w:rPr>
        <w:t xml:space="preserve">. CP </w:t>
      </w:r>
      <w:r w:rsidR="003A6DEC" w:rsidRPr="008D2A2E">
        <w:rPr>
          <w:rStyle w:val="Incipit"/>
        </w:rPr>
        <w:t>Egredietur</w:t>
      </w:r>
      <w:r w:rsidR="003A6DEC">
        <w:rPr>
          <w:lang w:val="it-IT"/>
        </w:rPr>
        <w:t xml:space="preserve"> </w:t>
      </w:r>
      <w:r w:rsidR="003A6DEC" w:rsidRPr="008D2A2E">
        <w:rPr>
          <w:rStyle w:val="Incipit"/>
        </w:rPr>
        <w:t>virga</w:t>
      </w:r>
      <w:r w:rsidR="003A6DEC">
        <w:rPr>
          <w:lang w:val="it-IT"/>
        </w:rPr>
        <w:t xml:space="preserve"> </w:t>
      </w:r>
      <w:r w:rsidR="003A6DEC" w:rsidRPr="008D2A2E">
        <w:rPr>
          <w:rStyle w:val="Incipit"/>
        </w:rPr>
        <w:t>de</w:t>
      </w:r>
      <w:r w:rsidR="003A6DEC">
        <w:rPr>
          <w:lang w:val="it-IT"/>
        </w:rPr>
        <w:t xml:space="preserve"> </w:t>
      </w:r>
      <w:r w:rsidR="003A6DEC" w:rsidRPr="008D2A2E">
        <w:rPr>
          <w:rStyle w:val="Incipit"/>
        </w:rPr>
        <w:t>radice</w:t>
      </w:r>
      <w:r w:rsidR="003A6DEC">
        <w:rPr>
          <w:lang w:val="it-IT"/>
        </w:rPr>
        <w:t xml:space="preserve">. AB </w:t>
      </w:r>
      <w:r w:rsidR="003A6DEC" w:rsidRPr="008D2A2E">
        <w:rPr>
          <w:rStyle w:val="Incipit"/>
        </w:rPr>
        <w:t>Ex</w:t>
      </w:r>
      <w:r w:rsidR="003A6DEC">
        <w:rPr>
          <w:lang w:val="it-IT"/>
        </w:rPr>
        <w:t xml:space="preserve"> </w:t>
      </w:r>
      <w:r w:rsidR="003A6DEC" w:rsidRPr="008D2A2E">
        <w:rPr>
          <w:rStyle w:val="Incipit"/>
        </w:rPr>
        <w:t>quo</w:t>
      </w:r>
      <w:r w:rsidR="003A6DEC">
        <w:rPr>
          <w:lang w:val="it-IT"/>
        </w:rPr>
        <w:t xml:space="preserve"> </w:t>
      </w:r>
      <w:r w:rsidR="003A6DEC" w:rsidRPr="008D2A2E">
        <w:rPr>
          <w:rStyle w:val="Incipit"/>
        </w:rPr>
        <w:t>facta</w:t>
      </w:r>
      <w:r w:rsidR="003A6DEC">
        <w:rPr>
          <w:lang w:val="it-IT"/>
        </w:rPr>
        <w:t xml:space="preserve"> </w:t>
      </w:r>
      <w:r w:rsidR="003A6DEC" w:rsidRPr="008D2A2E">
        <w:rPr>
          <w:rStyle w:val="Incipit"/>
        </w:rPr>
        <w:t>est</w:t>
      </w:r>
      <w:r w:rsidR="003A6DEC">
        <w:rPr>
          <w:lang w:val="it-IT"/>
        </w:rPr>
        <w:t xml:space="preserve">. OR </w:t>
      </w:r>
      <w:r w:rsidR="003A6DEC" w:rsidRPr="00676FAB">
        <w:rPr>
          <w:rStyle w:val="Incipit"/>
        </w:rPr>
        <w:t>Excita</w:t>
      </w:r>
      <w:r w:rsidR="003A6DEC" w:rsidRPr="00A002FB">
        <w:t xml:space="preserve"> </w:t>
      </w:r>
      <w:r w:rsidR="003A6DEC" w:rsidRPr="00676FAB">
        <w:rPr>
          <w:rStyle w:val="Incipit"/>
        </w:rPr>
        <w:t>quaesumus</w:t>
      </w:r>
      <w:r w:rsidR="003A6DEC">
        <w:rPr>
          <w:lang w:val="it-IT"/>
        </w:rPr>
        <w:t xml:space="preserve"> </w:t>
      </w:r>
      <w:r w:rsidR="003A6DEC" w:rsidRPr="008D2A2E">
        <w:rPr>
          <w:rStyle w:val="Incipit"/>
        </w:rPr>
        <w:t>domine</w:t>
      </w:r>
      <w:r w:rsidR="003A6DEC">
        <w:rPr>
          <w:lang w:val="it-IT"/>
        </w:rPr>
        <w:t>.</w:t>
      </w:r>
    </w:p>
    <w:p w:rsidR="006E0CC7" w:rsidRDefault="003A6DEC" w:rsidP="00490DC0">
      <w:pPr>
        <w:rPr>
          <w:lang w:val="it-IT"/>
        </w:rPr>
      </w:pPr>
      <w:r>
        <w:rPr>
          <w:lang w:val="it-IT"/>
        </w:rPr>
        <w:t xml:space="preserve">MISSA cantatur post sextam. [IN] </w:t>
      </w:r>
      <w:r w:rsidRPr="008D2A2E">
        <w:rPr>
          <w:rStyle w:val="Neume"/>
        </w:rPr>
        <w:t>Prope esto</w:t>
      </w:r>
      <w:r>
        <w:rPr>
          <w:lang w:val="it-IT"/>
        </w:rPr>
        <w:t>. [</w:t>
      </w:r>
      <w:r w:rsidR="00B52D33">
        <w:rPr>
          <w:lang w:val="it-IT"/>
        </w:rPr>
        <w:t>ORI</w:t>
      </w:r>
      <w:r>
        <w:rPr>
          <w:lang w:val="it-IT"/>
        </w:rPr>
        <w:t xml:space="preserve">] </w:t>
      </w:r>
      <w:r w:rsidRPr="00EB493F">
        <w:rPr>
          <w:rStyle w:val="Incipit"/>
        </w:rPr>
        <w:t>Dominus vobiscum. Oremus</w:t>
      </w:r>
      <w:r>
        <w:rPr>
          <w:lang w:val="it-IT"/>
        </w:rPr>
        <w:t>. [</w:t>
      </w:r>
      <w:r w:rsidR="00B52D33">
        <w:rPr>
          <w:lang w:val="it-IT"/>
        </w:rPr>
        <w:t>ORI</w:t>
      </w:r>
      <w:r>
        <w:rPr>
          <w:lang w:val="it-IT"/>
        </w:rPr>
        <w:t xml:space="preserve">] </w:t>
      </w:r>
      <w:r w:rsidRPr="008D2A2E">
        <w:rPr>
          <w:rStyle w:val="Incipit"/>
        </w:rPr>
        <w:t>Flectamus</w:t>
      </w:r>
      <w:r w:rsidRPr="00A002FB">
        <w:t xml:space="preserve"> </w:t>
      </w:r>
      <w:r w:rsidRPr="008D2A2E">
        <w:rPr>
          <w:rStyle w:val="Incipit"/>
        </w:rPr>
        <w:t>genua</w:t>
      </w:r>
      <w:r>
        <w:rPr>
          <w:lang w:val="it-IT"/>
        </w:rPr>
        <w:t xml:space="preserve">. </w:t>
      </w:r>
      <w:r w:rsidR="008D2A2E">
        <w:rPr>
          <w:lang w:val="it-IT"/>
        </w:rPr>
        <w:t xml:space="preserve">OR </w:t>
      </w:r>
      <w:r w:rsidRPr="008D2A2E">
        <w:rPr>
          <w:rStyle w:val="Incipit"/>
        </w:rPr>
        <w:t>Excita</w:t>
      </w:r>
      <w:r>
        <w:rPr>
          <w:lang w:val="it-IT"/>
        </w:rPr>
        <w:t xml:space="preserve"> </w:t>
      </w:r>
      <w:r w:rsidRPr="008D2A2E">
        <w:rPr>
          <w:rStyle w:val="Incipit"/>
        </w:rPr>
        <w:t>quaesumus</w:t>
      </w:r>
      <w:r>
        <w:rPr>
          <w:lang w:val="it-IT"/>
        </w:rPr>
        <w:t xml:space="preserve"> </w:t>
      </w:r>
      <w:r w:rsidRPr="008D2A2E">
        <w:rPr>
          <w:rStyle w:val="Incipit"/>
        </w:rPr>
        <w:t>domine</w:t>
      </w:r>
      <w:r>
        <w:rPr>
          <w:lang w:val="it-IT"/>
        </w:rPr>
        <w:t xml:space="preserve">. Oratio de sancta Maria et de omnibus sanctis. EPP </w:t>
      </w:r>
      <w:r w:rsidRPr="008D2A2E">
        <w:rPr>
          <w:rStyle w:val="Incipit"/>
        </w:rPr>
        <w:t>Egredietur</w:t>
      </w:r>
      <w:r>
        <w:rPr>
          <w:lang w:val="it-IT"/>
        </w:rPr>
        <w:t xml:space="preserve"> </w:t>
      </w:r>
      <w:r w:rsidRPr="008D2A2E">
        <w:rPr>
          <w:rStyle w:val="Incipit"/>
        </w:rPr>
        <w:t>virga</w:t>
      </w:r>
      <w:r>
        <w:rPr>
          <w:lang w:val="it-IT"/>
        </w:rPr>
        <w:t xml:space="preserve">. GR </w:t>
      </w:r>
      <w:r w:rsidRPr="0078552D">
        <w:rPr>
          <w:rStyle w:val="Neume"/>
        </w:rPr>
        <w:t>Ostende nobis</w:t>
      </w:r>
      <w:r w:rsidRPr="0040197E">
        <w:t xml:space="preserve"> </w:t>
      </w:r>
      <w:r w:rsidRPr="0078552D">
        <w:rPr>
          <w:rStyle w:val="Incipit"/>
        </w:rPr>
        <w:t>domine</w:t>
      </w:r>
      <w:r>
        <w:rPr>
          <w:lang w:val="it-IT"/>
        </w:rPr>
        <w:t xml:space="preserve">. EV </w:t>
      </w:r>
      <w:r w:rsidRPr="0078552D">
        <w:rPr>
          <w:rStyle w:val="Incipit"/>
        </w:rPr>
        <w:t>Exurgens</w:t>
      </w:r>
      <w:r>
        <w:rPr>
          <w:lang w:val="it-IT"/>
        </w:rPr>
        <w:t xml:space="preserve"> </w:t>
      </w:r>
      <w:r w:rsidRPr="0078552D">
        <w:rPr>
          <w:rStyle w:val="Incipit"/>
        </w:rPr>
        <w:t>Maria</w:t>
      </w:r>
      <w:r>
        <w:rPr>
          <w:lang w:val="it-IT"/>
        </w:rPr>
        <w:t xml:space="preserve">. OF </w:t>
      </w:r>
      <w:r w:rsidRPr="0078552D">
        <w:rPr>
          <w:rStyle w:val="Neume"/>
        </w:rPr>
        <w:t>Deus tu con</w:t>
      </w:r>
      <w:r w:rsidRPr="0078552D">
        <w:rPr>
          <w:rStyle w:val="Incipit"/>
        </w:rPr>
        <w:t>vertens</w:t>
      </w:r>
      <w:r>
        <w:rPr>
          <w:lang w:val="it-IT"/>
        </w:rPr>
        <w:t xml:space="preserve">. CO </w:t>
      </w:r>
      <w:r w:rsidRPr="002D14AB">
        <w:rPr>
          <w:rStyle w:val="Neume"/>
        </w:rPr>
        <w:t>Ecce dominu</w:t>
      </w:r>
      <w:r w:rsidR="00490DC0" w:rsidRPr="002D14AB">
        <w:rPr>
          <w:rStyle w:val="Neume"/>
        </w:rPr>
        <w:t>s</w:t>
      </w:r>
      <w:r w:rsidR="00490DC0">
        <w:rPr>
          <w:lang w:val="it-IT"/>
        </w:rPr>
        <w:t>.</w:t>
      </w:r>
    </w:p>
    <w:p w:rsidR="00490DC0" w:rsidRDefault="00985BEE" w:rsidP="00490DC0">
      <w:pPr>
        <w:pStyle w:val="berschrift1"/>
        <w:rPr>
          <w:lang w:val="it-IT"/>
        </w:rPr>
      </w:pPr>
      <w:r>
        <w:rPr>
          <w:lang w:val="it-IT"/>
        </w:rPr>
        <w:t>SABBATO</w:t>
      </w:r>
    </w:p>
    <w:p w:rsidR="00814DA0" w:rsidRDefault="00490DC0" w:rsidP="00490DC0">
      <w:pPr>
        <w:rPr>
          <w:lang w:val="it-IT"/>
        </w:rPr>
      </w:pPr>
      <w:r>
        <w:rPr>
          <w:lang w:val="it-IT"/>
        </w:rPr>
        <w:t xml:space="preserve">AD MATUTINAS INV </w:t>
      </w:r>
      <w:r w:rsidR="00814DA0" w:rsidRPr="00667852">
        <w:rPr>
          <w:rStyle w:val="Incipit"/>
        </w:rPr>
        <w:t>Surgite</w:t>
      </w:r>
      <w:r w:rsidR="002D14AB" w:rsidRPr="00A002FB">
        <w:t xml:space="preserve"> </w:t>
      </w:r>
      <w:r w:rsidR="002D14AB" w:rsidRPr="00667852">
        <w:rPr>
          <w:rStyle w:val="Incipit"/>
        </w:rPr>
        <w:t>vigil</w:t>
      </w:r>
      <w:r w:rsidR="00814DA0" w:rsidRPr="00667852">
        <w:rPr>
          <w:rStyle w:val="Incipit"/>
        </w:rPr>
        <w:t>emus</w:t>
      </w:r>
      <w:r w:rsidR="00814DA0" w:rsidRPr="00A002FB">
        <w:t xml:space="preserve"> </w:t>
      </w:r>
      <w:r w:rsidR="00814DA0" w:rsidRPr="00667852">
        <w:rPr>
          <w:rStyle w:val="Incipit"/>
        </w:rPr>
        <w:t>quia</w:t>
      </w:r>
      <w:r w:rsidR="00814DA0" w:rsidRPr="00A002FB">
        <w:t xml:space="preserve"> </w:t>
      </w:r>
      <w:r w:rsidR="00814DA0" w:rsidRPr="00667852">
        <w:rPr>
          <w:rStyle w:val="Incipit"/>
        </w:rPr>
        <w:t>veniet</w:t>
      </w:r>
      <w:r w:rsidR="00814DA0">
        <w:rPr>
          <w:lang w:val="it-IT"/>
        </w:rPr>
        <w:t xml:space="preserve"> </w:t>
      </w:r>
      <w:r w:rsidR="00814DA0" w:rsidRPr="002D14AB">
        <w:rPr>
          <w:rStyle w:val="Incipit"/>
        </w:rPr>
        <w:t>rex</w:t>
      </w:r>
      <w:r w:rsidR="00000793">
        <w:rPr>
          <w:lang w:val="it-IT"/>
        </w:rPr>
        <w:t>. Nocturnus</w:t>
      </w:r>
      <w:r w:rsidR="00814DA0">
        <w:rPr>
          <w:lang w:val="it-IT"/>
        </w:rPr>
        <w:t xml:space="preserve"> de die. [PS] </w:t>
      </w:r>
      <w:r w:rsidR="00814DA0" w:rsidRPr="00667852">
        <w:rPr>
          <w:rStyle w:val="Incipit"/>
        </w:rPr>
        <w:t>Cantate</w:t>
      </w:r>
      <w:r w:rsidR="00814DA0" w:rsidRPr="00A002FB">
        <w:t xml:space="preserve"> </w:t>
      </w:r>
      <w:r w:rsidR="00814DA0" w:rsidRPr="00667852">
        <w:rPr>
          <w:rStyle w:val="Incipit"/>
        </w:rPr>
        <w:t>d</w:t>
      </w:r>
      <w:r w:rsidR="00814DA0" w:rsidRPr="002D14AB">
        <w:rPr>
          <w:rStyle w:val="Incipit"/>
        </w:rPr>
        <w:t>omino</w:t>
      </w:r>
      <w:r w:rsidR="00814DA0">
        <w:rPr>
          <w:lang w:val="it-IT"/>
        </w:rPr>
        <w:t xml:space="preserve">. EV </w:t>
      </w:r>
      <w:r w:rsidR="002D14AB" w:rsidRPr="00667852">
        <w:rPr>
          <w:rStyle w:val="Incipit"/>
        </w:rPr>
        <w:t>Ann</w:t>
      </w:r>
      <w:r w:rsidR="00814DA0" w:rsidRPr="00667852">
        <w:rPr>
          <w:rStyle w:val="Incipit"/>
        </w:rPr>
        <w:t>o</w:t>
      </w:r>
      <w:r w:rsidR="00814DA0" w:rsidRPr="00A002FB">
        <w:t xml:space="preserve"> </w:t>
      </w:r>
      <w:r w:rsidR="00814DA0" w:rsidRPr="00667852">
        <w:rPr>
          <w:rStyle w:val="Incipit"/>
        </w:rPr>
        <w:t>quinto</w:t>
      </w:r>
      <w:r w:rsidR="00814DA0" w:rsidRPr="00A002FB">
        <w:t xml:space="preserve"> </w:t>
      </w:r>
      <w:r w:rsidR="00814DA0" w:rsidRPr="00667852">
        <w:rPr>
          <w:rStyle w:val="Incipit"/>
        </w:rPr>
        <w:t>decimo</w:t>
      </w:r>
      <w:r w:rsidR="00814DA0">
        <w:rPr>
          <w:lang w:val="it-IT"/>
        </w:rPr>
        <w:t xml:space="preserve">. RP </w:t>
      </w:r>
      <w:r w:rsidR="00814DA0" w:rsidRPr="002D14AB">
        <w:rPr>
          <w:rStyle w:val="Neume"/>
        </w:rPr>
        <w:t>Egredietur virga</w:t>
      </w:r>
      <w:r w:rsidR="00814DA0">
        <w:rPr>
          <w:lang w:val="it-IT"/>
        </w:rPr>
        <w:t xml:space="preserve">. RV </w:t>
      </w:r>
      <w:r w:rsidR="00814DA0" w:rsidRPr="002D14AB">
        <w:rPr>
          <w:rStyle w:val="Incipit"/>
        </w:rPr>
        <w:t>Rorat</w:t>
      </w:r>
      <w:r w:rsidR="00814DA0" w:rsidRPr="00667852">
        <w:rPr>
          <w:rStyle w:val="Incipit"/>
        </w:rPr>
        <w:t>e</w:t>
      </w:r>
      <w:r w:rsidR="00814DA0" w:rsidRPr="00A002FB">
        <w:t xml:space="preserve"> </w:t>
      </w:r>
      <w:r w:rsidR="00814DA0" w:rsidRPr="002D14AB">
        <w:rPr>
          <w:rStyle w:val="Incipit"/>
        </w:rPr>
        <w:t>caeli</w:t>
      </w:r>
      <w:r w:rsidR="00814DA0">
        <w:rPr>
          <w:lang w:val="it-IT"/>
        </w:rPr>
        <w:t xml:space="preserve">. RP </w:t>
      </w:r>
      <w:r w:rsidR="00814DA0" w:rsidRPr="002D14AB">
        <w:rPr>
          <w:rStyle w:val="Neume"/>
        </w:rPr>
        <w:t>Annuntiatum</w:t>
      </w:r>
      <w:r w:rsidR="00814DA0" w:rsidRPr="0040197E">
        <w:t xml:space="preserve"> </w:t>
      </w:r>
      <w:r w:rsidR="00814DA0" w:rsidRPr="002D14AB">
        <w:rPr>
          <w:rStyle w:val="Incipit"/>
        </w:rPr>
        <w:t>est</w:t>
      </w:r>
      <w:r w:rsidR="00814DA0">
        <w:rPr>
          <w:lang w:val="it-IT"/>
        </w:rPr>
        <w:t>.</w:t>
      </w:r>
      <w:r w:rsidR="00300ADC">
        <w:rPr>
          <w:lang w:val="it-IT"/>
        </w:rPr>
        <w:t xml:space="preserve"> </w:t>
      </w:r>
      <w:r w:rsidR="00814DA0">
        <w:rPr>
          <w:lang w:val="it-IT"/>
        </w:rPr>
        <w:t xml:space="preserve">RV </w:t>
      </w:r>
      <w:r w:rsidR="00814DA0" w:rsidRPr="002D14AB">
        <w:rPr>
          <w:rStyle w:val="Incipit"/>
        </w:rPr>
        <w:t>Av</w:t>
      </w:r>
      <w:r w:rsidR="00814DA0" w:rsidRPr="00667852">
        <w:rPr>
          <w:rStyle w:val="Incipit"/>
        </w:rPr>
        <w:t>e</w:t>
      </w:r>
      <w:r w:rsidR="00814DA0" w:rsidRPr="00A002FB">
        <w:t xml:space="preserve"> </w:t>
      </w:r>
      <w:r w:rsidR="00814DA0" w:rsidRPr="002D14AB">
        <w:rPr>
          <w:rStyle w:val="Incipit"/>
        </w:rPr>
        <w:t>Maria</w:t>
      </w:r>
      <w:r w:rsidR="00814DA0">
        <w:rPr>
          <w:lang w:val="it-IT"/>
        </w:rPr>
        <w:t xml:space="preserve">. RP </w:t>
      </w:r>
      <w:r w:rsidR="00814DA0" w:rsidRPr="002D14AB">
        <w:rPr>
          <w:rStyle w:val="Neume"/>
        </w:rPr>
        <w:t>Ecce</w:t>
      </w:r>
      <w:r w:rsidR="00814DA0" w:rsidRPr="00A002FB">
        <w:t xml:space="preserve"> </w:t>
      </w:r>
      <w:r w:rsidR="00814DA0" w:rsidRPr="002D14AB">
        <w:rPr>
          <w:rStyle w:val="Incipit"/>
        </w:rPr>
        <w:t>dies</w:t>
      </w:r>
      <w:r w:rsidR="00814DA0">
        <w:rPr>
          <w:lang w:val="it-IT"/>
        </w:rPr>
        <w:t xml:space="preserve"> </w:t>
      </w:r>
      <w:r w:rsidR="00814DA0" w:rsidRPr="002D14AB">
        <w:rPr>
          <w:rStyle w:val="Incipit"/>
        </w:rPr>
        <w:t>veniunt</w:t>
      </w:r>
      <w:r w:rsidR="00814DA0">
        <w:rPr>
          <w:lang w:val="it-IT"/>
        </w:rPr>
        <w:t xml:space="preserve">. RV </w:t>
      </w:r>
      <w:r w:rsidR="00814DA0" w:rsidRPr="002D14AB">
        <w:rPr>
          <w:rStyle w:val="Incipit"/>
        </w:rPr>
        <w:t>In</w:t>
      </w:r>
      <w:r w:rsidR="00814DA0" w:rsidRPr="00A002FB">
        <w:t xml:space="preserve"> </w:t>
      </w:r>
      <w:r w:rsidR="00814DA0" w:rsidRPr="002D14AB">
        <w:rPr>
          <w:rStyle w:val="Incipit"/>
        </w:rPr>
        <w:t>diebus</w:t>
      </w:r>
      <w:r w:rsidR="00814DA0">
        <w:rPr>
          <w:lang w:val="it-IT"/>
        </w:rPr>
        <w:t xml:space="preserve">. </w:t>
      </w:r>
    </w:p>
    <w:p w:rsidR="00490DC0" w:rsidRDefault="00AD2B68" w:rsidP="00490DC0">
      <w:pPr>
        <w:rPr>
          <w:lang w:val="it-IT"/>
        </w:rPr>
      </w:pPr>
      <w:r>
        <w:rPr>
          <w:lang w:val="it-IT"/>
        </w:rPr>
        <w:lastRenderedPageBreak/>
        <w:t>(30v)</w:t>
      </w:r>
      <w:r w:rsidR="00814DA0">
        <w:rPr>
          <w:lang w:val="it-IT"/>
        </w:rPr>
        <w:t xml:space="preserve"> </w:t>
      </w:r>
      <w:r w:rsidR="00000793">
        <w:rPr>
          <w:lang w:val="it-IT"/>
        </w:rPr>
        <w:t>LAUDES [AN</w:t>
      </w:r>
      <w:r w:rsidR="00814DA0">
        <w:rPr>
          <w:lang w:val="it-IT"/>
        </w:rPr>
        <w:t xml:space="preserve">] </w:t>
      </w:r>
      <w:r w:rsidR="00814DA0" w:rsidRPr="00476776">
        <w:rPr>
          <w:rStyle w:val="Neume"/>
        </w:rPr>
        <w:t>Ponam in Sion</w:t>
      </w:r>
      <w:r w:rsidR="00814DA0">
        <w:rPr>
          <w:lang w:val="it-IT"/>
        </w:rPr>
        <w:t xml:space="preserve">. PS </w:t>
      </w:r>
      <w:r w:rsidR="00814DA0" w:rsidRPr="00FA05D3">
        <w:rPr>
          <w:rStyle w:val="Incipit"/>
        </w:rPr>
        <w:t>Miserere</w:t>
      </w:r>
      <w:r w:rsidR="00814DA0">
        <w:rPr>
          <w:lang w:val="it-IT"/>
        </w:rPr>
        <w:t xml:space="preserve"> </w:t>
      </w:r>
      <w:r w:rsidR="00814DA0" w:rsidRPr="00FA05D3">
        <w:rPr>
          <w:rStyle w:val="Incipit"/>
        </w:rPr>
        <w:t>mei</w:t>
      </w:r>
      <w:r w:rsidR="00814DA0">
        <w:rPr>
          <w:lang w:val="it-IT"/>
        </w:rPr>
        <w:t xml:space="preserve"> </w:t>
      </w:r>
      <w:r w:rsidR="00814DA0" w:rsidRPr="00FA05D3">
        <w:rPr>
          <w:rStyle w:val="Incipit"/>
        </w:rPr>
        <w:t>deus</w:t>
      </w:r>
      <w:r w:rsidR="00814DA0">
        <w:rPr>
          <w:lang w:val="it-IT"/>
        </w:rPr>
        <w:t xml:space="preserve">. AN </w:t>
      </w:r>
      <w:r w:rsidR="00814DA0" w:rsidRPr="00FA05D3">
        <w:rPr>
          <w:rStyle w:val="Neume"/>
        </w:rPr>
        <w:t>Ponent domino</w:t>
      </w:r>
      <w:r w:rsidR="00814DA0" w:rsidRPr="00A002FB">
        <w:t xml:space="preserve"> </w:t>
      </w:r>
      <w:r w:rsidR="00814DA0" w:rsidRPr="00FA05D3">
        <w:rPr>
          <w:rStyle w:val="Incipit"/>
        </w:rPr>
        <w:t>gloriam</w:t>
      </w:r>
      <w:r w:rsidR="00814DA0">
        <w:rPr>
          <w:lang w:val="it-IT"/>
        </w:rPr>
        <w:t xml:space="preserve">. PS </w:t>
      </w:r>
      <w:r w:rsidR="00814DA0" w:rsidRPr="00FA05D3">
        <w:rPr>
          <w:rStyle w:val="Incipit"/>
        </w:rPr>
        <w:t>Bonum</w:t>
      </w:r>
      <w:r w:rsidR="00814DA0">
        <w:rPr>
          <w:lang w:val="it-IT"/>
        </w:rPr>
        <w:t xml:space="preserve"> </w:t>
      </w:r>
      <w:r w:rsidR="00814DA0" w:rsidRPr="00FA05D3">
        <w:rPr>
          <w:rStyle w:val="Incipit"/>
        </w:rPr>
        <w:t>est</w:t>
      </w:r>
      <w:r w:rsidR="00814DA0">
        <w:rPr>
          <w:lang w:val="it-IT"/>
        </w:rPr>
        <w:t xml:space="preserve"> </w:t>
      </w:r>
      <w:r w:rsidR="00814DA0" w:rsidRPr="00FA05D3">
        <w:rPr>
          <w:rStyle w:val="Incipit"/>
        </w:rPr>
        <w:t>confiteri</w:t>
      </w:r>
      <w:r w:rsidR="00814DA0">
        <w:rPr>
          <w:lang w:val="it-IT"/>
        </w:rPr>
        <w:t xml:space="preserve">. AN </w:t>
      </w:r>
      <w:r w:rsidR="00814DA0" w:rsidRPr="00FA05D3">
        <w:rPr>
          <w:rStyle w:val="Neume"/>
        </w:rPr>
        <w:t>Consolamini</w:t>
      </w:r>
      <w:r w:rsidR="00814DA0">
        <w:rPr>
          <w:lang w:val="it-IT"/>
        </w:rPr>
        <w:t xml:space="preserve">. PS </w:t>
      </w:r>
      <w:r w:rsidR="00814DA0" w:rsidRPr="00FA05D3">
        <w:rPr>
          <w:rStyle w:val="Incipit"/>
        </w:rPr>
        <w:t>Deus</w:t>
      </w:r>
      <w:r w:rsidR="00814DA0">
        <w:rPr>
          <w:lang w:val="it-IT"/>
        </w:rPr>
        <w:t xml:space="preserve"> </w:t>
      </w:r>
      <w:r w:rsidR="00814DA0" w:rsidRPr="00FA05D3">
        <w:rPr>
          <w:rStyle w:val="Incipit"/>
        </w:rPr>
        <w:t>deus</w:t>
      </w:r>
      <w:r w:rsidR="00814DA0">
        <w:rPr>
          <w:lang w:val="it-IT"/>
        </w:rPr>
        <w:t xml:space="preserve"> </w:t>
      </w:r>
      <w:r w:rsidR="00814DA0" w:rsidRPr="00FA05D3">
        <w:rPr>
          <w:rStyle w:val="Incipit"/>
        </w:rPr>
        <w:t>meus</w:t>
      </w:r>
      <w:r w:rsidR="00814DA0">
        <w:rPr>
          <w:lang w:val="it-IT"/>
        </w:rPr>
        <w:t xml:space="preserve">. AN </w:t>
      </w:r>
      <w:r w:rsidR="00814DA0" w:rsidRPr="00FA05D3">
        <w:rPr>
          <w:rStyle w:val="Incipit"/>
        </w:rPr>
        <w:t>Expectetur</w:t>
      </w:r>
      <w:r w:rsidR="00814DA0">
        <w:rPr>
          <w:lang w:val="it-IT"/>
        </w:rPr>
        <w:t xml:space="preserve"> </w:t>
      </w:r>
      <w:r w:rsidR="00814DA0" w:rsidRPr="00FA05D3">
        <w:rPr>
          <w:rStyle w:val="Incipit"/>
        </w:rPr>
        <w:t>sicut</w:t>
      </w:r>
      <w:r w:rsidR="00814DA0">
        <w:rPr>
          <w:lang w:val="it-IT"/>
        </w:rPr>
        <w:t xml:space="preserve"> </w:t>
      </w:r>
      <w:r w:rsidR="00814DA0" w:rsidRPr="00FA05D3">
        <w:rPr>
          <w:rStyle w:val="Incipit"/>
        </w:rPr>
        <w:t>pluvia</w:t>
      </w:r>
      <w:r w:rsidR="00814DA0">
        <w:rPr>
          <w:lang w:val="it-IT"/>
        </w:rPr>
        <w:t xml:space="preserve">. PS </w:t>
      </w:r>
      <w:r w:rsidR="00814DA0" w:rsidRPr="00FA05D3">
        <w:rPr>
          <w:rStyle w:val="Incipit"/>
        </w:rPr>
        <w:t>Audite</w:t>
      </w:r>
      <w:r w:rsidR="00814DA0">
        <w:rPr>
          <w:lang w:val="it-IT"/>
        </w:rPr>
        <w:t xml:space="preserve"> </w:t>
      </w:r>
      <w:r w:rsidR="00814DA0" w:rsidRPr="00FA05D3">
        <w:rPr>
          <w:rStyle w:val="Incipit"/>
        </w:rPr>
        <w:t>caeli</w:t>
      </w:r>
      <w:r w:rsidR="00814DA0">
        <w:rPr>
          <w:lang w:val="it-IT"/>
        </w:rPr>
        <w:t xml:space="preserve">. AN </w:t>
      </w:r>
      <w:r w:rsidR="00814DA0" w:rsidRPr="006C5DFC">
        <w:rPr>
          <w:rStyle w:val="Incipit"/>
        </w:rPr>
        <w:t>Laetamini</w:t>
      </w:r>
      <w:r w:rsidR="00814DA0">
        <w:rPr>
          <w:lang w:val="it-IT"/>
        </w:rPr>
        <w:t xml:space="preserve"> </w:t>
      </w:r>
      <w:r w:rsidR="00814DA0" w:rsidRPr="006C5DFC">
        <w:rPr>
          <w:rStyle w:val="Incipit"/>
        </w:rPr>
        <w:t>cum</w:t>
      </w:r>
      <w:r w:rsidR="00814DA0">
        <w:rPr>
          <w:lang w:val="it-IT"/>
        </w:rPr>
        <w:t xml:space="preserve">. </w:t>
      </w:r>
      <w:r w:rsidR="006C5DFC">
        <w:rPr>
          <w:lang w:val="it-IT"/>
        </w:rPr>
        <w:t xml:space="preserve">PS </w:t>
      </w:r>
      <w:r w:rsidR="006C5DFC" w:rsidRPr="006C5DFC">
        <w:rPr>
          <w:rStyle w:val="Incipit"/>
        </w:rPr>
        <w:t>Laudate</w:t>
      </w:r>
      <w:r w:rsidR="006C5DFC">
        <w:rPr>
          <w:lang w:val="it-IT"/>
        </w:rPr>
        <w:t xml:space="preserve"> </w:t>
      </w:r>
      <w:r w:rsidR="006C5DFC" w:rsidRPr="006C5DFC">
        <w:rPr>
          <w:rStyle w:val="Incipit"/>
        </w:rPr>
        <w:t>dominum</w:t>
      </w:r>
      <w:r w:rsidR="006C5DFC">
        <w:rPr>
          <w:lang w:val="it-IT"/>
        </w:rPr>
        <w:t xml:space="preserve"> </w:t>
      </w:r>
      <w:r w:rsidR="006C5DFC" w:rsidRPr="006C5DFC">
        <w:rPr>
          <w:rStyle w:val="Incipit"/>
        </w:rPr>
        <w:t>de</w:t>
      </w:r>
      <w:r w:rsidR="006C5DFC">
        <w:rPr>
          <w:lang w:val="it-IT"/>
        </w:rPr>
        <w:t xml:space="preserve"> </w:t>
      </w:r>
      <w:r w:rsidR="006C5DFC" w:rsidRPr="006C5DFC">
        <w:rPr>
          <w:rStyle w:val="Incipit"/>
        </w:rPr>
        <w:t>caelis</w:t>
      </w:r>
      <w:r w:rsidR="006C5DFC">
        <w:rPr>
          <w:lang w:val="it-IT"/>
        </w:rPr>
        <w:t xml:space="preserve">. HY </w:t>
      </w:r>
      <w:r w:rsidR="006C5DFC" w:rsidRPr="006C5DFC">
        <w:rPr>
          <w:rStyle w:val="Incipit"/>
        </w:rPr>
        <w:t>Vox</w:t>
      </w:r>
      <w:r w:rsidR="006C5DFC">
        <w:rPr>
          <w:lang w:val="it-IT"/>
        </w:rPr>
        <w:t xml:space="preserve"> </w:t>
      </w:r>
      <w:r w:rsidR="006C5DFC" w:rsidRPr="006C5DFC">
        <w:rPr>
          <w:rStyle w:val="Incipit"/>
        </w:rPr>
        <w:t>clara</w:t>
      </w:r>
      <w:r w:rsidR="006C5DFC">
        <w:rPr>
          <w:lang w:val="it-IT"/>
        </w:rPr>
        <w:t xml:space="preserve">. CP </w:t>
      </w:r>
      <w:r w:rsidR="006C5DFC" w:rsidRPr="006C5DFC">
        <w:rPr>
          <w:rStyle w:val="Incipit"/>
        </w:rPr>
        <w:t>Laetabitur</w:t>
      </w:r>
      <w:r w:rsidR="006C5DFC">
        <w:rPr>
          <w:lang w:val="it-IT"/>
        </w:rPr>
        <w:t xml:space="preserve"> </w:t>
      </w:r>
      <w:r w:rsidR="006C5DFC" w:rsidRPr="006C5DFC">
        <w:rPr>
          <w:rStyle w:val="Incipit"/>
        </w:rPr>
        <w:t>deserta</w:t>
      </w:r>
      <w:r w:rsidR="006C5DFC">
        <w:rPr>
          <w:lang w:val="it-IT"/>
        </w:rPr>
        <w:t xml:space="preserve">. </w:t>
      </w:r>
      <w:r w:rsidR="00814DA0">
        <w:rPr>
          <w:lang w:val="it-IT"/>
        </w:rPr>
        <w:t xml:space="preserve">AB </w:t>
      </w:r>
      <w:r w:rsidR="00814DA0" w:rsidRPr="006C5DFC">
        <w:rPr>
          <w:rStyle w:val="Neume"/>
        </w:rPr>
        <w:t>Omnis</w:t>
      </w:r>
      <w:r w:rsidR="00814DA0" w:rsidRPr="00A002FB">
        <w:t xml:space="preserve"> </w:t>
      </w:r>
      <w:r w:rsidR="00814DA0" w:rsidRPr="00963652">
        <w:rPr>
          <w:rStyle w:val="Incipit"/>
        </w:rPr>
        <w:t>v</w:t>
      </w:r>
      <w:r w:rsidR="00814DA0" w:rsidRPr="006C5DFC">
        <w:rPr>
          <w:rStyle w:val="Incipit"/>
        </w:rPr>
        <w:t>allis</w:t>
      </w:r>
      <w:r w:rsidR="00814DA0">
        <w:rPr>
          <w:lang w:val="it-IT"/>
        </w:rPr>
        <w:t xml:space="preserve">. Preces cum PS </w:t>
      </w:r>
      <w:r w:rsidR="00814DA0" w:rsidRPr="006C5DFC">
        <w:rPr>
          <w:rStyle w:val="Incipit"/>
        </w:rPr>
        <w:t>Miserere</w:t>
      </w:r>
      <w:r w:rsidR="00814DA0">
        <w:rPr>
          <w:lang w:val="it-IT"/>
        </w:rPr>
        <w:t xml:space="preserve"> </w:t>
      </w:r>
      <w:r w:rsidR="00814DA0" w:rsidRPr="006C5DFC">
        <w:rPr>
          <w:rStyle w:val="Incipit"/>
        </w:rPr>
        <w:t>mei</w:t>
      </w:r>
      <w:r w:rsidR="00814DA0">
        <w:rPr>
          <w:lang w:val="it-IT"/>
        </w:rPr>
        <w:t xml:space="preserve"> </w:t>
      </w:r>
      <w:r w:rsidR="00814DA0" w:rsidRPr="006C5DFC">
        <w:rPr>
          <w:rStyle w:val="Incipit"/>
        </w:rPr>
        <w:t>deus</w:t>
      </w:r>
      <w:r w:rsidR="00814DA0">
        <w:rPr>
          <w:lang w:val="it-IT"/>
        </w:rPr>
        <w:t xml:space="preserve"> super formulam iacendo dicantur. OR </w:t>
      </w:r>
      <w:r w:rsidR="00814DA0" w:rsidRPr="006C5DFC">
        <w:rPr>
          <w:rStyle w:val="Incipit"/>
        </w:rPr>
        <w:t>Deus</w:t>
      </w:r>
      <w:r w:rsidR="00814DA0">
        <w:rPr>
          <w:lang w:val="it-IT"/>
        </w:rPr>
        <w:t xml:space="preserve"> </w:t>
      </w:r>
      <w:r w:rsidR="00814DA0" w:rsidRPr="006C5DFC">
        <w:rPr>
          <w:rStyle w:val="Incipit"/>
        </w:rPr>
        <w:t>qui</w:t>
      </w:r>
      <w:r w:rsidR="00814DA0">
        <w:rPr>
          <w:lang w:val="it-IT"/>
        </w:rPr>
        <w:t xml:space="preserve"> </w:t>
      </w:r>
      <w:r w:rsidR="00814DA0" w:rsidRPr="006C5DFC">
        <w:rPr>
          <w:rStyle w:val="Incipit"/>
        </w:rPr>
        <w:t>conspicis</w:t>
      </w:r>
      <w:r w:rsidR="00814DA0">
        <w:rPr>
          <w:lang w:val="it-IT"/>
        </w:rPr>
        <w:t xml:space="preserve"> in suffragiis de sancta Maria et de omnibus sanctis.</w:t>
      </w:r>
    </w:p>
    <w:p w:rsidR="00814DA0" w:rsidRDefault="00814DA0" w:rsidP="0040197E">
      <w:pPr>
        <w:rPr>
          <w:lang w:val="it-IT"/>
        </w:rPr>
      </w:pPr>
      <w:r>
        <w:rPr>
          <w:lang w:val="it-IT"/>
        </w:rPr>
        <w:t xml:space="preserve">MISSA post sextam. IN </w:t>
      </w:r>
      <w:r w:rsidRPr="00B759AA">
        <w:rPr>
          <w:rStyle w:val="Neume"/>
        </w:rPr>
        <w:t>Veni et ostende nobis</w:t>
      </w:r>
      <w:r w:rsidR="00B52D33">
        <w:rPr>
          <w:lang w:val="it-IT"/>
        </w:rPr>
        <w:t>. [ORI</w:t>
      </w:r>
      <w:r>
        <w:rPr>
          <w:lang w:val="it-IT"/>
        </w:rPr>
        <w:t xml:space="preserve">] </w:t>
      </w:r>
      <w:r w:rsidRPr="00615C61">
        <w:rPr>
          <w:rStyle w:val="Incipit"/>
        </w:rPr>
        <w:t>Oremus</w:t>
      </w:r>
      <w:r>
        <w:rPr>
          <w:lang w:val="it-IT"/>
        </w:rPr>
        <w:t>. [</w:t>
      </w:r>
      <w:r w:rsidR="00B52D33">
        <w:rPr>
          <w:lang w:val="it-IT"/>
        </w:rPr>
        <w:t>ORI</w:t>
      </w:r>
      <w:r>
        <w:rPr>
          <w:lang w:val="it-IT"/>
        </w:rPr>
        <w:t xml:space="preserve">] </w:t>
      </w:r>
      <w:r w:rsidRPr="00615C61">
        <w:rPr>
          <w:rStyle w:val="Incipit"/>
        </w:rPr>
        <w:t>Flectamus</w:t>
      </w:r>
      <w:r w:rsidRPr="00A002FB">
        <w:t xml:space="preserve"> </w:t>
      </w:r>
      <w:r w:rsidRPr="00615C61">
        <w:rPr>
          <w:rStyle w:val="Incipit"/>
        </w:rPr>
        <w:t>genua</w:t>
      </w:r>
      <w:r>
        <w:rPr>
          <w:lang w:val="it-IT"/>
        </w:rPr>
        <w:t>. OR</w:t>
      </w:r>
      <w:r w:rsidR="00B52D33">
        <w:rPr>
          <w:lang w:val="it-IT"/>
        </w:rPr>
        <w:t>CL</w:t>
      </w:r>
      <w:r>
        <w:rPr>
          <w:lang w:val="it-IT"/>
        </w:rPr>
        <w:t xml:space="preserve"> </w:t>
      </w:r>
      <w:r w:rsidRPr="00615C61">
        <w:rPr>
          <w:rStyle w:val="Incipit"/>
        </w:rPr>
        <w:t>Deus</w:t>
      </w:r>
      <w:r>
        <w:rPr>
          <w:lang w:val="it-IT"/>
        </w:rPr>
        <w:t xml:space="preserve"> </w:t>
      </w:r>
      <w:r w:rsidRPr="00615C61">
        <w:rPr>
          <w:rStyle w:val="Incipit"/>
        </w:rPr>
        <w:t>qui</w:t>
      </w:r>
      <w:r w:rsidRPr="00A002FB">
        <w:t xml:space="preserve"> </w:t>
      </w:r>
      <w:r w:rsidRPr="00615C61">
        <w:rPr>
          <w:rStyle w:val="Incipit"/>
        </w:rPr>
        <w:t>conspicis</w:t>
      </w:r>
      <w:r>
        <w:rPr>
          <w:lang w:val="it-IT"/>
        </w:rPr>
        <w:t xml:space="preserve">. EPP </w:t>
      </w:r>
      <w:r w:rsidRPr="00676FAB">
        <w:rPr>
          <w:rStyle w:val="Incipit"/>
        </w:rPr>
        <w:t>Clamabunt</w:t>
      </w:r>
      <w:r w:rsidRPr="00A002FB">
        <w:t xml:space="preserve"> </w:t>
      </w:r>
      <w:r w:rsidRPr="00676FAB">
        <w:rPr>
          <w:rStyle w:val="Incipit"/>
        </w:rPr>
        <w:t>ad</w:t>
      </w:r>
      <w:r w:rsidRPr="00A002FB">
        <w:t xml:space="preserve"> </w:t>
      </w:r>
      <w:r w:rsidRPr="00676FAB">
        <w:rPr>
          <w:rStyle w:val="Incipit"/>
        </w:rPr>
        <w:t>dominum</w:t>
      </w:r>
      <w:r>
        <w:rPr>
          <w:lang w:val="it-IT"/>
        </w:rPr>
        <w:t xml:space="preserve">. GR </w:t>
      </w:r>
      <w:r w:rsidRPr="002952DD">
        <w:rPr>
          <w:rStyle w:val="Neume"/>
        </w:rPr>
        <w:t>A summo cae</w:t>
      </w:r>
      <w:r w:rsidRPr="002952DD">
        <w:rPr>
          <w:rStyle w:val="Incipit"/>
        </w:rPr>
        <w:t>lo</w:t>
      </w:r>
      <w:r>
        <w:rPr>
          <w:lang w:val="it-IT"/>
        </w:rPr>
        <w:t>. [</w:t>
      </w:r>
      <w:r w:rsidR="00B52D33">
        <w:rPr>
          <w:lang w:val="it-IT"/>
        </w:rPr>
        <w:t>ORI</w:t>
      </w:r>
      <w:r>
        <w:rPr>
          <w:lang w:val="it-IT"/>
        </w:rPr>
        <w:t xml:space="preserve">] </w:t>
      </w:r>
      <w:r w:rsidRPr="002952DD">
        <w:rPr>
          <w:rStyle w:val="Incipit"/>
        </w:rPr>
        <w:t>Oremus</w:t>
      </w:r>
      <w:r>
        <w:rPr>
          <w:lang w:val="it-IT"/>
        </w:rPr>
        <w:t>. [</w:t>
      </w:r>
      <w:r w:rsidR="00B52D33">
        <w:rPr>
          <w:lang w:val="it-IT"/>
        </w:rPr>
        <w:t>ORI</w:t>
      </w:r>
      <w:r>
        <w:rPr>
          <w:lang w:val="it-IT"/>
        </w:rPr>
        <w:t xml:space="preserve">] </w:t>
      </w:r>
      <w:r w:rsidRPr="00676FAB">
        <w:rPr>
          <w:rStyle w:val="Incipit"/>
        </w:rPr>
        <w:t>Flectamus</w:t>
      </w:r>
      <w:r w:rsidRPr="00A002FB">
        <w:t xml:space="preserve"> </w:t>
      </w:r>
      <w:r w:rsidRPr="00676FAB">
        <w:rPr>
          <w:rStyle w:val="Incipit"/>
        </w:rPr>
        <w:t>gen</w:t>
      </w:r>
      <w:r w:rsidRPr="002952DD">
        <w:rPr>
          <w:rStyle w:val="Incipit"/>
        </w:rPr>
        <w:t>u</w:t>
      </w:r>
      <w:r w:rsidR="002952DD">
        <w:rPr>
          <w:rStyle w:val="Incipit"/>
        </w:rPr>
        <w:t>a</w:t>
      </w:r>
      <w:r>
        <w:rPr>
          <w:lang w:val="it-IT"/>
        </w:rPr>
        <w:t>. OR</w:t>
      </w:r>
      <w:r w:rsidR="00B52D33">
        <w:rPr>
          <w:lang w:val="it-IT"/>
        </w:rPr>
        <w:t>CL</w:t>
      </w:r>
      <w:r>
        <w:rPr>
          <w:lang w:val="it-IT"/>
        </w:rPr>
        <w:t xml:space="preserve"> </w:t>
      </w:r>
      <w:r w:rsidRPr="00676FAB">
        <w:rPr>
          <w:rStyle w:val="Incipit"/>
        </w:rPr>
        <w:t>Concede</w:t>
      </w:r>
      <w:r w:rsidRPr="00A002FB">
        <w:t xml:space="preserve"> </w:t>
      </w:r>
      <w:r w:rsidRPr="00676FAB">
        <w:rPr>
          <w:rStyle w:val="Incipit"/>
        </w:rPr>
        <w:t>quaesumus</w:t>
      </w:r>
      <w:r>
        <w:rPr>
          <w:lang w:val="it-IT"/>
        </w:rPr>
        <w:t xml:space="preserve">. EPP </w:t>
      </w:r>
      <w:r w:rsidRPr="00676FAB">
        <w:rPr>
          <w:rStyle w:val="Incipit"/>
        </w:rPr>
        <w:t>Laetabitur</w:t>
      </w:r>
      <w:r w:rsidRPr="00A002FB">
        <w:t xml:space="preserve"> </w:t>
      </w:r>
      <w:r w:rsidRPr="00676FAB">
        <w:rPr>
          <w:rStyle w:val="Incipit"/>
        </w:rPr>
        <w:t>d</w:t>
      </w:r>
      <w:r w:rsidRPr="002952DD">
        <w:rPr>
          <w:rStyle w:val="Incipit"/>
        </w:rPr>
        <w:t>eserta</w:t>
      </w:r>
      <w:r>
        <w:rPr>
          <w:lang w:val="it-IT"/>
        </w:rPr>
        <w:t xml:space="preserve">. GR </w:t>
      </w:r>
      <w:r w:rsidRPr="002952DD">
        <w:rPr>
          <w:rStyle w:val="Neume"/>
        </w:rPr>
        <w:t>In sole po</w:t>
      </w:r>
      <w:r w:rsidRPr="002952DD">
        <w:rPr>
          <w:rStyle w:val="Incipit"/>
        </w:rPr>
        <w:t>suisti</w:t>
      </w:r>
      <w:r>
        <w:rPr>
          <w:lang w:val="it-IT"/>
        </w:rPr>
        <w:t>. [</w:t>
      </w:r>
      <w:r w:rsidR="00B52D33">
        <w:rPr>
          <w:lang w:val="it-IT"/>
        </w:rPr>
        <w:t>ORI</w:t>
      </w:r>
      <w:r>
        <w:rPr>
          <w:lang w:val="it-IT"/>
        </w:rPr>
        <w:t xml:space="preserve">] </w:t>
      </w:r>
      <w:r w:rsidRPr="002952DD">
        <w:rPr>
          <w:rStyle w:val="Incipit"/>
        </w:rPr>
        <w:t>Oremus</w:t>
      </w:r>
      <w:r>
        <w:rPr>
          <w:lang w:val="it-IT"/>
        </w:rPr>
        <w:t>. [</w:t>
      </w:r>
      <w:r w:rsidR="00B52D33">
        <w:rPr>
          <w:lang w:val="it-IT"/>
        </w:rPr>
        <w:t>ORI</w:t>
      </w:r>
      <w:r>
        <w:rPr>
          <w:lang w:val="it-IT"/>
        </w:rPr>
        <w:t xml:space="preserve">] </w:t>
      </w:r>
      <w:r w:rsidRPr="00676FAB">
        <w:rPr>
          <w:rStyle w:val="Incipit"/>
        </w:rPr>
        <w:t>Flectamus</w:t>
      </w:r>
      <w:r w:rsidRPr="00A002FB">
        <w:t xml:space="preserve"> </w:t>
      </w:r>
      <w:r w:rsidRPr="00676FAB">
        <w:rPr>
          <w:rStyle w:val="Incipit"/>
        </w:rPr>
        <w:t>g</w:t>
      </w:r>
      <w:r w:rsidRPr="002952DD">
        <w:rPr>
          <w:rStyle w:val="Incipit"/>
        </w:rPr>
        <w:t>enua</w:t>
      </w:r>
      <w:r>
        <w:rPr>
          <w:lang w:val="it-IT"/>
        </w:rPr>
        <w:t>. OR</w:t>
      </w:r>
      <w:r w:rsidR="00B52D33">
        <w:rPr>
          <w:lang w:val="it-IT"/>
        </w:rPr>
        <w:t>CL</w:t>
      </w:r>
      <w:r>
        <w:rPr>
          <w:lang w:val="it-IT"/>
        </w:rPr>
        <w:t xml:space="preserve"> </w:t>
      </w:r>
      <w:r w:rsidRPr="002952DD">
        <w:rPr>
          <w:rStyle w:val="Incipit"/>
        </w:rPr>
        <w:t>Indignos</w:t>
      </w:r>
      <w:r>
        <w:rPr>
          <w:lang w:val="it-IT"/>
        </w:rPr>
        <w:t xml:space="preserve">. EPP </w:t>
      </w:r>
      <w:r w:rsidRPr="00676FAB">
        <w:rPr>
          <w:rStyle w:val="Incipit"/>
        </w:rPr>
        <w:t>Super</w:t>
      </w:r>
      <w:r w:rsidRPr="00A002FB">
        <w:t xml:space="preserve"> </w:t>
      </w:r>
      <w:r w:rsidRPr="00676FAB">
        <w:rPr>
          <w:rStyle w:val="Incipit"/>
        </w:rPr>
        <w:t>m</w:t>
      </w:r>
      <w:r w:rsidRPr="002952DD">
        <w:rPr>
          <w:rStyle w:val="Incipit"/>
        </w:rPr>
        <w:t>ontem</w:t>
      </w:r>
      <w:r>
        <w:rPr>
          <w:lang w:val="it-IT"/>
        </w:rPr>
        <w:t xml:space="preserve">. GR </w:t>
      </w:r>
      <w:r w:rsidRPr="002952DD">
        <w:rPr>
          <w:rStyle w:val="Neume"/>
        </w:rPr>
        <w:t>Domine deus virtutum</w:t>
      </w:r>
      <w:r>
        <w:rPr>
          <w:lang w:val="it-IT"/>
        </w:rPr>
        <w:t>. [</w:t>
      </w:r>
      <w:r w:rsidR="00B52D33">
        <w:rPr>
          <w:lang w:val="it-IT"/>
        </w:rPr>
        <w:t>ORI</w:t>
      </w:r>
      <w:r>
        <w:rPr>
          <w:lang w:val="it-IT"/>
        </w:rPr>
        <w:t xml:space="preserve">] </w:t>
      </w:r>
      <w:r w:rsidRPr="002952DD">
        <w:rPr>
          <w:rStyle w:val="Incipit"/>
        </w:rPr>
        <w:t>Oremus</w:t>
      </w:r>
      <w:r>
        <w:rPr>
          <w:lang w:val="it-IT"/>
        </w:rPr>
        <w:t>. [</w:t>
      </w:r>
      <w:r w:rsidR="00B52D33">
        <w:rPr>
          <w:lang w:val="it-IT"/>
        </w:rPr>
        <w:t>ORI</w:t>
      </w:r>
      <w:r>
        <w:rPr>
          <w:lang w:val="it-IT"/>
        </w:rPr>
        <w:t xml:space="preserve">] </w:t>
      </w:r>
      <w:r w:rsidRPr="00676FAB">
        <w:rPr>
          <w:rStyle w:val="Incipit"/>
        </w:rPr>
        <w:t>Flectamus</w:t>
      </w:r>
      <w:r w:rsidR="002952DD" w:rsidRPr="00A002FB">
        <w:t xml:space="preserve"> </w:t>
      </w:r>
      <w:r w:rsidR="002952DD" w:rsidRPr="00676FAB">
        <w:rPr>
          <w:rStyle w:val="Incipit"/>
        </w:rPr>
        <w:t>g</w:t>
      </w:r>
      <w:r w:rsidR="002952DD" w:rsidRPr="002952DD">
        <w:rPr>
          <w:rStyle w:val="Incipit"/>
        </w:rPr>
        <w:t>enua</w:t>
      </w:r>
      <w:r w:rsidR="00286CF0">
        <w:rPr>
          <w:lang w:val="it-IT"/>
        </w:rPr>
        <w:t>. OR</w:t>
      </w:r>
      <w:r w:rsidR="00B52D33">
        <w:rPr>
          <w:lang w:val="it-IT"/>
        </w:rPr>
        <w:t>CL</w:t>
      </w:r>
      <w:r w:rsidR="00286CF0">
        <w:rPr>
          <w:lang w:val="it-IT"/>
        </w:rPr>
        <w:t xml:space="preserve"> </w:t>
      </w:r>
      <w:r w:rsidR="00286CF0" w:rsidRPr="00676FAB">
        <w:rPr>
          <w:rStyle w:val="Incipit"/>
        </w:rPr>
        <w:t>Praesta</w:t>
      </w:r>
      <w:r w:rsidR="00286CF0" w:rsidRPr="00A002FB">
        <w:t xml:space="preserve"> </w:t>
      </w:r>
      <w:r w:rsidR="00286CF0" w:rsidRPr="00676FAB">
        <w:rPr>
          <w:rStyle w:val="Incipit"/>
        </w:rPr>
        <w:t>q</w:t>
      </w:r>
      <w:r w:rsidR="00286CF0" w:rsidRPr="002952DD">
        <w:rPr>
          <w:rStyle w:val="Incipit"/>
        </w:rPr>
        <w:t>uaesumus</w:t>
      </w:r>
      <w:r w:rsidR="00286CF0">
        <w:rPr>
          <w:lang w:val="it-IT"/>
        </w:rPr>
        <w:t xml:space="preserve">. EPP </w:t>
      </w:r>
      <w:r w:rsidR="00286CF0" w:rsidRPr="00676FAB">
        <w:rPr>
          <w:rStyle w:val="Incipit"/>
        </w:rPr>
        <w:t>Christo</w:t>
      </w:r>
      <w:r w:rsidR="00286CF0" w:rsidRPr="00A002FB">
        <w:t xml:space="preserve"> </w:t>
      </w:r>
      <w:r w:rsidR="00286CF0" w:rsidRPr="00676FAB">
        <w:rPr>
          <w:rStyle w:val="Incipit"/>
        </w:rPr>
        <w:t>meo</w:t>
      </w:r>
      <w:r w:rsidR="00286CF0">
        <w:rPr>
          <w:lang w:val="it-IT"/>
        </w:rPr>
        <w:t xml:space="preserve"> </w:t>
      </w:r>
      <w:r w:rsidR="00286CF0" w:rsidRPr="002952DD">
        <w:rPr>
          <w:rStyle w:val="Incipit"/>
        </w:rPr>
        <w:t>Cyro</w:t>
      </w:r>
      <w:r w:rsidR="00286CF0">
        <w:rPr>
          <w:lang w:val="it-IT"/>
        </w:rPr>
        <w:t xml:space="preserve">. GR </w:t>
      </w:r>
      <w:r w:rsidR="00286CF0" w:rsidRPr="00B0325B">
        <w:rPr>
          <w:rStyle w:val="Neume"/>
        </w:rPr>
        <w:t>Excita</w:t>
      </w:r>
      <w:r w:rsidR="00286CF0" w:rsidRPr="00A002FB">
        <w:t xml:space="preserve"> </w:t>
      </w:r>
      <w:r w:rsidR="00286CF0" w:rsidRPr="002952DD">
        <w:rPr>
          <w:rStyle w:val="Incipit"/>
        </w:rPr>
        <w:t>domine</w:t>
      </w:r>
      <w:r w:rsidR="00286CF0">
        <w:rPr>
          <w:lang w:val="it-IT"/>
        </w:rPr>
        <w:t xml:space="preserve">. </w:t>
      </w:r>
      <w:r w:rsidR="002C4625">
        <w:rPr>
          <w:lang w:val="it-IT"/>
        </w:rPr>
        <w:t>[</w:t>
      </w:r>
      <w:r w:rsidR="00B52D33">
        <w:rPr>
          <w:lang w:val="it-IT"/>
        </w:rPr>
        <w:t>ORI</w:t>
      </w:r>
      <w:r w:rsidR="002C4625">
        <w:rPr>
          <w:lang w:val="it-IT"/>
        </w:rPr>
        <w:t xml:space="preserve">] </w:t>
      </w:r>
      <w:r w:rsidR="002C4625" w:rsidRPr="002C4625">
        <w:rPr>
          <w:rStyle w:val="Incipit"/>
        </w:rPr>
        <w:t>Oremus</w:t>
      </w:r>
      <w:r w:rsidR="002C4625">
        <w:rPr>
          <w:lang w:val="it-IT"/>
        </w:rPr>
        <w:t>. [</w:t>
      </w:r>
      <w:r w:rsidR="00B52D33">
        <w:rPr>
          <w:lang w:val="it-IT"/>
        </w:rPr>
        <w:t>ORI</w:t>
      </w:r>
      <w:r w:rsidR="002C4625">
        <w:rPr>
          <w:lang w:val="it-IT"/>
        </w:rPr>
        <w:t xml:space="preserve">] </w:t>
      </w:r>
      <w:r w:rsidR="002C4625" w:rsidRPr="00676FAB">
        <w:rPr>
          <w:rStyle w:val="Incipit"/>
        </w:rPr>
        <w:t>Flectamus</w:t>
      </w:r>
      <w:r w:rsidR="002C4625" w:rsidRPr="00A002FB">
        <w:t xml:space="preserve"> </w:t>
      </w:r>
      <w:r w:rsidR="002C4625" w:rsidRPr="00676FAB">
        <w:rPr>
          <w:rStyle w:val="Incipit"/>
        </w:rPr>
        <w:t>g</w:t>
      </w:r>
      <w:r w:rsidR="002C4625" w:rsidRPr="002C4625">
        <w:rPr>
          <w:rStyle w:val="Incipit"/>
        </w:rPr>
        <w:t>enua</w:t>
      </w:r>
      <w:r w:rsidR="002C4625">
        <w:rPr>
          <w:lang w:val="it-IT"/>
        </w:rPr>
        <w:t xml:space="preserve">. </w:t>
      </w:r>
      <w:r w:rsidR="00286CF0">
        <w:rPr>
          <w:lang w:val="it-IT"/>
        </w:rPr>
        <w:t>OR</w:t>
      </w:r>
      <w:r w:rsidR="00B52D33">
        <w:rPr>
          <w:lang w:val="it-IT"/>
        </w:rPr>
        <w:t>CL</w:t>
      </w:r>
      <w:r w:rsidR="00286CF0">
        <w:rPr>
          <w:lang w:val="it-IT"/>
        </w:rPr>
        <w:t xml:space="preserve"> </w:t>
      </w:r>
      <w:r w:rsidR="00286CF0" w:rsidRPr="00676FAB">
        <w:rPr>
          <w:rStyle w:val="Incipit"/>
        </w:rPr>
        <w:t>Preces</w:t>
      </w:r>
      <w:r w:rsidR="00286CF0" w:rsidRPr="00A002FB">
        <w:t xml:space="preserve"> </w:t>
      </w:r>
      <w:r w:rsidR="00286CF0" w:rsidRPr="00676FAB">
        <w:rPr>
          <w:rStyle w:val="Incipit"/>
        </w:rPr>
        <w:t>p</w:t>
      </w:r>
      <w:r w:rsidR="00286CF0" w:rsidRPr="002952DD">
        <w:rPr>
          <w:rStyle w:val="Incipit"/>
        </w:rPr>
        <w:t>opuli</w:t>
      </w:r>
      <w:r w:rsidR="00286CF0">
        <w:rPr>
          <w:lang w:val="it-IT"/>
        </w:rPr>
        <w:t xml:space="preserve">. EPP </w:t>
      </w:r>
      <w:r w:rsidR="00286CF0" w:rsidRPr="00676FAB">
        <w:rPr>
          <w:rStyle w:val="Incipit"/>
        </w:rPr>
        <w:t>Angelus</w:t>
      </w:r>
      <w:r w:rsidR="00286CF0" w:rsidRPr="00A002FB">
        <w:t xml:space="preserve"> </w:t>
      </w:r>
      <w:r w:rsidR="00286CF0" w:rsidRPr="00676FAB">
        <w:rPr>
          <w:rStyle w:val="Incipit"/>
        </w:rPr>
        <w:t>d</w:t>
      </w:r>
      <w:r w:rsidR="00286CF0" w:rsidRPr="002952DD">
        <w:rPr>
          <w:rStyle w:val="Incipit"/>
        </w:rPr>
        <w:t>omini</w:t>
      </w:r>
      <w:r w:rsidR="00286CF0">
        <w:rPr>
          <w:lang w:val="it-IT"/>
        </w:rPr>
        <w:t xml:space="preserve">. HYBE </w:t>
      </w:r>
      <w:r w:rsidR="00286CF0" w:rsidRPr="002952DD">
        <w:rPr>
          <w:rStyle w:val="Neume"/>
        </w:rPr>
        <w:t>Benedictus es</w:t>
      </w:r>
      <w:r w:rsidR="00286CF0">
        <w:rPr>
          <w:lang w:val="it-IT"/>
        </w:rPr>
        <w:t>. [</w:t>
      </w:r>
      <w:r w:rsidR="00B52D33">
        <w:rPr>
          <w:lang w:val="it-IT"/>
        </w:rPr>
        <w:t>ORI</w:t>
      </w:r>
      <w:r w:rsidR="00286CF0">
        <w:rPr>
          <w:lang w:val="it-IT"/>
        </w:rPr>
        <w:t xml:space="preserve">] </w:t>
      </w:r>
      <w:r w:rsidR="00286CF0" w:rsidRPr="00EB493F">
        <w:rPr>
          <w:rStyle w:val="Incipit"/>
        </w:rPr>
        <w:t>Dominus vobiscum. Oremus</w:t>
      </w:r>
      <w:r w:rsidR="00286CF0">
        <w:rPr>
          <w:lang w:val="it-IT"/>
        </w:rPr>
        <w:t>. OR</w:t>
      </w:r>
      <w:r w:rsidR="00B52D33">
        <w:rPr>
          <w:lang w:val="it-IT"/>
        </w:rPr>
        <w:t>CL</w:t>
      </w:r>
      <w:r w:rsidR="00286CF0">
        <w:rPr>
          <w:lang w:val="it-IT"/>
        </w:rPr>
        <w:t xml:space="preserve"> </w:t>
      </w:r>
      <w:r w:rsidR="00286CF0" w:rsidRPr="0057374F">
        <w:rPr>
          <w:rStyle w:val="Incipit"/>
        </w:rPr>
        <w:t>Deus</w:t>
      </w:r>
      <w:r w:rsidR="00286CF0" w:rsidRPr="00A002FB">
        <w:t xml:space="preserve"> </w:t>
      </w:r>
      <w:r w:rsidR="00286CF0" w:rsidRPr="0057374F">
        <w:rPr>
          <w:rStyle w:val="Incipit"/>
        </w:rPr>
        <w:t>qui</w:t>
      </w:r>
      <w:r w:rsidR="00286CF0" w:rsidRPr="00A002FB">
        <w:t xml:space="preserve"> </w:t>
      </w:r>
      <w:r w:rsidR="00286CF0" w:rsidRPr="0057374F">
        <w:rPr>
          <w:rStyle w:val="Incipit"/>
        </w:rPr>
        <w:t>tribus</w:t>
      </w:r>
      <w:r w:rsidR="00286CF0" w:rsidRPr="00A002FB">
        <w:t xml:space="preserve"> </w:t>
      </w:r>
      <w:r w:rsidR="00286CF0" w:rsidRPr="0057374F">
        <w:rPr>
          <w:rStyle w:val="Incipit"/>
        </w:rPr>
        <w:t>pueris</w:t>
      </w:r>
      <w:r w:rsidR="00286CF0">
        <w:rPr>
          <w:lang w:val="it-IT"/>
        </w:rPr>
        <w:t xml:space="preserve">. Oratio de sancta Maria et pro omni gradu ecclesiae. EP </w:t>
      </w:r>
      <w:r w:rsidR="00286CF0" w:rsidRPr="002952DD">
        <w:rPr>
          <w:rStyle w:val="Incipit"/>
        </w:rPr>
        <w:t>Rogamu</w:t>
      </w:r>
      <w:r w:rsidR="00286CF0" w:rsidRPr="00676FAB">
        <w:rPr>
          <w:rStyle w:val="Incipit"/>
        </w:rPr>
        <w:t>s</w:t>
      </w:r>
      <w:r w:rsidR="00286CF0" w:rsidRPr="00A002FB">
        <w:t xml:space="preserve"> </w:t>
      </w:r>
      <w:r w:rsidR="00286CF0" w:rsidRPr="002952DD">
        <w:rPr>
          <w:rStyle w:val="Incipit"/>
        </w:rPr>
        <w:t>vos</w:t>
      </w:r>
      <w:r w:rsidR="00286CF0">
        <w:rPr>
          <w:lang w:val="it-IT"/>
        </w:rPr>
        <w:t xml:space="preserve">. TR </w:t>
      </w:r>
      <w:r w:rsidR="00286CF0" w:rsidRPr="002952DD">
        <w:rPr>
          <w:rStyle w:val="Neume"/>
        </w:rPr>
        <w:t>Qui regis</w:t>
      </w:r>
      <w:r w:rsidR="0040197E" w:rsidRPr="0040197E">
        <w:t xml:space="preserve"> </w:t>
      </w:r>
      <w:r w:rsidR="00286CF0" w:rsidRPr="002952DD">
        <w:rPr>
          <w:rStyle w:val="Incipit"/>
        </w:rPr>
        <w:t>Israel</w:t>
      </w:r>
      <w:r w:rsidR="00286CF0">
        <w:rPr>
          <w:lang w:val="it-IT"/>
        </w:rPr>
        <w:t xml:space="preserve">. EV </w:t>
      </w:r>
      <w:r w:rsidR="00286CF0" w:rsidRPr="00676FAB">
        <w:rPr>
          <w:rStyle w:val="Incipit"/>
        </w:rPr>
        <w:t>Anno</w:t>
      </w:r>
      <w:r w:rsidR="00286CF0" w:rsidRPr="00A002FB">
        <w:t xml:space="preserve"> </w:t>
      </w:r>
      <w:r w:rsidR="00286CF0" w:rsidRPr="00676FAB">
        <w:rPr>
          <w:rStyle w:val="Incipit"/>
        </w:rPr>
        <w:t>quinto</w:t>
      </w:r>
      <w:r w:rsidR="00286CF0" w:rsidRPr="00A002FB">
        <w:t xml:space="preserve"> </w:t>
      </w:r>
      <w:r w:rsidR="00286CF0" w:rsidRPr="00676FAB">
        <w:rPr>
          <w:rStyle w:val="Incipit"/>
        </w:rPr>
        <w:t>decimo</w:t>
      </w:r>
      <w:r w:rsidR="00286CF0">
        <w:rPr>
          <w:lang w:val="it-IT"/>
        </w:rPr>
        <w:t xml:space="preserve">. OF </w:t>
      </w:r>
      <w:r w:rsidR="008C3EC2" w:rsidRPr="00730892">
        <w:rPr>
          <w:rStyle w:val="Neume"/>
        </w:rPr>
        <w:t>|Eulta:</w:t>
      </w:r>
      <w:r w:rsidR="00BA5D85">
        <w:rPr>
          <w:rStyle w:val="Neume"/>
        </w:rPr>
        <w:t>:</w:t>
      </w:r>
      <w:r w:rsidR="008C3EC2" w:rsidRPr="00730892">
        <w:rPr>
          <w:rStyle w:val="Neume"/>
        </w:rPr>
        <w:t>Exulta|</w:t>
      </w:r>
      <w:r w:rsidR="00286CF0" w:rsidRPr="00730892">
        <w:rPr>
          <w:rStyle w:val="Neume"/>
        </w:rPr>
        <w:t xml:space="preserve"> satis</w:t>
      </w:r>
      <w:r w:rsidR="00286CF0">
        <w:rPr>
          <w:lang w:val="it-IT"/>
        </w:rPr>
        <w:t xml:space="preserve">. CO </w:t>
      </w:r>
      <w:r w:rsidR="00286CF0" w:rsidRPr="002952DD">
        <w:rPr>
          <w:rStyle w:val="Neume"/>
        </w:rPr>
        <w:t>Exultavit</w:t>
      </w:r>
      <w:r w:rsidR="00286CF0">
        <w:rPr>
          <w:lang w:val="it-IT"/>
        </w:rPr>
        <w:t>.</w:t>
      </w:r>
    </w:p>
    <w:p w:rsidR="00286CF0" w:rsidRDefault="00286CF0" w:rsidP="00286CF0">
      <w:pPr>
        <w:pStyle w:val="berschrift1"/>
        <w:rPr>
          <w:lang w:val="it-IT"/>
        </w:rPr>
      </w:pPr>
      <w:r>
        <w:rPr>
          <w:lang w:val="it-IT"/>
        </w:rPr>
        <w:t>IN VIGILIA BEATI THOMAE APOSTOLI</w:t>
      </w:r>
    </w:p>
    <w:p w:rsidR="00286CF0" w:rsidRDefault="00286CF0" w:rsidP="00286CF0">
      <w:pPr>
        <w:rPr>
          <w:lang w:val="it-IT"/>
        </w:rPr>
      </w:pPr>
      <w:r>
        <w:rPr>
          <w:lang w:val="it-IT"/>
        </w:rPr>
        <w:t xml:space="preserve">AD MISSAM [IN] </w:t>
      </w:r>
      <w:r w:rsidR="00683D7E" w:rsidRPr="00E70075">
        <w:rPr>
          <w:rStyle w:val="Incipit"/>
        </w:rPr>
        <w:t>Ego</w:t>
      </w:r>
      <w:r w:rsidR="00683D7E" w:rsidRPr="00E70075">
        <w:t xml:space="preserve"> </w:t>
      </w:r>
      <w:r w:rsidR="00683D7E" w:rsidRPr="00E70075">
        <w:rPr>
          <w:rStyle w:val="Incipit"/>
        </w:rPr>
        <w:t>autem</w:t>
      </w:r>
      <w:r w:rsidR="00683D7E">
        <w:rPr>
          <w:lang w:val="it-IT"/>
        </w:rPr>
        <w:t xml:space="preserve"> per totum. ORCL </w:t>
      </w:r>
      <w:r w:rsidR="00683D7E" w:rsidRPr="001E2A14">
        <w:rPr>
          <w:rStyle w:val="Incipit"/>
        </w:rPr>
        <w:t>Quaesumus</w:t>
      </w:r>
      <w:r w:rsidR="00683D7E" w:rsidRPr="00A002FB">
        <w:t xml:space="preserve"> </w:t>
      </w:r>
      <w:r w:rsidR="00683D7E" w:rsidRPr="001E2A14">
        <w:rPr>
          <w:rStyle w:val="Incipit"/>
        </w:rPr>
        <w:t>omnipotens</w:t>
      </w:r>
      <w:r w:rsidR="00625D6A" w:rsidRPr="00625D6A">
        <w:t xml:space="preserve"> </w:t>
      </w:r>
      <w:r w:rsidR="00625D6A">
        <w:rPr>
          <w:rStyle w:val="Incipit"/>
        </w:rPr>
        <w:t>deus</w:t>
      </w:r>
      <w:r w:rsidR="00625D6A" w:rsidRPr="00625D6A">
        <w:t>.</w:t>
      </w:r>
      <w:r w:rsidR="00683D7E">
        <w:rPr>
          <w:lang w:val="it-IT"/>
        </w:rPr>
        <w:t xml:space="preserve"> EP </w:t>
      </w:r>
      <w:r w:rsidR="00683D7E" w:rsidRPr="001E2A14">
        <w:rPr>
          <w:rStyle w:val="Incipit"/>
        </w:rPr>
        <w:t>Benedictio</w:t>
      </w:r>
      <w:r w:rsidR="00683D7E" w:rsidRPr="00A002FB">
        <w:t xml:space="preserve"> </w:t>
      </w:r>
      <w:r w:rsidR="00683D7E" w:rsidRPr="001E2A14">
        <w:rPr>
          <w:rStyle w:val="Incipit"/>
        </w:rPr>
        <w:t>d</w:t>
      </w:r>
      <w:r w:rsidR="00683D7E" w:rsidRPr="00E70075">
        <w:rPr>
          <w:rStyle w:val="Incipit"/>
        </w:rPr>
        <w:t>omini</w:t>
      </w:r>
      <w:r w:rsidR="00683D7E">
        <w:rPr>
          <w:lang w:val="it-IT"/>
        </w:rPr>
        <w:t xml:space="preserve">. EV </w:t>
      </w:r>
      <w:r w:rsidR="00683D7E" w:rsidRPr="001E2A14">
        <w:rPr>
          <w:rStyle w:val="Incipit"/>
        </w:rPr>
        <w:t>Convocavit</w:t>
      </w:r>
      <w:r w:rsidR="00683D7E" w:rsidRPr="00A002FB">
        <w:t xml:space="preserve"> </w:t>
      </w:r>
      <w:r w:rsidR="00683D7E" w:rsidRPr="001E2A14">
        <w:rPr>
          <w:rStyle w:val="Incipit"/>
        </w:rPr>
        <w:t>Iesus</w:t>
      </w:r>
      <w:r w:rsidR="00683D7E" w:rsidRPr="00A002FB">
        <w:t xml:space="preserve"> </w:t>
      </w:r>
      <w:r w:rsidR="00683D7E" w:rsidRPr="001E2A14">
        <w:rPr>
          <w:rStyle w:val="Incipit"/>
        </w:rPr>
        <w:t>duodecim</w:t>
      </w:r>
      <w:r w:rsidR="00683D7E" w:rsidRPr="00A002FB">
        <w:t xml:space="preserve"> </w:t>
      </w:r>
      <w:r w:rsidR="00683D7E" w:rsidRPr="001E2A14">
        <w:rPr>
          <w:rStyle w:val="Incipit"/>
        </w:rPr>
        <w:t>et</w:t>
      </w:r>
      <w:r w:rsidR="00683D7E" w:rsidRPr="00A002FB">
        <w:t xml:space="preserve"> </w:t>
      </w:r>
      <w:r w:rsidR="00683D7E" w:rsidRPr="001E2A14">
        <w:rPr>
          <w:rStyle w:val="Incipit"/>
        </w:rPr>
        <w:t>coepit</w:t>
      </w:r>
      <w:r w:rsidR="00683D7E" w:rsidRPr="00A002FB">
        <w:t xml:space="preserve"> </w:t>
      </w:r>
      <w:r w:rsidR="00683D7E" w:rsidRPr="001E2A14">
        <w:rPr>
          <w:rStyle w:val="Incipit"/>
        </w:rPr>
        <w:t>eos</w:t>
      </w:r>
      <w:r w:rsidR="00683D7E" w:rsidRPr="00A002FB">
        <w:t xml:space="preserve"> </w:t>
      </w:r>
      <w:r w:rsidR="00683D7E" w:rsidRPr="001E2A14">
        <w:rPr>
          <w:rStyle w:val="Incipit"/>
        </w:rPr>
        <w:t>mandare</w:t>
      </w:r>
      <w:r w:rsidR="00683D7E">
        <w:rPr>
          <w:lang w:val="it-IT"/>
        </w:rPr>
        <w:t>.</w:t>
      </w:r>
    </w:p>
    <w:p w:rsidR="00683D7E" w:rsidRDefault="00683D7E" w:rsidP="00286CF0">
      <w:pPr>
        <w:rPr>
          <w:lang w:val="it-IT"/>
        </w:rPr>
      </w:pPr>
      <w:r>
        <w:rPr>
          <w:lang w:val="it-IT"/>
        </w:rPr>
        <w:t xml:space="preserve">AD VESPERAS super psalmos AN </w:t>
      </w:r>
      <w:r w:rsidRPr="00E70075">
        <w:rPr>
          <w:rStyle w:val="Neume"/>
        </w:rPr>
        <w:t>In patientia vestra</w:t>
      </w:r>
      <w:r>
        <w:rPr>
          <w:lang w:val="it-IT"/>
        </w:rPr>
        <w:t xml:space="preserve">. PS </w:t>
      </w:r>
      <w:r w:rsidRPr="00E70075">
        <w:rPr>
          <w:rStyle w:val="Incipit"/>
        </w:rPr>
        <w:t>Laudate</w:t>
      </w:r>
      <w:r>
        <w:rPr>
          <w:lang w:val="it-IT"/>
        </w:rPr>
        <w:t xml:space="preserve"> </w:t>
      </w:r>
      <w:r w:rsidRPr="00E70075">
        <w:rPr>
          <w:rStyle w:val="Incipit"/>
        </w:rPr>
        <w:t>pueri</w:t>
      </w:r>
      <w:r>
        <w:rPr>
          <w:lang w:val="it-IT"/>
        </w:rPr>
        <w:t xml:space="preserve"> cum reliquis. CP </w:t>
      </w:r>
      <w:r w:rsidRPr="00E70075">
        <w:rPr>
          <w:rStyle w:val="Incipit"/>
        </w:rPr>
        <w:t>Benedictio</w:t>
      </w:r>
      <w:r>
        <w:rPr>
          <w:lang w:val="it-IT"/>
        </w:rPr>
        <w:t xml:space="preserve"> </w:t>
      </w:r>
      <w:r w:rsidRPr="00E70075">
        <w:rPr>
          <w:rStyle w:val="Incipit"/>
        </w:rPr>
        <w:t>domini</w:t>
      </w:r>
      <w:r>
        <w:rPr>
          <w:lang w:val="it-IT"/>
        </w:rPr>
        <w:t xml:space="preserve">. RP </w:t>
      </w:r>
      <w:r w:rsidRPr="00E70075">
        <w:rPr>
          <w:rStyle w:val="Neume"/>
        </w:rPr>
        <w:t>Fuerunt sine</w:t>
      </w:r>
      <w:r>
        <w:rPr>
          <w:lang w:val="it-IT"/>
        </w:rPr>
        <w:t xml:space="preserve">. HY </w:t>
      </w:r>
      <w:r w:rsidRPr="00E70075">
        <w:rPr>
          <w:rStyle w:val="Incipit"/>
        </w:rPr>
        <w:t>Exultet</w:t>
      </w:r>
      <w:r>
        <w:rPr>
          <w:lang w:val="it-IT"/>
        </w:rPr>
        <w:t xml:space="preserve"> </w:t>
      </w:r>
      <w:r w:rsidRPr="00E70075">
        <w:rPr>
          <w:rStyle w:val="Incipit"/>
        </w:rPr>
        <w:t>caelum</w:t>
      </w:r>
      <w:r>
        <w:rPr>
          <w:lang w:val="it-IT"/>
        </w:rPr>
        <w:t xml:space="preserve">. VS </w:t>
      </w:r>
      <w:r w:rsidRPr="00E70075">
        <w:rPr>
          <w:rStyle w:val="Incipit"/>
        </w:rPr>
        <w:t>In</w:t>
      </w:r>
      <w:r>
        <w:rPr>
          <w:lang w:val="it-IT"/>
        </w:rPr>
        <w:t xml:space="preserve"> </w:t>
      </w:r>
      <w:r w:rsidRPr="00E70075">
        <w:rPr>
          <w:rStyle w:val="Incipit"/>
        </w:rPr>
        <w:t>omnem</w:t>
      </w:r>
      <w:r>
        <w:rPr>
          <w:lang w:val="it-IT"/>
        </w:rPr>
        <w:t xml:space="preserve"> </w:t>
      </w:r>
      <w:r w:rsidRPr="00E70075">
        <w:rPr>
          <w:rStyle w:val="Incipit"/>
        </w:rPr>
        <w:t>terr</w:t>
      </w:r>
      <w:r w:rsidRPr="00E70075">
        <w:rPr>
          <w:rStyle w:val="Neume"/>
        </w:rPr>
        <w:t>am</w:t>
      </w:r>
      <w:r w:rsidR="0089620D">
        <w:rPr>
          <w:lang w:val="it-IT"/>
        </w:rPr>
        <w:t xml:space="preserve">. </w:t>
      </w:r>
      <w:r w:rsidR="00BD3D3E" w:rsidRPr="0089620D">
        <w:t>|R::</w:t>
      </w:r>
      <w:r w:rsidR="002E3190">
        <w:rPr>
          <w:lang w:val="it-IT"/>
        </w:rPr>
        <w:t xml:space="preserve">AM </w:t>
      </w:r>
      <w:r w:rsidRPr="0089620D">
        <w:rPr>
          <w:rStyle w:val="Incipit"/>
        </w:rPr>
        <w:t>O</w:t>
      </w:r>
      <w:r w:rsidRPr="0089620D">
        <w:t xml:space="preserve"> </w:t>
      </w:r>
      <w:r w:rsidRPr="0089620D">
        <w:rPr>
          <w:rStyle w:val="Incipit"/>
        </w:rPr>
        <w:t>Thoma</w:t>
      </w:r>
      <w:r w:rsidRPr="0089620D">
        <w:t xml:space="preserve"> </w:t>
      </w:r>
      <w:r w:rsidRPr="0089620D">
        <w:rPr>
          <w:rStyle w:val="Incipit"/>
        </w:rPr>
        <w:t>Didime</w:t>
      </w:r>
      <w:r w:rsidRPr="0089620D">
        <w:t>|</w:t>
      </w:r>
      <w:r>
        <w:rPr>
          <w:lang w:val="it-IT"/>
        </w:rPr>
        <w:t xml:space="preserve">. </w:t>
      </w:r>
      <w:r w:rsidR="00E70075">
        <w:rPr>
          <w:lang w:val="it-IT"/>
        </w:rPr>
        <w:t xml:space="preserve">OR </w:t>
      </w:r>
      <w:r w:rsidR="00E70075" w:rsidRPr="00E70075">
        <w:rPr>
          <w:rStyle w:val="Incipit"/>
        </w:rPr>
        <w:t>Quaesumus</w:t>
      </w:r>
      <w:r w:rsidR="00E70075">
        <w:rPr>
          <w:lang w:val="it-IT"/>
        </w:rPr>
        <w:t xml:space="preserve"> </w:t>
      </w:r>
      <w:r w:rsidR="00E70075" w:rsidRPr="00E70075">
        <w:rPr>
          <w:rStyle w:val="Incipit"/>
        </w:rPr>
        <w:t>omnipotens</w:t>
      </w:r>
      <w:r w:rsidR="00E70075">
        <w:rPr>
          <w:lang w:val="it-IT"/>
        </w:rPr>
        <w:t xml:space="preserve"> </w:t>
      </w:r>
      <w:r w:rsidR="00E70075" w:rsidRPr="00E70075">
        <w:rPr>
          <w:rStyle w:val="Incipit"/>
        </w:rPr>
        <w:t>deus</w:t>
      </w:r>
      <w:r w:rsidR="00E70075">
        <w:rPr>
          <w:lang w:val="it-IT"/>
        </w:rPr>
        <w:t xml:space="preserve">. In suffragiis de sancta Maria </w:t>
      </w:r>
      <w:r>
        <w:rPr>
          <w:lang w:val="it-IT"/>
        </w:rPr>
        <w:t>A</w:t>
      </w:r>
      <w:r w:rsidR="00E70075">
        <w:rPr>
          <w:lang w:val="it-IT"/>
        </w:rPr>
        <w:t>C</w:t>
      </w:r>
      <w:r>
        <w:rPr>
          <w:lang w:val="it-IT"/>
        </w:rPr>
        <w:t xml:space="preserve"> </w:t>
      </w:r>
      <w:r w:rsidRPr="00E70075">
        <w:rPr>
          <w:rStyle w:val="Neume"/>
        </w:rPr>
        <w:t>O virgo virgi</w:t>
      </w:r>
      <w:r w:rsidRPr="00E70075">
        <w:rPr>
          <w:rStyle w:val="Incipit"/>
        </w:rPr>
        <w:t>num</w:t>
      </w:r>
      <w:r>
        <w:rPr>
          <w:lang w:val="it-IT"/>
        </w:rPr>
        <w:t xml:space="preserve">. De omnibus sanctis ut supra. </w:t>
      </w:r>
    </w:p>
    <w:p w:rsidR="00C80467" w:rsidRDefault="00C80467" w:rsidP="00286CF0">
      <w:pPr>
        <w:rPr>
          <w:lang w:val="it-IT"/>
        </w:rPr>
      </w:pPr>
      <w:r>
        <w:rPr>
          <w:lang w:val="it-IT"/>
        </w:rPr>
        <w:t xml:space="preserve">AD MATUTINAS sicut de apostolis. Passio ipsius legitur. EV </w:t>
      </w:r>
      <w:r w:rsidRPr="00E70075">
        <w:rPr>
          <w:rStyle w:val="Incipit"/>
        </w:rPr>
        <w:t>Thomas</w:t>
      </w:r>
      <w:r>
        <w:rPr>
          <w:lang w:val="it-IT"/>
        </w:rPr>
        <w:t xml:space="preserve"> </w:t>
      </w:r>
      <w:r w:rsidRPr="00E70075">
        <w:rPr>
          <w:rStyle w:val="Incipit"/>
        </w:rPr>
        <w:t>unus</w:t>
      </w:r>
      <w:r>
        <w:rPr>
          <w:lang w:val="it-IT"/>
        </w:rPr>
        <w:t xml:space="preserve"> </w:t>
      </w:r>
      <w:r w:rsidRPr="00E70075">
        <w:rPr>
          <w:rStyle w:val="Incipit"/>
        </w:rPr>
        <w:t>de</w:t>
      </w:r>
      <w:r>
        <w:rPr>
          <w:lang w:val="it-IT"/>
        </w:rPr>
        <w:t xml:space="preserve"> </w:t>
      </w:r>
      <w:r w:rsidRPr="00E70075">
        <w:rPr>
          <w:rStyle w:val="Incipit"/>
        </w:rPr>
        <w:t>duodecim</w:t>
      </w:r>
      <w:r>
        <w:rPr>
          <w:lang w:val="it-IT"/>
        </w:rPr>
        <w:t xml:space="preserve">. [TD] </w:t>
      </w:r>
      <w:r w:rsidRPr="00E70075">
        <w:rPr>
          <w:rStyle w:val="Incipit"/>
        </w:rPr>
        <w:t>Te</w:t>
      </w:r>
      <w:r>
        <w:rPr>
          <w:lang w:val="it-IT"/>
        </w:rPr>
        <w:t xml:space="preserve"> </w:t>
      </w:r>
      <w:r w:rsidRPr="00E70075">
        <w:rPr>
          <w:rStyle w:val="Incipit"/>
        </w:rPr>
        <w:t>deum</w:t>
      </w:r>
      <w:r>
        <w:rPr>
          <w:lang w:val="it-IT"/>
        </w:rPr>
        <w:t xml:space="preserve"> </w:t>
      </w:r>
      <w:r w:rsidRPr="00E70075">
        <w:rPr>
          <w:rStyle w:val="Incipit"/>
        </w:rPr>
        <w:t>laudamus</w:t>
      </w:r>
      <w:r>
        <w:rPr>
          <w:lang w:val="it-IT"/>
        </w:rPr>
        <w:t xml:space="preserve"> dicitur.</w:t>
      </w:r>
    </w:p>
    <w:p w:rsidR="00C80467" w:rsidRDefault="00C80467" w:rsidP="00286CF0">
      <w:pPr>
        <w:rPr>
          <w:lang w:val="it-IT"/>
        </w:rPr>
      </w:pPr>
      <w:r>
        <w:rPr>
          <w:lang w:val="it-IT"/>
        </w:rPr>
        <w:t xml:space="preserve">AD LAUDES AN </w:t>
      </w:r>
      <w:r w:rsidRPr="00E70075">
        <w:rPr>
          <w:rStyle w:val="Neume"/>
        </w:rPr>
        <w:t>Hoc est prae</w:t>
      </w:r>
      <w:r w:rsidRPr="00E70075">
        <w:rPr>
          <w:rStyle w:val="Incipit"/>
        </w:rPr>
        <w:t>ceptum</w:t>
      </w:r>
      <w:r>
        <w:rPr>
          <w:lang w:val="it-IT"/>
        </w:rPr>
        <w:t xml:space="preserve"> sola tantum. CP </w:t>
      </w:r>
      <w:r w:rsidRPr="00E70075">
        <w:rPr>
          <w:rStyle w:val="Incipit"/>
        </w:rPr>
        <w:t>Benedictio</w:t>
      </w:r>
      <w:r>
        <w:rPr>
          <w:lang w:val="it-IT"/>
        </w:rPr>
        <w:t xml:space="preserve"> </w:t>
      </w:r>
      <w:r w:rsidRPr="00E70075">
        <w:rPr>
          <w:rStyle w:val="Incipit"/>
        </w:rPr>
        <w:t>domini</w:t>
      </w:r>
      <w:r>
        <w:rPr>
          <w:lang w:val="it-IT"/>
        </w:rPr>
        <w:t xml:space="preserve">. AB </w:t>
      </w:r>
      <w:r w:rsidRPr="00E70075">
        <w:rPr>
          <w:rStyle w:val="Neume"/>
        </w:rPr>
        <w:t>Thomas</w:t>
      </w:r>
      <w:r w:rsidRPr="0040197E">
        <w:t xml:space="preserve"> </w:t>
      </w:r>
      <w:r w:rsidRPr="00E70075">
        <w:rPr>
          <w:rStyle w:val="Incipit"/>
        </w:rPr>
        <w:t>qu</w:t>
      </w:r>
      <w:r w:rsidRPr="001E2A14">
        <w:rPr>
          <w:rStyle w:val="Incipit"/>
        </w:rPr>
        <w:t>i</w:t>
      </w:r>
      <w:r w:rsidRPr="00A002FB">
        <w:t xml:space="preserve"> </w:t>
      </w:r>
      <w:r w:rsidRPr="00E70075">
        <w:rPr>
          <w:rStyle w:val="Incipit"/>
        </w:rPr>
        <w:t>dicitur</w:t>
      </w:r>
      <w:r>
        <w:rPr>
          <w:lang w:val="it-IT"/>
        </w:rPr>
        <w:t xml:space="preserve"> </w:t>
      </w:r>
      <w:r w:rsidRPr="00E70075">
        <w:rPr>
          <w:rStyle w:val="Incipit"/>
        </w:rPr>
        <w:t>Didime</w:t>
      </w:r>
      <w:r>
        <w:rPr>
          <w:lang w:val="it-IT"/>
        </w:rPr>
        <w:t xml:space="preserve">. OR </w:t>
      </w:r>
      <w:r w:rsidRPr="001E2A14">
        <w:rPr>
          <w:rStyle w:val="Incipit"/>
        </w:rPr>
        <w:t>Da</w:t>
      </w:r>
      <w:r w:rsidRPr="00A002FB">
        <w:t xml:space="preserve"> </w:t>
      </w:r>
      <w:r w:rsidRPr="001E2A14">
        <w:rPr>
          <w:rStyle w:val="Incipit"/>
        </w:rPr>
        <w:t>nobis</w:t>
      </w:r>
      <w:r w:rsidRPr="00A002FB">
        <w:t xml:space="preserve"> </w:t>
      </w:r>
      <w:r w:rsidRPr="001E2A14">
        <w:rPr>
          <w:rStyle w:val="Incipit"/>
        </w:rPr>
        <w:t>quaesumus</w:t>
      </w:r>
      <w:r>
        <w:rPr>
          <w:lang w:val="it-IT"/>
        </w:rPr>
        <w:t xml:space="preserve"> </w:t>
      </w:r>
      <w:r w:rsidRPr="00E70075">
        <w:rPr>
          <w:rStyle w:val="Incipit"/>
        </w:rPr>
        <w:t>domine</w:t>
      </w:r>
      <w:r>
        <w:rPr>
          <w:lang w:val="it-IT"/>
        </w:rPr>
        <w:t xml:space="preserve">. In suffragio AC </w:t>
      </w:r>
      <w:r w:rsidRPr="00E70075">
        <w:rPr>
          <w:rStyle w:val="Neume"/>
        </w:rPr>
        <w:t>Nolite timere</w:t>
      </w:r>
      <w:r w:rsidRPr="0040197E">
        <w:t xml:space="preserve"> </w:t>
      </w:r>
      <w:r w:rsidRPr="00E70075">
        <w:rPr>
          <w:rStyle w:val="Incipit"/>
        </w:rPr>
        <w:t>quinta</w:t>
      </w:r>
      <w:r>
        <w:rPr>
          <w:lang w:val="it-IT"/>
        </w:rPr>
        <w:t>. De sancta Maria et de omnibus sanctis ut supra.</w:t>
      </w:r>
    </w:p>
    <w:p w:rsidR="00C80467" w:rsidRDefault="00C80467" w:rsidP="00286CF0">
      <w:pPr>
        <w:rPr>
          <w:lang w:val="it-IT"/>
        </w:rPr>
      </w:pPr>
      <w:r>
        <w:rPr>
          <w:lang w:val="it-IT"/>
        </w:rPr>
        <w:t>AD CURSUS AD LAUDES.</w:t>
      </w:r>
    </w:p>
    <w:p w:rsidR="00C80467" w:rsidRDefault="00C80467" w:rsidP="00286CF0">
      <w:pPr>
        <w:rPr>
          <w:lang w:val="it-IT"/>
        </w:rPr>
      </w:pPr>
      <w:r>
        <w:rPr>
          <w:lang w:val="it-IT"/>
        </w:rPr>
        <w:t xml:space="preserve">IN DIE AD MISSAM [IN] </w:t>
      </w:r>
      <w:r w:rsidRPr="00550B6D">
        <w:rPr>
          <w:rStyle w:val="Neume"/>
        </w:rPr>
        <w:t>Mihi autem ni</w:t>
      </w:r>
      <w:r w:rsidRPr="00550B6D">
        <w:rPr>
          <w:rStyle w:val="Incipit"/>
        </w:rPr>
        <w:t>mis</w:t>
      </w:r>
      <w:r>
        <w:rPr>
          <w:lang w:val="it-IT"/>
        </w:rPr>
        <w:t xml:space="preserve"> per totum. [GL] </w:t>
      </w:r>
      <w:r w:rsidRPr="001E2A14">
        <w:rPr>
          <w:rStyle w:val="Incipit"/>
        </w:rPr>
        <w:t>Gloria</w:t>
      </w:r>
      <w:r w:rsidRPr="00A002FB">
        <w:t xml:space="preserve"> </w:t>
      </w:r>
      <w:r w:rsidRPr="001E2A14">
        <w:rPr>
          <w:rStyle w:val="Incipit"/>
        </w:rPr>
        <w:t>in</w:t>
      </w:r>
      <w:r w:rsidRPr="00A002FB">
        <w:t xml:space="preserve"> </w:t>
      </w:r>
      <w:r w:rsidRPr="001E2A14">
        <w:rPr>
          <w:rStyle w:val="Incipit"/>
        </w:rPr>
        <w:t>excelsis</w:t>
      </w:r>
      <w:r>
        <w:rPr>
          <w:lang w:val="it-IT"/>
        </w:rPr>
        <w:t xml:space="preserve"> </w:t>
      </w:r>
      <w:r w:rsidRPr="00550B6D">
        <w:rPr>
          <w:rStyle w:val="Incipit"/>
        </w:rPr>
        <w:t>deo</w:t>
      </w:r>
      <w:r>
        <w:rPr>
          <w:lang w:val="it-IT"/>
        </w:rPr>
        <w:t xml:space="preserve"> canitur. OR</w:t>
      </w:r>
      <w:r w:rsidR="00B52D33">
        <w:rPr>
          <w:lang w:val="it-IT"/>
        </w:rPr>
        <w:t>CL</w:t>
      </w:r>
      <w:r>
        <w:rPr>
          <w:lang w:val="it-IT"/>
        </w:rPr>
        <w:t xml:space="preserve"> </w:t>
      </w:r>
      <w:r w:rsidRPr="00550B6D">
        <w:rPr>
          <w:rStyle w:val="Incipit"/>
        </w:rPr>
        <w:t>Da</w:t>
      </w:r>
      <w:r>
        <w:rPr>
          <w:lang w:val="it-IT"/>
        </w:rPr>
        <w:t xml:space="preserve"> </w:t>
      </w:r>
      <w:r w:rsidRPr="00550B6D">
        <w:rPr>
          <w:rStyle w:val="Incipit"/>
        </w:rPr>
        <w:t>nobis</w:t>
      </w:r>
      <w:r>
        <w:rPr>
          <w:lang w:val="it-IT"/>
        </w:rPr>
        <w:t xml:space="preserve">. EP </w:t>
      </w:r>
      <w:r w:rsidRPr="00550B6D">
        <w:rPr>
          <w:rStyle w:val="Incipit"/>
        </w:rPr>
        <w:t>Benedictus</w:t>
      </w:r>
      <w:r>
        <w:rPr>
          <w:lang w:val="it-IT"/>
        </w:rPr>
        <w:t xml:space="preserve"> </w:t>
      </w:r>
      <w:r w:rsidRPr="00550B6D">
        <w:rPr>
          <w:rStyle w:val="Incipit"/>
        </w:rPr>
        <w:t>deus</w:t>
      </w:r>
      <w:r>
        <w:rPr>
          <w:lang w:val="it-IT"/>
        </w:rPr>
        <w:t xml:space="preserve"> </w:t>
      </w:r>
      <w:r w:rsidRPr="00550B6D">
        <w:rPr>
          <w:rStyle w:val="Incipit"/>
        </w:rPr>
        <w:t>et</w:t>
      </w:r>
      <w:r>
        <w:rPr>
          <w:lang w:val="it-IT"/>
        </w:rPr>
        <w:t xml:space="preserve">. EV </w:t>
      </w:r>
      <w:r w:rsidRPr="00550B6D">
        <w:rPr>
          <w:rStyle w:val="Incipit"/>
        </w:rPr>
        <w:t>Thomas</w:t>
      </w:r>
      <w:r>
        <w:rPr>
          <w:lang w:val="it-IT"/>
        </w:rPr>
        <w:t xml:space="preserve"> </w:t>
      </w:r>
      <w:r w:rsidRPr="00550B6D">
        <w:rPr>
          <w:rStyle w:val="Incipit"/>
        </w:rPr>
        <w:t>unus</w:t>
      </w:r>
      <w:r>
        <w:rPr>
          <w:lang w:val="it-IT"/>
        </w:rPr>
        <w:t xml:space="preserve">. [CR] </w:t>
      </w:r>
      <w:r w:rsidRPr="001E2A14">
        <w:rPr>
          <w:rStyle w:val="Incipit"/>
        </w:rPr>
        <w:t>Credo</w:t>
      </w:r>
      <w:r w:rsidRPr="00A002FB">
        <w:t xml:space="preserve"> </w:t>
      </w:r>
      <w:r w:rsidRPr="001E2A14">
        <w:rPr>
          <w:rStyle w:val="Incipit"/>
        </w:rPr>
        <w:t>in</w:t>
      </w:r>
      <w:r w:rsidRPr="00A002FB">
        <w:t xml:space="preserve"> </w:t>
      </w:r>
      <w:r w:rsidRPr="001E2A14">
        <w:rPr>
          <w:rStyle w:val="Incipit"/>
        </w:rPr>
        <w:t>unum</w:t>
      </w:r>
      <w:r w:rsidRPr="00A002FB">
        <w:t xml:space="preserve"> </w:t>
      </w:r>
      <w:r w:rsidRPr="001E2A14">
        <w:rPr>
          <w:rStyle w:val="Incipit"/>
        </w:rPr>
        <w:t>deum</w:t>
      </w:r>
      <w:r>
        <w:rPr>
          <w:lang w:val="it-IT"/>
        </w:rPr>
        <w:t xml:space="preserve"> dicitur. Praefatio de apostolis. CO </w:t>
      </w:r>
      <w:r w:rsidRPr="00550B6D">
        <w:rPr>
          <w:rStyle w:val="Neume"/>
        </w:rPr>
        <w:t>Mitte ma</w:t>
      </w:r>
      <w:r w:rsidRPr="00550B6D">
        <w:rPr>
          <w:rStyle w:val="Incipit"/>
        </w:rPr>
        <w:t>num</w:t>
      </w:r>
      <w:r>
        <w:rPr>
          <w:lang w:val="it-IT"/>
        </w:rPr>
        <w:t xml:space="preserve">. [IM] </w:t>
      </w:r>
      <w:r w:rsidRPr="001E2A14">
        <w:rPr>
          <w:rStyle w:val="Incipit"/>
        </w:rPr>
        <w:t>Ite</w:t>
      </w:r>
      <w:r w:rsidRPr="00A002FB">
        <w:t xml:space="preserve"> </w:t>
      </w:r>
      <w:r w:rsidRPr="001E2A14">
        <w:rPr>
          <w:rStyle w:val="Incipit"/>
        </w:rPr>
        <w:t>missa</w:t>
      </w:r>
      <w:r>
        <w:rPr>
          <w:lang w:val="it-IT"/>
        </w:rPr>
        <w:t xml:space="preserve"> </w:t>
      </w:r>
      <w:r w:rsidRPr="00550B6D">
        <w:rPr>
          <w:rStyle w:val="Incipit"/>
        </w:rPr>
        <w:t>est</w:t>
      </w:r>
      <w:r>
        <w:rPr>
          <w:lang w:val="it-IT"/>
        </w:rPr>
        <w:t xml:space="preserve"> dicitur.</w:t>
      </w:r>
    </w:p>
    <w:p w:rsidR="00C80467" w:rsidRDefault="00C80467" w:rsidP="00286CF0">
      <w:pPr>
        <w:rPr>
          <w:lang w:val="it-IT"/>
        </w:rPr>
      </w:pPr>
      <w:r>
        <w:rPr>
          <w:lang w:val="it-IT"/>
        </w:rPr>
        <w:t xml:space="preserve">IN SECUNDA VESPERA AN </w:t>
      </w:r>
      <w:r w:rsidRPr="00550B6D">
        <w:rPr>
          <w:rStyle w:val="Neume"/>
        </w:rPr>
        <w:t>Iuravit</w:t>
      </w:r>
      <w:r w:rsidRPr="0040197E">
        <w:t xml:space="preserve"> </w:t>
      </w:r>
      <w:r w:rsidRPr="001D1E34">
        <w:rPr>
          <w:rStyle w:val="Incipit"/>
        </w:rPr>
        <w:t>dominus</w:t>
      </w:r>
      <w:r>
        <w:rPr>
          <w:lang w:val="it-IT"/>
        </w:rPr>
        <w:t xml:space="preserve"> cum reliquis. AM </w:t>
      </w:r>
      <w:r w:rsidRPr="00550B6D">
        <w:rPr>
          <w:rStyle w:val="Neume"/>
        </w:rPr>
        <w:t>Quia vidisti me</w:t>
      </w:r>
      <w:r>
        <w:rPr>
          <w:lang w:val="it-IT"/>
        </w:rPr>
        <w:t xml:space="preserve">. De sancta Maria AC </w:t>
      </w:r>
      <w:r w:rsidRPr="00550B6D">
        <w:rPr>
          <w:rStyle w:val="Neume"/>
        </w:rPr>
        <w:t>O Gabriel</w:t>
      </w:r>
      <w:r>
        <w:rPr>
          <w:lang w:val="it-IT"/>
        </w:rPr>
        <w:t>. De omnibus sanctis ut supra.</w:t>
      </w:r>
    </w:p>
    <w:p w:rsidR="004C4E07" w:rsidRDefault="004C4E07" w:rsidP="004C4E07">
      <w:pPr>
        <w:pStyle w:val="berschrift1"/>
        <w:rPr>
          <w:lang w:val="it-IT"/>
        </w:rPr>
      </w:pPr>
      <w:r>
        <w:rPr>
          <w:lang w:val="it-IT"/>
        </w:rPr>
        <w:lastRenderedPageBreak/>
        <w:t>DOMINICA IIII.</w:t>
      </w:r>
    </w:p>
    <w:p w:rsidR="004C4E07" w:rsidRDefault="004C4E07" w:rsidP="004C4E07">
      <w:pPr>
        <w:rPr>
          <w:lang w:val="it-IT"/>
        </w:rPr>
      </w:pPr>
      <w:r>
        <w:rPr>
          <w:lang w:val="it-IT"/>
        </w:rPr>
        <w:t xml:space="preserve">AD VESPERAS AN </w:t>
      </w:r>
      <w:r w:rsidRPr="001E2A14">
        <w:rPr>
          <w:rStyle w:val="Incipit"/>
        </w:rPr>
        <w:t>Veni</w:t>
      </w:r>
      <w:r w:rsidRPr="00A002FB">
        <w:t xml:space="preserve"> </w:t>
      </w:r>
      <w:r w:rsidRPr="001E2A14">
        <w:rPr>
          <w:rStyle w:val="Incipit"/>
        </w:rPr>
        <w:t>et</w:t>
      </w:r>
      <w:r w:rsidRPr="00A002FB">
        <w:t xml:space="preserve"> </w:t>
      </w:r>
      <w:r w:rsidRPr="001E2A14">
        <w:rPr>
          <w:rStyle w:val="Incipit"/>
        </w:rPr>
        <w:t>libera</w:t>
      </w:r>
      <w:r>
        <w:rPr>
          <w:lang w:val="it-IT"/>
        </w:rPr>
        <w:t xml:space="preserve">. PS </w:t>
      </w:r>
      <w:r w:rsidRPr="001E2A14">
        <w:rPr>
          <w:rStyle w:val="Incipit"/>
        </w:rPr>
        <w:t>Benedictus</w:t>
      </w:r>
      <w:r w:rsidRPr="00A002FB">
        <w:t xml:space="preserve"> </w:t>
      </w:r>
      <w:r w:rsidRPr="001E2A14">
        <w:rPr>
          <w:rStyle w:val="Incipit"/>
        </w:rPr>
        <w:t>d</w:t>
      </w:r>
      <w:r w:rsidRPr="00000793">
        <w:rPr>
          <w:rStyle w:val="Incipit"/>
        </w:rPr>
        <w:t>ominus</w:t>
      </w:r>
      <w:r>
        <w:rPr>
          <w:lang w:val="it-IT"/>
        </w:rPr>
        <w:t xml:space="preserve"> cum reliquis. CP </w:t>
      </w:r>
      <w:r w:rsidRPr="001E2A14">
        <w:rPr>
          <w:rStyle w:val="Incipit"/>
        </w:rPr>
        <w:t>Gaudete</w:t>
      </w:r>
      <w:r w:rsidRPr="00A002FB">
        <w:t xml:space="preserve"> </w:t>
      </w:r>
      <w:r w:rsidRPr="001E2A14">
        <w:rPr>
          <w:rStyle w:val="Incipit"/>
        </w:rPr>
        <w:t>in</w:t>
      </w:r>
      <w:r>
        <w:rPr>
          <w:lang w:val="it-IT"/>
        </w:rPr>
        <w:t xml:space="preserve"> </w:t>
      </w:r>
      <w:r w:rsidRPr="00000793">
        <w:rPr>
          <w:rStyle w:val="Incipit"/>
        </w:rPr>
        <w:t>domino</w:t>
      </w:r>
      <w:r>
        <w:rPr>
          <w:lang w:val="it-IT"/>
        </w:rPr>
        <w:t xml:space="preserve">. RP </w:t>
      </w:r>
      <w:r w:rsidRPr="00000793">
        <w:rPr>
          <w:rStyle w:val="Neume"/>
        </w:rPr>
        <w:t>Festina</w:t>
      </w:r>
      <w:r w:rsidRPr="0040197E">
        <w:t xml:space="preserve"> </w:t>
      </w:r>
      <w:r w:rsidRPr="00000793">
        <w:rPr>
          <w:rStyle w:val="Incipit"/>
        </w:rPr>
        <w:t>ne</w:t>
      </w:r>
      <w:r w:rsidRPr="00A002FB">
        <w:t xml:space="preserve"> </w:t>
      </w:r>
      <w:r w:rsidRPr="001E2A14">
        <w:rPr>
          <w:rStyle w:val="Incipit"/>
        </w:rPr>
        <w:t>tardaveris</w:t>
      </w:r>
      <w:r>
        <w:rPr>
          <w:lang w:val="it-IT"/>
        </w:rPr>
        <w:t xml:space="preserve">. HY </w:t>
      </w:r>
      <w:r w:rsidRPr="00000793">
        <w:rPr>
          <w:rStyle w:val="Incipit"/>
        </w:rPr>
        <w:t>Conditor</w:t>
      </w:r>
      <w:r w:rsidRPr="00A002FB">
        <w:t xml:space="preserve"> </w:t>
      </w:r>
      <w:r w:rsidRPr="00000793">
        <w:rPr>
          <w:rStyle w:val="Incipit"/>
        </w:rPr>
        <w:t>alme</w:t>
      </w:r>
      <w:r>
        <w:rPr>
          <w:lang w:val="it-IT"/>
        </w:rPr>
        <w:t xml:space="preserve">. AM </w:t>
      </w:r>
      <w:r w:rsidRPr="00000793">
        <w:rPr>
          <w:rStyle w:val="Incipit"/>
        </w:rPr>
        <w:t>O</w:t>
      </w:r>
      <w:r>
        <w:rPr>
          <w:lang w:val="it-IT"/>
        </w:rPr>
        <w:t xml:space="preserve"> quodcumque occurrerit. </w:t>
      </w:r>
      <w:r w:rsidR="00541DE3">
        <w:rPr>
          <w:lang w:val="it-IT"/>
        </w:rPr>
        <w:t>CL</w:t>
      </w:r>
      <w:r>
        <w:rPr>
          <w:lang w:val="it-IT"/>
        </w:rPr>
        <w:t xml:space="preserve">OR </w:t>
      </w:r>
      <w:r w:rsidRPr="001E2A14">
        <w:rPr>
          <w:rStyle w:val="Incipit"/>
        </w:rPr>
        <w:t>Excita</w:t>
      </w:r>
      <w:r w:rsidRPr="00A002FB">
        <w:t xml:space="preserve"> </w:t>
      </w:r>
      <w:r w:rsidRPr="001E2A14">
        <w:rPr>
          <w:rStyle w:val="Incipit"/>
        </w:rPr>
        <w:t>q</w:t>
      </w:r>
      <w:r w:rsidRPr="00000793">
        <w:rPr>
          <w:rStyle w:val="Incipit"/>
        </w:rPr>
        <w:t>uaesumus</w:t>
      </w:r>
      <w:r>
        <w:rPr>
          <w:lang w:val="it-IT"/>
        </w:rPr>
        <w:t xml:space="preserve"> </w:t>
      </w:r>
      <w:r w:rsidRPr="001E2A14">
        <w:rPr>
          <w:rStyle w:val="Incipit"/>
        </w:rPr>
        <w:t>domine</w:t>
      </w:r>
      <w:r w:rsidRPr="00A002FB">
        <w:t xml:space="preserve"> </w:t>
      </w:r>
      <w:r w:rsidRPr="001E2A14">
        <w:rPr>
          <w:rStyle w:val="Incipit"/>
        </w:rPr>
        <w:t>potentiam</w:t>
      </w:r>
      <w:r>
        <w:rPr>
          <w:lang w:val="it-IT"/>
        </w:rPr>
        <w:t>. In suffragiis de sancta Maria et de omnibus sanctis.</w:t>
      </w:r>
    </w:p>
    <w:p w:rsidR="00153F59" w:rsidRDefault="004C4E07" w:rsidP="004C4E07">
      <w:pPr>
        <w:rPr>
          <w:lang w:val="it-IT"/>
        </w:rPr>
      </w:pPr>
      <w:r>
        <w:rPr>
          <w:lang w:val="it-IT"/>
        </w:rPr>
        <w:t xml:space="preserve">AD MATUTINAS INV </w:t>
      </w:r>
      <w:r w:rsidRPr="00000793">
        <w:rPr>
          <w:rStyle w:val="Neume"/>
        </w:rPr>
        <w:t>Vigilate animo</w:t>
      </w:r>
      <w:r>
        <w:rPr>
          <w:lang w:val="it-IT"/>
        </w:rPr>
        <w:t xml:space="preserve">. Super psalmos AN </w:t>
      </w:r>
      <w:r w:rsidRPr="00000793">
        <w:rPr>
          <w:rStyle w:val="Incipit"/>
        </w:rPr>
        <w:t>Scientes</w:t>
      </w:r>
      <w:r>
        <w:rPr>
          <w:lang w:val="it-IT"/>
        </w:rPr>
        <w:t xml:space="preserve">. Nocturnus [PS] </w:t>
      </w:r>
      <w:r w:rsidRPr="00000793">
        <w:rPr>
          <w:rStyle w:val="Incipit"/>
        </w:rPr>
        <w:t>Beatus</w:t>
      </w:r>
      <w:r w:rsidRPr="00A002FB">
        <w:t xml:space="preserve"> </w:t>
      </w:r>
      <w:r w:rsidRPr="00000793">
        <w:rPr>
          <w:rStyle w:val="Incipit"/>
        </w:rPr>
        <w:t>vir</w:t>
      </w:r>
      <w:r>
        <w:rPr>
          <w:lang w:val="it-IT"/>
        </w:rPr>
        <w:t xml:space="preserve"> et ceteri. Histor</w:t>
      </w:r>
      <w:r w:rsidR="00385347">
        <w:rPr>
          <w:lang w:val="it-IT"/>
        </w:rPr>
        <w:t>i</w:t>
      </w:r>
      <w:r>
        <w:rPr>
          <w:lang w:val="it-IT"/>
        </w:rPr>
        <w:t xml:space="preserve">a [RP] </w:t>
      </w:r>
      <w:r w:rsidRPr="00000793">
        <w:rPr>
          <w:rStyle w:val="Neume"/>
        </w:rPr>
        <w:t>Canite tuba</w:t>
      </w:r>
      <w:r>
        <w:rPr>
          <w:lang w:val="it-IT"/>
        </w:rPr>
        <w:t xml:space="preserve"> per totum. </w:t>
      </w:r>
      <w:r w:rsidR="00000793">
        <w:rPr>
          <w:lang w:val="it-IT"/>
        </w:rPr>
        <w:t>Sermo [</w:t>
      </w:r>
      <w:r>
        <w:rPr>
          <w:lang w:val="it-IT"/>
        </w:rPr>
        <w:t>LS</w:t>
      </w:r>
      <w:r w:rsidR="00000793">
        <w:rPr>
          <w:lang w:val="it-IT"/>
        </w:rPr>
        <w:t>]</w:t>
      </w:r>
      <w:r>
        <w:rPr>
          <w:lang w:val="it-IT"/>
        </w:rPr>
        <w:t xml:space="preserve"> </w:t>
      </w:r>
      <w:r w:rsidRPr="001E2A14">
        <w:rPr>
          <w:rStyle w:val="Incipit"/>
        </w:rPr>
        <w:t>Laetitia</w:t>
      </w:r>
      <w:r w:rsidRPr="00A002FB">
        <w:t xml:space="preserve"> </w:t>
      </w:r>
      <w:r w:rsidRPr="001E2A14">
        <w:rPr>
          <w:rStyle w:val="Incipit"/>
        </w:rPr>
        <w:t>quanta</w:t>
      </w:r>
      <w:r>
        <w:rPr>
          <w:lang w:val="it-IT"/>
        </w:rPr>
        <w:t xml:space="preserve"> </w:t>
      </w:r>
      <w:r w:rsidRPr="00000793">
        <w:rPr>
          <w:rStyle w:val="Incipit"/>
        </w:rPr>
        <w:t>sit</w:t>
      </w:r>
      <w:r>
        <w:rPr>
          <w:lang w:val="it-IT"/>
        </w:rPr>
        <w:t xml:space="preserve">. EV </w:t>
      </w:r>
      <w:r w:rsidRPr="00000793">
        <w:rPr>
          <w:rStyle w:val="Incipit"/>
        </w:rPr>
        <w:t>Miserun</w:t>
      </w:r>
      <w:r w:rsidRPr="001E2A14">
        <w:rPr>
          <w:rStyle w:val="Incipit"/>
        </w:rPr>
        <w:t>t</w:t>
      </w:r>
      <w:r w:rsidRPr="00A002FB">
        <w:t xml:space="preserve"> </w:t>
      </w:r>
      <w:r w:rsidRPr="00000793">
        <w:rPr>
          <w:rStyle w:val="Incipit"/>
        </w:rPr>
        <w:t>Iudaei</w:t>
      </w:r>
      <w:r w:rsidR="00153F59">
        <w:rPr>
          <w:lang w:val="it-IT"/>
        </w:rPr>
        <w:t>.</w:t>
      </w:r>
    </w:p>
    <w:p w:rsidR="00153F59" w:rsidRDefault="00153F59" w:rsidP="004C4E07">
      <w:pPr>
        <w:rPr>
          <w:lang w:val="it-IT"/>
        </w:rPr>
      </w:pPr>
      <w:r>
        <w:rPr>
          <w:lang w:val="it-IT"/>
        </w:rPr>
        <w:t>[</w:t>
      </w:r>
      <w:r w:rsidR="00F8524E">
        <w:rPr>
          <w:lang w:val="it-IT"/>
        </w:rPr>
        <w:t xml:space="preserve">AD </w:t>
      </w:r>
      <w:r>
        <w:rPr>
          <w:lang w:val="it-IT"/>
        </w:rPr>
        <w:t xml:space="preserve">LAUDES] AB </w:t>
      </w:r>
      <w:r w:rsidRPr="00000793">
        <w:rPr>
          <w:rStyle w:val="Neume"/>
        </w:rPr>
        <w:t>Ave Maria</w:t>
      </w:r>
      <w:r w:rsidRPr="0040197E">
        <w:t xml:space="preserve"> </w:t>
      </w:r>
      <w:r w:rsidRPr="00000793">
        <w:rPr>
          <w:rStyle w:val="Incipit"/>
        </w:rPr>
        <w:t>gratia</w:t>
      </w:r>
      <w:r>
        <w:rPr>
          <w:lang w:val="it-IT"/>
        </w:rPr>
        <w:t>. Oratio de sancta Maria et de omnibus sanctis ut supra.</w:t>
      </w:r>
    </w:p>
    <w:p w:rsidR="00153F59" w:rsidRDefault="00153F59" w:rsidP="004C4E07">
      <w:pPr>
        <w:rPr>
          <w:lang w:val="it-IT"/>
        </w:rPr>
      </w:pPr>
      <w:r>
        <w:rPr>
          <w:lang w:val="it-IT"/>
        </w:rPr>
        <w:t>AD CURSUS [ut] in priori dominica.</w:t>
      </w:r>
    </w:p>
    <w:p w:rsidR="00153F59" w:rsidRDefault="00153F59" w:rsidP="004C4E07">
      <w:pPr>
        <w:rPr>
          <w:lang w:val="it-IT"/>
        </w:rPr>
      </w:pPr>
      <w:r>
        <w:rPr>
          <w:lang w:val="it-IT"/>
        </w:rPr>
        <w:t xml:space="preserve">PROCESSIO </w:t>
      </w:r>
      <w:r w:rsidRPr="00000793">
        <w:rPr>
          <w:rStyle w:val="Ort"/>
        </w:rPr>
        <w:t>ad sanctam Mariam</w:t>
      </w:r>
      <w:r w:rsidR="004C4E07">
        <w:rPr>
          <w:lang w:val="it-IT"/>
        </w:rPr>
        <w:t xml:space="preserve"> </w:t>
      </w:r>
      <w:r>
        <w:rPr>
          <w:lang w:val="it-IT"/>
        </w:rPr>
        <w:t xml:space="preserve">RPP </w:t>
      </w:r>
      <w:r w:rsidRPr="00000793">
        <w:rPr>
          <w:rStyle w:val="Neume"/>
        </w:rPr>
        <w:t>Non auferetur</w:t>
      </w:r>
      <w:r>
        <w:rPr>
          <w:lang w:val="it-IT"/>
        </w:rPr>
        <w:t xml:space="preserve"> et RPP </w:t>
      </w:r>
      <w:r w:rsidRPr="00000793">
        <w:rPr>
          <w:rStyle w:val="Neume"/>
        </w:rPr>
        <w:t>Virgo Israel</w:t>
      </w:r>
      <w:r>
        <w:rPr>
          <w:lang w:val="it-IT"/>
        </w:rPr>
        <w:t xml:space="preserve">. In introitu </w:t>
      </w:r>
      <w:r w:rsidR="00FE593C">
        <w:rPr>
          <w:rStyle w:val="Ort"/>
        </w:rPr>
        <w:t>cappella</w:t>
      </w:r>
      <w:r w:rsidRPr="00000793">
        <w:rPr>
          <w:rStyle w:val="Ort"/>
        </w:rPr>
        <w:t>e</w:t>
      </w:r>
      <w:r>
        <w:rPr>
          <w:lang w:val="it-IT"/>
        </w:rPr>
        <w:t xml:space="preserve"> [AP] </w:t>
      </w:r>
      <w:r w:rsidRPr="00000793">
        <w:rPr>
          <w:rStyle w:val="Neume"/>
        </w:rPr>
        <w:t>Prophetae sancti praedicaveru</w:t>
      </w:r>
      <w:r w:rsidR="00AF124D">
        <w:rPr>
          <w:rStyle w:val="Neume"/>
        </w:rPr>
        <w:t>n</w:t>
      </w:r>
      <w:r w:rsidRPr="00000793">
        <w:rPr>
          <w:rStyle w:val="Neume"/>
        </w:rPr>
        <w:t>t</w:t>
      </w:r>
      <w:r>
        <w:rPr>
          <w:lang w:val="it-IT"/>
        </w:rPr>
        <w:t xml:space="preserve">. In reditu RPP </w:t>
      </w:r>
      <w:r w:rsidRPr="00000793">
        <w:rPr>
          <w:rStyle w:val="Neume"/>
        </w:rPr>
        <w:t>Intuemini</w:t>
      </w:r>
      <w:r>
        <w:rPr>
          <w:lang w:val="it-IT"/>
        </w:rPr>
        <w:t>.</w:t>
      </w:r>
    </w:p>
    <w:p w:rsidR="004C4E07" w:rsidRDefault="00153F59" w:rsidP="00153F59">
      <w:pPr>
        <w:rPr>
          <w:lang w:val="it-IT"/>
        </w:rPr>
      </w:pPr>
      <w:r>
        <w:rPr>
          <w:lang w:val="it-IT"/>
        </w:rPr>
        <w:t xml:space="preserve">AD MISSAM [IN] </w:t>
      </w:r>
      <w:r w:rsidRPr="00000793">
        <w:rPr>
          <w:rStyle w:val="Neume"/>
        </w:rPr>
        <w:t>Memento</w:t>
      </w:r>
      <w:r w:rsidRPr="0040197E">
        <w:t xml:space="preserve"> </w:t>
      </w:r>
      <w:r w:rsidRPr="00000793">
        <w:rPr>
          <w:rStyle w:val="Incipit"/>
        </w:rPr>
        <w:t>nostri</w:t>
      </w:r>
      <w:r>
        <w:rPr>
          <w:lang w:val="it-IT"/>
        </w:rPr>
        <w:t xml:space="preserve">. ORCL </w:t>
      </w:r>
      <w:r w:rsidRPr="009C1612">
        <w:rPr>
          <w:rStyle w:val="Incipit"/>
        </w:rPr>
        <w:t>Excita</w:t>
      </w:r>
      <w:r>
        <w:rPr>
          <w:lang w:val="it-IT"/>
        </w:rPr>
        <w:t xml:space="preserve">. EP </w:t>
      </w:r>
      <w:r w:rsidRPr="009C1612">
        <w:rPr>
          <w:rStyle w:val="Incipit"/>
        </w:rPr>
        <w:t>Gaudete</w:t>
      </w:r>
      <w:r>
        <w:rPr>
          <w:lang w:val="it-IT"/>
        </w:rPr>
        <w:t xml:space="preserve">. GR </w:t>
      </w:r>
      <w:r w:rsidRPr="009C1612">
        <w:rPr>
          <w:rStyle w:val="Neume"/>
        </w:rPr>
        <w:t>Prope est</w:t>
      </w:r>
      <w:r>
        <w:rPr>
          <w:lang w:val="it-IT"/>
        </w:rPr>
        <w:t xml:space="preserve">. ALV </w:t>
      </w:r>
      <w:r w:rsidRPr="009C1612">
        <w:rPr>
          <w:rStyle w:val="Neume"/>
        </w:rPr>
        <w:t>Veni domine</w:t>
      </w:r>
      <w:r>
        <w:rPr>
          <w:lang w:val="it-IT"/>
        </w:rPr>
        <w:t xml:space="preserve"> </w:t>
      </w:r>
      <w:r w:rsidRPr="009C1612">
        <w:rPr>
          <w:rStyle w:val="Funktion"/>
        </w:rPr>
        <w:t>chorus</w:t>
      </w:r>
      <w:r>
        <w:rPr>
          <w:lang w:val="it-IT"/>
        </w:rPr>
        <w:t xml:space="preserve"> cantabit. EV </w:t>
      </w:r>
      <w:r w:rsidRPr="001E2A14">
        <w:rPr>
          <w:rStyle w:val="Incipit"/>
        </w:rPr>
        <w:t>Miserunt</w:t>
      </w:r>
      <w:r w:rsidRPr="00A002FB">
        <w:t xml:space="preserve"> </w:t>
      </w:r>
      <w:r w:rsidRPr="001E2A14">
        <w:rPr>
          <w:rStyle w:val="Incipit"/>
        </w:rPr>
        <w:t>I</w:t>
      </w:r>
      <w:r w:rsidRPr="009C1612">
        <w:rPr>
          <w:rStyle w:val="Incipit"/>
        </w:rPr>
        <w:t>udaei</w:t>
      </w:r>
      <w:r>
        <w:rPr>
          <w:lang w:val="it-IT"/>
        </w:rPr>
        <w:t xml:space="preserve">. OF </w:t>
      </w:r>
      <w:r w:rsidRPr="009C1612">
        <w:rPr>
          <w:rStyle w:val="Neume"/>
        </w:rPr>
        <w:t>Ave</w:t>
      </w:r>
      <w:r w:rsidRPr="00E40B3E">
        <w:t xml:space="preserve"> </w:t>
      </w:r>
      <w:r w:rsidRPr="009C1612">
        <w:rPr>
          <w:rStyle w:val="Incipit"/>
        </w:rPr>
        <w:t>Maria</w:t>
      </w:r>
      <w:r>
        <w:rPr>
          <w:lang w:val="it-IT"/>
        </w:rPr>
        <w:t xml:space="preserve">. CO </w:t>
      </w:r>
      <w:r w:rsidRPr="009C1612">
        <w:rPr>
          <w:rStyle w:val="Incipit"/>
        </w:rPr>
        <w:t>Ecce</w:t>
      </w:r>
      <w:r>
        <w:rPr>
          <w:lang w:val="it-IT"/>
        </w:rPr>
        <w:t xml:space="preserve"> </w:t>
      </w:r>
      <w:r w:rsidRPr="009C1612">
        <w:rPr>
          <w:rStyle w:val="Incipit"/>
        </w:rPr>
        <w:t>virgo</w:t>
      </w:r>
      <w:r>
        <w:rPr>
          <w:lang w:val="it-IT"/>
        </w:rPr>
        <w:t>.</w:t>
      </w:r>
    </w:p>
    <w:p w:rsidR="00153F59" w:rsidRDefault="00DE16F8" w:rsidP="00153F59">
      <w:pPr>
        <w:pStyle w:val="berschrift1"/>
        <w:rPr>
          <w:lang w:val="it-IT"/>
        </w:rPr>
      </w:pPr>
      <w:r>
        <w:rPr>
          <w:lang w:val="it-IT"/>
        </w:rPr>
        <w:t>KOMMENTAR</w:t>
      </w:r>
    </w:p>
    <w:p w:rsidR="00153F59" w:rsidRDefault="00153F59" w:rsidP="00153F59">
      <w:pPr>
        <w:rPr>
          <w:lang w:val="it-IT"/>
        </w:rPr>
      </w:pPr>
      <w:r>
        <w:rPr>
          <w:lang w:val="it-IT"/>
        </w:rPr>
        <w:t xml:space="preserve">Si autem superfuerint </w:t>
      </w:r>
      <w:r w:rsidR="007A5EBB">
        <w:rPr>
          <w:lang w:val="it-IT"/>
        </w:rPr>
        <w:t xml:space="preserve">adhuc </w:t>
      </w:r>
      <w:r>
        <w:rPr>
          <w:lang w:val="it-IT"/>
        </w:rPr>
        <w:t xml:space="preserve">plures dies vel integra ebdomada ad nativitatem </w:t>
      </w:r>
      <w:r w:rsidR="00AD2B68">
        <w:rPr>
          <w:lang w:val="it-IT"/>
        </w:rPr>
        <w:t>(31r)</w:t>
      </w:r>
      <w:r>
        <w:rPr>
          <w:lang w:val="it-IT"/>
        </w:rPr>
        <w:t xml:space="preserve"> domini cante</w:t>
      </w:r>
      <w:r w:rsidR="009633DE">
        <w:rPr>
          <w:lang w:val="it-IT"/>
        </w:rPr>
        <w:t>n</w:t>
      </w:r>
      <w:r>
        <w:rPr>
          <w:lang w:val="it-IT"/>
        </w:rPr>
        <w:t>tur invitatoria, responsoria, laudes sicut in priori ebdomad</w:t>
      </w:r>
      <w:r w:rsidR="007D78A1">
        <w:rPr>
          <w:lang w:val="it-IT"/>
        </w:rPr>
        <w:t>a qualibet feria. Lectiones lega</w:t>
      </w:r>
      <w:r>
        <w:rPr>
          <w:lang w:val="it-IT"/>
        </w:rPr>
        <w:t>n</w:t>
      </w:r>
      <w:r w:rsidR="008306B8">
        <w:rPr>
          <w:lang w:val="it-IT"/>
        </w:rPr>
        <w:t xml:space="preserve">tur de omeliis evangeliorum [EV] </w:t>
      </w:r>
      <w:r w:rsidR="008306B8" w:rsidRPr="009C1612">
        <w:rPr>
          <w:rStyle w:val="Incipit"/>
        </w:rPr>
        <w:t>Exurgen</w:t>
      </w:r>
      <w:r w:rsidR="008306B8" w:rsidRPr="001E2A14">
        <w:rPr>
          <w:rStyle w:val="Incipit"/>
        </w:rPr>
        <w:t>s</w:t>
      </w:r>
      <w:r w:rsidR="008306B8" w:rsidRPr="00A002FB">
        <w:t xml:space="preserve"> </w:t>
      </w:r>
      <w:r w:rsidR="008306B8" w:rsidRPr="009C1612">
        <w:rPr>
          <w:rStyle w:val="Incipit"/>
        </w:rPr>
        <w:t>Maria</w:t>
      </w:r>
      <w:r w:rsidR="008306B8">
        <w:rPr>
          <w:lang w:val="it-IT"/>
        </w:rPr>
        <w:t xml:space="preserve">, </w:t>
      </w:r>
      <w:r w:rsidR="001E2A14">
        <w:rPr>
          <w:lang w:val="it-IT"/>
        </w:rPr>
        <w:t xml:space="preserve">[et] </w:t>
      </w:r>
      <w:r w:rsidR="008306B8">
        <w:rPr>
          <w:lang w:val="it-IT"/>
        </w:rPr>
        <w:t xml:space="preserve">[EV] </w:t>
      </w:r>
      <w:r w:rsidR="008306B8" w:rsidRPr="009C1612">
        <w:rPr>
          <w:rStyle w:val="Incipit"/>
        </w:rPr>
        <w:t>Ann</w:t>
      </w:r>
      <w:r w:rsidR="008306B8" w:rsidRPr="001E2A14">
        <w:rPr>
          <w:rStyle w:val="Incipit"/>
        </w:rPr>
        <w:t>o</w:t>
      </w:r>
      <w:r w:rsidR="008306B8" w:rsidRPr="00A002FB">
        <w:t xml:space="preserve"> </w:t>
      </w:r>
      <w:r w:rsidR="008306B8" w:rsidRPr="009C1612">
        <w:rPr>
          <w:rStyle w:val="Incipit"/>
        </w:rPr>
        <w:t>quintodecimo</w:t>
      </w:r>
      <w:r w:rsidR="008306B8">
        <w:rPr>
          <w:lang w:val="it-IT"/>
        </w:rPr>
        <w:t xml:space="preserve">, quae superfuerunt in priori ebdoma[da] scilicet [LH] </w:t>
      </w:r>
      <w:r w:rsidR="008306B8" w:rsidRPr="001E2A14">
        <w:rPr>
          <w:rStyle w:val="Incipit"/>
        </w:rPr>
        <w:t>Magnificat</w:t>
      </w:r>
      <w:r w:rsidR="008306B8" w:rsidRPr="00A002FB">
        <w:t xml:space="preserve"> </w:t>
      </w:r>
      <w:r w:rsidR="008306B8" w:rsidRPr="001E2A14">
        <w:rPr>
          <w:rStyle w:val="Incipit"/>
        </w:rPr>
        <w:t>anima</w:t>
      </w:r>
      <w:r w:rsidR="008306B8" w:rsidRPr="00A002FB">
        <w:t xml:space="preserve"> </w:t>
      </w:r>
      <w:r w:rsidR="008306B8" w:rsidRPr="001E2A14">
        <w:rPr>
          <w:rStyle w:val="Incipit"/>
        </w:rPr>
        <w:t>mea</w:t>
      </w:r>
      <w:r w:rsidR="008306B8">
        <w:rPr>
          <w:lang w:val="it-IT"/>
        </w:rPr>
        <w:t xml:space="preserve"> </w:t>
      </w:r>
      <w:r w:rsidR="008306B8" w:rsidRPr="009C1612">
        <w:rPr>
          <w:rStyle w:val="Incipit"/>
        </w:rPr>
        <w:t>dominum</w:t>
      </w:r>
      <w:r w:rsidR="008306B8">
        <w:rPr>
          <w:lang w:val="it-IT"/>
        </w:rPr>
        <w:t xml:space="preserve"> et [LH] </w:t>
      </w:r>
      <w:r w:rsidR="008306B8" w:rsidRPr="001E2A14">
        <w:rPr>
          <w:rStyle w:val="IncipitTextansicht"/>
        </w:rPr>
        <w:t>Facite dignus fructus</w:t>
      </w:r>
      <w:r w:rsidR="008306B8">
        <w:rPr>
          <w:lang w:val="it-IT"/>
        </w:rPr>
        <w:t xml:space="preserve"> </w:t>
      </w:r>
      <w:r w:rsidR="008306B8" w:rsidRPr="009C1612">
        <w:rPr>
          <w:rStyle w:val="Incipit"/>
        </w:rPr>
        <w:t>paenitentiae</w:t>
      </w:r>
      <w:r w:rsidR="00520FF7">
        <w:rPr>
          <w:lang w:val="it-IT"/>
        </w:rPr>
        <w:t>. Ad B</w:t>
      </w:r>
      <w:r w:rsidR="008306B8">
        <w:rPr>
          <w:lang w:val="it-IT"/>
        </w:rPr>
        <w:t xml:space="preserve">enedictus eisdem diebus AB </w:t>
      </w:r>
      <w:r w:rsidR="008306B8" w:rsidRPr="007D78A1">
        <w:rPr>
          <w:rStyle w:val="Neume"/>
        </w:rPr>
        <w:t>Dicit</w:t>
      </w:r>
      <w:r w:rsidR="008306B8" w:rsidRPr="00431190">
        <w:t xml:space="preserve"> </w:t>
      </w:r>
      <w:r w:rsidR="00385347">
        <w:rPr>
          <w:rStyle w:val="Incipit"/>
        </w:rPr>
        <w:t>dominu</w:t>
      </w:r>
      <w:r w:rsidR="008306B8" w:rsidRPr="009C1612">
        <w:rPr>
          <w:rStyle w:val="Incipit"/>
        </w:rPr>
        <w:t>s</w:t>
      </w:r>
      <w:r w:rsidR="008306B8">
        <w:rPr>
          <w:lang w:val="it-IT"/>
        </w:rPr>
        <w:t xml:space="preserve"> cum aliis.</w:t>
      </w:r>
    </w:p>
    <w:p w:rsidR="008306B8" w:rsidRDefault="000D137F" w:rsidP="008306B8">
      <w:pPr>
        <w:pStyle w:val="berschrift1"/>
        <w:rPr>
          <w:lang w:val="it-IT"/>
        </w:rPr>
      </w:pPr>
      <w:r>
        <w:rPr>
          <w:lang w:val="it-IT"/>
        </w:rPr>
        <w:t xml:space="preserve">IN VIGILIA </w:t>
      </w:r>
      <w:r w:rsidRPr="005E47A1">
        <w:rPr>
          <w:lang w:val="la-Latn"/>
        </w:rPr>
        <w:t>|</w:t>
      </w:r>
      <w:r>
        <w:rPr>
          <w:lang w:val="it-IT"/>
        </w:rPr>
        <w:t>R::VIGILIAE</w:t>
      </w:r>
      <w:r w:rsidRPr="005E47A1">
        <w:rPr>
          <w:lang w:val="la-Latn"/>
        </w:rPr>
        <w:t>|</w:t>
      </w:r>
      <w:r>
        <w:rPr>
          <w:lang w:val="it-IT"/>
        </w:rPr>
        <w:t xml:space="preserve"> D</w:t>
      </w:r>
      <w:r w:rsidR="00026FCE">
        <w:rPr>
          <w:lang w:val="it-IT"/>
        </w:rPr>
        <w:t>OMINI</w:t>
      </w:r>
    </w:p>
    <w:p w:rsidR="000D137F" w:rsidRDefault="00011FF6" w:rsidP="000D137F">
      <w:pPr>
        <w:rPr>
          <w:lang w:val="it-IT"/>
        </w:rPr>
      </w:pPr>
      <w:r>
        <w:rPr>
          <w:lang w:val="it-IT"/>
        </w:rPr>
        <w:t xml:space="preserve">AD VESPERAS </w:t>
      </w:r>
      <w:r w:rsidRPr="009C1612">
        <w:rPr>
          <w:rStyle w:val="Funktion"/>
        </w:rPr>
        <w:t>ecclesiasticus</w:t>
      </w:r>
      <w:r>
        <w:rPr>
          <w:lang w:val="it-IT"/>
        </w:rPr>
        <w:t xml:space="preserve"> singulis campanis secundum consuetudinem puls</w:t>
      </w:r>
      <w:r w:rsidR="008D1B63">
        <w:rPr>
          <w:lang w:val="it-IT"/>
        </w:rPr>
        <w:t>atis, debet omnes campanas comp</w:t>
      </w:r>
      <w:r>
        <w:rPr>
          <w:lang w:val="it-IT"/>
        </w:rPr>
        <w:t>u</w:t>
      </w:r>
      <w:r w:rsidR="008D1B63">
        <w:rPr>
          <w:lang w:val="it-IT"/>
        </w:rPr>
        <w:t>l</w:t>
      </w:r>
      <w:r>
        <w:rPr>
          <w:lang w:val="it-IT"/>
        </w:rPr>
        <w:t xml:space="preserve">sare ad vesperas. AN </w:t>
      </w:r>
      <w:r w:rsidRPr="009C1612">
        <w:rPr>
          <w:rStyle w:val="Incipit"/>
        </w:rPr>
        <w:t>Veni</w:t>
      </w:r>
      <w:r>
        <w:rPr>
          <w:lang w:val="it-IT"/>
        </w:rPr>
        <w:t xml:space="preserve"> </w:t>
      </w:r>
      <w:r w:rsidRPr="009C1612">
        <w:rPr>
          <w:rStyle w:val="Incipit"/>
        </w:rPr>
        <w:t>et</w:t>
      </w:r>
      <w:r>
        <w:rPr>
          <w:lang w:val="it-IT"/>
        </w:rPr>
        <w:t xml:space="preserve"> </w:t>
      </w:r>
      <w:r w:rsidRPr="009C1612">
        <w:rPr>
          <w:rStyle w:val="Incipit"/>
        </w:rPr>
        <w:t>libera</w:t>
      </w:r>
      <w:r>
        <w:rPr>
          <w:lang w:val="it-IT"/>
        </w:rPr>
        <w:t xml:space="preserve">. Psalmi feriales. RP </w:t>
      </w:r>
      <w:r w:rsidRPr="009C1612">
        <w:rPr>
          <w:rStyle w:val="Neume"/>
        </w:rPr>
        <w:t>De illa</w:t>
      </w:r>
      <w:r w:rsidRPr="001A2B24">
        <w:t xml:space="preserve"> </w:t>
      </w:r>
      <w:r w:rsidRPr="009C1612">
        <w:rPr>
          <w:rStyle w:val="Incipit"/>
        </w:rPr>
        <w:t>occulta</w:t>
      </w:r>
      <w:r w:rsidR="009C1612">
        <w:rPr>
          <w:lang w:val="it-IT"/>
        </w:rPr>
        <w:t xml:space="preserve">. </w:t>
      </w:r>
      <w:r>
        <w:rPr>
          <w:lang w:val="it-IT"/>
        </w:rPr>
        <w:t xml:space="preserve">RV </w:t>
      </w:r>
      <w:r w:rsidRPr="009C1612">
        <w:rPr>
          <w:rStyle w:val="Incipit"/>
        </w:rPr>
        <w:t>Ex</w:t>
      </w:r>
      <w:r>
        <w:rPr>
          <w:lang w:val="it-IT"/>
        </w:rPr>
        <w:t xml:space="preserve"> </w:t>
      </w:r>
      <w:r w:rsidRPr="009C1612">
        <w:rPr>
          <w:rStyle w:val="Incipit"/>
        </w:rPr>
        <w:t>Sion</w:t>
      </w:r>
      <w:r>
        <w:rPr>
          <w:lang w:val="it-IT"/>
        </w:rPr>
        <w:t xml:space="preserve"> </w:t>
      </w:r>
      <w:r w:rsidRPr="009C1612">
        <w:rPr>
          <w:rStyle w:val="Incipit"/>
        </w:rPr>
        <w:t>species</w:t>
      </w:r>
      <w:r>
        <w:rPr>
          <w:lang w:val="it-IT"/>
        </w:rPr>
        <w:t xml:space="preserve">. [REP] </w:t>
      </w:r>
      <w:r w:rsidRPr="009C1612">
        <w:rPr>
          <w:rStyle w:val="Neume"/>
        </w:rPr>
        <w:t>Descendens</w:t>
      </w:r>
      <w:r>
        <w:rPr>
          <w:lang w:val="it-IT"/>
        </w:rPr>
        <w:t xml:space="preserve">. [RV] </w:t>
      </w:r>
      <w:r w:rsidRPr="009C1612">
        <w:rPr>
          <w:rStyle w:val="Incipit"/>
        </w:rPr>
        <w:t>Gloria</w:t>
      </w:r>
      <w:r>
        <w:rPr>
          <w:lang w:val="it-IT"/>
        </w:rPr>
        <w:t xml:space="preserve"> </w:t>
      </w:r>
      <w:r w:rsidRPr="009C1612">
        <w:rPr>
          <w:rStyle w:val="Incipit"/>
        </w:rPr>
        <w:t>patri</w:t>
      </w:r>
      <w:r>
        <w:rPr>
          <w:lang w:val="it-IT"/>
        </w:rPr>
        <w:t xml:space="preserve">. [REP] </w:t>
      </w:r>
      <w:r w:rsidRPr="009C1612">
        <w:rPr>
          <w:rStyle w:val="Incipit"/>
        </w:rPr>
        <w:t>De</w:t>
      </w:r>
      <w:r>
        <w:rPr>
          <w:lang w:val="it-IT"/>
        </w:rPr>
        <w:t xml:space="preserve"> </w:t>
      </w:r>
      <w:r w:rsidRPr="009C1612">
        <w:rPr>
          <w:rStyle w:val="Incipit"/>
        </w:rPr>
        <w:t>illa</w:t>
      </w:r>
      <w:r>
        <w:rPr>
          <w:lang w:val="it-IT"/>
        </w:rPr>
        <w:t xml:space="preserve"> </w:t>
      </w:r>
      <w:r w:rsidRPr="009C1612">
        <w:rPr>
          <w:rStyle w:val="Incipit"/>
        </w:rPr>
        <w:t>occulta</w:t>
      </w:r>
      <w:r>
        <w:rPr>
          <w:lang w:val="it-IT"/>
        </w:rPr>
        <w:t xml:space="preserve">. HY </w:t>
      </w:r>
      <w:r w:rsidRPr="009C1612">
        <w:rPr>
          <w:rStyle w:val="Incipit"/>
        </w:rPr>
        <w:t>Conditor</w:t>
      </w:r>
      <w:r>
        <w:rPr>
          <w:lang w:val="it-IT"/>
        </w:rPr>
        <w:t xml:space="preserve"> </w:t>
      </w:r>
      <w:r w:rsidRPr="009C1612">
        <w:rPr>
          <w:rStyle w:val="Incipit"/>
        </w:rPr>
        <w:t>alme</w:t>
      </w:r>
      <w:r>
        <w:rPr>
          <w:lang w:val="it-IT"/>
        </w:rPr>
        <w:t xml:space="preserve">. VS </w:t>
      </w:r>
      <w:r w:rsidRPr="009C1612">
        <w:rPr>
          <w:rStyle w:val="Incipit"/>
        </w:rPr>
        <w:t>Constantes</w:t>
      </w:r>
      <w:r>
        <w:rPr>
          <w:lang w:val="it-IT"/>
        </w:rPr>
        <w:t xml:space="preserve"> </w:t>
      </w:r>
      <w:r w:rsidRPr="009C1612">
        <w:rPr>
          <w:rStyle w:val="Incipit"/>
        </w:rPr>
        <w:t>esto</w:t>
      </w:r>
      <w:r w:rsidRPr="00617615">
        <w:rPr>
          <w:rStyle w:val="Neume"/>
        </w:rPr>
        <w:t>t</w:t>
      </w:r>
      <w:r w:rsidRPr="009C1612">
        <w:rPr>
          <w:rStyle w:val="Neume"/>
        </w:rPr>
        <w:t>e</w:t>
      </w:r>
      <w:r>
        <w:rPr>
          <w:lang w:val="it-IT"/>
        </w:rPr>
        <w:t xml:space="preserve">. AM </w:t>
      </w:r>
      <w:r w:rsidRPr="009C1612">
        <w:rPr>
          <w:rStyle w:val="Neume"/>
        </w:rPr>
        <w:t>O</w:t>
      </w:r>
      <w:r w:rsidRPr="00A002FB">
        <w:t xml:space="preserve"> </w:t>
      </w:r>
      <w:r w:rsidRPr="009C1612">
        <w:rPr>
          <w:rStyle w:val="Incipit"/>
        </w:rPr>
        <w:t>Hierusalem</w:t>
      </w:r>
      <w:r>
        <w:rPr>
          <w:lang w:val="it-IT"/>
        </w:rPr>
        <w:t xml:space="preserve">. OR </w:t>
      </w:r>
      <w:r w:rsidRPr="009C1612">
        <w:rPr>
          <w:rStyle w:val="Incipit"/>
        </w:rPr>
        <w:t>Deus</w:t>
      </w:r>
      <w:r>
        <w:rPr>
          <w:lang w:val="it-IT"/>
        </w:rPr>
        <w:t xml:space="preserve"> </w:t>
      </w:r>
      <w:r w:rsidRPr="009C1612">
        <w:rPr>
          <w:rStyle w:val="Incipit"/>
        </w:rPr>
        <w:t>qui</w:t>
      </w:r>
      <w:r>
        <w:rPr>
          <w:lang w:val="it-IT"/>
        </w:rPr>
        <w:t xml:space="preserve"> </w:t>
      </w:r>
      <w:r w:rsidRPr="009C1612">
        <w:rPr>
          <w:rStyle w:val="Incipit"/>
        </w:rPr>
        <w:t>nos</w:t>
      </w:r>
      <w:r>
        <w:rPr>
          <w:lang w:val="it-IT"/>
        </w:rPr>
        <w:t xml:space="preserve"> </w:t>
      </w:r>
      <w:r w:rsidRPr="009C1612">
        <w:rPr>
          <w:rStyle w:val="Incipit"/>
        </w:rPr>
        <w:t>redemptionis</w:t>
      </w:r>
      <w:r>
        <w:rPr>
          <w:lang w:val="it-IT"/>
        </w:rPr>
        <w:t>.</w:t>
      </w:r>
    </w:p>
    <w:p w:rsidR="00011FF6" w:rsidRDefault="004E71A5" w:rsidP="000D137F">
      <w:pPr>
        <w:rPr>
          <w:lang w:val="it-IT"/>
        </w:rPr>
      </w:pPr>
      <w:r>
        <w:rPr>
          <w:lang w:val="it-IT"/>
        </w:rPr>
        <w:t>AD COMPLETORIUM</w:t>
      </w:r>
      <w:r w:rsidR="00011FF6">
        <w:rPr>
          <w:lang w:val="it-IT"/>
        </w:rPr>
        <w:t xml:space="preserve"> HY </w:t>
      </w:r>
      <w:r w:rsidR="00011FF6" w:rsidRPr="009C1612">
        <w:rPr>
          <w:rStyle w:val="Incipit"/>
        </w:rPr>
        <w:t>Veni</w:t>
      </w:r>
      <w:r w:rsidR="00011FF6">
        <w:rPr>
          <w:lang w:val="it-IT"/>
        </w:rPr>
        <w:t xml:space="preserve"> </w:t>
      </w:r>
      <w:r w:rsidR="00011FF6" w:rsidRPr="009C1612">
        <w:rPr>
          <w:rStyle w:val="Incipit"/>
        </w:rPr>
        <w:t>redemptor</w:t>
      </w:r>
      <w:r w:rsidR="00011FF6">
        <w:rPr>
          <w:lang w:val="it-IT"/>
        </w:rPr>
        <w:t>. CP</w:t>
      </w:r>
      <w:r w:rsidR="00C26DF9">
        <w:rPr>
          <w:lang w:val="it-IT"/>
        </w:rPr>
        <w:t xml:space="preserve"> </w:t>
      </w:r>
      <w:r w:rsidR="00C26DF9" w:rsidRPr="009C1612">
        <w:rPr>
          <w:rStyle w:val="Incipit"/>
        </w:rPr>
        <w:t>Videbunt</w:t>
      </w:r>
      <w:r w:rsidR="00C26DF9">
        <w:rPr>
          <w:lang w:val="it-IT"/>
        </w:rPr>
        <w:t xml:space="preserve"> </w:t>
      </w:r>
      <w:r w:rsidR="00C26DF9" w:rsidRPr="009C1612">
        <w:rPr>
          <w:rStyle w:val="Incipit"/>
        </w:rPr>
        <w:t>gentes</w:t>
      </w:r>
      <w:r w:rsidR="00E85A63" w:rsidRPr="00E85A63">
        <w:t xml:space="preserve">. </w:t>
      </w:r>
      <w:r w:rsidR="00C26DF9">
        <w:rPr>
          <w:lang w:val="it-IT"/>
        </w:rPr>
        <w:t xml:space="preserve">AD </w:t>
      </w:r>
      <w:r w:rsidR="00C26DF9" w:rsidRPr="009C1612">
        <w:rPr>
          <w:rStyle w:val="Incipit"/>
        </w:rPr>
        <w:t>Bethlehem</w:t>
      </w:r>
      <w:r w:rsidR="00E85A63" w:rsidRPr="00E85A63">
        <w:t>.</w:t>
      </w:r>
      <w:r w:rsidR="00C26DF9" w:rsidRPr="00E85A63">
        <w:t xml:space="preserve"> </w:t>
      </w:r>
      <w:r w:rsidR="00C26DF9">
        <w:rPr>
          <w:lang w:val="it-IT"/>
        </w:rPr>
        <w:t xml:space="preserve">PSND </w:t>
      </w:r>
      <w:r w:rsidR="00C26DF9" w:rsidRPr="009C1612">
        <w:rPr>
          <w:rStyle w:val="Incipit"/>
        </w:rPr>
        <w:t>Nunc</w:t>
      </w:r>
      <w:r w:rsidR="00C26DF9">
        <w:rPr>
          <w:lang w:val="it-IT"/>
        </w:rPr>
        <w:t xml:space="preserve"> </w:t>
      </w:r>
      <w:r w:rsidR="00C26DF9" w:rsidRPr="009C1612">
        <w:rPr>
          <w:rStyle w:val="Incipit"/>
        </w:rPr>
        <w:t>dimittis</w:t>
      </w:r>
      <w:r w:rsidR="00C26DF9">
        <w:rPr>
          <w:lang w:val="it-IT"/>
        </w:rPr>
        <w:t xml:space="preserve">. VS </w:t>
      </w:r>
      <w:r w:rsidR="00C26DF9" w:rsidRPr="009C1612">
        <w:rPr>
          <w:rStyle w:val="Incipit"/>
        </w:rPr>
        <w:t>Expectetur</w:t>
      </w:r>
      <w:r w:rsidR="00C26DF9">
        <w:rPr>
          <w:lang w:val="it-IT"/>
        </w:rPr>
        <w:t xml:space="preserve"> </w:t>
      </w:r>
      <w:r w:rsidR="00C26DF9" w:rsidRPr="009C1612">
        <w:rPr>
          <w:rStyle w:val="Incipit"/>
        </w:rPr>
        <w:t>sicut</w:t>
      </w:r>
      <w:r w:rsidR="00C26DF9">
        <w:rPr>
          <w:lang w:val="it-IT"/>
        </w:rPr>
        <w:t xml:space="preserve"> </w:t>
      </w:r>
      <w:r w:rsidR="00C26DF9" w:rsidRPr="009C1612">
        <w:rPr>
          <w:rStyle w:val="Incipit"/>
        </w:rPr>
        <w:t>pluvia</w:t>
      </w:r>
      <w:r w:rsidR="00C26DF9">
        <w:rPr>
          <w:lang w:val="it-IT"/>
        </w:rPr>
        <w:t xml:space="preserve"> </w:t>
      </w:r>
      <w:r w:rsidR="00C26DF9" w:rsidRPr="009C1612">
        <w:rPr>
          <w:rStyle w:val="Incipit"/>
        </w:rPr>
        <w:t>eloquium</w:t>
      </w:r>
      <w:r w:rsidR="00C26DF9">
        <w:rPr>
          <w:lang w:val="it-IT"/>
        </w:rPr>
        <w:t xml:space="preserve"> </w:t>
      </w:r>
      <w:r w:rsidR="00C26DF9" w:rsidRPr="009C1612">
        <w:rPr>
          <w:rStyle w:val="Incipit"/>
        </w:rPr>
        <w:t>domi</w:t>
      </w:r>
      <w:r w:rsidR="00C26DF9" w:rsidRPr="00383E10">
        <w:rPr>
          <w:rStyle w:val="Neume"/>
        </w:rPr>
        <w:t>n</w:t>
      </w:r>
      <w:r w:rsidR="00C26DF9" w:rsidRPr="009C1612">
        <w:rPr>
          <w:rStyle w:val="Neume"/>
        </w:rPr>
        <w:t>i</w:t>
      </w:r>
      <w:r w:rsidR="00C26DF9">
        <w:rPr>
          <w:lang w:val="it-IT"/>
        </w:rPr>
        <w:t xml:space="preserve">. OR </w:t>
      </w:r>
      <w:r w:rsidR="00C26DF9" w:rsidRPr="009C1612">
        <w:rPr>
          <w:rStyle w:val="Incipit"/>
        </w:rPr>
        <w:t>Deus</w:t>
      </w:r>
      <w:r w:rsidR="00C26DF9">
        <w:rPr>
          <w:lang w:val="it-IT"/>
        </w:rPr>
        <w:t xml:space="preserve"> </w:t>
      </w:r>
      <w:r w:rsidR="00C26DF9" w:rsidRPr="009C1612">
        <w:rPr>
          <w:rStyle w:val="Incipit"/>
        </w:rPr>
        <w:t>qui</w:t>
      </w:r>
      <w:r w:rsidR="00C26DF9">
        <w:rPr>
          <w:lang w:val="it-IT"/>
        </w:rPr>
        <w:t xml:space="preserve"> </w:t>
      </w:r>
      <w:r w:rsidR="00C26DF9" w:rsidRPr="009C1612">
        <w:rPr>
          <w:rStyle w:val="Incipit"/>
        </w:rPr>
        <w:t>nos</w:t>
      </w:r>
      <w:r w:rsidR="00C26DF9">
        <w:rPr>
          <w:lang w:val="it-IT"/>
        </w:rPr>
        <w:t xml:space="preserve"> </w:t>
      </w:r>
      <w:r w:rsidR="00C26DF9" w:rsidRPr="009C1612">
        <w:rPr>
          <w:rStyle w:val="Incipit"/>
        </w:rPr>
        <w:t>redemptionis</w:t>
      </w:r>
      <w:r w:rsidR="00C26DF9">
        <w:rPr>
          <w:lang w:val="it-IT"/>
        </w:rPr>
        <w:t>.</w:t>
      </w:r>
    </w:p>
    <w:p w:rsidR="00C26DF9" w:rsidRDefault="00C26DF9" w:rsidP="000D137F">
      <w:pPr>
        <w:rPr>
          <w:lang w:val="it-IT"/>
        </w:rPr>
      </w:pPr>
      <w:r>
        <w:rPr>
          <w:lang w:val="it-IT"/>
        </w:rPr>
        <w:t xml:space="preserve">AD MATUTINAS INV </w:t>
      </w:r>
      <w:r w:rsidRPr="009C1612">
        <w:rPr>
          <w:rStyle w:val="Neume"/>
        </w:rPr>
        <w:t>Hodie scietis</w:t>
      </w:r>
      <w:r w:rsidR="00D47177">
        <w:rPr>
          <w:lang w:val="it-IT"/>
        </w:rPr>
        <w:t>. Nocturnus</w:t>
      </w:r>
      <w:r>
        <w:rPr>
          <w:lang w:val="it-IT"/>
        </w:rPr>
        <w:t xml:space="preserve"> de die cum suis antiphonis. VS </w:t>
      </w:r>
      <w:r w:rsidRPr="00240968">
        <w:rPr>
          <w:rStyle w:val="Incipit"/>
        </w:rPr>
        <w:t>Hodie</w:t>
      </w:r>
      <w:r>
        <w:rPr>
          <w:lang w:val="it-IT"/>
        </w:rPr>
        <w:t xml:space="preserve"> </w:t>
      </w:r>
      <w:r w:rsidRPr="00240968">
        <w:rPr>
          <w:rStyle w:val="Incipit"/>
        </w:rPr>
        <w:t>scie</w:t>
      </w:r>
      <w:r w:rsidRPr="007F5645">
        <w:rPr>
          <w:rStyle w:val="Neume"/>
        </w:rPr>
        <w:t>t</w:t>
      </w:r>
      <w:r w:rsidRPr="00240968">
        <w:rPr>
          <w:rStyle w:val="Neume"/>
        </w:rPr>
        <w:t>is</w:t>
      </w:r>
      <w:r>
        <w:rPr>
          <w:lang w:val="it-IT"/>
        </w:rPr>
        <w:t xml:space="preserve">. EV </w:t>
      </w:r>
      <w:r w:rsidRPr="00240968">
        <w:rPr>
          <w:rStyle w:val="Incipit"/>
        </w:rPr>
        <w:t>Cum</w:t>
      </w:r>
      <w:r>
        <w:rPr>
          <w:lang w:val="it-IT"/>
        </w:rPr>
        <w:t xml:space="preserve"> </w:t>
      </w:r>
      <w:r w:rsidRPr="00240968">
        <w:rPr>
          <w:rStyle w:val="Incipit"/>
        </w:rPr>
        <w:t>esset</w:t>
      </w:r>
      <w:r>
        <w:rPr>
          <w:lang w:val="it-IT"/>
        </w:rPr>
        <w:t xml:space="preserve"> </w:t>
      </w:r>
      <w:r w:rsidRPr="00240968">
        <w:rPr>
          <w:rStyle w:val="Incipit"/>
        </w:rPr>
        <w:t>desponsata</w:t>
      </w:r>
      <w:r>
        <w:rPr>
          <w:lang w:val="it-IT"/>
        </w:rPr>
        <w:t xml:space="preserve">. RP </w:t>
      </w:r>
      <w:r w:rsidRPr="00240968">
        <w:rPr>
          <w:rStyle w:val="Neume"/>
        </w:rPr>
        <w:t>Sanctificamini</w:t>
      </w:r>
      <w:r>
        <w:rPr>
          <w:lang w:val="it-IT"/>
        </w:rPr>
        <w:t xml:space="preserve">. RV </w:t>
      </w:r>
      <w:r w:rsidRPr="00240968">
        <w:rPr>
          <w:rStyle w:val="Incipit"/>
        </w:rPr>
        <w:t>Hodie</w:t>
      </w:r>
      <w:r>
        <w:rPr>
          <w:lang w:val="it-IT"/>
        </w:rPr>
        <w:t xml:space="preserve"> </w:t>
      </w:r>
      <w:r w:rsidRPr="00240968">
        <w:rPr>
          <w:rStyle w:val="Incipit"/>
        </w:rPr>
        <w:t>scietis</w:t>
      </w:r>
      <w:r>
        <w:rPr>
          <w:lang w:val="it-IT"/>
        </w:rPr>
        <w:t xml:space="preserve">. RP </w:t>
      </w:r>
      <w:r w:rsidRPr="00240968">
        <w:rPr>
          <w:rStyle w:val="Neume"/>
        </w:rPr>
        <w:t>Constantes estote</w:t>
      </w:r>
      <w:r>
        <w:rPr>
          <w:lang w:val="it-IT"/>
        </w:rPr>
        <w:t xml:space="preserve">. RV </w:t>
      </w:r>
      <w:r w:rsidRPr="00240968">
        <w:rPr>
          <w:rStyle w:val="Incipit"/>
        </w:rPr>
        <w:t>Vos</w:t>
      </w:r>
      <w:r>
        <w:rPr>
          <w:lang w:val="it-IT"/>
        </w:rPr>
        <w:t xml:space="preserve"> </w:t>
      </w:r>
      <w:r w:rsidRPr="00240968">
        <w:rPr>
          <w:rStyle w:val="Incipit"/>
        </w:rPr>
        <w:t>qui</w:t>
      </w:r>
      <w:r>
        <w:rPr>
          <w:lang w:val="it-IT"/>
        </w:rPr>
        <w:t xml:space="preserve"> </w:t>
      </w:r>
      <w:r w:rsidRPr="00240968">
        <w:rPr>
          <w:rStyle w:val="Incipit"/>
        </w:rPr>
        <w:t>in</w:t>
      </w:r>
      <w:r>
        <w:rPr>
          <w:lang w:val="it-IT"/>
        </w:rPr>
        <w:t xml:space="preserve"> </w:t>
      </w:r>
      <w:r w:rsidRPr="00240968">
        <w:rPr>
          <w:rStyle w:val="Incipit"/>
        </w:rPr>
        <w:t>pulvere</w:t>
      </w:r>
      <w:r>
        <w:rPr>
          <w:lang w:val="it-IT"/>
        </w:rPr>
        <w:t xml:space="preserve"> </w:t>
      </w:r>
      <w:r w:rsidRPr="00240968">
        <w:rPr>
          <w:rStyle w:val="Incipit"/>
        </w:rPr>
        <w:t>estis</w:t>
      </w:r>
      <w:r>
        <w:rPr>
          <w:lang w:val="it-IT"/>
        </w:rPr>
        <w:t xml:space="preserve">. RP </w:t>
      </w:r>
      <w:r w:rsidRPr="00240968">
        <w:rPr>
          <w:rStyle w:val="Incipit"/>
        </w:rPr>
        <w:t>De</w:t>
      </w:r>
      <w:r>
        <w:rPr>
          <w:lang w:val="it-IT"/>
        </w:rPr>
        <w:t xml:space="preserve"> </w:t>
      </w:r>
      <w:r w:rsidRPr="00240968">
        <w:rPr>
          <w:rStyle w:val="Incipit"/>
        </w:rPr>
        <w:t>illa</w:t>
      </w:r>
      <w:r>
        <w:rPr>
          <w:lang w:val="it-IT"/>
        </w:rPr>
        <w:t xml:space="preserve"> </w:t>
      </w:r>
      <w:r w:rsidRPr="00240968">
        <w:rPr>
          <w:rStyle w:val="Incipit"/>
        </w:rPr>
        <w:t>occulta</w:t>
      </w:r>
      <w:r>
        <w:rPr>
          <w:lang w:val="it-IT"/>
        </w:rPr>
        <w:t xml:space="preserve">. RV </w:t>
      </w:r>
      <w:r w:rsidRPr="00240968">
        <w:rPr>
          <w:rStyle w:val="Incipit"/>
        </w:rPr>
        <w:t>Ex</w:t>
      </w:r>
      <w:r>
        <w:rPr>
          <w:lang w:val="it-IT"/>
        </w:rPr>
        <w:t xml:space="preserve"> </w:t>
      </w:r>
      <w:r w:rsidRPr="00240968">
        <w:rPr>
          <w:rStyle w:val="Incipit"/>
        </w:rPr>
        <w:t>Sion</w:t>
      </w:r>
      <w:r>
        <w:rPr>
          <w:lang w:val="it-IT"/>
        </w:rPr>
        <w:t xml:space="preserve"> </w:t>
      </w:r>
      <w:r w:rsidRPr="00240968">
        <w:rPr>
          <w:rStyle w:val="Incipit"/>
        </w:rPr>
        <w:t>species</w:t>
      </w:r>
      <w:r>
        <w:rPr>
          <w:lang w:val="it-IT"/>
        </w:rPr>
        <w:t xml:space="preserve">. [REP] </w:t>
      </w:r>
      <w:r w:rsidRPr="00240968">
        <w:rPr>
          <w:rStyle w:val="Incipit"/>
        </w:rPr>
        <w:t>Descendit</w:t>
      </w:r>
      <w:r>
        <w:rPr>
          <w:lang w:val="it-IT"/>
        </w:rPr>
        <w:t xml:space="preserve">. [RV] </w:t>
      </w:r>
      <w:r w:rsidRPr="00240968">
        <w:rPr>
          <w:rStyle w:val="Incipit"/>
        </w:rPr>
        <w:t>Gloria</w:t>
      </w:r>
      <w:r>
        <w:rPr>
          <w:lang w:val="it-IT"/>
        </w:rPr>
        <w:t xml:space="preserve"> </w:t>
      </w:r>
      <w:r w:rsidRPr="00240968">
        <w:rPr>
          <w:rStyle w:val="Incipit"/>
        </w:rPr>
        <w:t>patri</w:t>
      </w:r>
      <w:r>
        <w:rPr>
          <w:lang w:val="it-IT"/>
        </w:rPr>
        <w:t xml:space="preserve">. [REP] </w:t>
      </w:r>
      <w:r w:rsidRPr="00240968">
        <w:rPr>
          <w:rStyle w:val="Incipit"/>
        </w:rPr>
        <w:t>Descendit</w:t>
      </w:r>
      <w:r>
        <w:rPr>
          <w:lang w:val="it-IT"/>
        </w:rPr>
        <w:t>.</w:t>
      </w:r>
    </w:p>
    <w:p w:rsidR="00C26DF9" w:rsidRDefault="00C26DF9" w:rsidP="000D137F">
      <w:pPr>
        <w:rPr>
          <w:lang w:val="it-IT"/>
        </w:rPr>
      </w:pPr>
      <w:r>
        <w:rPr>
          <w:lang w:val="it-IT"/>
        </w:rPr>
        <w:t xml:space="preserve">ANTE LAUDES VS </w:t>
      </w:r>
      <w:r w:rsidRPr="00240968">
        <w:rPr>
          <w:rStyle w:val="Incipit"/>
        </w:rPr>
        <w:t>Crastina</w:t>
      </w:r>
      <w:r>
        <w:rPr>
          <w:lang w:val="it-IT"/>
        </w:rPr>
        <w:t xml:space="preserve"> </w:t>
      </w:r>
      <w:r w:rsidRPr="00240968">
        <w:rPr>
          <w:rStyle w:val="Incipit"/>
        </w:rPr>
        <w:t>die</w:t>
      </w:r>
      <w:r>
        <w:rPr>
          <w:lang w:val="it-IT"/>
        </w:rPr>
        <w:t xml:space="preserve"> </w:t>
      </w:r>
      <w:r w:rsidRPr="00240968">
        <w:rPr>
          <w:rStyle w:val="Incipit"/>
        </w:rPr>
        <w:t>delebitur</w:t>
      </w:r>
      <w:r>
        <w:rPr>
          <w:lang w:val="it-IT"/>
        </w:rPr>
        <w:t xml:space="preserve"> </w:t>
      </w:r>
      <w:r w:rsidRPr="00240968">
        <w:rPr>
          <w:rStyle w:val="Incipit"/>
        </w:rPr>
        <w:t>in</w:t>
      </w:r>
      <w:r>
        <w:rPr>
          <w:lang w:val="it-IT"/>
        </w:rPr>
        <w:t xml:space="preserve"> </w:t>
      </w:r>
      <w:r w:rsidRPr="00240968">
        <w:rPr>
          <w:rStyle w:val="Incipit"/>
        </w:rPr>
        <w:t>terra</w:t>
      </w:r>
      <w:r>
        <w:rPr>
          <w:lang w:val="it-IT"/>
        </w:rPr>
        <w:t>.</w:t>
      </w:r>
    </w:p>
    <w:p w:rsidR="00C26DF9" w:rsidRDefault="00C26DF9" w:rsidP="000D137F">
      <w:pPr>
        <w:rPr>
          <w:lang w:val="it-IT"/>
        </w:rPr>
      </w:pPr>
      <w:r>
        <w:rPr>
          <w:lang w:val="it-IT"/>
        </w:rPr>
        <w:lastRenderedPageBreak/>
        <w:t xml:space="preserve">AD LAUDES AN </w:t>
      </w:r>
      <w:r w:rsidRPr="00240968">
        <w:rPr>
          <w:rStyle w:val="Neume"/>
        </w:rPr>
        <w:t>Iud</w:t>
      </w:r>
      <w:r w:rsidR="00BD588A">
        <w:rPr>
          <w:rStyle w:val="Neume"/>
        </w:rPr>
        <w:t>a</w:t>
      </w:r>
      <w:r w:rsidRPr="00240968">
        <w:rPr>
          <w:rStyle w:val="Neume"/>
        </w:rPr>
        <w:t>ea et</w:t>
      </w:r>
      <w:r w:rsidRPr="00A002FB">
        <w:t xml:space="preserve"> </w:t>
      </w:r>
      <w:r w:rsidRPr="00240968">
        <w:rPr>
          <w:rStyle w:val="Incipit"/>
        </w:rPr>
        <w:t>Hierusalem</w:t>
      </w:r>
      <w:r>
        <w:rPr>
          <w:lang w:val="it-IT"/>
        </w:rPr>
        <w:t xml:space="preserve">. PS </w:t>
      </w:r>
      <w:r w:rsidRPr="00240968">
        <w:rPr>
          <w:rStyle w:val="Incipit"/>
        </w:rPr>
        <w:t>Miserere</w:t>
      </w:r>
      <w:r>
        <w:rPr>
          <w:lang w:val="it-IT"/>
        </w:rPr>
        <w:t xml:space="preserve"> </w:t>
      </w:r>
      <w:r w:rsidRPr="00240968">
        <w:rPr>
          <w:rStyle w:val="Incipit"/>
        </w:rPr>
        <w:t>mei</w:t>
      </w:r>
      <w:r>
        <w:rPr>
          <w:lang w:val="it-IT"/>
        </w:rPr>
        <w:t xml:space="preserve"> </w:t>
      </w:r>
      <w:r w:rsidRPr="00240968">
        <w:rPr>
          <w:rStyle w:val="Incipit"/>
        </w:rPr>
        <w:t>deus</w:t>
      </w:r>
      <w:r>
        <w:rPr>
          <w:lang w:val="it-IT"/>
        </w:rPr>
        <w:t xml:space="preserve"> cum reliquis, nisi dominica dies occurrerit, tunc enim cantandi sunt [PS] </w:t>
      </w:r>
      <w:r w:rsidRPr="00240968">
        <w:rPr>
          <w:rStyle w:val="Incipit"/>
        </w:rPr>
        <w:t>Dominus</w:t>
      </w:r>
      <w:r>
        <w:rPr>
          <w:lang w:val="it-IT"/>
        </w:rPr>
        <w:t xml:space="preserve"> </w:t>
      </w:r>
      <w:r w:rsidRPr="00240968">
        <w:rPr>
          <w:rStyle w:val="Incipit"/>
        </w:rPr>
        <w:t>regnavit</w:t>
      </w:r>
      <w:r>
        <w:rPr>
          <w:lang w:val="it-IT"/>
        </w:rPr>
        <w:t xml:space="preserve"> et alii. </w:t>
      </w:r>
    </w:p>
    <w:p w:rsidR="003D6200" w:rsidRDefault="003D6200" w:rsidP="003D6200">
      <w:pPr>
        <w:pStyle w:val="berschrift1"/>
        <w:rPr>
          <w:lang w:val="it-IT"/>
        </w:rPr>
      </w:pPr>
      <w:r>
        <w:rPr>
          <w:lang w:val="it-IT"/>
        </w:rPr>
        <w:t>[IN VIGILIA DOMINI]</w:t>
      </w:r>
    </w:p>
    <w:p w:rsidR="00240968" w:rsidRDefault="00240968" w:rsidP="000D137F">
      <w:pPr>
        <w:rPr>
          <w:lang w:val="it-IT"/>
        </w:rPr>
      </w:pPr>
      <w:r>
        <w:rPr>
          <w:lang w:val="it-IT"/>
        </w:rPr>
        <w:t xml:space="preserve">[AD LAUDES] si vigilia domini evenerit in secunda feria dicitur AN </w:t>
      </w:r>
      <w:r w:rsidR="00DE68E1" w:rsidRPr="00DE68E1">
        <w:rPr>
          <w:rStyle w:val="Neume"/>
        </w:rPr>
        <w:t>Haurietis aquas</w:t>
      </w:r>
      <w:r w:rsidR="00DE68E1">
        <w:rPr>
          <w:lang w:val="it-IT"/>
        </w:rPr>
        <w:t xml:space="preserve">. PS </w:t>
      </w:r>
      <w:r w:rsidR="00DE68E1" w:rsidRPr="00DE68E1">
        <w:rPr>
          <w:rStyle w:val="Incipit"/>
        </w:rPr>
        <w:t>Confitebor</w:t>
      </w:r>
      <w:r w:rsidR="00DE68E1">
        <w:rPr>
          <w:lang w:val="it-IT"/>
        </w:rPr>
        <w:t xml:space="preserve">. Feria tertia AN </w:t>
      </w:r>
      <w:r w:rsidR="00DE68E1" w:rsidRPr="00DE68E1">
        <w:rPr>
          <w:rStyle w:val="Neume"/>
        </w:rPr>
        <w:t>Da mercedem domine</w:t>
      </w:r>
      <w:r w:rsidR="00DE68E1">
        <w:rPr>
          <w:lang w:val="it-IT"/>
        </w:rPr>
        <w:t xml:space="preserve">. PS </w:t>
      </w:r>
      <w:r w:rsidR="00DE68E1" w:rsidRPr="00DE68E1">
        <w:rPr>
          <w:rStyle w:val="Incipit"/>
        </w:rPr>
        <w:t>Ego</w:t>
      </w:r>
      <w:r w:rsidR="00DE68E1">
        <w:rPr>
          <w:lang w:val="it-IT"/>
        </w:rPr>
        <w:t xml:space="preserve"> </w:t>
      </w:r>
      <w:r w:rsidR="00DE68E1" w:rsidRPr="00DE68E1">
        <w:rPr>
          <w:rStyle w:val="Incipit"/>
        </w:rPr>
        <w:t>dixi</w:t>
      </w:r>
      <w:r w:rsidR="00DE68E1">
        <w:rPr>
          <w:lang w:val="it-IT"/>
        </w:rPr>
        <w:t xml:space="preserve">. Feria quarta AN </w:t>
      </w:r>
      <w:r w:rsidR="00DE68E1" w:rsidRPr="00DE68E1">
        <w:rPr>
          <w:rStyle w:val="Neume"/>
        </w:rPr>
        <w:t>Ecce veniet</w:t>
      </w:r>
      <w:r w:rsidR="00DE68E1" w:rsidRPr="00A002FB">
        <w:t xml:space="preserve"> </w:t>
      </w:r>
      <w:r w:rsidR="00DE68E1" w:rsidRPr="00DE68E1">
        <w:rPr>
          <w:rStyle w:val="Incipit"/>
        </w:rPr>
        <w:t>dominus</w:t>
      </w:r>
      <w:r w:rsidR="00DE68E1">
        <w:rPr>
          <w:lang w:val="it-IT"/>
        </w:rPr>
        <w:t xml:space="preserve">. PS </w:t>
      </w:r>
      <w:r w:rsidR="00DE68E1" w:rsidRPr="00DE68E1">
        <w:rPr>
          <w:rStyle w:val="Incipit"/>
        </w:rPr>
        <w:t>Exultavit</w:t>
      </w:r>
      <w:r w:rsidR="00DE68E1">
        <w:rPr>
          <w:lang w:val="it-IT"/>
        </w:rPr>
        <w:t xml:space="preserve">. Feria quinta [AN] </w:t>
      </w:r>
      <w:r w:rsidR="00DE68E1" w:rsidRPr="00DE68E1">
        <w:rPr>
          <w:rStyle w:val="Neume"/>
        </w:rPr>
        <w:t>Ecce deus meus</w:t>
      </w:r>
      <w:r w:rsidR="00DE68E1">
        <w:rPr>
          <w:lang w:val="it-IT"/>
        </w:rPr>
        <w:t xml:space="preserve">. PS </w:t>
      </w:r>
      <w:r w:rsidR="00DE68E1" w:rsidRPr="00DE68E1">
        <w:rPr>
          <w:rStyle w:val="Incipit"/>
        </w:rPr>
        <w:t>Cantemus</w:t>
      </w:r>
      <w:r w:rsidR="00DE68E1">
        <w:rPr>
          <w:lang w:val="it-IT"/>
        </w:rPr>
        <w:t xml:space="preserve"> </w:t>
      </w:r>
      <w:r w:rsidR="00DE68E1" w:rsidRPr="00DE68E1">
        <w:rPr>
          <w:rStyle w:val="Incipit"/>
        </w:rPr>
        <w:t>domino</w:t>
      </w:r>
      <w:r w:rsidR="00DE68E1">
        <w:rPr>
          <w:lang w:val="it-IT"/>
        </w:rPr>
        <w:t xml:space="preserve">. Feria sexta [AN] </w:t>
      </w:r>
      <w:r w:rsidR="00DE68E1" w:rsidRPr="00DE68E1">
        <w:rPr>
          <w:rStyle w:val="Neume"/>
        </w:rPr>
        <w:t>Deus a Libano</w:t>
      </w:r>
      <w:r w:rsidR="00DE68E1">
        <w:rPr>
          <w:lang w:val="it-IT"/>
        </w:rPr>
        <w:t xml:space="preserve">. PS </w:t>
      </w:r>
      <w:r w:rsidR="00DE68E1" w:rsidRPr="00DE68E1">
        <w:rPr>
          <w:rStyle w:val="Incipit"/>
        </w:rPr>
        <w:t>Domine</w:t>
      </w:r>
      <w:r w:rsidR="00DE68E1">
        <w:rPr>
          <w:lang w:val="it-IT"/>
        </w:rPr>
        <w:t xml:space="preserve"> </w:t>
      </w:r>
      <w:r w:rsidR="00DE68E1" w:rsidRPr="00DE68E1">
        <w:rPr>
          <w:rStyle w:val="Incipit"/>
        </w:rPr>
        <w:t>audivi</w:t>
      </w:r>
      <w:r w:rsidR="00DE68E1">
        <w:rPr>
          <w:lang w:val="it-IT"/>
        </w:rPr>
        <w:t xml:space="preserve">. Sabbato AN </w:t>
      </w:r>
      <w:r w:rsidR="00DE68E1" w:rsidRPr="00DE68E1">
        <w:rPr>
          <w:rStyle w:val="Incipit"/>
        </w:rPr>
        <w:t>Expectetur</w:t>
      </w:r>
      <w:r w:rsidR="00DE68E1">
        <w:rPr>
          <w:lang w:val="it-IT"/>
        </w:rPr>
        <w:t xml:space="preserve">. PS </w:t>
      </w:r>
      <w:r w:rsidR="00DE68E1" w:rsidRPr="00DE68E1">
        <w:rPr>
          <w:rStyle w:val="Incipit"/>
        </w:rPr>
        <w:t>Audite</w:t>
      </w:r>
      <w:r w:rsidR="00DE68E1">
        <w:rPr>
          <w:lang w:val="it-IT"/>
        </w:rPr>
        <w:t xml:space="preserve"> </w:t>
      </w:r>
      <w:r w:rsidR="00DE68E1" w:rsidRPr="00DE68E1">
        <w:rPr>
          <w:rStyle w:val="Incipit"/>
        </w:rPr>
        <w:t>caeli</w:t>
      </w:r>
      <w:r w:rsidR="00DE68E1">
        <w:rPr>
          <w:lang w:val="it-IT"/>
        </w:rPr>
        <w:t>.</w:t>
      </w:r>
    </w:p>
    <w:p w:rsidR="00DE68E1" w:rsidRDefault="00DE68E1" w:rsidP="000D137F">
      <w:pPr>
        <w:rPr>
          <w:lang w:val="it-IT"/>
        </w:rPr>
      </w:pPr>
      <w:r>
        <w:rPr>
          <w:lang w:val="it-IT"/>
        </w:rPr>
        <w:t>In vigilia domini missa post nonam canitur, nisi dominica evenerit.</w:t>
      </w:r>
    </w:p>
    <w:p w:rsidR="00C26DF9" w:rsidRDefault="00C26DF9" w:rsidP="000D137F">
      <w:pPr>
        <w:rPr>
          <w:lang w:val="it-IT"/>
        </w:rPr>
      </w:pPr>
      <w:r>
        <w:rPr>
          <w:lang w:val="it-IT"/>
        </w:rPr>
        <w:t xml:space="preserve">Si vigilia domini in dominica evenerit AD VESPERAS dicatur AN </w:t>
      </w:r>
      <w:r w:rsidRPr="00F60E1D">
        <w:rPr>
          <w:rStyle w:val="Incipit"/>
        </w:rPr>
        <w:t>Veni</w:t>
      </w:r>
      <w:r>
        <w:rPr>
          <w:lang w:val="it-IT"/>
        </w:rPr>
        <w:t xml:space="preserve"> </w:t>
      </w:r>
      <w:r w:rsidRPr="00F60E1D">
        <w:rPr>
          <w:rStyle w:val="Incipit"/>
        </w:rPr>
        <w:t>et</w:t>
      </w:r>
      <w:r>
        <w:rPr>
          <w:lang w:val="it-IT"/>
        </w:rPr>
        <w:t xml:space="preserve"> </w:t>
      </w:r>
      <w:r w:rsidRPr="00F60E1D">
        <w:rPr>
          <w:rStyle w:val="Incipit"/>
        </w:rPr>
        <w:t>libera</w:t>
      </w:r>
      <w:r>
        <w:rPr>
          <w:lang w:val="it-IT"/>
        </w:rPr>
        <w:t xml:space="preserve">. PS </w:t>
      </w:r>
      <w:r w:rsidRPr="00F60E1D">
        <w:rPr>
          <w:rStyle w:val="Incipit"/>
        </w:rPr>
        <w:t>Benedictus</w:t>
      </w:r>
      <w:r>
        <w:rPr>
          <w:lang w:val="it-IT"/>
        </w:rPr>
        <w:t xml:space="preserve"> cum reliquis</w:t>
      </w:r>
      <w:r w:rsidR="003D6200">
        <w:rPr>
          <w:lang w:val="it-IT"/>
        </w:rPr>
        <w:t xml:space="preserve">. CP </w:t>
      </w:r>
      <w:r w:rsidR="003D6200" w:rsidRPr="00F60E1D">
        <w:rPr>
          <w:rStyle w:val="Incipit"/>
        </w:rPr>
        <w:t>Propter</w:t>
      </w:r>
      <w:r w:rsidR="003D6200">
        <w:rPr>
          <w:lang w:val="it-IT"/>
        </w:rPr>
        <w:t xml:space="preserve"> </w:t>
      </w:r>
      <w:r w:rsidR="003D6200" w:rsidRPr="00F60E1D">
        <w:rPr>
          <w:rStyle w:val="Incipit"/>
        </w:rPr>
        <w:t>Sion</w:t>
      </w:r>
      <w:r w:rsidR="003D6200">
        <w:rPr>
          <w:lang w:val="it-IT"/>
        </w:rPr>
        <w:t xml:space="preserve">. RP </w:t>
      </w:r>
      <w:r w:rsidR="003D6200" w:rsidRPr="00F60E1D">
        <w:rPr>
          <w:rStyle w:val="Incipit"/>
        </w:rPr>
        <w:t>De</w:t>
      </w:r>
      <w:r w:rsidR="003D6200">
        <w:rPr>
          <w:lang w:val="it-IT"/>
        </w:rPr>
        <w:t xml:space="preserve"> </w:t>
      </w:r>
      <w:r w:rsidR="003D6200" w:rsidRPr="00F60E1D">
        <w:rPr>
          <w:rStyle w:val="Incipit"/>
        </w:rPr>
        <w:t>illa</w:t>
      </w:r>
      <w:r w:rsidR="003D6200">
        <w:rPr>
          <w:lang w:val="it-IT"/>
        </w:rPr>
        <w:t xml:space="preserve"> </w:t>
      </w:r>
      <w:r w:rsidR="003D6200" w:rsidRPr="00F60E1D">
        <w:rPr>
          <w:rStyle w:val="Incipit"/>
        </w:rPr>
        <w:t>occulta</w:t>
      </w:r>
      <w:r w:rsidR="003D6200">
        <w:rPr>
          <w:lang w:val="it-IT"/>
        </w:rPr>
        <w:t xml:space="preserve">. RV </w:t>
      </w:r>
      <w:r w:rsidR="003D6200" w:rsidRPr="00F60E1D">
        <w:rPr>
          <w:rStyle w:val="Incipit"/>
        </w:rPr>
        <w:t>Ex</w:t>
      </w:r>
      <w:r w:rsidR="003D6200">
        <w:rPr>
          <w:lang w:val="it-IT"/>
        </w:rPr>
        <w:t xml:space="preserve"> </w:t>
      </w:r>
      <w:r w:rsidR="003D6200" w:rsidRPr="00F60E1D">
        <w:rPr>
          <w:rStyle w:val="Incipit"/>
        </w:rPr>
        <w:t>Sion</w:t>
      </w:r>
      <w:r w:rsidR="003D6200">
        <w:rPr>
          <w:lang w:val="it-IT"/>
        </w:rPr>
        <w:t xml:space="preserve"> </w:t>
      </w:r>
      <w:r w:rsidR="003D6200" w:rsidRPr="00F60E1D">
        <w:rPr>
          <w:rStyle w:val="Incipit"/>
        </w:rPr>
        <w:t>species</w:t>
      </w:r>
      <w:r w:rsidR="003D6200">
        <w:rPr>
          <w:lang w:val="it-IT"/>
        </w:rPr>
        <w:t xml:space="preserve">. [REP] </w:t>
      </w:r>
      <w:r w:rsidR="003D6200" w:rsidRPr="00F60E1D">
        <w:rPr>
          <w:rStyle w:val="Incipit"/>
        </w:rPr>
        <w:t>Descendit</w:t>
      </w:r>
      <w:r w:rsidR="003D6200">
        <w:rPr>
          <w:lang w:val="it-IT"/>
        </w:rPr>
        <w:t xml:space="preserve">. [RV] </w:t>
      </w:r>
      <w:r w:rsidR="003D6200" w:rsidRPr="00F60E1D">
        <w:rPr>
          <w:rStyle w:val="Incipit"/>
        </w:rPr>
        <w:t>Gloria</w:t>
      </w:r>
      <w:r w:rsidR="003D6200">
        <w:rPr>
          <w:lang w:val="it-IT"/>
        </w:rPr>
        <w:t xml:space="preserve"> </w:t>
      </w:r>
      <w:r w:rsidR="003D6200" w:rsidRPr="00F60E1D">
        <w:rPr>
          <w:rStyle w:val="Incipit"/>
        </w:rPr>
        <w:t>patri</w:t>
      </w:r>
      <w:r w:rsidR="003D6200">
        <w:rPr>
          <w:lang w:val="it-IT"/>
        </w:rPr>
        <w:t xml:space="preserve">. [REP] </w:t>
      </w:r>
      <w:r w:rsidR="003D6200" w:rsidRPr="00273287">
        <w:rPr>
          <w:rStyle w:val="Incipit"/>
        </w:rPr>
        <w:t>De</w:t>
      </w:r>
      <w:r w:rsidR="003D6200">
        <w:rPr>
          <w:lang w:val="it-IT"/>
        </w:rPr>
        <w:t xml:space="preserve"> </w:t>
      </w:r>
      <w:r w:rsidR="003D6200" w:rsidRPr="00273287">
        <w:rPr>
          <w:rStyle w:val="Incipit"/>
        </w:rPr>
        <w:t>illa</w:t>
      </w:r>
      <w:r w:rsidR="003D6200">
        <w:rPr>
          <w:lang w:val="it-IT"/>
        </w:rPr>
        <w:t xml:space="preserve">. HY </w:t>
      </w:r>
      <w:r w:rsidR="003D6200" w:rsidRPr="00273287">
        <w:rPr>
          <w:rStyle w:val="Incipit"/>
        </w:rPr>
        <w:t>Conditor</w:t>
      </w:r>
      <w:r w:rsidR="003D6200">
        <w:rPr>
          <w:lang w:val="it-IT"/>
        </w:rPr>
        <w:t xml:space="preserve"> </w:t>
      </w:r>
      <w:r w:rsidR="003D6200" w:rsidRPr="00273287">
        <w:rPr>
          <w:rStyle w:val="Incipit"/>
        </w:rPr>
        <w:t>alme</w:t>
      </w:r>
      <w:r w:rsidR="003D6200">
        <w:rPr>
          <w:lang w:val="it-IT"/>
        </w:rPr>
        <w:t xml:space="preserve">. VS </w:t>
      </w:r>
      <w:r w:rsidR="003D6200" w:rsidRPr="00273287">
        <w:rPr>
          <w:rStyle w:val="Incipit"/>
        </w:rPr>
        <w:t>Constantes</w:t>
      </w:r>
      <w:r w:rsidR="003D6200">
        <w:rPr>
          <w:lang w:val="it-IT"/>
        </w:rPr>
        <w:t xml:space="preserve"> </w:t>
      </w:r>
      <w:r w:rsidR="003D6200" w:rsidRPr="00273287">
        <w:rPr>
          <w:rStyle w:val="Incipit"/>
        </w:rPr>
        <w:t>esto</w:t>
      </w:r>
      <w:r w:rsidR="003D6200" w:rsidRPr="00E25853">
        <w:rPr>
          <w:rStyle w:val="Neume"/>
        </w:rPr>
        <w:t>t</w:t>
      </w:r>
      <w:r w:rsidR="003D6200" w:rsidRPr="00DE68E1">
        <w:rPr>
          <w:rStyle w:val="Neume"/>
        </w:rPr>
        <w:t>e</w:t>
      </w:r>
      <w:r w:rsidR="003D6200">
        <w:rPr>
          <w:lang w:val="it-IT"/>
        </w:rPr>
        <w:t xml:space="preserve">. AB </w:t>
      </w:r>
      <w:r w:rsidR="003D6200" w:rsidRPr="00DE68E1">
        <w:rPr>
          <w:rStyle w:val="Neume"/>
        </w:rPr>
        <w:t>O</w:t>
      </w:r>
      <w:r w:rsidR="003D6200" w:rsidRPr="00A002FB">
        <w:t xml:space="preserve"> </w:t>
      </w:r>
      <w:r w:rsidR="003D6200" w:rsidRPr="00273287">
        <w:rPr>
          <w:rStyle w:val="Incipit"/>
        </w:rPr>
        <w:t>Hierusalem</w:t>
      </w:r>
      <w:r w:rsidR="003D6200">
        <w:rPr>
          <w:lang w:val="it-IT"/>
        </w:rPr>
        <w:t>.</w:t>
      </w:r>
      <w:r w:rsidR="00E25853">
        <w:rPr>
          <w:lang w:val="it-IT"/>
        </w:rPr>
        <w:t xml:space="preserve"> OR </w:t>
      </w:r>
      <w:r w:rsidR="00E25853" w:rsidRPr="00E25853">
        <w:rPr>
          <w:rStyle w:val="Incipit"/>
        </w:rPr>
        <w:t>Deus</w:t>
      </w:r>
      <w:r w:rsidR="00E25853">
        <w:rPr>
          <w:lang w:val="it-IT"/>
        </w:rPr>
        <w:t xml:space="preserve"> </w:t>
      </w:r>
      <w:r w:rsidR="00E25853" w:rsidRPr="00E25853">
        <w:rPr>
          <w:rStyle w:val="Incipit"/>
        </w:rPr>
        <w:t>qui</w:t>
      </w:r>
      <w:r w:rsidR="00E25853">
        <w:rPr>
          <w:lang w:val="it-IT"/>
        </w:rPr>
        <w:t xml:space="preserve"> </w:t>
      </w:r>
      <w:r w:rsidR="00E25853" w:rsidRPr="00E25853">
        <w:rPr>
          <w:rStyle w:val="Incipit"/>
        </w:rPr>
        <w:t>nos</w:t>
      </w:r>
      <w:r w:rsidR="00E25853">
        <w:rPr>
          <w:lang w:val="it-IT"/>
        </w:rPr>
        <w:t xml:space="preserve"> </w:t>
      </w:r>
      <w:r w:rsidR="00E25853" w:rsidRPr="00E25853">
        <w:rPr>
          <w:rStyle w:val="Incipit"/>
        </w:rPr>
        <w:t>redemptionis</w:t>
      </w:r>
      <w:r w:rsidR="00E25853">
        <w:rPr>
          <w:lang w:val="it-IT"/>
        </w:rPr>
        <w:t>.</w:t>
      </w:r>
      <w:r>
        <w:rPr>
          <w:lang w:val="it-IT"/>
        </w:rPr>
        <w:t xml:space="preserve"> </w:t>
      </w:r>
    </w:p>
    <w:p w:rsidR="00CF4A41" w:rsidRDefault="00CF4A41" w:rsidP="000D137F">
      <w:pPr>
        <w:rPr>
          <w:lang w:val="it-IT"/>
        </w:rPr>
      </w:pPr>
      <w:r>
        <w:rPr>
          <w:lang w:val="it-IT"/>
        </w:rPr>
        <w:t>AD COMPLETORIUM ut supra in vigilia.</w:t>
      </w:r>
    </w:p>
    <w:p w:rsidR="00BE0E00" w:rsidRDefault="00C1673E" w:rsidP="000D137F">
      <w:pPr>
        <w:rPr>
          <w:lang w:val="it-IT"/>
        </w:rPr>
      </w:pPr>
      <w:r>
        <w:rPr>
          <w:lang w:val="it-IT"/>
        </w:rPr>
        <w:t xml:space="preserve">AD MATUTINAS INV </w:t>
      </w:r>
      <w:r w:rsidRPr="00273287">
        <w:rPr>
          <w:rStyle w:val="Incipit"/>
        </w:rPr>
        <w:t>Hodie</w:t>
      </w:r>
      <w:r>
        <w:rPr>
          <w:lang w:val="it-IT"/>
        </w:rPr>
        <w:t xml:space="preserve"> </w:t>
      </w:r>
      <w:r w:rsidRPr="00273287">
        <w:rPr>
          <w:rStyle w:val="Incipit"/>
        </w:rPr>
        <w:t>scietis</w:t>
      </w:r>
      <w:r w:rsidR="00BE0E00">
        <w:rPr>
          <w:lang w:val="it-IT"/>
        </w:rPr>
        <w:t>.</w:t>
      </w:r>
    </w:p>
    <w:p w:rsidR="00CF4A41" w:rsidRDefault="00C1673E" w:rsidP="000D137F">
      <w:pPr>
        <w:rPr>
          <w:lang w:val="it-IT"/>
        </w:rPr>
      </w:pPr>
      <w:r>
        <w:rPr>
          <w:lang w:val="it-IT"/>
        </w:rPr>
        <w:t xml:space="preserve">IN PRIMO NOCTURNO AN </w:t>
      </w:r>
      <w:r w:rsidRPr="00273287">
        <w:rPr>
          <w:rStyle w:val="Incipit"/>
        </w:rPr>
        <w:t>Scientes</w:t>
      </w:r>
      <w:r>
        <w:rPr>
          <w:lang w:val="it-IT"/>
        </w:rPr>
        <w:t xml:space="preserve"> </w:t>
      </w:r>
      <w:r w:rsidRPr="00273287">
        <w:rPr>
          <w:rStyle w:val="Incipit"/>
        </w:rPr>
        <w:t>quia</w:t>
      </w:r>
      <w:r>
        <w:rPr>
          <w:lang w:val="it-IT"/>
        </w:rPr>
        <w:t xml:space="preserve"> </w:t>
      </w:r>
      <w:r w:rsidRPr="00273287">
        <w:rPr>
          <w:rStyle w:val="Incipit"/>
        </w:rPr>
        <w:t>hora</w:t>
      </w:r>
      <w:r>
        <w:rPr>
          <w:lang w:val="it-IT"/>
        </w:rPr>
        <w:t xml:space="preserve"> </w:t>
      </w:r>
      <w:r w:rsidRPr="00273287">
        <w:rPr>
          <w:rStyle w:val="Incipit"/>
        </w:rPr>
        <w:t>est</w:t>
      </w:r>
      <w:r>
        <w:rPr>
          <w:lang w:val="it-IT"/>
        </w:rPr>
        <w:t xml:space="preserve">. PS </w:t>
      </w:r>
      <w:r w:rsidRPr="00273287">
        <w:rPr>
          <w:rStyle w:val="Incipit"/>
        </w:rPr>
        <w:t>Beatus</w:t>
      </w:r>
      <w:r>
        <w:rPr>
          <w:lang w:val="it-IT"/>
        </w:rPr>
        <w:t xml:space="preserve"> </w:t>
      </w:r>
      <w:r w:rsidRPr="00273287">
        <w:rPr>
          <w:rStyle w:val="Incipit"/>
        </w:rPr>
        <w:t>vir</w:t>
      </w:r>
      <w:r>
        <w:rPr>
          <w:lang w:val="it-IT"/>
        </w:rPr>
        <w:t xml:space="preserve"> cum reliquis. VS </w:t>
      </w:r>
      <w:r w:rsidRPr="00273287">
        <w:rPr>
          <w:rStyle w:val="Incipit"/>
        </w:rPr>
        <w:t>Hodie</w:t>
      </w:r>
      <w:r>
        <w:rPr>
          <w:lang w:val="it-IT"/>
        </w:rPr>
        <w:t xml:space="preserve"> </w:t>
      </w:r>
      <w:r w:rsidRPr="00273287">
        <w:rPr>
          <w:rStyle w:val="Incipit"/>
        </w:rPr>
        <w:t>scie</w:t>
      </w:r>
      <w:r w:rsidRPr="00E25853">
        <w:rPr>
          <w:rStyle w:val="Neume"/>
        </w:rPr>
        <w:t>t</w:t>
      </w:r>
      <w:r w:rsidRPr="00DE68E1">
        <w:rPr>
          <w:rStyle w:val="Neume"/>
        </w:rPr>
        <w:t>is</w:t>
      </w:r>
      <w:r>
        <w:rPr>
          <w:lang w:val="it-IT"/>
        </w:rPr>
        <w:t xml:space="preserve">. VS </w:t>
      </w:r>
      <w:r w:rsidRPr="00273287">
        <w:rPr>
          <w:rStyle w:val="Incipit"/>
        </w:rPr>
        <w:t>Crastina</w:t>
      </w:r>
      <w:r>
        <w:rPr>
          <w:lang w:val="it-IT"/>
        </w:rPr>
        <w:t xml:space="preserve"> </w:t>
      </w:r>
      <w:r w:rsidRPr="00273287">
        <w:rPr>
          <w:rStyle w:val="Incipit"/>
        </w:rPr>
        <w:t>die</w:t>
      </w:r>
      <w:r>
        <w:rPr>
          <w:lang w:val="it-IT"/>
        </w:rPr>
        <w:t xml:space="preserve"> </w:t>
      </w:r>
      <w:r w:rsidRPr="00273287">
        <w:rPr>
          <w:rStyle w:val="Incipit"/>
        </w:rPr>
        <w:t>delebi</w:t>
      </w:r>
      <w:r w:rsidRPr="00E25853">
        <w:rPr>
          <w:rStyle w:val="Neume"/>
        </w:rPr>
        <w:t>t</w:t>
      </w:r>
      <w:r w:rsidRPr="00F60E1D">
        <w:rPr>
          <w:rStyle w:val="Neume"/>
        </w:rPr>
        <w:t>ur</w:t>
      </w:r>
      <w:r>
        <w:rPr>
          <w:lang w:val="it-IT"/>
        </w:rPr>
        <w:t xml:space="preserve">. VS </w:t>
      </w:r>
      <w:r w:rsidRPr="0087128C">
        <w:rPr>
          <w:rStyle w:val="Incipit"/>
        </w:rPr>
        <w:t>Expectetur</w:t>
      </w:r>
      <w:r w:rsidRPr="00A002FB">
        <w:t xml:space="preserve"> </w:t>
      </w:r>
      <w:r w:rsidRPr="0087128C">
        <w:rPr>
          <w:rStyle w:val="Incipit"/>
        </w:rPr>
        <w:t>sicut</w:t>
      </w:r>
      <w:r>
        <w:rPr>
          <w:lang w:val="it-IT"/>
        </w:rPr>
        <w:t xml:space="preserve"> </w:t>
      </w:r>
      <w:r w:rsidRPr="00273287">
        <w:rPr>
          <w:rStyle w:val="Incipit"/>
        </w:rPr>
        <w:t>pluvi</w:t>
      </w:r>
      <w:r w:rsidRPr="00F60E1D">
        <w:rPr>
          <w:rStyle w:val="Neume"/>
        </w:rPr>
        <w:t>a</w:t>
      </w:r>
      <w:r>
        <w:rPr>
          <w:lang w:val="it-IT"/>
        </w:rPr>
        <w:t xml:space="preserve">. LS </w:t>
      </w:r>
      <w:r w:rsidRPr="00273287">
        <w:rPr>
          <w:rStyle w:val="Incipit"/>
        </w:rPr>
        <w:t>Laetitia</w:t>
      </w:r>
      <w:r>
        <w:rPr>
          <w:lang w:val="it-IT"/>
        </w:rPr>
        <w:t xml:space="preserve"> </w:t>
      </w:r>
      <w:r w:rsidRPr="00273287">
        <w:rPr>
          <w:rStyle w:val="Incipit"/>
        </w:rPr>
        <w:t>quanta</w:t>
      </w:r>
      <w:r>
        <w:rPr>
          <w:lang w:val="it-IT"/>
        </w:rPr>
        <w:t xml:space="preserve"> </w:t>
      </w:r>
      <w:r w:rsidRPr="00273287">
        <w:rPr>
          <w:rStyle w:val="Incipit"/>
        </w:rPr>
        <w:t>sit</w:t>
      </w:r>
      <w:r>
        <w:rPr>
          <w:lang w:val="it-IT"/>
        </w:rPr>
        <w:t xml:space="preserve">. Sex responsoria de historia [RP] </w:t>
      </w:r>
      <w:r w:rsidRPr="00273287">
        <w:rPr>
          <w:rStyle w:val="Incipit"/>
        </w:rPr>
        <w:t>Canite</w:t>
      </w:r>
      <w:r>
        <w:rPr>
          <w:lang w:val="it-IT"/>
        </w:rPr>
        <w:t xml:space="preserve"> </w:t>
      </w:r>
      <w:r w:rsidRPr="00273287">
        <w:rPr>
          <w:rStyle w:val="Incipit"/>
        </w:rPr>
        <w:t>tuba</w:t>
      </w:r>
      <w:r>
        <w:rPr>
          <w:lang w:val="it-IT"/>
        </w:rPr>
        <w:t xml:space="preserve">. EV </w:t>
      </w:r>
      <w:r w:rsidRPr="00273287">
        <w:rPr>
          <w:rStyle w:val="Incipit"/>
        </w:rPr>
        <w:t>Cum</w:t>
      </w:r>
      <w:r>
        <w:rPr>
          <w:lang w:val="it-IT"/>
        </w:rPr>
        <w:t xml:space="preserve"> </w:t>
      </w:r>
      <w:r w:rsidRPr="00273287">
        <w:rPr>
          <w:rStyle w:val="Incipit"/>
        </w:rPr>
        <w:t>esset</w:t>
      </w:r>
      <w:r>
        <w:rPr>
          <w:lang w:val="it-IT"/>
        </w:rPr>
        <w:t xml:space="preserve"> </w:t>
      </w:r>
      <w:r w:rsidRPr="00273287">
        <w:rPr>
          <w:rStyle w:val="Incipit"/>
        </w:rPr>
        <w:t>desponsata</w:t>
      </w:r>
      <w:r>
        <w:rPr>
          <w:lang w:val="it-IT"/>
        </w:rPr>
        <w:t xml:space="preserve">. RP </w:t>
      </w:r>
      <w:r w:rsidRPr="00273287">
        <w:rPr>
          <w:rStyle w:val="Neume"/>
        </w:rPr>
        <w:t>Sanctifica</w:t>
      </w:r>
      <w:r w:rsidRPr="00273287">
        <w:rPr>
          <w:rStyle w:val="Incipit"/>
        </w:rPr>
        <w:t>mini</w:t>
      </w:r>
      <w:r>
        <w:rPr>
          <w:lang w:val="it-IT"/>
        </w:rPr>
        <w:t>.</w:t>
      </w:r>
      <w:r w:rsidR="00385347">
        <w:rPr>
          <w:lang w:val="it-IT"/>
        </w:rPr>
        <w:t xml:space="preserve"> </w:t>
      </w:r>
      <w:r>
        <w:rPr>
          <w:lang w:val="it-IT"/>
        </w:rPr>
        <w:t xml:space="preserve">RP </w:t>
      </w:r>
      <w:r w:rsidRPr="00273287">
        <w:rPr>
          <w:rStyle w:val="Neume"/>
        </w:rPr>
        <w:t>Constantes estote</w:t>
      </w:r>
      <w:r>
        <w:rPr>
          <w:lang w:val="it-IT"/>
        </w:rPr>
        <w:t xml:space="preserve">. RP </w:t>
      </w:r>
      <w:r w:rsidRPr="00273287">
        <w:rPr>
          <w:rStyle w:val="Neume"/>
        </w:rPr>
        <w:t>De illa</w:t>
      </w:r>
      <w:r>
        <w:rPr>
          <w:lang w:val="it-IT"/>
        </w:rPr>
        <w:t xml:space="preserve">. Post [RV] </w:t>
      </w:r>
      <w:r w:rsidRPr="00273287">
        <w:rPr>
          <w:rStyle w:val="Incipit"/>
        </w:rPr>
        <w:t>Gloria</w:t>
      </w:r>
      <w:r>
        <w:rPr>
          <w:lang w:val="it-IT"/>
        </w:rPr>
        <w:t xml:space="preserve"> </w:t>
      </w:r>
      <w:r w:rsidRPr="00273287">
        <w:rPr>
          <w:rStyle w:val="Incipit"/>
        </w:rPr>
        <w:t>patri</w:t>
      </w:r>
      <w:r>
        <w:rPr>
          <w:lang w:val="it-IT"/>
        </w:rPr>
        <w:t xml:space="preserve"> incipitur [REP] </w:t>
      </w:r>
      <w:r w:rsidRPr="00273287">
        <w:rPr>
          <w:rStyle w:val="Incipit"/>
        </w:rPr>
        <w:t>De</w:t>
      </w:r>
      <w:r>
        <w:rPr>
          <w:lang w:val="it-IT"/>
        </w:rPr>
        <w:t xml:space="preserve"> </w:t>
      </w:r>
      <w:r w:rsidRPr="00273287">
        <w:rPr>
          <w:rStyle w:val="Incipit"/>
        </w:rPr>
        <w:t>illa</w:t>
      </w:r>
      <w:r>
        <w:rPr>
          <w:lang w:val="it-IT"/>
        </w:rPr>
        <w:t>.</w:t>
      </w:r>
    </w:p>
    <w:p w:rsidR="00C1673E" w:rsidRDefault="00C1673E" w:rsidP="000D137F">
      <w:pPr>
        <w:rPr>
          <w:lang w:val="it-IT"/>
        </w:rPr>
      </w:pPr>
      <w:r>
        <w:rPr>
          <w:lang w:val="it-IT"/>
        </w:rPr>
        <w:t xml:space="preserve">AD LAUDES AN </w:t>
      </w:r>
      <w:r w:rsidRPr="00273287">
        <w:rPr>
          <w:rStyle w:val="Neume"/>
        </w:rPr>
        <w:t>Iudea et Hierusalem</w:t>
      </w:r>
      <w:r>
        <w:rPr>
          <w:lang w:val="it-IT"/>
        </w:rPr>
        <w:t xml:space="preserve">. PS </w:t>
      </w:r>
      <w:r w:rsidRPr="00273287">
        <w:rPr>
          <w:rStyle w:val="Incipit"/>
        </w:rPr>
        <w:t>Dominus</w:t>
      </w:r>
      <w:r>
        <w:rPr>
          <w:lang w:val="it-IT"/>
        </w:rPr>
        <w:t xml:space="preserve"> </w:t>
      </w:r>
      <w:r w:rsidRPr="00273287">
        <w:rPr>
          <w:rStyle w:val="Incipit"/>
        </w:rPr>
        <w:t>regnavit</w:t>
      </w:r>
      <w:r>
        <w:rPr>
          <w:lang w:val="it-IT"/>
        </w:rPr>
        <w:t xml:space="preserve">. AN </w:t>
      </w:r>
      <w:r w:rsidRPr="00273287">
        <w:rPr>
          <w:rStyle w:val="Neume"/>
        </w:rPr>
        <w:t>Hodie</w:t>
      </w:r>
      <w:r w:rsidRPr="00A002FB">
        <w:t xml:space="preserve"> </w:t>
      </w:r>
      <w:r w:rsidRPr="00273287">
        <w:rPr>
          <w:rStyle w:val="Incipit"/>
        </w:rPr>
        <w:t>scietis</w:t>
      </w:r>
      <w:r>
        <w:rPr>
          <w:lang w:val="it-IT"/>
        </w:rPr>
        <w:t xml:space="preserve">. PS </w:t>
      </w:r>
      <w:r w:rsidRPr="00273287">
        <w:rPr>
          <w:rStyle w:val="Incipit"/>
        </w:rPr>
        <w:t>Iubilate</w:t>
      </w:r>
      <w:r>
        <w:rPr>
          <w:lang w:val="it-IT"/>
        </w:rPr>
        <w:t xml:space="preserve"> </w:t>
      </w:r>
      <w:r w:rsidRPr="00273287">
        <w:rPr>
          <w:rStyle w:val="Incipit"/>
        </w:rPr>
        <w:t>deo</w:t>
      </w:r>
      <w:r>
        <w:rPr>
          <w:lang w:val="it-IT"/>
        </w:rPr>
        <w:t xml:space="preserve">. AN </w:t>
      </w:r>
      <w:r w:rsidRPr="00273287">
        <w:rPr>
          <w:rStyle w:val="Neume"/>
        </w:rPr>
        <w:t>Crastina</w:t>
      </w:r>
      <w:r w:rsidRPr="00A002FB">
        <w:t xml:space="preserve"> </w:t>
      </w:r>
      <w:r w:rsidRPr="00273287">
        <w:rPr>
          <w:rStyle w:val="Incipit"/>
        </w:rPr>
        <w:t>die</w:t>
      </w:r>
      <w:r>
        <w:rPr>
          <w:lang w:val="it-IT"/>
        </w:rPr>
        <w:t xml:space="preserve">. PS </w:t>
      </w:r>
      <w:r w:rsidR="00273287" w:rsidRPr="00246479">
        <w:rPr>
          <w:rStyle w:val="Incipit"/>
        </w:rPr>
        <w:t>Deus</w:t>
      </w:r>
      <w:r w:rsidR="00273287" w:rsidRPr="00A002FB">
        <w:t xml:space="preserve"> </w:t>
      </w:r>
      <w:r w:rsidR="00273287" w:rsidRPr="00246479">
        <w:rPr>
          <w:rStyle w:val="Incipit"/>
        </w:rPr>
        <w:t>$E::d</w:t>
      </w:r>
      <w:r w:rsidRPr="00246479">
        <w:rPr>
          <w:rStyle w:val="Incipit"/>
        </w:rPr>
        <w:t>eus$</w:t>
      </w:r>
      <w:r w:rsidRPr="00A002FB">
        <w:t xml:space="preserve"> </w:t>
      </w:r>
      <w:r w:rsidRPr="00246479">
        <w:rPr>
          <w:rStyle w:val="Incipit"/>
        </w:rPr>
        <w:t>meus</w:t>
      </w:r>
      <w:r>
        <w:rPr>
          <w:lang w:val="it-IT"/>
        </w:rPr>
        <w:t xml:space="preserve">. AN </w:t>
      </w:r>
      <w:r w:rsidRPr="00273287">
        <w:rPr>
          <w:rStyle w:val="Neume"/>
        </w:rPr>
        <w:t>Dominus veniet</w:t>
      </w:r>
      <w:r>
        <w:rPr>
          <w:lang w:val="it-IT"/>
        </w:rPr>
        <w:t xml:space="preserve">. PS </w:t>
      </w:r>
      <w:r w:rsidRPr="00273287">
        <w:rPr>
          <w:rStyle w:val="Incipit"/>
        </w:rPr>
        <w:t>Benedicite</w:t>
      </w:r>
      <w:r>
        <w:rPr>
          <w:lang w:val="it-IT"/>
        </w:rPr>
        <w:t xml:space="preserve"> </w:t>
      </w:r>
      <w:r w:rsidRPr="00273287">
        <w:rPr>
          <w:rStyle w:val="Incipit"/>
        </w:rPr>
        <w:t>omnes</w:t>
      </w:r>
      <w:r>
        <w:rPr>
          <w:lang w:val="it-IT"/>
        </w:rPr>
        <w:t xml:space="preserve">. AN </w:t>
      </w:r>
      <w:r w:rsidRPr="00273287">
        <w:rPr>
          <w:rStyle w:val="Incipit"/>
        </w:rPr>
        <w:t>Crastina</w:t>
      </w:r>
      <w:r>
        <w:rPr>
          <w:lang w:val="it-IT"/>
        </w:rPr>
        <w:t xml:space="preserve"> </w:t>
      </w:r>
      <w:r w:rsidRPr="00273287">
        <w:rPr>
          <w:rStyle w:val="Incipit"/>
        </w:rPr>
        <w:t>erit</w:t>
      </w:r>
      <w:r>
        <w:rPr>
          <w:lang w:val="it-IT"/>
        </w:rPr>
        <w:t xml:space="preserve">. PS </w:t>
      </w:r>
      <w:r w:rsidRPr="00273287">
        <w:rPr>
          <w:rStyle w:val="Incipit"/>
        </w:rPr>
        <w:t>Laudate</w:t>
      </w:r>
      <w:r>
        <w:rPr>
          <w:lang w:val="it-IT"/>
        </w:rPr>
        <w:t xml:space="preserve">. HY </w:t>
      </w:r>
      <w:r w:rsidRPr="00273287">
        <w:rPr>
          <w:rStyle w:val="Incipit"/>
        </w:rPr>
        <w:t>Vox</w:t>
      </w:r>
      <w:r>
        <w:rPr>
          <w:lang w:val="it-IT"/>
        </w:rPr>
        <w:t xml:space="preserve"> </w:t>
      </w:r>
      <w:r w:rsidRPr="00273287">
        <w:rPr>
          <w:rStyle w:val="Incipit"/>
        </w:rPr>
        <w:t>clara</w:t>
      </w:r>
      <w:r>
        <w:rPr>
          <w:lang w:val="it-IT"/>
        </w:rPr>
        <w:t xml:space="preserve">. CP </w:t>
      </w:r>
      <w:r w:rsidRPr="00273287">
        <w:rPr>
          <w:rStyle w:val="Incipit"/>
        </w:rPr>
        <w:t>Propter</w:t>
      </w:r>
      <w:r>
        <w:rPr>
          <w:lang w:val="it-IT"/>
        </w:rPr>
        <w:t xml:space="preserve"> </w:t>
      </w:r>
      <w:r w:rsidRPr="00273287">
        <w:rPr>
          <w:rStyle w:val="Incipit"/>
        </w:rPr>
        <w:t>Sion</w:t>
      </w:r>
      <w:r>
        <w:rPr>
          <w:lang w:val="it-IT"/>
        </w:rPr>
        <w:t xml:space="preserve">. VS </w:t>
      </w:r>
      <w:r w:rsidRPr="00273287">
        <w:rPr>
          <w:rStyle w:val="Incipit"/>
        </w:rPr>
        <w:t>Constantes</w:t>
      </w:r>
      <w:r>
        <w:rPr>
          <w:lang w:val="it-IT"/>
        </w:rPr>
        <w:t xml:space="preserve"> </w:t>
      </w:r>
      <w:r w:rsidRPr="00273287">
        <w:rPr>
          <w:rStyle w:val="Incipit"/>
        </w:rPr>
        <w:t>esto</w:t>
      </w:r>
      <w:r w:rsidRPr="00883B2F">
        <w:rPr>
          <w:rStyle w:val="Neume"/>
        </w:rPr>
        <w:t>t</w:t>
      </w:r>
      <w:r w:rsidRPr="00273287">
        <w:rPr>
          <w:rStyle w:val="Neume"/>
        </w:rPr>
        <w:t>e</w:t>
      </w:r>
      <w:r>
        <w:rPr>
          <w:lang w:val="it-IT"/>
        </w:rPr>
        <w:t xml:space="preserve">. AB </w:t>
      </w:r>
      <w:r w:rsidRPr="00273287">
        <w:rPr>
          <w:rStyle w:val="Neume"/>
        </w:rPr>
        <w:t>Ioseph fili</w:t>
      </w:r>
      <w:r w:rsidRPr="00A002FB">
        <w:t xml:space="preserve"> </w:t>
      </w:r>
      <w:r w:rsidRPr="00273287">
        <w:rPr>
          <w:rStyle w:val="Incipit"/>
        </w:rPr>
        <w:t>David</w:t>
      </w:r>
      <w:r>
        <w:rPr>
          <w:lang w:val="it-IT"/>
        </w:rPr>
        <w:t>. Oratio ut supra de vigilia.</w:t>
      </w:r>
    </w:p>
    <w:p w:rsidR="00C1673E" w:rsidRDefault="00C1673E" w:rsidP="000D137F">
      <w:pPr>
        <w:rPr>
          <w:lang w:val="it-IT"/>
        </w:rPr>
      </w:pPr>
      <w:r>
        <w:rPr>
          <w:lang w:val="it-IT"/>
        </w:rPr>
        <w:t xml:space="preserve">AD PRIMAM AN </w:t>
      </w:r>
      <w:r w:rsidRPr="00273287">
        <w:rPr>
          <w:rStyle w:val="Neume"/>
        </w:rPr>
        <w:t>Iude</w:t>
      </w:r>
      <w:r w:rsidR="00273287" w:rsidRPr="00273287">
        <w:rPr>
          <w:rStyle w:val="Neume"/>
        </w:rPr>
        <w:t>a</w:t>
      </w:r>
      <w:r w:rsidRPr="00A002FB">
        <w:t xml:space="preserve"> </w:t>
      </w:r>
      <w:r w:rsidRPr="00273287">
        <w:rPr>
          <w:rStyle w:val="Incipit"/>
        </w:rPr>
        <w:t>et</w:t>
      </w:r>
      <w:r>
        <w:rPr>
          <w:lang w:val="it-IT"/>
        </w:rPr>
        <w:t xml:space="preserve"> </w:t>
      </w:r>
      <w:r w:rsidRPr="00273287">
        <w:rPr>
          <w:rStyle w:val="Incipit"/>
        </w:rPr>
        <w:t>Hierusalem</w:t>
      </w:r>
      <w:r>
        <w:rPr>
          <w:lang w:val="it-IT"/>
        </w:rPr>
        <w:t xml:space="preserve">. CP </w:t>
      </w:r>
      <w:r w:rsidRPr="00273287">
        <w:rPr>
          <w:rStyle w:val="Incipit"/>
        </w:rPr>
        <w:t>Deus</w:t>
      </w:r>
      <w:r>
        <w:rPr>
          <w:lang w:val="it-IT"/>
        </w:rPr>
        <w:t xml:space="preserve"> </w:t>
      </w:r>
      <w:r w:rsidRPr="00273287">
        <w:rPr>
          <w:rStyle w:val="Incipit"/>
        </w:rPr>
        <w:t>pacis</w:t>
      </w:r>
      <w:r>
        <w:rPr>
          <w:lang w:val="it-IT"/>
        </w:rPr>
        <w:t xml:space="preserve"> </w:t>
      </w:r>
      <w:r w:rsidRPr="00273287">
        <w:rPr>
          <w:rStyle w:val="Incipit"/>
        </w:rPr>
        <w:t>sanctificet</w:t>
      </w:r>
      <w:r>
        <w:rPr>
          <w:lang w:val="it-IT"/>
        </w:rPr>
        <w:t>. Oratio ut supra de vigilia.</w:t>
      </w:r>
    </w:p>
    <w:p w:rsidR="00C1673E" w:rsidRDefault="00C1673E" w:rsidP="000D137F">
      <w:pPr>
        <w:rPr>
          <w:lang w:val="it-IT"/>
        </w:rPr>
      </w:pPr>
      <w:r>
        <w:rPr>
          <w:lang w:val="it-IT"/>
        </w:rPr>
        <w:t xml:space="preserve">AD TERTIAM AN </w:t>
      </w:r>
      <w:r w:rsidRPr="00273287">
        <w:rPr>
          <w:rStyle w:val="Neume"/>
        </w:rPr>
        <w:t>Levate capita</w:t>
      </w:r>
      <w:r>
        <w:rPr>
          <w:lang w:val="it-IT"/>
        </w:rPr>
        <w:t xml:space="preserve">. CP </w:t>
      </w:r>
      <w:r w:rsidRPr="00273287">
        <w:rPr>
          <w:rStyle w:val="Incipit"/>
        </w:rPr>
        <w:t>Videbunt</w:t>
      </w:r>
      <w:r>
        <w:rPr>
          <w:lang w:val="it-IT"/>
        </w:rPr>
        <w:t xml:space="preserve"> </w:t>
      </w:r>
      <w:r w:rsidRPr="00273287">
        <w:rPr>
          <w:rStyle w:val="Incipit"/>
        </w:rPr>
        <w:t>gentes</w:t>
      </w:r>
      <w:r>
        <w:rPr>
          <w:lang w:val="it-IT"/>
        </w:rPr>
        <w:t>. R</w:t>
      </w:r>
      <w:r w:rsidR="000D3F26">
        <w:rPr>
          <w:lang w:val="it-IT"/>
        </w:rPr>
        <w:t>B</w:t>
      </w:r>
      <w:r>
        <w:rPr>
          <w:lang w:val="it-IT"/>
        </w:rPr>
        <w:t xml:space="preserve"> </w:t>
      </w:r>
      <w:r w:rsidRPr="00273287">
        <w:rPr>
          <w:rStyle w:val="Neume"/>
        </w:rPr>
        <w:t>Hodie scietis</w:t>
      </w:r>
      <w:r>
        <w:rPr>
          <w:lang w:val="it-IT"/>
        </w:rPr>
        <w:t xml:space="preserve">. VS </w:t>
      </w:r>
      <w:r w:rsidRPr="00273287">
        <w:rPr>
          <w:rStyle w:val="Incipit"/>
        </w:rPr>
        <w:t>Crastina</w:t>
      </w:r>
      <w:r>
        <w:rPr>
          <w:lang w:val="it-IT"/>
        </w:rPr>
        <w:t xml:space="preserve"> </w:t>
      </w:r>
      <w:r w:rsidRPr="00273287">
        <w:rPr>
          <w:rStyle w:val="Incipit"/>
        </w:rPr>
        <w:t>die</w:t>
      </w:r>
      <w:r>
        <w:rPr>
          <w:lang w:val="it-IT"/>
        </w:rPr>
        <w:t xml:space="preserve"> </w:t>
      </w:r>
      <w:r w:rsidRPr="00273287">
        <w:rPr>
          <w:rStyle w:val="Incipit"/>
        </w:rPr>
        <w:t>delebitur</w:t>
      </w:r>
      <w:r>
        <w:rPr>
          <w:lang w:val="it-IT"/>
        </w:rPr>
        <w:t>.</w:t>
      </w:r>
    </w:p>
    <w:p w:rsidR="00C1673E" w:rsidRDefault="00C1673E" w:rsidP="000D137F">
      <w:pPr>
        <w:rPr>
          <w:lang w:val="it-IT"/>
        </w:rPr>
      </w:pPr>
      <w:r>
        <w:rPr>
          <w:lang w:val="it-IT"/>
        </w:rPr>
        <w:t xml:space="preserve">AD MISSAM IN </w:t>
      </w:r>
      <w:r w:rsidRPr="00630A32">
        <w:rPr>
          <w:rStyle w:val="Neume"/>
        </w:rPr>
        <w:t>Hodie scietis</w:t>
      </w:r>
      <w:r>
        <w:rPr>
          <w:lang w:val="it-IT"/>
        </w:rPr>
        <w:t xml:space="preserve">. [GL] </w:t>
      </w:r>
      <w:r w:rsidRPr="00630A32">
        <w:rPr>
          <w:rStyle w:val="Incipit"/>
        </w:rPr>
        <w:t>Gloria</w:t>
      </w:r>
      <w:r>
        <w:rPr>
          <w:lang w:val="it-IT"/>
        </w:rPr>
        <w:t xml:space="preserve"> </w:t>
      </w:r>
      <w:r w:rsidRPr="00630A32">
        <w:rPr>
          <w:rStyle w:val="Incipit"/>
        </w:rPr>
        <w:t>in</w:t>
      </w:r>
      <w:r>
        <w:rPr>
          <w:lang w:val="it-IT"/>
        </w:rPr>
        <w:t xml:space="preserve"> </w:t>
      </w:r>
      <w:r w:rsidRPr="00630A32">
        <w:rPr>
          <w:rStyle w:val="Incipit"/>
        </w:rPr>
        <w:t>excelsis</w:t>
      </w:r>
      <w:r>
        <w:rPr>
          <w:lang w:val="it-IT"/>
        </w:rPr>
        <w:t xml:space="preserve"> </w:t>
      </w:r>
      <w:r w:rsidRPr="00630A32">
        <w:rPr>
          <w:rStyle w:val="Incipit"/>
        </w:rPr>
        <w:t>deo</w:t>
      </w:r>
      <w:r>
        <w:rPr>
          <w:lang w:val="it-IT"/>
        </w:rPr>
        <w:t xml:space="preserve"> non </w:t>
      </w:r>
      <w:r w:rsidR="00273287">
        <w:rPr>
          <w:lang w:val="it-IT"/>
        </w:rPr>
        <w:t>can</w:t>
      </w:r>
      <w:r>
        <w:rPr>
          <w:lang w:val="it-IT"/>
        </w:rPr>
        <w:t xml:space="preserve">itur. </w:t>
      </w:r>
      <w:r w:rsidR="000D3F26">
        <w:rPr>
          <w:lang w:val="it-IT"/>
        </w:rPr>
        <w:t xml:space="preserve">ORCL </w:t>
      </w:r>
      <w:r w:rsidR="000D3F26" w:rsidRPr="00630A32">
        <w:rPr>
          <w:rStyle w:val="Incipit"/>
        </w:rPr>
        <w:t>Deus</w:t>
      </w:r>
      <w:r w:rsidR="000D3F26">
        <w:rPr>
          <w:lang w:val="it-IT"/>
        </w:rPr>
        <w:t xml:space="preserve"> </w:t>
      </w:r>
      <w:r w:rsidR="000D3F26" w:rsidRPr="00630A32">
        <w:rPr>
          <w:rStyle w:val="Incipit"/>
        </w:rPr>
        <w:t>qui</w:t>
      </w:r>
      <w:r w:rsidR="000D3F26">
        <w:rPr>
          <w:lang w:val="it-IT"/>
        </w:rPr>
        <w:t xml:space="preserve"> </w:t>
      </w:r>
      <w:r w:rsidR="000D3F26" w:rsidRPr="00630A32">
        <w:rPr>
          <w:rStyle w:val="Incipit"/>
        </w:rPr>
        <w:t>nos</w:t>
      </w:r>
      <w:r w:rsidR="000D3F26">
        <w:rPr>
          <w:lang w:val="it-IT"/>
        </w:rPr>
        <w:t xml:space="preserve"> </w:t>
      </w:r>
      <w:r w:rsidR="000D3F26" w:rsidRPr="00630A32">
        <w:rPr>
          <w:rStyle w:val="Incipit"/>
        </w:rPr>
        <w:t>redemptionis</w:t>
      </w:r>
      <w:r w:rsidR="000D3F26">
        <w:rPr>
          <w:lang w:val="it-IT"/>
        </w:rPr>
        <w:t xml:space="preserve">. EPP </w:t>
      </w:r>
      <w:r w:rsidR="000D3F26" w:rsidRPr="00630A32">
        <w:rPr>
          <w:rStyle w:val="Incipit"/>
        </w:rPr>
        <w:t>Propter</w:t>
      </w:r>
      <w:r w:rsidR="000D3F26">
        <w:rPr>
          <w:lang w:val="it-IT"/>
        </w:rPr>
        <w:t xml:space="preserve"> </w:t>
      </w:r>
      <w:r w:rsidR="000D3F26" w:rsidRPr="00630A32">
        <w:rPr>
          <w:rStyle w:val="Incipit"/>
        </w:rPr>
        <w:t>Sion</w:t>
      </w:r>
      <w:r w:rsidR="000D3F26">
        <w:rPr>
          <w:lang w:val="it-IT"/>
        </w:rPr>
        <w:t xml:space="preserve">. EP </w:t>
      </w:r>
      <w:r w:rsidR="000D3F26" w:rsidRPr="00630A32">
        <w:rPr>
          <w:rStyle w:val="Incipit"/>
        </w:rPr>
        <w:t>Paulus</w:t>
      </w:r>
      <w:r w:rsidR="000D3F26">
        <w:rPr>
          <w:lang w:val="it-IT"/>
        </w:rPr>
        <w:t xml:space="preserve"> </w:t>
      </w:r>
      <w:r w:rsidR="000D3F26" w:rsidRPr="00630A32">
        <w:rPr>
          <w:rStyle w:val="Incipit"/>
        </w:rPr>
        <w:t>servus</w:t>
      </w:r>
      <w:r w:rsidR="000D3F26">
        <w:rPr>
          <w:lang w:val="it-IT"/>
        </w:rPr>
        <w:t xml:space="preserve"> </w:t>
      </w:r>
      <w:r w:rsidR="000D3F26" w:rsidRPr="00630A32">
        <w:rPr>
          <w:rStyle w:val="Incipit"/>
        </w:rPr>
        <w:t>Iesus</w:t>
      </w:r>
      <w:r w:rsidR="000D3F26">
        <w:rPr>
          <w:lang w:val="it-IT"/>
        </w:rPr>
        <w:t xml:space="preserve">. GR </w:t>
      </w:r>
      <w:r w:rsidR="000D3F26" w:rsidRPr="00630A32">
        <w:rPr>
          <w:rStyle w:val="Neume"/>
        </w:rPr>
        <w:t>Hodie</w:t>
      </w:r>
      <w:r w:rsidR="000D3F26" w:rsidRPr="00A002FB">
        <w:t xml:space="preserve"> </w:t>
      </w:r>
      <w:r w:rsidR="000D3F26" w:rsidRPr="00630A32">
        <w:rPr>
          <w:rStyle w:val="Incipit"/>
        </w:rPr>
        <w:t>scietis</w:t>
      </w:r>
      <w:r w:rsidR="000D3F26">
        <w:rPr>
          <w:lang w:val="it-IT"/>
        </w:rPr>
        <w:t xml:space="preserve">. ALV </w:t>
      </w:r>
      <w:r w:rsidR="000D3F26" w:rsidRPr="00630A32">
        <w:rPr>
          <w:rStyle w:val="Incipit"/>
        </w:rPr>
        <w:t>Veni</w:t>
      </w:r>
      <w:r w:rsidR="000D3F26">
        <w:rPr>
          <w:lang w:val="it-IT"/>
        </w:rPr>
        <w:t xml:space="preserve"> </w:t>
      </w:r>
      <w:r w:rsidR="000D3F26" w:rsidRPr="00630A32">
        <w:rPr>
          <w:rStyle w:val="Incipit"/>
        </w:rPr>
        <w:t>domine</w:t>
      </w:r>
      <w:r w:rsidR="000D3F26">
        <w:rPr>
          <w:lang w:val="it-IT"/>
        </w:rPr>
        <w:t xml:space="preserve">. EV </w:t>
      </w:r>
      <w:r w:rsidR="000D3F26" w:rsidRPr="00630A32">
        <w:rPr>
          <w:rStyle w:val="Incipit"/>
        </w:rPr>
        <w:t>Cum</w:t>
      </w:r>
      <w:r w:rsidR="000D3F26">
        <w:rPr>
          <w:lang w:val="it-IT"/>
        </w:rPr>
        <w:t xml:space="preserve"> </w:t>
      </w:r>
      <w:r w:rsidR="000D3F26" w:rsidRPr="00630A32">
        <w:rPr>
          <w:rStyle w:val="Incipit"/>
        </w:rPr>
        <w:t>esset</w:t>
      </w:r>
      <w:r w:rsidR="000D3F26">
        <w:rPr>
          <w:lang w:val="it-IT"/>
        </w:rPr>
        <w:t xml:space="preserve"> </w:t>
      </w:r>
      <w:r w:rsidR="000D3F26" w:rsidRPr="00630A32">
        <w:rPr>
          <w:rStyle w:val="Incipit"/>
        </w:rPr>
        <w:t>desponsata</w:t>
      </w:r>
      <w:r w:rsidR="000D3F26">
        <w:rPr>
          <w:lang w:val="it-IT"/>
        </w:rPr>
        <w:t xml:space="preserve">. [CR] </w:t>
      </w:r>
      <w:r w:rsidR="000D3F26" w:rsidRPr="00630A32">
        <w:rPr>
          <w:rStyle w:val="Incipit"/>
        </w:rPr>
        <w:t>Credo</w:t>
      </w:r>
      <w:r w:rsidR="000D3F26">
        <w:rPr>
          <w:lang w:val="it-IT"/>
        </w:rPr>
        <w:t xml:space="preserve"> </w:t>
      </w:r>
      <w:r w:rsidR="000D3F26" w:rsidRPr="00630A32">
        <w:rPr>
          <w:rStyle w:val="Incipit"/>
        </w:rPr>
        <w:t>in</w:t>
      </w:r>
      <w:r w:rsidR="000D3F26">
        <w:rPr>
          <w:lang w:val="it-IT"/>
        </w:rPr>
        <w:t xml:space="preserve"> </w:t>
      </w:r>
      <w:r w:rsidR="000D3F26" w:rsidRPr="00630A32">
        <w:rPr>
          <w:rStyle w:val="Incipit"/>
        </w:rPr>
        <w:t>unum</w:t>
      </w:r>
      <w:r w:rsidR="000D3F26">
        <w:rPr>
          <w:lang w:val="it-IT"/>
        </w:rPr>
        <w:t xml:space="preserve"> </w:t>
      </w:r>
      <w:r w:rsidR="000D3F26" w:rsidRPr="00630A32">
        <w:rPr>
          <w:rStyle w:val="Incipit"/>
        </w:rPr>
        <w:t>deum</w:t>
      </w:r>
      <w:r w:rsidR="000D3F26">
        <w:rPr>
          <w:lang w:val="it-IT"/>
        </w:rPr>
        <w:t xml:space="preserve"> dicitur. OF </w:t>
      </w:r>
      <w:r w:rsidR="000D3F26" w:rsidRPr="00630A32">
        <w:rPr>
          <w:rStyle w:val="Incipit"/>
        </w:rPr>
        <w:t>Tollite</w:t>
      </w:r>
      <w:r w:rsidR="000D3F26">
        <w:rPr>
          <w:lang w:val="it-IT"/>
        </w:rPr>
        <w:t xml:space="preserve"> </w:t>
      </w:r>
      <w:r w:rsidR="000D3F26" w:rsidRPr="00630A32">
        <w:rPr>
          <w:rStyle w:val="Incipit"/>
        </w:rPr>
        <w:t>portas</w:t>
      </w:r>
      <w:r w:rsidR="000D3F26">
        <w:rPr>
          <w:lang w:val="it-IT"/>
        </w:rPr>
        <w:t xml:space="preserve">. Praefatio cottidiana. CO </w:t>
      </w:r>
      <w:r w:rsidR="000D3F26" w:rsidRPr="00630A32">
        <w:rPr>
          <w:rStyle w:val="Neume"/>
        </w:rPr>
        <w:t>Revelabitur</w:t>
      </w:r>
      <w:r w:rsidR="000D3F26">
        <w:rPr>
          <w:lang w:val="it-IT"/>
        </w:rPr>
        <w:t>.</w:t>
      </w:r>
      <w:r w:rsidR="00883B2F">
        <w:rPr>
          <w:lang w:val="it-IT"/>
        </w:rPr>
        <w:t xml:space="preserve"> Missa cum [BD] </w:t>
      </w:r>
      <w:r w:rsidR="00883B2F" w:rsidRPr="00883B2F">
        <w:rPr>
          <w:rStyle w:val="Incipit"/>
        </w:rPr>
        <w:t>Benedicamus</w:t>
      </w:r>
      <w:r w:rsidR="00883B2F">
        <w:rPr>
          <w:lang w:val="it-IT"/>
        </w:rPr>
        <w:t xml:space="preserve"> </w:t>
      </w:r>
      <w:r w:rsidR="00883B2F" w:rsidRPr="00883B2F">
        <w:rPr>
          <w:rStyle w:val="Incipit"/>
        </w:rPr>
        <w:t>domino</w:t>
      </w:r>
      <w:r w:rsidR="00883B2F">
        <w:rPr>
          <w:lang w:val="it-IT"/>
        </w:rPr>
        <w:t xml:space="preserve"> clauditur.</w:t>
      </w:r>
    </w:p>
    <w:p w:rsidR="000D3F26" w:rsidRDefault="000D3F26" w:rsidP="000D137F">
      <w:pPr>
        <w:rPr>
          <w:lang w:val="it-IT"/>
        </w:rPr>
      </w:pPr>
      <w:r>
        <w:rPr>
          <w:lang w:val="it-IT"/>
        </w:rPr>
        <w:t xml:space="preserve">AD SEXTAM AN </w:t>
      </w:r>
      <w:r w:rsidRPr="00630A32">
        <w:rPr>
          <w:rStyle w:val="Incipit"/>
        </w:rPr>
        <w:t>Rex</w:t>
      </w:r>
      <w:r>
        <w:rPr>
          <w:lang w:val="it-IT"/>
        </w:rPr>
        <w:t xml:space="preserve"> </w:t>
      </w:r>
      <w:r w:rsidRPr="00630A32">
        <w:rPr>
          <w:rStyle w:val="Incipit"/>
        </w:rPr>
        <w:t>pacificus</w:t>
      </w:r>
      <w:r w:rsidR="00630A32">
        <w:rPr>
          <w:lang w:val="it-IT"/>
        </w:rPr>
        <w:t>.</w:t>
      </w:r>
      <w:r>
        <w:rPr>
          <w:lang w:val="it-IT"/>
        </w:rPr>
        <w:t xml:space="preserve"> CP </w:t>
      </w:r>
      <w:r w:rsidRPr="0087128C">
        <w:rPr>
          <w:rStyle w:val="Incipit"/>
        </w:rPr>
        <w:t>Eris</w:t>
      </w:r>
      <w:r w:rsidRPr="00A002FB">
        <w:t xml:space="preserve"> </w:t>
      </w:r>
      <w:r w:rsidR="00AD2B68" w:rsidRPr="0087128C">
        <w:rPr>
          <w:rStyle w:val="Incipit"/>
        </w:rPr>
        <w:t>(31v</w:t>
      </w:r>
      <w:r w:rsidR="00AD2B68">
        <w:rPr>
          <w:rStyle w:val="Incipit"/>
        </w:rPr>
        <w:t>)</w:t>
      </w:r>
      <w:r w:rsidRPr="00A002FB">
        <w:t xml:space="preserve"> </w:t>
      </w:r>
      <w:r w:rsidRPr="0087128C">
        <w:rPr>
          <w:rStyle w:val="Incipit"/>
        </w:rPr>
        <w:t>corona</w:t>
      </w:r>
      <w:r>
        <w:rPr>
          <w:lang w:val="it-IT"/>
        </w:rPr>
        <w:t xml:space="preserve">. RB </w:t>
      </w:r>
      <w:r w:rsidRPr="00630A32">
        <w:rPr>
          <w:rStyle w:val="Incipit"/>
        </w:rPr>
        <w:t>Crastina</w:t>
      </w:r>
      <w:r>
        <w:rPr>
          <w:lang w:val="it-IT"/>
        </w:rPr>
        <w:t xml:space="preserve"> </w:t>
      </w:r>
      <w:r w:rsidRPr="00630A32">
        <w:rPr>
          <w:rStyle w:val="Incipit"/>
        </w:rPr>
        <w:t>die</w:t>
      </w:r>
      <w:r>
        <w:rPr>
          <w:lang w:val="it-IT"/>
        </w:rPr>
        <w:t xml:space="preserve"> </w:t>
      </w:r>
      <w:r w:rsidRPr="00630A32">
        <w:rPr>
          <w:rStyle w:val="Incipit"/>
        </w:rPr>
        <w:t>delebitur</w:t>
      </w:r>
      <w:r>
        <w:rPr>
          <w:lang w:val="it-IT"/>
        </w:rPr>
        <w:t xml:space="preserve">. VS </w:t>
      </w:r>
      <w:r w:rsidRPr="00630A32">
        <w:rPr>
          <w:rStyle w:val="Incipit"/>
        </w:rPr>
        <w:t>Expectetur</w:t>
      </w:r>
      <w:r>
        <w:rPr>
          <w:lang w:val="it-IT"/>
        </w:rPr>
        <w:t>. Oratio de vigilia.</w:t>
      </w:r>
    </w:p>
    <w:p w:rsidR="000D3F26" w:rsidRDefault="000D3F26" w:rsidP="000D137F">
      <w:pPr>
        <w:rPr>
          <w:lang w:val="it-IT"/>
        </w:rPr>
      </w:pPr>
      <w:r>
        <w:rPr>
          <w:lang w:val="it-IT"/>
        </w:rPr>
        <w:t xml:space="preserve">AD NONAM AN </w:t>
      </w:r>
      <w:r w:rsidRPr="00630A32">
        <w:rPr>
          <w:rStyle w:val="Neume"/>
        </w:rPr>
        <w:t>Magnificatus</w:t>
      </w:r>
      <w:r>
        <w:rPr>
          <w:lang w:val="it-IT"/>
        </w:rPr>
        <w:t xml:space="preserve">. CP </w:t>
      </w:r>
      <w:r w:rsidRPr="0087128C">
        <w:rPr>
          <w:rStyle w:val="Incipit"/>
        </w:rPr>
        <w:t>Ecce</w:t>
      </w:r>
      <w:r w:rsidRPr="00A002FB">
        <w:t xml:space="preserve"> </w:t>
      </w:r>
      <w:r w:rsidRPr="0087128C">
        <w:rPr>
          <w:rStyle w:val="Incipit"/>
        </w:rPr>
        <w:t>dominus</w:t>
      </w:r>
      <w:r w:rsidRPr="00A002FB">
        <w:t xml:space="preserve"> </w:t>
      </w:r>
      <w:r w:rsidRPr="0087128C">
        <w:rPr>
          <w:rStyle w:val="Incipit"/>
        </w:rPr>
        <w:t>auditum</w:t>
      </w:r>
      <w:r w:rsidRPr="00A002FB">
        <w:t xml:space="preserve"> </w:t>
      </w:r>
      <w:r w:rsidRPr="00630A32">
        <w:rPr>
          <w:rStyle w:val="Incipit"/>
        </w:rPr>
        <w:t>fecit</w:t>
      </w:r>
      <w:r>
        <w:rPr>
          <w:lang w:val="it-IT"/>
        </w:rPr>
        <w:t xml:space="preserve">. RB </w:t>
      </w:r>
      <w:r w:rsidRPr="00630A32">
        <w:rPr>
          <w:rStyle w:val="Incipit"/>
        </w:rPr>
        <w:t>Expectetur</w:t>
      </w:r>
      <w:r>
        <w:rPr>
          <w:lang w:val="it-IT"/>
        </w:rPr>
        <w:t xml:space="preserve">. VS </w:t>
      </w:r>
      <w:r w:rsidRPr="00630A32">
        <w:rPr>
          <w:rStyle w:val="Incipit"/>
        </w:rPr>
        <w:t>Constantes</w:t>
      </w:r>
      <w:r>
        <w:rPr>
          <w:lang w:val="it-IT"/>
        </w:rPr>
        <w:t xml:space="preserve"> </w:t>
      </w:r>
      <w:r w:rsidRPr="00630A32">
        <w:rPr>
          <w:rStyle w:val="Incipit"/>
        </w:rPr>
        <w:t>esto</w:t>
      </w:r>
      <w:r w:rsidRPr="00141A29">
        <w:rPr>
          <w:rStyle w:val="Neume"/>
        </w:rPr>
        <w:t>t</w:t>
      </w:r>
      <w:r w:rsidRPr="00630A32">
        <w:rPr>
          <w:rStyle w:val="Neume"/>
        </w:rPr>
        <w:t>e</w:t>
      </w:r>
      <w:r>
        <w:rPr>
          <w:lang w:val="it-IT"/>
        </w:rPr>
        <w:t>. Oratio de vigilia ut supra</w:t>
      </w:r>
      <w:r w:rsidR="00141A29">
        <w:rPr>
          <w:lang w:val="it-IT"/>
        </w:rPr>
        <w:t>.</w:t>
      </w:r>
    </w:p>
    <w:p w:rsidR="000D3F26" w:rsidRDefault="000D3F26" w:rsidP="000D3F26">
      <w:pPr>
        <w:pStyle w:val="berschrift1"/>
        <w:rPr>
          <w:lang w:val="it-IT"/>
        </w:rPr>
      </w:pPr>
      <w:r>
        <w:rPr>
          <w:lang w:val="it-IT"/>
        </w:rPr>
        <w:lastRenderedPageBreak/>
        <w:t>IN SANCTA $E::NOCTE$</w:t>
      </w:r>
    </w:p>
    <w:p w:rsidR="00902C10" w:rsidRDefault="000D3F26" w:rsidP="000D3F26">
      <w:pPr>
        <w:rPr>
          <w:lang w:val="it-IT"/>
        </w:rPr>
      </w:pPr>
      <w:r>
        <w:rPr>
          <w:lang w:val="it-IT"/>
        </w:rPr>
        <w:t>AD VESPERAS in primis compulsentur</w:t>
      </w:r>
      <w:r w:rsidR="00141A29">
        <w:rPr>
          <w:lang w:val="it-IT"/>
        </w:rPr>
        <w:t xml:space="preserve"> omnes campanae. Antiphona</w:t>
      </w:r>
      <w:r w:rsidR="00630A32">
        <w:rPr>
          <w:lang w:val="it-IT"/>
        </w:rPr>
        <w:t xml:space="preserve"> super psalmos</w:t>
      </w:r>
      <w:r w:rsidR="00141A29">
        <w:rPr>
          <w:lang w:val="it-IT"/>
        </w:rPr>
        <w:t xml:space="preserve"> [AN]</w:t>
      </w:r>
      <w:r w:rsidR="00630A32">
        <w:rPr>
          <w:lang w:val="it-IT"/>
        </w:rPr>
        <w:t xml:space="preserve"> </w:t>
      </w:r>
      <w:r w:rsidR="00630A32" w:rsidRPr="00271623">
        <w:rPr>
          <w:rStyle w:val="Neume"/>
        </w:rPr>
        <w:t>Scitote</w:t>
      </w:r>
      <w:r w:rsidR="00630A32">
        <w:rPr>
          <w:lang w:val="it-IT"/>
        </w:rPr>
        <w:t xml:space="preserve"> </w:t>
      </w:r>
      <w:r w:rsidR="00630A32" w:rsidRPr="00271623">
        <w:rPr>
          <w:rStyle w:val="Incipit"/>
        </w:rPr>
        <w:t>quia</w:t>
      </w:r>
      <w:r w:rsidR="00630A32">
        <w:rPr>
          <w:lang w:val="it-IT"/>
        </w:rPr>
        <w:t xml:space="preserve">. PS </w:t>
      </w:r>
      <w:r w:rsidR="00630A32" w:rsidRPr="00271623">
        <w:rPr>
          <w:rStyle w:val="Incipit"/>
        </w:rPr>
        <w:t>Laudate</w:t>
      </w:r>
      <w:r w:rsidR="00630A32">
        <w:rPr>
          <w:lang w:val="it-IT"/>
        </w:rPr>
        <w:t xml:space="preserve"> </w:t>
      </w:r>
      <w:r w:rsidR="00630A32" w:rsidRPr="00271623">
        <w:rPr>
          <w:rStyle w:val="Incipit"/>
        </w:rPr>
        <w:t>pueri</w:t>
      </w:r>
      <w:r w:rsidR="00630A32">
        <w:rPr>
          <w:lang w:val="it-IT"/>
        </w:rPr>
        <w:t xml:space="preserve">. AN </w:t>
      </w:r>
      <w:r w:rsidR="00630A32" w:rsidRPr="00271623">
        <w:rPr>
          <w:rStyle w:val="Neume"/>
        </w:rPr>
        <w:t>Orietur</w:t>
      </w:r>
      <w:r w:rsidR="00630A32">
        <w:rPr>
          <w:lang w:val="it-IT"/>
        </w:rPr>
        <w:t xml:space="preserve">. PS </w:t>
      </w:r>
      <w:r w:rsidR="00630A32" w:rsidRPr="00271623">
        <w:rPr>
          <w:rStyle w:val="Incipit"/>
        </w:rPr>
        <w:t>Laudate</w:t>
      </w:r>
      <w:r w:rsidR="00630A32">
        <w:rPr>
          <w:lang w:val="it-IT"/>
        </w:rPr>
        <w:t xml:space="preserve"> </w:t>
      </w:r>
      <w:r w:rsidR="00630A32" w:rsidRPr="00271623">
        <w:rPr>
          <w:rStyle w:val="Incipit"/>
        </w:rPr>
        <w:t>dominum</w:t>
      </w:r>
      <w:r w:rsidR="00630A32">
        <w:rPr>
          <w:lang w:val="it-IT"/>
        </w:rPr>
        <w:t xml:space="preserve"> </w:t>
      </w:r>
      <w:r w:rsidR="00630A32" w:rsidRPr="00271623">
        <w:rPr>
          <w:rStyle w:val="Incipit"/>
        </w:rPr>
        <w:t>omnes</w:t>
      </w:r>
      <w:r w:rsidR="00630A32">
        <w:rPr>
          <w:lang w:val="it-IT"/>
        </w:rPr>
        <w:t xml:space="preserve"> </w:t>
      </w:r>
      <w:r w:rsidR="00630A32" w:rsidRPr="00271623">
        <w:rPr>
          <w:rStyle w:val="Incipit"/>
        </w:rPr>
        <w:t>gentes</w:t>
      </w:r>
      <w:r w:rsidR="00630A32">
        <w:rPr>
          <w:lang w:val="it-IT"/>
        </w:rPr>
        <w:t xml:space="preserve">. AN </w:t>
      </w:r>
      <w:r w:rsidR="00630A32" w:rsidRPr="00271623">
        <w:rPr>
          <w:rStyle w:val="Neume"/>
        </w:rPr>
        <w:t>Dum ortus</w:t>
      </w:r>
      <w:r w:rsidR="00630A32">
        <w:rPr>
          <w:lang w:val="it-IT"/>
        </w:rPr>
        <w:t xml:space="preserve">. $E::[PS] </w:t>
      </w:r>
      <w:r w:rsidR="00630A32" w:rsidRPr="00271623">
        <w:rPr>
          <w:rStyle w:val="Incipit"/>
        </w:rPr>
        <w:t>Lauda</w:t>
      </w:r>
      <w:r w:rsidR="00630A32">
        <w:rPr>
          <w:lang w:val="it-IT"/>
        </w:rPr>
        <w:t xml:space="preserve"> </w:t>
      </w:r>
      <w:r w:rsidR="00630A32" w:rsidRPr="00271623">
        <w:rPr>
          <w:rStyle w:val="Incipit"/>
        </w:rPr>
        <w:t>anima</w:t>
      </w:r>
      <w:r w:rsidR="00630A32">
        <w:rPr>
          <w:lang w:val="it-IT"/>
        </w:rPr>
        <w:t xml:space="preserve">.$ </w:t>
      </w:r>
      <w:r w:rsidR="00630A32" w:rsidRPr="005E47A1">
        <w:rPr>
          <w:lang w:val="la-Latn"/>
        </w:rPr>
        <w:t>|</w:t>
      </w:r>
      <w:r w:rsidR="00902C10">
        <w:rPr>
          <w:lang w:val="it-IT"/>
        </w:rPr>
        <w:t xml:space="preserve">M::[AN] </w:t>
      </w:r>
      <w:r w:rsidR="00902C10" w:rsidRPr="00271623">
        <w:rPr>
          <w:rStyle w:val="Incipit"/>
        </w:rPr>
        <w:t>Gaude</w:t>
      </w:r>
      <w:r w:rsidR="00902C10">
        <w:rPr>
          <w:lang w:val="it-IT"/>
        </w:rPr>
        <w:t xml:space="preserve"> </w:t>
      </w:r>
      <w:r w:rsidR="00902C10" w:rsidRPr="00403AFD">
        <w:rPr>
          <w:rStyle w:val="Incipit"/>
        </w:rPr>
        <w:t>et</w:t>
      </w:r>
      <w:r w:rsidR="00902C10">
        <w:rPr>
          <w:lang w:val="it-IT"/>
        </w:rPr>
        <w:t xml:space="preserve"> </w:t>
      </w:r>
      <w:r w:rsidR="00902C10" w:rsidRPr="00403AFD">
        <w:rPr>
          <w:rStyle w:val="Incipit"/>
        </w:rPr>
        <w:t>laetare</w:t>
      </w:r>
      <w:r w:rsidR="00630A32" w:rsidRPr="005E47A1">
        <w:rPr>
          <w:lang w:val="la-Latn"/>
        </w:rPr>
        <w:t>|</w:t>
      </w:r>
      <w:r w:rsidR="00902C10">
        <w:rPr>
          <w:lang w:val="it-IT"/>
        </w:rPr>
        <w:t xml:space="preserve">. PS </w:t>
      </w:r>
      <w:r w:rsidR="00902C10" w:rsidRPr="00403AFD">
        <w:rPr>
          <w:rStyle w:val="Incipit"/>
        </w:rPr>
        <w:t>Laudate</w:t>
      </w:r>
      <w:r w:rsidR="00902C10">
        <w:rPr>
          <w:lang w:val="it-IT"/>
        </w:rPr>
        <w:t xml:space="preserve"> </w:t>
      </w:r>
      <w:r w:rsidR="00902C10" w:rsidRPr="00403AFD">
        <w:rPr>
          <w:rStyle w:val="Incipit"/>
        </w:rPr>
        <w:t>dominum</w:t>
      </w:r>
      <w:r w:rsidR="00902C10">
        <w:rPr>
          <w:lang w:val="it-IT"/>
        </w:rPr>
        <w:t xml:space="preserve"> </w:t>
      </w:r>
      <w:r w:rsidR="00902C10" w:rsidRPr="00403AFD">
        <w:rPr>
          <w:rStyle w:val="Incipit"/>
        </w:rPr>
        <w:t>quoniam</w:t>
      </w:r>
      <w:r w:rsidR="00902C10">
        <w:rPr>
          <w:lang w:val="it-IT"/>
        </w:rPr>
        <w:t xml:space="preserve"> </w:t>
      </w:r>
      <w:r w:rsidR="00902C10" w:rsidRPr="00403AFD">
        <w:rPr>
          <w:rStyle w:val="Incipit"/>
        </w:rPr>
        <w:t>bonus</w:t>
      </w:r>
      <w:r w:rsidR="00902C10">
        <w:rPr>
          <w:lang w:val="it-IT"/>
        </w:rPr>
        <w:t xml:space="preserve">. AN </w:t>
      </w:r>
      <w:r w:rsidR="00902C10" w:rsidRPr="00403AFD">
        <w:rPr>
          <w:rStyle w:val="Neume"/>
        </w:rPr>
        <w:t>Ave spes nostra</w:t>
      </w:r>
      <w:r w:rsidR="00902C10">
        <w:rPr>
          <w:lang w:val="it-IT"/>
        </w:rPr>
        <w:t xml:space="preserve">. PS </w:t>
      </w:r>
      <w:r w:rsidR="00902C10" w:rsidRPr="00403AFD">
        <w:rPr>
          <w:rStyle w:val="Incipit"/>
        </w:rPr>
        <w:t>Lauda</w:t>
      </w:r>
      <w:r w:rsidR="00902C10">
        <w:rPr>
          <w:lang w:val="it-IT"/>
        </w:rPr>
        <w:t xml:space="preserve"> </w:t>
      </w:r>
      <w:r w:rsidR="00902C10" w:rsidRPr="00403AFD">
        <w:rPr>
          <w:rStyle w:val="Incipit"/>
        </w:rPr>
        <w:t>Hierusalem</w:t>
      </w:r>
      <w:r w:rsidR="00902C10">
        <w:rPr>
          <w:lang w:val="it-IT"/>
        </w:rPr>
        <w:t xml:space="preserve">. CP </w:t>
      </w:r>
      <w:r w:rsidR="00902C10" w:rsidRPr="00403AFD">
        <w:rPr>
          <w:rStyle w:val="Incipit"/>
        </w:rPr>
        <w:t>Paulus</w:t>
      </w:r>
      <w:r w:rsidR="00902C10">
        <w:rPr>
          <w:lang w:val="it-IT"/>
        </w:rPr>
        <w:t xml:space="preserve"> </w:t>
      </w:r>
      <w:r w:rsidR="00902C10" w:rsidRPr="00403AFD">
        <w:rPr>
          <w:rStyle w:val="Incipit"/>
        </w:rPr>
        <w:t>servus</w:t>
      </w:r>
      <w:r w:rsidR="00902C10">
        <w:rPr>
          <w:lang w:val="it-IT"/>
        </w:rPr>
        <w:t xml:space="preserve">. RP </w:t>
      </w:r>
      <w:r w:rsidR="00BD588A">
        <w:rPr>
          <w:rStyle w:val="Neume"/>
        </w:rPr>
        <w:t>Iudea et Hier</w:t>
      </w:r>
      <w:r w:rsidR="00902C10" w:rsidRPr="00403AFD">
        <w:rPr>
          <w:rStyle w:val="Neume"/>
        </w:rPr>
        <w:t>usalem</w:t>
      </w:r>
      <w:r w:rsidR="00902C10">
        <w:rPr>
          <w:lang w:val="it-IT"/>
        </w:rPr>
        <w:t xml:space="preserve">. RV </w:t>
      </w:r>
      <w:r w:rsidR="00902C10" w:rsidRPr="00403AFD">
        <w:rPr>
          <w:rStyle w:val="Incipit"/>
        </w:rPr>
        <w:t>Constantes</w:t>
      </w:r>
      <w:r w:rsidR="00902C10">
        <w:rPr>
          <w:lang w:val="it-IT"/>
        </w:rPr>
        <w:t xml:space="preserve">. [REP] </w:t>
      </w:r>
      <w:r w:rsidR="00902C10" w:rsidRPr="00403AFD">
        <w:rPr>
          <w:rStyle w:val="Incipit"/>
        </w:rPr>
        <w:t>Cras</w:t>
      </w:r>
      <w:r w:rsidR="00902C10">
        <w:rPr>
          <w:lang w:val="it-IT"/>
        </w:rPr>
        <w:t xml:space="preserve"> </w:t>
      </w:r>
      <w:r w:rsidR="00902C10" w:rsidRPr="00403AFD">
        <w:rPr>
          <w:rStyle w:val="Incipit"/>
        </w:rPr>
        <w:t>egrediemini</w:t>
      </w:r>
      <w:r w:rsidR="00902C10">
        <w:rPr>
          <w:lang w:val="it-IT"/>
        </w:rPr>
        <w:t xml:space="preserve">. [RV] </w:t>
      </w:r>
      <w:r w:rsidR="00902C10" w:rsidRPr="00403AFD">
        <w:rPr>
          <w:rStyle w:val="Incipit"/>
        </w:rPr>
        <w:t>Gloria</w:t>
      </w:r>
      <w:r w:rsidR="00902C10">
        <w:rPr>
          <w:lang w:val="it-IT"/>
        </w:rPr>
        <w:t xml:space="preserve"> </w:t>
      </w:r>
      <w:r w:rsidR="00902C10" w:rsidRPr="00403AFD">
        <w:rPr>
          <w:rStyle w:val="Incipit"/>
        </w:rPr>
        <w:t>patri</w:t>
      </w:r>
      <w:r w:rsidR="00902C10">
        <w:rPr>
          <w:lang w:val="it-IT"/>
        </w:rPr>
        <w:t xml:space="preserve">. [REP] </w:t>
      </w:r>
      <w:r w:rsidR="00902C10" w:rsidRPr="00403AFD">
        <w:rPr>
          <w:rStyle w:val="Incipit"/>
        </w:rPr>
        <w:t>Iudea</w:t>
      </w:r>
      <w:r w:rsidR="00902C10">
        <w:rPr>
          <w:lang w:val="it-IT"/>
        </w:rPr>
        <w:t xml:space="preserve"> </w:t>
      </w:r>
      <w:r w:rsidR="00902C10" w:rsidRPr="00403AFD">
        <w:rPr>
          <w:rStyle w:val="Incipit"/>
        </w:rPr>
        <w:t>et</w:t>
      </w:r>
      <w:r w:rsidR="00902C10">
        <w:rPr>
          <w:lang w:val="it-IT"/>
        </w:rPr>
        <w:t xml:space="preserve"> </w:t>
      </w:r>
      <w:r w:rsidR="00902C10" w:rsidRPr="00403AFD">
        <w:rPr>
          <w:rStyle w:val="Incipit"/>
        </w:rPr>
        <w:t>Hierusalem</w:t>
      </w:r>
      <w:r w:rsidR="00902C10">
        <w:rPr>
          <w:lang w:val="it-IT"/>
        </w:rPr>
        <w:t xml:space="preserve">. HY </w:t>
      </w:r>
      <w:r w:rsidR="00902C10" w:rsidRPr="00403AFD">
        <w:rPr>
          <w:rStyle w:val="Incipit"/>
        </w:rPr>
        <w:t>Veni</w:t>
      </w:r>
      <w:r w:rsidR="00902C10" w:rsidRPr="00A002FB">
        <w:t xml:space="preserve"> </w:t>
      </w:r>
      <w:r w:rsidR="00902C10" w:rsidRPr="00403AFD">
        <w:rPr>
          <w:rStyle w:val="Incipit"/>
        </w:rPr>
        <w:t>redemptor</w:t>
      </w:r>
      <w:r w:rsidR="00902C10">
        <w:rPr>
          <w:lang w:val="it-IT"/>
        </w:rPr>
        <w:t xml:space="preserve">. [HV] </w:t>
      </w:r>
      <w:r w:rsidR="00902C10" w:rsidRPr="00403AFD">
        <w:rPr>
          <w:rStyle w:val="Incipit"/>
        </w:rPr>
        <w:t>Prae</w:t>
      </w:r>
      <w:r w:rsidR="00403AFD" w:rsidRPr="00403AFD">
        <w:rPr>
          <w:rStyle w:val="Incipit"/>
        </w:rPr>
        <w:t>$E::</w:t>
      </w:r>
      <w:r w:rsidR="00902C10" w:rsidRPr="00403AFD">
        <w:rPr>
          <w:rStyle w:val="Incipit"/>
        </w:rPr>
        <w:t>se</w:t>
      </w:r>
      <w:r w:rsidR="00403AFD" w:rsidRPr="00403AFD">
        <w:rPr>
          <w:rStyle w:val="Incipit"/>
        </w:rPr>
        <w:t>$</w:t>
      </w:r>
      <w:r w:rsidR="00902C10" w:rsidRPr="00403AFD">
        <w:rPr>
          <w:rStyle w:val="Incipit"/>
        </w:rPr>
        <w:t>pe</w:t>
      </w:r>
      <w:r w:rsidR="00403AFD" w:rsidRPr="00403AFD">
        <w:t>.</w:t>
      </w:r>
      <w:r w:rsidR="00902C10">
        <w:rPr>
          <w:lang w:val="it-IT"/>
        </w:rPr>
        <w:t xml:space="preserve"> </w:t>
      </w:r>
      <w:r w:rsidR="00403AFD">
        <w:rPr>
          <w:lang w:val="it-IT"/>
        </w:rPr>
        <w:t xml:space="preserve">[HV] </w:t>
      </w:r>
      <w:r w:rsidR="00403AFD" w:rsidRPr="00403AFD">
        <w:rPr>
          <w:rStyle w:val="Incipit"/>
        </w:rPr>
        <w:t>D</w:t>
      </w:r>
      <w:r w:rsidR="00902C10" w:rsidRPr="00403AFD">
        <w:rPr>
          <w:rStyle w:val="Incipit"/>
        </w:rPr>
        <w:t>eo</w:t>
      </w:r>
      <w:r w:rsidR="00902C10">
        <w:rPr>
          <w:lang w:val="it-IT"/>
        </w:rPr>
        <w:t xml:space="preserve"> </w:t>
      </w:r>
      <w:r w:rsidR="00902C10" w:rsidRPr="00403AFD">
        <w:rPr>
          <w:rStyle w:val="Incipit"/>
        </w:rPr>
        <w:t>patri</w:t>
      </w:r>
      <w:r w:rsidR="00902C10">
        <w:rPr>
          <w:lang w:val="it-IT"/>
        </w:rPr>
        <w:t xml:space="preserve">. VS </w:t>
      </w:r>
      <w:r w:rsidR="00902C10" w:rsidRPr="00403AFD">
        <w:rPr>
          <w:rStyle w:val="Incipit"/>
        </w:rPr>
        <w:t>Constantes</w:t>
      </w:r>
      <w:r w:rsidR="00403AFD">
        <w:rPr>
          <w:lang w:val="it-IT"/>
        </w:rPr>
        <w:t xml:space="preserve"> </w:t>
      </w:r>
      <w:r w:rsidR="00403AFD" w:rsidRPr="00403AFD">
        <w:rPr>
          <w:rStyle w:val="Incipit"/>
        </w:rPr>
        <w:t>esto</w:t>
      </w:r>
      <w:r w:rsidR="00403AFD" w:rsidRPr="005834DA">
        <w:rPr>
          <w:rStyle w:val="Neume"/>
        </w:rPr>
        <w:t>t</w:t>
      </w:r>
      <w:r w:rsidR="00902C10" w:rsidRPr="00403AFD">
        <w:rPr>
          <w:rStyle w:val="Neume"/>
        </w:rPr>
        <w:t>e</w:t>
      </w:r>
      <w:r w:rsidR="00902C10">
        <w:rPr>
          <w:lang w:val="it-IT"/>
        </w:rPr>
        <w:t xml:space="preserve">. AM </w:t>
      </w:r>
      <w:r w:rsidR="00BF4FF9">
        <w:rPr>
          <w:rStyle w:val="Neume"/>
        </w:rPr>
        <w:t>Cum esset de</w:t>
      </w:r>
      <w:r w:rsidR="00902C10" w:rsidRPr="00403AFD">
        <w:rPr>
          <w:rStyle w:val="Neume"/>
        </w:rPr>
        <w:t>sponsata</w:t>
      </w:r>
      <w:r w:rsidR="00902C10">
        <w:rPr>
          <w:lang w:val="it-IT"/>
        </w:rPr>
        <w:t xml:space="preserve">. Incepta canatur totaliter et postea incipiatur [MA] </w:t>
      </w:r>
      <w:r w:rsidR="00902C10" w:rsidRPr="00D647FC">
        <w:rPr>
          <w:rStyle w:val="Neume"/>
        </w:rPr>
        <w:t>Magnificat anima mea</w:t>
      </w:r>
      <w:r w:rsidR="00902C10">
        <w:rPr>
          <w:lang w:val="it-IT"/>
        </w:rPr>
        <w:t xml:space="preserve"> post AN </w:t>
      </w:r>
      <w:r w:rsidR="00902C10" w:rsidRPr="00D647FC">
        <w:rPr>
          <w:rStyle w:val="Incipit"/>
        </w:rPr>
        <w:t>Cum</w:t>
      </w:r>
      <w:r w:rsidR="00902C10">
        <w:rPr>
          <w:lang w:val="it-IT"/>
        </w:rPr>
        <w:t xml:space="preserve"> </w:t>
      </w:r>
      <w:r w:rsidR="00902C10" w:rsidRPr="00D647FC">
        <w:rPr>
          <w:rStyle w:val="Incipit"/>
        </w:rPr>
        <w:t>esset</w:t>
      </w:r>
      <w:r w:rsidR="00902C10">
        <w:rPr>
          <w:lang w:val="it-IT"/>
        </w:rPr>
        <w:t xml:space="preserve">. OR </w:t>
      </w:r>
      <w:r w:rsidR="00902C10" w:rsidRPr="00D647FC">
        <w:rPr>
          <w:rStyle w:val="Incipit"/>
        </w:rPr>
        <w:t>Deus</w:t>
      </w:r>
      <w:r w:rsidR="00902C10">
        <w:rPr>
          <w:lang w:val="it-IT"/>
        </w:rPr>
        <w:t xml:space="preserve"> </w:t>
      </w:r>
      <w:r w:rsidR="00902C10" w:rsidRPr="00D647FC">
        <w:rPr>
          <w:rStyle w:val="Incipit"/>
        </w:rPr>
        <w:t>qui</w:t>
      </w:r>
      <w:r w:rsidR="00902C10" w:rsidRPr="00A002FB">
        <w:t xml:space="preserve"> </w:t>
      </w:r>
      <w:r w:rsidR="00902C10" w:rsidRPr="00D647FC">
        <w:rPr>
          <w:rStyle w:val="Incipit"/>
        </w:rPr>
        <w:t>nos</w:t>
      </w:r>
      <w:r w:rsidR="00902C10">
        <w:rPr>
          <w:lang w:val="it-IT"/>
        </w:rPr>
        <w:t xml:space="preserve"> </w:t>
      </w:r>
      <w:r w:rsidR="00902C10" w:rsidRPr="00D647FC">
        <w:rPr>
          <w:rStyle w:val="Incipit"/>
        </w:rPr>
        <w:t>redemptionis</w:t>
      </w:r>
      <w:r w:rsidR="00902C10">
        <w:rPr>
          <w:lang w:val="it-IT"/>
        </w:rPr>
        <w:t xml:space="preserve">. [BD] </w:t>
      </w:r>
      <w:r w:rsidR="00902C10" w:rsidRPr="00D647FC">
        <w:rPr>
          <w:rStyle w:val="Incipit"/>
        </w:rPr>
        <w:t>Benedicamus</w:t>
      </w:r>
      <w:r w:rsidR="00902C10">
        <w:rPr>
          <w:lang w:val="it-IT"/>
        </w:rPr>
        <w:t xml:space="preserve"> </w:t>
      </w:r>
      <w:r w:rsidR="00902C10" w:rsidRPr="00D647FC">
        <w:rPr>
          <w:rStyle w:val="Incipit"/>
        </w:rPr>
        <w:t>domino</w:t>
      </w:r>
      <w:r w:rsidR="00902C10">
        <w:rPr>
          <w:lang w:val="it-IT"/>
        </w:rPr>
        <w:t>.</w:t>
      </w:r>
    </w:p>
    <w:p w:rsidR="000D3F26" w:rsidRDefault="00902C10" w:rsidP="000D3F26">
      <w:pPr>
        <w:rPr>
          <w:lang w:val="it-IT"/>
        </w:rPr>
      </w:pPr>
      <w:r>
        <w:rPr>
          <w:lang w:val="it-IT"/>
        </w:rPr>
        <w:t xml:space="preserve">AD COMPLETORIUM HY </w:t>
      </w:r>
      <w:r w:rsidRPr="00D647FC">
        <w:rPr>
          <w:rStyle w:val="Incipit"/>
        </w:rPr>
        <w:t>Veni</w:t>
      </w:r>
      <w:r>
        <w:rPr>
          <w:lang w:val="it-IT"/>
        </w:rPr>
        <w:t xml:space="preserve"> </w:t>
      </w:r>
      <w:r w:rsidRPr="00D647FC">
        <w:rPr>
          <w:rStyle w:val="Incipit"/>
        </w:rPr>
        <w:t>redemptor</w:t>
      </w:r>
      <w:r>
        <w:rPr>
          <w:lang w:val="it-IT"/>
        </w:rPr>
        <w:t xml:space="preserve"> sicut in vesperis. CP </w:t>
      </w:r>
      <w:r w:rsidRPr="00D647FC">
        <w:rPr>
          <w:rStyle w:val="Incipit"/>
        </w:rPr>
        <w:t>Populus</w:t>
      </w:r>
      <w:r>
        <w:rPr>
          <w:lang w:val="it-IT"/>
        </w:rPr>
        <w:t xml:space="preserve"> </w:t>
      </w:r>
      <w:r w:rsidRPr="00D647FC">
        <w:rPr>
          <w:rStyle w:val="Incipit"/>
        </w:rPr>
        <w:t>gentium</w:t>
      </w:r>
      <w:r>
        <w:rPr>
          <w:lang w:val="it-IT"/>
        </w:rPr>
        <w:t xml:space="preserve">. VS </w:t>
      </w:r>
      <w:r w:rsidRPr="00D647FC">
        <w:rPr>
          <w:rStyle w:val="Incipit"/>
        </w:rPr>
        <w:t>Constantes</w:t>
      </w:r>
      <w:r>
        <w:rPr>
          <w:lang w:val="it-IT"/>
        </w:rPr>
        <w:t xml:space="preserve"> </w:t>
      </w:r>
      <w:r w:rsidRPr="00D647FC">
        <w:rPr>
          <w:rStyle w:val="Incipit"/>
        </w:rPr>
        <w:t>esto</w:t>
      </w:r>
      <w:r w:rsidRPr="00296597">
        <w:rPr>
          <w:rStyle w:val="Neume"/>
        </w:rPr>
        <w:t>t</w:t>
      </w:r>
      <w:r w:rsidRPr="00D647FC">
        <w:rPr>
          <w:rStyle w:val="Neume"/>
        </w:rPr>
        <w:t>e</w:t>
      </w:r>
      <w:r>
        <w:rPr>
          <w:lang w:val="it-IT"/>
        </w:rPr>
        <w:t xml:space="preserve">. AD </w:t>
      </w:r>
      <w:r w:rsidRPr="00D647FC">
        <w:rPr>
          <w:rStyle w:val="Neume"/>
        </w:rPr>
        <w:t>Bethle</w:t>
      </w:r>
      <w:r w:rsidR="00D647FC" w:rsidRPr="00D647FC">
        <w:rPr>
          <w:rStyle w:val="Neume"/>
        </w:rPr>
        <w:t>h</w:t>
      </w:r>
      <w:r w:rsidRPr="00D647FC">
        <w:rPr>
          <w:rStyle w:val="Neume"/>
        </w:rPr>
        <w:t>em</w:t>
      </w:r>
      <w:r>
        <w:rPr>
          <w:lang w:val="it-IT"/>
        </w:rPr>
        <w:t xml:space="preserve">. [PN] </w:t>
      </w:r>
      <w:r w:rsidRPr="00D647FC">
        <w:rPr>
          <w:rStyle w:val="Incipit"/>
        </w:rPr>
        <w:t>Pater</w:t>
      </w:r>
      <w:r>
        <w:rPr>
          <w:lang w:val="it-IT"/>
        </w:rPr>
        <w:t xml:space="preserve"> </w:t>
      </w:r>
      <w:r w:rsidRPr="00D647FC">
        <w:rPr>
          <w:rStyle w:val="Incipit"/>
        </w:rPr>
        <w:t>noster</w:t>
      </w:r>
      <w:r>
        <w:rPr>
          <w:lang w:val="it-IT"/>
        </w:rPr>
        <w:t xml:space="preserve">. </w:t>
      </w:r>
      <w:r w:rsidR="00D647FC">
        <w:rPr>
          <w:lang w:val="it-IT"/>
        </w:rPr>
        <w:t xml:space="preserve">VS </w:t>
      </w:r>
      <w:r w:rsidR="00D647FC" w:rsidRPr="00D647FC">
        <w:rPr>
          <w:rStyle w:val="Incipit"/>
        </w:rPr>
        <w:t>In</w:t>
      </w:r>
      <w:r w:rsidR="00D647FC">
        <w:rPr>
          <w:lang w:val="it-IT"/>
        </w:rPr>
        <w:t xml:space="preserve"> </w:t>
      </w:r>
      <w:r w:rsidR="00D647FC" w:rsidRPr="00D647FC">
        <w:rPr>
          <w:rStyle w:val="Incipit"/>
        </w:rPr>
        <w:t>pace</w:t>
      </w:r>
      <w:r w:rsidR="00D647FC">
        <w:rPr>
          <w:lang w:val="it-IT"/>
        </w:rPr>
        <w:t xml:space="preserve"> </w:t>
      </w:r>
      <w:r w:rsidR="00D647FC" w:rsidRPr="00D647FC">
        <w:rPr>
          <w:rStyle w:val="Incipit"/>
        </w:rPr>
        <w:t>in</w:t>
      </w:r>
      <w:r w:rsidR="00D647FC">
        <w:rPr>
          <w:lang w:val="it-IT"/>
        </w:rPr>
        <w:t xml:space="preserve"> </w:t>
      </w:r>
      <w:r w:rsidR="00D647FC" w:rsidRPr="00D647FC">
        <w:rPr>
          <w:rStyle w:val="Incipit"/>
        </w:rPr>
        <w:t>idipsum</w:t>
      </w:r>
      <w:r w:rsidR="00D647FC">
        <w:rPr>
          <w:lang w:val="it-IT"/>
        </w:rPr>
        <w:t xml:space="preserve">. [CD] </w:t>
      </w:r>
      <w:r w:rsidR="00D647FC" w:rsidRPr="00D647FC">
        <w:rPr>
          <w:rStyle w:val="Incipit"/>
        </w:rPr>
        <w:t>Credo</w:t>
      </w:r>
      <w:r w:rsidR="00D647FC">
        <w:rPr>
          <w:lang w:val="it-IT"/>
        </w:rPr>
        <w:t xml:space="preserve"> </w:t>
      </w:r>
      <w:r w:rsidR="00D647FC" w:rsidRPr="00D647FC">
        <w:rPr>
          <w:rStyle w:val="Incipit"/>
        </w:rPr>
        <w:t>in</w:t>
      </w:r>
      <w:r w:rsidR="00D647FC">
        <w:rPr>
          <w:lang w:val="it-IT"/>
        </w:rPr>
        <w:t xml:space="preserve"> </w:t>
      </w:r>
      <w:r w:rsidR="00D647FC" w:rsidRPr="00D647FC">
        <w:rPr>
          <w:rStyle w:val="Incipit"/>
        </w:rPr>
        <w:t>deum</w:t>
      </w:r>
      <w:r w:rsidR="00D647FC">
        <w:rPr>
          <w:lang w:val="it-IT"/>
        </w:rPr>
        <w:t xml:space="preserve">. </w:t>
      </w:r>
      <w:r>
        <w:rPr>
          <w:lang w:val="it-IT"/>
        </w:rPr>
        <w:t xml:space="preserve">[_CD] </w:t>
      </w:r>
      <w:r w:rsidRPr="00D647FC">
        <w:rPr>
          <w:rStyle w:val="Incipit"/>
        </w:rPr>
        <w:t>Carnis</w:t>
      </w:r>
      <w:r>
        <w:rPr>
          <w:lang w:val="it-IT"/>
        </w:rPr>
        <w:t xml:space="preserve"> </w:t>
      </w:r>
      <w:r w:rsidRPr="00D647FC">
        <w:rPr>
          <w:rStyle w:val="Incipit"/>
        </w:rPr>
        <w:t>resurrectionem</w:t>
      </w:r>
      <w:r>
        <w:rPr>
          <w:lang w:val="it-IT"/>
        </w:rPr>
        <w:t xml:space="preserve">. VS </w:t>
      </w:r>
      <w:r w:rsidRPr="00D647FC">
        <w:rPr>
          <w:rStyle w:val="Incipit"/>
        </w:rPr>
        <w:t>Constantes</w:t>
      </w:r>
      <w:r>
        <w:rPr>
          <w:lang w:val="it-IT"/>
        </w:rPr>
        <w:t xml:space="preserve"> </w:t>
      </w:r>
      <w:r w:rsidRPr="00D647FC">
        <w:rPr>
          <w:rStyle w:val="Incipit"/>
        </w:rPr>
        <w:t>estote</w:t>
      </w:r>
      <w:r>
        <w:rPr>
          <w:lang w:val="it-IT"/>
        </w:rPr>
        <w:t xml:space="preserve">. OR </w:t>
      </w:r>
      <w:r w:rsidRPr="00D647FC">
        <w:rPr>
          <w:rStyle w:val="Incipit"/>
        </w:rPr>
        <w:t>Deus</w:t>
      </w:r>
      <w:r>
        <w:rPr>
          <w:lang w:val="it-IT"/>
        </w:rPr>
        <w:t xml:space="preserve"> </w:t>
      </w:r>
      <w:r w:rsidRPr="00D647FC">
        <w:rPr>
          <w:rStyle w:val="Incipit"/>
        </w:rPr>
        <w:t>qui</w:t>
      </w:r>
      <w:r>
        <w:rPr>
          <w:lang w:val="it-IT"/>
        </w:rPr>
        <w:t xml:space="preserve"> </w:t>
      </w:r>
      <w:r w:rsidRPr="00D647FC">
        <w:rPr>
          <w:rStyle w:val="Incipit"/>
        </w:rPr>
        <w:t>nos</w:t>
      </w:r>
      <w:r>
        <w:rPr>
          <w:lang w:val="it-IT"/>
        </w:rPr>
        <w:t xml:space="preserve"> </w:t>
      </w:r>
      <w:r w:rsidRPr="00D647FC">
        <w:rPr>
          <w:rStyle w:val="Incipit"/>
        </w:rPr>
        <w:t>redemptionis</w:t>
      </w:r>
      <w:r>
        <w:rPr>
          <w:lang w:val="it-IT"/>
        </w:rPr>
        <w:t>.</w:t>
      </w:r>
    </w:p>
    <w:p w:rsidR="00902C10" w:rsidRDefault="00902C10" w:rsidP="000D3F26">
      <w:pPr>
        <w:rPr>
          <w:lang w:val="it-IT"/>
        </w:rPr>
      </w:pPr>
      <w:r>
        <w:rPr>
          <w:lang w:val="it-IT"/>
        </w:rPr>
        <w:t xml:space="preserve">AD MATUTINAS omnes campanae in primis compulsentur. INV </w:t>
      </w:r>
      <w:r w:rsidRPr="00D647FC">
        <w:rPr>
          <w:rStyle w:val="Neume"/>
        </w:rPr>
        <w:t>Christus natus</w:t>
      </w:r>
      <w:r>
        <w:rPr>
          <w:lang w:val="it-IT"/>
        </w:rPr>
        <w:t>.</w:t>
      </w:r>
    </w:p>
    <w:p w:rsidR="00902C10" w:rsidRDefault="00902C10" w:rsidP="000D3F26">
      <w:pPr>
        <w:rPr>
          <w:lang w:val="it-IT"/>
        </w:rPr>
      </w:pPr>
      <w:r>
        <w:rPr>
          <w:lang w:val="it-IT"/>
        </w:rPr>
        <w:t xml:space="preserve">IN PRIMO NOCTURNO AN </w:t>
      </w:r>
      <w:r w:rsidRPr="00D647FC">
        <w:rPr>
          <w:rStyle w:val="Neume"/>
        </w:rPr>
        <w:t>Dominus</w:t>
      </w:r>
      <w:r w:rsidRPr="00A002FB">
        <w:t xml:space="preserve"> </w:t>
      </w:r>
      <w:r w:rsidRPr="00D647FC">
        <w:rPr>
          <w:rStyle w:val="Incipit"/>
        </w:rPr>
        <w:t>dixit</w:t>
      </w:r>
      <w:r>
        <w:rPr>
          <w:lang w:val="it-IT"/>
        </w:rPr>
        <w:t xml:space="preserve">. PS </w:t>
      </w:r>
      <w:r w:rsidRPr="00D647FC">
        <w:rPr>
          <w:rStyle w:val="Incipit"/>
        </w:rPr>
        <w:t>Quare</w:t>
      </w:r>
      <w:r>
        <w:rPr>
          <w:lang w:val="it-IT"/>
        </w:rPr>
        <w:t xml:space="preserve"> </w:t>
      </w:r>
      <w:r w:rsidRPr="00D647FC">
        <w:rPr>
          <w:rStyle w:val="Incipit"/>
        </w:rPr>
        <w:t>fremuerunt</w:t>
      </w:r>
      <w:r>
        <w:rPr>
          <w:lang w:val="it-IT"/>
        </w:rPr>
        <w:t xml:space="preserve">. AN </w:t>
      </w:r>
      <w:r w:rsidRPr="00D647FC">
        <w:rPr>
          <w:rStyle w:val="Neume"/>
        </w:rPr>
        <w:t>Tamquam sponsus</w:t>
      </w:r>
      <w:r>
        <w:rPr>
          <w:lang w:val="it-IT"/>
        </w:rPr>
        <w:t xml:space="preserve">. PS </w:t>
      </w:r>
      <w:r w:rsidRPr="00D647FC">
        <w:rPr>
          <w:rStyle w:val="Incipit"/>
        </w:rPr>
        <w:t>Caeli</w:t>
      </w:r>
      <w:r>
        <w:rPr>
          <w:lang w:val="it-IT"/>
        </w:rPr>
        <w:t xml:space="preserve"> </w:t>
      </w:r>
      <w:r w:rsidRPr="00D647FC">
        <w:rPr>
          <w:rStyle w:val="Incipit"/>
        </w:rPr>
        <w:t>enarrant</w:t>
      </w:r>
      <w:r>
        <w:rPr>
          <w:lang w:val="it-IT"/>
        </w:rPr>
        <w:t xml:space="preserve">. AN </w:t>
      </w:r>
      <w:r w:rsidRPr="00D647FC">
        <w:rPr>
          <w:rStyle w:val="Neume"/>
        </w:rPr>
        <w:t>Diffusa est</w:t>
      </w:r>
      <w:r>
        <w:rPr>
          <w:lang w:val="it-IT"/>
        </w:rPr>
        <w:t xml:space="preserve">. PS </w:t>
      </w:r>
      <w:r w:rsidRPr="00D647FC">
        <w:rPr>
          <w:rStyle w:val="Incipit"/>
        </w:rPr>
        <w:t>Eructavit</w:t>
      </w:r>
      <w:r>
        <w:rPr>
          <w:lang w:val="it-IT"/>
        </w:rPr>
        <w:t xml:space="preserve">. VS </w:t>
      </w:r>
      <w:r w:rsidRPr="00D647FC">
        <w:rPr>
          <w:rStyle w:val="Incipit"/>
        </w:rPr>
        <w:t>Tamquam</w:t>
      </w:r>
      <w:r>
        <w:rPr>
          <w:lang w:val="it-IT"/>
        </w:rPr>
        <w:t xml:space="preserve"> </w:t>
      </w:r>
      <w:r w:rsidRPr="00D647FC">
        <w:rPr>
          <w:rStyle w:val="Incipit"/>
        </w:rPr>
        <w:t>sponsus</w:t>
      </w:r>
      <w:r>
        <w:rPr>
          <w:lang w:val="it-IT"/>
        </w:rPr>
        <w:t xml:space="preserve">. </w:t>
      </w:r>
      <w:r w:rsidR="00E43B9E">
        <w:rPr>
          <w:lang w:val="it-IT"/>
        </w:rPr>
        <w:t>Primae tres l</w:t>
      </w:r>
      <w:r w:rsidR="00D647FC">
        <w:rPr>
          <w:lang w:val="it-IT"/>
        </w:rPr>
        <w:t>e</w:t>
      </w:r>
      <w:r w:rsidR="00E43B9E">
        <w:rPr>
          <w:lang w:val="it-IT"/>
        </w:rPr>
        <w:t xml:space="preserve">ctiones de </w:t>
      </w:r>
      <w:r w:rsidR="00E43B9E" w:rsidRPr="00D647FC">
        <w:rPr>
          <w:rStyle w:val="Person"/>
        </w:rPr>
        <w:t>Isaias</w:t>
      </w:r>
      <w:r w:rsidR="00E43B9E">
        <w:rPr>
          <w:lang w:val="it-IT"/>
        </w:rPr>
        <w:t xml:space="preserve"> legantur: prima LE </w:t>
      </w:r>
      <w:r w:rsidR="00E43B9E" w:rsidRPr="00D647FC">
        <w:rPr>
          <w:rStyle w:val="Incipit"/>
        </w:rPr>
        <w:t>Primo</w:t>
      </w:r>
      <w:r w:rsidR="00E43B9E">
        <w:rPr>
          <w:lang w:val="it-IT"/>
        </w:rPr>
        <w:t xml:space="preserve"> </w:t>
      </w:r>
      <w:r w:rsidR="00E43B9E" w:rsidRPr="00D647FC">
        <w:rPr>
          <w:rStyle w:val="Incipit"/>
        </w:rPr>
        <w:t>tempore</w:t>
      </w:r>
      <w:r w:rsidR="00E43B9E">
        <w:rPr>
          <w:lang w:val="it-IT"/>
        </w:rPr>
        <w:t xml:space="preserve">. In fine cuiusliber illarum </w:t>
      </w:r>
      <w:r w:rsidR="00E43B9E" w:rsidRPr="005E47A1">
        <w:rPr>
          <w:lang w:val="la-Latn"/>
        </w:rPr>
        <w:t>|</w:t>
      </w:r>
      <w:r w:rsidR="00E43B9E">
        <w:rPr>
          <w:lang w:val="it-IT"/>
        </w:rPr>
        <w:t>lectionem::lectionum</w:t>
      </w:r>
      <w:r w:rsidR="00E43B9E" w:rsidRPr="005E47A1">
        <w:rPr>
          <w:lang w:val="la-Latn"/>
        </w:rPr>
        <w:t>|</w:t>
      </w:r>
      <w:r w:rsidR="00E43B9E">
        <w:rPr>
          <w:lang w:val="it-IT"/>
        </w:rPr>
        <w:t xml:space="preserve"> dicitur [_LE] </w:t>
      </w:r>
      <w:r w:rsidR="00E43B9E" w:rsidRPr="00D647FC">
        <w:rPr>
          <w:rStyle w:val="Incipit"/>
        </w:rPr>
        <w:t>Haec</w:t>
      </w:r>
      <w:r w:rsidR="00E43B9E">
        <w:rPr>
          <w:lang w:val="it-IT"/>
        </w:rPr>
        <w:t xml:space="preserve"> </w:t>
      </w:r>
      <w:r w:rsidR="00E43B9E" w:rsidRPr="00D647FC">
        <w:rPr>
          <w:rStyle w:val="Incipit"/>
        </w:rPr>
        <w:t>dicit</w:t>
      </w:r>
      <w:r w:rsidR="00E43B9E">
        <w:rPr>
          <w:lang w:val="it-IT"/>
        </w:rPr>
        <w:t xml:space="preserve"> </w:t>
      </w:r>
      <w:r w:rsidR="00E43B9E" w:rsidRPr="00D647FC">
        <w:rPr>
          <w:rStyle w:val="Incipit"/>
        </w:rPr>
        <w:t>dominus</w:t>
      </w:r>
      <w:r w:rsidR="00E43B9E">
        <w:rPr>
          <w:lang w:val="it-IT"/>
        </w:rPr>
        <w:t xml:space="preserve"> </w:t>
      </w:r>
      <w:r w:rsidR="00E43B9E" w:rsidRPr="00D647FC">
        <w:rPr>
          <w:rStyle w:val="Incipit"/>
        </w:rPr>
        <w:t>deus</w:t>
      </w:r>
      <w:r w:rsidR="00E43B9E">
        <w:rPr>
          <w:lang w:val="it-IT"/>
        </w:rPr>
        <w:t xml:space="preserve">. Et haec tria prima responsoria [RP] </w:t>
      </w:r>
      <w:r w:rsidR="00E43B9E" w:rsidRPr="001F3066">
        <w:rPr>
          <w:rStyle w:val="Neume"/>
        </w:rPr>
        <w:t>Hodie nobis</w:t>
      </w:r>
      <w:r w:rsidR="00E43B9E">
        <w:rPr>
          <w:lang w:val="it-IT"/>
        </w:rPr>
        <w:t xml:space="preserve"> cum versibus et [RV] </w:t>
      </w:r>
      <w:r w:rsidR="00E43B9E" w:rsidRPr="001F3066">
        <w:rPr>
          <w:rStyle w:val="Incipit"/>
        </w:rPr>
        <w:t>Gloria</w:t>
      </w:r>
      <w:r w:rsidR="00E43B9E">
        <w:rPr>
          <w:lang w:val="it-IT"/>
        </w:rPr>
        <w:t xml:space="preserve"> </w:t>
      </w:r>
      <w:r w:rsidR="00E43B9E" w:rsidRPr="001F3066">
        <w:rPr>
          <w:rStyle w:val="Incipit"/>
        </w:rPr>
        <w:t>patri</w:t>
      </w:r>
      <w:r w:rsidR="00E43B9E">
        <w:rPr>
          <w:lang w:val="it-IT"/>
        </w:rPr>
        <w:t xml:space="preserve"> dicantur</w:t>
      </w:r>
      <w:r w:rsidR="008E2679">
        <w:rPr>
          <w:lang w:val="it-IT"/>
        </w:rPr>
        <w:t>. Deinde historia per totum. EV</w:t>
      </w:r>
      <w:r w:rsidR="00E43B9E">
        <w:rPr>
          <w:lang w:val="it-IT"/>
        </w:rPr>
        <w:t xml:space="preserve"> </w:t>
      </w:r>
      <w:r w:rsidR="00E43B9E" w:rsidRPr="001F3066">
        <w:rPr>
          <w:rStyle w:val="Incipit"/>
        </w:rPr>
        <w:t>Exiit</w:t>
      </w:r>
      <w:r w:rsidR="001F3066">
        <w:rPr>
          <w:lang w:val="it-IT"/>
        </w:rPr>
        <w:t xml:space="preserve"> </w:t>
      </w:r>
      <w:r w:rsidR="001F3066" w:rsidRPr="001F3066">
        <w:rPr>
          <w:rStyle w:val="Incipit"/>
        </w:rPr>
        <w:t>edictum</w:t>
      </w:r>
      <w:r w:rsidR="008E2679">
        <w:rPr>
          <w:lang w:val="it-IT"/>
        </w:rPr>
        <w:t>. Secundum EV</w:t>
      </w:r>
      <w:r w:rsidR="008E2679" w:rsidRPr="00A002FB">
        <w:t xml:space="preserve"> </w:t>
      </w:r>
      <w:r w:rsidR="008E2679" w:rsidRPr="001F3066">
        <w:rPr>
          <w:rStyle w:val="Incipit"/>
        </w:rPr>
        <w:t>Pastores</w:t>
      </w:r>
      <w:r w:rsidR="008E2679">
        <w:rPr>
          <w:lang w:val="it-IT"/>
        </w:rPr>
        <w:t xml:space="preserve"> </w:t>
      </w:r>
      <w:r w:rsidR="008E2679" w:rsidRPr="001F3066">
        <w:rPr>
          <w:rStyle w:val="Incipit"/>
        </w:rPr>
        <w:t>lo</w:t>
      </w:r>
      <w:r w:rsidR="00255C75">
        <w:rPr>
          <w:rStyle w:val="Incipit"/>
        </w:rPr>
        <w:t>quebantur</w:t>
      </w:r>
      <w:r w:rsidR="008E2679">
        <w:rPr>
          <w:lang w:val="it-IT"/>
        </w:rPr>
        <w:t>. Tertium</w:t>
      </w:r>
      <w:r w:rsidR="00E43B9E">
        <w:rPr>
          <w:lang w:val="it-IT"/>
        </w:rPr>
        <w:t xml:space="preserve"> </w:t>
      </w:r>
      <w:r w:rsidR="008E2679">
        <w:rPr>
          <w:lang w:val="it-IT"/>
        </w:rPr>
        <w:t xml:space="preserve">EV </w:t>
      </w:r>
      <w:r w:rsidR="00E43B9E" w:rsidRPr="001F3066">
        <w:rPr>
          <w:rStyle w:val="Incipit"/>
        </w:rPr>
        <w:t>In</w:t>
      </w:r>
      <w:r w:rsidR="00E43B9E">
        <w:rPr>
          <w:lang w:val="it-IT"/>
        </w:rPr>
        <w:t xml:space="preserve"> </w:t>
      </w:r>
      <w:r w:rsidR="00E43B9E" w:rsidRPr="001F3066">
        <w:rPr>
          <w:rStyle w:val="Incipit"/>
        </w:rPr>
        <w:t>principio</w:t>
      </w:r>
      <w:r w:rsidR="00E43B9E">
        <w:rPr>
          <w:lang w:val="it-IT"/>
        </w:rPr>
        <w:t xml:space="preserve"> </w:t>
      </w:r>
      <w:r w:rsidR="00E43B9E" w:rsidRPr="001F3066">
        <w:rPr>
          <w:rStyle w:val="Incipit"/>
        </w:rPr>
        <w:t>erat</w:t>
      </w:r>
      <w:r w:rsidR="00E43B9E">
        <w:rPr>
          <w:lang w:val="it-IT"/>
        </w:rPr>
        <w:t xml:space="preserve"> </w:t>
      </w:r>
      <w:r w:rsidR="00E43B9E" w:rsidRPr="001F3066">
        <w:rPr>
          <w:rStyle w:val="Incipit"/>
        </w:rPr>
        <w:t>verbum</w:t>
      </w:r>
      <w:r w:rsidR="00E43B9E">
        <w:rPr>
          <w:lang w:val="it-IT"/>
        </w:rPr>
        <w:t xml:space="preserve">. RP </w:t>
      </w:r>
      <w:r w:rsidR="00E43B9E" w:rsidRPr="001F3066">
        <w:rPr>
          <w:rStyle w:val="Neume"/>
        </w:rPr>
        <w:t>Verbum caro</w:t>
      </w:r>
      <w:r w:rsidR="00E43B9E" w:rsidRPr="00A002FB">
        <w:t xml:space="preserve"> </w:t>
      </w:r>
      <w:r w:rsidR="00E43B9E" w:rsidRPr="001F3066">
        <w:rPr>
          <w:rStyle w:val="Incipit"/>
        </w:rPr>
        <w:t>factum</w:t>
      </w:r>
      <w:r w:rsidR="00E43B9E">
        <w:rPr>
          <w:lang w:val="it-IT"/>
        </w:rPr>
        <w:t xml:space="preserve">. RV </w:t>
      </w:r>
      <w:r w:rsidR="00E43B9E" w:rsidRPr="001F3066">
        <w:rPr>
          <w:rStyle w:val="Incipit"/>
        </w:rPr>
        <w:t>In</w:t>
      </w:r>
      <w:r w:rsidR="00E43B9E">
        <w:rPr>
          <w:lang w:val="it-IT"/>
        </w:rPr>
        <w:t xml:space="preserve"> </w:t>
      </w:r>
      <w:r w:rsidR="00E43B9E" w:rsidRPr="001F3066">
        <w:rPr>
          <w:rStyle w:val="Incipit"/>
        </w:rPr>
        <w:t>principio</w:t>
      </w:r>
      <w:r w:rsidR="00E43B9E">
        <w:rPr>
          <w:lang w:val="it-IT"/>
        </w:rPr>
        <w:t xml:space="preserve"> </w:t>
      </w:r>
      <w:r w:rsidR="00E43B9E" w:rsidRPr="001F3066">
        <w:rPr>
          <w:rStyle w:val="Incipit"/>
        </w:rPr>
        <w:t>erat</w:t>
      </w:r>
      <w:r w:rsidR="00E43B9E">
        <w:rPr>
          <w:lang w:val="it-IT"/>
        </w:rPr>
        <w:t xml:space="preserve">. [REP] </w:t>
      </w:r>
      <w:r w:rsidR="00E43B9E" w:rsidRPr="001F3066">
        <w:rPr>
          <w:rStyle w:val="Incipit"/>
        </w:rPr>
        <w:t>Plenum</w:t>
      </w:r>
      <w:r w:rsidR="00E43B9E">
        <w:rPr>
          <w:lang w:val="it-IT"/>
        </w:rPr>
        <w:t xml:space="preserve">. [RV] </w:t>
      </w:r>
      <w:r w:rsidR="00E43B9E" w:rsidRPr="001F3066">
        <w:rPr>
          <w:rStyle w:val="Incipit"/>
        </w:rPr>
        <w:t>Gloria</w:t>
      </w:r>
      <w:r w:rsidR="00E43B9E">
        <w:rPr>
          <w:lang w:val="it-IT"/>
        </w:rPr>
        <w:t xml:space="preserve"> </w:t>
      </w:r>
      <w:r w:rsidR="00E43B9E" w:rsidRPr="001F3066">
        <w:rPr>
          <w:rStyle w:val="Incipit"/>
        </w:rPr>
        <w:t>patri</w:t>
      </w:r>
      <w:r w:rsidR="00E43B9E">
        <w:rPr>
          <w:lang w:val="it-IT"/>
        </w:rPr>
        <w:t xml:space="preserve">. [REP] </w:t>
      </w:r>
      <w:r w:rsidR="00E43B9E" w:rsidRPr="001F3066">
        <w:rPr>
          <w:rStyle w:val="Incipit"/>
        </w:rPr>
        <w:t>Plenum</w:t>
      </w:r>
      <w:r w:rsidR="00E43B9E">
        <w:rPr>
          <w:lang w:val="it-IT"/>
        </w:rPr>
        <w:t>.</w:t>
      </w:r>
    </w:p>
    <w:p w:rsidR="00AA72DD" w:rsidRDefault="001F3066" w:rsidP="000D3F26">
      <w:pPr>
        <w:rPr>
          <w:lang w:val="it-IT"/>
        </w:rPr>
      </w:pPr>
      <w:r>
        <w:rPr>
          <w:lang w:val="it-IT"/>
        </w:rPr>
        <w:t xml:space="preserve">AD MISSAM IN PRIMO GALLICINIO [IN] </w:t>
      </w:r>
      <w:r w:rsidRPr="002B2A08">
        <w:rPr>
          <w:rStyle w:val="Neume"/>
        </w:rPr>
        <w:t>Dominus dixit</w:t>
      </w:r>
      <w:r>
        <w:rPr>
          <w:lang w:val="it-IT"/>
        </w:rPr>
        <w:t xml:space="preserve">. [KY] </w:t>
      </w:r>
      <w:r w:rsidRPr="002B2A08">
        <w:rPr>
          <w:rStyle w:val="Neume"/>
        </w:rPr>
        <w:t>Kyrie</w:t>
      </w:r>
      <w:r w:rsidRPr="00A002FB">
        <w:t xml:space="preserve"> </w:t>
      </w:r>
      <w:r w:rsidRPr="002B2A08">
        <w:rPr>
          <w:rStyle w:val="Incipit"/>
        </w:rPr>
        <w:t>eleyson</w:t>
      </w:r>
      <w:r w:rsidR="00205494">
        <w:rPr>
          <w:lang w:val="it-IT"/>
        </w:rPr>
        <w:t xml:space="preserve">. [GL] </w:t>
      </w:r>
      <w:r w:rsidR="00205494" w:rsidRPr="002B2A08">
        <w:rPr>
          <w:rStyle w:val="Neume"/>
        </w:rPr>
        <w:t>Gloria in excelsis</w:t>
      </w:r>
      <w:r w:rsidR="002B2A08" w:rsidRPr="00A002FB">
        <w:t xml:space="preserve"> </w:t>
      </w:r>
      <w:r w:rsidR="002B2A08" w:rsidRPr="002B2A08">
        <w:rPr>
          <w:rStyle w:val="Incipit"/>
        </w:rPr>
        <w:t>deo</w:t>
      </w:r>
      <w:r w:rsidR="00205494">
        <w:rPr>
          <w:lang w:val="it-IT"/>
        </w:rPr>
        <w:t xml:space="preserve">. ORCL </w:t>
      </w:r>
      <w:r w:rsidR="00205494" w:rsidRPr="002B2A08">
        <w:rPr>
          <w:rStyle w:val="Incipit"/>
        </w:rPr>
        <w:t>Deus</w:t>
      </w:r>
      <w:r w:rsidR="00205494">
        <w:rPr>
          <w:lang w:val="it-IT"/>
        </w:rPr>
        <w:t xml:space="preserve"> </w:t>
      </w:r>
      <w:r w:rsidR="00205494" w:rsidRPr="002B2A08">
        <w:rPr>
          <w:rStyle w:val="Incipit"/>
        </w:rPr>
        <w:t>qui</w:t>
      </w:r>
      <w:r w:rsidR="00205494">
        <w:rPr>
          <w:lang w:val="it-IT"/>
        </w:rPr>
        <w:t xml:space="preserve"> </w:t>
      </w:r>
      <w:r w:rsidR="00205494" w:rsidRPr="002B2A08">
        <w:rPr>
          <w:rStyle w:val="Incipit"/>
        </w:rPr>
        <w:t>hanc</w:t>
      </w:r>
      <w:r w:rsidR="00205494">
        <w:rPr>
          <w:lang w:val="it-IT"/>
        </w:rPr>
        <w:t xml:space="preserve"> </w:t>
      </w:r>
      <w:r w:rsidR="00205494" w:rsidRPr="002B2A08">
        <w:rPr>
          <w:rStyle w:val="Incipit"/>
        </w:rPr>
        <w:t>sacratissimam</w:t>
      </w:r>
      <w:r w:rsidR="00205494">
        <w:rPr>
          <w:lang w:val="it-IT"/>
        </w:rPr>
        <w:t xml:space="preserve"> </w:t>
      </w:r>
      <w:r w:rsidR="00205494" w:rsidRPr="002B2A08">
        <w:rPr>
          <w:rStyle w:val="Incipit"/>
        </w:rPr>
        <w:t>nocte</w:t>
      </w:r>
      <w:r w:rsidR="002B2A08" w:rsidRPr="002B2A08">
        <w:rPr>
          <w:rStyle w:val="Incipit"/>
        </w:rPr>
        <w:t>m</w:t>
      </w:r>
      <w:r w:rsidR="00205494">
        <w:rPr>
          <w:lang w:val="it-IT"/>
        </w:rPr>
        <w:t xml:space="preserve">. EPP </w:t>
      </w:r>
      <w:r w:rsidR="00205494" w:rsidRPr="002B2A08">
        <w:rPr>
          <w:rStyle w:val="Incipit"/>
        </w:rPr>
        <w:t>Populus</w:t>
      </w:r>
      <w:r w:rsidR="00205494">
        <w:rPr>
          <w:lang w:val="it-IT"/>
        </w:rPr>
        <w:t xml:space="preserve"> </w:t>
      </w:r>
      <w:r w:rsidR="00205494" w:rsidRPr="002B2A08">
        <w:rPr>
          <w:rStyle w:val="Incipit"/>
        </w:rPr>
        <w:t>gentium</w:t>
      </w:r>
      <w:r w:rsidR="00205494">
        <w:rPr>
          <w:lang w:val="it-IT"/>
        </w:rPr>
        <w:t xml:space="preserve">. EP </w:t>
      </w:r>
      <w:r w:rsidR="00205494" w:rsidRPr="002B2A08">
        <w:rPr>
          <w:rStyle w:val="Incipit"/>
        </w:rPr>
        <w:t>Apparuit</w:t>
      </w:r>
      <w:r w:rsidR="00205494">
        <w:rPr>
          <w:lang w:val="it-IT"/>
        </w:rPr>
        <w:t xml:space="preserve"> </w:t>
      </w:r>
      <w:r w:rsidR="00205494" w:rsidRPr="002B2A08">
        <w:rPr>
          <w:rStyle w:val="Incipit"/>
        </w:rPr>
        <w:t>gratia</w:t>
      </w:r>
      <w:r w:rsidR="007503FC" w:rsidRPr="007503FC">
        <w:t xml:space="preserve"> </w:t>
      </w:r>
      <w:r w:rsidR="007503FC">
        <w:rPr>
          <w:rStyle w:val="Incipit"/>
        </w:rPr>
        <w:t>dei</w:t>
      </w:r>
      <w:r w:rsidR="00205494">
        <w:rPr>
          <w:lang w:val="it-IT"/>
        </w:rPr>
        <w:t xml:space="preserve">. GR </w:t>
      </w:r>
      <w:r w:rsidR="00205494" w:rsidRPr="002B2A08">
        <w:rPr>
          <w:rStyle w:val="Incipit"/>
        </w:rPr>
        <w:t>Tecum</w:t>
      </w:r>
      <w:r w:rsidR="00205494">
        <w:rPr>
          <w:lang w:val="it-IT"/>
        </w:rPr>
        <w:t xml:space="preserve"> </w:t>
      </w:r>
      <w:r w:rsidR="00205494" w:rsidRPr="002B2A08">
        <w:rPr>
          <w:rStyle w:val="Incipit"/>
        </w:rPr>
        <w:t>in</w:t>
      </w:r>
      <w:r w:rsidR="00205494">
        <w:rPr>
          <w:lang w:val="it-IT"/>
        </w:rPr>
        <w:t xml:space="preserve"> </w:t>
      </w:r>
      <w:r w:rsidR="00205494" w:rsidRPr="002B2A08">
        <w:rPr>
          <w:rStyle w:val="Incipit"/>
        </w:rPr>
        <w:t>principium</w:t>
      </w:r>
      <w:r w:rsidR="002B2A08">
        <w:rPr>
          <w:lang w:val="it-IT"/>
        </w:rPr>
        <w:t xml:space="preserve">. </w:t>
      </w:r>
      <w:r w:rsidR="00205494">
        <w:rPr>
          <w:lang w:val="it-IT"/>
        </w:rPr>
        <w:t>AL</w:t>
      </w:r>
      <w:r w:rsidR="002B2A08">
        <w:rPr>
          <w:lang w:val="it-IT"/>
        </w:rPr>
        <w:t>V</w:t>
      </w:r>
      <w:r w:rsidR="00205494">
        <w:rPr>
          <w:lang w:val="it-IT"/>
        </w:rPr>
        <w:t xml:space="preserve"> </w:t>
      </w:r>
      <w:r w:rsidR="00205494" w:rsidRPr="002B2A08">
        <w:rPr>
          <w:rStyle w:val="Incipit"/>
        </w:rPr>
        <w:t>Dominus</w:t>
      </w:r>
      <w:r w:rsidR="00205494">
        <w:rPr>
          <w:lang w:val="it-IT"/>
        </w:rPr>
        <w:t xml:space="preserve"> </w:t>
      </w:r>
      <w:r w:rsidR="00205494" w:rsidRPr="002B2A08">
        <w:rPr>
          <w:rStyle w:val="Incipit"/>
        </w:rPr>
        <w:t>dixit</w:t>
      </w:r>
      <w:r w:rsidR="00205494">
        <w:rPr>
          <w:lang w:val="it-IT"/>
        </w:rPr>
        <w:t xml:space="preserve">. SE </w:t>
      </w:r>
      <w:r w:rsidR="00205494" w:rsidRPr="002B2A08">
        <w:rPr>
          <w:rStyle w:val="Neume"/>
        </w:rPr>
        <w:t>Grates nunc omnes</w:t>
      </w:r>
      <w:r w:rsidR="009B16C4">
        <w:rPr>
          <w:lang w:val="it-IT"/>
        </w:rPr>
        <w:t>. EV</w:t>
      </w:r>
      <w:r w:rsidR="00205494">
        <w:rPr>
          <w:lang w:val="it-IT"/>
        </w:rPr>
        <w:t xml:space="preserve"> </w:t>
      </w:r>
      <w:r w:rsidR="00205494" w:rsidRPr="002B2A08">
        <w:rPr>
          <w:rStyle w:val="Incipit"/>
        </w:rPr>
        <w:t>Exiit</w:t>
      </w:r>
      <w:r w:rsidR="00205494">
        <w:rPr>
          <w:lang w:val="it-IT"/>
        </w:rPr>
        <w:t xml:space="preserve"> </w:t>
      </w:r>
      <w:r w:rsidR="00205494" w:rsidRPr="002B2A08">
        <w:rPr>
          <w:rStyle w:val="Incipit"/>
        </w:rPr>
        <w:t>edictum</w:t>
      </w:r>
      <w:r w:rsidR="00205494">
        <w:rPr>
          <w:lang w:val="it-IT"/>
        </w:rPr>
        <w:t xml:space="preserve">. [CR] </w:t>
      </w:r>
      <w:r w:rsidR="00205494" w:rsidRPr="002B2A08">
        <w:rPr>
          <w:rStyle w:val="Incipit"/>
        </w:rPr>
        <w:t>Credo</w:t>
      </w:r>
      <w:r w:rsidR="00205494">
        <w:rPr>
          <w:lang w:val="it-IT"/>
        </w:rPr>
        <w:t xml:space="preserve"> </w:t>
      </w:r>
      <w:r w:rsidR="00205494" w:rsidRPr="002B2A08">
        <w:rPr>
          <w:rStyle w:val="Incipit"/>
        </w:rPr>
        <w:t>in</w:t>
      </w:r>
      <w:r w:rsidR="00205494">
        <w:rPr>
          <w:lang w:val="it-IT"/>
        </w:rPr>
        <w:t xml:space="preserve"> </w:t>
      </w:r>
      <w:r w:rsidR="00205494" w:rsidRPr="002B2A08">
        <w:rPr>
          <w:rStyle w:val="Incipit"/>
        </w:rPr>
        <w:t>unum</w:t>
      </w:r>
      <w:r w:rsidR="00205494">
        <w:rPr>
          <w:lang w:val="it-IT"/>
        </w:rPr>
        <w:t xml:space="preserve"> </w:t>
      </w:r>
      <w:r w:rsidR="00205494" w:rsidRPr="002B2A08">
        <w:rPr>
          <w:rStyle w:val="Incipit"/>
        </w:rPr>
        <w:t>deum</w:t>
      </w:r>
      <w:r w:rsidR="00205494">
        <w:rPr>
          <w:lang w:val="it-IT"/>
        </w:rPr>
        <w:t xml:space="preserve">. OF </w:t>
      </w:r>
      <w:r w:rsidR="00205494" w:rsidRPr="002B2A08">
        <w:rPr>
          <w:rStyle w:val="Neume"/>
        </w:rPr>
        <w:t>Laetentur caeli</w:t>
      </w:r>
      <w:r w:rsidR="00205494">
        <w:rPr>
          <w:lang w:val="it-IT"/>
        </w:rPr>
        <w:t xml:space="preserve">. OV </w:t>
      </w:r>
      <w:r w:rsidR="00205494" w:rsidRPr="002B2A08">
        <w:rPr>
          <w:rStyle w:val="Neume"/>
        </w:rPr>
        <w:t>Cantate</w:t>
      </w:r>
      <w:r w:rsidR="00205494">
        <w:rPr>
          <w:lang w:val="it-IT"/>
        </w:rPr>
        <w:t xml:space="preserve">. OV </w:t>
      </w:r>
      <w:r w:rsidR="00205494" w:rsidRPr="002B2A08">
        <w:rPr>
          <w:rStyle w:val="Neume"/>
        </w:rPr>
        <w:t>Cantate</w:t>
      </w:r>
      <w:r w:rsidR="00205494">
        <w:rPr>
          <w:lang w:val="it-IT"/>
        </w:rPr>
        <w:t xml:space="preserve">. PF </w:t>
      </w:r>
      <w:r w:rsidR="00205494" w:rsidRPr="002B2A08">
        <w:rPr>
          <w:rStyle w:val="Incipit"/>
        </w:rPr>
        <w:t>Quia</w:t>
      </w:r>
      <w:r w:rsidR="00205494">
        <w:rPr>
          <w:lang w:val="it-IT"/>
        </w:rPr>
        <w:t xml:space="preserve"> </w:t>
      </w:r>
      <w:r w:rsidR="00205494" w:rsidRPr="002B2A08">
        <w:rPr>
          <w:rStyle w:val="Incipit"/>
        </w:rPr>
        <w:t>per</w:t>
      </w:r>
      <w:r w:rsidR="00205494">
        <w:rPr>
          <w:lang w:val="it-IT"/>
        </w:rPr>
        <w:t xml:space="preserve"> </w:t>
      </w:r>
      <w:r w:rsidR="00205494" w:rsidRPr="002B2A08">
        <w:rPr>
          <w:rStyle w:val="Incipit"/>
        </w:rPr>
        <w:t>incarnati</w:t>
      </w:r>
      <w:r w:rsidR="00205494">
        <w:rPr>
          <w:lang w:val="it-IT"/>
        </w:rPr>
        <w:t xml:space="preserve">. [VAR] </w:t>
      </w:r>
      <w:r w:rsidR="00205494" w:rsidRPr="002B2A08">
        <w:rPr>
          <w:rStyle w:val="Incipit"/>
        </w:rPr>
        <w:t>Communicantes</w:t>
      </w:r>
      <w:r w:rsidR="00205494">
        <w:rPr>
          <w:lang w:val="it-IT"/>
        </w:rPr>
        <w:t xml:space="preserve">. CO </w:t>
      </w:r>
      <w:r w:rsidR="00205494" w:rsidRPr="002B2A08">
        <w:rPr>
          <w:rStyle w:val="Neume"/>
        </w:rPr>
        <w:t>In splendoribus</w:t>
      </w:r>
      <w:r w:rsidR="00205494" w:rsidRPr="00A002FB">
        <w:t xml:space="preserve"> </w:t>
      </w:r>
      <w:r w:rsidR="00205494" w:rsidRPr="002B2A08">
        <w:rPr>
          <w:rStyle w:val="Incipit"/>
        </w:rPr>
        <w:t>sanctorum</w:t>
      </w:r>
      <w:r w:rsidR="00205494">
        <w:rPr>
          <w:lang w:val="it-IT"/>
        </w:rPr>
        <w:t xml:space="preserve">. Missa cum [BD] </w:t>
      </w:r>
      <w:r w:rsidR="00205494" w:rsidRPr="002B2A08">
        <w:rPr>
          <w:rStyle w:val="Incipit"/>
        </w:rPr>
        <w:t>Benedicamus</w:t>
      </w:r>
      <w:r w:rsidR="00205494">
        <w:rPr>
          <w:lang w:val="it-IT"/>
        </w:rPr>
        <w:t xml:space="preserve"> </w:t>
      </w:r>
      <w:r w:rsidR="00205494" w:rsidRPr="002B2A08">
        <w:rPr>
          <w:rStyle w:val="Incipit"/>
        </w:rPr>
        <w:t>domino</w:t>
      </w:r>
      <w:r w:rsidR="007F4CE6">
        <w:rPr>
          <w:lang w:val="it-IT"/>
        </w:rPr>
        <w:t xml:space="preserve"> </w:t>
      </w:r>
      <w:r w:rsidR="00205494">
        <w:rPr>
          <w:lang w:val="it-IT"/>
        </w:rPr>
        <w:t xml:space="preserve">clauditur. </w:t>
      </w:r>
      <w:r w:rsidR="00205494" w:rsidRPr="002B2A08">
        <w:rPr>
          <w:rStyle w:val="Funktion"/>
        </w:rPr>
        <w:t>Sacerdos</w:t>
      </w:r>
      <w:r w:rsidR="00205494">
        <w:rPr>
          <w:lang w:val="it-IT"/>
        </w:rPr>
        <w:t xml:space="preserve"> legat EV </w:t>
      </w:r>
      <w:r w:rsidR="00205494" w:rsidRPr="002B2A08">
        <w:rPr>
          <w:rStyle w:val="Incipit"/>
        </w:rPr>
        <w:t>Liber</w:t>
      </w:r>
      <w:r w:rsidR="00205494">
        <w:rPr>
          <w:lang w:val="it-IT"/>
        </w:rPr>
        <w:t xml:space="preserve"> </w:t>
      </w:r>
      <w:r w:rsidR="00205494" w:rsidRPr="002B2A08">
        <w:rPr>
          <w:rStyle w:val="Incipit"/>
        </w:rPr>
        <w:t>generationis</w:t>
      </w:r>
      <w:r w:rsidR="00205494">
        <w:rPr>
          <w:lang w:val="it-IT"/>
        </w:rPr>
        <w:t xml:space="preserve"> in </w:t>
      </w:r>
      <w:r w:rsidR="00205494" w:rsidRPr="002B2A08">
        <w:rPr>
          <w:rStyle w:val="Ort"/>
        </w:rPr>
        <w:t>sublimiori pulpito</w:t>
      </w:r>
      <w:r w:rsidR="00205494">
        <w:rPr>
          <w:lang w:val="it-IT"/>
        </w:rPr>
        <w:t xml:space="preserve">. Lecto evangelo </w:t>
      </w:r>
      <w:r w:rsidR="00205494" w:rsidRPr="002B2A08">
        <w:rPr>
          <w:rStyle w:val="Funktion"/>
        </w:rPr>
        <w:t>cantores</w:t>
      </w:r>
      <w:r w:rsidR="00205494">
        <w:rPr>
          <w:lang w:val="it-IT"/>
        </w:rPr>
        <w:t xml:space="preserve"> incipiant </w:t>
      </w:r>
      <w:r w:rsidR="00AA72DD">
        <w:rPr>
          <w:lang w:val="it-IT"/>
        </w:rPr>
        <w:t xml:space="preserve">AC </w:t>
      </w:r>
      <w:r w:rsidR="00AA72DD" w:rsidRPr="002B2A08">
        <w:rPr>
          <w:rStyle w:val="Neume"/>
        </w:rPr>
        <w:t>O mundi</w:t>
      </w:r>
      <w:r w:rsidR="00AA72DD" w:rsidRPr="00A002FB">
        <w:t xml:space="preserve"> </w:t>
      </w:r>
      <w:r w:rsidR="00AA72DD" w:rsidRPr="006F7CC3">
        <w:rPr>
          <w:rStyle w:val="Incipit"/>
        </w:rPr>
        <w:t>domina</w:t>
      </w:r>
      <w:r w:rsidR="00AA72DD">
        <w:rPr>
          <w:lang w:val="it-IT"/>
        </w:rPr>
        <w:t xml:space="preserve">. Postea statim [TD] </w:t>
      </w:r>
      <w:r w:rsidR="00AA72DD" w:rsidRPr="006F7CC3">
        <w:rPr>
          <w:rStyle w:val="Incipit"/>
        </w:rPr>
        <w:t>Te</w:t>
      </w:r>
      <w:r w:rsidR="00AA72DD">
        <w:rPr>
          <w:lang w:val="it-IT"/>
        </w:rPr>
        <w:t xml:space="preserve"> </w:t>
      </w:r>
      <w:r w:rsidR="00AA72DD" w:rsidRPr="006F7CC3">
        <w:rPr>
          <w:rStyle w:val="Incipit"/>
        </w:rPr>
        <w:t>deum</w:t>
      </w:r>
      <w:r w:rsidR="00AA72DD">
        <w:rPr>
          <w:lang w:val="it-IT"/>
        </w:rPr>
        <w:t xml:space="preserve"> </w:t>
      </w:r>
      <w:r w:rsidR="00AA72DD" w:rsidRPr="006F7CC3">
        <w:rPr>
          <w:rStyle w:val="Incipit"/>
        </w:rPr>
        <w:t>laudamus</w:t>
      </w:r>
      <w:r w:rsidR="00AA72DD">
        <w:rPr>
          <w:lang w:val="it-IT"/>
        </w:rPr>
        <w:t>.</w:t>
      </w:r>
    </w:p>
    <w:p w:rsidR="00AA72DD" w:rsidRDefault="00AA72DD" w:rsidP="000D3F26">
      <w:pPr>
        <w:rPr>
          <w:lang w:val="it-IT"/>
        </w:rPr>
      </w:pPr>
      <w:r>
        <w:rPr>
          <w:lang w:val="it-IT"/>
        </w:rPr>
        <w:t xml:space="preserve">ANTE LAUDES VS </w:t>
      </w:r>
      <w:r w:rsidRPr="00AA72DD">
        <w:rPr>
          <w:rStyle w:val="Incipit"/>
        </w:rPr>
        <w:t>Be$E::ne$dictus</w:t>
      </w:r>
      <w:r>
        <w:rPr>
          <w:lang w:val="it-IT"/>
        </w:rPr>
        <w:t xml:space="preserve"> </w:t>
      </w:r>
      <w:r w:rsidRPr="006F7CC3">
        <w:rPr>
          <w:rStyle w:val="Incipit"/>
        </w:rPr>
        <w:t>qui</w:t>
      </w:r>
      <w:r>
        <w:rPr>
          <w:lang w:val="it-IT"/>
        </w:rPr>
        <w:t xml:space="preserve"> </w:t>
      </w:r>
      <w:r w:rsidRPr="006F7CC3">
        <w:rPr>
          <w:rStyle w:val="Incipit"/>
        </w:rPr>
        <w:t>venit</w:t>
      </w:r>
      <w:r>
        <w:rPr>
          <w:lang w:val="it-IT"/>
        </w:rPr>
        <w:t xml:space="preserve"> </w:t>
      </w:r>
      <w:r w:rsidRPr="006F7CC3">
        <w:rPr>
          <w:rStyle w:val="Incipit"/>
        </w:rPr>
        <w:t>in</w:t>
      </w:r>
      <w:r>
        <w:rPr>
          <w:lang w:val="it-IT"/>
        </w:rPr>
        <w:t xml:space="preserve"> </w:t>
      </w:r>
      <w:r w:rsidRPr="006F7CC3">
        <w:rPr>
          <w:rStyle w:val="Incipit"/>
        </w:rPr>
        <w:t>nomine</w:t>
      </w:r>
      <w:r>
        <w:rPr>
          <w:lang w:val="it-IT"/>
        </w:rPr>
        <w:t xml:space="preserve"> </w:t>
      </w:r>
      <w:r w:rsidRPr="006F7CC3">
        <w:rPr>
          <w:rStyle w:val="Incipit"/>
        </w:rPr>
        <w:t>domini</w:t>
      </w:r>
      <w:r>
        <w:rPr>
          <w:lang w:val="it-IT"/>
        </w:rPr>
        <w:t xml:space="preserve">. [VAR] </w:t>
      </w:r>
      <w:r w:rsidRPr="006F7CC3">
        <w:rPr>
          <w:rStyle w:val="Incipit"/>
        </w:rPr>
        <w:t>Deus</w:t>
      </w:r>
      <w:r>
        <w:rPr>
          <w:lang w:val="it-IT"/>
        </w:rPr>
        <w:t xml:space="preserve"> </w:t>
      </w:r>
      <w:r w:rsidRPr="006F7CC3">
        <w:rPr>
          <w:rStyle w:val="Incipit"/>
        </w:rPr>
        <w:t>in</w:t>
      </w:r>
      <w:r>
        <w:rPr>
          <w:lang w:val="it-IT"/>
        </w:rPr>
        <w:t xml:space="preserve"> </w:t>
      </w:r>
      <w:r w:rsidRPr="006F7CC3">
        <w:rPr>
          <w:rStyle w:val="Incipit"/>
        </w:rPr>
        <w:t>adiutorium</w:t>
      </w:r>
      <w:r>
        <w:rPr>
          <w:lang w:val="it-IT"/>
        </w:rPr>
        <w:t xml:space="preserve"> </w:t>
      </w:r>
      <w:r w:rsidRPr="006F7CC3">
        <w:rPr>
          <w:rStyle w:val="Incipit"/>
        </w:rPr>
        <w:t>meum</w:t>
      </w:r>
      <w:r>
        <w:rPr>
          <w:lang w:val="it-IT"/>
        </w:rPr>
        <w:t>.</w:t>
      </w:r>
    </w:p>
    <w:p w:rsidR="001F3066" w:rsidRDefault="00AA72DD" w:rsidP="000D3F26">
      <w:pPr>
        <w:rPr>
          <w:lang w:val="it-IT"/>
        </w:rPr>
      </w:pPr>
      <w:r>
        <w:rPr>
          <w:lang w:val="it-IT"/>
        </w:rPr>
        <w:t xml:space="preserve">AD LAUDES AN </w:t>
      </w:r>
      <w:r w:rsidRPr="006F7CC3">
        <w:rPr>
          <w:rStyle w:val="Neume"/>
        </w:rPr>
        <w:t>Quem vidistis</w:t>
      </w:r>
      <w:r w:rsidRPr="00A002FB">
        <w:t xml:space="preserve"> </w:t>
      </w:r>
      <w:r w:rsidRPr="006F7CC3">
        <w:rPr>
          <w:rStyle w:val="Incipit"/>
        </w:rPr>
        <w:t>pastores</w:t>
      </w:r>
      <w:r>
        <w:rPr>
          <w:lang w:val="it-IT"/>
        </w:rPr>
        <w:t xml:space="preserve"> cum reliquis. PS </w:t>
      </w:r>
      <w:r w:rsidRPr="006F7CC3">
        <w:rPr>
          <w:rStyle w:val="Incipit"/>
        </w:rPr>
        <w:t>Dominus</w:t>
      </w:r>
      <w:r>
        <w:rPr>
          <w:lang w:val="it-IT"/>
        </w:rPr>
        <w:t xml:space="preserve"> </w:t>
      </w:r>
      <w:r w:rsidRPr="006F7CC3">
        <w:rPr>
          <w:rStyle w:val="Incipit"/>
        </w:rPr>
        <w:t>regnavit</w:t>
      </w:r>
      <w:r>
        <w:rPr>
          <w:lang w:val="it-IT"/>
        </w:rPr>
        <w:t xml:space="preserve"> cum reliquis. Capitulum non dicitur. AB </w:t>
      </w:r>
      <w:r w:rsidRPr="006F7CC3">
        <w:rPr>
          <w:rStyle w:val="Neume"/>
        </w:rPr>
        <w:t>Gloria in excelsis</w:t>
      </w:r>
      <w:r w:rsidRPr="00A002FB">
        <w:t xml:space="preserve"> </w:t>
      </w:r>
      <w:r w:rsidRPr="006F7CC3">
        <w:rPr>
          <w:rStyle w:val="Incipit"/>
        </w:rPr>
        <w:t>deo</w:t>
      </w:r>
      <w:r>
        <w:rPr>
          <w:lang w:val="it-IT"/>
        </w:rPr>
        <w:t>. PSBE</w:t>
      </w:r>
      <w:r w:rsidR="00205494">
        <w:rPr>
          <w:lang w:val="it-IT"/>
        </w:rPr>
        <w:t xml:space="preserve"> </w:t>
      </w:r>
      <w:r w:rsidRPr="006F7CC3">
        <w:rPr>
          <w:rStyle w:val="Incipit"/>
        </w:rPr>
        <w:t>Benedictus</w:t>
      </w:r>
      <w:r>
        <w:rPr>
          <w:lang w:val="it-IT"/>
        </w:rPr>
        <w:t xml:space="preserve"> </w:t>
      </w:r>
      <w:r w:rsidRPr="006F7CC3">
        <w:rPr>
          <w:rStyle w:val="Incipit"/>
        </w:rPr>
        <w:t>dominus</w:t>
      </w:r>
      <w:r>
        <w:rPr>
          <w:lang w:val="it-IT"/>
        </w:rPr>
        <w:t xml:space="preserve"> </w:t>
      </w:r>
      <w:r w:rsidRPr="006F7CC3">
        <w:rPr>
          <w:rStyle w:val="Incipit"/>
        </w:rPr>
        <w:t>deus</w:t>
      </w:r>
      <w:r>
        <w:rPr>
          <w:lang w:val="it-IT"/>
        </w:rPr>
        <w:t xml:space="preserve">. </w:t>
      </w:r>
      <w:r w:rsidR="00FF1941">
        <w:rPr>
          <w:lang w:val="it-IT"/>
        </w:rPr>
        <w:t xml:space="preserve">OR </w:t>
      </w:r>
      <w:r w:rsidR="00FF1941" w:rsidRPr="00FF1941">
        <w:rPr>
          <w:rStyle w:val="Incipit"/>
        </w:rPr>
        <w:t>Deus</w:t>
      </w:r>
      <w:r w:rsidR="00FF1941">
        <w:rPr>
          <w:lang w:val="it-IT"/>
        </w:rPr>
        <w:t xml:space="preserve"> </w:t>
      </w:r>
      <w:r w:rsidR="00FF1941" w:rsidRPr="00FF1941">
        <w:rPr>
          <w:rStyle w:val="Incipit"/>
        </w:rPr>
        <w:t>qui</w:t>
      </w:r>
      <w:r w:rsidR="00FF1941">
        <w:rPr>
          <w:lang w:val="it-IT"/>
        </w:rPr>
        <w:t xml:space="preserve"> </w:t>
      </w:r>
      <w:r w:rsidR="00FF1941" w:rsidRPr="00FF1941">
        <w:rPr>
          <w:rStyle w:val="Incipit"/>
        </w:rPr>
        <w:t>hanc</w:t>
      </w:r>
      <w:r w:rsidR="00FF1941">
        <w:rPr>
          <w:lang w:val="it-IT"/>
        </w:rPr>
        <w:t xml:space="preserve"> </w:t>
      </w:r>
      <w:r w:rsidR="00FF1941" w:rsidRPr="00FF1941">
        <w:rPr>
          <w:rStyle w:val="Incipit"/>
        </w:rPr>
        <w:t>sacratissimam</w:t>
      </w:r>
      <w:r w:rsidR="00FF1941">
        <w:rPr>
          <w:lang w:val="it-IT"/>
        </w:rPr>
        <w:t xml:space="preserve">. [De sancta Maria] AC </w:t>
      </w:r>
      <w:r w:rsidR="00FF1941" w:rsidRPr="00FF1941">
        <w:rPr>
          <w:rStyle w:val="Incipit"/>
        </w:rPr>
        <w:t>Completi</w:t>
      </w:r>
      <w:r w:rsidR="00FF1941">
        <w:rPr>
          <w:lang w:val="it-IT"/>
        </w:rPr>
        <w:t xml:space="preserve"> </w:t>
      </w:r>
      <w:r w:rsidR="00FF1941" w:rsidRPr="00FF1941">
        <w:rPr>
          <w:rStyle w:val="Incipit"/>
        </w:rPr>
        <w:t>sunt</w:t>
      </w:r>
      <w:r w:rsidR="00FF1941">
        <w:rPr>
          <w:lang w:val="it-IT"/>
        </w:rPr>
        <w:t>.</w:t>
      </w:r>
      <w:r>
        <w:rPr>
          <w:lang w:val="it-IT"/>
        </w:rPr>
        <w:t xml:space="preserve">VS </w:t>
      </w:r>
      <w:r w:rsidRPr="006F7CC3">
        <w:rPr>
          <w:rStyle w:val="Incipit"/>
        </w:rPr>
        <w:t>Post</w:t>
      </w:r>
      <w:r>
        <w:rPr>
          <w:lang w:val="it-IT"/>
        </w:rPr>
        <w:t xml:space="preserve"> </w:t>
      </w:r>
      <w:r w:rsidRPr="006F7CC3">
        <w:rPr>
          <w:rStyle w:val="Incipit"/>
        </w:rPr>
        <w:t>partum</w:t>
      </w:r>
      <w:r>
        <w:rPr>
          <w:lang w:val="it-IT"/>
        </w:rPr>
        <w:t xml:space="preserve"> </w:t>
      </w:r>
      <w:r w:rsidRPr="006F7CC3">
        <w:rPr>
          <w:rStyle w:val="Incipit"/>
        </w:rPr>
        <w:t>virgo</w:t>
      </w:r>
      <w:r>
        <w:rPr>
          <w:lang w:val="it-IT"/>
        </w:rPr>
        <w:t>. OR</w:t>
      </w:r>
      <w:r w:rsidR="007E1CBF">
        <w:rPr>
          <w:lang w:val="it-IT"/>
        </w:rPr>
        <w:t>C</w:t>
      </w:r>
      <w:r>
        <w:rPr>
          <w:lang w:val="it-IT"/>
        </w:rPr>
        <w:t xml:space="preserve"> </w:t>
      </w:r>
      <w:r w:rsidRPr="006F7CC3">
        <w:rPr>
          <w:rStyle w:val="Incipit"/>
        </w:rPr>
        <w:t>Deus</w:t>
      </w:r>
      <w:r>
        <w:rPr>
          <w:lang w:val="it-IT"/>
        </w:rPr>
        <w:t xml:space="preserve"> </w:t>
      </w:r>
      <w:r w:rsidRPr="006F7CC3">
        <w:rPr>
          <w:rStyle w:val="Incipit"/>
        </w:rPr>
        <w:t>qui</w:t>
      </w:r>
      <w:r>
        <w:rPr>
          <w:lang w:val="it-IT"/>
        </w:rPr>
        <w:t xml:space="preserve"> </w:t>
      </w:r>
      <w:r w:rsidRPr="006F7CC3">
        <w:rPr>
          <w:rStyle w:val="Incipit"/>
        </w:rPr>
        <w:t>per</w:t>
      </w:r>
      <w:r>
        <w:rPr>
          <w:lang w:val="it-IT"/>
        </w:rPr>
        <w:t xml:space="preserve"> </w:t>
      </w:r>
      <w:r w:rsidRPr="006F7CC3">
        <w:rPr>
          <w:rStyle w:val="Incipit"/>
        </w:rPr>
        <w:t>beatae</w:t>
      </w:r>
      <w:r>
        <w:rPr>
          <w:lang w:val="it-IT"/>
        </w:rPr>
        <w:t xml:space="preserve"> </w:t>
      </w:r>
      <w:r w:rsidRPr="006F7CC3">
        <w:rPr>
          <w:rStyle w:val="Incipit"/>
        </w:rPr>
        <w:t>Mariae</w:t>
      </w:r>
      <w:r>
        <w:rPr>
          <w:lang w:val="it-IT"/>
        </w:rPr>
        <w:t xml:space="preserve">. [BD] </w:t>
      </w:r>
      <w:r w:rsidRPr="00F52FD6">
        <w:rPr>
          <w:rStyle w:val="Incipit"/>
        </w:rPr>
        <w:t>Benedicamus</w:t>
      </w:r>
      <w:r w:rsidRPr="00A002FB">
        <w:t xml:space="preserve"> </w:t>
      </w:r>
      <w:r w:rsidRPr="00F52FD6">
        <w:rPr>
          <w:rStyle w:val="Incipit"/>
        </w:rPr>
        <w:t>domino.</w:t>
      </w:r>
      <w:r w:rsidRPr="00A002FB">
        <w:t xml:space="preserve"> </w:t>
      </w:r>
      <w:r w:rsidRPr="00F52FD6">
        <w:rPr>
          <w:rStyle w:val="Incipit"/>
        </w:rPr>
        <w:t>Deo</w:t>
      </w:r>
      <w:r w:rsidRPr="00A002FB">
        <w:t xml:space="preserve"> </w:t>
      </w:r>
      <w:r w:rsidRPr="00F52FD6">
        <w:rPr>
          <w:rStyle w:val="Incipit"/>
        </w:rPr>
        <w:t>gratias</w:t>
      </w:r>
      <w:r>
        <w:rPr>
          <w:lang w:val="it-IT"/>
        </w:rPr>
        <w:t>.</w:t>
      </w:r>
    </w:p>
    <w:p w:rsidR="00F731AF" w:rsidRDefault="00F731AF" w:rsidP="000D3F26">
      <w:pPr>
        <w:rPr>
          <w:lang w:val="it-IT"/>
        </w:rPr>
      </w:pPr>
      <w:r>
        <w:rPr>
          <w:lang w:val="it-IT"/>
        </w:rPr>
        <w:t xml:space="preserve">IN PRIMO MANE sonetur quater campana. Postea ad missam duae maiores campanae compulsentur. IN </w:t>
      </w:r>
      <w:r w:rsidRPr="0008394E">
        <w:rPr>
          <w:rStyle w:val="Neume"/>
        </w:rPr>
        <w:t>Lux fulgebit</w:t>
      </w:r>
      <w:r>
        <w:rPr>
          <w:lang w:val="it-IT"/>
        </w:rPr>
        <w:t xml:space="preserve">. [KY] </w:t>
      </w:r>
      <w:r w:rsidRPr="006F7CC3">
        <w:rPr>
          <w:rStyle w:val="Incipit"/>
        </w:rPr>
        <w:t>Kyrie</w:t>
      </w:r>
      <w:r>
        <w:rPr>
          <w:lang w:val="it-IT"/>
        </w:rPr>
        <w:t xml:space="preserve"> </w:t>
      </w:r>
      <w:r w:rsidRPr="006F7CC3">
        <w:rPr>
          <w:rStyle w:val="Incipit"/>
        </w:rPr>
        <w:t>eleyson</w:t>
      </w:r>
      <w:r>
        <w:rPr>
          <w:lang w:val="it-IT"/>
        </w:rPr>
        <w:t xml:space="preserve">. [GL] </w:t>
      </w:r>
      <w:r w:rsidRPr="006F7CC3">
        <w:rPr>
          <w:rStyle w:val="Incipit"/>
        </w:rPr>
        <w:t>Gloria</w:t>
      </w:r>
      <w:r>
        <w:rPr>
          <w:lang w:val="it-IT"/>
        </w:rPr>
        <w:t xml:space="preserve"> </w:t>
      </w:r>
      <w:r w:rsidRPr="006F7CC3">
        <w:rPr>
          <w:rStyle w:val="Incipit"/>
        </w:rPr>
        <w:t>in</w:t>
      </w:r>
      <w:r>
        <w:rPr>
          <w:lang w:val="it-IT"/>
        </w:rPr>
        <w:t xml:space="preserve"> </w:t>
      </w:r>
      <w:r w:rsidRPr="006F7CC3">
        <w:rPr>
          <w:rStyle w:val="Incipit"/>
        </w:rPr>
        <w:t>excelsis</w:t>
      </w:r>
      <w:r>
        <w:rPr>
          <w:lang w:val="it-IT"/>
        </w:rPr>
        <w:t xml:space="preserve">. ORCL </w:t>
      </w:r>
      <w:r w:rsidRPr="006F7CC3">
        <w:rPr>
          <w:rStyle w:val="Incipit"/>
        </w:rPr>
        <w:t>Da</w:t>
      </w:r>
      <w:r>
        <w:rPr>
          <w:lang w:val="it-IT"/>
        </w:rPr>
        <w:t xml:space="preserve"> </w:t>
      </w:r>
      <w:r w:rsidRPr="006F7CC3">
        <w:rPr>
          <w:rStyle w:val="Incipit"/>
        </w:rPr>
        <w:t>quaesumus</w:t>
      </w:r>
      <w:r>
        <w:rPr>
          <w:lang w:val="it-IT"/>
        </w:rPr>
        <w:t xml:space="preserve"> </w:t>
      </w:r>
      <w:r w:rsidRPr="006F7CC3">
        <w:rPr>
          <w:rStyle w:val="Incipit"/>
        </w:rPr>
        <w:t>omnipotens</w:t>
      </w:r>
      <w:r>
        <w:rPr>
          <w:lang w:val="it-IT"/>
        </w:rPr>
        <w:t xml:space="preserve"> </w:t>
      </w:r>
      <w:r w:rsidRPr="006F7CC3">
        <w:rPr>
          <w:rStyle w:val="Incipit"/>
        </w:rPr>
        <w:t>deus</w:t>
      </w:r>
      <w:r>
        <w:rPr>
          <w:lang w:val="it-IT"/>
        </w:rPr>
        <w:t xml:space="preserve">, </w:t>
      </w:r>
      <w:r>
        <w:rPr>
          <w:lang w:val="it-IT"/>
        </w:rPr>
        <w:lastRenderedPageBreak/>
        <w:t xml:space="preserve">et </w:t>
      </w:r>
      <w:r w:rsidR="00A24E52">
        <w:rPr>
          <w:lang w:val="it-IT"/>
        </w:rPr>
        <w:t>oratio</w:t>
      </w:r>
      <w:r>
        <w:rPr>
          <w:lang w:val="it-IT"/>
        </w:rPr>
        <w:t xml:space="preserve"> de sancta Anasta</w:t>
      </w:r>
      <w:r w:rsidR="0074646F">
        <w:rPr>
          <w:lang w:val="it-IT"/>
        </w:rPr>
        <w:t>sia [</w:t>
      </w:r>
      <w:r w:rsidR="00A24E52">
        <w:rPr>
          <w:lang w:val="it-IT"/>
        </w:rPr>
        <w:t>CL</w:t>
      </w:r>
      <w:r w:rsidR="007E1CBF">
        <w:rPr>
          <w:lang w:val="it-IT"/>
        </w:rPr>
        <w:t>C</w:t>
      </w:r>
      <w:r w:rsidR="00A24E52">
        <w:rPr>
          <w:lang w:val="it-IT"/>
        </w:rPr>
        <w:t xml:space="preserve">] </w:t>
      </w:r>
      <w:r w:rsidRPr="006F7CC3">
        <w:rPr>
          <w:rStyle w:val="Incipit"/>
        </w:rPr>
        <w:t>Da</w:t>
      </w:r>
      <w:r>
        <w:rPr>
          <w:lang w:val="it-IT"/>
        </w:rPr>
        <w:t xml:space="preserve"> </w:t>
      </w:r>
      <w:r w:rsidRPr="006F7CC3">
        <w:rPr>
          <w:rStyle w:val="Incipit"/>
        </w:rPr>
        <w:t>quaesumus</w:t>
      </w:r>
      <w:r>
        <w:rPr>
          <w:lang w:val="it-IT"/>
        </w:rPr>
        <w:t xml:space="preserve"> </w:t>
      </w:r>
      <w:r w:rsidRPr="006F7CC3">
        <w:rPr>
          <w:rStyle w:val="Incipit"/>
        </w:rPr>
        <w:t>omnipotens</w:t>
      </w:r>
      <w:r>
        <w:rPr>
          <w:lang w:val="it-IT"/>
        </w:rPr>
        <w:t xml:space="preserve"> </w:t>
      </w:r>
      <w:r w:rsidRPr="006F7CC3">
        <w:rPr>
          <w:rStyle w:val="Incipit"/>
        </w:rPr>
        <w:t>deus</w:t>
      </w:r>
      <w:r>
        <w:rPr>
          <w:lang w:val="it-IT"/>
        </w:rPr>
        <w:t xml:space="preserve"> sub </w:t>
      </w:r>
      <w:r w:rsidRPr="005E47A1">
        <w:rPr>
          <w:lang w:val="la-Latn"/>
        </w:rPr>
        <w:t>|</w:t>
      </w:r>
      <w:r>
        <w:rPr>
          <w:lang w:val="it-IT"/>
        </w:rPr>
        <w:t>uno::una</w:t>
      </w:r>
      <w:r w:rsidRPr="005E47A1">
        <w:rPr>
          <w:lang w:val="la-Latn"/>
        </w:rPr>
        <w:t>|</w:t>
      </w:r>
      <w:r>
        <w:rPr>
          <w:lang w:val="it-IT"/>
        </w:rPr>
        <w:t xml:space="preserve"> conclusione. EPP </w:t>
      </w:r>
      <w:r w:rsidRPr="006F7CC3">
        <w:rPr>
          <w:rStyle w:val="Incipit"/>
        </w:rPr>
        <w:t>Spiritus</w:t>
      </w:r>
      <w:r>
        <w:rPr>
          <w:lang w:val="it-IT"/>
        </w:rPr>
        <w:t xml:space="preserve"> </w:t>
      </w:r>
      <w:r w:rsidRPr="006F7CC3">
        <w:rPr>
          <w:rStyle w:val="Incipit"/>
        </w:rPr>
        <w:t>domini</w:t>
      </w:r>
      <w:r>
        <w:rPr>
          <w:lang w:val="it-IT"/>
        </w:rPr>
        <w:t xml:space="preserve">. EP </w:t>
      </w:r>
      <w:r w:rsidRPr="006F7CC3">
        <w:rPr>
          <w:rStyle w:val="Incipit"/>
        </w:rPr>
        <w:t>Apparuit</w:t>
      </w:r>
      <w:r>
        <w:rPr>
          <w:lang w:val="it-IT"/>
        </w:rPr>
        <w:t xml:space="preserve"> </w:t>
      </w:r>
      <w:r w:rsidRPr="006F7CC3">
        <w:rPr>
          <w:rStyle w:val="Incipit"/>
        </w:rPr>
        <w:t>benignitas</w:t>
      </w:r>
      <w:r>
        <w:rPr>
          <w:lang w:val="it-IT"/>
        </w:rPr>
        <w:t xml:space="preserve">. GR </w:t>
      </w:r>
      <w:r w:rsidRPr="006F7CC3">
        <w:rPr>
          <w:rStyle w:val="Incipit"/>
        </w:rPr>
        <w:t>Benedictus</w:t>
      </w:r>
      <w:r>
        <w:rPr>
          <w:lang w:val="it-IT"/>
        </w:rPr>
        <w:t xml:space="preserve"> </w:t>
      </w:r>
      <w:r w:rsidRPr="006F7CC3">
        <w:rPr>
          <w:rStyle w:val="Incipit"/>
        </w:rPr>
        <w:t>qui</w:t>
      </w:r>
      <w:r>
        <w:rPr>
          <w:lang w:val="it-IT"/>
        </w:rPr>
        <w:t xml:space="preserve"> </w:t>
      </w:r>
      <w:r w:rsidRPr="006F7CC3">
        <w:rPr>
          <w:rStyle w:val="Incipit"/>
        </w:rPr>
        <w:t>venit</w:t>
      </w:r>
      <w:r>
        <w:rPr>
          <w:lang w:val="it-IT"/>
        </w:rPr>
        <w:t xml:space="preserve">. ALV </w:t>
      </w:r>
      <w:r w:rsidRPr="006F7CC3">
        <w:rPr>
          <w:rStyle w:val="Incipit"/>
        </w:rPr>
        <w:t>Dominus</w:t>
      </w:r>
      <w:r>
        <w:rPr>
          <w:lang w:val="it-IT"/>
        </w:rPr>
        <w:t xml:space="preserve"> </w:t>
      </w:r>
      <w:r w:rsidRPr="006F7CC3">
        <w:rPr>
          <w:rStyle w:val="Incipit"/>
        </w:rPr>
        <w:t>regnavit</w:t>
      </w:r>
      <w:r>
        <w:rPr>
          <w:lang w:val="it-IT"/>
        </w:rPr>
        <w:t xml:space="preserve">. SE </w:t>
      </w:r>
      <w:r w:rsidRPr="006F7CC3">
        <w:rPr>
          <w:rStyle w:val="Incipit"/>
        </w:rPr>
        <w:t>Eia</w:t>
      </w:r>
      <w:r>
        <w:rPr>
          <w:lang w:val="it-IT"/>
        </w:rPr>
        <w:t xml:space="preserve"> </w:t>
      </w:r>
      <w:r w:rsidRPr="006F7CC3">
        <w:rPr>
          <w:rStyle w:val="Incipit"/>
        </w:rPr>
        <w:t>recolamus</w:t>
      </w:r>
      <w:r>
        <w:rPr>
          <w:lang w:val="it-IT"/>
        </w:rPr>
        <w:t xml:space="preserve"> </w:t>
      </w:r>
      <w:r w:rsidRPr="006F7CC3">
        <w:rPr>
          <w:rStyle w:val="Incipit"/>
        </w:rPr>
        <w:t>laudibus</w:t>
      </w:r>
      <w:r>
        <w:rPr>
          <w:lang w:val="it-IT"/>
        </w:rPr>
        <w:t>.</w:t>
      </w:r>
      <w:r w:rsidR="0074646F">
        <w:rPr>
          <w:lang w:val="it-IT"/>
        </w:rPr>
        <w:t xml:space="preserve"> </w:t>
      </w:r>
      <w:r>
        <w:rPr>
          <w:lang w:val="it-IT"/>
        </w:rPr>
        <w:t xml:space="preserve">EV </w:t>
      </w:r>
      <w:r w:rsidRPr="006F7CC3">
        <w:rPr>
          <w:rStyle w:val="Incipit"/>
        </w:rPr>
        <w:t>Pastores</w:t>
      </w:r>
      <w:r>
        <w:rPr>
          <w:lang w:val="it-IT"/>
        </w:rPr>
        <w:t xml:space="preserve">. [CR] </w:t>
      </w:r>
      <w:r w:rsidRPr="006F7CC3">
        <w:rPr>
          <w:rStyle w:val="Incipit"/>
        </w:rPr>
        <w:t>Credo</w:t>
      </w:r>
      <w:r>
        <w:rPr>
          <w:lang w:val="it-IT"/>
        </w:rPr>
        <w:t xml:space="preserve"> </w:t>
      </w:r>
      <w:r w:rsidRPr="006F7CC3">
        <w:rPr>
          <w:rStyle w:val="Incipit"/>
        </w:rPr>
        <w:t>in</w:t>
      </w:r>
      <w:r>
        <w:rPr>
          <w:lang w:val="it-IT"/>
        </w:rPr>
        <w:t xml:space="preserve"> </w:t>
      </w:r>
      <w:r w:rsidRPr="006F7CC3">
        <w:rPr>
          <w:rStyle w:val="Incipit"/>
        </w:rPr>
        <w:t>unum</w:t>
      </w:r>
      <w:r>
        <w:rPr>
          <w:lang w:val="it-IT"/>
        </w:rPr>
        <w:t xml:space="preserve"> </w:t>
      </w:r>
      <w:r w:rsidRPr="006F7CC3">
        <w:rPr>
          <w:rStyle w:val="Incipit"/>
        </w:rPr>
        <w:t>deum</w:t>
      </w:r>
      <w:r>
        <w:rPr>
          <w:lang w:val="it-IT"/>
        </w:rPr>
        <w:t xml:space="preserve">. OF </w:t>
      </w:r>
      <w:r w:rsidRPr="006F7CC3">
        <w:rPr>
          <w:rStyle w:val="Neume"/>
        </w:rPr>
        <w:t>Deus enim</w:t>
      </w:r>
      <w:r w:rsidRPr="00A002FB">
        <w:t xml:space="preserve"> </w:t>
      </w:r>
      <w:r w:rsidRPr="006F7CC3">
        <w:rPr>
          <w:rStyle w:val="Incipit"/>
        </w:rPr>
        <w:t>firmavit</w:t>
      </w:r>
      <w:r>
        <w:rPr>
          <w:lang w:val="it-IT"/>
        </w:rPr>
        <w:t xml:space="preserve">. OV </w:t>
      </w:r>
      <w:r w:rsidRPr="006F7CC3">
        <w:rPr>
          <w:rStyle w:val="Neume"/>
        </w:rPr>
        <w:t>Mirabilis in excelsis</w:t>
      </w:r>
      <w:r w:rsidRPr="00A002FB">
        <w:t xml:space="preserve"> </w:t>
      </w:r>
      <w:r w:rsidRPr="006F7CC3">
        <w:rPr>
          <w:rStyle w:val="Incipit"/>
        </w:rPr>
        <w:t>dominus</w:t>
      </w:r>
      <w:r>
        <w:rPr>
          <w:lang w:val="it-IT"/>
        </w:rPr>
        <w:t xml:space="preserve">. PF </w:t>
      </w:r>
      <w:r w:rsidRPr="006F7CC3">
        <w:rPr>
          <w:rStyle w:val="Incipit"/>
        </w:rPr>
        <w:t>Quia</w:t>
      </w:r>
      <w:r>
        <w:rPr>
          <w:lang w:val="it-IT"/>
        </w:rPr>
        <w:t xml:space="preserve"> </w:t>
      </w:r>
      <w:r w:rsidRPr="006F7CC3">
        <w:rPr>
          <w:rStyle w:val="Incipit"/>
        </w:rPr>
        <w:t>per</w:t>
      </w:r>
      <w:r>
        <w:rPr>
          <w:lang w:val="it-IT"/>
        </w:rPr>
        <w:t xml:space="preserve"> </w:t>
      </w:r>
      <w:r w:rsidRPr="006F7CC3">
        <w:rPr>
          <w:rStyle w:val="Incipit"/>
        </w:rPr>
        <w:t>incarnati</w:t>
      </w:r>
      <w:r>
        <w:rPr>
          <w:lang w:val="it-IT"/>
        </w:rPr>
        <w:t xml:space="preserve"> </w:t>
      </w:r>
      <w:r w:rsidRPr="006F7CC3">
        <w:rPr>
          <w:rStyle w:val="Incipit"/>
        </w:rPr>
        <w:t>verbi</w:t>
      </w:r>
      <w:r>
        <w:rPr>
          <w:lang w:val="it-IT"/>
        </w:rPr>
        <w:t xml:space="preserve">. [VAR] </w:t>
      </w:r>
      <w:r w:rsidRPr="006F7CC3">
        <w:rPr>
          <w:rStyle w:val="Incipit"/>
        </w:rPr>
        <w:t>Communicantes</w:t>
      </w:r>
      <w:r>
        <w:rPr>
          <w:lang w:val="it-IT"/>
        </w:rPr>
        <w:t xml:space="preserve">. CO </w:t>
      </w:r>
      <w:r w:rsidRPr="006F7CC3">
        <w:rPr>
          <w:rStyle w:val="Neume"/>
        </w:rPr>
        <w:t>Exulta</w:t>
      </w:r>
      <w:r w:rsidRPr="00A002FB">
        <w:t xml:space="preserve"> </w:t>
      </w:r>
      <w:r w:rsidRPr="006F7CC3">
        <w:rPr>
          <w:rStyle w:val="Incipit"/>
        </w:rPr>
        <w:t>filia</w:t>
      </w:r>
      <w:r>
        <w:rPr>
          <w:lang w:val="it-IT"/>
        </w:rPr>
        <w:t xml:space="preserve">. [IM] </w:t>
      </w:r>
      <w:r w:rsidRPr="006F7CC3">
        <w:rPr>
          <w:rStyle w:val="Incipit"/>
        </w:rPr>
        <w:t>Ite</w:t>
      </w:r>
      <w:r>
        <w:rPr>
          <w:lang w:val="it-IT"/>
        </w:rPr>
        <w:t xml:space="preserve"> </w:t>
      </w:r>
      <w:r w:rsidRPr="006F7CC3">
        <w:rPr>
          <w:rStyle w:val="Incipit"/>
        </w:rPr>
        <w:t>missa</w:t>
      </w:r>
      <w:r>
        <w:rPr>
          <w:lang w:val="it-IT"/>
        </w:rPr>
        <w:t xml:space="preserve"> </w:t>
      </w:r>
      <w:r w:rsidRPr="006F7CC3">
        <w:rPr>
          <w:rStyle w:val="Incipit"/>
        </w:rPr>
        <w:t>est</w:t>
      </w:r>
      <w:r>
        <w:rPr>
          <w:lang w:val="it-IT"/>
        </w:rPr>
        <w:t xml:space="preserve"> dicitur.</w:t>
      </w:r>
    </w:p>
    <w:p w:rsidR="00D95C78" w:rsidRDefault="00C0311E" w:rsidP="003D447B">
      <w:pPr>
        <w:rPr>
          <w:lang w:val="it-IT"/>
        </w:rPr>
      </w:pPr>
      <w:r>
        <w:rPr>
          <w:lang w:val="it-IT"/>
        </w:rPr>
        <w:t>AD PRIMAM</w:t>
      </w:r>
      <w:r w:rsidR="00A24E52">
        <w:rPr>
          <w:lang w:val="it-IT"/>
        </w:rPr>
        <w:t xml:space="preserve"> HY </w:t>
      </w:r>
      <w:r w:rsidR="00A24E52" w:rsidRPr="006F7CC3">
        <w:rPr>
          <w:rStyle w:val="Incipit"/>
        </w:rPr>
        <w:t>A</w:t>
      </w:r>
      <w:r w:rsidR="00A24E52">
        <w:rPr>
          <w:lang w:val="it-IT"/>
        </w:rPr>
        <w:t xml:space="preserve"> </w:t>
      </w:r>
      <w:r w:rsidR="00A24E52" w:rsidRPr="006F7CC3">
        <w:rPr>
          <w:rStyle w:val="Incipit"/>
        </w:rPr>
        <w:t>solis</w:t>
      </w:r>
      <w:r w:rsidR="00A24E52">
        <w:rPr>
          <w:lang w:val="it-IT"/>
        </w:rPr>
        <w:t xml:space="preserve"> </w:t>
      </w:r>
      <w:r w:rsidR="00A24E52" w:rsidRPr="006F7CC3">
        <w:rPr>
          <w:rStyle w:val="Incipit"/>
        </w:rPr>
        <w:t>ortus</w:t>
      </w:r>
      <w:r w:rsidR="00A24E52">
        <w:rPr>
          <w:lang w:val="it-IT"/>
        </w:rPr>
        <w:t xml:space="preserve">. [HV] </w:t>
      </w:r>
      <w:r w:rsidR="00A24E52" w:rsidRPr="006F7CC3">
        <w:rPr>
          <w:rStyle w:val="Incipit"/>
        </w:rPr>
        <w:t>Beatus</w:t>
      </w:r>
      <w:r w:rsidR="00A24E52">
        <w:rPr>
          <w:lang w:val="it-IT"/>
        </w:rPr>
        <w:t xml:space="preserve"> </w:t>
      </w:r>
      <w:r w:rsidR="00A24E52" w:rsidRPr="006F7CC3">
        <w:rPr>
          <w:rStyle w:val="Incipit"/>
        </w:rPr>
        <w:t>auctor</w:t>
      </w:r>
      <w:r w:rsidR="00A24E52">
        <w:rPr>
          <w:lang w:val="it-IT"/>
        </w:rPr>
        <w:t xml:space="preserve">. [HV] </w:t>
      </w:r>
      <w:r w:rsidR="00A24E52" w:rsidRPr="006F7CC3">
        <w:rPr>
          <w:rStyle w:val="Incipit"/>
        </w:rPr>
        <w:t>Gloria</w:t>
      </w:r>
      <w:r w:rsidR="00A24E52">
        <w:rPr>
          <w:lang w:val="it-IT"/>
        </w:rPr>
        <w:t xml:space="preserve"> </w:t>
      </w:r>
      <w:r w:rsidR="00A24E52" w:rsidRPr="006F7CC3">
        <w:rPr>
          <w:rStyle w:val="Incipit"/>
        </w:rPr>
        <w:t>tibi</w:t>
      </w:r>
      <w:r w:rsidR="00A24E52">
        <w:rPr>
          <w:lang w:val="it-IT"/>
        </w:rPr>
        <w:t xml:space="preserve">. AN </w:t>
      </w:r>
      <w:r w:rsidR="00A24E52" w:rsidRPr="006F7CC3">
        <w:rPr>
          <w:rStyle w:val="Neume"/>
        </w:rPr>
        <w:t>Lux orta</w:t>
      </w:r>
      <w:r w:rsidR="00A24E52" w:rsidRPr="00A002FB">
        <w:t xml:space="preserve"> </w:t>
      </w:r>
      <w:r w:rsidR="00A24E52" w:rsidRPr="006F7CC3">
        <w:rPr>
          <w:rStyle w:val="Incipit"/>
        </w:rPr>
        <w:t>est</w:t>
      </w:r>
      <w:r w:rsidR="00A24E52">
        <w:rPr>
          <w:lang w:val="it-IT"/>
        </w:rPr>
        <w:t xml:space="preserve">. CP </w:t>
      </w:r>
      <w:r w:rsidR="00A24E52" w:rsidRPr="006F7CC3">
        <w:rPr>
          <w:rStyle w:val="Incipit"/>
        </w:rPr>
        <w:t>Renovamini</w:t>
      </w:r>
      <w:r w:rsidR="00A24E52">
        <w:rPr>
          <w:lang w:val="it-IT"/>
        </w:rPr>
        <w:t>. RB</w:t>
      </w:r>
      <w:r w:rsidR="00D95C78">
        <w:rPr>
          <w:lang w:val="it-IT"/>
        </w:rPr>
        <w:t xml:space="preserve"> </w:t>
      </w:r>
      <w:r w:rsidR="00D95C78" w:rsidRPr="00F92281">
        <w:rPr>
          <w:rStyle w:val="Incipit"/>
        </w:rPr>
        <w:t>Christe</w:t>
      </w:r>
      <w:r w:rsidR="00D95C78">
        <w:rPr>
          <w:lang w:val="it-IT"/>
        </w:rPr>
        <w:t xml:space="preserve"> </w:t>
      </w:r>
      <w:r w:rsidR="00D95C78" w:rsidRPr="00F92281">
        <w:rPr>
          <w:rStyle w:val="Incipit"/>
        </w:rPr>
        <w:t>fili</w:t>
      </w:r>
      <w:r w:rsidR="00D95C78">
        <w:rPr>
          <w:lang w:val="it-IT"/>
        </w:rPr>
        <w:t xml:space="preserve"> </w:t>
      </w:r>
      <w:r w:rsidR="00D95C78" w:rsidRPr="00F92281">
        <w:rPr>
          <w:rStyle w:val="Incipit"/>
        </w:rPr>
        <w:t>dei</w:t>
      </w:r>
      <w:r w:rsidR="003D447B" w:rsidRPr="003D447B">
        <w:t>.</w:t>
      </w:r>
      <w:r w:rsidR="00D95C78">
        <w:rPr>
          <w:lang w:val="it-IT"/>
        </w:rPr>
        <w:t xml:space="preserve"> RV </w:t>
      </w:r>
      <w:r w:rsidR="00D95C78" w:rsidRPr="00F92281">
        <w:rPr>
          <w:rStyle w:val="Incipit"/>
        </w:rPr>
        <w:t>Qui</w:t>
      </w:r>
      <w:r w:rsidR="00D95C78">
        <w:rPr>
          <w:lang w:val="it-IT"/>
        </w:rPr>
        <w:t xml:space="preserve"> </w:t>
      </w:r>
      <w:r w:rsidR="00D95C78" w:rsidRPr="00F92281">
        <w:rPr>
          <w:rStyle w:val="Incipit"/>
        </w:rPr>
        <w:t>natus</w:t>
      </w:r>
      <w:r w:rsidR="00D95C78">
        <w:rPr>
          <w:lang w:val="it-IT"/>
        </w:rPr>
        <w:t xml:space="preserve"> </w:t>
      </w:r>
      <w:r w:rsidR="00D95C78" w:rsidRPr="00F92281">
        <w:rPr>
          <w:rStyle w:val="Incipit"/>
        </w:rPr>
        <w:t>est</w:t>
      </w:r>
      <w:r w:rsidR="00D95C78">
        <w:rPr>
          <w:lang w:val="it-IT"/>
        </w:rPr>
        <w:t xml:space="preserve"> </w:t>
      </w:r>
      <w:r w:rsidR="00D95C78" w:rsidRPr="00F92281">
        <w:rPr>
          <w:rStyle w:val="Incipit"/>
        </w:rPr>
        <w:t>de</w:t>
      </w:r>
      <w:r w:rsidR="00D95C78">
        <w:rPr>
          <w:lang w:val="it-IT"/>
        </w:rPr>
        <w:t xml:space="preserve"> </w:t>
      </w:r>
      <w:r w:rsidR="00D95C78" w:rsidRPr="00F92281">
        <w:rPr>
          <w:rStyle w:val="Incipit"/>
        </w:rPr>
        <w:t>virgine</w:t>
      </w:r>
      <w:r w:rsidR="00D95C78">
        <w:rPr>
          <w:lang w:val="it-IT"/>
        </w:rPr>
        <w:t xml:space="preserve">. [REP] </w:t>
      </w:r>
      <w:r w:rsidR="00D95C78" w:rsidRPr="00F92281">
        <w:rPr>
          <w:rStyle w:val="Incipit"/>
        </w:rPr>
        <w:t>Alleluia</w:t>
      </w:r>
      <w:r w:rsidR="00D95C78">
        <w:rPr>
          <w:lang w:val="it-IT"/>
        </w:rPr>
        <w:t xml:space="preserve"> </w:t>
      </w:r>
      <w:r w:rsidR="00D95C78" w:rsidRPr="00F92281">
        <w:rPr>
          <w:rStyle w:val="Incipit"/>
        </w:rPr>
        <w:t>alleluia</w:t>
      </w:r>
      <w:r w:rsidR="00D95C78">
        <w:rPr>
          <w:lang w:val="it-IT"/>
        </w:rPr>
        <w:t xml:space="preserve">. [RV] </w:t>
      </w:r>
      <w:r w:rsidR="00D95C78" w:rsidRPr="00F92281">
        <w:rPr>
          <w:rStyle w:val="Incipit"/>
        </w:rPr>
        <w:t>Gloria</w:t>
      </w:r>
      <w:r w:rsidR="00D95C78">
        <w:rPr>
          <w:lang w:val="it-IT"/>
        </w:rPr>
        <w:t xml:space="preserve"> </w:t>
      </w:r>
      <w:r w:rsidR="00D95C78" w:rsidRPr="00F92281">
        <w:rPr>
          <w:rStyle w:val="Incipit"/>
        </w:rPr>
        <w:t>patri</w:t>
      </w:r>
      <w:r w:rsidR="00D95C78">
        <w:rPr>
          <w:lang w:val="it-IT"/>
        </w:rPr>
        <w:t xml:space="preserve">. VS </w:t>
      </w:r>
      <w:r w:rsidR="00D95C78" w:rsidRPr="00F92281">
        <w:rPr>
          <w:rStyle w:val="Incipit"/>
        </w:rPr>
        <w:t>Benedictus</w:t>
      </w:r>
      <w:r w:rsidR="00D95C78">
        <w:rPr>
          <w:lang w:val="it-IT"/>
        </w:rPr>
        <w:t xml:space="preserve"> </w:t>
      </w:r>
      <w:r w:rsidR="00D95C78" w:rsidRPr="00F92281">
        <w:rPr>
          <w:rStyle w:val="Incipit"/>
        </w:rPr>
        <w:t>qui</w:t>
      </w:r>
      <w:r w:rsidR="00D95C78">
        <w:rPr>
          <w:lang w:val="it-IT"/>
        </w:rPr>
        <w:t xml:space="preserve"> </w:t>
      </w:r>
      <w:r w:rsidR="00D95C78" w:rsidRPr="00F92281">
        <w:rPr>
          <w:rStyle w:val="Incipit"/>
        </w:rPr>
        <w:t>venit</w:t>
      </w:r>
      <w:r w:rsidR="00D95C78">
        <w:rPr>
          <w:lang w:val="it-IT"/>
        </w:rPr>
        <w:t xml:space="preserve">. OR </w:t>
      </w:r>
      <w:r w:rsidR="00D95C78" w:rsidRPr="00F92281">
        <w:rPr>
          <w:rStyle w:val="Incipit"/>
        </w:rPr>
        <w:t>Da</w:t>
      </w:r>
      <w:r w:rsidR="00D95C78">
        <w:rPr>
          <w:lang w:val="it-IT"/>
        </w:rPr>
        <w:t xml:space="preserve"> </w:t>
      </w:r>
      <w:r w:rsidR="00D95C78" w:rsidRPr="00F92281">
        <w:rPr>
          <w:rStyle w:val="Incipit"/>
        </w:rPr>
        <w:t>quaesumus</w:t>
      </w:r>
      <w:r w:rsidR="00D95C78">
        <w:rPr>
          <w:lang w:val="it-IT"/>
        </w:rPr>
        <w:t xml:space="preserve"> </w:t>
      </w:r>
      <w:r w:rsidR="00D95C78" w:rsidRPr="00F92281">
        <w:rPr>
          <w:rStyle w:val="Incipit"/>
        </w:rPr>
        <w:t>omnipotens</w:t>
      </w:r>
      <w:r w:rsidR="00D95C78">
        <w:rPr>
          <w:lang w:val="it-IT"/>
        </w:rPr>
        <w:t xml:space="preserve"> </w:t>
      </w:r>
      <w:r w:rsidR="00D95C78" w:rsidRPr="00F92281">
        <w:rPr>
          <w:rStyle w:val="Incipit"/>
        </w:rPr>
        <w:t>deus</w:t>
      </w:r>
      <w:r w:rsidR="00D95C78">
        <w:rPr>
          <w:lang w:val="it-IT"/>
        </w:rPr>
        <w:t xml:space="preserve"> </w:t>
      </w:r>
      <w:r w:rsidR="00D95C78" w:rsidRPr="00F92281">
        <w:rPr>
          <w:rStyle w:val="Incipit"/>
        </w:rPr>
        <w:t>ut</w:t>
      </w:r>
      <w:r w:rsidR="00D95C78">
        <w:rPr>
          <w:lang w:val="it-IT"/>
        </w:rPr>
        <w:t xml:space="preserve"> </w:t>
      </w:r>
      <w:r w:rsidR="00D95C78" w:rsidRPr="00F92281">
        <w:rPr>
          <w:rStyle w:val="Incipit"/>
        </w:rPr>
        <w:t>qui</w:t>
      </w:r>
      <w:r w:rsidR="00D95C78">
        <w:rPr>
          <w:lang w:val="it-IT"/>
        </w:rPr>
        <w:t xml:space="preserve"> </w:t>
      </w:r>
      <w:r w:rsidR="00D95C78" w:rsidRPr="00F92281">
        <w:rPr>
          <w:rStyle w:val="Incipit"/>
        </w:rPr>
        <w:t>nova</w:t>
      </w:r>
      <w:r w:rsidR="00D95C78">
        <w:rPr>
          <w:lang w:val="it-IT"/>
        </w:rPr>
        <w:t>.</w:t>
      </w:r>
    </w:p>
    <w:p w:rsidR="00D95C78" w:rsidRDefault="00D95C78" w:rsidP="000D3F26">
      <w:pPr>
        <w:rPr>
          <w:lang w:val="it-IT"/>
        </w:rPr>
      </w:pPr>
      <w:r>
        <w:rPr>
          <w:lang w:val="it-IT"/>
        </w:rPr>
        <w:t xml:space="preserve">AD TERTIAM HY </w:t>
      </w:r>
      <w:r w:rsidRPr="00F92281">
        <w:rPr>
          <w:rStyle w:val="Incipit"/>
        </w:rPr>
        <w:t>A</w:t>
      </w:r>
      <w:r>
        <w:rPr>
          <w:lang w:val="it-IT"/>
        </w:rPr>
        <w:t xml:space="preserve"> </w:t>
      </w:r>
      <w:r w:rsidRPr="00F92281">
        <w:rPr>
          <w:rStyle w:val="Incipit"/>
        </w:rPr>
        <w:t>solis</w:t>
      </w:r>
      <w:r>
        <w:rPr>
          <w:lang w:val="it-IT"/>
        </w:rPr>
        <w:t xml:space="preserve"> </w:t>
      </w:r>
      <w:r w:rsidRPr="00F92281">
        <w:rPr>
          <w:rStyle w:val="Incipit"/>
        </w:rPr>
        <w:t>ortu</w:t>
      </w:r>
      <w:r>
        <w:rPr>
          <w:lang w:val="it-IT"/>
        </w:rPr>
        <w:t xml:space="preserve">. [HV] </w:t>
      </w:r>
      <w:r w:rsidRPr="00F92281">
        <w:rPr>
          <w:rStyle w:val="Incipit"/>
        </w:rPr>
        <w:t>Clausa</w:t>
      </w:r>
      <w:r>
        <w:rPr>
          <w:lang w:val="it-IT"/>
        </w:rPr>
        <w:t xml:space="preserve"> </w:t>
      </w:r>
      <w:r w:rsidRPr="00F92281">
        <w:rPr>
          <w:rStyle w:val="Incipit"/>
        </w:rPr>
        <w:t>parentis</w:t>
      </w:r>
      <w:r>
        <w:rPr>
          <w:lang w:val="it-IT"/>
        </w:rPr>
        <w:t xml:space="preserve">. [HV] </w:t>
      </w:r>
      <w:r w:rsidRPr="00F92281">
        <w:rPr>
          <w:rStyle w:val="Incipit"/>
        </w:rPr>
        <w:t>Gloria</w:t>
      </w:r>
      <w:r>
        <w:rPr>
          <w:lang w:val="it-IT"/>
        </w:rPr>
        <w:t xml:space="preserve"> </w:t>
      </w:r>
      <w:r w:rsidRPr="00F92281">
        <w:rPr>
          <w:rStyle w:val="Incipit"/>
        </w:rPr>
        <w:t>tibi</w:t>
      </w:r>
      <w:r>
        <w:rPr>
          <w:lang w:val="it-IT"/>
        </w:rPr>
        <w:t xml:space="preserve">. AN </w:t>
      </w:r>
      <w:r w:rsidRPr="00F92281">
        <w:rPr>
          <w:rStyle w:val="Incipit"/>
        </w:rPr>
        <w:t>Virgo</w:t>
      </w:r>
      <w:r>
        <w:rPr>
          <w:lang w:val="it-IT"/>
        </w:rPr>
        <w:t xml:space="preserve"> </w:t>
      </w:r>
      <w:r w:rsidRPr="00F92281">
        <w:rPr>
          <w:rStyle w:val="Incipit"/>
        </w:rPr>
        <w:t>hodie</w:t>
      </w:r>
      <w:r>
        <w:rPr>
          <w:lang w:val="it-IT"/>
        </w:rPr>
        <w:t xml:space="preserve"> </w:t>
      </w:r>
      <w:r w:rsidRPr="00F92281">
        <w:rPr>
          <w:rStyle w:val="Incipit"/>
        </w:rPr>
        <w:t>fidelis</w:t>
      </w:r>
      <w:r>
        <w:rPr>
          <w:lang w:val="it-IT"/>
        </w:rPr>
        <w:t xml:space="preserve">. CP </w:t>
      </w:r>
      <w:r w:rsidRPr="00F92281">
        <w:rPr>
          <w:rStyle w:val="Incipit"/>
        </w:rPr>
        <w:t>Multifariam</w:t>
      </w:r>
      <w:r>
        <w:rPr>
          <w:lang w:val="it-IT"/>
        </w:rPr>
        <w:t xml:space="preserve">. RB </w:t>
      </w:r>
      <w:r w:rsidRPr="00F52FD6">
        <w:rPr>
          <w:rStyle w:val="Incipit"/>
        </w:rPr>
        <w:t>Speciosus</w:t>
      </w:r>
      <w:r w:rsidRPr="00A002FB">
        <w:t xml:space="preserve"> </w:t>
      </w:r>
      <w:r w:rsidRPr="00F52FD6">
        <w:rPr>
          <w:rStyle w:val="Incipit"/>
        </w:rPr>
        <w:t>forma</w:t>
      </w:r>
      <w:r w:rsidRPr="00A002FB">
        <w:t xml:space="preserve"> </w:t>
      </w:r>
      <w:r w:rsidRPr="00F52FD6">
        <w:rPr>
          <w:rStyle w:val="Incipit"/>
        </w:rPr>
        <w:t>prae</w:t>
      </w:r>
      <w:r w:rsidRPr="00A002FB">
        <w:t xml:space="preserve"> </w:t>
      </w:r>
      <w:r w:rsidRPr="00F52FD6">
        <w:rPr>
          <w:rStyle w:val="Incipit"/>
        </w:rPr>
        <w:t>filiis</w:t>
      </w:r>
      <w:r w:rsidRPr="00A002FB">
        <w:t xml:space="preserve"> </w:t>
      </w:r>
      <w:r w:rsidRPr="00F52FD6">
        <w:rPr>
          <w:rStyle w:val="Incipit"/>
        </w:rPr>
        <w:t>hominum</w:t>
      </w:r>
      <w:r w:rsidRPr="00A002FB">
        <w:t xml:space="preserve"> </w:t>
      </w:r>
      <w:r w:rsidRPr="00F52FD6">
        <w:rPr>
          <w:rStyle w:val="Incipit"/>
        </w:rPr>
        <w:t>alleluia</w:t>
      </w:r>
      <w:r w:rsidRPr="00A002FB">
        <w:t xml:space="preserve"> </w:t>
      </w:r>
      <w:r w:rsidRPr="00F52FD6">
        <w:rPr>
          <w:rStyle w:val="Incipit"/>
        </w:rPr>
        <w:t>alleluia</w:t>
      </w:r>
      <w:r>
        <w:rPr>
          <w:lang w:val="it-IT"/>
        </w:rPr>
        <w:t xml:space="preserve">. </w:t>
      </w:r>
      <w:r w:rsidR="00AD2B68">
        <w:rPr>
          <w:lang w:val="it-IT"/>
        </w:rPr>
        <w:t>(32r)</w:t>
      </w:r>
      <w:r>
        <w:rPr>
          <w:lang w:val="it-IT"/>
        </w:rPr>
        <w:t xml:space="preserve"> RV </w:t>
      </w:r>
      <w:r w:rsidRPr="00F52FD6">
        <w:rPr>
          <w:rStyle w:val="Incipit"/>
        </w:rPr>
        <w:t>Diffusa</w:t>
      </w:r>
      <w:r w:rsidRPr="00A002FB">
        <w:t xml:space="preserve"> </w:t>
      </w:r>
      <w:r w:rsidRPr="00F52FD6">
        <w:rPr>
          <w:rStyle w:val="Incipit"/>
        </w:rPr>
        <w:t>est</w:t>
      </w:r>
      <w:r w:rsidRPr="00A002FB">
        <w:t xml:space="preserve"> </w:t>
      </w:r>
      <w:r w:rsidRPr="00F52FD6">
        <w:rPr>
          <w:rStyle w:val="Incipit"/>
        </w:rPr>
        <w:t>gratia</w:t>
      </w:r>
      <w:r w:rsidRPr="00A002FB">
        <w:t xml:space="preserve"> </w:t>
      </w:r>
      <w:r w:rsidRPr="00F52FD6">
        <w:rPr>
          <w:rStyle w:val="Incipit"/>
        </w:rPr>
        <w:t>in</w:t>
      </w:r>
      <w:r w:rsidRPr="00A002FB">
        <w:t xml:space="preserve"> </w:t>
      </w:r>
      <w:r w:rsidRPr="00F52FD6">
        <w:rPr>
          <w:rStyle w:val="Incipit"/>
        </w:rPr>
        <w:t>labiis</w:t>
      </w:r>
      <w:r w:rsidRPr="00A002FB">
        <w:t xml:space="preserve"> </w:t>
      </w:r>
      <w:r w:rsidRPr="00F52FD6">
        <w:rPr>
          <w:rStyle w:val="Incipit"/>
        </w:rPr>
        <w:t>tui</w:t>
      </w:r>
      <w:r w:rsidRPr="00782233">
        <w:rPr>
          <w:rStyle w:val="Incipit"/>
        </w:rPr>
        <w:t>s</w:t>
      </w:r>
      <w:r>
        <w:rPr>
          <w:lang w:val="it-IT"/>
        </w:rPr>
        <w:t xml:space="preserve">. [REP] </w:t>
      </w:r>
      <w:r w:rsidRPr="00782233">
        <w:rPr>
          <w:rStyle w:val="Incipit"/>
        </w:rPr>
        <w:t>Alleluia</w:t>
      </w:r>
      <w:r>
        <w:rPr>
          <w:lang w:val="it-IT"/>
        </w:rPr>
        <w:t xml:space="preserve">. [RV] </w:t>
      </w:r>
      <w:r w:rsidRPr="00C5266B">
        <w:rPr>
          <w:rStyle w:val="Incipit"/>
        </w:rPr>
        <w:t>Gloria</w:t>
      </w:r>
      <w:r>
        <w:rPr>
          <w:lang w:val="it-IT"/>
        </w:rPr>
        <w:t xml:space="preserve"> </w:t>
      </w:r>
      <w:r w:rsidRPr="00C5266B">
        <w:rPr>
          <w:rStyle w:val="Incipit"/>
        </w:rPr>
        <w:t>patri</w:t>
      </w:r>
      <w:r>
        <w:rPr>
          <w:lang w:val="it-IT"/>
        </w:rPr>
        <w:t xml:space="preserve">. [REP] </w:t>
      </w:r>
      <w:r w:rsidRPr="00C5266B">
        <w:rPr>
          <w:rStyle w:val="Incipit"/>
        </w:rPr>
        <w:t>Speciosus</w:t>
      </w:r>
      <w:r>
        <w:rPr>
          <w:lang w:val="it-IT"/>
        </w:rPr>
        <w:t xml:space="preserve">. VS </w:t>
      </w:r>
      <w:r w:rsidRPr="00C5266B">
        <w:rPr>
          <w:rStyle w:val="Incipit"/>
        </w:rPr>
        <w:t>Notum</w:t>
      </w:r>
      <w:r>
        <w:rPr>
          <w:lang w:val="it-IT"/>
        </w:rPr>
        <w:t xml:space="preserve"> </w:t>
      </w:r>
      <w:r w:rsidRPr="00C5266B">
        <w:rPr>
          <w:rStyle w:val="Incipit"/>
        </w:rPr>
        <w:t>fecit</w:t>
      </w:r>
      <w:r>
        <w:rPr>
          <w:lang w:val="it-IT"/>
        </w:rPr>
        <w:t xml:space="preserve"> </w:t>
      </w:r>
      <w:r w:rsidRPr="00C5266B">
        <w:rPr>
          <w:rStyle w:val="Incipit"/>
        </w:rPr>
        <w:t>dominus</w:t>
      </w:r>
      <w:r>
        <w:rPr>
          <w:lang w:val="it-IT"/>
        </w:rPr>
        <w:t xml:space="preserve">. OR </w:t>
      </w:r>
      <w:r w:rsidRPr="00C5266B">
        <w:rPr>
          <w:rStyle w:val="Incipit"/>
        </w:rPr>
        <w:t>Concede</w:t>
      </w:r>
      <w:r>
        <w:rPr>
          <w:lang w:val="it-IT"/>
        </w:rPr>
        <w:t xml:space="preserve"> </w:t>
      </w:r>
      <w:r w:rsidRPr="00C5266B">
        <w:rPr>
          <w:rStyle w:val="Incipit"/>
        </w:rPr>
        <w:t>quaesumus</w:t>
      </w:r>
      <w:r>
        <w:rPr>
          <w:lang w:val="it-IT"/>
        </w:rPr>
        <w:t xml:space="preserve"> </w:t>
      </w:r>
      <w:r w:rsidRPr="00C5266B">
        <w:rPr>
          <w:rStyle w:val="Incipit"/>
        </w:rPr>
        <w:t>omnipotens</w:t>
      </w:r>
      <w:r>
        <w:rPr>
          <w:lang w:val="it-IT"/>
        </w:rPr>
        <w:t xml:space="preserve"> </w:t>
      </w:r>
      <w:r w:rsidRPr="00C5266B">
        <w:rPr>
          <w:rStyle w:val="Incipit"/>
        </w:rPr>
        <w:t>deus</w:t>
      </w:r>
      <w:r>
        <w:rPr>
          <w:lang w:val="it-IT"/>
        </w:rPr>
        <w:t>.</w:t>
      </w:r>
    </w:p>
    <w:p w:rsidR="003D12B9" w:rsidRDefault="00D95C78" w:rsidP="000D3F26">
      <w:pPr>
        <w:rPr>
          <w:lang w:val="it-IT"/>
        </w:rPr>
      </w:pPr>
      <w:r>
        <w:rPr>
          <w:lang w:val="it-IT"/>
        </w:rPr>
        <w:t xml:space="preserve">AD PUBLICAM MISSAM tropi cantandi sunt </w:t>
      </w:r>
      <w:r w:rsidR="003D12B9">
        <w:rPr>
          <w:lang w:val="it-IT"/>
        </w:rPr>
        <w:t xml:space="preserve">[TP] </w:t>
      </w:r>
      <w:r w:rsidR="003D12B9" w:rsidRPr="00A32CAA">
        <w:rPr>
          <w:rStyle w:val="Incipit"/>
        </w:rPr>
        <w:t>Hodie</w:t>
      </w:r>
      <w:r w:rsidR="003D12B9">
        <w:rPr>
          <w:lang w:val="it-IT"/>
        </w:rPr>
        <w:t xml:space="preserve"> </w:t>
      </w:r>
      <w:r w:rsidR="003D12B9" w:rsidRPr="00A32CAA">
        <w:rPr>
          <w:rStyle w:val="Incipit"/>
        </w:rPr>
        <w:t>cantandus</w:t>
      </w:r>
      <w:r w:rsidR="003D12B9">
        <w:rPr>
          <w:lang w:val="it-IT"/>
        </w:rPr>
        <w:t xml:space="preserve"> </w:t>
      </w:r>
      <w:r w:rsidR="003D12B9" w:rsidRPr="00A32CAA">
        <w:rPr>
          <w:rStyle w:val="Incipit"/>
        </w:rPr>
        <w:t>est</w:t>
      </w:r>
      <w:r w:rsidR="003D12B9">
        <w:rPr>
          <w:lang w:val="it-IT"/>
        </w:rPr>
        <w:t>.</w:t>
      </w:r>
      <w:r w:rsidR="00331D43">
        <w:rPr>
          <w:lang w:val="it-IT"/>
        </w:rPr>
        <w:t xml:space="preserve"> </w:t>
      </w:r>
      <w:r w:rsidR="007E1CBF">
        <w:rPr>
          <w:lang w:val="it-IT"/>
        </w:rPr>
        <w:t xml:space="preserve">[TPV] </w:t>
      </w:r>
      <w:r w:rsidR="003D12B9" w:rsidRPr="00A32CAA">
        <w:rPr>
          <w:rStyle w:val="Incipit"/>
        </w:rPr>
        <w:t>Quis</w:t>
      </w:r>
      <w:r w:rsidR="003D12B9">
        <w:rPr>
          <w:lang w:val="it-IT"/>
        </w:rPr>
        <w:t xml:space="preserve"> </w:t>
      </w:r>
      <w:r w:rsidR="003D12B9" w:rsidRPr="00A32CAA">
        <w:rPr>
          <w:rStyle w:val="Incipit"/>
        </w:rPr>
        <w:t>est</w:t>
      </w:r>
      <w:r w:rsidR="003D12B9">
        <w:rPr>
          <w:lang w:val="it-IT"/>
        </w:rPr>
        <w:t xml:space="preserve"> </w:t>
      </w:r>
      <w:r w:rsidR="00331D43" w:rsidRPr="00331D43">
        <w:rPr>
          <w:rStyle w:val="Incipit"/>
        </w:rPr>
        <w:t>iste</w:t>
      </w:r>
      <w:r w:rsidR="00331D43">
        <w:rPr>
          <w:lang w:val="it-IT"/>
        </w:rPr>
        <w:t xml:space="preserve"> </w:t>
      </w:r>
      <w:r w:rsidR="003D12B9" w:rsidRPr="00A32CAA">
        <w:rPr>
          <w:rStyle w:val="Incipit"/>
        </w:rPr>
        <w:t>puer</w:t>
      </w:r>
      <w:r w:rsidR="003D12B9">
        <w:rPr>
          <w:lang w:val="it-IT"/>
        </w:rPr>
        <w:t>.</w:t>
      </w:r>
      <w:r w:rsidR="007E1CBF">
        <w:rPr>
          <w:lang w:val="it-IT"/>
        </w:rPr>
        <w:t xml:space="preserve"> [TPV]</w:t>
      </w:r>
      <w:r w:rsidR="003D12B9">
        <w:rPr>
          <w:lang w:val="it-IT"/>
        </w:rPr>
        <w:t xml:space="preserve"> </w:t>
      </w:r>
      <w:r w:rsidR="003D12B9" w:rsidRPr="00A32CAA">
        <w:rPr>
          <w:rStyle w:val="Incipit"/>
        </w:rPr>
        <w:t>Hic</w:t>
      </w:r>
      <w:r w:rsidR="003D12B9">
        <w:rPr>
          <w:lang w:val="it-IT"/>
        </w:rPr>
        <w:t xml:space="preserve"> </w:t>
      </w:r>
      <w:r w:rsidR="003D12B9" w:rsidRPr="00A32CAA">
        <w:rPr>
          <w:rStyle w:val="Incipit"/>
        </w:rPr>
        <w:t>enim</w:t>
      </w:r>
      <w:r w:rsidR="003D12B9">
        <w:rPr>
          <w:lang w:val="it-IT"/>
        </w:rPr>
        <w:t xml:space="preserve"> </w:t>
      </w:r>
      <w:r w:rsidR="003D12B9" w:rsidRPr="00A32CAA">
        <w:rPr>
          <w:rStyle w:val="Incipit"/>
        </w:rPr>
        <w:t>est</w:t>
      </w:r>
      <w:r w:rsidR="003D12B9">
        <w:rPr>
          <w:lang w:val="it-IT"/>
        </w:rPr>
        <w:t xml:space="preserve">. </w:t>
      </w:r>
      <w:r w:rsidR="00A32CAA">
        <w:rPr>
          <w:lang w:val="it-IT"/>
        </w:rPr>
        <w:t xml:space="preserve">[IN] </w:t>
      </w:r>
      <w:r w:rsidR="00A32CAA" w:rsidRPr="00A32CAA">
        <w:rPr>
          <w:rStyle w:val="Neume"/>
        </w:rPr>
        <w:t>Puer natus</w:t>
      </w:r>
      <w:r w:rsidR="00A32CAA" w:rsidRPr="00A002FB">
        <w:t xml:space="preserve"> </w:t>
      </w:r>
      <w:r w:rsidR="00A32CAA" w:rsidRPr="00A32CAA">
        <w:rPr>
          <w:rStyle w:val="Incipit"/>
        </w:rPr>
        <w:t>est</w:t>
      </w:r>
      <w:r w:rsidR="00A32CAA">
        <w:rPr>
          <w:lang w:val="it-IT"/>
        </w:rPr>
        <w:t xml:space="preserve">. </w:t>
      </w:r>
      <w:r w:rsidR="003D12B9">
        <w:rPr>
          <w:lang w:val="it-IT"/>
        </w:rPr>
        <w:t xml:space="preserve">[KY] </w:t>
      </w:r>
      <w:r w:rsidR="003D12B9" w:rsidRPr="00A32CAA">
        <w:rPr>
          <w:rStyle w:val="Incipit"/>
        </w:rPr>
        <w:t>Kyrie</w:t>
      </w:r>
      <w:r w:rsidR="003D12B9">
        <w:rPr>
          <w:lang w:val="it-IT"/>
        </w:rPr>
        <w:t xml:space="preserve"> </w:t>
      </w:r>
      <w:r w:rsidR="003D12B9" w:rsidRPr="00A32CAA">
        <w:rPr>
          <w:rStyle w:val="Incipit"/>
        </w:rPr>
        <w:t>eleyson</w:t>
      </w:r>
      <w:r w:rsidR="003D12B9">
        <w:rPr>
          <w:lang w:val="it-IT"/>
        </w:rPr>
        <w:t xml:space="preserve">. [GL] </w:t>
      </w:r>
      <w:r w:rsidR="003D12B9" w:rsidRPr="00A32CAA">
        <w:rPr>
          <w:rStyle w:val="Incipit"/>
        </w:rPr>
        <w:t>Gloria</w:t>
      </w:r>
      <w:r w:rsidR="003D12B9">
        <w:rPr>
          <w:lang w:val="it-IT"/>
        </w:rPr>
        <w:t xml:space="preserve"> </w:t>
      </w:r>
      <w:r w:rsidR="003D12B9" w:rsidRPr="00A32CAA">
        <w:rPr>
          <w:rStyle w:val="Incipit"/>
        </w:rPr>
        <w:t>in</w:t>
      </w:r>
      <w:r w:rsidR="003D12B9">
        <w:rPr>
          <w:lang w:val="it-IT"/>
        </w:rPr>
        <w:t xml:space="preserve"> </w:t>
      </w:r>
      <w:r w:rsidR="003D12B9" w:rsidRPr="00A32CAA">
        <w:rPr>
          <w:rStyle w:val="Incipit"/>
        </w:rPr>
        <w:t>excelsis</w:t>
      </w:r>
      <w:r w:rsidR="003D12B9">
        <w:rPr>
          <w:lang w:val="it-IT"/>
        </w:rPr>
        <w:t xml:space="preserve"> </w:t>
      </w:r>
      <w:r w:rsidR="003D12B9" w:rsidRPr="00A32CAA">
        <w:rPr>
          <w:rStyle w:val="Incipit"/>
        </w:rPr>
        <w:t>deo</w:t>
      </w:r>
      <w:r w:rsidR="003D12B9">
        <w:rPr>
          <w:lang w:val="it-IT"/>
        </w:rPr>
        <w:t>. OR</w:t>
      </w:r>
      <w:r w:rsidR="00A32CAA">
        <w:rPr>
          <w:lang w:val="it-IT"/>
        </w:rPr>
        <w:t>CL</w:t>
      </w:r>
      <w:r w:rsidR="003D12B9">
        <w:rPr>
          <w:lang w:val="it-IT"/>
        </w:rPr>
        <w:t xml:space="preserve"> </w:t>
      </w:r>
      <w:r w:rsidR="003D12B9" w:rsidRPr="00A32CAA">
        <w:rPr>
          <w:rStyle w:val="Incipit"/>
        </w:rPr>
        <w:t>Concede</w:t>
      </w:r>
      <w:r w:rsidR="003D12B9">
        <w:rPr>
          <w:lang w:val="it-IT"/>
        </w:rPr>
        <w:t xml:space="preserve"> </w:t>
      </w:r>
      <w:r w:rsidR="003D12B9" w:rsidRPr="00A32CAA">
        <w:rPr>
          <w:rStyle w:val="Incipit"/>
        </w:rPr>
        <w:t>quaesumus</w:t>
      </w:r>
      <w:r w:rsidR="003D12B9">
        <w:rPr>
          <w:lang w:val="it-IT"/>
        </w:rPr>
        <w:t xml:space="preserve"> </w:t>
      </w:r>
      <w:r w:rsidR="003D12B9" w:rsidRPr="00A32CAA">
        <w:rPr>
          <w:rStyle w:val="Incipit"/>
        </w:rPr>
        <w:t>omnipotens</w:t>
      </w:r>
      <w:r w:rsidR="003D12B9">
        <w:rPr>
          <w:lang w:val="it-IT"/>
        </w:rPr>
        <w:t xml:space="preserve"> </w:t>
      </w:r>
      <w:r w:rsidR="003D12B9" w:rsidRPr="00A32CAA">
        <w:rPr>
          <w:rStyle w:val="Incipit"/>
        </w:rPr>
        <w:t>deus</w:t>
      </w:r>
      <w:r w:rsidR="003D12B9">
        <w:rPr>
          <w:lang w:val="it-IT"/>
        </w:rPr>
        <w:t xml:space="preserve">. EPP </w:t>
      </w:r>
      <w:r w:rsidR="003D12B9" w:rsidRPr="00A32CAA">
        <w:rPr>
          <w:rStyle w:val="Incipit"/>
        </w:rPr>
        <w:t>Propter</w:t>
      </w:r>
      <w:r w:rsidR="003D12B9">
        <w:rPr>
          <w:lang w:val="it-IT"/>
        </w:rPr>
        <w:t xml:space="preserve"> </w:t>
      </w:r>
      <w:r w:rsidR="003D12B9" w:rsidRPr="00A32CAA">
        <w:rPr>
          <w:rStyle w:val="Incipit"/>
        </w:rPr>
        <w:t>hoc</w:t>
      </w:r>
      <w:r w:rsidR="003D12B9">
        <w:rPr>
          <w:lang w:val="it-IT"/>
        </w:rPr>
        <w:t xml:space="preserve">. EP </w:t>
      </w:r>
      <w:r w:rsidR="003D12B9" w:rsidRPr="00A32CAA">
        <w:rPr>
          <w:rStyle w:val="Incipit"/>
        </w:rPr>
        <w:t>Multifariam</w:t>
      </w:r>
      <w:r w:rsidR="003D12B9">
        <w:rPr>
          <w:lang w:val="it-IT"/>
        </w:rPr>
        <w:t xml:space="preserve">. GR </w:t>
      </w:r>
      <w:r w:rsidR="003D12B9" w:rsidRPr="00A32CAA">
        <w:rPr>
          <w:rStyle w:val="Incipit"/>
        </w:rPr>
        <w:t>Viderunt</w:t>
      </w:r>
      <w:r w:rsidR="003D12B9">
        <w:rPr>
          <w:lang w:val="it-IT"/>
        </w:rPr>
        <w:t xml:space="preserve"> </w:t>
      </w:r>
      <w:r w:rsidR="003D12B9" w:rsidRPr="00A32CAA">
        <w:rPr>
          <w:rStyle w:val="Incipit"/>
        </w:rPr>
        <w:t>omnes</w:t>
      </w:r>
      <w:r w:rsidR="003D12B9">
        <w:rPr>
          <w:lang w:val="it-IT"/>
        </w:rPr>
        <w:t xml:space="preserve">. GV </w:t>
      </w:r>
      <w:r w:rsidR="003D12B9" w:rsidRPr="00A32CAA">
        <w:rPr>
          <w:rStyle w:val="Incipit"/>
        </w:rPr>
        <w:t>Notum</w:t>
      </w:r>
      <w:r w:rsidR="003D12B9">
        <w:rPr>
          <w:lang w:val="it-IT"/>
        </w:rPr>
        <w:t xml:space="preserve"> </w:t>
      </w:r>
      <w:r w:rsidR="003D12B9" w:rsidRPr="00A32CAA">
        <w:rPr>
          <w:rStyle w:val="Incipit"/>
        </w:rPr>
        <w:t>fecit</w:t>
      </w:r>
      <w:r w:rsidR="003D12B9">
        <w:rPr>
          <w:lang w:val="it-IT"/>
        </w:rPr>
        <w:t xml:space="preserve">. ALV </w:t>
      </w:r>
      <w:r w:rsidR="003D12B9" w:rsidRPr="00EB26D9">
        <w:rPr>
          <w:rStyle w:val="Incipit"/>
        </w:rPr>
        <w:t>Dies</w:t>
      </w:r>
      <w:r w:rsidR="003D12B9">
        <w:rPr>
          <w:lang w:val="it-IT"/>
        </w:rPr>
        <w:t xml:space="preserve"> </w:t>
      </w:r>
      <w:r w:rsidR="003D12B9" w:rsidRPr="00EB26D9">
        <w:rPr>
          <w:rStyle w:val="Incipit"/>
        </w:rPr>
        <w:t>sanctificatus</w:t>
      </w:r>
      <w:r w:rsidR="003D12B9">
        <w:rPr>
          <w:lang w:val="it-IT"/>
        </w:rPr>
        <w:t xml:space="preserve">. SE </w:t>
      </w:r>
      <w:r w:rsidR="003D12B9" w:rsidRPr="00EB26D9">
        <w:rPr>
          <w:rStyle w:val="Incipit"/>
        </w:rPr>
        <w:t>Natus</w:t>
      </w:r>
      <w:r w:rsidR="003D12B9">
        <w:rPr>
          <w:lang w:val="it-IT"/>
        </w:rPr>
        <w:t xml:space="preserve"> </w:t>
      </w:r>
      <w:r w:rsidR="003D12B9" w:rsidRPr="00EB26D9">
        <w:rPr>
          <w:rStyle w:val="Incipit"/>
        </w:rPr>
        <w:t>ante</w:t>
      </w:r>
      <w:r w:rsidR="003D12B9">
        <w:rPr>
          <w:lang w:val="it-IT"/>
        </w:rPr>
        <w:t xml:space="preserve"> </w:t>
      </w:r>
      <w:r w:rsidR="003D12B9" w:rsidRPr="00EB26D9">
        <w:rPr>
          <w:rStyle w:val="Incipit"/>
        </w:rPr>
        <w:t>saecula</w:t>
      </w:r>
      <w:r w:rsidR="00EB26D9">
        <w:rPr>
          <w:lang w:val="it-IT"/>
        </w:rPr>
        <w:t xml:space="preserve">. EV </w:t>
      </w:r>
      <w:r w:rsidR="00EB26D9" w:rsidRPr="00EB26D9">
        <w:rPr>
          <w:rStyle w:val="Incipit"/>
        </w:rPr>
        <w:t>In</w:t>
      </w:r>
      <w:r w:rsidR="00EB26D9">
        <w:rPr>
          <w:lang w:val="it-IT"/>
        </w:rPr>
        <w:t xml:space="preserve"> </w:t>
      </w:r>
      <w:r w:rsidR="00EB26D9" w:rsidRPr="00EB26D9">
        <w:rPr>
          <w:rStyle w:val="Incipit"/>
        </w:rPr>
        <w:t>principio</w:t>
      </w:r>
      <w:r w:rsidR="00EB26D9">
        <w:rPr>
          <w:lang w:val="it-IT"/>
        </w:rPr>
        <w:t xml:space="preserve"> </w:t>
      </w:r>
      <w:r w:rsidR="00EB26D9" w:rsidRPr="00EB26D9">
        <w:rPr>
          <w:rStyle w:val="Incipit"/>
        </w:rPr>
        <w:t>erat</w:t>
      </w:r>
      <w:r w:rsidR="003D12B9">
        <w:rPr>
          <w:lang w:val="it-IT"/>
        </w:rPr>
        <w:t xml:space="preserve">. [CR] </w:t>
      </w:r>
      <w:r w:rsidR="0053126D" w:rsidRPr="0053126D">
        <w:rPr>
          <w:rStyle w:val="Incipit"/>
        </w:rPr>
        <w:t>|</w:t>
      </w:r>
      <w:r w:rsidR="0053126D" w:rsidRPr="00F52FD6">
        <w:rPr>
          <w:rStyle w:val="Incipit"/>
        </w:rPr>
        <w:t>Cre::Credo|</w:t>
      </w:r>
      <w:r w:rsidR="003D12B9" w:rsidRPr="00A002FB">
        <w:t xml:space="preserve"> </w:t>
      </w:r>
      <w:r w:rsidR="003D12B9" w:rsidRPr="00F52FD6">
        <w:rPr>
          <w:rStyle w:val="Incipit"/>
        </w:rPr>
        <w:t>in</w:t>
      </w:r>
      <w:r w:rsidR="003D12B9" w:rsidRPr="00A002FB">
        <w:t xml:space="preserve"> </w:t>
      </w:r>
      <w:r w:rsidR="003D12B9" w:rsidRPr="00F52FD6">
        <w:rPr>
          <w:rStyle w:val="Incipit"/>
        </w:rPr>
        <w:t>unum</w:t>
      </w:r>
      <w:r w:rsidR="003D12B9" w:rsidRPr="00A002FB">
        <w:t xml:space="preserve"> </w:t>
      </w:r>
      <w:r w:rsidR="003D12B9" w:rsidRPr="00F52FD6">
        <w:rPr>
          <w:rStyle w:val="Incipit"/>
        </w:rPr>
        <w:t>deum</w:t>
      </w:r>
      <w:r w:rsidR="003D12B9">
        <w:rPr>
          <w:lang w:val="it-IT"/>
        </w:rPr>
        <w:t xml:space="preserve">. OF </w:t>
      </w:r>
      <w:r w:rsidR="007E122C" w:rsidRPr="007E122C">
        <w:rPr>
          <w:rStyle w:val="Incipit"/>
        </w:rPr>
        <w:t>Tui</w:t>
      </w:r>
      <w:r w:rsidR="007E122C">
        <w:rPr>
          <w:lang w:val="it-IT"/>
        </w:rPr>
        <w:t xml:space="preserve"> </w:t>
      </w:r>
      <w:r w:rsidR="007E122C" w:rsidRPr="007E122C">
        <w:rPr>
          <w:rStyle w:val="Incipit"/>
        </w:rPr>
        <w:t>sunt</w:t>
      </w:r>
      <w:r w:rsidR="007E122C">
        <w:rPr>
          <w:lang w:val="it-IT"/>
        </w:rPr>
        <w:t xml:space="preserve"> </w:t>
      </w:r>
      <w:r w:rsidR="007E122C" w:rsidRPr="007E122C">
        <w:rPr>
          <w:rStyle w:val="Incipit"/>
        </w:rPr>
        <w:t>caeli</w:t>
      </w:r>
      <w:r w:rsidR="007E122C">
        <w:rPr>
          <w:lang w:val="it-IT"/>
        </w:rPr>
        <w:t xml:space="preserve">. OV </w:t>
      </w:r>
      <w:r w:rsidR="003D12B9" w:rsidRPr="00EB26D9">
        <w:rPr>
          <w:rStyle w:val="Incipit"/>
        </w:rPr>
        <w:t>Tu</w:t>
      </w:r>
      <w:r w:rsidR="003D12B9">
        <w:rPr>
          <w:lang w:val="it-IT"/>
        </w:rPr>
        <w:t xml:space="preserve"> </w:t>
      </w:r>
      <w:r w:rsidR="003D12B9" w:rsidRPr="00EB26D9">
        <w:rPr>
          <w:rStyle w:val="Incipit"/>
        </w:rPr>
        <w:t>humiliasti</w:t>
      </w:r>
      <w:r w:rsidR="003D12B9">
        <w:rPr>
          <w:lang w:val="it-IT"/>
        </w:rPr>
        <w:t xml:space="preserve"> cum versibus. PF </w:t>
      </w:r>
      <w:r w:rsidR="003D12B9" w:rsidRPr="00EB26D9">
        <w:rPr>
          <w:rStyle w:val="Incipit"/>
        </w:rPr>
        <w:t>Quia</w:t>
      </w:r>
      <w:r w:rsidR="003D12B9">
        <w:rPr>
          <w:lang w:val="it-IT"/>
        </w:rPr>
        <w:t xml:space="preserve"> </w:t>
      </w:r>
      <w:r w:rsidR="003D12B9" w:rsidRPr="00EB26D9">
        <w:rPr>
          <w:rStyle w:val="Incipit"/>
        </w:rPr>
        <w:t>per</w:t>
      </w:r>
      <w:r w:rsidR="003D12B9">
        <w:rPr>
          <w:lang w:val="it-IT"/>
        </w:rPr>
        <w:t xml:space="preserve"> </w:t>
      </w:r>
      <w:r w:rsidR="003D12B9" w:rsidRPr="00EB26D9">
        <w:rPr>
          <w:rStyle w:val="Incipit"/>
        </w:rPr>
        <w:t>incarnati</w:t>
      </w:r>
      <w:r w:rsidR="003D12B9">
        <w:rPr>
          <w:lang w:val="it-IT"/>
        </w:rPr>
        <w:t xml:space="preserve">. [VAR] </w:t>
      </w:r>
      <w:r w:rsidR="003D12B9" w:rsidRPr="00EB26D9">
        <w:rPr>
          <w:rStyle w:val="Incipit"/>
        </w:rPr>
        <w:t>Communicantes</w:t>
      </w:r>
      <w:r w:rsidR="003D12B9">
        <w:rPr>
          <w:lang w:val="it-IT"/>
        </w:rPr>
        <w:t xml:space="preserve">. CO </w:t>
      </w:r>
      <w:r w:rsidR="003D12B9" w:rsidRPr="00EB26D9">
        <w:rPr>
          <w:rStyle w:val="Incipit"/>
        </w:rPr>
        <w:t>Viderunt</w:t>
      </w:r>
      <w:r w:rsidR="003D12B9">
        <w:rPr>
          <w:lang w:val="it-IT"/>
        </w:rPr>
        <w:t xml:space="preserve">. [IM] </w:t>
      </w:r>
      <w:r w:rsidR="003D12B9" w:rsidRPr="00EB26D9">
        <w:rPr>
          <w:rStyle w:val="Incipit"/>
        </w:rPr>
        <w:t>Ite</w:t>
      </w:r>
      <w:r w:rsidR="003D12B9">
        <w:rPr>
          <w:lang w:val="it-IT"/>
        </w:rPr>
        <w:t xml:space="preserve"> </w:t>
      </w:r>
      <w:r w:rsidR="003D12B9" w:rsidRPr="00EB26D9">
        <w:rPr>
          <w:rStyle w:val="Incipit"/>
        </w:rPr>
        <w:t>missa</w:t>
      </w:r>
      <w:r w:rsidR="003D12B9">
        <w:rPr>
          <w:lang w:val="it-IT"/>
        </w:rPr>
        <w:t xml:space="preserve"> </w:t>
      </w:r>
      <w:r w:rsidR="003D12B9" w:rsidRPr="00EB26D9">
        <w:rPr>
          <w:rStyle w:val="Incipit"/>
        </w:rPr>
        <w:t>est</w:t>
      </w:r>
      <w:r w:rsidR="003D12B9">
        <w:rPr>
          <w:lang w:val="it-IT"/>
        </w:rPr>
        <w:t>.</w:t>
      </w:r>
    </w:p>
    <w:p w:rsidR="00436DD1" w:rsidRDefault="003D12B9" w:rsidP="000D3F26">
      <w:pPr>
        <w:rPr>
          <w:lang w:val="it-IT"/>
        </w:rPr>
      </w:pPr>
      <w:r>
        <w:rPr>
          <w:lang w:val="it-IT"/>
        </w:rPr>
        <w:t xml:space="preserve">AD SEXTAM HY </w:t>
      </w:r>
      <w:r w:rsidRPr="00EB26D9">
        <w:rPr>
          <w:rStyle w:val="Incipit"/>
        </w:rPr>
        <w:t>A</w:t>
      </w:r>
      <w:r>
        <w:rPr>
          <w:lang w:val="it-IT"/>
        </w:rPr>
        <w:t xml:space="preserve"> </w:t>
      </w:r>
      <w:r w:rsidRPr="00EB26D9">
        <w:rPr>
          <w:rStyle w:val="Incipit"/>
        </w:rPr>
        <w:t>solis</w:t>
      </w:r>
      <w:r>
        <w:rPr>
          <w:lang w:val="it-IT"/>
        </w:rPr>
        <w:t xml:space="preserve"> </w:t>
      </w:r>
      <w:r w:rsidRPr="00EB26D9">
        <w:rPr>
          <w:rStyle w:val="Incipit"/>
        </w:rPr>
        <w:t>ortus</w:t>
      </w:r>
      <w:r w:rsidR="009B16C4">
        <w:rPr>
          <w:lang w:val="it-IT"/>
        </w:rPr>
        <w:t>. [</w:t>
      </w:r>
      <w:r>
        <w:rPr>
          <w:lang w:val="it-IT"/>
        </w:rPr>
        <w:t>H</w:t>
      </w:r>
      <w:r w:rsidR="009B16C4">
        <w:rPr>
          <w:lang w:val="it-IT"/>
        </w:rPr>
        <w:t>V</w:t>
      </w:r>
      <w:r>
        <w:rPr>
          <w:lang w:val="it-IT"/>
        </w:rPr>
        <w:t xml:space="preserve">] </w:t>
      </w:r>
      <w:r w:rsidRPr="00EB26D9">
        <w:rPr>
          <w:rStyle w:val="Incipit"/>
        </w:rPr>
        <w:t>Domus</w:t>
      </w:r>
      <w:r>
        <w:rPr>
          <w:lang w:val="it-IT"/>
        </w:rPr>
        <w:t xml:space="preserve"> </w:t>
      </w:r>
      <w:r w:rsidRPr="00EB26D9">
        <w:rPr>
          <w:rStyle w:val="Incipit"/>
        </w:rPr>
        <w:t>pudici</w:t>
      </w:r>
      <w:r w:rsidR="009B16C4">
        <w:rPr>
          <w:lang w:val="it-IT"/>
        </w:rPr>
        <w:t>. [</w:t>
      </w:r>
      <w:r>
        <w:rPr>
          <w:lang w:val="it-IT"/>
        </w:rPr>
        <w:t>H</w:t>
      </w:r>
      <w:r w:rsidR="009B16C4">
        <w:rPr>
          <w:lang w:val="it-IT"/>
        </w:rPr>
        <w:t>V</w:t>
      </w:r>
      <w:r>
        <w:rPr>
          <w:lang w:val="it-IT"/>
        </w:rPr>
        <w:t xml:space="preserve">] </w:t>
      </w:r>
      <w:r w:rsidRPr="00EB26D9">
        <w:rPr>
          <w:rStyle w:val="Incipit"/>
        </w:rPr>
        <w:t>Gloria</w:t>
      </w:r>
      <w:r>
        <w:rPr>
          <w:lang w:val="it-IT"/>
        </w:rPr>
        <w:t xml:space="preserve"> </w:t>
      </w:r>
      <w:r w:rsidRPr="00EB26D9">
        <w:rPr>
          <w:rStyle w:val="Incipit"/>
        </w:rPr>
        <w:t>tibi</w:t>
      </w:r>
      <w:r>
        <w:rPr>
          <w:lang w:val="it-IT"/>
        </w:rPr>
        <w:t xml:space="preserve">. AN </w:t>
      </w:r>
      <w:r w:rsidRPr="00EB26D9">
        <w:rPr>
          <w:rStyle w:val="Incipit"/>
        </w:rPr>
        <w:t>Gaudeamus</w:t>
      </w:r>
      <w:r>
        <w:rPr>
          <w:lang w:val="it-IT"/>
        </w:rPr>
        <w:t xml:space="preserve"> </w:t>
      </w:r>
      <w:r w:rsidRPr="00EB26D9">
        <w:rPr>
          <w:rStyle w:val="Incipit"/>
        </w:rPr>
        <w:t>omnes</w:t>
      </w:r>
      <w:r>
        <w:rPr>
          <w:lang w:val="it-IT"/>
        </w:rPr>
        <w:t xml:space="preserve">. CP </w:t>
      </w:r>
      <w:r w:rsidRPr="00EB26D9">
        <w:rPr>
          <w:rStyle w:val="Incipit"/>
        </w:rPr>
        <w:t>Apparuit</w:t>
      </w:r>
      <w:r>
        <w:rPr>
          <w:lang w:val="it-IT"/>
        </w:rPr>
        <w:t xml:space="preserve"> </w:t>
      </w:r>
      <w:r w:rsidRPr="00EB26D9">
        <w:rPr>
          <w:rStyle w:val="Incipit"/>
        </w:rPr>
        <w:t>benignitas</w:t>
      </w:r>
      <w:r>
        <w:rPr>
          <w:lang w:val="it-IT"/>
        </w:rPr>
        <w:t>. RB</w:t>
      </w:r>
      <w:r w:rsidR="00436DD1">
        <w:rPr>
          <w:lang w:val="it-IT"/>
        </w:rPr>
        <w:t xml:space="preserve"> </w:t>
      </w:r>
      <w:r w:rsidR="00436DD1" w:rsidRPr="00EB26D9">
        <w:rPr>
          <w:rStyle w:val="Incipit"/>
        </w:rPr>
        <w:t>Notum</w:t>
      </w:r>
      <w:r w:rsidR="00436DD1">
        <w:rPr>
          <w:lang w:val="it-IT"/>
        </w:rPr>
        <w:t xml:space="preserve"> </w:t>
      </w:r>
      <w:r w:rsidR="00436DD1" w:rsidRPr="00EB26D9">
        <w:rPr>
          <w:rStyle w:val="Incipit"/>
        </w:rPr>
        <w:t>fecit</w:t>
      </w:r>
      <w:r w:rsidR="00436DD1">
        <w:rPr>
          <w:lang w:val="it-IT"/>
        </w:rPr>
        <w:t xml:space="preserve"> </w:t>
      </w:r>
      <w:r w:rsidR="00436DD1" w:rsidRPr="00EB26D9">
        <w:rPr>
          <w:rStyle w:val="Incipit"/>
        </w:rPr>
        <w:t>dominus</w:t>
      </w:r>
      <w:r w:rsidR="00436DD1">
        <w:rPr>
          <w:lang w:val="it-IT"/>
        </w:rPr>
        <w:t xml:space="preserve">. RV </w:t>
      </w:r>
      <w:r w:rsidR="00436DD1" w:rsidRPr="00EB26D9">
        <w:rPr>
          <w:rStyle w:val="Incipit"/>
        </w:rPr>
        <w:t>In</w:t>
      </w:r>
      <w:r w:rsidR="00436DD1">
        <w:rPr>
          <w:lang w:val="it-IT"/>
        </w:rPr>
        <w:t xml:space="preserve"> </w:t>
      </w:r>
      <w:r w:rsidR="00436DD1" w:rsidRPr="00EB26D9">
        <w:rPr>
          <w:rStyle w:val="Incipit"/>
        </w:rPr>
        <w:t>conspectu</w:t>
      </w:r>
      <w:r w:rsidR="00436DD1">
        <w:rPr>
          <w:lang w:val="it-IT"/>
        </w:rPr>
        <w:t xml:space="preserve">. VS </w:t>
      </w:r>
      <w:r w:rsidR="00436DD1" w:rsidRPr="00EB26D9">
        <w:rPr>
          <w:rStyle w:val="Incipit"/>
        </w:rPr>
        <w:t>Benedictus</w:t>
      </w:r>
      <w:r w:rsidR="00436DD1">
        <w:rPr>
          <w:lang w:val="it-IT"/>
        </w:rPr>
        <w:t xml:space="preserve"> </w:t>
      </w:r>
      <w:r w:rsidR="00436DD1" w:rsidRPr="00EB26D9">
        <w:rPr>
          <w:rStyle w:val="Incipit"/>
        </w:rPr>
        <w:t>qui</w:t>
      </w:r>
      <w:r w:rsidR="00436DD1">
        <w:rPr>
          <w:lang w:val="it-IT"/>
        </w:rPr>
        <w:t xml:space="preserve"> </w:t>
      </w:r>
      <w:r w:rsidR="00436DD1" w:rsidRPr="00EB26D9">
        <w:rPr>
          <w:rStyle w:val="Incipit"/>
        </w:rPr>
        <w:t>venit</w:t>
      </w:r>
      <w:r w:rsidR="00436DD1">
        <w:rPr>
          <w:lang w:val="it-IT"/>
        </w:rPr>
        <w:t xml:space="preserve">. OR </w:t>
      </w:r>
      <w:r w:rsidR="00436DD1" w:rsidRPr="00EB26D9">
        <w:rPr>
          <w:rStyle w:val="Incipit"/>
        </w:rPr>
        <w:t>Concede</w:t>
      </w:r>
      <w:r w:rsidR="00436DD1">
        <w:rPr>
          <w:lang w:val="it-IT"/>
        </w:rPr>
        <w:t xml:space="preserve"> </w:t>
      </w:r>
      <w:r w:rsidR="00436DD1" w:rsidRPr="00EB26D9">
        <w:rPr>
          <w:rStyle w:val="Incipit"/>
        </w:rPr>
        <w:t>quaesumus</w:t>
      </w:r>
      <w:r w:rsidR="00436DD1">
        <w:rPr>
          <w:lang w:val="it-IT"/>
        </w:rPr>
        <w:t xml:space="preserve"> </w:t>
      </w:r>
      <w:r w:rsidR="00436DD1" w:rsidRPr="00EB26D9">
        <w:rPr>
          <w:rStyle w:val="Incipit"/>
        </w:rPr>
        <w:t>omnipotens</w:t>
      </w:r>
      <w:r w:rsidR="00436DD1">
        <w:rPr>
          <w:lang w:val="it-IT"/>
        </w:rPr>
        <w:t xml:space="preserve"> </w:t>
      </w:r>
      <w:r w:rsidR="00436DD1" w:rsidRPr="00EB26D9">
        <w:rPr>
          <w:rStyle w:val="Incipit"/>
        </w:rPr>
        <w:t>deus</w:t>
      </w:r>
      <w:r w:rsidR="00436DD1">
        <w:rPr>
          <w:lang w:val="it-IT"/>
        </w:rPr>
        <w:t>.</w:t>
      </w:r>
    </w:p>
    <w:p w:rsidR="00C0311E" w:rsidRDefault="00436DD1" w:rsidP="000D3F26">
      <w:pPr>
        <w:rPr>
          <w:lang w:val="it-IT"/>
        </w:rPr>
      </w:pPr>
      <w:r>
        <w:rPr>
          <w:lang w:val="it-IT"/>
        </w:rPr>
        <w:t xml:space="preserve">AD NONAM HY </w:t>
      </w:r>
      <w:r w:rsidRPr="00EB26D9">
        <w:rPr>
          <w:rStyle w:val="Incipit"/>
        </w:rPr>
        <w:t>A</w:t>
      </w:r>
      <w:r w:rsidR="00D95C78">
        <w:rPr>
          <w:lang w:val="it-IT"/>
        </w:rPr>
        <w:t xml:space="preserve"> </w:t>
      </w:r>
      <w:r w:rsidR="002B2A08" w:rsidRPr="00EB26D9">
        <w:rPr>
          <w:rStyle w:val="Incipit"/>
        </w:rPr>
        <w:t>solis</w:t>
      </w:r>
      <w:r w:rsidR="002B2A08">
        <w:rPr>
          <w:lang w:val="it-IT"/>
        </w:rPr>
        <w:t xml:space="preserve"> </w:t>
      </w:r>
      <w:r w:rsidR="002B2A08" w:rsidRPr="00EB26D9">
        <w:rPr>
          <w:rStyle w:val="Incipit"/>
        </w:rPr>
        <w:t>ortu</w:t>
      </w:r>
      <w:r w:rsidR="002B2A08">
        <w:rPr>
          <w:lang w:val="it-IT"/>
        </w:rPr>
        <w:t xml:space="preserve">. [HV] </w:t>
      </w:r>
      <w:r w:rsidR="002B2A08" w:rsidRPr="00EB26D9">
        <w:rPr>
          <w:rStyle w:val="Incipit"/>
        </w:rPr>
        <w:t>Enixa</w:t>
      </w:r>
      <w:r w:rsidR="002B2A08">
        <w:rPr>
          <w:lang w:val="it-IT"/>
        </w:rPr>
        <w:t xml:space="preserve"> </w:t>
      </w:r>
      <w:r w:rsidR="002B2A08" w:rsidRPr="00EB26D9">
        <w:rPr>
          <w:rStyle w:val="Incipit"/>
        </w:rPr>
        <w:t>est</w:t>
      </w:r>
      <w:r w:rsidR="002B2A08">
        <w:rPr>
          <w:lang w:val="it-IT"/>
        </w:rPr>
        <w:t xml:space="preserve">. [HV] </w:t>
      </w:r>
      <w:r w:rsidR="002B2A08" w:rsidRPr="00EB26D9">
        <w:rPr>
          <w:rStyle w:val="Incipit"/>
        </w:rPr>
        <w:t>Gloria</w:t>
      </w:r>
      <w:r w:rsidR="002B2A08">
        <w:rPr>
          <w:lang w:val="it-IT"/>
        </w:rPr>
        <w:t xml:space="preserve"> </w:t>
      </w:r>
      <w:r w:rsidR="002B2A08" w:rsidRPr="00EB26D9">
        <w:rPr>
          <w:rStyle w:val="Incipit"/>
        </w:rPr>
        <w:t>tibi</w:t>
      </w:r>
      <w:r w:rsidR="002B2A08">
        <w:rPr>
          <w:lang w:val="it-IT"/>
        </w:rPr>
        <w:t xml:space="preserve">. AN </w:t>
      </w:r>
      <w:r w:rsidR="002B2A08" w:rsidRPr="00EB26D9">
        <w:rPr>
          <w:rStyle w:val="Incipit"/>
        </w:rPr>
        <w:t>Hodie</w:t>
      </w:r>
      <w:r w:rsidR="002B2A08">
        <w:rPr>
          <w:lang w:val="it-IT"/>
        </w:rPr>
        <w:t xml:space="preserve"> </w:t>
      </w:r>
      <w:r w:rsidR="002B2A08" w:rsidRPr="00EB26D9">
        <w:rPr>
          <w:rStyle w:val="Incipit"/>
        </w:rPr>
        <w:t>intacta</w:t>
      </w:r>
      <w:r w:rsidR="002B2A08">
        <w:rPr>
          <w:lang w:val="it-IT"/>
        </w:rPr>
        <w:t xml:space="preserve">. CP </w:t>
      </w:r>
      <w:r w:rsidR="002B2A08" w:rsidRPr="00EB26D9">
        <w:rPr>
          <w:rStyle w:val="Incipit"/>
        </w:rPr>
        <w:t>Apparuit</w:t>
      </w:r>
      <w:r w:rsidR="002B2A08">
        <w:rPr>
          <w:lang w:val="it-IT"/>
        </w:rPr>
        <w:t xml:space="preserve"> </w:t>
      </w:r>
      <w:r w:rsidR="002B2A08" w:rsidRPr="00EB26D9">
        <w:rPr>
          <w:rStyle w:val="Incipit"/>
        </w:rPr>
        <w:t>gratia</w:t>
      </w:r>
      <w:r w:rsidR="002B2A08">
        <w:rPr>
          <w:lang w:val="it-IT"/>
        </w:rPr>
        <w:t xml:space="preserve">. RB </w:t>
      </w:r>
      <w:r w:rsidR="002B2A08" w:rsidRPr="00EB26D9">
        <w:rPr>
          <w:rStyle w:val="Incipit"/>
        </w:rPr>
        <w:t>Benedictus</w:t>
      </w:r>
      <w:r w:rsidR="002B2A08">
        <w:rPr>
          <w:lang w:val="it-IT"/>
        </w:rPr>
        <w:t xml:space="preserve"> </w:t>
      </w:r>
      <w:r w:rsidR="002B2A08" w:rsidRPr="00EB26D9">
        <w:rPr>
          <w:rStyle w:val="Incipit"/>
        </w:rPr>
        <w:t>qui</w:t>
      </w:r>
      <w:r w:rsidR="002B2A08">
        <w:rPr>
          <w:lang w:val="it-IT"/>
        </w:rPr>
        <w:t xml:space="preserve"> </w:t>
      </w:r>
      <w:r w:rsidR="002B2A08" w:rsidRPr="00EB26D9">
        <w:rPr>
          <w:rStyle w:val="Incipit"/>
        </w:rPr>
        <w:t>venit</w:t>
      </w:r>
      <w:r w:rsidR="002B2A08">
        <w:rPr>
          <w:lang w:val="it-IT"/>
        </w:rPr>
        <w:t xml:space="preserve">. RV </w:t>
      </w:r>
      <w:r w:rsidR="002B2A08" w:rsidRPr="00EB26D9">
        <w:rPr>
          <w:rStyle w:val="Incipit"/>
        </w:rPr>
        <w:t>Deus</w:t>
      </w:r>
      <w:r w:rsidR="002B2A08">
        <w:rPr>
          <w:lang w:val="it-IT"/>
        </w:rPr>
        <w:t xml:space="preserve"> </w:t>
      </w:r>
      <w:r w:rsidR="002B2A08" w:rsidRPr="00EB26D9">
        <w:rPr>
          <w:rStyle w:val="Incipit"/>
        </w:rPr>
        <w:t>dominus</w:t>
      </w:r>
      <w:r w:rsidR="002B2A08">
        <w:rPr>
          <w:lang w:val="it-IT"/>
        </w:rPr>
        <w:t xml:space="preserve">. VS </w:t>
      </w:r>
      <w:r w:rsidR="002B2A08" w:rsidRPr="00EB26D9">
        <w:rPr>
          <w:rStyle w:val="Incipit"/>
        </w:rPr>
        <w:t>Ipse</w:t>
      </w:r>
      <w:r w:rsidR="002B2A08">
        <w:rPr>
          <w:lang w:val="it-IT"/>
        </w:rPr>
        <w:t xml:space="preserve"> </w:t>
      </w:r>
      <w:r w:rsidR="002B2A08" w:rsidRPr="00EB26D9">
        <w:rPr>
          <w:rStyle w:val="Incipit"/>
        </w:rPr>
        <w:t>invocabit</w:t>
      </w:r>
      <w:r w:rsidR="002B2A08">
        <w:rPr>
          <w:lang w:val="it-IT"/>
        </w:rPr>
        <w:t xml:space="preserve"> </w:t>
      </w:r>
      <w:r w:rsidR="002B2A08" w:rsidRPr="00EB26D9">
        <w:rPr>
          <w:rStyle w:val="Incipit"/>
        </w:rPr>
        <w:t>me</w:t>
      </w:r>
      <w:r w:rsidR="002B2A08">
        <w:rPr>
          <w:lang w:val="it-IT"/>
        </w:rPr>
        <w:t xml:space="preserve">. OR </w:t>
      </w:r>
      <w:r w:rsidR="002B2A08" w:rsidRPr="00EB26D9">
        <w:rPr>
          <w:rStyle w:val="Incipit"/>
        </w:rPr>
        <w:t>Concede</w:t>
      </w:r>
      <w:r w:rsidR="002B2A08">
        <w:rPr>
          <w:lang w:val="it-IT"/>
        </w:rPr>
        <w:t xml:space="preserve"> </w:t>
      </w:r>
      <w:r w:rsidR="002B2A08" w:rsidRPr="00EB26D9">
        <w:rPr>
          <w:rStyle w:val="Incipit"/>
        </w:rPr>
        <w:t>quaesumus</w:t>
      </w:r>
      <w:r w:rsidR="002B2A08">
        <w:rPr>
          <w:lang w:val="it-IT"/>
        </w:rPr>
        <w:t>.</w:t>
      </w:r>
    </w:p>
    <w:p w:rsidR="002B2A08" w:rsidRDefault="002B2A08" w:rsidP="002B2A08">
      <w:pPr>
        <w:pStyle w:val="berschrift1"/>
        <w:rPr>
          <w:lang w:val="it-IT"/>
        </w:rPr>
      </w:pPr>
      <w:r>
        <w:rPr>
          <w:lang w:val="it-IT"/>
        </w:rPr>
        <w:t>IN PRIVATIS DIEBUS</w:t>
      </w:r>
    </w:p>
    <w:p w:rsidR="002B2A08" w:rsidRDefault="00522687" w:rsidP="002B2A08">
      <w:pPr>
        <w:rPr>
          <w:lang w:val="it-IT"/>
        </w:rPr>
      </w:pPr>
      <w:r>
        <w:rPr>
          <w:lang w:val="it-IT"/>
        </w:rPr>
        <w:t>AD PRIMAM AN</w:t>
      </w:r>
      <w:r w:rsidR="001B1CA3">
        <w:rPr>
          <w:lang w:val="it-IT"/>
        </w:rPr>
        <w:t xml:space="preserve"> </w:t>
      </w:r>
      <w:r w:rsidR="001B1CA3" w:rsidRPr="00AB10A2">
        <w:rPr>
          <w:rStyle w:val="Incipit"/>
        </w:rPr>
        <w:t>In</w:t>
      </w:r>
      <w:r w:rsidR="001B1CA3">
        <w:rPr>
          <w:lang w:val="it-IT"/>
        </w:rPr>
        <w:t xml:space="preserve"> </w:t>
      </w:r>
      <w:r w:rsidR="001B1CA3" w:rsidRPr="00AB10A2">
        <w:rPr>
          <w:rStyle w:val="Incipit"/>
        </w:rPr>
        <w:t>principio</w:t>
      </w:r>
      <w:r w:rsidR="001B1CA3">
        <w:rPr>
          <w:lang w:val="it-IT"/>
        </w:rPr>
        <w:t>.</w:t>
      </w:r>
    </w:p>
    <w:p w:rsidR="001B1CA3" w:rsidRDefault="00522687" w:rsidP="002B2A08">
      <w:pPr>
        <w:rPr>
          <w:lang w:val="it-IT"/>
        </w:rPr>
      </w:pPr>
      <w:r>
        <w:rPr>
          <w:lang w:val="it-IT"/>
        </w:rPr>
        <w:t>AD TERTIAM AN</w:t>
      </w:r>
      <w:r w:rsidR="001B1CA3">
        <w:rPr>
          <w:lang w:val="it-IT"/>
        </w:rPr>
        <w:t xml:space="preserve"> </w:t>
      </w:r>
      <w:r w:rsidR="001B1CA3" w:rsidRPr="00AB10A2">
        <w:rPr>
          <w:rStyle w:val="Incipit"/>
        </w:rPr>
        <w:t>Natus</w:t>
      </w:r>
      <w:r w:rsidR="001B1CA3">
        <w:rPr>
          <w:lang w:val="it-IT"/>
        </w:rPr>
        <w:t xml:space="preserve"> </w:t>
      </w:r>
      <w:r w:rsidR="001B1CA3" w:rsidRPr="00AB10A2">
        <w:rPr>
          <w:rStyle w:val="Incipit"/>
        </w:rPr>
        <w:t>est</w:t>
      </w:r>
      <w:r w:rsidR="001B1CA3">
        <w:rPr>
          <w:lang w:val="it-IT"/>
        </w:rPr>
        <w:t xml:space="preserve"> </w:t>
      </w:r>
      <w:r w:rsidR="001B1CA3" w:rsidRPr="00AB10A2">
        <w:rPr>
          <w:rStyle w:val="Incipit"/>
        </w:rPr>
        <w:t>nobis</w:t>
      </w:r>
      <w:r w:rsidR="001B1CA3">
        <w:rPr>
          <w:lang w:val="it-IT"/>
        </w:rPr>
        <w:t xml:space="preserve"> </w:t>
      </w:r>
      <w:r w:rsidR="001B1CA3" w:rsidRPr="00AB10A2">
        <w:rPr>
          <w:rStyle w:val="Incipit"/>
        </w:rPr>
        <w:t>hodie</w:t>
      </w:r>
      <w:r w:rsidR="001B1CA3">
        <w:rPr>
          <w:lang w:val="it-IT"/>
        </w:rPr>
        <w:t xml:space="preserve"> </w:t>
      </w:r>
      <w:r w:rsidR="001B1CA3" w:rsidRPr="00AB10A2">
        <w:rPr>
          <w:rStyle w:val="Incipit"/>
        </w:rPr>
        <w:t>salvator</w:t>
      </w:r>
      <w:r w:rsidR="001B1CA3">
        <w:rPr>
          <w:lang w:val="it-IT"/>
        </w:rPr>
        <w:t>.</w:t>
      </w:r>
    </w:p>
    <w:p w:rsidR="001B1CA3" w:rsidRDefault="00522687" w:rsidP="002B2A08">
      <w:pPr>
        <w:rPr>
          <w:lang w:val="it-IT"/>
        </w:rPr>
      </w:pPr>
      <w:r>
        <w:rPr>
          <w:lang w:val="it-IT"/>
        </w:rPr>
        <w:t>AD SEXTAM AN</w:t>
      </w:r>
      <w:r w:rsidR="001B1CA3">
        <w:rPr>
          <w:lang w:val="it-IT"/>
        </w:rPr>
        <w:t xml:space="preserve"> </w:t>
      </w:r>
      <w:r w:rsidR="001B1CA3" w:rsidRPr="00AB10A2">
        <w:rPr>
          <w:rStyle w:val="Incipit"/>
        </w:rPr>
        <w:t>Natus</w:t>
      </w:r>
      <w:r w:rsidR="001B1CA3">
        <w:rPr>
          <w:lang w:val="it-IT"/>
        </w:rPr>
        <w:t xml:space="preserve"> </w:t>
      </w:r>
      <w:r w:rsidR="001B1CA3" w:rsidRPr="00AB10A2">
        <w:rPr>
          <w:rStyle w:val="Incipit"/>
        </w:rPr>
        <w:t>est</w:t>
      </w:r>
      <w:r w:rsidR="001B1CA3">
        <w:rPr>
          <w:lang w:val="it-IT"/>
        </w:rPr>
        <w:t xml:space="preserve"> </w:t>
      </w:r>
      <w:r w:rsidR="001B1CA3" w:rsidRPr="00AB10A2">
        <w:rPr>
          <w:rStyle w:val="Incipit"/>
        </w:rPr>
        <w:t>nobis</w:t>
      </w:r>
      <w:r w:rsidR="001B1CA3">
        <w:rPr>
          <w:lang w:val="it-IT"/>
        </w:rPr>
        <w:t xml:space="preserve"> </w:t>
      </w:r>
      <w:r w:rsidR="001B1CA3" w:rsidRPr="00AB10A2">
        <w:rPr>
          <w:rStyle w:val="Incipit"/>
        </w:rPr>
        <w:t>deus</w:t>
      </w:r>
      <w:r w:rsidR="001B1CA3">
        <w:rPr>
          <w:lang w:val="it-IT"/>
        </w:rPr>
        <w:t xml:space="preserve"> </w:t>
      </w:r>
      <w:r w:rsidR="001B1CA3" w:rsidRPr="00AB10A2">
        <w:rPr>
          <w:rStyle w:val="Incipit"/>
        </w:rPr>
        <w:t>de</w:t>
      </w:r>
      <w:r w:rsidR="001B1CA3">
        <w:rPr>
          <w:lang w:val="it-IT"/>
        </w:rPr>
        <w:t>.</w:t>
      </w:r>
    </w:p>
    <w:p w:rsidR="001B1CA3" w:rsidRDefault="00522687" w:rsidP="002B2A08">
      <w:pPr>
        <w:rPr>
          <w:lang w:val="it-IT"/>
        </w:rPr>
      </w:pPr>
      <w:r>
        <w:rPr>
          <w:lang w:val="it-IT"/>
        </w:rPr>
        <w:t>AD NONAM AN</w:t>
      </w:r>
      <w:r w:rsidR="001B1CA3">
        <w:rPr>
          <w:lang w:val="it-IT"/>
        </w:rPr>
        <w:t xml:space="preserve"> </w:t>
      </w:r>
      <w:r w:rsidR="001B1CA3" w:rsidRPr="00AB10A2">
        <w:rPr>
          <w:rStyle w:val="Incipit"/>
        </w:rPr>
        <w:t>Verbum</w:t>
      </w:r>
      <w:r w:rsidR="001B1CA3">
        <w:rPr>
          <w:lang w:val="it-IT"/>
        </w:rPr>
        <w:t xml:space="preserve"> </w:t>
      </w:r>
      <w:r w:rsidR="001B1CA3" w:rsidRPr="00AB10A2">
        <w:rPr>
          <w:rStyle w:val="Incipit"/>
        </w:rPr>
        <w:t>caro</w:t>
      </w:r>
      <w:r w:rsidR="001B1CA3">
        <w:rPr>
          <w:lang w:val="it-IT"/>
        </w:rPr>
        <w:t>.</w:t>
      </w:r>
    </w:p>
    <w:p w:rsidR="001B1CA3" w:rsidRDefault="001B1CA3" w:rsidP="002B2A08">
      <w:pPr>
        <w:rPr>
          <w:lang w:val="it-IT"/>
        </w:rPr>
      </w:pPr>
      <w:r>
        <w:rPr>
          <w:lang w:val="it-IT"/>
        </w:rPr>
        <w:t>IN SECUNDA VESPERA s</w:t>
      </w:r>
      <w:r w:rsidR="00522687">
        <w:rPr>
          <w:lang w:val="it-IT"/>
        </w:rPr>
        <w:t>onentur duae campanae simul. AN</w:t>
      </w:r>
      <w:r>
        <w:rPr>
          <w:lang w:val="it-IT"/>
        </w:rPr>
        <w:t xml:space="preserve"> </w:t>
      </w:r>
      <w:r w:rsidRPr="00AB10A2">
        <w:rPr>
          <w:rStyle w:val="Incipit"/>
        </w:rPr>
        <w:t>Tecum</w:t>
      </w:r>
      <w:r>
        <w:rPr>
          <w:lang w:val="it-IT"/>
        </w:rPr>
        <w:t xml:space="preserve"> </w:t>
      </w:r>
      <w:r w:rsidRPr="00AB10A2">
        <w:rPr>
          <w:rStyle w:val="Incipit"/>
        </w:rPr>
        <w:t>principium</w:t>
      </w:r>
      <w:r>
        <w:rPr>
          <w:lang w:val="it-IT"/>
        </w:rPr>
        <w:t xml:space="preserve"> </w:t>
      </w:r>
      <w:r w:rsidRPr="007433A1">
        <w:t>cum reliquis</w:t>
      </w:r>
      <w:r>
        <w:rPr>
          <w:lang w:val="it-IT"/>
        </w:rPr>
        <w:t xml:space="preserve">. CP </w:t>
      </w:r>
      <w:r w:rsidRPr="0089620D">
        <w:rPr>
          <w:rStyle w:val="Incipit"/>
        </w:rPr>
        <w:t>Thronus</w:t>
      </w:r>
      <w:r>
        <w:rPr>
          <w:lang w:val="it-IT"/>
        </w:rPr>
        <w:t xml:space="preserve"> </w:t>
      </w:r>
      <w:r w:rsidRPr="0089620D">
        <w:rPr>
          <w:rStyle w:val="Incipit"/>
        </w:rPr>
        <w:t>tuus</w:t>
      </w:r>
      <w:r>
        <w:rPr>
          <w:lang w:val="it-IT"/>
        </w:rPr>
        <w:t xml:space="preserve">. RP </w:t>
      </w:r>
      <w:r w:rsidRPr="0089620D">
        <w:rPr>
          <w:rStyle w:val="Incipit"/>
        </w:rPr>
        <w:t>Verbum</w:t>
      </w:r>
      <w:r>
        <w:rPr>
          <w:lang w:val="it-IT"/>
        </w:rPr>
        <w:t xml:space="preserve"> </w:t>
      </w:r>
      <w:r w:rsidRPr="0089620D">
        <w:rPr>
          <w:rStyle w:val="Incipit"/>
        </w:rPr>
        <w:t>caro</w:t>
      </w:r>
      <w:r>
        <w:rPr>
          <w:lang w:val="it-IT"/>
        </w:rPr>
        <w:t xml:space="preserve">. RV </w:t>
      </w:r>
      <w:r w:rsidRPr="0089620D">
        <w:rPr>
          <w:rStyle w:val="Incipit"/>
        </w:rPr>
        <w:t>In</w:t>
      </w:r>
      <w:r>
        <w:rPr>
          <w:lang w:val="it-IT"/>
        </w:rPr>
        <w:t xml:space="preserve"> </w:t>
      </w:r>
      <w:r w:rsidRPr="0089620D">
        <w:rPr>
          <w:rStyle w:val="Incipit"/>
        </w:rPr>
        <w:t>principio</w:t>
      </w:r>
      <w:r>
        <w:rPr>
          <w:lang w:val="it-IT"/>
        </w:rPr>
        <w:t xml:space="preserve">. PR </w:t>
      </w:r>
      <w:r w:rsidRPr="0089620D">
        <w:rPr>
          <w:rStyle w:val="Incipit"/>
        </w:rPr>
        <w:t>Quem</w:t>
      </w:r>
      <w:r>
        <w:rPr>
          <w:lang w:val="it-IT"/>
        </w:rPr>
        <w:t xml:space="preserve"> </w:t>
      </w:r>
      <w:r w:rsidRPr="0089620D">
        <w:rPr>
          <w:rStyle w:val="Incipit"/>
        </w:rPr>
        <w:t>aether</w:t>
      </w:r>
      <w:r w:rsidR="00373AA2">
        <w:rPr>
          <w:lang w:val="it-IT"/>
        </w:rPr>
        <w:t>a cum reliquis vers</w:t>
      </w:r>
      <w:r>
        <w:rPr>
          <w:lang w:val="it-IT"/>
        </w:rPr>
        <w:t xml:space="preserve">ibus. HY </w:t>
      </w:r>
      <w:r w:rsidRPr="0089620D">
        <w:rPr>
          <w:rStyle w:val="Incipit"/>
        </w:rPr>
        <w:t>A</w:t>
      </w:r>
      <w:r>
        <w:rPr>
          <w:lang w:val="it-IT"/>
        </w:rPr>
        <w:t xml:space="preserve"> </w:t>
      </w:r>
      <w:r w:rsidRPr="0089620D">
        <w:rPr>
          <w:rStyle w:val="Incipit"/>
        </w:rPr>
        <w:t>solis</w:t>
      </w:r>
      <w:r>
        <w:rPr>
          <w:lang w:val="it-IT"/>
        </w:rPr>
        <w:t xml:space="preserve"> </w:t>
      </w:r>
      <w:r w:rsidRPr="0089620D">
        <w:rPr>
          <w:rStyle w:val="Incipit"/>
        </w:rPr>
        <w:t>ortus</w:t>
      </w:r>
      <w:r>
        <w:rPr>
          <w:lang w:val="it-IT"/>
        </w:rPr>
        <w:t xml:space="preserve">. VS </w:t>
      </w:r>
      <w:r w:rsidRPr="0089620D">
        <w:rPr>
          <w:rStyle w:val="Incipit"/>
        </w:rPr>
        <w:t>Tecum</w:t>
      </w:r>
      <w:r>
        <w:rPr>
          <w:lang w:val="it-IT"/>
        </w:rPr>
        <w:t xml:space="preserve"> </w:t>
      </w:r>
      <w:r w:rsidRPr="0089620D">
        <w:rPr>
          <w:rStyle w:val="Incipit"/>
        </w:rPr>
        <w:t>principium</w:t>
      </w:r>
      <w:r>
        <w:rPr>
          <w:lang w:val="it-IT"/>
        </w:rPr>
        <w:t xml:space="preserve">. AM </w:t>
      </w:r>
      <w:r w:rsidRPr="0089620D">
        <w:rPr>
          <w:rStyle w:val="Incipit"/>
        </w:rPr>
        <w:t>Hodie</w:t>
      </w:r>
      <w:r>
        <w:rPr>
          <w:lang w:val="it-IT"/>
        </w:rPr>
        <w:t xml:space="preserve"> </w:t>
      </w:r>
      <w:r w:rsidRPr="0089620D">
        <w:rPr>
          <w:rStyle w:val="Incipit"/>
        </w:rPr>
        <w:t>Christus</w:t>
      </w:r>
      <w:r>
        <w:rPr>
          <w:lang w:val="it-IT"/>
        </w:rPr>
        <w:t xml:space="preserve"> </w:t>
      </w:r>
      <w:r w:rsidRPr="0089620D">
        <w:rPr>
          <w:rStyle w:val="Incipit"/>
        </w:rPr>
        <w:t>natus</w:t>
      </w:r>
      <w:r>
        <w:rPr>
          <w:lang w:val="it-IT"/>
        </w:rPr>
        <w:t xml:space="preserve"> </w:t>
      </w:r>
      <w:r w:rsidRPr="0089620D">
        <w:rPr>
          <w:rStyle w:val="Incipit"/>
        </w:rPr>
        <w:t>est</w:t>
      </w:r>
      <w:r>
        <w:rPr>
          <w:lang w:val="it-IT"/>
        </w:rPr>
        <w:t xml:space="preserve">. OR </w:t>
      </w:r>
      <w:r w:rsidRPr="00AC54D6">
        <w:rPr>
          <w:rStyle w:val="Incipit"/>
        </w:rPr>
        <w:t>Concede</w:t>
      </w:r>
      <w:r w:rsidRPr="00A002FB">
        <w:t xml:space="preserve"> </w:t>
      </w:r>
      <w:r w:rsidRPr="00AC54D6">
        <w:rPr>
          <w:rStyle w:val="Incipit"/>
        </w:rPr>
        <w:t>quaesumus</w:t>
      </w:r>
      <w:r w:rsidRPr="00A002FB">
        <w:t xml:space="preserve"> </w:t>
      </w:r>
      <w:r w:rsidRPr="00AC54D6">
        <w:rPr>
          <w:rStyle w:val="Incipit"/>
        </w:rPr>
        <w:t>omnipotens</w:t>
      </w:r>
      <w:r w:rsidRPr="00A002FB">
        <w:t xml:space="preserve"> </w:t>
      </w:r>
      <w:r w:rsidRPr="00AC54D6">
        <w:rPr>
          <w:rStyle w:val="Incipit"/>
        </w:rPr>
        <w:t>deus</w:t>
      </w:r>
      <w:r>
        <w:rPr>
          <w:lang w:val="it-IT"/>
        </w:rPr>
        <w:t xml:space="preserve">. De sancta Maria AC </w:t>
      </w:r>
      <w:r w:rsidRPr="00AC54D6">
        <w:rPr>
          <w:rStyle w:val="Incipit"/>
        </w:rPr>
        <w:t>Sancta</w:t>
      </w:r>
      <w:r w:rsidRPr="00A002FB">
        <w:t xml:space="preserve"> </w:t>
      </w:r>
      <w:r w:rsidRPr="00AC54D6">
        <w:rPr>
          <w:rStyle w:val="Incipit"/>
        </w:rPr>
        <w:t>et</w:t>
      </w:r>
      <w:r w:rsidRPr="00A002FB">
        <w:t xml:space="preserve"> </w:t>
      </w:r>
      <w:r w:rsidRPr="00AC54D6">
        <w:rPr>
          <w:rStyle w:val="Incipit"/>
        </w:rPr>
        <w:t>immaculata</w:t>
      </w:r>
      <w:r w:rsidR="00DE4C95">
        <w:rPr>
          <w:lang w:val="it-IT"/>
        </w:rPr>
        <w:t xml:space="preserve">. VS </w:t>
      </w:r>
      <w:r w:rsidR="00DE4C95" w:rsidRPr="00AC54D6">
        <w:rPr>
          <w:rStyle w:val="Incipit"/>
        </w:rPr>
        <w:t>Post</w:t>
      </w:r>
      <w:r w:rsidR="00DE4C95" w:rsidRPr="00A002FB">
        <w:t xml:space="preserve"> </w:t>
      </w:r>
      <w:r w:rsidR="00DE4C95" w:rsidRPr="00AC54D6">
        <w:rPr>
          <w:rStyle w:val="Incipit"/>
        </w:rPr>
        <w:t>partum</w:t>
      </w:r>
      <w:r w:rsidR="00DE4C95" w:rsidRPr="00A002FB">
        <w:t xml:space="preserve"> </w:t>
      </w:r>
      <w:r w:rsidR="00DE4C95" w:rsidRPr="00AC54D6">
        <w:rPr>
          <w:rStyle w:val="Incipit"/>
        </w:rPr>
        <w:t>virgo</w:t>
      </w:r>
      <w:r w:rsidR="00DE4C95">
        <w:rPr>
          <w:lang w:val="it-IT"/>
        </w:rPr>
        <w:t>. OR</w:t>
      </w:r>
      <w:r w:rsidR="00657C9A">
        <w:rPr>
          <w:lang w:val="it-IT"/>
        </w:rPr>
        <w:t>C</w:t>
      </w:r>
      <w:r w:rsidR="00DE4C95">
        <w:rPr>
          <w:lang w:val="it-IT"/>
        </w:rPr>
        <w:t xml:space="preserve"> </w:t>
      </w:r>
      <w:r w:rsidR="00DE4C95" w:rsidRPr="00AC54D6">
        <w:rPr>
          <w:rStyle w:val="Incipit"/>
        </w:rPr>
        <w:t>Deus</w:t>
      </w:r>
      <w:r w:rsidR="00DE4C95" w:rsidRPr="00A002FB">
        <w:t xml:space="preserve"> </w:t>
      </w:r>
      <w:r w:rsidR="00DE4C95" w:rsidRPr="00AC54D6">
        <w:rPr>
          <w:rStyle w:val="Incipit"/>
        </w:rPr>
        <w:t>qui</w:t>
      </w:r>
      <w:r w:rsidR="00DE4C95" w:rsidRPr="00A002FB">
        <w:t xml:space="preserve"> </w:t>
      </w:r>
      <w:r w:rsidR="00DE4C95" w:rsidRPr="00AC54D6">
        <w:rPr>
          <w:rStyle w:val="Incipit"/>
        </w:rPr>
        <w:t>per</w:t>
      </w:r>
      <w:r w:rsidR="00DE4C95" w:rsidRPr="00A002FB">
        <w:t xml:space="preserve"> </w:t>
      </w:r>
      <w:r w:rsidR="00DE4C95" w:rsidRPr="00AC54D6">
        <w:rPr>
          <w:rStyle w:val="Incipit"/>
        </w:rPr>
        <w:t>beatae</w:t>
      </w:r>
      <w:r w:rsidR="00DE4C95" w:rsidRPr="00A002FB">
        <w:t xml:space="preserve"> </w:t>
      </w:r>
      <w:r w:rsidR="00DE4C95" w:rsidRPr="0089620D">
        <w:rPr>
          <w:rStyle w:val="Incipit"/>
        </w:rPr>
        <w:t>Mariae</w:t>
      </w:r>
      <w:r w:rsidR="00DE4C95">
        <w:rPr>
          <w:lang w:val="it-IT"/>
        </w:rPr>
        <w:t>.</w:t>
      </w:r>
    </w:p>
    <w:p w:rsidR="005F66A6" w:rsidRDefault="005F66A6" w:rsidP="005F66A6">
      <w:pPr>
        <w:pStyle w:val="berschrift1"/>
        <w:rPr>
          <w:lang w:val="it-IT"/>
        </w:rPr>
      </w:pPr>
      <w:r>
        <w:rPr>
          <w:lang w:val="it-IT"/>
        </w:rPr>
        <w:lastRenderedPageBreak/>
        <w:t>[IN FESTO SANCTI STEPHANI]</w:t>
      </w:r>
    </w:p>
    <w:p w:rsidR="00DE4C95" w:rsidRDefault="00DE4C95" w:rsidP="00DE4C95">
      <w:pPr>
        <w:rPr>
          <w:lang w:val="it-IT"/>
        </w:rPr>
      </w:pPr>
      <w:r>
        <w:rPr>
          <w:lang w:val="it-IT"/>
        </w:rPr>
        <w:t xml:space="preserve">Sequitur statim </w:t>
      </w:r>
      <w:r w:rsidR="000F4664">
        <w:rPr>
          <w:lang w:val="it-IT"/>
        </w:rPr>
        <w:t>PROCESSIO</w:t>
      </w:r>
      <w:r>
        <w:rPr>
          <w:lang w:val="it-IT"/>
        </w:rPr>
        <w:t xml:space="preserve"> ad </w:t>
      </w:r>
      <w:r w:rsidRPr="000F4664">
        <w:rPr>
          <w:rStyle w:val="Ort"/>
        </w:rPr>
        <w:t>sanctum Stephanum</w:t>
      </w:r>
      <w:r>
        <w:rPr>
          <w:lang w:val="it-IT"/>
        </w:rPr>
        <w:t xml:space="preserve">, quae fieri debet cum candelis et plenariis absque cruce secundum quod habemus in </w:t>
      </w:r>
      <w:r w:rsidRPr="00657C9A">
        <w:rPr>
          <w:rStyle w:val="Funktion"/>
        </w:rPr>
        <w:t xml:space="preserve">ordine </w:t>
      </w:r>
      <w:r w:rsidRPr="00E66394">
        <w:rPr>
          <w:rStyle w:val="Funktion"/>
        </w:rPr>
        <w:t>romano</w:t>
      </w:r>
      <w:r>
        <w:rPr>
          <w:lang w:val="it-IT"/>
        </w:rPr>
        <w:t xml:space="preserve">. Et est ratio ne noviter natus crucem expavescat. </w:t>
      </w:r>
      <w:r w:rsidRPr="000F4664">
        <w:rPr>
          <w:rStyle w:val="Funktion"/>
        </w:rPr>
        <w:t>Diaconi</w:t>
      </w:r>
      <w:r>
        <w:rPr>
          <w:lang w:val="it-IT"/>
        </w:rPr>
        <w:t xml:space="preserve"> induti dalmaticis festum sancti Stephani sicut habet consuetudo celebrent, et in processione praecedant, et cantent</w:t>
      </w:r>
      <w:r w:rsidR="000F4664">
        <w:rPr>
          <w:lang w:val="it-IT"/>
        </w:rPr>
        <w:t xml:space="preserve"> [SE] </w:t>
      </w:r>
      <w:r w:rsidR="000F4664" w:rsidRPr="00AC54D6">
        <w:rPr>
          <w:rStyle w:val="Incipit"/>
        </w:rPr>
        <w:t>Promissa</w:t>
      </w:r>
      <w:r w:rsidR="000F4664" w:rsidRPr="00A002FB">
        <w:t xml:space="preserve"> </w:t>
      </w:r>
      <w:r w:rsidR="000F4664" w:rsidRPr="00AC54D6">
        <w:rPr>
          <w:rStyle w:val="Incipit"/>
        </w:rPr>
        <w:t>mundo</w:t>
      </w:r>
      <w:r w:rsidR="000F4664">
        <w:rPr>
          <w:lang w:val="it-IT"/>
        </w:rPr>
        <w:t xml:space="preserve"> </w:t>
      </w:r>
      <w:r w:rsidR="000F4664" w:rsidRPr="0089620D">
        <w:rPr>
          <w:rStyle w:val="Incipit"/>
        </w:rPr>
        <w:t>gaudia</w:t>
      </w:r>
      <w:r w:rsidR="000F4664">
        <w:rPr>
          <w:lang w:val="it-IT"/>
        </w:rPr>
        <w:t>. RP</w:t>
      </w:r>
      <w:r w:rsidR="00462E70">
        <w:rPr>
          <w:lang w:val="it-IT"/>
        </w:rPr>
        <w:t>P</w:t>
      </w:r>
      <w:r>
        <w:rPr>
          <w:lang w:val="it-IT"/>
        </w:rPr>
        <w:t xml:space="preserve"> </w:t>
      </w:r>
      <w:r w:rsidRPr="0089620D">
        <w:rPr>
          <w:rStyle w:val="Incipit"/>
        </w:rPr>
        <w:t>Patefactae</w:t>
      </w:r>
      <w:r>
        <w:rPr>
          <w:lang w:val="it-IT"/>
        </w:rPr>
        <w:t xml:space="preserve"> </w:t>
      </w:r>
      <w:r w:rsidRPr="0089620D">
        <w:rPr>
          <w:rStyle w:val="Incipit"/>
        </w:rPr>
        <w:t>sunt</w:t>
      </w:r>
      <w:r>
        <w:rPr>
          <w:lang w:val="it-IT"/>
        </w:rPr>
        <w:t xml:space="preserve">. RV </w:t>
      </w:r>
      <w:r w:rsidRPr="0089620D">
        <w:rPr>
          <w:rStyle w:val="Incipit"/>
        </w:rPr>
        <w:t>Vidit</w:t>
      </w:r>
      <w:r>
        <w:rPr>
          <w:lang w:val="it-IT"/>
        </w:rPr>
        <w:t xml:space="preserve"> </w:t>
      </w:r>
      <w:r w:rsidRPr="0089620D">
        <w:rPr>
          <w:rStyle w:val="Incipit"/>
        </w:rPr>
        <w:t>beatus</w:t>
      </w:r>
      <w:r>
        <w:rPr>
          <w:lang w:val="it-IT"/>
        </w:rPr>
        <w:t xml:space="preserve"> </w:t>
      </w:r>
      <w:r w:rsidRPr="0089620D">
        <w:rPr>
          <w:rStyle w:val="Incipit"/>
        </w:rPr>
        <w:t>Stephanus</w:t>
      </w:r>
      <w:r>
        <w:rPr>
          <w:lang w:val="it-IT"/>
        </w:rPr>
        <w:t xml:space="preserve">. VS </w:t>
      </w:r>
      <w:r w:rsidRPr="0089620D">
        <w:rPr>
          <w:rStyle w:val="Incipit"/>
        </w:rPr>
        <w:t>Gloria</w:t>
      </w:r>
      <w:r>
        <w:rPr>
          <w:lang w:val="it-IT"/>
        </w:rPr>
        <w:t xml:space="preserve"> </w:t>
      </w:r>
      <w:r w:rsidRPr="0089620D">
        <w:rPr>
          <w:rStyle w:val="Incipit"/>
        </w:rPr>
        <w:t>et</w:t>
      </w:r>
      <w:r>
        <w:rPr>
          <w:lang w:val="it-IT"/>
        </w:rPr>
        <w:t xml:space="preserve"> </w:t>
      </w:r>
      <w:r w:rsidRPr="0089620D">
        <w:rPr>
          <w:rStyle w:val="Incipit"/>
        </w:rPr>
        <w:t>honore</w:t>
      </w:r>
      <w:r>
        <w:rPr>
          <w:lang w:val="it-IT"/>
        </w:rPr>
        <w:t xml:space="preserve">. AM </w:t>
      </w:r>
      <w:r w:rsidRPr="0089620D">
        <w:rPr>
          <w:rStyle w:val="Incipit"/>
        </w:rPr>
        <w:t>Stephanus</w:t>
      </w:r>
      <w:r>
        <w:rPr>
          <w:lang w:val="it-IT"/>
        </w:rPr>
        <w:t xml:space="preserve"> </w:t>
      </w:r>
      <w:r w:rsidRPr="0089620D">
        <w:rPr>
          <w:rStyle w:val="Incipit"/>
        </w:rPr>
        <w:t>autem</w:t>
      </w:r>
      <w:r>
        <w:rPr>
          <w:lang w:val="it-IT"/>
        </w:rPr>
        <w:t xml:space="preserve">. OR </w:t>
      </w:r>
      <w:r w:rsidRPr="003F44D0">
        <w:rPr>
          <w:rStyle w:val="Incipit"/>
        </w:rPr>
        <w:t xml:space="preserve">Da nobis </w:t>
      </w:r>
      <w:r w:rsidR="003F44D0" w:rsidRPr="003F44D0">
        <w:rPr>
          <w:rStyle w:val="Incipit"/>
        </w:rPr>
        <w:t xml:space="preserve">[quaesumus] </w:t>
      </w:r>
      <w:r w:rsidRPr="003F44D0">
        <w:rPr>
          <w:rStyle w:val="Incipit"/>
        </w:rPr>
        <w:t>domine imitari</w:t>
      </w:r>
      <w:r>
        <w:rPr>
          <w:lang w:val="it-IT"/>
        </w:rPr>
        <w:t xml:space="preserve">. [BD] </w:t>
      </w:r>
      <w:r w:rsidRPr="0089620D">
        <w:rPr>
          <w:rStyle w:val="Incipit"/>
        </w:rPr>
        <w:t>Benedicamus</w:t>
      </w:r>
      <w:r>
        <w:rPr>
          <w:lang w:val="it-IT"/>
        </w:rPr>
        <w:t xml:space="preserve"> quale volueris.</w:t>
      </w:r>
    </w:p>
    <w:p w:rsidR="00DE4C95" w:rsidRDefault="00DE4C95" w:rsidP="00DE4C95">
      <w:pPr>
        <w:rPr>
          <w:lang w:val="it-IT"/>
        </w:rPr>
      </w:pPr>
      <w:r>
        <w:rPr>
          <w:lang w:val="it-IT"/>
        </w:rPr>
        <w:t xml:space="preserve">AD COMPLETORIUM HY </w:t>
      </w:r>
      <w:r w:rsidRPr="00FD7249">
        <w:rPr>
          <w:rStyle w:val="Incipit"/>
        </w:rPr>
        <w:t>Corde</w:t>
      </w:r>
      <w:r>
        <w:rPr>
          <w:lang w:val="it-IT"/>
        </w:rPr>
        <w:t xml:space="preserve"> </w:t>
      </w:r>
      <w:r w:rsidRPr="00FD7249">
        <w:rPr>
          <w:rStyle w:val="Incipit"/>
        </w:rPr>
        <w:t>natus</w:t>
      </w:r>
      <w:r>
        <w:rPr>
          <w:lang w:val="it-IT"/>
        </w:rPr>
        <w:t xml:space="preserve">. CP </w:t>
      </w:r>
      <w:r w:rsidRPr="00FD7249">
        <w:rPr>
          <w:rStyle w:val="Incipit"/>
        </w:rPr>
        <w:t>Populus</w:t>
      </w:r>
      <w:r>
        <w:rPr>
          <w:lang w:val="it-IT"/>
        </w:rPr>
        <w:t xml:space="preserve"> </w:t>
      </w:r>
      <w:r w:rsidRPr="00DE6D8F">
        <w:rPr>
          <w:rStyle w:val="Incipit"/>
        </w:rPr>
        <w:t>gentium</w:t>
      </w:r>
      <w:r>
        <w:rPr>
          <w:lang w:val="it-IT"/>
        </w:rPr>
        <w:t xml:space="preserve">. VS </w:t>
      </w:r>
      <w:r w:rsidRPr="008916C7">
        <w:rPr>
          <w:rStyle w:val="Incipit"/>
        </w:rPr>
        <w:t>Benedictus</w:t>
      </w:r>
      <w:r>
        <w:rPr>
          <w:lang w:val="it-IT"/>
        </w:rPr>
        <w:t xml:space="preserve"> </w:t>
      </w:r>
      <w:r w:rsidRPr="008916C7">
        <w:rPr>
          <w:rStyle w:val="Incipit"/>
        </w:rPr>
        <w:t>qui</w:t>
      </w:r>
      <w:r>
        <w:rPr>
          <w:lang w:val="it-IT"/>
        </w:rPr>
        <w:t xml:space="preserve"> </w:t>
      </w:r>
      <w:r w:rsidRPr="008916C7">
        <w:rPr>
          <w:rStyle w:val="Incipit"/>
        </w:rPr>
        <w:t>venit</w:t>
      </w:r>
      <w:r>
        <w:rPr>
          <w:lang w:val="it-IT"/>
        </w:rPr>
        <w:t xml:space="preserve">. AD </w:t>
      </w:r>
      <w:r w:rsidRPr="008916C7">
        <w:rPr>
          <w:rStyle w:val="Incipit"/>
        </w:rPr>
        <w:t>Magnum</w:t>
      </w:r>
      <w:r>
        <w:rPr>
          <w:lang w:val="it-IT"/>
        </w:rPr>
        <w:t xml:space="preserve"> </w:t>
      </w:r>
      <w:r w:rsidRPr="008916C7">
        <w:rPr>
          <w:rStyle w:val="Incipit"/>
        </w:rPr>
        <w:t>nomen</w:t>
      </w:r>
      <w:r>
        <w:rPr>
          <w:lang w:val="it-IT"/>
        </w:rPr>
        <w:t xml:space="preserve"> </w:t>
      </w:r>
      <w:r w:rsidRPr="008916C7">
        <w:rPr>
          <w:rStyle w:val="Incipit"/>
        </w:rPr>
        <w:t>domini</w:t>
      </w:r>
      <w:r>
        <w:rPr>
          <w:lang w:val="it-IT"/>
        </w:rPr>
        <w:t xml:space="preserve">. PSND </w:t>
      </w:r>
      <w:r w:rsidRPr="008916C7">
        <w:rPr>
          <w:rStyle w:val="Incipit"/>
        </w:rPr>
        <w:t>Nunc</w:t>
      </w:r>
      <w:r>
        <w:rPr>
          <w:lang w:val="it-IT"/>
        </w:rPr>
        <w:t xml:space="preserve"> </w:t>
      </w:r>
      <w:r w:rsidRPr="008916C7">
        <w:rPr>
          <w:rStyle w:val="Incipit"/>
        </w:rPr>
        <w:t>dimittis</w:t>
      </w:r>
      <w:r>
        <w:rPr>
          <w:lang w:val="it-IT"/>
        </w:rPr>
        <w:t xml:space="preserve">. AD </w:t>
      </w:r>
      <w:r w:rsidRPr="008916C7">
        <w:rPr>
          <w:rStyle w:val="Incipit"/>
        </w:rPr>
        <w:t>Glorificamus</w:t>
      </w:r>
      <w:r>
        <w:rPr>
          <w:lang w:val="it-IT"/>
        </w:rPr>
        <w:t xml:space="preserve"> </w:t>
      </w:r>
      <w:r w:rsidRPr="008916C7">
        <w:rPr>
          <w:rStyle w:val="Incipit"/>
        </w:rPr>
        <w:t>te</w:t>
      </w:r>
      <w:r w:rsidR="00BB5CE3">
        <w:rPr>
          <w:lang w:val="it-IT"/>
        </w:rPr>
        <w:t xml:space="preserve">. OR </w:t>
      </w:r>
      <w:r w:rsidR="00BB5CE3" w:rsidRPr="00AC54D6">
        <w:rPr>
          <w:rStyle w:val="Incipit"/>
        </w:rPr>
        <w:t>Praesta</w:t>
      </w:r>
      <w:r w:rsidR="00BB5CE3" w:rsidRPr="00A002FB">
        <w:t xml:space="preserve"> </w:t>
      </w:r>
      <w:r w:rsidR="00BB5CE3" w:rsidRPr="00AC54D6">
        <w:rPr>
          <w:rStyle w:val="Incipit"/>
        </w:rPr>
        <w:t>quaesumus</w:t>
      </w:r>
      <w:r w:rsidR="00BB5CE3" w:rsidRPr="00A002FB">
        <w:t xml:space="preserve"> </w:t>
      </w:r>
      <w:r w:rsidR="00BB5CE3" w:rsidRPr="00AC54D6">
        <w:rPr>
          <w:rStyle w:val="Incipit"/>
        </w:rPr>
        <w:t>omnipotens</w:t>
      </w:r>
      <w:r w:rsidR="00BB5CE3" w:rsidRPr="00A002FB">
        <w:t xml:space="preserve"> </w:t>
      </w:r>
      <w:r w:rsidR="00BB5CE3" w:rsidRPr="00AC54D6">
        <w:rPr>
          <w:rStyle w:val="Incipit"/>
        </w:rPr>
        <w:t>deus</w:t>
      </w:r>
      <w:r w:rsidR="00BB5CE3" w:rsidRPr="00A002FB">
        <w:t xml:space="preserve"> </w:t>
      </w:r>
      <w:r w:rsidR="00BB5CE3" w:rsidRPr="00AC54D6">
        <w:rPr>
          <w:rStyle w:val="Incipit"/>
        </w:rPr>
        <w:t>ut</w:t>
      </w:r>
      <w:r w:rsidR="00BB5CE3" w:rsidRPr="00A002FB">
        <w:t xml:space="preserve"> </w:t>
      </w:r>
      <w:r w:rsidR="00BB5CE3" w:rsidRPr="00AC54D6">
        <w:rPr>
          <w:rStyle w:val="Incipit"/>
        </w:rPr>
        <w:t>natus</w:t>
      </w:r>
      <w:r w:rsidR="00BB5CE3">
        <w:rPr>
          <w:lang w:val="it-IT"/>
        </w:rPr>
        <w:t>.</w:t>
      </w:r>
    </w:p>
    <w:p w:rsidR="00BB5CE3" w:rsidRDefault="00BB5CE3" w:rsidP="00DE4C95">
      <w:pPr>
        <w:rPr>
          <w:lang w:val="it-IT"/>
        </w:rPr>
      </w:pPr>
      <w:r>
        <w:rPr>
          <w:lang w:val="it-IT"/>
        </w:rPr>
        <w:t xml:space="preserve">AD MATUTINAS INV </w:t>
      </w:r>
      <w:r w:rsidRPr="008916C7">
        <w:rPr>
          <w:rStyle w:val="Incipit"/>
        </w:rPr>
        <w:t>Regem</w:t>
      </w:r>
      <w:r>
        <w:rPr>
          <w:lang w:val="it-IT"/>
        </w:rPr>
        <w:t xml:space="preserve"> </w:t>
      </w:r>
      <w:r w:rsidRPr="008916C7">
        <w:rPr>
          <w:rStyle w:val="Incipit"/>
        </w:rPr>
        <w:t>protomartyris</w:t>
      </w:r>
      <w:r>
        <w:rPr>
          <w:lang w:val="it-IT"/>
        </w:rPr>
        <w:t>.</w:t>
      </w:r>
    </w:p>
    <w:p w:rsidR="00BB5CE3" w:rsidRDefault="00522687" w:rsidP="00DE4C95">
      <w:pPr>
        <w:rPr>
          <w:lang w:val="it-IT"/>
        </w:rPr>
      </w:pPr>
      <w:r>
        <w:rPr>
          <w:lang w:val="it-IT"/>
        </w:rPr>
        <w:t>IN NOCTURNO AN</w:t>
      </w:r>
      <w:r w:rsidR="00BB5CE3">
        <w:rPr>
          <w:lang w:val="it-IT"/>
        </w:rPr>
        <w:t xml:space="preserve"> </w:t>
      </w:r>
      <w:r w:rsidR="00BB5CE3" w:rsidRPr="008916C7">
        <w:rPr>
          <w:rStyle w:val="Incipit"/>
        </w:rPr>
        <w:t>Hesterna</w:t>
      </w:r>
      <w:r w:rsidR="00BB5CE3">
        <w:rPr>
          <w:lang w:val="it-IT"/>
        </w:rPr>
        <w:t xml:space="preserve"> </w:t>
      </w:r>
      <w:r w:rsidR="00BB5CE3" w:rsidRPr="008916C7">
        <w:rPr>
          <w:rStyle w:val="Incipit"/>
        </w:rPr>
        <w:t>die</w:t>
      </w:r>
      <w:r w:rsidR="00BB5CE3">
        <w:rPr>
          <w:lang w:val="it-IT"/>
        </w:rPr>
        <w:t xml:space="preserve"> cum rel</w:t>
      </w:r>
      <w:r w:rsidR="00C3548A">
        <w:rPr>
          <w:lang w:val="it-IT"/>
        </w:rPr>
        <w:t>iquis. LS</w:t>
      </w:r>
      <w:r w:rsidR="00BB5CE3">
        <w:rPr>
          <w:lang w:val="it-IT"/>
        </w:rPr>
        <w:t xml:space="preserve"> </w:t>
      </w:r>
      <w:r w:rsidR="00BB5CE3" w:rsidRPr="008916C7">
        <w:rPr>
          <w:rStyle w:val="Incipit"/>
        </w:rPr>
        <w:t>Heri</w:t>
      </w:r>
      <w:r w:rsidR="00BB5CE3">
        <w:rPr>
          <w:lang w:val="it-IT"/>
        </w:rPr>
        <w:t xml:space="preserve"> </w:t>
      </w:r>
      <w:r w:rsidR="00BB5CE3" w:rsidRPr="008916C7">
        <w:rPr>
          <w:rStyle w:val="Incipit"/>
        </w:rPr>
        <w:t>celebravimus</w:t>
      </w:r>
      <w:r w:rsidR="00BB5CE3">
        <w:rPr>
          <w:lang w:val="it-IT"/>
        </w:rPr>
        <w:t xml:space="preserve">. Historia per ordinem. Psalmi et versus de uno martyre. EV </w:t>
      </w:r>
      <w:r w:rsidR="00BB5CE3" w:rsidRPr="008916C7">
        <w:rPr>
          <w:rStyle w:val="Incipit"/>
        </w:rPr>
        <w:t>E</w:t>
      </w:r>
      <w:r w:rsidR="008916C7" w:rsidRPr="008916C7">
        <w:rPr>
          <w:rStyle w:val="Incipit"/>
        </w:rPr>
        <w:t>cc</w:t>
      </w:r>
      <w:r w:rsidR="00BB5CE3" w:rsidRPr="008916C7">
        <w:rPr>
          <w:rStyle w:val="Incipit"/>
        </w:rPr>
        <w:t>e</w:t>
      </w:r>
      <w:r w:rsidR="00BB5CE3">
        <w:rPr>
          <w:lang w:val="it-IT"/>
        </w:rPr>
        <w:t xml:space="preserve"> </w:t>
      </w:r>
      <w:r w:rsidR="00BB5CE3" w:rsidRPr="008916C7">
        <w:rPr>
          <w:rStyle w:val="Incipit"/>
        </w:rPr>
        <w:t>ego</w:t>
      </w:r>
      <w:r w:rsidR="00BB5CE3">
        <w:rPr>
          <w:lang w:val="it-IT"/>
        </w:rPr>
        <w:t xml:space="preserve"> </w:t>
      </w:r>
      <w:r w:rsidR="00BB5CE3" w:rsidRPr="008916C7">
        <w:rPr>
          <w:rStyle w:val="Incipit"/>
        </w:rPr>
        <w:t>mitto</w:t>
      </w:r>
      <w:r w:rsidR="008916C7">
        <w:rPr>
          <w:lang w:val="it-IT"/>
        </w:rPr>
        <w:t xml:space="preserve">. [TD] </w:t>
      </w:r>
      <w:r w:rsidR="008916C7" w:rsidRPr="008916C7">
        <w:rPr>
          <w:rStyle w:val="Incipit"/>
        </w:rPr>
        <w:t>Te</w:t>
      </w:r>
      <w:r w:rsidR="008916C7">
        <w:rPr>
          <w:lang w:val="it-IT"/>
        </w:rPr>
        <w:t xml:space="preserve"> </w:t>
      </w:r>
      <w:r w:rsidR="008916C7" w:rsidRPr="008916C7">
        <w:rPr>
          <w:rStyle w:val="Incipit"/>
        </w:rPr>
        <w:t>deu</w:t>
      </w:r>
      <w:r w:rsidR="00BB5CE3" w:rsidRPr="008916C7">
        <w:rPr>
          <w:rStyle w:val="Incipit"/>
        </w:rPr>
        <w:t>m</w:t>
      </w:r>
      <w:r w:rsidR="00BB5CE3">
        <w:rPr>
          <w:lang w:val="it-IT"/>
        </w:rPr>
        <w:t xml:space="preserve"> </w:t>
      </w:r>
      <w:r w:rsidR="00BB5CE3" w:rsidRPr="008916C7">
        <w:rPr>
          <w:rStyle w:val="Incipit"/>
        </w:rPr>
        <w:t>laudamus</w:t>
      </w:r>
      <w:r w:rsidR="00BB5CE3">
        <w:rPr>
          <w:lang w:val="it-IT"/>
        </w:rPr>
        <w:t xml:space="preserve"> dicitur.</w:t>
      </w:r>
    </w:p>
    <w:p w:rsidR="00BB5CE3" w:rsidRDefault="00BB5CE3" w:rsidP="00DE4C95">
      <w:pPr>
        <w:rPr>
          <w:lang w:val="it-IT"/>
        </w:rPr>
      </w:pPr>
      <w:r>
        <w:rPr>
          <w:lang w:val="it-IT"/>
        </w:rPr>
        <w:t xml:space="preserve">LAUDES AN </w:t>
      </w:r>
      <w:r w:rsidRPr="008916C7">
        <w:rPr>
          <w:rStyle w:val="Incipit"/>
        </w:rPr>
        <w:t>Cum</w:t>
      </w:r>
      <w:r>
        <w:rPr>
          <w:lang w:val="it-IT"/>
        </w:rPr>
        <w:t xml:space="preserve"> </w:t>
      </w:r>
      <w:r w:rsidRPr="008916C7">
        <w:rPr>
          <w:rStyle w:val="Incipit"/>
        </w:rPr>
        <w:t>autem</w:t>
      </w:r>
      <w:r>
        <w:rPr>
          <w:lang w:val="it-IT"/>
        </w:rPr>
        <w:t xml:space="preserve"> </w:t>
      </w:r>
      <w:r w:rsidRPr="008916C7">
        <w:rPr>
          <w:rStyle w:val="Incipit"/>
        </w:rPr>
        <w:t>esset</w:t>
      </w:r>
      <w:r>
        <w:rPr>
          <w:lang w:val="it-IT"/>
        </w:rPr>
        <w:t xml:space="preserve"> cum reliquis.</w:t>
      </w:r>
      <w:r w:rsidR="00C3548A">
        <w:rPr>
          <w:lang w:val="it-IT"/>
        </w:rPr>
        <w:t xml:space="preserve"> </w:t>
      </w:r>
      <w:r>
        <w:rPr>
          <w:lang w:val="it-IT"/>
        </w:rPr>
        <w:t xml:space="preserve">AB </w:t>
      </w:r>
      <w:r w:rsidRPr="008916C7">
        <w:rPr>
          <w:rStyle w:val="Incipit"/>
        </w:rPr>
        <w:t>Patefactae</w:t>
      </w:r>
      <w:r>
        <w:rPr>
          <w:lang w:val="it-IT"/>
        </w:rPr>
        <w:t xml:space="preserve"> </w:t>
      </w:r>
      <w:r w:rsidRPr="008916C7">
        <w:rPr>
          <w:rStyle w:val="Incipit"/>
        </w:rPr>
        <w:t>sunt</w:t>
      </w:r>
      <w:r>
        <w:rPr>
          <w:lang w:val="it-IT"/>
        </w:rPr>
        <w:t xml:space="preserve">. Capitulum et oratio de sancto Stephano. De sancta Maria AC </w:t>
      </w:r>
      <w:r w:rsidRPr="008916C7">
        <w:rPr>
          <w:rStyle w:val="Incipit"/>
        </w:rPr>
        <w:t>Virgo</w:t>
      </w:r>
      <w:r>
        <w:rPr>
          <w:lang w:val="it-IT"/>
        </w:rPr>
        <w:t xml:space="preserve"> </w:t>
      </w:r>
      <w:r w:rsidRPr="008916C7">
        <w:rPr>
          <w:rStyle w:val="Incipit"/>
        </w:rPr>
        <w:t>verb</w:t>
      </w:r>
      <w:r w:rsidR="00CF6083">
        <w:rPr>
          <w:rStyle w:val="Incipit"/>
        </w:rPr>
        <w:t>o</w:t>
      </w:r>
      <w:r>
        <w:rPr>
          <w:lang w:val="it-IT"/>
        </w:rPr>
        <w:t>.</w:t>
      </w:r>
      <w:r w:rsidR="006E59E4">
        <w:rPr>
          <w:lang w:val="it-IT"/>
        </w:rPr>
        <w:t xml:space="preserve"> Vers</w:t>
      </w:r>
      <w:r w:rsidR="00657C9A">
        <w:rPr>
          <w:lang w:val="it-IT"/>
        </w:rPr>
        <w:t>us</w:t>
      </w:r>
      <w:r>
        <w:rPr>
          <w:lang w:val="it-IT"/>
        </w:rPr>
        <w:t xml:space="preserve"> et oratio ut supra.</w:t>
      </w:r>
    </w:p>
    <w:p w:rsidR="00BB5CE3" w:rsidRDefault="00BB5CE3" w:rsidP="00DE4C95">
      <w:pPr>
        <w:rPr>
          <w:lang w:val="it-IT"/>
        </w:rPr>
      </w:pPr>
      <w:r>
        <w:rPr>
          <w:lang w:val="it-IT"/>
        </w:rPr>
        <w:t xml:space="preserve">AD CURSUS AN </w:t>
      </w:r>
      <w:r w:rsidRPr="008916C7">
        <w:rPr>
          <w:rStyle w:val="Incipit"/>
        </w:rPr>
        <w:t>Beatus</w:t>
      </w:r>
      <w:r>
        <w:rPr>
          <w:lang w:val="it-IT"/>
        </w:rPr>
        <w:t xml:space="preserve"> </w:t>
      </w:r>
      <w:r w:rsidRPr="008916C7">
        <w:rPr>
          <w:rStyle w:val="Incipit"/>
        </w:rPr>
        <w:t>Stephanus</w:t>
      </w:r>
      <w:r>
        <w:rPr>
          <w:lang w:val="it-IT"/>
        </w:rPr>
        <w:t xml:space="preserve"> cum reliquis. </w:t>
      </w:r>
      <w:r w:rsidR="008916C7">
        <w:rPr>
          <w:lang w:val="it-IT"/>
        </w:rPr>
        <w:t>Respo</w:t>
      </w:r>
      <w:r>
        <w:rPr>
          <w:lang w:val="it-IT"/>
        </w:rPr>
        <w:t>n</w:t>
      </w:r>
      <w:r w:rsidR="008916C7">
        <w:rPr>
          <w:lang w:val="it-IT"/>
        </w:rPr>
        <w:t>s</w:t>
      </w:r>
      <w:r w:rsidR="006E59E4">
        <w:rPr>
          <w:lang w:val="it-IT"/>
        </w:rPr>
        <w:t>oria et vers</w:t>
      </w:r>
      <w:r w:rsidR="00657C9A">
        <w:rPr>
          <w:lang w:val="it-IT"/>
        </w:rPr>
        <w:t>us</w:t>
      </w:r>
      <w:r>
        <w:rPr>
          <w:lang w:val="it-IT"/>
        </w:rPr>
        <w:t xml:space="preserve"> de uno martyre.</w:t>
      </w:r>
    </w:p>
    <w:p w:rsidR="00CE55C4" w:rsidRDefault="00BB5CE3" w:rsidP="00DE4C95">
      <w:pPr>
        <w:rPr>
          <w:lang w:val="it-IT"/>
        </w:rPr>
      </w:pPr>
      <w:r>
        <w:rPr>
          <w:lang w:val="it-IT"/>
        </w:rPr>
        <w:t xml:space="preserve">AD MISSAM TP </w:t>
      </w:r>
      <w:r w:rsidRPr="008916C7">
        <w:rPr>
          <w:rStyle w:val="Incipit"/>
        </w:rPr>
        <w:t>Domine</w:t>
      </w:r>
      <w:r>
        <w:rPr>
          <w:lang w:val="it-IT"/>
        </w:rPr>
        <w:t xml:space="preserve"> </w:t>
      </w:r>
      <w:r w:rsidRPr="008916C7">
        <w:rPr>
          <w:rStyle w:val="Incipit"/>
        </w:rPr>
        <w:t>Iesu</w:t>
      </w:r>
      <w:r>
        <w:rPr>
          <w:lang w:val="it-IT"/>
        </w:rPr>
        <w:t xml:space="preserve"> </w:t>
      </w:r>
      <w:r w:rsidRPr="008916C7">
        <w:rPr>
          <w:rStyle w:val="Incipit"/>
        </w:rPr>
        <w:t>Christe</w:t>
      </w:r>
      <w:r>
        <w:rPr>
          <w:lang w:val="it-IT"/>
        </w:rPr>
        <w:t xml:space="preserve">. IN </w:t>
      </w:r>
      <w:r w:rsidRPr="008916C7">
        <w:rPr>
          <w:rStyle w:val="Incipit"/>
        </w:rPr>
        <w:t>Etenim</w:t>
      </w:r>
      <w:r>
        <w:rPr>
          <w:lang w:val="it-IT"/>
        </w:rPr>
        <w:t xml:space="preserve"> </w:t>
      </w:r>
      <w:r w:rsidRPr="008916C7">
        <w:rPr>
          <w:rStyle w:val="Incipit"/>
        </w:rPr>
        <w:t>sederunt</w:t>
      </w:r>
      <w:r>
        <w:rPr>
          <w:lang w:val="it-IT"/>
        </w:rPr>
        <w:t xml:space="preserve">. [KY] </w:t>
      </w:r>
      <w:r w:rsidRPr="008916C7">
        <w:rPr>
          <w:rStyle w:val="Incipit"/>
        </w:rPr>
        <w:t>Kyrie</w:t>
      </w:r>
      <w:r>
        <w:rPr>
          <w:lang w:val="it-IT"/>
        </w:rPr>
        <w:t xml:space="preserve"> </w:t>
      </w:r>
      <w:r w:rsidRPr="008916C7">
        <w:rPr>
          <w:rStyle w:val="Incipit"/>
        </w:rPr>
        <w:t>eleyson</w:t>
      </w:r>
      <w:r>
        <w:rPr>
          <w:lang w:val="it-IT"/>
        </w:rPr>
        <w:t xml:space="preserve">. [GL] </w:t>
      </w:r>
      <w:r w:rsidRPr="008916C7">
        <w:rPr>
          <w:rStyle w:val="Incipit"/>
        </w:rPr>
        <w:t>Gloria</w:t>
      </w:r>
      <w:r>
        <w:rPr>
          <w:lang w:val="it-IT"/>
        </w:rPr>
        <w:t xml:space="preserve"> </w:t>
      </w:r>
      <w:r w:rsidRPr="008916C7">
        <w:rPr>
          <w:rStyle w:val="Incipit"/>
        </w:rPr>
        <w:t>in</w:t>
      </w:r>
      <w:r>
        <w:rPr>
          <w:lang w:val="it-IT"/>
        </w:rPr>
        <w:t xml:space="preserve"> </w:t>
      </w:r>
      <w:r w:rsidRPr="008916C7">
        <w:rPr>
          <w:rStyle w:val="Incipit"/>
        </w:rPr>
        <w:t>excelsis</w:t>
      </w:r>
      <w:r w:rsidR="004B2244">
        <w:rPr>
          <w:lang w:val="it-IT"/>
        </w:rPr>
        <w:t xml:space="preserve"> </w:t>
      </w:r>
      <w:r w:rsidR="004B2244" w:rsidRPr="004B2244">
        <w:rPr>
          <w:rStyle w:val="Incipit"/>
        </w:rPr>
        <w:t>deo</w:t>
      </w:r>
      <w:r w:rsidR="004B2244">
        <w:rPr>
          <w:lang w:val="it-IT"/>
        </w:rPr>
        <w:t>.</w:t>
      </w:r>
      <w:r>
        <w:rPr>
          <w:lang w:val="it-IT"/>
        </w:rPr>
        <w:t xml:space="preserve"> ORCL </w:t>
      </w:r>
      <w:r w:rsidRPr="008916C7">
        <w:rPr>
          <w:rStyle w:val="Incipit"/>
        </w:rPr>
        <w:t>Da</w:t>
      </w:r>
      <w:r>
        <w:rPr>
          <w:lang w:val="it-IT"/>
        </w:rPr>
        <w:t xml:space="preserve"> </w:t>
      </w:r>
      <w:r w:rsidRPr="008916C7">
        <w:rPr>
          <w:rStyle w:val="Incipit"/>
        </w:rPr>
        <w:t>nobis</w:t>
      </w:r>
      <w:r>
        <w:rPr>
          <w:lang w:val="it-IT"/>
        </w:rPr>
        <w:t xml:space="preserve"> </w:t>
      </w:r>
      <w:r w:rsidRPr="008916C7">
        <w:rPr>
          <w:rStyle w:val="Incipit"/>
        </w:rPr>
        <w:t>quaesumus</w:t>
      </w:r>
      <w:r>
        <w:rPr>
          <w:lang w:val="it-IT"/>
        </w:rPr>
        <w:t xml:space="preserve"> </w:t>
      </w:r>
      <w:r w:rsidRPr="008916C7">
        <w:rPr>
          <w:rStyle w:val="Incipit"/>
        </w:rPr>
        <w:t>domine</w:t>
      </w:r>
      <w:r>
        <w:rPr>
          <w:lang w:val="it-IT"/>
        </w:rPr>
        <w:t xml:space="preserve">, et de nativitate domini oratio sub una conclusione: nam infra octavam de sancta Maria non dicitur ad missam. EP </w:t>
      </w:r>
      <w:r w:rsidRPr="008916C7">
        <w:rPr>
          <w:rStyle w:val="Incipit"/>
        </w:rPr>
        <w:t>Stephanus</w:t>
      </w:r>
      <w:r>
        <w:rPr>
          <w:lang w:val="it-IT"/>
        </w:rPr>
        <w:t>.</w:t>
      </w:r>
      <w:r w:rsidR="00CE55C4">
        <w:rPr>
          <w:lang w:val="it-IT"/>
        </w:rPr>
        <w:t xml:space="preserve"> GR </w:t>
      </w:r>
      <w:r w:rsidR="00CE55C4" w:rsidRPr="008916C7">
        <w:rPr>
          <w:rStyle w:val="Incipit"/>
        </w:rPr>
        <w:t>Sederunt</w:t>
      </w:r>
      <w:r w:rsidR="00CE55C4">
        <w:rPr>
          <w:lang w:val="it-IT"/>
        </w:rPr>
        <w:t xml:space="preserve">. GV </w:t>
      </w:r>
      <w:r w:rsidR="00CE55C4" w:rsidRPr="008916C7">
        <w:rPr>
          <w:rStyle w:val="Incipit"/>
        </w:rPr>
        <w:t>Adiuva</w:t>
      </w:r>
      <w:r w:rsidR="00AC54D6">
        <w:rPr>
          <w:lang w:val="it-IT"/>
        </w:rPr>
        <w:t xml:space="preserve"> </w:t>
      </w:r>
      <w:r w:rsidR="00CE55C4" w:rsidRPr="008916C7">
        <w:rPr>
          <w:rStyle w:val="Incipit"/>
        </w:rPr>
        <w:t>me</w:t>
      </w:r>
      <w:r w:rsidR="00CE55C4">
        <w:rPr>
          <w:lang w:val="it-IT"/>
        </w:rPr>
        <w:t xml:space="preserve">. ALV </w:t>
      </w:r>
      <w:r w:rsidR="00CE55C4" w:rsidRPr="008916C7">
        <w:rPr>
          <w:rStyle w:val="Incipit"/>
        </w:rPr>
        <w:t>Video</w:t>
      </w:r>
      <w:r w:rsidR="00CE55C4">
        <w:rPr>
          <w:lang w:val="it-IT"/>
        </w:rPr>
        <w:t xml:space="preserve"> </w:t>
      </w:r>
      <w:r w:rsidR="00CE55C4" w:rsidRPr="008916C7">
        <w:rPr>
          <w:rStyle w:val="Incipit"/>
        </w:rPr>
        <w:t>caelos</w:t>
      </w:r>
      <w:r w:rsidR="00CE55C4">
        <w:rPr>
          <w:lang w:val="it-IT"/>
        </w:rPr>
        <w:t xml:space="preserve">. SE </w:t>
      </w:r>
      <w:r w:rsidR="00CE55C4" w:rsidRPr="008916C7">
        <w:rPr>
          <w:rStyle w:val="Incipit"/>
        </w:rPr>
        <w:t>Hanc</w:t>
      </w:r>
      <w:r w:rsidR="00CE55C4">
        <w:rPr>
          <w:lang w:val="it-IT"/>
        </w:rPr>
        <w:t xml:space="preserve"> </w:t>
      </w:r>
      <w:r w:rsidR="00CE55C4" w:rsidRPr="008916C7">
        <w:rPr>
          <w:rStyle w:val="Incipit"/>
        </w:rPr>
        <w:t>concordi</w:t>
      </w:r>
      <w:r w:rsidR="00CE55C4">
        <w:rPr>
          <w:lang w:val="it-IT"/>
        </w:rPr>
        <w:t xml:space="preserve">. EV </w:t>
      </w:r>
      <w:r w:rsidR="00CE55C4" w:rsidRPr="008916C7">
        <w:rPr>
          <w:rStyle w:val="Incipit"/>
        </w:rPr>
        <w:t>Dixit</w:t>
      </w:r>
      <w:r w:rsidR="00CE55C4">
        <w:rPr>
          <w:lang w:val="it-IT"/>
        </w:rPr>
        <w:t xml:space="preserve"> </w:t>
      </w:r>
      <w:r w:rsidR="00CE55C4" w:rsidRPr="008916C7">
        <w:rPr>
          <w:rStyle w:val="Incipit"/>
        </w:rPr>
        <w:t>Iesus</w:t>
      </w:r>
      <w:r w:rsidR="00CE55C4">
        <w:rPr>
          <w:lang w:val="it-IT"/>
        </w:rPr>
        <w:t xml:space="preserve"> </w:t>
      </w:r>
      <w:r w:rsidR="00CE55C4" w:rsidRPr="008916C7">
        <w:rPr>
          <w:rStyle w:val="Incipit"/>
        </w:rPr>
        <w:t>turbis</w:t>
      </w:r>
      <w:r w:rsidR="00CE55C4">
        <w:rPr>
          <w:lang w:val="it-IT"/>
        </w:rPr>
        <w:t xml:space="preserve"> </w:t>
      </w:r>
      <w:r w:rsidR="00CE55C4" w:rsidRPr="008916C7">
        <w:rPr>
          <w:rStyle w:val="Incipit"/>
        </w:rPr>
        <w:t>Iudaeorum</w:t>
      </w:r>
      <w:r w:rsidR="00CE55C4">
        <w:rPr>
          <w:lang w:val="it-IT"/>
        </w:rPr>
        <w:t xml:space="preserve">. [CR] </w:t>
      </w:r>
      <w:r w:rsidR="00CE55C4" w:rsidRPr="00352E4B">
        <w:rPr>
          <w:rStyle w:val="Incipit"/>
        </w:rPr>
        <w:t>Credo</w:t>
      </w:r>
      <w:r w:rsidR="00CE55C4">
        <w:rPr>
          <w:lang w:val="it-IT"/>
        </w:rPr>
        <w:t xml:space="preserve"> </w:t>
      </w:r>
      <w:r w:rsidR="00CE55C4" w:rsidRPr="00352E4B">
        <w:rPr>
          <w:rStyle w:val="Incipit"/>
        </w:rPr>
        <w:t>in</w:t>
      </w:r>
      <w:r w:rsidR="00CE55C4">
        <w:rPr>
          <w:lang w:val="it-IT"/>
        </w:rPr>
        <w:t xml:space="preserve"> </w:t>
      </w:r>
      <w:r w:rsidR="00CE55C4" w:rsidRPr="00352E4B">
        <w:rPr>
          <w:rStyle w:val="Incipit"/>
        </w:rPr>
        <w:t>unum</w:t>
      </w:r>
      <w:r w:rsidR="00CE55C4">
        <w:rPr>
          <w:lang w:val="it-IT"/>
        </w:rPr>
        <w:t xml:space="preserve"> </w:t>
      </w:r>
      <w:r w:rsidR="00CE55C4" w:rsidRPr="00352E4B">
        <w:rPr>
          <w:rStyle w:val="Incipit"/>
        </w:rPr>
        <w:t>deum</w:t>
      </w:r>
      <w:r w:rsidR="00CE55C4">
        <w:rPr>
          <w:lang w:val="it-IT"/>
        </w:rPr>
        <w:t xml:space="preserve"> non dicitur</w:t>
      </w:r>
      <w:r w:rsidR="00352E4B">
        <w:rPr>
          <w:lang w:val="it-IT"/>
        </w:rPr>
        <w:t>,</w:t>
      </w:r>
      <w:r w:rsidR="00CE55C4">
        <w:rPr>
          <w:lang w:val="it-IT"/>
        </w:rPr>
        <w:t xml:space="preserve"> nisi dominica fuerit. OF </w:t>
      </w:r>
      <w:r w:rsidR="00CE55C4" w:rsidRPr="00352E4B">
        <w:rPr>
          <w:rStyle w:val="Incipit"/>
        </w:rPr>
        <w:t>Elegerunt</w:t>
      </w:r>
      <w:r w:rsidR="00CE55C4">
        <w:rPr>
          <w:lang w:val="it-IT"/>
        </w:rPr>
        <w:t xml:space="preserve">. PF </w:t>
      </w:r>
      <w:r w:rsidR="00CE55C4" w:rsidRPr="00352E4B">
        <w:rPr>
          <w:rStyle w:val="Incipit"/>
        </w:rPr>
        <w:t>Quia</w:t>
      </w:r>
      <w:r w:rsidR="00CE55C4">
        <w:rPr>
          <w:lang w:val="it-IT"/>
        </w:rPr>
        <w:t xml:space="preserve"> </w:t>
      </w:r>
      <w:r w:rsidR="00CE55C4" w:rsidRPr="00E54B51">
        <w:rPr>
          <w:rStyle w:val="Incipit"/>
        </w:rPr>
        <w:t>per</w:t>
      </w:r>
      <w:r w:rsidR="00CE55C4">
        <w:rPr>
          <w:lang w:val="it-IT"/>
        </w:rPr>
        <w:t xml:space="preserve"> </w:t>
      </w:r>
      <w:r w:rsidR="00CE55C4" w:rsidRPr="00352E4B">
        <w:rPr>
          <w:rStyle w:val="Incipit"/>
        </w:rPr>
        <w:t>incarnati</w:t>
      </w:r>
      <w:r w:rsidR="00E54B51">
        <w:rPr>
          <w:lang w:val="it-IT"/>
        </w:rPr>
        <w:t xml:space="preserve">, </w:t>
      </w:r>
      <w:r w:rsidR="00CE55C4">
        <w:rPr>
          <w:lang w:val="it-IT"/>
        </w:rPr>
        <w:t xml:space="preserve">sed [VAR] </w:t>
      </w:r>
      <w:r w:rsidR="00CE55C4" w:rsidRPr="00352E4B">
        <w:rPr>
          <w:rStyle w:val="Incipit"/>
        </w:rPr>
        <w:t>Communicantes</w:t>
      </w:r>
      <w:r w:rsidR="00CE55C4">
        <w:rPr>
          <w:lang w:val="it-IT"/>
        </w:rPr>
        <w:t xml:space="preserve"> non dicitur. CO </w:t>
      </w:r>
      <w:r w:rsidR="00CE55C4" w:rsidRPr="00352E4B">
        <w:rPr>
          <w:rStyle w:val="Incipit"/>
        </w:rPr>
        <w:t>Video</w:t>
      </w:r>
      <w:r w:rsidR="00CE55C4">
        <w:rPr>
          <w:lang w:val="it-IT"/>
        </w:rPr>
        <w:t xml:space="preserve"> </w:t>
      </w:r>
      <w:r w:rsidR="00CE55C4" w:rsidRPr="00352E4B">
        <w:rPr>
          <w:rStyle w:val="Incipit"/>
        </w:rPr>
        <w:t>caelos</w:t>
      </w:r>
      <w:r w:rsidR="00CE55C4">
        <w:rPr>
          <w:lang w:val="it-IT"/>
        </w:rPr>
        <w:t>.</w:t>
      </w:r>
    </w:p>
    <w:p w:rsidR="00BB5CE3" w:rsidRDefault="00CE55C4" w:rsidP="00DE4C95">
      <w:pPr>
        <w:rPr>
          <w:lang w:val="it-IT"/>
        </w:rPr>
      </w:pPr>
      <w:r>
        <w:rPr>
          <w:lang w:val="it-IT"/>
        </w:rPr>
        <w:t>IN</w:t>
      </w:r>
      <w:r w:rsidR="000F4664">
        <w:rPr>
          <w:lang w:val="it-IT"/>
        </w:rPr>
        <w:t xml:space="preserve"> SECUNDA VESPERA AN </w:t>
      </w:r>
      <w:r w:rsidR="000F4664" w:rsidRPr="00352E4B">
        <w:rPr>
          <w:rStyle w:val="Incipit"/>
        </w:rPr>
        <w:t>Iocundus</w:t>
      </w:r>
      <w:r w:rsidR="000F4664">
        <w:rPr>
          <w:lang w:val="it-IT"/>
        </w:rPr>
        <w:t xml:space="preserve"> cum reliquis. HY </w:t>
      </w:r>
      <w:r w:rsidR="000F4664" w:rsidRPr="00352E4B">
        <w:rPr>
          <w:rStyle w:val="Incipit"/>
        </w:rPr>
        <w:t>Sancte</w:t>
      </w:r>
      <w:r w:rsidR="000F4664">
        <w:rPr>
          <w:lang w:val="it-IT"/>
        </w:rPr>
        <w:t xml:space="preserve"> </w:t>
      </w:r>
      <w:r w:rsidR="000F4664" w:rsidRPr="00352E4B">
        <w:rPr>
          <w:rStyle w:val="Incipit"/>
        </w:rPr>
        <w:t>dei</w:t>
      </w:r>
      <w:r w:rsidR="000F4664">
        <w:rPr>
          <w:lang w:val="it-IT"/>
        </w:rPr>
        <w:t xml:space="preserve"> </w:t>
      </w:r>
      <w:r w:rsidR="00F12403">
        <w:rPr>
          <w:rStyle w:val="Incipit"/>
        </w:rPr>
        <w:t>pret</w:t>
      </w:r>
      <w:r w:rsidR="000F4664" w:rsidRPr="00352E4B">
        <w:rPr>
          <w:rStyle w:val="Incipit"/>
        </w:rPr>
        <w:t>iose</w:t>
      </w:r>
      <w:r w:rsidR="000F4664">
        <w:rPr>
          <w:lang w:val="it-IT"/>
        </w:rPr>
        <w:t xml:space="preserve">. AM </w:t>
      </w:r>
      <w:r w:rsidR="000F4664" w:rsidRPr="00352E4B">
        <w:rPr>
          <w:rStyle w:val="Incipit"/>
        </w:rPr>
        <w:t>Sepelierunt</w:t>
      </w:r>
      <w:r w:rsidR="000F4664">
        <w:rPr>
          <w:lang w:val="it-IT"/>
        </w:rPr>
        <w:t>.</w:t>
      </w:r>
      <w:r>
        <w:rPr>
          <w:lang w:val="it-IT"/>
        </w:rPr>
        <w:t xml:space="preserve"> </w:t>
      </w:r>
    </w:p>
    <w:p w:rsidR="008554ED" w:rsidRDefault="00026FCE" w:rsidP="008554ED">
      <w:pPr>
        <w:pStyle w:val="berschrift1"/>
        <w:rPr>
          <w:lang w:val="it-IT"/>
        </w:rPr>
      </w:pPr>
      <w:r>
        <w:rPr>
          <w:lang w:val="it-IT"/>
        </w:rPr>
        <w:t>DE SANCTO IOANNE</w:t>
      </w:r>
    </w:p>
    <w:p w:rsidR="008554ED" w:rsidRDefault="00BC1703" w:rsidP="008554ED">
      <w:pPr>
        <w:rPr>
          <w:lang w:val="it-IT"/>
        </w:rPr>
      </w:pPr>
      <w:r>
        <w:rPr>
          <w:lang w:val="it-IT"/>
        </w:rPr>
        <w:t xml:space="preserve">AD PROCESSIONEM </w:t>
      </w:r>
      <w:r w:rsidRPr="00A2346F">
        <w:rPr>
          <w:rStyle w:val="Funktion"/>
        </w:rPr>
        <w:t>sacerdotes</w:t>
      </w:r>
      <w:r>
        <w:rPr>
          <w:lang w:val="it-IT"/>
        </w:rPr>
        <w:t xml:space="preserve"> casulis induti omnes, sicut in priori vespera </w:t>
      </w:r>
      <w:r w:rsidRPr="00A2346F">
        <w:rPr>
          <w:rStyle w:val="Funktion"/>
        </w:rPr>
        <w:t>diaconi</w:t>
      </w:r>
      <w:r>
        <w:rPr>
          <w:lang w:val="it-IT"/>
        </w:rPr>
        <w:t xml:space="preserve"> fecerunt, praecedant cantando RPP </w:t>
      </w:r>
      <w:r w:rsidRPr="00AC54D6">
        <w:rPr>
          <w:rStyle w:val="Incipit"/>
        </w:rPr>
        <w:t>Vox</w:t>
      </w:r>
      <w:r w:rsidRPr="00A002FB">
        <w:t xml:space="preserve"> </w:t>
      </w:r>
      <w:r w:rsidRPr="00AC54D6">
        <w:rPr>
          <w:rStyle w:val="Incipit"/>
        </w:rPr>
        <w:t>tonitrui</w:t>
      </w:r>
      <w:r>
        <w:rPr>
          <w:lang w:val="it-IT"/>
        </w:rPr>
        <w:t xml:space="preserve"> </w:t>
      </w:r>
      <w:r w:rsidRPr="00D86E71">
        <w:rPr>
          <w:rStyle w:val="Incipit"/>
        </w:rPr>
        <w:t>tui</w:t>
      </w:r>
      <w:r>
        <w:rPr>
          <w:lang w:val="it-IT"/>
        </w:rPr>
        <w:t xml:space="preserve">. Deinde sequitur SE </w:t>
      </w:r>
      <w:r w:rsidRPr="00D86E71">
        <w:rPr>
          <w:rStyle w:val="Incipit"/>
        </w:rPr>
        <w:t>Laetabundus</w:t>
      </w:r>
      <w:r>
        <w:rPr>
          <w:lang w:val="it-IT"/>
        </w:rPr>
        <w:t xml:space="preserve">. VS </w:t>
      </w:r>
      <w:r w:rsidRPr="00D86E71">
        <w:rPr>
          <w:rStyle w:val="Incipit"/>
        </w:rPr>
        <w:t>In</w:t>
      </w:r>
      <w:r>
        <w:rPr>
          <w:lang w:val="it-IT"/>
        </w:rPr>
        <w:t xml:space="preserve"> </w:t>
      </w:r>
      <w:r w:rsidRPr="00D86E71">
        <w:rPr>
          <w:rStyle w:val="Incipit"/>
        </w:rPr>
        <w:t>omnem</w:t>
      </w:r>
      <w:r>
        <w:rPr>
          <w:lang w:val="it-IT"/>
        </w:rPr>
        <w:t xml:space="preserve"> </w:t>
      </w:r>
      <w:r w:rsidRPr="00D86E71">
        <w:rPr>
          <w:rStyle w:val="Incipit"/>
        </w:rPr>
        <w:t>terram</w:t>
      </w:r>
      <w:r>
        <w:rPr>
          <w:lang w:val="it-IT"/>
        </w:rPr>
        <w:t xml:space="preserve">. AM </w:t>
      </w:r>
      <w:r w:rsidRPr="00D86E71">
        <w:rPr>
          <w:rStyle w:val="Incipit"/>
        </w:rPr>
        <w:t>Valde</w:t>
      </w:r>
      <w:r>
        <w:rPr>
          <w:lang w:val="it-IT"/>
        </w:rPr>
        <w:t xml:space="preserve"> </w:t>
      </w:r>
      <w:r w:rsidRPr="00D86E71">
        <w:rPr>
          <w:rStyle w:val="Incipit"/>
        </w:rPr>
        <w:t>honorandus</w:t>
      </w:r>
      <w:r>
        <w:rPr>
          <w:lang w:val="it-IT"/>
        </w:rPr>
        <w:t xml:space="preserve"> </w:t>
      </w:r>
      <w:r w:rsidRPr="00D86E71">
        <w:rPr>
          <w:rStyle w:val="Incipit"/>
        </w:rPr>
        <w:t>est</w:t>
      </w:r>
      <w:r>
        <w:rPr>
          <w:lang w:val="it-IT"/>
        </w:rPr>
        <w:t xml:space="preserve">. PSMA </w:t>
      </w:r>
      <w:r w:rsidRPr="00D86E71">
        <w:rPr>
          <w:rStyle w:val="Incipit"/>
        </w:rPr>
        <w:t>Magnificat</w:t>
      </w:r>
      <w:r>
        <w:rPr>
          <w:lang w:val="it-IT"/>
        </w:rPr>
        <w:t xml:space="preserve">. Oratio de sancto Ioanne. [BD] </w:t>
      </w:r>
      <w:r w:rsidRPr="00D86E71">
        <w:rPr>
          <w:rStyle w:val="Incipit"/>
        </w:rPr>
        <w:t>Benedicamus</w:t>
      </w:r>
      <w:r>
        <w:rPr>
          <w:lang w:val="it-IT"/>
        </w:rPr>
        <w:t xml:space="preserve"> </w:t>
      </w:r>
      <w:r w:rsidRPr="00D86E71">
        <w:rPr>
          <w:rStyle w:val="Incipit"/>
        </w:rPr>
        <w:t>domino</w:t>
      </w:r>
      <w:r>
        <w:rPr>
          <w:lang w:val="it-IT"/>
        </w:rPr>
        <w:t xml:space="preserve"> quale volueris.</w:t>
      </w:r>
    </w:p>
    <w:p w:rsidR="00BC1703" w:rsidRDefault="00BC1703" w:rsidP="008554ED">
      <w:pPr>
        <w:rPr>
          <w:lang w:val="it-IT"/>
        </w:rPr>
      </w:pPr>
      <w:r>
        <w:rPr>
          <w:lang w:val="it-IT"/>
        </w:rPr>
        <w:t xml:space="preserve">AD COMPLETORIUM </w:t>
      </w:r>
      <w:r w:rsidR="00AD2B68">
        <w:rPr>
          <w:lang w:val="it-IT"/>
        </w:rPr>
        <w:t>(32v)</w:t>
      </w:r>
      <w:r w:rsidR="00A87901">
        <w:rPr>
          <w:lang w:val="it-IT"/>
        </w:rPr>
        <w:t xml:space="preserve"> </w:t>
      </w:r>
      <w:r>
        <w:rPr>
          <w:lang w:val="it-IT"/>
        </w:rPr>
        <w:t>ut in praecedenti die.</w:t>
      </w:r>
    </w:p>
    <w:p w:rsidR="00EC74F3" w:rsidRDefault="00EC74F3" w:rsidP="008554ED">
      <w:pPr>
        <w:rPr>
          <w:lang w:val="it-IT"/>
        </w:rPr>
      </w:pPr>
      <w:r>
        <w:rPr>
          <w:lang w:val="it-IT"/>
        </w:rPr>
        <w:t xml:space="preserve">AD MATUTINAS INV </w:t>
      </w:r>
      <w:r w:rsidR="00A87901" w:rsidRPr="00A87901">
        <w:rPr>
          <w:rStyle w:val="Incipit"/>
        </w:rPr>
        <w:t>Crucifixum</w:t>
      </w:r>
      <w:r w:rsidR="00A87901">
        <w:rPr>
          <w:lang w:val="it-IT"/>
        </w:rPr>
        <w:t xml:space="preserve"> </w:t>
      </w:r>
      <w:r w:rsidR="00A87901" w:rsidRPr="00A87901">
        <w:rPr>
          <w:rStyle w:val="Incipit"/>
        </w:rPr>
        <w:t>regem</w:t>
      </w:r>
      <w:r>
        <w:rPr>
          <w:lang w:val="it-IT"/>
        </w:rPr>
        <w:t xml:space="preserve">. </w:t>
      </w:r>
    </w:p>
    <w:p w:rsidR="00EC74F3" w:rsidRDefault="00EC74F3" w:rsidP="008554ED">
      <w:pPr>
        <w:rPr>
          <w:lang w:val="it-IT"/>
        </w:rPr>
      </w:pPr>
      <w:r>
        <w:rPr>
          <w:lang w:val="it-IT"/>
        </w:rPr>
        <w:t xml:space="preserve">IN NOCTURNO AN </w:t>
      </w:r>
      <w:r w:rsidRPr="00A87901">
        <w:rPr>
          <w:rStyle w:val="Incipit"/>
        </w:rPr>
        <w:t>Qui</w:t>
      </w:r>
      <w:r>
        <w:rPr>
          <w:lang w:val="it-IT"/>
        </w:rPr>
        <w:t xml:space="preserve"> </w:t>
      </w:r>
      <w:r w:rsidRPr="00A87901">
        <w:rPr>
          <w:rStyle w:val="Incipit"/>
        </w:rPr>
        <w:t>vicerit</w:t>
      </w:r>
      <w:r>
        <w:rPr>
          <w:lang w:val="it-IT"/>
        </w:rPr>
        <w:t xml:space="preserve"> cum reliquis. Psalmi et versus de apostolis. LS </w:t>
      </w:r>
      <w:r w:rsidRPr="00A87901">
        <w:rPr>
          <w:rStyle w:val="Incipit"/>
        </w:rPr>
        <w:t>Ioannes</w:t>
      </w:r>
      <w:r>
        <w:rPr>
          <w:lang w:val="it-IT"/>
        </w:rPr>
        <w:t xml:space="preserve"> </w:t>
      </w:r>
      <w:r w:rsidRPr="00A87901">
        <w:rPr>
          <w:rStyle w:val="Incipit"/>
        </w:rPr>
        <w:t>apostolus</w:t>
      </w:r>
      <w:r>
        <w:rPr>
          <w:lang w:val="it-IT"/>
        </w:rPr>
        <w:t xml:space="preserve"> legitur. Historia canitur. [TD] </w:t>
      </w:r>
      <w:r w:rsidRPr="00A87901">
        <w:rPr>
          <w:rStyle w:val="Incipit"/>
        </w:rPr>
        <w:t>Te</w:t>
      </w:r>
      <w:r>
        <w:rPr>
          <w:lang w:val="it-IT"/>
        </w:rPr>
        <w:t xml:space="preserve"> </w:t>
      </w:r>
      <w:r w:rsidRPr="00A87901">
        <w:rPr>
          <w:rStyle w:val="Incipit"/>
        </w:rPr>
        <w:t>deum</w:t>
      </w:r>
      <w:r>
        <w:rPr>
          <w:lang w:val="it-IT"/>
        </w:rPr>
        <w:t xml:space="preserve"> </w:t>
      </w:r>
      <w:r w:rsidRPr="00A87901">
        <w:rPr>
          <w:rStyle w:val="Incipit"/>
        </w:rPr>
        <w:t>laudamus</w:t>
      </w:r>
      <w:r>
        <w:rPr>
          <w:lang w:val="it-IT"/>
        </w:rPr>
        <w:t xml:space="preserve"> dicitur.</w:t>
      </w:r>
    </w:p>
    <w:p w:rsidR="00EC74F3" w:rsidRDefault="00EC74F3" w:rsidP="008554ED">
      <w:pPr>
        <w:rPr>
          <w:lang w:val="it-IT"/>
        </w:rPr>
      </w:pPr>
      <w:r>
        <w:rPr>
          <w:lang w:val="it-IT"/>
        </w:rPr>
        <w:lastRenderedPageBreak/>
        <w:t xml:space="preserve">AD LAUDES AN </w:t>
      </w:r>
      <w:r w:rsidRPr="00A87901">
        <w:rPr>
          <w:rStyle w:val="Incipit"/>
        </w:rPr>
        <w:t>Ecce</w:t>
      </w:r>
      <w:r>
        <w:rPr>
          <w:lang w:val="it-IT"/>
        </w:rPr>
        <w:t xml:space="preserve"> </w:t>
      </w:r>
      <w:r w:rsidRPr="00A87901">
        <w:rPr>
          <w:rStyle w:val="Incipit"/>
        </w:rPr>
        <w:t>puer</w:t>
      </w:r>
      <w:r>
        <w:rPr>
          <w:lang w:val="it-IT"/>
        </w:rPr>
        <w:t xml:space="preserve"> </w:t>
      </w:r>
      <w:r w:rsidRPr="00A87901">
        <w:rPr>
          <w:rStyle w:val="Incipit"/>
        </w:rPr>
        <w:t>meus</w:t>
      </w:r>
      <w:r>
        <w:rPr>
          <w:lang w:val="it-IT"/>
        </w:rPr>
        <w:t xml:space="preserve"> cum reliquis. AB </w:t>
      </w:r>
      <w:r w:rsidRPr="00A87901">
        <w:rPr>
          <w:rStyle w:val="Incipit"/>
        </w:rPr>
        <w:t>In</w:t>
      </w:r>
      <w:r>
        <w:rPr>
          <w:lang w:val="it-IT"/>
        </w:rPr>
        <w:t xml:space="preserve"> </w:t>
      </w:r>
      <w:r w:rsidRPr="00A87901">
        <w:rPr>
          <w:rStyle w:val="Incipit"/>
        </w:rPr>
        <w:t>medio</w:t>
      </w:r>
      <w:r>
        <w:rPr>
          <w:lang w:val="it-IT"/>
        </w:rPr>
        <w:t xml:space="preserve"> </w:t>
      </w:r>
      <w:r w:rsidRPr="00A87901">
        <w:rPr>
          <w:rStyle w:val="Incipit"/>
        </w:rPr>
        <w:t>ecclesiae</w:t>
      </w:r>
      <w:r>
        <w:rPr>
          <w:lang w:val="it-IT"/>
        </w:rPr>
        <w:t xml:space="preserve">. De sancta Maria AC </w:t>
      </w:r>
      <w:r w:rsidRPr="00A87901">
        <w:rPr>
          <w:rStyle w:val="Incipit"/>
        </w:rPr>
        <w:t>Nesciens</w:t>
      </w:r>
      <w:r>
        <w:rPr>
          <w:lang w:val="it-IT"/>
        </w:rPr>
        <w:t xml:space="preserve"> </w:t>
      </w:r>
      <w:r w:rsidRPr="00A87901">
        <w:rPr>
          <w:rStyle w:val="Incipit"/>
        </w:rPr>
        <w:t>mater</w:t>
      </w:r>
      <w:r>
        <w:rPr>
          <w:lang w:val="it-IT"/>
        </w:rPr>
        <w:t xml:space="preserve"> et de sancto Stephano AC </w:t>
      </w:r>
      <w:r w:rsidRPr="00A87901">
        <w:rPr>
          <w:rStyle w:val="Incipit"/>
        </w:rPr>
        <w:t>Lapidabant</w:t>
      </w:r>
      <w:r>
        <w:rPr>
          <w:lang w:val="it-IT"/>
        </w:rPr>
        <w:t>.</w:t>
      </w:r>
    </w:p>
    <w:p w:rsidR="00EC74F3" w:rsidRDefault="00EC74F3" w:rsidP="008554ED">
      <w:pPr>
        <w:rPr>
          <w:lang w:val="it-IT"/>
        </w:rPr>
      </w:pPr>
      <w:r>
        <w:rPr>
          <w:lang w:val="it-IT"/>
        </w:rPr>
        <w:t xml:space="preserve">AD HORAM AN </w:t>
      </w:r>
      <w:r w:rsidRPr="00A87901">
        <w:rPr>
          <w:rStyle w:val="Incipit"/>
        </w:rPr>
        <w:t>Ioannes</w:t>
      </w:r>
      <w:r>
        <w:rPr>
          <w:lang w:val="it-IT"/>
        </w:rPr>
        <w:t xml:space="preserve"> </w:t>
      </w:r>
      <w:r w:rsidRPr="00A87901">
        <w:rPr>
          <w:rStyle w:val="Incipit"/>
        </w:rPr>
        <w:t>apostol</w:t>
      </w:r>
      <w:r w:rsidR="008A4E86" w:rsidRPr="00A87901">
        <w:rPr>
          <w:rStyle w:val="Incipit"/>
        </w:rPr>
        <w:t>us</w:t>
      </w:r>
      <w:r w:rsidR="008A4E86">
        <w:rPr>
          <w:lang w:val="it-IT"/>
        </w:rPr>
        <w:t>. Respo</w:t>
      </w:r>
      <w:r>
        <w:rPr>
          <w:lang w:val="it-IT"/>
        </w:rPr>
        <w:t>n</w:t>
      </w:r>
      <w:r w:rsidR="008A4E86">
        <w:rPr>
          <w:lang w:val="it-IT"/>
        </w:rPr>
        <w:t>s</w:t>
      </w:r>
      <w:r w:rsidR="008F3472">
        <w:rPr>
          <w:lang w:val="it-IT"/>
        </w:rPr>
        <w:t>oria de apostolis cum [VAR</w:t>
      </w:r>
      <w:r>
        <w:rPr>
          <w:lang w:val="it-IT"/>
        </w:rPr>
        <w:t xml:space="preserve">] </w:t>
      </w:r>
      <w:r w:rsidR="008F3472">
        <w:rPr>
          <w:rStyle w:val="Incipit"/>
        </w:rPr>
        <w:t>a</w:t>
      </w:r>
      <w:r w:rsidRPr="008A4E86">
        <w:rPr>
          <w:rStyle w:val="Incipit"/>
        </w:rPr>
        <w:t>lleluia</w:t>
      </w:r>
      <w:r>
        <w:rPr>
          <w:lang w:val="it-IT"/>
        </w:rPr>
        <w:t>.</w:t>
      </w:r>
    </w:p>
    <w:p w:rsidR="00EC74F3" w:rsidRDefault="00EC74F3" w:rsidP="008554ED">
      <w:pPr>
        <w:rPr>
          <w:lang w:val="it-IT"/>
        </w:rPr>
      </w:pPr>
      <w:r>
        <w:rPr>
          <w:lang w:val="it-IT"/>
        </w:rPr>
        <w:t xml:space="preserve">MISSA [IN] </w:t>
      </w:r>
      <w:r w:rsidRPr="00A87901">
        <w:rPr>
          <w:rStyle w:val="Incipit"/>
        </w:rPr>
        <w:t>In</w:t>
      </w:r>
      <w:r>
        <w:rPr>
          <w:lang w:val="it-IT"/>
        </w:rPr>
        <w:t xml:space="preserve"> </w:t>
      </w:r>
      <w:r w:rsidRPr="00A87901">
        <w:rPr>
          <w:rStyle w:val="Incipit"/>
        </w:rPr>
        <w:t>medio</w:t>
      </w:r>
      <w:r>
        <w:rPr>
          <w:lang w:val="it-IT"/>
        </w:rPr>
        <w:t xml:space="preserve"> </w:t>
      </w:r>
      <w:r w:rsidRPr="00A87901">
        <w:rPr>
          <w:rStyle w:val="Incipit"/>
        </w:rPr>
        <w:t>ecclesiae</w:t>
      </w:r>
      <w:r>
        <w:rPr>
          <w:lang w:val="it-IT"/>
        </w:rPr>
        <w:t xml:space="preserve"> cum tropis [TP] </w:t>
      </w:r>
      <w:r w:rsidRPr="00A87901">
        <w:rPr>
          <w:rStyle w:val="Incipit"/>
        </w:rPr>
        <w:t>Quoniam</w:t>
      </w:r>
      <w:r>
        <w:rPr>
          <w:lang w:val="it-IT"/>
        </w:rPr>
        <w:t xml:space="preserve"> </w:t>
      </w:r>
      <w:r w:rsidRPr="00A87901">
        <w:rPr>
          <w:rStyle w:val="Incipit"/>
        </w:rPr>
        <w:t>dominus</w:t>
      </w:r>
      <w:r>
        <w:rPr>
          <w:lang w:val="it-IT"/>
        </w:rPr>
        <w:t xml:space="preserve"> </w:t>
      </w:r>
      <w:r w:rsidRPr="00A87901">
        <w:rPr>
          <w:rStyle w:val="Incipit"/>
        </w:rPr>
        <w:t>Iesus</w:t>
      </w:r>
      <w:r>
        <w:rPr>
          <w:lang w:val="it-IT"/>
        </w:rPr>
        <w:t xml:space="preserve"> </w:t>
      </w:r>
      <w:r w:rsidRPr="00A87901">
        <w:rPr>
          <w:rStyle w:val="Incipit"/>
        </w:rPr>
        <w:t>Christus</w:t>
      </w:r>
      <w:r>
        <w:rPr>
          <w:lang w:val="it-IT"/>
        </w:rPr>
        <w:t xml:space="preserve">. [KY] </w:t>
      </w:r>
      <w:r w:rsidRPr="00A87901">
        <w:rPr>
          <w:rStyle w:val="Incipit"/>
        </w:rPr>
        <w:t>Kyrie</w:t>
      </w:r>
      <w:r>
        <w:rPr>
          <w:lang w:val="it-IT"/>
        </w:rPr>
        <w:t xml:space="preserve"> </w:t>
      </w:r>
      <w:r w:rsidRPr="00A87901">
        <w:rPr>
          <w:rStyle w:val="Incipit"/>
        </w:rPr>
        <w:t>eleyson</w:t>
      </w:r>
      <w:r>
        <w:rPr>
          <w:lang w:val="it-IT"/>
        </w:rPr>
        <w:t xml:space="preserve">. [GL] </w:t>
      </w:r>
      <w:r w:rsidRPr="00A87901">
        <w:rPr>
          <w:rStyle w:val="Incipit"/>
        </w:rPr>
        <w:t>Gloria</w:t>
      </w:r>
      <w:r>
        <w:rPr>
          <w:lang w:val="it-IT"/>
        </w:rPr>
        <w:t xml:space="preserve"> </w:t>
      </w:r>
      <w:r w:rsidRPr="00A87901">
        <w:rPr>
          <w:rStyle w:val="Incipit"/>
        </w:rPr>
        <w:t>in</w:t>
      </w:r>
      <w:r>
        <w:rPr>
          <w:lang w:val="it-IT"/>
        </w:rPr>
        <w:t xml:space="preserve"> </w:t>
      </w:r>
      <w:r w:rsidRPr="00A87901">
        <w:rPr>
          <w:rStyle w:val="Incipit"/>
        </w:rPr>
        <w:t>excelsis</w:t>
      </w:r>
      <w:r>
        <w:rPr>
          <w:lang w:val="it-IT"/>
        </w:rPr>
        <w:t xml:space="preserve"> </w:t>
      </w:r>
      <w:r w:rsidRPr="00A87901">
        <w:rPr>
          <w:rStyle w:val="Incipit"/>
        </w:rPr>
        <w:t>deo</w:t>
      </w:r>
      <w:r>
        <w:rPr>
          <w:lang w:val="it-IT"/>
        </w:rPr>
        <w:t xml:space="preserve"> dicitur. ORCL </w:t>
      </w:r>
      <w:r w:rsidRPr="00A87901">
        <w:rPr>
          <w:rStyle w:val="Incipit"/>
        </w:rPr>
        <w:t>Ecclesiam</w:t>
      </w:r>
      <w:r>
        <w:rPr>
          <w:lang w:val="it-IT"/>
        </w:rPr>
        <w:t xml:space="preserve"> </w:t>
      </w:r>
      <w:r w:rsidRPr="00A87901">
        <w:rPr>
          <w:rStyle w:val="Incipit"/>
        </w:rPr>
        <w:t>tuam</w:t>
      </w:r>
      <w:r>
        <w:rPr>
          <w:lang w:val="it-IT"/>
        </w:rPr>
        <w:t xml:space="preserve">. Orationes de nativitate et de sancto Stephano. EP </w:t>
      </w:r>
      <w:r w:rsidRPr="00A87901">
        <w:rPr>
          <w:rStyle w:val="Incipit"/>
        </w:rPr>
        <w:t>Qui</w:t>
      </w:r>
      <w:r>
        <w:rPr>
          <w:lang w:val="it-IT"/>
        </w:rPr>
        <w:t xml:space="preserve"> </w:t>
      </w:r>
      <w:r w:rsidRPr="00A87901">
        <w:rPr>
          <w:rStyle w:val="Incipit"/>
        </w:rPr>
        <w:t>timet</w:t>
      </w:r>
      <w:r>
        <w:rPr>
          <w:lang w:val="it-IT"/>
        </w:rPr>
        <w:t xml:space="preserve"> </w:t>
      </w:r>
      <w:r w:rsidRPr="00A87901">
        <w:rPr>
          <w:rStyle w:val="Incipit"/>
        </w:rPr>
        <w:t>deum</w:t>
      </w:r>
      <w:r>
        <w:rPr>
          <w:lang w:val="it-IT"/>
        </w:rPr>
        <w:t xml:space="preserve">. GR </w:t>
      </w:r>
      <w:r w:rsidRPr="00A87901">
        <w:rPr>
          <w:rStyle w:val="Incipit"/>
        </w:rPr>
        <w:t>Exiit</w:t>
      </w:r>
      <w:r>
        <w:rPr>
          <w:lang w:val="it-IT"/>
        </w:rPr>
        <w:t xml:space="preserve"> </w:t>
      </w:r>
      <w:r w:rsidRPr="00A87901">
        <w:rPr>
          <w:rStyle w:val="Incipit"/>
        </w:rPr>
        <w:t>sermo</w:t>
      </w:r>
      <w:r>
        <w:rPr>
          <w:lang w:val="it-IT"/>
        </w:rPr>
        <w:t xml:space="preserve">. ALV </w:t>
      </w:r>
      <w:r w:rsidRPr="00A87901">
        <w:rPr>
          <w:rStyle w:val="Incipit"/>
        </w:rPr>
        <w:t>Hic</w:t>
      </w:r>
      <w:r>
        <w:rPr>
          <w:lang w:val="it-IT"/>
        </w:rPr>
        <w:t xml:space="preserve"> </w:t>
      </w:r>
      <w:r w:rsidRPr="00A87901">
        <w:rPr>
          <w:rStyle w:val="Incipit"/>
        </w:rPr>
        <w:t>est</w:t>
      </w:r>
      <w:r>
        <w:rPr>
          <w:lang w:val="it-IT"/>
        </w:rPr>
        <w:t xml:space="preserve"> </w:t>
      </w:r>
      <w:r w:rsidRPr="00A87901">
        <w:rPr>
          <w:rStyle w:val="Incipit"/>
        </w:rPr>
        <w:t>discipulus</w:t>
      </w:r>
      <w:r w:rsidR="00A2346F">
        <w:rPr>
          <w:lang w:val="it-IT"/>
        </w:rPr>
        <w:t xml:space="preserve">. SE </w:t>
      </w:r>
      <w:r w:rsidR="00A2346F" w:rsidRPr="00A87901">
        <w:rPr>
          <w:rStyle w:val="Incipit"/>
        </w:rPr>
        <w:t>Ioannes</w:t>
      </w:r>
      <w:r w:rsidR="00A2346F">
        <w:rPr>
          <w:lang w:val="it-IT"/>
        </w:rPr>
        <w:t xml:space="preserve"> </w:t>
      </w:r>
      <w:r w:rsidR="00A2346F" w:rsidRPr="00A87901">
        <w:rPr>
          <w:rStyle w:val="Incipit"/>
        </w:rPr>
        <w:t>Iesu</w:t>
      </w:r>
      <w:r w:rsidR="00A2346F">
        <w:rPr>
          <w:lang w:val="it-IT"/>
        </w:rPr>
        <w:t xml:space="preserve"> </w:t>
      </w:r>
      <w:r w:rsidR="00A2346F" w:rsidRPr="00A87901">
        <w:rPr>
          <w:rStyle w:val="Incipit"/>
        </w:rPr>
        <w:t>Christo</w:t>
      </w:r>
      <w:r w:rsidR="00A2346F">
        <w:rPr>
          <w:lang w:val="it-IT"/>
        </w:rPr>
        <w:t xml:space="preserve">. EV </w:t>
      </w:r>
      <w:r w:rsidR="00A2346F" w:rsidRPr="00A87901">
        <w:rPr>
          <w:rStyle w:val="Incipit"/>
        </w:rPr>
        <w:t>Dixit</w:t>
      </w:r>
      <w:r w:rsidR="00A2346F">
        <w:rPr>
          <w:lang w:val="it-IT"/>
        </w:rPr>
        <w:t xml:space="preserve"> </w:t>
      </w:r>
      <w:r w:rsidR="00A2346F" w:rsidRPr="00A87901">
        <w:rPr>
          <w:rStyle w:val="Incipit"/>
        </w:rPr>
        <w:t>Iesus</w:t>
      </w:r>
      <w:r w:rsidR="00A2346F">
        <w:rPr>
          <w:lang w:val="it-IT"/>
        </w:rPr>
        <w:t xml:space="preserve"> </w:t>
      </w:r>
      <w:r w:rsidR="00A2346F" w:rsidRPr="00A87901">
        <w:rPr>
          <w:rStyle w:val="Incipit"/>
        </w:rPr>
        <w:t>Petro</w:t>
      </w:r>
      <w:r w:rsidR="00A2346F">
        <w:rPr>
          <w:lang w:val="it-IT"/>
        </w:rPr>
        <w:t xml:space="preserve">. [CR] </w:t>
      </w:r>
      <w:r w:rsidR="00A2346F" w:rsidRPr="00A87901">
        <w:rPr>
          <w:rStyle w:val="Incipit"/>
        </w:rPr>
        <w:t>Credo</w:t>
      </w:r>
      <w:r w:rsidR="00A2346F">
        <w:rPr>
          <w:lang w:val="it-IT"/>
        </w:rPr>
        <w:t xml:space="preserve"> </w:t>
      </w:r>
      <w:r w:rsidR="00A2346F" w:rsidRPr="00A87901">
        <w:rPr>
          <w:rStyle w:val="Incipit"/>
        </w:rPr>
        <w:t>in</w:t>
      </w:r>
      <w:r w:rsidR="00A2346F">
        <w:rPr>
          <w:lang w:val="it-IT"/>
        </w:rPr>
        <w:t xml:space="preserve"> </w:t>
      </w:r>
      <w:r w:rsidR="00A2346F" w:rsidRPr="00A87901">
        <w:rPr>
          <w:rStyle w:val="Incipit"/>
        </w:rPr>
        <w:t>unum</w:t>
      </w:r>
      <w:r w:rsidR="00A2346F">
        <w:rPr>
          <w:lang w:val="it-IT"/>
        </w:rPr>
        <w:t xml:space="preserve"> </w:t>
      </w:r>
      <w:r w:rsidR="00A2346F" w:rsidRPr="00A87901">
        <w:rPr>
          <w:rStyle w:val="Incipit"/>
        </w:rPr>
        <w:t>deum</w:t>
      </w:r>
      <w:r w:rsidR="00A2346F">
        <w:rPr>
          <w:lang w:val="it-IT"/>
        </w:rPr>
        <w:t xml:space="preserve"> dicitur. OF </w:t>
      </w:r>
      <w:r w:rsidR="00A2346F" w:rsidRPr="00A87901">
        <w:rPr>
          <w:rStyle w:val="Incipit"/>
        </w:rPr>
        <w:t>Iustus</w:t>
      </w:r>
      <w:r w:rsidR="00A2346F">
        <w:rPr>
          <w:lang w:val="it-IT"/>
        </w:rPr>
        <w:t xml:space="preserve"> </w:t>
      </w:r>
      <w:r w:rsidR="00A2346F" w:rsidRPr="00A87901">
        <w:rPr>
          <w:rStyle w:val="Incipit"/>
        </w:rPr>
        <w:t>ut</w:t>
      </w:r>
      <w:r w:rsidR="00A2346F">
        <w:rPr>
          <w:lang w:val="it-IT"/>
        </w:rPr>
        <w:t xml:space="preserve"> </w:t>
      </w:r>
      <w:r w:rsidR="00A2346F" w:rsidRPr="00A87901">
        <w:rPr>
          <w:rStyle w:val="Incipit"/>
        </w:rPr>
        <w:t>palma</w:t>
      </w:r>
      <w:r w:rsidR="00A2346F">
        <w:rPr>
          <w:lang w:val="it-IT"/>
        </w:rPr>
        <w:t xml:space="preserve">. PF </w:t>
      </w:r>
      <w:r w:rsidR="00A2346F" w:rsidRPr="00A87901">
        <w:rPr>
          <w:rStyle w:val="Incipit"/>
        </w:rPr>
        <w:t>Quia</w:t>
      </w:r>
      <w:r w:rsidR="00A2346F">
        <w:rPr>
          <w:lang w:val="it-IT"/>
        </w:rPr>
        <w:t xml:space="preserve"> </w:t>
      </w:r>
      <w:r w:rsidR="00A2346F" w:rsidRPr="00A87901">
        <w:rPr>
          <w:rStyle w:val="Incipit"/>
        </w:rPr>
        <w:t>per</w:t>
      </w:r>
      <w:r w:rsidR="00A2346F">
        <w:rPr>
          <w:lang w:val="it-IT"/>
        </w:rPr>
        <w:t xml:space="preserve"> </w:t>
      </w:r>
      <w:r w:rsidR="00A2346F" w:rsidRPr="00A87901">
        <w:rPr>
          <w:rStyle w:val="Incipit"/>
        </w:rPr>
        <w:t>incarnati</w:t>
      </w:r>
      <w:r w:rsidR="00A2346F">
        <w:rPr>
          <w:lang w:val="it-IT"/>
        </w:rPr>
        <w:t xml:space="preserve"> sic enim </w:t>
      </w:r>
      <w:r w:rsidR="00A2346F" w:rsidRPr="00C37040">
        <w:rPr>
          <w:rStyle w:val="Funktion"/>
        </w:rPr>
        <w:t xml:space="preserve">ordo </w:t>
      </w:r>
      <w:r w:rsidR="00A2346F" w:rsidRPr="005D13A5">
        <w:rPr>
          <w:rStyle w:val="Funktion"/>
        </w:rPr>
        <w:t>romanus</w:t>
      </w:r>
      <w:r w:rsidR="00A2346F">
        <w:rPr>
          <w:lang w:val="it-IT"/>
        </w:rPr>
        <w:t xml:space="preserve"> praecipit. CO </w:t>
      </w:r>
      <w:r w:rsidR="00A2346F" w:rsidRPr="00A87901">
        <w:rPr>
          <w:rStyle w:val="Incipit"/>
        </w:rPr>
        <w:t>Exiit</w:t>
      </w:r>
      <w:r w:rsidR="00A2346F">
        <w:rPr>
          <w:lang w:val="it-IT"/>
        </w:rPr>
        <w:t xml:space="preserve"> </w:t>
      </w:r>
      <w:r w:rsidR="00A2346F" w:rsidRPr="00A87901">
        <w:rPr>
          <w:rStyle w:val="Incipit"/>
        </w:rPr>
        <w:t>sermo</w:t>
      </w:r>
      <w:r w:rsidR="00A2346F">
        <w:rPr>
          <w:lang w:val="it-IT"/>
        </w:rPr>
        <w:t>.</w:t>
      </w:r>
    </w:p>
    <w:p w:rsidR="00A2346F" w:rsidRDefault="00A2346F" w:rsidP="008554ED">
      <w:pPr>
        <w:rPr>
          <w:lang w:val="it-IT"/>
        </w:rPr>
      </w:pPr>
      <w:r>
        <w:rPr>
          <w:lang w:val="it-IT"/>
        </w:rPr>
        <w:t xml:space="preserve">IN SECUNDA VESPERA AN </w:t>
      </w:r>
      <w:r w:rsidRPr="00A87901">
        <w:rPr>
          <w:rStyle w:val="Incipit"/>
        </w:rPr>
        <w:t>Iuravit</w:t>
      </w:r>
      <w:r>
        <w:rPr>
          <w:lang w:val="it-IT"/>
        </w:rPr>
        <w:t xml:space="preserve"> </w:t>
      </w:r>
      <w:r w:rsidRPr="00A87901">
        <w:rPr>
          <w:rStyle w:val="Incipit"/>
        </w:rPr>
        <w:t>dominus</w:t>
      </w:r>
      <w:r>
        <w:rPr>
          <w:lang w:val="it-IT"/>
        </w:rPr>
        <w:t xml:space="preserve"> cum reliquis. HY </w:t>
      </w:r>
      <w:r w:rsidRPr="00A87901">
        <w:rPr>
          <w:rStyle w:val="Incipit"/>
        </w:rPr>
        <w:t>De</w:t>
      </w:r>
      <w:r>
        <w:rPr>
          <w:lang w:val="it-IT"/>
        </w:rPr>
        <w:t xml:space="preserve"> </w:t>
      </w:r>
      <w:r w:rsidRPr="00A87901">
        <w:rPr>
          <w:rStyle w:val="Incipit"/>
        </w:rPr>
        <w:t>patre</w:t>
      </w:r>
      <w:r>
        <w:rPr>
          <w:lang w:val="it-IT"/>
        </w:rPr>
        <w:t xml:space="preserve">. AM </w:t>
      </w:r>
      <w:r w:rsidRPr="00A87901">
        <w:rPr>
          <w:rStyle w:val="Incipit"/>
        </w:rPr>
        <w:t>Iste</w:t>
      </w:r>
      <w:r>
        <w:rPr>
          <w:lang w:val="it-IT"/>
        </w:rPr>
        <w:t xml:space="preserve"> </w:t>
      </w:r>
      <w:r w:rsidRPr="00A87901">
        <w:rPr>
          <w:rStyle w:val="Incipit"/>
        </w:rPr>
        <w:t>est</w:t>
      </w:r>
      <w:r>
        <w:rPr>
          <w:lang w:val="it-IT"/>
        </w:rPr>
        <w:t xml:space="preserve"> </w:t>
      </w:r>
      <w:r w:rsidRPr="00A87901">
        <w:rPr>
          <w:rStyle w:val="Incipit"/>
        </w:rPr>
        <w:t>Ioannes</w:t>
      </w:r>
      <w:r>
        <w:rPr>
          <w:lang w:val="it-IT"/>
        </w:rPr>
        <w:t xml:space="preserve">. OR </w:t>
      </w:r>
      <w:r w:rsidRPr="00A87901">
        <w:rPr>
          <w:rStyle w:val="Incipit"/>
        </w:rPr>
        <w:t>Ecclesiam</w:t>
      </w:r>
      <w:r>
        <w:rPr>
          <w:lang w:val="it-IT"/>
        </w:rPr>
        <w:t xml:space="preserve"> </w:t>
      </w:r>
      <w:r w:rsidRPr="00A87901">
        <w:rPr>
          <w:rStyle w:val="Incipit"/>
        </w:rPr>
        <w:t>tuam</w:t>
      </w:r>
      <w:r>
        <w:rPr>
          <w:lang w:val="it-IT"/>
        </w:rPr>
        <w:t>. In suffragio [</w:t>
      </w:r>
      <w:r w:rsidR="00A87901">
        <w:rPr>
          <w:lang w:val="it-IT"/>
        </w:rPr>
        <w:t>de sancta Maria</w:t>
      </w:r>
      <w:r>
        <w:rPr>
          <w:lang w:val="it-IT"/>
        </w:rPr>
        <w:t xml:space="preserve">] AC </w:t>
      </w:r>
      <w:r w:rsidRPr="00A87901">
        <w:rPr>
          <w:rStyle w:val="Incipit"/>
        </w:rPr>
        <w:t>Beatus</w:t>
      </w:r>
      <w:r>
        <w:rPr>
          <w:lang w:val="it-IT"/>
        </w:rPr>
        <w:t xml:space="preserve"> </w:t>
      </w:r>
      <w:r w:rsidRPr="00A87901">
        <w:rPr>
          <w:rStyle w:val="Incipit"/>
        </w:rPr>
        <w:t>venter</w:t>
      </w:r>
      <w:r w:rsidR="00A87901">
        <w:rPr>
          <w:lang w:val="it-IT"/>
        </w:rPr>
        <w:t>, e</w:t>
      </w:r>
      <w:r>
        <w:rPr>
          <w:lang w:val="it-IT"/>
        </w:rPr>
        <w:t xml:space="preserve">t de sancto Stephano AC </w:t>
      </w:r>
      <w:r w:rsidRPr="00A87901">
        <w:rPr>
          <w:rStyle w:val="Incipit"/>
        </w:rPr>
        <w:t>Adhaesit</w:t>
      </w:r>
      <w:r>
        <w:rPr>
          <w:lang w:val="it-IT"/>
        </w:rPr>
        <w:t xml:space="preserve"> </w:t>
      </w:r>
      <w:r w:rsidRPr="00A87901">
        <w:rPr>
          <w:rStyle w:val="Incipit"/>
        </w:rPr>
        <w:t>anima</w:t>
      </w:r>
      <w:r>
        <w:rPr>
          <w:lang w:val="it-IT"/>
        </w:rPr>
        <w:t>.</w:t>
      </w:r>
    </w:p>
    <w:p w:rsidR="00A2346F" w:rsidRDefault="00026FCE" w:rsidP="00A2346F">
      <w:pPr>
        <w:pStyle w:val="berschrift1"/>
        <w:rPr>
          <w:lang w:val="it-IT"/>
        </w:rPr>
      </w:pPr>
      <w:r>
        <w:rPr>
          <w:lang w:val="it-IT"/>
        </w:rPr>
        <w:t>FESTUM INNOCENTUM</w:t>
      </w:r>
    </w:p>
    <w:p w:rsidR="00A2346F" w:rsidRDefault="00A2346F" w:rsidP="00A2346F">
      <w:pPr>
        <w:rPr>
          <w:lang w:val="it-IT"/>
        </w:rPr>
      </w:pPr>
      <w:r w:rsidRPr="004616EA">
        <w:rPr>
          <w:rStyle w:val="Funktion"/>
        </w:rPr>
        <w:t>Pueri</w:t>
      </w:r>
      <w:r w:rsidR="00C00185">
        <w:rPr>
          <w:lang w:val="it-IT"/>
        </w:rPr>
        <w:t xml:space="preserve"> secundum consuetudinem celebrent.</w:t>
      </w:r>
    </w:p>
    <w:p w:rsidR="00C00185" w:rsidRDefault="00C00185" w:rsidP="00A2346F">
      <w:pPr>
        <w:rPr>
          <w:lang w:val="it-IT"/>
        </w:rPr>
      </w:pPr>
      <w:r>
        <w:rPr>
          <w:lang w:val="it-IT"/>
        </w:rPr>
        <w:t xml:space="preserve">AD PROCESSIONEM RPP </w:t>
      </w:r>
      <w:r w:rsidRPr="004616EA">
        <w:rPr>
          <w:rStyle w:val="Incipit"/>
        </w:rPr>
        <w:t>Isti</w:t>
      </w:r>
      <w:r>
        <w:rPr>
          <w:lang w:val="it-IT"/>
        </w:rPr>
        <w:t xml:space="preserve"> </w:t>
      </w:r>
      <w:r w:rsidRPr="004616EA">
        <w:rPr>
          <w:rStyle w:val="Incipit"/>
        </w:rPr>
        <w:t>sunt</w:t>
      </w:r>
      <w:r>
        <w:rPr>
          <w:lang w:val="it-IT"/>
        </w:rPr>
        <w:t xml:space="preserve"> </w:t>
      </w:r>
      <w:r w:rsidRPr="004616EA">
        <w:rPr>
          <w:rStyle w:val="Incipit"/>
        </w:rPr>
        <w:t>sancti</w:t>
      </w:r>
      <w:r w:rsidR="002D6ABE">
        <w:rPr>
          <w:lang w:val="it-IT"/>
        </w:rPr>
        <w:t xml:space="preserve">. </w:t>
      </w:r>
      <w:r>
        <w:rPr>
          <w:lang w:val="it-IT"/>
        </w:rPr>
        <w:t>V</w:t>
      </w:r>
      <w:r w:rsidR="002D6ABE">
        <w:rPr>
          <w:lang w:val="it-IT"/>
        </w:rPr>
        <w:t>S</w:t>
      </w:r>
      <w:r>
        <w:rPr>
          <w:lang w:val="it-IT"/>
        </w:rPr>
        <w:t xml:space="preserve"> </w:t>
      </w:r>
      <w:r w:rsidRPr="004616EA">
        <w:rPr>
          <w:rStyle w:val="Incipit"/>
        </w:rPr>
        <w:t>Laetamini</w:t>
      </w:r>
      <w:r>
        <w:rPr>
          <w:lang w:val="it-IT"/>
        </w:rPr>
        <w:t xml:space="preserve"> </w:t>
      </w:r>
      <w:r w:rsidRPr="004616EA">
        <w:rPr>
          <w:rStyle w:val="Incipit"/>
        </w:rPr>
        <w:t>in</w:t>
      </w:r>
      <w:r>
        <w:rPr>
          <w:lang w:val="it-IT"/>
        </w:rPr>
        <w:t xml:space="preserve"> </w:t>
      </w:r>
      <w:r w:rsidRPr="004616EA">
        <w:rPr>
          <w:rStyle w:val="Incipit"/>
        </w:rPr>
        <w:t>domino</w:t>
      </w:r>
      <w:r>
        <w:rPr>
          <w:lang w:val="it-IT"/>
        </w:rPr>
        <w:t xml:space="preserve">. AM </w:t>
      </w:r>
      <w:r w:rsidRPr="004616EA">
        <w:rPr>
          <w:rStyle w:val="Incipit"/>
        </w:rPr>
        <w:t>Istorum</w:t>
      </w:r>
      <w:r>
        <w:rPr>
          <w:lang w:val="it-IT"/>
        </w:rPr>
        <w:t xml:space="preserve"> </w:t>
      </w:r>
      <w:r w:rsidRPr="004616EA">
        <w:rPr>
          <w:rStyle w:val="Incipit"/>
        </w:rPr>
        <w:t>est</w:t>
      </w:r>
      <w:r>
        <w:rPr>
          <w:lang w:val="it-IT"/>
        </w:rPr>
        <w:t xml:space="preserve"> </w:t>
      </w:r>
      <w:r w:rsidRPr="004616EA">
        <w:rPr>
          <w:rStyle w:val="Incipit"/>
        </w:rPr>
        <w:t>enim</w:t>
      </w:r>
      <w:r>
        <w:rPr>
          <w:lang w:val="it-IT"/>
        </w:rPr>
        <w:t xml:space="preserve"> quam </w:t>
      </w:r>
      <w:r w:rsidRPr="004616EA">
        <w:rPr>
          <w:rStyle w:val="Funktion"/>
        </w:rPr>
        <w:t>episcopus puerorum</w:t>
      </w:r>
      <w:r>
        <w:rPr>
          <w:lang w:val="it-IT"/>
        </w:rPr>
        <w:t xml:space="preserve"> incipiat. OR </w:t>
      </w:r>
      <w:r w:rsidRPr="004616EA">
        <w:rPr>
          <w:rStyle w:val="Incipit"/>
        </w:rPr>
        <w:t>Deus</w:t>
      </w:r>
      <w:r>
        <w:rPr>
          <w:lang w:val="it-IT"/>
        </w:rPr>
        <w:t xml:space="preserve"> </w:t>
      </w:r>
      <w:r w:rsidRPr="004616EA">
        <w:rPr>
          <w:rStyle w:val="Incipit"/>
        </w:rPr>
        <w:t>qui</w:t>
      </w:r>
      <w:r>
        <w:rPr>
          <w:lang w:val="it-IT"/>
        </w:rPr>
        <w:t xml:space="preserve"> </w:t>
      </w:r>
      <w:r w:rsidRPr="004616EA">
        <w:rPr>
          <w:rStyle w:val="Incipit"/>
        </w:rPr>
        <w:t>praeconium</w:t>
      </w:r>
      <w:r>
        <w:rPr>
          <w:lang w:val="it-IT"/>
        </w:rPr>
        <w:t>.</w:t>
      </w:r>
    </w:p>
    <w:p w:rsidR="006360F1" w:rsidRDefault="00C00185" w:rsidP="00A2346F">
      <w:pPr>
        <w:rPr>
          <w:lang w:val="it-IT"/>
        </w:rPr>
      </w:pPr>
      <w:r>
        <w:rPr>
          <w:lang w:val="it-IT"/>
        </w:rPr>
        <w:t xml:space="preserve">AD MATUTINAS INV </w:t>
      </w:r>
      <w:r w:rsidRPr="00DE5564">
        <w:rPr>
          <w:rStyle w:val="Incipit"/>
        </w:rPr>
        <w:t>Regem</w:t>
      </w:r>
      <w:r>
        <w:rPr>
          <w:lang w:val="it-IT"/>
        </w:rPr>
        <w:t xml:space="preserve"> </w:t>
      </w:r>
      <w:r w:rsidRPr="00DE5564">
        <w:rPr>
          <w:rStyle w:val="Incipit"/>
        </w:rPr>
        <w:t>regum</w:t>
      </w:r>
      <w:r w:rsidR="006360F1">
        <w:rPr>
          <w:lang w:val="it-IT"/>
        </w:rPr>
        <w:t>.</w:t>
      </w:r>
    </w:p>
    <w:p w:rsidR="00C00185" w:rsidRDefault="006360F1" w:rsidP="00A2346F">
      <w:pPr>
        <w:rPr>
          <w:lang w:val="it-IT"/>
        </w:rPr>
      </w:pPr>
      <w:r>
        <w:rPr>
          <w:lang w:val="it-IT"/>
        </w:rPr>
        <w:t xml:space="preserve">[IN NOCTURNO] </w:t>
      </w:r>
      <w:r w:rsidR="00C00185">
        <w:rPr>
          <w:lang w:val="it-IT"/>
        </w:rPr>
        <w:t xml:space="preserve">AN </w:t>
      </w:r>
      <w:r w:rsidR="00C00185" w:rsidRPr="00DE5564">
        <w:rPr>
          <w:rStyle w:val="Incipit"/>
        </w:rPr>
        <w:t>Secus</w:t>
      </w:r>
      <w:r w:rsidR="00C00185">
        <w:rPr>
          <w:lang w:val="it-IT"/>
        </w:rPr>
        <w:t xml:space="preserve"> </w:t>
      </w:r>
      <w:r w:rsidR="00C00185" w:rsidRPr="00DE5564">
        <w:rPr>
          <w:rStyle w:val="Incipit"/>
        </w:rPr>
        <w:t>decursus</w:t>
      </w:r>
      <w:r w:rsidR="00C00185">
        <w:rPr>
          <w:lang w:val="it-IT"/>
        </w:rPr>
        <w:t xml:space="preserve"> cum reliquis. LS </w:t>
      </w:r>
      <w:r w:rsidR="00C00185" w:rsidRPr="00DE5564">
        <w:rPr>
          <w:rStyle w:val="Incipit"/>
        </w:rPr>
        <w:t>Zelus</w:t>
      </w:r>
      <w:r w:rsidR="00C00185">
        <w:rPr>
          <w:lang w:val="it-IT"/>
        </w:rPr>
        <w:t xml:space="preserve"> </w:t>
      </w:r>
      <w:r w:rsidR="00C00185" w:rsidRPr="00DE5564">
        <w:rPr>
          <w:rStyle w:val="Incipit"/>
        </w:rPr>
        <w:t>quo</w:t>
      </w:r>
      <w:r w:rsidR="00C00185">
        <w:rPr>
          <w:lang w:val="it-IT"/>
        </w:rPr>
        <w:t xml:space="preserve"> </w:t>
      </w:r>
      <w:r w:rsidR="00C00185" w:rsidRPr="00DE5564">
        <w:rPr>
          <w:rStyle w:val="Incipit"/>
        </w:rPr>
        <w:t>tendat</w:t>
      </w:r>
      <w:r w:rsidR="00C00185">
        <w:rPr>
          <w:lang w:val="it-IT"/>
        </w:rPr>
        <w:t xml:space="preserve"> et historia [RP] </w:t>
      </w:r>
      <w:r w:rsidR="00C00185" w:rsidRPr="00DE5564">
        <w:rPr>
          <w:rStyle w:val="Incipit"/>
        </w:rPr>
        <w:t>Sub</w:t>
      </w:r>
      <w:r w:rsidR="00C00185">
        <w:rPr>
          <w:lang w:val="it-IT"/>
        </w:rPr>
        <w:t xml:space="preserve"> </w:t>
      </w:r>
      <w:r w:rsidR="00C00185" w:rsidRPr="00DE5564">
        <w:rPr>
          <w:rStyle w:val="Incipit"/>
        </w:rPr>
        <w:t>altare</w:t>
      </w:r>
      <w:r w:rsidR="00C00185">
        <w:rPr>
          <w:lang w:val="it-IT"/>
        </w:rPr>
        <w:t xml:space="preserve"> </w:t>
      </w:r>
      <w:r w:rsidR="00C00185" w:rsidRPr="00DE5564">
        <w:rPr>
          <w:rStyle w:val="Incipit"/>
        </w:rPr>
        <w:t>dei</w:t>
      </w:r>
      <w:r w:rsidR="00C00185">
        <w:rPr>
          <w:lang w:val="it-IT"/>
        </w:rPr>
        <w:t xml:space="preserve">. [VV] </w:t>
      </w:r>
      <w:r w:rsidR="00C00185" w:rsidRPr="00DE5564">
        <w:rPr>
          <w:rStyle w:val="Incipit"/>
        </w:rPr>
        <w:t>Gloria</w:t>
      </w:r>
      <w:r w:rsidR="00C00185">
        <w:rPr>
          <w:lang w:val="it-IT"/>
        </w:rPr>
        <w:t xml:space="preserve"> </w:t>
      </w:r>
      <w:r w:rsidR="00C00185" w:rsidRPr="00DE5564">
        <w:rPr>
          <w:rStyle w:val="Incipit"/>
        </w:rPr>
        <w:t>patri</w:t>
      </w:r>
      <w:r w:rsidR="00C00185">
        <w:rPr>
          <w:lang w:val="it-IT"/>
        </w:rPr>
        <w:t xml:space="preserve"> ad [</w:t>
      </w:r>
      <w:r w:rsidR="007B5404">
        <w:rPr>
          <w:lang w:val="it-IT"/>
        </w:rPr>
        <w:t>PS</w:t>
      </w:r>
      <w:r w:rsidR="00C00185">
        <w:rPr>
          <w:lang w:val="it-IT"/>
        </w:rPr>
        <w:t xml:space="preserve">] </w:t>
      </w:r>
      <w:r w:rsidR="00C00185" w:rsidRPr="00DE5564">
        <w:rPr>
          <w:rStyle w:val="Incipit"/>
        </w:rPr>
        <w:t>Venite</w:t>
      </w:r>
      <w:r w:rsidR="00C00185">
        <w:rPr>
          <w:lang w:val="it-IT"/>
        </w:rPr>
        <w:t xml:space="preserve"> et ad responsoria non </w:t>
      </w:r>
      <w:r w:rsidR="007B5404">
        <w:rPr>
          <w:lang w:val="it-IT"/>
        </w:rPr>
        <w:t xml:space="preserve">canitur. Nonum responsorium </w:t>
      </w:r>
      <w:r w:rsidR="00C00185">
        <w:rPr>
          <w:lang w:val="it-IT"/>
        </w:rPr>
        <w:t xml:space="preserve">reiteratur. [TD] </w:t>
      </w:r>
      <w:r w:rsidR="00C00185" w:rsidRPr="00DE5564">
        <w:rPr>
          <w:rStyle w:val="Incipit"/>
        </w:rPr>
        <w:t>Te</w:t>
      </w:r>
      <w:r w:rsidR="00C00185">
        <w:rPr>
          <w:lang w:val="it-IT"/>
        </w:rPr>
        <w:t xml:space="preserve"> </w:t>
      </w:r>
      <w:r w:rsidR="00C00185" w:rsidRPr="00DE5564">
        <w:rPr>
          <w:rStyle w:val="Incipit"/>
        </w:rPr>
        <w:t>deum</w:t>
      </w:r>
      <w:r w:rsidR="00C00185">
        <w:rPr>
          <w:lang w:val="it-IT"/>
        </w:rPr>
        <w:t xml:space="preserve"> </w:t>
      </w:r>
      <w:r w:rsidR="00C00185" w:rsidRPr="00DE5564">
        <w:rPr>
          <w:rStyle w:val="Incipit"/>
        </w:rPr>
        <w:t>laudamus</w:t>
      </w:r>
      <w:r w:rsidR="00C00185">
        <w:rPr>
          <w:lang w:val="it-IT"/>
        </w:rPr>
        <w:t xml:space="preserve"> non dicitur, nisi dominica fuerit. Tunc enim [VV] </w:t>
      </w:r>
      <w:r w:rsidR="00C00185" w:rsidRPr="00DE5564">
        <w:rPr>
          <w:rStyle w:val="Incipit"/>
        </w:rPr>
        <w:t>Gloria</w:t>
      </w:r>
      <w:r w:rsidR="00C00185">
        <w:rPr>
          <w:lang w:val="it-IT"/>
        </w:rPr>
        <w:t xml:space="preserve"> </w:t>
      </w:r>
      <w:r w:rsidR="00C00185" w:rsidRPr="00DE5564">
        <w:rPr>
          <w:rStyle w:val="Incipit"/>
        </w:rPr>
        <w:t>patri</w:t>
      </w:r>
      <w:r w:rsidR="00C00185">
        <w:rPr>
          <w:lang w:val="it-IT"/>
        </w:rPr>
        <w:t xml:space="preserve"> et alia omnia sollemniter dicuntur.</w:t>
      </w:r>
    </w:p>
    <w:p w:rsidR="00C00185" w:rsidRDefault="00F76844" w:rsidP="00A2346F">
      <w:pPr>
        <w:rPr>
          <w:lang w:val="it-IT"/>
        </w:rPr>
      </w:pPr>
      <w:r>
        <w:rPr>
          <w:lang w:val="it-IT"/>
        </w:rPr>
        <w:t xml:space="preserve">AD LAUDES AN </w:t>
      </w:r>
      <w:r w:rsidRPr="00DE5564">
        <w:rPr>
          <w:rStyle w:val="Incipit"/>
        </w:rPr>
        <w:t>Herodes</w:t>
      </w:r>
      <w:r>
        <w:rPr>
          <w:lang w:val="it-IT"/>
        </w:rPr>
        <w:t xml:space="preserve">. AM </w:t>
      </w:r>
      <w:r w:rsidRPr="00DE5564">
        <w:rPr>
          <w:rStyle w:val="Incipit"/>
        </w:rPr>
        <w:t>Hi</w:t>
      </w:r>
      <w:r>
        <w:rPr>
          <w:lang w:val="it-IT"/>
        </w:rPr>
        <w:t xml:space="preserve"> </w:t>
      </w:r>
      <w:r w:rsidRPr="00DE5564">
        <w:rPr>
          <w:rStyle w:val="Incipit"/>
        </w:rPr>
        <w:t>sunt</w:t>
      </w:r>
      <w:r>
        <w:rPr>
          <w:lang w:val="it-IT"/>
        </w:rPr>
        <w:t xml:space="preserve"> </w:t>
      </w:r>
      <w:r w:rsidRPr="00DE5564">
        <w:rPr>
          <w:rStyle w:val="Incipit"/>
        </w:rPr>
        <w:t>qui</w:t>
      </w:r>
      <w:r>
        <w:rPr>
          <w:lang w:val="it-IT"/>
        </w:rPr>
        <w:t xml:space="preserve"> </w:t>
      </w:r>
      <w:r w:rsidRPr="00DE5564">
        <w:rPr>
          <w:rStyle w:val="Incipit"/>
        </w:rPr>
        <w:t>cum</w:t>
      </w:r>
      <w:r>
        <w:rPr>
          <w:lang w:val="it-IT"/>
        </w:rPr>
        <w:t xml:space="preserve">. </w:t>
      </w:r>
      <w:r w:rsidR="0075061D">
        <w:rPr>
          <w:lang w:val="it-IT"/>
        </w:rPr>
        <w:t>CL</w:t>
      </w:r>
      <w:r>
        <w:rPr>
          <w:lang w:val="it-IT"/>
        </w:rPr>
        <w:t xml:space="preserve">OR </w:t>
      </w:r>
      <w:r w:rsidRPr="00C37040">
        <w:rPr>
          <w:rStyle w:val="Incipit"/>
        </w:rPr>
        <w:t>Deus</w:t>
      </w:r>
      <w:r>
        <w:rPr>
          <w:lang w:val="it-IT"/>
        </w:rPr>
        <w:t xml:space="preserve"> </w:t>
      </w:r>
      <w:r w:rsidRPr="00C37040">
        <w:rPr>
          <w:rStyle w:val="Incipit"/>
        </w:rPr>
        <w:t>qui</w:t>
      </w:r>
      <w:r>
        <w:rPr>
          <w:lang w:val="it-IT"/>
        </w:rPr>
        <w:t xml:space="preserve"> </w:t>
      </w:r>
      <w:r w:rsidRPr="00C37040">
        <w:rPr>
          <w:rStyle w:val="Incipit"/>
        </w:rPr>
        <w:t>praeconium</w:t>
      </w:r>
      <w:r>
        <w:rPr>
          <w:lang w:val="it-IT"/>
        </w:rPr>
        <w:t>. Deinde antiphonae, vers</w:t>
      </w:r>
      <w:r w:rsidR="006E59E4">
        <w:rPr>
          <w:lang w:val="it-IT"/>
        </w:rPr>
        <w:t>us</w:t>
      </w:r>
      <w:r>
        <w:rPr>
          <w:lang w:val="it-IT"/>
        </w:rPr>
        <w:t xml:space="preserve"> et orationes de sancta Maria, de sancto Stephano et de sancto Ioanne.</w:t>
      </w:r>
    </w:p>
    <w:p w:rsidR="00DE5564" w:rsidRDefault="00F76844" w:rsidP="00A2346F">
      <w:pPr>
        <w:rPr>
          <w:lang w:val="it-IT"/>
        </w:rPr>
      </w:pPr>
      <w:r>
        <w:rPr>
          <w:lang w:val="it-IT"/>
        </w:rPr>
        <w:t xml:space="preserve">AD PRIMAM AN </w:t>
      </w:r>
      <w:r w:rsidR="00DE5564" w:rsidRPr="00DE5564">
        <w:rPr>
          <w:rStyle w:val="Incipit"/>
        </w:rPr>
        <w:t>Ambulabunt</w:t>
      </w:r>
      <w:r w:rsidR="00DE5564">
        <w:rPr>
          <w:lang w:val="it-IT"/>
        </w:rPr>
        <w:t xml:space="preserve">. </w:t>
      </w:r>
    </w:p>
    <w:p w:rsidR="00F76844" w:rsidRDefault="00DE5564" w:rsidP="00A2346F">
      <w:pPr>
        <w:rPr>
          <w:lang w:val="it-IT"/>
        </w:rPr>
      </w:pPr>
      <w:r>
        <w:rPr>
          <w:lang w:val="it-IT"/>
        </w:rPr>
        <w:t xml:space="preserve">AD TERTIAM AN </w:t>
      </w:r>
      <w:r w:rsidR="0028045E">
        <w:rPr>
          <w:rStyle w:val="Incipit"/>
        </w:rPr>
        <w:t>Lav</w:t>
      </w:r>
      <w:r w:rsidR="00F76844" w:rsidRPr="00DE5564">
        <w:rPr>
          <w:rStyle w:val="Incipit"/>
        </w:rPr>
        <w:t>erunt</w:t>
      </w:r>
      <w:r w:rsidR="00F76844">
        <w:rPr>
          <w:lang w:val="it-IT"/>
        </w:rPr>
        <w:t>. Responsoria sine [</w:t>
      </w:r>
      <w:r w:rsidR="0075061D">
        <w:rPr>
          <w:lang w:val="it-IT"/>
        </w:rPr>
        <w:t>VAR</w:t>
      </w:r>
      <w:r w:rsidR="00F76844">
        <w:rPr>
          <w:lang w:val="it-IT"/>
        </w:rPr>
        <w:t xml:space="preserve">] </w:t>
      </w:r>
      <w:r w:rsidR="00F76844" w:rsidRPr="00DE5564">
        <w:rPr>
          <w:rStyle w:val="Incipit"/>
        </w:rPr>
        <w:t>alleluia</w:t>
      </w:r>
      <w:r w:rsidR="00F76844">
        <w:rPr>
          <w:lang w:val="it-IT"/>
        </w:rPr>
        <w:t xml:space="preserve"> dicuntur.</w:t>
      </w:r>
    </w:p>
    <w:p w:rsidR="004616EA" w:rsidRDefault="00F76844" w:rsidP="00A2346F">
      <w:pPr>
        <w:rPr>
          <w:lang w:val="it-IT"/>
        </w:rPr>
      </w:pPr>
      <w:r>
        <w:rPr>
          <w:lang w:val="it-IT"/>
        </w:rPr>
        <w:t xml:space="preserve">AD MISSAM [IN] </w:t>
      </w:r>
      <w:r w:rsidRPr="00DE5564">
        <w:rPr>
          <w:rStyle w:val="Incipit"/>
        </w:rPr>
        <w:t>Ex</w:t>
      </w:r>
      <w:r>
        <w:rPr>
          <w:lang w:val="it-IT"/>
        </w:rPr>
        <w:t xml:space="preserve"> </w:t>
      </w:r>
      <w:r w:rsidRPr="00DE5564">
        <w:rPr>
          <w:rStyle w:val="Incipit"/>
        </w:rPr>
        <w:t>ore</w:t>
      </w:r>
      <w:r>
        <w:rPr>
          <w:lang w:val="it-IT"/>
        </w:rPr>
        <w:t xml:space="preserve"> sine [IV] </w:t>
      </w:r>
      <w:r w:rsidRPr="00DE5564">
        <w:rPr>
          <w:rStyle w:val="Incipit"/>
        </w:rPr>
        <w:t>Gloria</w:t>
      </w:r>
      <w:r>
        <w:rPr>
          <w:lang w:val="it-IT"/>
        </w:rPr>
        <w:t xml:space="preserve"> </w:t>
      </w:r>
      <w:r w:rsidRPr="00DE5564">
        <w:rPr>
          <w:rStyle w:val="Incipit"/>
        </w:rPr>
        <w:t>patri</w:t>
      </w:r>
      <w:r>
        <w:rPr>
          <w:lang w:val="it-IT"/>
        </w:rPr>
        <w:t xml:space="preserve">. [KY] </w:t>
      </w:r>
      <w:r w:rsidRPr="00D075A8">
        <w:rPr>
          <w:rStyle w:val="Incipit"/>
        </w:rPr>
        <w:t>Kyrie</w:t>
      </w:r>
      <w:r>
        <w:rPr>
          <w:lang w:val="it-IT"/>
        </w:rPr>
        <w:t xml:space="preserve"> </w:t>
      </w:r>
      <w:r w:rsidRPr="00D075A8">
        <w:rPr>
          <w:rStyle w:val="Incipit"/>
        </w:rPr>
        <w:t>eleyson</w:t>
      </w:r>
      <w:r>
        <w:rPr>
          <w:lang w:val="it-IT"/>
        </w:rPr>
        <w:t xml:space="preserve">. [GL] </w:t>
      </w:r>
      <w:r w:rsidRPr="00D075A8">
        <w:rPr>
          <w:rStyle w:val="Incipit"/>
        </w:rPr>
        <w:t>Gloria</w:t>
      </w:r>
      <w:r>
        <w:rPr>
          <w:lang w:val="it-IT"/>
        </w:rPr>
        <w:t xml:space="preserve"> </w:t>
      </w:r>
      <w:r w:rsidRPr="00D075A8">
        <w:rPr>
          <w:rStyle w:val="Incipit"/>
        </w:rPr>
        <w:t>in</w:t>
      </w:r>
      <w:r>
        <w:rPr>
          <w:lang w:val="it-IT"/>
        </w:rPr>
        <w:t xml:space="preserve"> </w:t>
      </w:r>
      <w:r w:rsidRPr="00D075A8">
        <w:rPr>
          <w:rStyle w:val="Incipit"/>
        </w:rPr>
        <w:t>excelsis</w:t>
      </w:r>
      <w:r>
        <w:rPr>
          <w:lang w:val="it-IT"/>
        </w:rPr>
        <w:t xml:space="preserve"> et [AL] </w:t>
      </w:r>
      <w:r w:rsidRPr="00D075A8">
        <w:rPr>
          <w:rStyle w:val="Incipit"/>
        </w:rPr>
        <w:t>alleluia</w:t>
      </w:r>
      <w:r>
        <w:rPr>
          <w:lang w:val="it-IT"/>
        </w:rPr>
        <w:t xml:space="preserve"> non dicuntur, quia quasi in maerore</w:t>
      </w:r>
      <w:r w:rsidR="00C122E1">
        <w:rPr>
          <w:lang w:val="it-IT"/>
        </w:rPr>
        <w:t xml:space="preserve"> dies illa ducitur. Nam si die dominica fuerit [I</w:t>
      </w:r>
      <w:r w:rsidR="00D44579">
        <w:rPr>
          <w:lang w:val="it-IT"/>
        </w:rPr>
        <w:t>V</w:t>
      </w:r>
      <w:r w:rsidR="00C122E1">
        <w:rPr>
          <w:lang w:val="it-IT"/>
        </w:rPr>
        <w:t xml:space="preserve">] </w:t>
      </w:r>
      <w:r w:rsidR="00C122E1" w:rsidRPr="00D075A8">
        <w:rPr>
          <w:rStyle w:val="Incipit"/>
        </w:rPr>
        <w:t>Gloria</w:t>
      </w:r>
      <w:r w:rsidR="00C122E1">
        <w:rPr>
          <w:lang w:val="it-IT"/>
        </w:rPr>
        <w:t xml:space="preserve"> </w:t>
      </w:r>
      <w:r w:rsidR="00C122E1" w:rsidRPr="00D075A8">
        <w:rPr>
          <w:rStyle w:val="Incipit"/>
        </w:rPr>
        <w:t>patri</w:t>
      </w:r>
      <w:r w:rsidR="00C122E1">
        <w:rPr>
          <w:lang w:val="it-IT"/>
        </w:rPr>
        <w:t xml:space="preserve">, [GL] </w:t>
      </w:r>
      <w:r w:rsidR="00C122E1" w:rsidRPr="00D075A8">
        <w:rPr>
          <w:rStyle w:val="Incipit"/>
        </w:rPr>
        <w:t>Gloria</w:t>
      </w:r>
      <w:r w:rsidR="00C122E1">
        <w:rPr>
          <w:lang w:val="it-IT"/>
        </w:rPr>
        <w:t xml:space="preserve"> </w:t>
      </w:r>
      <w:r w:rsidR="00C122E1" w:rsidRPr="00D075A8">
        <w:rPr>
          <w:rStyle w:val="Incipit"/>
        </w:rPr>
        <w:t>in</w:t>
      </w:r>
      <w:r w:rsidR="00C122E1">
        <w:rPr>
          <w:lang w:val="it-IT"/>
        </w:rPr>
        <w:t xml:space="preserve"> </w:t>
      </w:r>
      <w:r w:rsidR="00C122E1" w:rsidRPr="00D075A8">
        <w:rPr>
          <w:rStyle w:val="Incipit"/>
        </w:rPr>
        <w:t>excelsis</w:t>
      </w:r>
      <w:r w:rsidR="00C122E1">
        <w:rPr>
          <w:lang w:val="it-IT"/>
        </w:rPr>
        <w:t xml:space="preserve">, [AL] </w:t>
      </w:r>
      <w:r w:rsidR="00C122E1" w:rsidRPr="00D075A8">
        <w:rPr>
          <w:rStyle w:val="Incipit"/>
        </w:rPr>
        <w:t>alleluia</w:t>
      </w:r>
      <w:r w:rsidR="00C122E1">
        <w:rPr>
          <w:lang w:val="it-IT"/>
        </w:rPr>
        <w:t xml:space="preserve"> et [IM] </w:t>
      </w:r>
      <w:r w:rsidR="00C122E1" w:rsidRPr="00D075A8">
        <w:rPr>
          <w:rStyle w:val="Incipit"/>
        </w:rPr>
        <w:t>Ite</w:t>
      </w:r>
      <w:r w:rsidR="00C122E1">
        <w:rPr>
          <w:lang w:val="it-IT"/>
        </w:rPr>
        <w:t xml:space="preserve"> </w:t>
      </w:r>
      <w:r w:rsidR="00C122E1" w:rsidRPr="00D075A8">
        <w:rPr>
          <w:rStyle w:val="Incipit"/>
        </w:rPr>
        <w:t>missa</w:t>
      </w:r>
      <w:r w:rsidR="00C122E1">
        <w:rPr>
          <w:lang w:val="it-IT"/>
        </w:rPr>
        <w:t xml:space="preserve"> </w:t>
      </w:r>
      <w:r w:rsidR="00C122E1" w:rsidRPr="00D075A8">
        <w:rPr>
          <w:rStyle w:val="Incipit"/>
        </w:rPr>
        <w:t>est</w:t>
      </w:r>
      <w:r w:rsidR="00C122E1">
        <w:rPr>
          <w:lang w:val="it-IT"/>
        </w:rPr>
        <w:t xml:space="preserve"> sollemniter dicuntur. ORCL </w:t>
      </w:r>
      <w:r w:rsidR="00C122E1" w:rsidRPr="00D075A8">
        <w:rPr>
          <w:rStyle w:val="Incipit"/>
        </w:rPr>
        <w:t>Deus</w:t>
      </w:r>
      <w:r w:rsidR="00C122E1">
        <w:rPr>
          <w:lang w:val="it-IT"/>
        </w:rPr>
        <w:t xml:space="preserve"> </w:t>
      </w:r>
      <w:r w:rsidR="00C122E1" w:rsidRPr="00D075A8">
        <w:rPr>
          <w:rStyle w:val="Incipit"/>
        </w:rPr>
        <w:t>qui</w:t>
      </w:r>
      <w:r w:rsidR="00C122E1">
        <w:rPr>
          <w:lang w:val="it-IT"/>
        </w:rPr>
        <w:t xml:space="preserve"> </w:t>
      </w:r>
      <w:r w:rsidR="00C122E1" w:rsidRPr="00D075A8">
        <w:rPr>
          <w:rStyle w:val="Incipit"/>
        </w:rPr>
        <w:t>praeconium</w:t>
      </w:r>
      <w:r w:rsidR="00C122E1">
        <w:rPr>
          <w:lang w:val="it-IT"/>
        </w:rPr>
        <w:t xml:space="preserve">. Deinde orationes de nativitate, de sancto Stephano et de sancto Ioanne dicuntur. EP </w:t>
      </w:r>
      <w:r w:rsidR="00C122E1" w:rsidRPr="00D075A8">
        <w:rPr>
          <w:rStyle w:val="Incipit"/>
        </w:rPr>
        <w:t>Vidi</w:t>
      </w:r>
      <w:r w:rsidR="00C122E1">
        <w:rPr>
          <w:lang w:val="it-IT"/>
        </w:rPr>
        <w:t xml:space="preserve"> </w:t>
      </w:r>
      <w:r w:rsidR="00C122E1" w:rsidRPr="00D075A8">
        <w:rPr>
          <w:rStyle w:val="Incipit"/>
        </w:rPr>
        <w:t>supra</w:t>
      </w:r>
      <w:r w:rsidR="00C122E1">
        <w:rPr>
          <w:lang w:val="it-IT"/>
        </w:rPr>
        <w:t xml:space="preserve"> </w:t>
      </w:r>
      <w:r w:rsidR="00C122E1" w:rsidRPr="00D075A8">
        <w:rPr>
          <w:rStyle w:val="Incipit"/>
        </w:rPr>
        <w:t>montem</w:t>
      </w:r>
      <w:r w:rsidR="00C122E1">
        <w:rPr>
          <w:lang w:val="it-IT"/>
        </w:rPr>
        <w:t xml:space="preserve">. GR </w:t>
      </w:r>
      <w:r w:rsidR="00C122E1" w:rsidRPr="00D075A8">
        <w:rPr>
          <w:rStyle w:val="Incipit"/>
        </w:rPr>
        <w:t>Anima</w:t>
      </w:r>
      <w:r w:rsidR="00C122E1">
        <w:rPr>
          <w:lang w:val="it-IT"/>
        </w:rPr>
        <w:t xml:space="preserve"> </w:t>
      </w:r>
      <w:r w:rsidR="00C122E1" w:rsidRPr="00D075A8">
        <w:rPr>
          <w:rStyle w:val="Incipit"/>
        </w:rPr>
        <w:t>nostra</w:t>
      </w:r>
      <w:r w:rsidR="004616EA">
        <w:rPr>
          <w:lang w:val="it-IT"/>
        </w:rPr>
        <w:t xml:space="preserve">. Pro [AL] </w:t>
      </w:r>
      <w:r w:rsidR="004616EA" w:rsidRPr="00894B0A">
        <w:rPr>
          <w:rStyle w:val="Incipit"/>
        </w:rPr>
        <w:t>Alleluia</w:t>
      </w:r>
      <w:r w:rsidR="00894B0A" w:rsidRPr="00894B0A">
        <w:rPr>
          <w:rStyle w:val="Incipit"/>
        </w:rPr>
        <w:t>.</w:t>
      </w:r>
      <w:r w:rsidR="004616EA" w:rsidRPr="00894B0A">
        <w:rPr>
          <w:rStyle w:val="Incipit"/>
        </w:rPr>
        <w:t xml:space="preserve"> Laus</w:t>
      </w:r>
      <w:r w:rsidR="004616EA">
        <w:rPr>
          <w:lang w:val="it-IT"/>
        </w:rPr>
        <w:t xml:space="preserve"> </w:t>
      </w:r>
      <w:r w:rsidR="004616EA" w:rsidRPr="00D075A8">
        <w:rPr>
          <w:rStyle w:val="Incipit"/>
        </w:rPr>
        <w:t>tibi</w:t>
      </w:r>
      <w:r w:rsidR="004616EA">
        <w:rPr>
          <w:lang w:val="it-IT"/>
        </w:rPr>
        <w:t xml:space="preserve"> </w:t>
      </w:r>
      <w:r w:rsidR="004616EA" w:rsidRPr="00D075A8">
        <w:rPr>
          <w:rStyle w:val="Incipit"/>
        </w:rPr>
        <w:t>Christe</w:t>
      </w:r>
      <w:r w:rsidR="00894B0A">
        <w:rPr>
          <w:lang w:val="it-IT"/>
        </w:rPr>
        <w:t xml:space="preserve">. </w:t>
      </w:r>
      <w:r w:rsidR="00837EC1">
        <w:rPr>
          <w:lang w:val="it-IT"/>
        </w:rPr>
        <w:t>[</w:t>
      </w:r>
      <w:r w:rsidR="003F4C59">
        <w:rPr>
          <w:lang w:val="it-IT"/>
        </w:rPr>
        <w:t>ALV</w:t>
      </w:r>
      <w:r w:rsidR="004616EA">
        <w:rPr>
          <w:lang w:val="it-IT"/>
        </w:rPr>
        <w:t xml:space="preserve">] </w:t>
      </w:r>
      <w:r w:rsidR="004616EA" w:rsidRPr="00D075A8">
        <w:rPr>
          <w:rStyle w:val="Incipit"/>
        </w:rPr>
        <w:t>Te</w:t>
      </w:r>
      <w:r w:rsidR="004616EA">
        <w:rPr>
          <w:lang w:val="it-IT"/>
        </w:rPr>
        <w:t xml:space="preserve"> </w:t>
      </w:r>
      <w:r w:rsidR="004616EA" w:rsidRPr="00D075A8">
        <w:rPr>
          <w:rStyle w:val="Incipit"/>
        </w:rPr>
        <w:t>martyrum</w:t>
      </w:r>
      <w:r w:rsidR="004616EA">
        <w:rPr>
          <w:lang w:val="it-IT"/>
        </w:rPr>
        <w:t xml:space="preserve">. SE </w:t>
      </w:r>
      <w:r w:rsidR="004616EA" w:rsidRPr="00D075A8">
        <w:rPr>
          <w:rStyle w:val="Incipit"/>
        </w:rPr>
        <w:t>Laus</w:t>
      </w:r>
      <w:r w:rsidR="004616EA">
        <w:rPr>
          <w:lang w:val="it-IT"/>
        </w:rPr>
        <w:t xml:space="preserve"> </w:t>
      </w:r>
      <w:r w:rsidR="004616EA" w:rsidRPr="00D075A8">
        <w:rPr>
          <w:rStyle w:val="Incipit"/>
        </w:rPr>
        <w:t>tibi</w:t>
      </w:r>
      <w:r w:rsidR="004616EA">
        <w:rPr>
          <w:lang w:val="it-IT"/>
        </w:rPr>
        <w:t xml:space="preserve"> </w:t>
      </w:r>
      <w:r w:rsidR="004616EA" w:rsidRPr="00D075A8">
        <w:rPr>
          <w:rStyle w:val="Incipit"/>
        </w:rPr>
        <w:t>Christe</w:t>
      </w:r>
      <w:r w:rsidR="004616EA">
        <w:rPr>
          <w:lang w:val="it-IT"/>
        </w:rPr>
        <w:t xml:space="preserve">. EV </w:t>
      </w:r>
      <w:r w:rsidR="004616EA" w:rsidRPr="00D075A8">
        <w:rPr>
          <w:rStyle w:val="Incipit"/>
        </w:rPr>
        <w:t>Angelus</w:t>
      </w:r>
      <w:r w:rsidR="004616EA">
        <w:rPr>
          <w:lang w:val="it-IT"/>
        </w:rPr>
        <w:t xml:space="preserve"> </w:t>
      </w:r>
      <w:r w:rsidR="004616EA" w:rsidRPr="00D075A8">
        <w:rPr>
          <w:rStyle w:val="Incipit"/>
        </w:rPr>
        <w:t>domini</w:t>
      </w:r>
      <w:r w:rsidR="004616EA">
        <w:rPr>
          <w:lang w:val="it-IT"/>
        </w:rPr>
        <w:t xml:space="preserve">. [CR] </w:t>
      </w:r>
      <w:r w:rsidR="004616EA" w:rsidRPr="00D075A8">
        <w:rPr>
          <w:rStyle w:val="Incipit"/>
        </w:rPr>
        <w:t>Credo</w:t>
      </w:r>
      <w:r w:rsidR="004616EA">
        <w:rPr>
          <w:lang w:val="it-IT"/>
        </w:rPr>
        <w:t xml:space="preserve"> </w:t>
      </w:r>
      <w:r w:rsidR="004616EA" w:rsidRPr="00D075A8">
        <w:rPr>
          <w:rStyle w:val="Incipit"/>
        </w:rPr>
        <w:t>in</w:t>
      </w:r>
      <w:r w:rsidR="004616EA">
        <w:rPr>
          <w:lang w:val="it-IT"/>
        </w:rPr>
        <w:t xml:space="preserve"> </w:t>
      </w:r>
      <w:r w:rsidR="004616EA" w:rsidRPr="00D075A8">
        <w:rPr>
          <w:rStyle w:val="Incipit"/>
        </w:rPr>
        <w:t>unum</w:t>
      </w:r>
      <w:r w:rsidR="004616EA">
        <w:rPr>
          <w:lang w:val="it-IT"/>
        </w:rPr>
        <w:t xml:space="preserve"> </w:t>
      </w:r>
      <w:r w:rsidR="004616EA" w:rsidRPr="00D075A8">
        <w:rPr>
          <w:rStyle w:val="Incipit"/>
        </w:rPr>
        <w:t>deum</w:t>
      </w:r>
      <w:r w:rsidR="004616EA">
        <w:rPr>
          <w:lang w:val="it-IT"/>
        </w:rPr>
        <w:t xml:space="preserve"> non dicitur, nisi dominica fuerit. PF </w:t>
      </w:r>
      <w:r w:rsidR="004616EA" w:rsidRPr="00D075A8">
        <w:rPr>
          <w:rStyle w:val="Incipit"/>
        </w:rPr>
        <w:t>Quia</w:t>
      </w:r>
      <w:r w:rsidR="004616EA">
        <w:rPr>
          <w:lang w:val="it-IT"/>
        </w:rPr>
        <w:t xml:space="preserve"> </w:t>
      </w:r>
      <w:r w:rsidR="004616EA" w:rsidRPr="00D075A8">
        <w:rPr>
          <w:rStyle w:val="Incipit"/>
        </w:rPr>
        <w:t>per</w:t>
      </w:r>
      <w:r w:rsidR="004616EA">
        <w:rPr>
          <w:lang w:val="it-IT"/>
        </w:rPr>
        <w:t xml:space="preserve"> </w:t>
      </w:r>
      <w:r w:rsidR="004616EA" w:rsidRPr="00D075A8">
        <w:rPr>
          <w:rStyle w:val="Incipit"/>
        </w:rPr>
        <w:t>incarnati</w:t>
      </w:r>
      <w:r w:rsidR="004616EA">
        <w:rPr>
          <w:lang w:val="it-IT"/>
        </w:rPr>
        <w:t xml:space="preserve">. OF </w:t>
      </w:r>
      <w:r w:rsidR="004616EA" w:rsidRPr="00D075A8">
        <w:rPr>
          <w:rStyle w:val="Incipit"/>
        </w:rPr>
        <w:t>Anima</w:t>
      </w:r>
      <w:r w:rsidR="004616EA">
        <w:rPr>
          <w:lang w:val="it-IT"/>
        </w:rPr>
        <w:t xml:space="preserve"> </w:t>
      </w:r>
      <w:r w:rsidR="004616EA" w:rsidRPr="00D075A8">
        <w:rPr>
          <w:rStyle w:val="Incipit"/>
        </w:rPr>
        <w:t>nostra</w:t>
      </w:r>
      <w:r w:rsidR="004616EA">
        <w:rPr>
          <w:lang w:val="it-IT"/>
        </w:rPr>
        <w:t xml:space="preserve">. CO </w:t>
      </w:r>
      <w:r w:rsidR="004616EA" w:rsidRPr="00D075A8">
        <w:rPr>
          <w:rStyle w:val="Incipit"/>
        </w:rPr>
        <w:t>Vox</w:t>
      </w:r>
      <w:r w:rsidR="004616EA">
        <w:rPr>
          <w:lang w:val="it-IT"/>
        </w:rPr>
        <w:t xml:space="preserve"> </w:t>
      </w:r>
      <w:r w:rsidR="004616EA" w:rsidRPr="00D075A8">
        <w:rPr>
          <w:rStyle w:val="Incipit"/>
        </w:rPr>
        <w:t>in</w:t>
      </w:r>
      <w:r w:rsidR="004616EA">
        <w:rPr>
          <w:lang w:val="it-IT"/>
        </w:rPr>
        <w:t xml:space="preserve"> </w:t>
      </w:r>
      <w:r w:rsidR="004616EA" w:rsidRPr="00D075A8">
        <w:rPr>
          <w:rStyle w:val="Incipit"/>
        </w:rPr>
        <w:t>Rama</w:t>
      </w:r>
      <w:r w:rsidR="004616EA">
        <w:rPr>
          <w:lang w:val="it-IT"/>
        </w:rPr>
        <w:t xml:space="preserve">. Missa cum [BD] </w:t>
      </w:r>
      <w:r w:rsidR="004616EA" w:rsidRPr="00D075A8">
        <w:rPr>
          <w:rStyle w:val="Incipit"/>
        </w:rPr>
        <w:t>Benedicamus</w:t>
      </w:r>
      <w:r w:rsidR="004616EA">
        <w:rPr>
          <w:lang w:val="it-IT"/>
        </w:rPr>
        <w:t xml:space="preserve"> </w:t>
      </w:r>
      <w:r w:rsidR="004616EA" w:rsidRPr="00D075A8">
        <w:rPr>
          <w:rStyle w:val="Incipit"/>
        </w:rPr>
        <w:t>domino</w:t>
      </w:r>
      <w:r w:rsidR="004616EA">
        <w:rPr>
          <w:lang w:val="it-IT"/>
        </w:rPr>
        <w:t xml:space="preserve"> finitur.</w:t>
      </w:r>
    </w:p>
    <w:p w:rsidR="004616EA" w:rsidRDefault="004616EA" w:rsidP="00A2346F">
      <w:pPr>
        <w:rPr>
          <w:lang w:val="it-IT"/>
        </w:rPr>
      </w:pPr>
      <w:r>
        <w:rPr>
          <w:lang w:val="it-IT"/>
        </w:rPr>
        <w:t xml:space="preserve">AD SEXTAM AN </w:t>
      </w:r>
      <w:r w:rsidRPr="00D075A8">
        <w:rPr>
          <w:rStyle w:val="Incipit"/>
        </w:rPr>
        <w:t>Angeli</w:t>
      </w:r>
      <w:r>
        <w:rPr>
          <w:lang w:val="it-IT"/>
        </w:rPr>
        <w:t xml:space="preserve"> </w:t>
      </w:r>
      <w:r w:rsidRPr="00D075A8">
        <w:rPr>
          <w:rStyle w:val="Incipit"/>
        </w:rPr>
        <w:t>eorum</w:t>
      </w:r>
      <w:r>
        <w:rPr>
          <w:lang w:val="it-IT"/>
        </w:rPr>
        <w:t>.</w:t>
      </w:r>
    </w:p>
    <w:p w:rsidR="004616EA" w:rsidRDefault="004616EA" w:rsidP="00A2346F">
      <w:pPr>
        <w:rPr>
          <w:lang w:val="it-IT"/>
        </w:rPr>
      </w:pPr>
      <w:r>
        <w:rPr>
          <w:lang w:val="it-IT"/>
        </w:rPr>
        <w:t xml:space="preserve">AD NONAM AN </w:t>
      </w:r>
      <w:r w:rsidRPr="00D075A8">
        <w:rPr>
          <w:rStyle w:val="Incipit"/>
        </w:rPr>
        <w:t>Sinite</w:t>
      </w:r>
      <w:r>
        <w:rPr>
          <w:lang w:val="it-IT"/>
        </w:rPr>
        <w:t xml:space="preserve"> </w:t>
      </w:r>
      <w:r w:rsidRPr="00D075A8">
        <w:rPr>
          <w:rStyle w:val="Incipit"/>
        </w:rPr>
        <w:t>parvulos</w:t>
      </w:r>
      <w:r>
        <w:rPr>
          <w:lang w:val="it-IT"/>
        </w:rPr>
        <w:t>.</w:t>
      </w:r>
    </w:p>
    <w:p w:rsidR="00D075A8" w:rsidRDefault="004616EA" w:rsidP="00A2346F">
      <w:pPr>
        <w:rPr>
          <w:lang w:val="it-IT"/>
        </w:rPr>
      </w:pPr>
      <w:r>
        <w:rPr>
          <w:lang w:val="it-IT"/>
        </w:rPr>
        <w:lastRenderedPageBreak/>
        <w:t xml:space="preserve">IN SECUNDA VESPERA AN </w:t>
      </w:r>
      <w:r w:rsidRPr="00D075A8">
        <w:rPr>
          <w:rStyle w:val="Incipit"/>
        </w:rPr>
        <w:t>Virgam</w:t>
      </w:r>
      <w:r>
        <w:rPr>
          <w:lang w:val="it-IT"/>
        </w:rPr>
        <w:t xml:space="preserve"> </w:t>
      </w:r>
      <w:r w:rsidRPr="00D075A8">
        <w:rPr>
          <w:rStyle w:val="Incipit"/>
        </w:rPr>
        <w:t>virtutis</w:t>
      </w:r>
      <w:r w:rsidR="009F6C69">
        <w:rPr>
          <w:lang w:val="it-IT"/>
        </w:rPr>
        <w:t xml:space="preserve"> cum reliquis. HY</w:t>
      </w:r>
      <w:r w:rsidR="00D075A8">
        <w:rPr>
          <w:lang w:val="it-IT"/>
        </w:rPr>
        <w:t xml:space="preserve"> </w:t>
      </w:r>
      <w:r w:rsidR="00D075A8" w:rsidRPr="00D075A8">
        <w:rPr>
          <w:rStyle w:val="Incipit"/>
        </w:rPr>
        <w:t>Te</w:t>
      </w:r>
      <w:r w:rsidR="00D075A8">
        <w:rPr>
          <w:lang w:val="it-IT"/>
        </w:rPr>
        <w:t xml:space="preserve"> </w:t>
      </w:r>
      <w:r w:rsidR="00D075A8" w:rsidRPr="00D075A8">
        <w:rPr>
          <w:rStyle w:val="Incipit"/>
        </w:rPr>
        <w:t>senes</w:t>
      </w:r>
      <w:r>
        <w:rPr>
          <w:lang w:val="it-IT"/>
        </w:rPr>
        <w:t xml:space="preserve"> </w:t>
      </w:r>
      <w:r w:rsidRPr="00D075A8">
        <w:rPr>
          <w:rStyle w:val="Incipit"/>
        </w:rPr>
        <w:t>et</w:t>
      </w:r>
      <w:r>
        <w:rPr>
          <w:lang w:val="it-IT"/>
        </w:rPr>
        <w:t xml:space="preserve"> </w:t>
      </w:r>
      <w:r w:rsidRPr="00D075A8">
        <w:rPr>
          <w:rStyle w:val="Incipit"/>
        </w:rPr>
        <w:t>te</w:t>
      </w:r>
      <w:r>
        <w:rPr>
          <w:lang w:val="it-IT"/>
        </w:rPr>
        <w:t xml:space="preserve"> </w:t>
      </w:r>
      <w:r w:rsidRPr="00D075A8">
        <w:rPr>
          <w:rStyle w:val="Incipit"/>
        </w:rPr>
        <w:t>iuventus</w:t>
      </w:r>
      <w:r>
        <w:rPr>
          <w:lang w:val="it-IT"/>
        </w:rPr>
        <w:t>.</w:t>
      </w:r>
      <w:r w:rsidR="0075061D">
        <w:rPr>
          <w:lang w:val="it-IT"/>
        </w:rPr>
        <w:t xml:space="preserve"> </w:t>
      </w:r>
      <w:r>
        <w:rPr>
          <w:lang w:val="it-IT"/>
        </w:rPr>
        <w:t xml:space="preserve">AM </w:t>
      </w:r>
      <w:r w:rsidRPr="00D075A8">
        <w:rPr>
          <w:rStyle w:val="Incipit"/>
        </w:rPr>
        <w:t>Hi</w:t>
      </w:r>
      <w:r>
        <w:rPr>
          <w:lang w:val="it-IT"/>
        </w:rPr>
        <w:t xml:space="preserve"> </w:t>
      </w:r>
      <w:r w:rsidRPr="00D075A8">
        <w:rPr>
          <w:rStyle w:val="Incipit"/>
        </w:rPr>
        <w:t>sunt</w:t>
      </w:r>
      <w:r>
        <w:rPr>
          <w:lang w:val="it-IT"/>
        </w:rPr>
        <w:t xml:space="preserve"> </w:t>
      </w:r>
      <w:r w:rsidRPr="00D075A8">
        <w:rPr>
          <w:rStyle w:val="Incipit"/>
        </w:rPr>
        <w:t>qui</w:t>
      </w:r>
      <w:r>
        <w:rPr>
          <w:lang w:val="it-IT"/>
        </w:rPr>
        <w:t xml:space="preserve">. OR </w:t>
      </w:r>
      <w:r w:rsidRPr="00D075A8">
        <w:rPr>
          <w:rStyle w:val="Incipit"/>
        </w:rPr>
        <w:t>Deus</w:t>
      </w:r>
      <w:r>
        <w:rPr>
          <w:lang w:val="it-IT"/>
        </w:rPr>
        <w:t xml:space="preserve"> </w:t>
      </w:r>
      <w:r w:rsidRPr="00D075A8">
        <w:rPr>
          <w:rStyle w:val="Incipit"/>
        </w:rPr>
        <w:t>qui</w:t>
      </w:r>
      <w:r>
        <w:rPr>
          <w:lang w:val="it-IT"/>
        </w:rPr>
        <w:t xml:space="preserve"> </w:t>
      </w:r>
      <w:r w:rsidRPr="00D075A8">
        <w:rPr>
          <w:rStyle w:val="Incipit"/>
        </w:rPr>
        <w:t>praeconium</w:t>
      </w:r>
      <w:r>
        <w:rPr>
          <w:lang w:val="it-IT"/>
        </w:rPr>
        <w:t xml:space="preserve">. Orationes et antiphonae ut supra, et de sancto Thoma AC </w:t>
      </w:r>
      <w:r w:rsidRPr="00D075A8">
        <w:rPr>
          <w:rStyle w:val="Incipit"/>
        </w:rPr>
        <w:t>Beatus</w:t>
      </w:r>
      <w:r>
        <w:rPr>
          <w:lang w:val="it-IT"/>
        </w:rPr>
        <w:t xml:space="preserve"> </w:t>
      </w:r>
      <w:r w:rsidRPr="00D075A8">
        <w:rPr>
          <w:rStyle w:val="Incipit"/>
        </w:rPr>
        <w:t>vir</w:t>
      </w:r>
      <w:r>
        <w:rPr>
          <w:lang w:val="it-IT"/>
        </w:rPr>
        <w:t>.</w:t>
      </w:r>
    </w:p>
    <w:p w:rsidR="00A25054" w:rsidRDefault="00A25054" w:rsidP="00A25054">
      <w:pPr>
        <w:pStyle w:val="berschrift1"/>
        <w:rPr>
          <w:lang w:val="it-IT"/>
        </w:rPr>
      </w:pPr>
      <w:r>
        <w:rPr>
          <w:lang w:val="it-IT"/>
        </w:rPr>
        <w:t>PROXIMA DIE POST FESTUM INNOCENTUM</w:t>
      </w:r>
    </w:p>
    <w:p w:rsidR="00A25054" w:rsidRDefault="00A25054" w:rsidP="00A25054">
      <w:pPr>
        <w:rPr>
          <w:lang w:val="it-IT"/>
        </w:rPr>
      </w:pPr>
      <w:r>
        <w:rPr>
          <w:lang w:val="it-IT"/>
        </w:rPr>
        <w:t xml:space="preserve">AD MATUTINAS INV </w:t>
      </w:r>
      <w:r w:rsidRPr="00CD4B7D">
        <w:rPr>
          <w:rStyle w:val="Incipit"/>
        </w:rPr>
        <w:t>Christus</w:t>
      </w:r>
      <w:r>
        <w:rPr>
          <w:lang w:val="it-IT"/>
        </w:rPr>
        <w:t xml:space="preserve"> </w:t>
      </w:r>
      <w:r w:rsidRPr="00CD4B7D">
        <w:rPr>
          <w:rStyle w:val="Incipit"/>
        </w:rPr>
        <w:t>natus</w:t>
      </w:r>
      <w:r>
        <w:rPr>
          <w:lang w:val="it-IT"/>
        </w:rPr>
        <w:t xml:space="preserve"> </w:t>
      </w:r>
      <w:r w:rsidRPr="00CD4B7D">
        <w:rPr>
          <w:rStyle w:val="Incipit"/>
        </w:rPr>
        <w:t>est</w:t>
      </w:r>
      <w:r>
        <w:rPr>
          <w:lang w:val="it-IT"/>
        </w:rPr>
        <w:t xml:space="preserve"> </w:t>
      </w:r>
      <w:r w:rsidRPr="00CD4B7D">
        <w:rPr>
          <w:rStyle w:val="Incipit"/>
        </w:rPr>
        <w:t>nobis</w:t>
      </w:r>
      <w:r>
        <w:rPr>
          <w:lang w:val="it-IT"/>
        </w:rPr>
        <w:t xml:space="preserve"> minus</w:t>
      </w:r>
      <w:r w:rsidR="00CD4B7D">
        <w:rPr>
          <w:lang w:val="it-IT"/>
        </w:rPr>
        <w:t xml:space="preserve"> priv</w:t>
      </w:r>
      <w:r w:rsidR="001A22D8">
        <w:rPr>
          <w:lang w:val="it-IT"/>
        </w:rPr>
        <w:t xml:space="preserve">atis diebus usque in </w:t>
      </w:r>
      <w:r w:rsidR="001A22D8" w:rsidRPr="005E47A1">
        <w:rPr>
          <w:lang w:val="la-Latn"/>
        </w:rPr>
        <w:t>|</w:t>
      </w:r>
      <w:r w:rsidR="001A22D8">
        <w:rPr>
          <w:lang w:val="it-IT"/>
        </w:rPr>
        <w:t>ephaniam::epiphaniam</w:t>
      </w:r>
      <w:r w:rsidR="001A22D8" w:rsidRPr="005E47A1">
        <w:rPr>
          <w:lang w:val="la-Latn"/>
        </w:rPr>
        <w:t>|</w:t>
      </w:r>
      <w:r>
        <w:rPr>
          <w:lang w:val="it-IT"/>
        </w:rPr>
        <w:t>.</w:t>
      </w:r>
    </w:p>
    <w:p w:rsidR="00A25054" w:rsidRDefault="00A25054" w:rsidP="00A25054">
      <w:pPr>
        <w:rPr>
          <w:lang w:val="it-IT"/>
        </w:rPr>
      </w:pPr>
      <w:r>
        <w:rPr>
          <w:lang w:val="it-IT"/>
        </w:rPr>
        <w:t xml:space="preserve">IN NOCTURNO AN </w:t>
      </w:r>
      <w:r w:rsidRPr="00CD4B7D">
        <w:rPr>
          <w:rStyle w:val="Incipit"/>
        </w:rPr>
        <w:t>D</w:t>
      </w:r>
      <w:r w:rsidR="00024CA9" w:rsidRPr="00CD4B7D">
        <w:rPr>
          <w:rStyle w:val="Incipit"/>
        </w:rPr>
        <w:t>ominus</w:t>
      </w:r>
      <w:r w:rsidR="00024CA9">
        <w:rPr>
          <w:lang w:val="it-IT"/>
        </w:rPr>
        <w:t xml:space="preserve"> </w:t>
      </w:r>
      <w:r w:rsidR="00024CA9" w:rsidRPr="00CD4B7D">
        <w:rPr>
          <w:rStyle w:val="Incipit"/>
        </w:rPr>
        <w:t>dixit</w:t>
      </w:r>
      <w:r w:rsidR="00024CA9">
        <w:rPr>
          <w:lang w:val="it-IT"/>
        </w:rPr>
        <w:t xml:space="preserve">. PS </w:t>
      </w:r>
      <w:r w:rsidR="00024CA9" w:rsidRPr="00CD4B7D">
        <w:rPr>
          <w:rStyle w:val="Incipit"/>
        </w:rPr>
        <w:t>Quare</w:t>
      </w:r>
      <w:r w:rsidR="00024CA9">
        <w:rPr>
          <w:lang w:val="it-IT"/>
        </w:rPr>
        <w:t xml:space="preserve"> </w:t>
      </w:r>
      <w:r w:rsidR="00024CA9" w:rsidRPr="00CD4B7D">
        <w:rPr>
          <w:rStyle w:val="Incipit"/>
        </w:rPr>
        <w:t>fremuerunt</w:t>
      </w:r>
      <w:r w:rsidR="00024CA9">
        <w:rPr>
          <w:lang w:val="it-IT"/>
        </w:rPr>
        <w:t xml:space="preserve">. AN </w:t>
      </w:r>
      <w:r w:rsidR="00024CA9" w:rsidRPr="00CD4B7D">
        <w:rPr>
          <w:rStyle w:val="Incipit"/>
        </w:rPr>
        <w:t>Tamquam</w:t>
      </w:r>
      <w:r w:rsidR="00024CA9">
        <w:rPr>
          <w:lang w:val="it-IT"/>
        </w:rPr>
        <w:t xml:space="preserve"> </w:t>
      </w:r>
      <w:r w:rsidR="00024CA9" w:rsidRPr="00CD4B7D">
        <w:rPr>
          <w:rStyle w:val="Incipit"/>
        </w:rPr>
        <w:t>sponsus</w:t>
      </w:r>
      <w:r w:rsidR="00024CA9">
        <w:rPr>
          <w:lang w:val="it-IT"/>
        </w:rPr>
        <w:t xml:space="preserve">. PS </w:t>
      </w:r>
      <w:r w:rsidR="00024CA9" w:rsidRPr="00CD4B7D">
        <w:rPr>
          <w:rStyle w:val="Incipit"/>
        </w:rPr>
        <w:t>Caeli</w:t>
      </w:r>
      <w:r w:rsidR="00024CA9">
        <w:rPr>
          <w:lang w:val="it-IT"/>
        </w:rPr>
        <w:t xml:space="preserve"> </w:t>
      </w:r>
      <w:r w:rsidR="00024CA9" w:rsidRPr="00CD4B7D">
        <w:rPr>
          <w:rStyle w:val="Incipit"/>
        </w:rPr>
        <w:t>enarrant</w:t>
      </w:r>
      <w:r w:rsidR="00024CA9">
        <w:rPr>
          <w:lang w:val="it-IT"/>
        </w:rPr>
        <w:t xml:space="preserve">. AN </w:t>
      </w:r>
      <w:r w:rsidR="00024CA9" w:rsidRPr="00CD4B7D">
        <w:rPr>
          <w:rStyle w:val="Incipit"/>
        </w:rPr>
        <w:t>Diffusa</w:t>
      </w:r>
      <w:r w:rsidR="00024CA9">
        <w:rPr>
          <w:lang w:val="it-IT"/>
        </w:rPr>
        <w:t xml:space="preserve"> </w:t>
      </w:r>
      <w:r w:rsidR="00024CA9" w:rsidRPr="00CD4B7D">
        <w:rPr>
          <w:rStyle w:val="Incipit"/>
        </w:rPr>
        <w:t>est</w:t>
      </w:r>
      <w:r w:rsidR="00024CA9">
        <w:rPr>
          <w:lang w:val="it-IT"/>
        </w:rPr>
        <w:t xml:space="preserve">. PS </w:t>
      </w:r>
      <w:r w:rsidR="00024CA9" w:rsidRPr="00CD4B7D">
        <w:rPr>
          <w:rStyle w:val="Incipit"/>
        </w:rPr>
        <w:t>Eructavit</w:t>
      </w:r>
      <w:r w:rsidR="00024CA9">
        <w:rPr>
          <w:lang w:val="it-IT"/>
        </w:rPr>
        <w:t xml:space="preserve">. VS </w:t>
      </w:r>
      <w:r w:rsidR="00024CA9" w:rsidRPr="00CD4B7D">
        <w:rPr>
          <w:rStyle w:val="Incipit"/>
        </w:rPr>
        <w:t>Speciosus</w:t>
      </w:r>
      <w:r w:rsidR="00024CA9">
        <w:rPr>
          <w:lang w:val="it-IT"/>
        </w:rPr>
        <w:t xml:space="preserve"> </w:t>
      </w:r>
      <w:r w:rsidR="00024CA9" w:rsidRPr="00CD4B7D">
        <w:rPr>
          <w:rStyle w:val="Incipit"/>
        </w:rPr>
        <w:t>forma</w:t>
      </w:r>
      <w:r w:rsidR="00024CA9">
        <w:rPr>
          <w:lang w:val="it-IT"/>
        </w:rPr>
        <w:t xml:space="preserve">. Sermo de nativitate legitur. Primum, tertium et sextum responsorium de historia [RP] </w:t>
      </w:r>
      <w:r w:rsidR="00024CA9" w:rsidRPr="00CD4B7D">
        <w:rPr>
          <w:rStyle w:val="Incipit"/>
        </w:rPr>
        <w:t>Ecce</w:t>
      </w:r>
      <w:r w:rsidR="00024CA9">
        <w:rPr>
          <w:lang w:val="it-IT"/>
        </w:rPr>
        <w:t xml:space="preserve"> </w:t>
      </w:r>
      <w:r w:rsidR="00024CA9" w:rsidRPr="00CD4B7D">
        <w:rPr>
          <w:rStyle w:val="Incipit"/>
        </w:rPr>
        <w:t>agnus</w:t>
      </w:r>
      <w:r w:rsidR="00024CA9">
        <w:rPr>
          <w:lang w:val="it-IT"/>
        </w:rPr>
        <w:t xml:space="preserve"> </w:t>
      </w:r>
      <w:r w:rsidR="00024CA9" w:rsidRPr="00757F4C">
        <w:rPr>
          <w:rStyle w:val="Incipit"/>
        </w:rPr>
        <w:t>dei</w:t>
      </w:r>
      <w:r w:rsidR="00024CA9">
        <w:rPr>
          <w:lang w:val="it-IT"/>
        </w:rPr>
        <w:t xml:space="preserve"> canuntur. [TD]</w:t>
      </w:r>
      <w:r w:rsidR="000F2ECC">
        <w:rPr>
          <w:lang w:val="it-IT"/>
        </w:rPr>
        <w:t xml:space="preserve"> </w:t>
      </w:r>
      <w:r w:rsidR="00024CA9" w:rsidRPr="00A15C36">
        <w:rPr>
          <w:rStyle w:val="Incipit"/>
        </w:rPr>
        <w:t>Te</w:t>
      </w:r>
      <w:r w:rsidR="00024CA9">
        <w:rPr>
          <w:lang w:val="it-IT"/>
        </w:rPr>
        <w:t xml:space="preserve"> </w:t>
      </w:r>
      <w:r w:rsidR="00024CA9" w:rsidRPr="00A15C36">
        <w:rPr>
          <w:rStyle w:val="Incipit"/>
        </w:rPr>
        <w:t>deum</w:t>
      </w:r>
      <w:r w:rsidR="00024CA9">
        <w:rPr>
          <w:lang w:val="it-IT"/>
        </w:rPr>
        <w:t xml:space="preserve"> </w:t>
      </w:r>
      <w:r w:rsidR="00024CA9" w:rsidRPr="00A15C36">
        <w:rPr>
          <w:rStyle w:val="Incipit"/>
        </w:rPr>
        <w:t>laudamus</w:t>
      </w:r>
      <w:r w:rsidR="00024CA9">
        <w:rPr>
          <w:lang w:val="it-IT"/>
        </w:rPr>
        <w:t xml:space="preserve"> usque ad epiphaniam canitur.</w:t>
      </w:r>
    </w:p>
    <w:p w:rsidR="00024CA9" w:rsidRDefault="00024CA9" w:rsidP="00A25054">
      <w:pPr>
        <w:rPr>
          <w:lang w:val="it-IT"/>
        </w:rPr>
      </w:pPr>
      <w:r>
        <w:rPr>
          <w:lang w:val="it-IT"/>
        </w:rPr>
        <w:t xml:space="preserve">IN LAUDIBUS AN </w:t>
      </w:r>
      <w:r w:rsidRPr="00A15C36">
        <w:rPr>
          <w:rStyle w:val="Incipit"/>
        </w:rPr>
        <w:t>Genuit</w:t>
      </w:r>
      <w:r>
        <w:rPr>
          <w:lang w:val="it-IT"/>
        </w:rPr>
        <w:t xml:space="preserve"> </w:t>
      </w:r>
      <w:r w:rsidRPr="00A15C36">
        <w:rPr>
          <w:rStyle w:val="Incipit"/>
        </w:rPr>
        <w:t>puerpera</w:t>
      </w:r>
      <w:r>
        <w:rPr>
          <w:lang w:val="it-IT"/>
        </w:rPr>
        <w:t xml:space="preserve"> sola tantum. PS </w:t>
      </w:r>
      <w:r w:rsidRPr="00A15C36">
        <w:rPr>
          <w:rStyle w:val="Incipit"/>
        </w:rPr>
        <w:t>Dominus</w:t>
      </w:r>
      <w:r>
        <w:rPr>
          <w:lang w:val="it-IT"/>
        </w:rPr>
        <w:t xml:space="preserve"> </w:t>
      </w:r>
      <w:r w:rsidRPr="00A15C36">
        <w:rPr>
          <w:rStyle w:val="Incipit"/>
        </w:rPr>
        <w:t>regnavit</w:t>
      </w:r>
      <w:r>
        <w:rPr>
          <w:lang w:val="it-IT"/>
        </w:rPr>
        <w:t xml:space="preserve"> usque ad circumcisionem domini dicuntur. AB </w:t>
      </w:r>
      <w:r w:rsidRPr="00A15C36">
        <w:rPr>
          <w:rStyle w:val="Incipit"/>
        </w:rPr>
        <w:t>Nato</w:t>
      </w:r>
      <w:r>
        <w:rPr>
          <w:lang w:val="it-IT"/>
        </w:rPr>
        <w:t xml:space="preserve"> </w:t>
      </w:r>
      <w:r w:rsidRPr="00A15C36">
        <w:rPr>
          <w:rStyle w:val="Incipit"/>
        </w:rPr>
        <w:t>domino</w:t>
      </w:r>
      <w:r>
        <w:rPr>
          <w:lang w:val="it-IT"/>
        </w:rPr>
        <w:t>. In suffragio de sancta Maria, de sancto Stephano, de sancto Ioanne et de Innocentibus.</w:t>
      </w:r>
    </w:p>
    <w:p w:rsidR="00024CA9" w:rsidRDefault="00024CA9" w:rsidP="00A25054">
      <w:pPr>
        <w:rPr>
          <w:lang w:val="it-IT"/>
        </w:rPr>
      </w:pPr>
      <w:r>
        <w:rPr>
          <w:lang w:val="it-IT"/>
        </w:rPr>
        <w:t xml:space="preserve">AD PRIMAM AN </w:t>
      </w:r>
      <w:r w:rsidRPr="00A15C36">
        <w:rPr>
          <w:rStyle w:val="Incipit"/>
        </w:rPr>
        <w:t>In</w:t>
      </w:r>
      <w:r>
        <w:rPr>
          <w:lang w:val="it-IT"/>
        </w:rPr>
        <w:t xml:space="preserve"> </w:t>
      </w:r>
      <w:r w:rsidRPr="00A15C36">
        <w:rPr>
          <w:rStyle w:val="Incipit"/>
        </w:rPr>
        <w:t>principio</w:t>
      </w:r>
      <w:r>
        <w:rPr>
          <w:lang w:val="it-IT"/>
        </w:rPr>
        <w:t>.</w:t>
      </w:r>
    </w:p>
    <w:p w:rsidR="00024CA9" w:rsidRDefault="00024CA9" w:rsidP="00A25054">
      <w:pPr>
        <w:rPr>
          <w:lang w:val="it-IT"/>
        </w:rPr>
      </w:pPr>
      <w:r>
        <w:rPr>
          <w:lang w:val="it-IT"/>
        </w:rPr>
        <w:t xml:space="preserve">AD TERTIAM AN </w:t>
      </w:r>
      <w:r w:rsidRPr="00A15C36">
        <w:rPr>
          <w:rStyle w:val="Incipit"/>
        </w:rPr>
        <w:t>Natus</w:t>
      </w:r>
      <w:r>
        <w:rPr>
          <w:lang w:val="it-IT"/>
        </w:rPr>
        <w:t xml:space="preserve"> </w:t>
      </w:r>
      <w:r w:rsidRPr="00A15C36">
        <w:rPr>
          <w:rStyle w:val="Incipit"/>
        </w:rPr>
        <w:t>est</w:t>
      </w:r>
      <w:r>
        <w:rPr>
          <w:lang w:val="it-IT"/>
        </w:rPr>
        <w:t xml:space="preserve"> </w:t>
      </w:r>
      <w:r w:rsidRPr="00A15C36">
        <w:rPr>
          <w:rStyle w:val="Incipit"/>
        </w:rPr>
        <w:t>nobis</w:t>
      </w:r>
      <w:r>
        <w:rPr>
          <w:lang w:val="it-IT"/>
        </w:rPr>
        <w:t xml:space="preserve"> </w:t>
      </w:r>
      <w:r w:rsidRPr="00A15C36">
        <w:rPr>
          <w:rStyle w:val="Incipit"/>
        </w:rPr>
        <w:t>hodie</w:t>
      </w:r>
      <w:r>
        <w:rPr>
          <w:lang w:val="it-IT"/>
        </w:rPr>
        <w:t xml:space="preserve"> </w:t>
      </w:r>
      <w:r w:rsidRPr="00A15C36">
        <w:rPr>
          <w:rStyle w:val="Incipit"/>
        </w:rPr>
        <w:t>salvator</w:t>
      </w:r>
      <w:r>
        <w:rPr>
          <w:lang w:val="it-IT"/>
        </w:rPr>
        <w:t>.</w:t>
      </w:r>
    </w:p>
    <w:p w:rsidR="00024CA9" w:rsidRDefault="00024CA9" w:rsidP="00A25054">
      <w:pPr>
        <w:rPr>
          <w:lang w:val="it-IT"/>
        </w:rPr>
      </w:pPr>
      <w:r>
        <w:rPr>
          <w:lang w:val="it-IT"/>
        </w:rPr>
        <w:t xml:space="preserve">AD SEXTAM AN </w:t>
      </w:r>
      <w:r w:rsidRPr="00A15C36">
        <w:rPr>
          <w:rStyle w:val="Incipit"/>
        </w:rPr>
        <w:t>Natus</w:t>
      </w:r>
      <w:r>
        <w:rPr>
          <w:lang w:val="it-IT"/>
        </w:rPr>
        <w:t xml:space="preserve"> </w:t>
      </w:r>
      <w:r w:rsidRPr="00A15C36">
        <w:rPr>
          <w:rStyle w:val="Incipit"/>
        </w:rPr>
        <w:t>est</w:t>
      </w:r>
      <w:r>
        <w:rPr>
          <w:lang w:val="it-IT"/>
        </w:rPr>
        <w:t xml:space="preserve"> </w:t>
      </w:r>
      <w:r w:rsidRPr="00A15C36">
        <w:rPr>
          <w:rStyle w:val="Incipit"/>
        </w:rPr>
        <w:t>nobis</w:t>
      </w:r>
      <w:r>
        <w:rPr>
          <w:lang w:val="it-IT"/>
        </w:rPr>
        <w:t xml:space="preserve"> </w:t>
      </w:r>
      <w:r w:rsidRPr="00A15C36">
        <w:rPr>
          <w:rStyle w:val="Incipit"/>
        </w:rPr>
        <w:t>deus</w:t>
      </w:r>
      <w:r>
        <w:rPr>
          <w:lang w:val="it-IT"/>
        </w:rPr>
        <w:t xml:space="preserve"> </w:t>
      </w:r>
      <w:r w:rsidRPr="00A15C36">
        <w:rPr>
          <w:rStyle w:val="Incipit"/>
        </w:rPr>
        <w:t>de</w:t>
      </w:r>
      <w:r>
        <w:rPr>
          <w:lang w:val="it-IT"/>
        </w:rPr>
        <w:t>.</w:t>
      </w:r>
    </w:p>
    <w:p w:rsidR="00024CA9" w:rsidRDefault="00024CA9" w:rsidP="00A25054">
      <w:pPr>
        <w:rPr>
          <w:lang w:val="it-IT"/>
        </w:rPr>
      </w:pPr>
      <w:r>
        <w:rPr>
          <w:lang w:val="it-IT"/>
        </w:rPr>
        <w:t xml:space="preserve">AD NONAM AN </w:t>
      </w:r>
      <w:r w:rsidRPr="00A15C36">
        <w:rPr>
          <w:rStyle w:val="Incipit"/>
        </w:rPr>
        <w:t>Verbum</w:t>
      </w:r>
      <w:r>
        <w:rPr>
          <w:lang w:val="it-IT"/>
        </w:rPr>
        <w:t xml:space="preserve"> </w:t>
      </w:r>
      <w:r w:rsidRPr="00A15C36">
        <w:rPr>
          <w:rStyle w:val="Incipit"/>
        </w:rPr>
        <w:t>caro</w:t>
      </w:r>
      <w:r>
        <w:rPr>
          <w:lang w:val="it-IT"/>
        </w:rPr>
        <w:t>.</w:t>
      </w:r>
    </w:p>
    <w:p w:rsidR="00024CA9" w:rsidRDefault="00024CA9" w:rsidP="00A25054">
      <w:pPr>
        <w:rPr>
          <w:lang w:val="it-IT"/>
        </w:rPr>
      </w:pPr>
      <w:r>
        <w:rPr>
          <w:lang w:val="it-IT"/>
        </w:rPr>
        <w:t xml:space="preserve">Et notandum est quod illis tribus diebus post festum Innocentum usque ad circumcisionem domini, si dominica in eis </w:t>
      </w:r>
      <w:r w:rsidR="00A4693A">
        <w:rPr>
          <w:lang w:val="it-IT"/>
        </w:rPr>
        <w:t xml:space="preserve">non </w:t>
      </w:r>
      <w:r>
        <w:rPr>
          <w:lang w:val="it-IT"/>
        </w:rPr>
        <w:t xml:space="preserve">evenerit, prima die ad missam [IN] </w:t>
      </w:r>
      <w:r w:rsidRPr="00A15C36">
        <w:rPr>
          <w:rStyle w:val="Incipit"/>
        </w:rPr>
        <w:t>Lux</w:t>
      </w:r>
      <w:r>
        <w:rPr>
          <w:lang w:val="it-IT"/>
        </w:rPr>
        <w:t xml:space="preserve"> </w:t>
      </w:r>
      <w:r w:rsidRPr="00A15C36">
        <w:rPr>
          <w:rStyle w:val="Incipit"/>
        </w:rPr>
        <w:t>fulgebit</w:t>
      </w:r>
      <w:r>
        <w:rPr>
          <w:lang w:val="it-IT"/>
        </w:rPr>
        <w:t xml:space="preserve">, secunda [IN] </w:t>
      </w:r>
      <w:r w:rsidRPr="00A15C36">
        <w:rPr>
          <w:rStyle w:val="Incipit"/>
        </w:rPr>
        <w:t>Dum</w:t>
      </w:r>
      <w:r>
        <w:rPr>
          <w:lang w:val="it-IT"/>
        </w:rPr>
        <w:t xml:space="preserve"> </w:t>
      </w:r>
      <w:r w:rsidRPr="00A15C36">
        <w:rPr>
          <w:rStyle w:val="Incipit"/>
        </w:rPr>
        <w:t>medium</w:t>
      </w:r>
      <w:r>
        <w:rPr>
          <w:lang w:val="it-IT"/>
        </w:rPr>
        <w:t xml:space="preserve"> </w:t>
      </w:r>
      <w:r w:rsidRPr="00A15C36">
        <w:rPr>
          <w:rStyle w:val="Incipit"/>
        </w:rPr>
        <w:t>silentium</w:t>
      </w:r>
      <w:r>
        <w:rPr>
          <w:lang w:val="it-IT"/>
        </w:rPr>
        <w:t xml:space="preserve">, tertia </w:t>
      </w:r>
      <w:r w:rsidR="00AD2B68">
        <w:rPr>
          <w:lang w:val="it-IT"/>
        </w:rPr>
        <w:t>(33r)</w:t>
      </w:r>
      <w:r>
        <w:rPr>
          <w:lang w:val="it-IT"/>
        </w:rPr>
        <w:t xml:space="preserve"> [IN] </w:t>
      </w:r>
      <w:r w:rsidRPr="00A15C36">
        <w:rPr>
          <w:rStyle w:val="Incipit"/>
        </w:rPr>
        <w:t>Puer</w:t>
      </w:r>
      <w:r>
        <w:rPr>
          <w:lang w:val="it-IT"/>
        </w:rPr>
        <w:t xml:space="preserve"> </w:t>
      </w:r>
      <w:r w:rsidRPr="00A15C36">
        <w:rPr>
          <w:rStyle w:val="Incipit"/>
        </w:rPr>
        <w:t>natus</w:t>
      </w:r>
      <w:r>
        <w:rPr>
          <w:lang w:val="it-IT"/>
        </w:rPr>
        <w:t xml:space="preserve"> </w:t>
      </w:r>
      <w:r w:rsidRPr="00A15C36">
        <w:rPr>
          <w:rStyle w:val="Incipit"/>
        </w:rPr>
        <w:t>est</w:t>
      </w:r>
      <w:r>
        <w:rPr>
          <w:lang w:val="it-IT"/>
        </w:rPr>
        <w:t xml:space="preserve"> canuntur. Si vero quoque praemissorum dierum dominica evenerit, in ipso [IN] </w:t>
      </w:r>
      <w:r w:rsidRPr="00A15C36">
        <w:rPr>
          <w:rStyle w:val="Incipit"/>
        </w:rPr>
        <w:t>Dum</w:t>
      </w:r>
      <w:r>
        <w:rPr>
          <w:lang w:val="it-IT"/>
        </w:rPr>
        <w:t xml:space="preserve"> </w:t>
      </w:r>
      <w:r w:rsidRPr="00A15C36">
        <w:rPr>
          <w:rStyle w:val="Incipit"/>
        </w:rPr>
        <w:t>medium</w:t>
      </w:r>
      <w:r>
        <w:rPr>
          <w:lang w:val="it-IT"/>
        </w:rPr>
        <w:t xml:space="preserve"> </w:t>
      </w:r>
      <w:r w:rsidRPr="00A15C36">
        <w:rPr>
          <w:rStyle w:val="Incipit"/>
        </w:rPr>
        <w:t>silentium</w:t>
      </w:r>
      <w:r>
        <w:rPr>
          <w:lang w:val="it-IT"/>
        </w:rPr>
        <w:t xml:space="preserve"> canatur. Reliquis</w:t>
      </w:r>
      <w:r w:rsidR="00975F68">
        <w:rPr>
          <w:lang w:val="it-IT"/>
        </w:rPr>
        <w:t xml:space="preserve"> duobus diebus: priori [IN] </w:t>
      </w:r>
      <w:r w:rsidR="00975F68" w:rsidRPr="00A15C36">
        <w:rPr>
          <w:rStyle w:val="Incipit"/>
        </w:rPr>
        <w:t>Lux</w:t>
      </w:r>
      <w:r w:rsidR="00975F68">
        <w:rPr>
          <w:lang w:val="it-IT"/>
        </w:rPr>
        <w:t xml:space="preserve"> </w:t>
      </w:r>
      <w:r w:rsidR="00975F68" w:rsidRPr="00A15C36">
        <w:rPr>
          <w:rStyle w:val="Incipit"/>
        </w:rPr>
        <w:t>fulgebit</w:t>
      </w:r>
      <w:r w:rsidR="00975F68">
        <w:rPr>
          <w:lang w:val="it-IT"/>
        </w:rPr>
        <w:t xml:space="preserve">, posteriore [IN] </w:t>
      </w:r>
      <w:r w:rsidR="00975F68" w:rsidRPr="00A15C36">
        <w:rPr>
          <w:rStyle w:val="Incipit"/>
        </w:rPr>
        <w:t>Puer</w:t>
      </w:r>
      <w:r w:rsidR="00975F68">
        <w:rPr>
          <w:lang w:val="it-IT"/>
        </w:rPr>
        <w:t xml:space="preserve"> </w:t>
      </w:r>
      <w:r w:rsidR="00975F68" w:rsidRPr="00A15C36">
        <w:rPr>
          <w:rStyle w:val="Incipit"/>
        </w:rPr>
        <w:t>natus</w:t>
      </w:r>
      <w:r w:rsidR="00975F68">
        <w:rPr>
          <w:lang w:val="it-IT"/>
        </w:rPr>
        <w:t xml:space="preserve"> </w:t>
      </w:r>
      <w:r w:rsidR="00975F68" w:rsidRPr="00A15C36">
        <w:rPr>
          <w:rStyle w:val="Incipit"/>
        </w:rPr>
        <w:t>est</w:t>
      </w:r>
      <w:r w:rsidR="00975F68">
        <w:rPr>
          <w:lang w:val="it-IT"/>
        </w:rPr>
        <w:t xml:space="preserve">. Et ad quamlibet praedictarum missarum SE </w:t>
      </w:r>
      <w:r w:rsidR="00975F68" w:rsidRPr="00054B69">
        <w:rPr>
          <w:rStyle w:val="Incipit"/>
        </w:rPr>
        <w:t>Grates</w:t>
      </w:r>
      <w:r w:rsidR="00975F68">
        <w:rPr>
          <w:lang w:val="it-IT"/>
        </w:rPr>
        <w:t xml:space="preserve"> </w:t>
      </w:r>
      <w:r w:rsidR="00975F68" w:rsidRPr="00054B69">
        <w:rPr>
          <w:rStyle w:val="Incipit"/>
        </w:rPr>
        <w:t>nunc</w:t>
      </w:r>
      <w:r w:rsidR="00975F68">
        <w:rPr>
          <w:lang w:val="it-IT"/>
        </w:rPr>
        <w:t xml:space="preserve"> </w:t>
      </w:r>
      <w:r w:rsidR="00975F68" w:rsidRPr="00054B69">
        <w:rPr>
          <w:rStyle w:val="Incipit"/>
        </w:rPr>
        <w:t>omnes</w:t>
      </w:r>
      <w:r w:rsidR="00975F68">
        <w:rPr>
          <w:lang w:val="it-IT"/>
        </w:rPr>
        <w:t xml:space="preserve"> dicatur.</w:t>
      </w:r>
    </w:p>
    <w:p w:rsidR="00975F68" w:rsidRDefault="00975F68" w:rsidP="00A25054">
      <w:pPr>
        <w:rPr>
          <w:lang w:val="it-IT"/>
        </w:rPr>
      </w:pPr>
      <w:r>
        <w:rPr>
          <w:lang w:val="it-IT"/>
        </w:rPr>
        <w:t xml:space="preserve">AD MISSAM [IN] </w:t>
      </w:r>
      <w:r w:rsidRPr="00054B69">
        <w:rPr>
          <w:rStyle w:val="Incipit"/>
        </w:rPr>
        <w:t>Lux</w:t>
      </w:r>
      <w:r>
        <w:rPr>
          <w:lang w:val="it-IT"/>
        </w:rPr>
        <w:t xml:space="preserve"> </w:t>
      </w:r>
      <w:r w:rsidRPr="00054B69">
        <w:rPr>
          <w:rStyle w:val="Incipit"/>
        </w:rPr>
        <w:t>fulgebit</w:t>
      </w:r>
      <w:r>
        <w:rPr>
          <w:lang w:val="it-IT"/>
        </w:rPr>
        <w:t xml:space="preserve">. SE </w:t>
      </w:r>
      <w:r w:rsidRPr="00054B69">
        <w:rPr>
          <w:rStyle w:val="Incipit"/>
        </w:rPr>
        <w:t>Grates</w:t>
      </w:r>
      <w:r>
        <w:rPr>
          <w:lang w:val="it-IT"/>
        </w:rPr>
        <w:t xml:space="preserve"> </w:t>
      </w:r>
      <w:r w:rsidRPr="00054B69">
        <w:rPr>
          <w:rStyle w:val="Incipit"/>
        </w:rPr>
        <w:t>nunc</w:t>
      </w:r>
      <w:r>
        <w:rPr>
          <w:lang w:val="it-IT"/>
        </w:rPr>
        <w:t xml:space="preserve"> </w:t>
      </w:r>
      <w:r w:rsidRPr="00054B69">
        <w:rPr>
          <w:rStyle w:val="Incipit"/>
        </w:rPr>
        <w:t>omnes</w:t>
      </w:r>
      <w:r>
        <w:rPr>
          <w:lang w:val="it-IT"/>
        </w:rPr>
        <w:t xml:space="preserve"> per totum.</w:t>
      </w:r>
    </w:p>
    <w:p w:rsidR="00975F68" w:rsidRDefault="00975F68" w:rsidP="00A25054">
      <w:pPr>
        <w:rPr>
          <w:lang w:val="it-IT"/>
        </w:rPr>
      </w:pPr>
      <w:r>
        <w:rPr>
          <w:lang w:val="it-IT"/>
        </w:rPr>
        <w:t xml:space="preserve">AD VESPERAS AN </w:t>
      </w:r>
      <w:r w:rsidRPr="00054B69">
        <w:rPr>
          <w:rStyle w:val="Incipit"/>
        </w:rPr>
        <w:t>Tecum</w:t>
      </w:r>
      <w:r>
        <w:rPr>
          <w:lang w:val="it-IT"/>
        </w:rPr>
        <w:t xml:space="preserve"> </w:t>
      </w:r>
      <w:r w:rsidRPr="00054B69">
        <w:rPr>
          <w:rStyle w:val="Incipit"/>
        </w:rPr>
        <w:t>principium</w:t>
      </w:r>
      <w:r>
        <w:rPr>
          <w:lang w:val="it-IT"/>
        </w:rPr>
        <w:t xml:space="preserve"> cum reliquis. AM </w:t>
      </w:r>
      <w:r w:rsidRPr="00054B69">
        <w:rPr>
          <w:rStyle w:val="Incipit"/>
        </w:rPr>
        <w:t>O</w:t>
      </w:r>
      <w:r>
        <w:rPr>
          <w:lang w:val="it-IT"/>
        </w:rPr>
        <w:t xml:space="preserve"> </w:t>
      </w:r>
      <w:r w:rsidRPr="00054B69">
        <w:rPr>
          <w:rStyle w:val="Incipit"/>
        </w:rPr>
        <w:t>regem</w:t>
      </w:r>
      <w:r>
        <w:rPr>
          <w:lang w:val="it-IT"/>
        </w:rPr>
        <w:t xml:space="preserve"> </w:t>
      </w:r>
      <w:r w:rsidRPr="00054B69">
        <w:rPr>
          <w:rStyle w:val="Incipit"/>
        </w:rPr>
        <w:t>caeli</w:t>
      </w:r>
      <w:r>
        <w:rPr>
          <w:lang w:val="it-IT"/>
        </w:rPr>
        <w:t>.</w:t>
      </w:r>
    </w:p>
    <w:p w:rsidR="00975F68" w:rsidRDefault="00975F68" w:rsidP="00975F68">
      <w:pPr>
        <w:pStyle w:val="berschrift1"/>
        <w:rPr>
          <w:lang w:val="it-IT"/>
        </w:rPr>
      </w:pPr>
      <w:r>
        <w:rPr>
          <w:lang w:val="it-IT"/>
        </w:rPr>
        <w:t>IN SEQUENTI NOCTE</w:t>
      </w:r>
    </w:p>
    <w:p w:rsidR="00975F68" w:rsidRDefault="00975F68" w:rsidP="00975F68">
      <w:pPr>
        <w:rPr>
          <w:lang w:val="it-IT"/>
        </w:rPr>
      </w:pPr>
      <w:r>
        <w:rPr>
          <w:lang w:val="it-IT"/>
        </w:rPr>
        <w:t xml:space="preserve">[AD MATUTINAS] AN </w:t>
      </w:r>
      <w:r w:rsidRPr="00054B69">
        <w:rPr>
          <w:rStyle w:val="Incipit"/>
        </w:rPr>
        <w:t>Suscepimus</w:t>
      </w:r>
      <w:r>
        <w:rPr>
          <w:lang w:val="it-IT"/>
        </w:rPr>
        <w:t xml:space="preserve"> </w:t>
      </w:r>
      <w:r w:rsidRPr="00054B69">
        <w:rPr>
          <w:rStyle w:val="Incipit"/>
        </w:rPr>
        <w:t>deus</w:t>
      </w:r>
      <w:r>
        <w:rPr>
          <w:lang w:val="it-IT"/>
        </w:rPr>
        <w:t xml:space="preserve"> cum reliquis antiphonis et psalmis. VS </w:t>
      </w:r>
      <w:r w:rsidRPr="00054B69">
        <w:rPr>
          <w:rStyle w:val="Incipit"/>
        </w:rPr>
        <w:t>Notum</w:t>
      </w:r>
      <w:r>
        <w:rPr>
          <w:lang w:val="it-IT"/>
        </w:rPr>
        <w:t xml:space="preserve"> </w:t>
      </w:r>
      <w:r w:rsidRPr="00054B69">
        <w:rPr>
          <w:rStyle w:val="Incipit"/>
        </w:rPr>
        <w:t>fecit</w:t>
      </w:r>
      <w:r>
        <w:rPr>
          <w:lang w:val="it-IT"/>
        </w:rPr>
        <w:t xml:space="preserve"> </w:t>
      </w:r>
      <w:r w:rsidRPr="00054B69">
        <w:rPr>
          <w:rStyle w:val="Incipit"/>
        </w:rPr>
        <w:t>dominus</w:t>
      </w:r>
      <w:r>
        <w:rPr>
          <w:lang w:val="it-IT"/>
        </w:rPr>
        <w:t xml:space="preserve">. Sermo de nativitate legitur. Responsorium quartum, quintum, sextum de historia [RP] </w:t>
      </w:r>
      <w:r w:rsidRPr="00054B69">
        <w:rPr>
          <w:rStyle w:val="Incipit"/>
        </w:rPr>
        <w:t>Ecce</w:t>
      </w:r>
      <w:r>
        <w:rPr>
          <w:lang w:val="it-IT"/>
        </w:rPr>
        <w:t xml:space="preserve"> </w:t>
      </w:r>
      <w:r w:rsidRPr="00054B69">
        <w:rPr>
          <w:rStyle w:val="Incipit"/>
        </w:rPr>
        <w:t>agnus</w:t>
      </w:r>
      <w:r>
        <w:rPr>
          <w:lang w:val="it-IT"/>
        </w:rPr>
        <w:t>.</w:t>
      </w:r>
    </w:p>
    <w:p w:rsidR="00975F68" w:rsidRDefault="00975F68" w:rsidP="00975F68">
      <w:pPr>
        <w:rPr>
          <w:lang w:val="it-IT"/>
        </w:rPr>
      </w:pPr>
      <w:r>
        <w:rPr>
          <w:lang w:val="it-IT"/>
        </w:rPr>
        <w:t xml:space="preserve">AD LAUDES AN </w:t>
      </w:r>
      <w:r w:rsidRPr="00054B69">
        <w:rPr>
          <w:rStyle w:val="Incipit"/>
        </w:rPr>
        <w:t>Genuit</w:t>
      </w:r>
      <w:r>
        <w:rPr>
          <w:lang w:val="it-IT"/>
        </w:rPr>
        <w:t xml:space="preserve"> </w:t>
      </w:r>
      <w:r w:rsidRPr="00054B69">
        <w:rPr>
          <w:rStyle w:val="Incipit"/>
        </w:rPr>
        <w:t>puerpera</w:t>
      </w:r>
      <w:r>
        <w:rPr>
          <w:lang w:val="it-IT"/>
        </w:rPr>
        <w:t xml:space="preserve">. AB </w:t>
      </w:r>
      <w:r w:rsidRPr="00054B69">
        <w:rPr>
          <w:rStyle w:val="Incipit"/>
        </w:rPr>
        <w:t>Pastores</w:t>
      </w:r>
      <w:r>
        <w:rPr>
          <w:lang w:val="it-IT"/>
        </w:rPr>
        <w:t>.</w:t>
      </w:r>
    </w:p>
    <w:p w:rsidR="00054B69" w:rsidRDefault="00975F68" w:rsidP="00054B69">
      <w:pPr>
        <w:rPr>
          <w:lang w:val="it-IT"/>
        </w:rPr>
      </w:pPr>
      <w:r>
        <w:rPr>
          <w:lang w:val="it-IT"/>
        </w:rPr>
        <w:t xml:space="preserve">AD VESPERAS AM </w:t>
      </w:r>
      <w:r w:rsidRPr="00054B69">
        <w:rPr>
          <w:rStyle w:val="Incipit"/>
        </w:rPr>
        <w:t>Virgo</w:t>
      </w:r>
      <w:r>
        <w:rPr>
          <w:lang w:val="it-IT"/>
        </w:rPr>
        <w:t xml:space="preserve"> </w:t>
      </w:r>
      <w:r w:rsidRPr="00054B69">
        <w:rPr>
          <w:rStyle w:val="Incipit"/>
        </w:rPr>
        <w:t>dei</w:t>
      </w:r>
      <w:r>
        <w:rPr>
          <w:lang w:val="it-IT"/>
        </w:rPr>
        <w:t xml:space="preserve"> </w:t>
      </w:r>
      <w:r w:rsidRPr="00054B69">
        <w:rPr>
          <w:rStyle w:val="Incipit"/>
        </w:rPr>
        <w:t>genitrix</w:t>
      </w:r>
      <w:r w:rsidR="00054B69">
        <w:rPr>
          <w:lang w:val="it-IT"/>
        </w:rPr>
        <w:t>.</w:t>
      </w:r>
    </w:p>
    <w:p w:rsidR="009D130E" w:rsidRDefault="009D130E" w:rsidP="009D130E">
      <w:pPr>
        <w:pStyle w:val="berschrift1"/>
        <w:rPr>
          <w:lang w:val="it-IT"/>
        </w:rPr>
      </w:pPr>
      <w:r>
        <w:rPr>
          <w:lang w:val="it-IT"/>
        </w:rPr>
        <w:lastRenderedPageBreak/>
        <w:t>IN TERTIA NOCTE</w:t>
      </w:r>
    </w:p>
    <w:p w:rsidR="009D130E" w:rsidRDefault="009D130E" w:rsidP="009D130E">
      <w:pPr>
        <w:rPr>
          <w:lang w:val="it-IT"/>
        </w:rPr>
      </w:pPr>
      <w:r>
        <w:rPr>
          <w:lang w:val="it-IT"/>
        </w:rPr>
        <w:t xml:space="preserve">[AD MATUTINAS] AN </w:t>
      </w:r>
      <w:r w:rsidRPr="009D130E">
        <w:rPr>
          <w:rStyle w:val="Incipit"/>
        </w:rPr>
        <w:t>Homo</w:t>
      </w:r>
      <w:r>
        <w:rPr>
          <w:lang w:val="it-IT"/>
        </w:rPr>
        <w:t xml:space="preserve"> </w:t>
      </w:r>
      <w:r w:rsidRPr="009D130E">
        <w:rPr>
          <w:rStyle w:val="Incipit"/>
        </w:rPr>
        <w:t>natus</w:t>
      </w:r>
      <w:r>
        <w:rPr>
          <w:lang w:val="it-IT"/>
        </w:rPr>
        <w:t xml:space="preserve"> cum antiphonis reliquis et psalmis. VS </w:t>
      </w:r>
      <w:r w:rsidRPr="009D130E">
        <w:rPr>
          <w:rStyle w:val="Incipit"/>
        </w:rPr>
        <w:t>Ipse</w:t>
      </w:r>
      <w:r>
        <w:rPr>
          <w:lang w:val="it-IT"/>
        </w:rPr>
        <w:t xml:space="preserve"> </w:t>
      </w:r>
      <w:r w:rsidRPr="009D130E">
        <w:rPr>
          <w:rStyle w:val="Incipit"/>
        </w:rPr>
        <w:t>invocabit</w:t>
      </w:r>
      <w:r>
        <w:rPr>
          <w:lang w:val="it-IT"/>
        </w:rPr>
        <w:t xml:space="preserve">. Sermo de nativitate legitur. Responsorium septimum, octavum nonum de historia [RP] </w:t>
      </w:r>
      <w:r w:rsidRPr="009D130E">
        <w:rPr>
          <w:rStyle w:val="Incipit"/>
        </w:rPr>
        <w:t>Ecce</w:t>
      </w:r>
      <w:r>
        <w:rPr>
          <w:lang w:val="it-IT"/>
        </w:rPr>
        <w:t xml:space="preserve"> </w:t>
      </w:r>
      <w:r w:rsidRPr="009D130E">
        <w:rPr>
          <w:rStyle w:val="Incipit"/>
        </w:rPr>
        <w:t>agnus</w:t>
      </w:r>
      <w:r>
        <w:rPr>
          <w:lang w:val="it-IT"/>
        </w:rPr>
        <w:t>.</w:t>
      </w:r>
    </w:p>
    <w:p w:rsidR="009D130E" w:rsidRPr="009D130E" w:rsidRDefault="009D130E" w:rsidP="009D130E">
      <w:pPr>
        <w:rPr>
          <w:lang w:val="it-IT"/>
        </w:rPr>
      </w:pPr>
      <w:r>
        <w:rPr>
          <w:lang w:val="it-IT"/>
        </w:rPr>
        <w:t xml:space="preserve">LAUDES AN </w:t>
      </w:r>
      <w:r w:rsidRPr="009D130E">
        <w:rPr>
          <w:rStyle w:val="Incipit"/>
        </w:rPr>
        <w:t>Genuit</w:t>
      </w:r>
      <w:r w:rsidRPr="00A002FB">
        <w:t xml:space="preserve"> </w:t>
      </w:r>
      <w:r w:rsidRPr="009D130E">
        <w:rPr>
          <w:rStyle w:val="Incipit"/>
        </w:rPr>
        <w:t>puerpera</w:t>
      </w:r>
      <w:r>
        <w:rPr>
          <w:lang w:val="it-IT"/>
        </w:rPr>
        <w:t xml:space="preserve">. AB </w:t>
      </w:r>
      <w:r w:rsidRPr="009D130E">
        <w:rPr>
          <w:rStyle w:val="Incipit"/>
        </w:rPr>
        <w:t>Nesciens</w:t>
      </w:r>
      <w:r w:rsidRPr="00A002FB">
        <w:t xml:space="preserve"> </w:t>
      </w:r>
      <w:r w:rsidRPr="009D130E">
        <w:rPr>
          <w:rStyle w:val="Incipit"/>
        </w:rPr>
        <w:t>mater</w:t>
      </w:r>
      <w:r>
        <w:rPr>
          <w:lang w:val="it-IT"/>
        </w:rPr>
        <w:t>.</w:t>
      </w:r>
    </w:p>
    <w:p w:rsidR="00054B69" w:rsidRDefault="00054B69" w:rsidP="00054B69">
      <w:pPr>
        <w:pStyle w:val="berschrift1"/>
        <w:rPr>
          <w:lang w:val="it-IT"/>
        </w:rPr>
      </w:pPr>
      <w:r>
        <w:rPr>
          <w:lang w:val="it-IT"/>
        </w:rPr>
        <w:t>PRIDIE KA</w:t>
      </w:r>
      <w:r w:rsidR="00026FCE">
        <w:rPr>
          <w:lang w:val="it-IT"/>
        </w:rPr>
        <w:t>LENDAS IANUARII SILVESTRI PAPAE</w:t>
      </w:r>
    </w:p>
    <w:p w:rsidR="00054B69" w:rsidRDefault="00054B69" w:rsidP="00054B69">
      <w:pPr>
        <w:rPr>
          <w:lang w:val="it-IT"/>
        </w:rPr>
      </w:pPr>
      <w:r>
        <w:rPr>
          <w:lang w:val="it-IT"/>
        </w:rPr>
        <w:t xml:space="preserve">in suffragio AC </w:t>
      </w:r>
      <w:r w:rsidRPr="00DE260B">
        <w:rPr>
          <w:rStyle w:val="Incipit"/>
        </w:rPr>
        <w:t>Qui</w:t>
      </w:r>
      <w:r>
        <w:rPr>
          <w:lang w:val="it-IT"/>
        </w:rPr>
        <w:t xml:space="preserve"> </w:t>
      </w:r>
      <w:r w:rsidRPr="00DE260B">
        <w:rPr>
          <w:rStyle w:val="Incipit"/>
        </w:rPr>
        <w:t>dum</w:t>
      </w:r>
      <w:r>
        <w:rPr>
          <w:lang w:val="it-IT"/>
        </w:rPr>
        <w:t xml:space="preserve"> </w:t>
      </w:r>
      <w:r w:rsidRPr="00DE260B">
        <w:rPr>
          <w:rStyle w:val="Incipit"/>
        </w:rPr>
        <w:t>esset</w:t>
      </w:r>
      <w:r>
        <w:rPr>
          <w:lang w:val="it-IT"/>
        </w:rPr>
        <w:t>.</w:t>
      </w:r>
    </w:p>
    <w:p w:rsidR="00054B69" w:rsidRDefault="00DE16F8" w:rsidP="00054B69">
      <w:pPr>
        <w:pStyle w:val="berschrift1"/>
        <w:rPr>
          <w:lang w:val="it-IT"/>
        </w:rPr>
      </w:pPr>
      <w:r>
        <w:rPr>
          <w:lang w:val="it-IT"/>
        </w:rPr>
        <w:t>KOMMENTAR</w:t>
      </w:r>
    </w:p>
    <w:p w:rsidR="001D60E4" w:rsidRDefault="001D60E4" w:rsidP="00054B69">
      <w:pPr>
        <w:rPr>
          <w:lang w:val="it-IT"/>
        </w:rPr>
      </w:pPr>
      <w:r>
        <w:rPr>
          <w:lang w:val="it-IT"/>
        </w:rPr>
        <w:t>Si autem dominica infra octavam in praemissis tribus diebus advenerit:</w:t>
      </w:r>
    </w:p>
    <w:p w:rsidR="00AC0C03" w:rsidRDefault="001D60E4" w:rsidP="00054B69">
      <w:pPr>
        <w:rPr>
          <w:lang w:val="it-IT"/>
        </w:rPr>
      </w:pPr>
      <w:r>
        <w:rPr>
          <w:lang w:val="it-IT"/>
        </w:rPr>
        <w:t xml:space="preserve">AD VESPERAS AN </w:t>
      </w:r>
      <w:r w:rsidRPr="00DE260B">
        <w:rPr>
          <w:rStyle w:val="Incipit"/>
        </w:rPr>
        <w:t>Tecum</w:t>
      </w:r>
      <w:r>
        <w:rPr>
          <w:lang w:val="it-IT"/>
        </w:rPr>
        <w:t xml:space="preserve"> </w:t>
      </w:r>
      <w:r w:rsidRPr="00DE260B">
        <w:rPr>
          <w:rStyle w:val="Incipit"/>
        </w:rPr>
        <w:t>principium</w:t>
      </w:r>
      <w:r>
        <w:rPr>
          <w:lang w:val="it-IT"/>
        </w:rPr>
        <w:t xml:space="preserve"> cum rel</w:t>
      </w:r>
      <w:r w:rsidR="004B0125">
        <w:rPr>
          <w:lang w:val="it-IT"/>
        </w:rPr>
        <w:t>iquis. Capitulum de dominica. RP</w:t>
      </w:r>
      <w:r>
        <w:rPr>
          <w:lang w:val="it-IT"/>
        </w:rPr>
        <w:t xml:space="preserve"> </w:t>
      </w:r>
      <w:r w:rsidRPr="00DE260B">
        <w:rPr>
          <w:rStyle w:val="Incipit"/>
        </w:rPr>
        <w:t>Benedictus</w:t>
      </w:r>
      <w:r>
        <w:rPr>
          <w:lang w:val="it-IT"/>
        </w:rPr>
        <w:t xml:space="preserve"> </w:t>
      </w:r>
      <w:r w:rsidRPr="00DE260B">
        <w:rPr>
          <w:rStyle w:val="Incipit"/>
        </w:rPr>
        <w:t>qui</w:t>
      </w:r>
      <w:r>
        <w:rPr>
          <w:lang w:val="it-IT"/>
        </w:rPr>
        <w:t xml:space="preserve"> </w:t>
      </w:r>
      <w:r w:rsidRPr="00DE260B">
        <w:rPr>
          <w:rStyle w:val="Incipit"/>
        </w:rPr>
        <w:t>venit</w:t>
      </w:r>
      <w:r>
        <w:rPr>
          <w:lang w:val="it-IT"/>
        </w:rPr>
        <w:t xml:space="preserve">. RV </w:t>
      </w:r>
      <w:r w:rsidRPr="00DE260B">
        <w:rPr>
          <w:rStyle w:val="Incipit"/>
        </w:rPr>
        <w:t>Lapidem</w:t>
      </w:r>
      <w:r>
        <w:rPr>
          <w:lang w:val="it-IT"/>
        </w:rPr>
        <w:t xml:space="preserve"> </w:t>
      </w:r>
      <w:r w:rsidRPr="00DE260B">
        <w:rPr>
          <w:rStyle w:val="Incipit"/>
        </w:rPr>
        <w:t>quem</w:t>
      </w:r>
      <w:r>
        <w:rPr>
          <w:lang w:val="it-IT"/>
        </w:rPr>
        <w:t xml:space="preserve"> </w:t>
      </w:r>
      <w:r w:rsidRPr="00DE260B">
        <w:rPr>
          <w:rStyle w:val="Incipit"/>
        </w:rPr>
        <w:t>reprobaverunt</w:t>
      </w:r>
      <w:r>
        <w:rPr>
          <w:lang w:val="it-IT"/>
        </w:rPr>
        <w:t xml:space="preserve">. HY </w:t>
      </w:r>
      <w:r w:rsidRPr="00DE260B">
        <w:rPr>
          <w:rStyle w:val="Incipit"/>
        </w:rPr>
        <w:t>A</w:t>
      </w:r>
      <w:r>
        <w:rPr>
          <w:lang w:val="it-IT"/>
        </w:rPr>
        <w:t xml:space="preserve"> </w:t>
      </w:r>
      <w:r w:rsidRPr="00DE260B">
        <w:rPr>
          <w:rStyle w:val="Incipit"/>
        </w:rPr>
        <w:t>solis</w:t>
      </w:r>
      <w:r>
        <w:rPr>
          <w:lang w:val="it-IT"/>
        </w:rPr>
        <w:t xml:space="preserve"> </w:t>
      </w:r>
      <w:r w:rsidRPr="00DE260B">
        <w:rPr>
          <w:rStyle w:val="Incipit"/>
        </w:rPr>
        <w:t>ortus</w:t>
      </w:r>
      <w:r>
        <w:rPr>
          <w:lang w:val="it-IT"/>
        </w:rPr>
        <w:t xml:space="preserve">. VS </w:t>
      </w:r>
      <w:r w:rsidR="00DE260B" w:rsidRPr="00DE260B">
        <w:rPr>
          <w:rStyle w:val="Incipit"/>
        </w:rPr>
        <w:t>Tecum</w:t>
      </w:r>
      <w:r w:rsidR="00DE260B">
        <w:rPr>
          <w:lang w:val="it-IT"/>
        </w:rPr>
        <w:t xml:space="preserve"> </w:t>
      </w:r>
      <w:r w:rsidR="00DE260B" w:rsidRPr="00DE260B">
        <w:rPr>
          <w:rStyle w:val="Incipit"/>
        </w:rPr>
        <w:t>principium</w:t>
      </w:r>
      <w:r w:rsidR="00DE260B">
        <w:rPr>
          <w:lang w:val="it-IT"/>
        </w:rPr>
        <w:t xml:space="preserve">. AM </w:t>
      </w:r>
      <w:r w:rsidRPr="00DE260B">
        <w:rPr>
          <w:rStyle w:val="Incipit"/>
        </w:rPr>
        <w:t>Pastores</w:t>
      </w:r>
      <w:r>
        <w:rPr>
          <w:lang w:val="it-IT"/>
        </w:rPr>
        <w:t xml:space="preserve"> </w:t>
      </w:r>
      <w:r w:rsidRPr="00DE260B">
        <w:rPr>
          <w:rStyle w:val="Incipit"/>
        </w:rPr>
        <w:t>dicite</w:t>
      </w:r>
      <w:r>
        <w:rPr>
          <w:lang w:val="it-IT"/>
        </w:rPr>
        <w:t xml:space="preserve">. </w:t>
      </w:r>
      <w:r w:rsidR="00DE260B">
        <w:rPr>
          <w:lang w:val="it-IT"/>
        </w:rPr>
        <w:t>CL</w:t>
      </w:r>
      <w:r>
        <w:rPr>
          <w:lang w:val="it-IT"/>
        </w:rPr>
        <w:t xml:space="preserve">OR </w:t>
      </w:r>
      <w:r w:rsidRPr="00DE260B">
        <w:rPr>
          <w:rStyle w:val="Incipit"/>
        </w:rPr>
        <w:t>Omnipotens</w:t>
      </w:r>
      <w:r>
        <w:rPr>
          <w:lang w:val="it-IT"/>
        </w:rPr>
        <w:t xml:space="preserve"> </w:t>
      </w:r>
      <w:r w:rsidRPr="00DE260B">
        <w:rPr>
          <w:rStyle w:val="Incipit"/>
        </w:rPr>
        <w:t>sempiterne</w:t>
      </w:r>
      <w:r>
        <w:rPr>
          <w:lang w:val="it-IT"/>
        </w:rPr>
        <w:t xml:space="preserve"> </w:t>
      </w:r>
      <w:r w:rsidRPr="00DE260B">
        <w:rPr>
          <w:rStyle w:val="Incipit"/>
        </w:rPr>
        <w:t>deus</w:t>
      </w:r>
      <w:r>
        <w:rPr>
          <w:lang w:val="it-IT"/>
        </w:rPr>
        <w:t xml:space="preserve"> </w:t>
      </w:r>
      <w:r w:rsidRPr="00DE260B">
        <w:rPr>
          <w:rStyle w:val="Incipit"/>
        </w:rPr>
        <w:t>dirige</w:t>
      </w:r>
      <w:r>
        <w:rPr>
          <w:lang w:val="it-IT"/>
        </w:rPr>
        <w:t>. In suffragiis de sancta Maria, de sancto Stephano, de sancto Ioanne et de Innocentibus ut supra.</w:t>
      </w:r>
    </w:p>
    <w:p w:rsidR="00AC0C03" w:rsidRDefault="00AC0C03" w:rsidP="00054B69">
      <w:pPr>
        <w:rPr>
          <w:lang w:val="it-IT"/>
        </w:rPr>
      </w:pPr>
      <w:r>
        <w:rPr>
          <w:lang w:val="it-IT"/>
        </w:rPr>
        <w:t xml:space="preserve">AD MATUTINAS INV </w:t>
      </w:r>
      <w:r w:rsidRPr="000E5423">
        <w:rPr>
          <w:rStyle w:val="Incipit"/>
        </w:rPr>
        <w:t>Christus</w:t>
      </w:r>
      <w:r>
        <w:rPr>
          <w:lang w:val="it-IT"/>
        </w:rPr>
        <w:t xml:space="preserve"> </w:t>
      </w:r>
      <w:r w:rsidRPr="000E5423">
        <w:rPr>
          <w:rStyle w:val="Incipit"/>
        </w:rPr>
        <w:t>natus</w:t>
      </w:r>
      <w:r>
        <w:rPr>
          <w:lang w:val="it-IT"/>
        </w:rPr>
        <w:t>.</w:t>
      </w:r>
    </w:p>
    <w:p w:rsidR="003051CC" w:rsidRDefault="00D66D53" w:rsidP="00054B69">
      <w:pPr>
        <w:rPr>
          <w:lang w:val="it-IT"/>
        </w:rPr>
      </w:pPr>
      <w:r>
        <w:rPr>
          <w:lang w:val="it-IT"/>
        </w:rPr>
        <w:t>AD NOCTURNUM</w:t>
      </w:r>
      <w:r w:rsidR="00AC0C03">
        <w:rPr>
          <w:lang w:val="it-IT"/>
        </w:rPr>
        <w:t xml:space="preserve"> </w:t>
      </w:r>
      <w:r w:rsidR="003051CC">
        <w:rPr>
          <w:lang w:val="it-IT"/>
        </w:rPr>
        <w:t xml:space="preserve">antiphonae et psalmi sicut in sancta nocte. VS </w:t>
      </w:r>
      <w:r w:rsidR="003051CC" w:rsidRPr="000E5423">
        <w:rPr>
          <w:rStyle w:val="Incipit"/>
        </w:rPr>
        <w:t>Speciosus</w:t>
      </w:r>
      <w:r w:rsidR="003051CC">
        <w:rPr>
          <w:lang w:val="it-IT"/>
        </w:rPr>
        <w:t xml:space="preserve"> </w:t>
      </w:r>
      <w:r w:rsidR="003051CC" w:rsidRPr="000E5423">
        <w:rPr>
          <w:rStyle w:val="Incipit"/>
        </w:rPr>
        <w:t>forma</w:t>
      </w:r>
      <w:r w:rsidR="003051CC">
        <w:rPr>
          <w:lang w:val="it-IT"/>
        </w:rPr>
        <w:t xml:space="preserve">. VS </w:t>
      </w:r>
      <w:r w:rsidR="003051CC" w:rsidRPr="000E5423">
        <w:rPr>
          <w:rStyle w:val="Incipit"/>
        </w:rPr>
        <w:t>Notum</w:t>
      </w:r>
      <w:r w:rsidR="003051CC">
        <w:rPr>
          <w:lang w:val="it-IT"/>
        </w:rPr>
        <w:t xml:space="preserve"> </w:t>
      </w:r>
      <w:r w:rsidR="003051CC" w:rsidRPr="000E5423">
        <w:rPr>
          <w:rStyle w:val="Incipit"/>
        </w:rPr>
        <w:t>fecit</w:t>
      </w:r>
      <w:r w:rsidR="003051CC">
        <w:rPr>
          <w:lang w:val="it-IT"/>
        </w:rPr>
        <w:t xml:space="preserve"> </w:t>
      </w:r>
      <w:r w:rsidR="003051CC" w:rsidRPr="000E5423">
        <w:rPr>
          <w:rStyle w:val="Incipit"/>
        </w:rPr>
        <w:t>dominus</w:t>
      </w:r>
      <w:r w:rsidR="00D3732D">
        <w:rPr>
          <w:lang w:val="it-IT"/>
        </w:rPr>
        <w:t>. VS</w:t>
      </w:r>
      <w:r w:rsidR="003051CC">
        <w:rPr>
          <w:lang w:val="it-IT"/>
        </w:rPr>
        <w:t xml:space="preserve"> </w:t>
      </w:r>
      <w:r w:rsidR="003051CC" w:rsidRPr="000E5423">
        <w:rPr>
          <w:rStyle w:val="Incipit"/>
        </w:rPr>
        <w:t>Benedictus</w:t>
      </w:r>
      <w:r w:rsidR="003051CC">
        <w:rPr>
          <w:lang w:val="it-IT"/>
        </w:rPr>
        <w:t xml:space="preserve"> </w:t>
      </w:r>
      <w:r w:rsidR="003051CC" w:rsidRPr="000E5423">
        <w:rPr>
          <w:rStyle w:val="Incipit"/>
        </w:rPr>
        <w:t>qui</w:t>
      </w:r>
      <w:r w:rsidR="003051CC">
        <w:rPr>
          <w:lang w:val="it-IT"/>
        </w:rPr>
        <w:t xml:space="preserve">. Historia [RP] </w:t>
      </w:r>
      <w:r w:rsidR="003051CC" w:rsidRPr="000E5423">
        <w:rPr>
          <w:rStyle w:val="Incipit"/>
        </w:rPr>
        <w:t>Ecce</w:t>
      </w:r>
      <w:r w:rsidR="003051CC">
        <w:rPr>
          <w:lang w:val="it-IT"/>
        </w:rPr>
        <w:t xml:space="preserve"> </w:t>
      </w:r>
      <w:r w:rsidR="003051CC" w:rsidRPr="000E5423">
        <w:rPr>
          <w:rStyle w:val="Incipit"/>
        </w:rPr>
        <w:t>agnus</w:t>
      </w:r>
      <w:r w:rsidR="003051CC">
        <w:rPr>
          <w:lang w:val="it-IT"/>
        </w:rPr>
        <w:t xml:space="preserve"> </w:t>
      </w:r>
      <w:r w:rsidR="003051CC" w:rsidRPr="000E5423">
        <w:rPr>
          <w:rStyle w:val="Incipit"/>
        </w:rPr>
        <w:t>dei</w:t>
      </w:r>
      <w:r w:rsidR="003051CC">
        <w:rPr>
          <w:lang w:val="it-IT"/>
        </w:rPr>
        <w:t xml:space="preserve"> per totum. EV </w:t>
      </w:r>
      <w:r w:rsidR="003051CC" w:rsidRPr="000E5423">
        <w:rPr>
          <w:rStyle w:val="Incipit"/>
        </w:rPr>
        <w:t>Erat</w:t>
      </w:r>
      <w:r w:rsidR="003051CC">
        <w:rPr>
          <w:lang w:val="it-IT"/>
        </w:rPr>
        <w:t xml:space="preserve"> </w:t>
      </w:r>
      <w:r w:rsidR="003051CC" w:rsidRPr="000E5423">
        <w:rPr>
          <w:rStyle w:val="Incipit"/>
        </w:rPr>
        <w:t>Ioseph</w:t>
      </w:r>
      <w:r w:rsidR="003051CC">
        <w:rPr>
          <w:lang w:val="it-IT"/>
        </w:rPr>
        <w:t>.</w:t>
      </w:r>
    </w:p>
    <w:p w:rsidR="000B76CC" w:rsidRDefault="003051CC" w:rsidP="00054B69">
      <w:pPr>
        <w:rPr>
          <w:lang w:val="it-IT"/>
        </w:rPr>
      </w:pPr>
      <w:r>
        <w:rPr>
          <w:lang w:val="it-IT"/>
        </w:rPr>
        <w:t xml:space="preserve">LAUDES AN </w:t>
      </w:r>
      <w:r w:rsidRPr="000E5423">
        <w:rPr>
          <w:rStyle w:val="Incipit"/>
        </w:rPr>
        <w:t>Genuit</w:t>
      </w:r>
      <w:r>
        <w:rPr>
          <w:lang w:val="it-IT"/>
        </w:rPr>
        <w:t xml:space="preserve"> </w:t>
      </w:r>
      <w:r w:rsidRPr="000E5423">
        <w:rPr>
          <w:rStyle w:val="Incipit"/>
        </w:rPr>
        <w:t>puerpera</w:t>
      </w:r>
      <w:r>
        <w:rPr>
          <w:lang w:val="it-IT"/>
        </w:rPr>
        <w:t xml:space="preserve"> sola tantum. PS </w:t>
      </w:r>
      <w:r w:rsidRPr="000E5423">
        <w:rPr>
          <w:rStyle w:val="Incipit"/>
        </w:rPr>
        <w:t>Dominus</w:t>
      </w:r>
      <w:r>
        <w:rPr>
          <w:lang w:val="it-IT"/>
        </w:rPr>
        <w:t xml:space="preserve"> </w:t>
      </w:r>
      <w:r w:rsidRPr="000E5423">
        <w:rPr>
          <w:rStyle w:val="Incipit"/>
        </w:rPr>
        <w:t>regnavit</w:t>
      </w:r>
      <w:r>
        <w:rPr>
          <w:lang w:val="it-IT"/>
        </w:rPr>
        <w:t>. Capitulum de dominica.</w:t>
      </w:r>
      <w:r w:rsidR="000B76CC">
        <w:rPr>
          <w:lang w:val="it-IT"/>
        </w:rPr>
        <w:t xml:space="preserve"> VS </w:t>
      </w:r>
      <w:r w:rsidR="000B76CC" w:rsidRPr="000E5423">
        <w:rPr>
          <w:rStyle w:val="Incipit"/>
        </w:rPr>
        <w:t>Ipse</w:t>
      </w:r>
      <w:r w:rsidR="000B76CC">
        <w:rPr>
          <w:lang w:val="it-IT"/>
        </w:rPr>
        <w:t xml:space="preserve"> </w:t>
      </w:r>
      <w:r w:rsidR="000B76CC" w:rsidRPr="000E5423">
        <w:rPr>
          <w:rStyle w:val="Incipit"/>
        </w:rPr>
        <w:t>invocabit</w:t>
      </w:r>
      <w:r w:rsidR="000B76CC">
        <w:rPr>
          <w:lang w:val="it-IT"/>
        </w:rPr>
        <w:t xml:space="preserve"> </w:t>
      </w:r>
      <w:r w:rsidR="000B76CC" w:rsidRPr="00321A31">
        <w:rPr>
          <w:rStyle w:val="Incipit"/>
        </w:rPr>
        <w:t>me</w:t>
      </w:r>
      <w:r w:rsidR="000B76CC">
        <w:rPr>
          <w:lang w:val="it-IT"/>
        </w:rPr>
        <w:t xml:space="preserve">. AB </w:t>
      </w:r>
      <w:r w:rsidR="000B76CC" w:rsidRPr="00321A31">
        <w:rPr>
          <w:rStyle w:val="Incipit"/>
        </w:rPr>
        <w:t>Dum</w:t>
      </w:r>
      <w:r w:rsidR="000B76CC">
        <w:rPr>
          <w:lang w:val="it-IT"/>
        </w:rPr>
        <w:t xml:space="preserve"> </w:t>
      </w:r>
      <w:r w:rsidR="000B76CC" w:rsidRPr="00321A31">
        <w:rPr>
          <w:rStyle w:val="Incipit"/>
        </w:rPr>
        <w:t>medium</w:t>
      </w:r>
      <w:r w:rsidR="000B76CC">
        <w:rPr>
          <w:lang w:val="it-IT"/>
        </w:rPr>
        <w:t xml:space="preserve"> </w:t>
      </w:r>
      <w:r w:rsidR="000B76CC" w:rsidRPr="00321A31">
        <w:rPr>
          <w:rStyle w:val="Incipit"/>
        </w:rPr>
        <w:t>silentium</w:t>
      </w:r>
      <w:r w:rsidR="000B76CC">
        <w:rPr>
          <w:lang w:val="it-IT"/>
        </w:rPr>
        <w:t xml:space="preserve">. </w:t>
      </w:r>
      <w:r w:rsidR="0084045E">
        <w:rPr>
          <w:lang w:val="it-IT"/>
        </w:rPr>
        <w:t>CL</w:t>
      </w:r>
      <w:r w:rsidR="000B76CC">
        <w:rPr>
          <w:lang w:val="it-IT"/>
        </w:rPr>
        <w:t xml:space="preserve">OR </w:t>
      </w:r>
      <w:r w:rsidR="000B76CC" w:rsidRPr="00072769">
        <w:rPr>
          <w:rStyle w:val="Incipit"/>
        </w:rPr>
        <w:t>Omnipotens</w:t>
      </w:r>
      <w:r w:rsidR="000B76CC" w:rsidRPr="00A002FB">
        <w:t xml:space="preserve"> </w:t>
      </w:r>
      <w:r w:rsidR="000B76CC" w:rsidRPr="00072769">
        <w:rPr>
          <w:rStyle w:val="Incipit"/>
        </w:rPr>
        <w:t>sempiterne</w:t>
      </w:r>
      <w:r w:rsidR="000B76CC" w:rsidRPr="00A002FB">
        <w:t xml:space="preserve"> </w:t>
      </w:r>
      <w:r w:rsidR="000B76CC" w:rsidRPr="00072769">
        <w:rPr>
          <w:rStyle w:val="Incipit"/>
        </w:rPr>
        <w:t>deus</w:t>
      </w:r>
      <w:r w:rsidR="000B76CC" w:rsidRPr="00A002FB">
        <w:t xml:space="preserve"> </w:t>
      </w:r>
      <w:r w:rsidR="000B76CC" w:rsidRPr="00072769">
        <w:rPr>
          <w:rStyle w:val="Incipit"/>
        </w:rPr>
        <w:t>d</w:t>
      </w:r>
      <w:r w:rsidR="0084045E" w:rsidRPr="00072769">
        <w:rPr>
          <w:rStyle w:val="Incipit"/>
        </w:rPr>
        <w:t>irig</w:t>
      </w:r>
      <w:r w:rsidR="000B76CC" w:rsidRPr="00072769">
        <w:rPr>
          <w:rStyle w:val="Incipit"/>
        </w:rPr>
        <w:t>e</w:t>
      </w:r>
      <w:r w:rsidR="000B76CC">
        <w:rPr>
          <w:lang w:val="it-IT"/>
        </w:rPr>
        <w:t>. Suffragia ut supra.</w:t>
      </w:r>
    </w:p>
    <w:p w:rsidR="000B76CC" w:rsidRDefault="000B76CC" w:rsidP="00054B69">
      <w:pPr>
        <w:rPr>
          <w:lang w:val="it-IT"/>
        </w:rPr>
      </w:pPr>
      <w:r>
        <w:rPr>
          <w:lang w:val="it-IT"/>
        </w:rPr>
        <w:t xml:space="preserve">AD CURSUS AN </w:t>
      </w:r>
      <w:r w:rsidRPr="00321A31">
        <w:rPr>
          <w:rStyle w:val="Incipit"/>
        </w:rPr>
        <w:t>In</w:t>
      </w:r>
      <w:r>
        <w:rPr>
          <w:lang w:val="it-IT"/>
        </w:rPr>
        <w:t xml:space="preserve"> </w:t>
      </w:r>
      <w:r w:rsidRPr="00321A31">
        <w:rPr>
          <w:rStyle w:val="Incipit"/>
        </w:rPr>
        <w:t>principio</w:t>
      </w:r>
      <w:r>
        <w:rPr>
          <w:lang w:val="it-IT"/>
        </w:rPr>
        <w:t xml:space="preserve"> cum aliis ut supra. Capitulum ad primam [CP] </w:t>
      </w:r>
      <w:r w:rsidRPr="00321A31">
        <w:rPr>
          <w:rStyle w:val="Incipit"/>
        </w:rPr>
        <w:t>Renovamini</w:t>
      </w:r>
      <w:r>
        <w:rPr>
          <w:lang w:val="it-IT"/>
        </w:rPr>
        <w:t>.</w:t>
      </w:r>
      <w:r w:rsidR="0084045E">
        <w:rPr>
          <w:lang w:val="it-IT"/>
        </w:rPr>
        <w:t xml:space="preserve"> Ad tertiam, sextam</w:t>
      </w:r>
      <w:r w:rsidR="00072769">
        <w:rPr>
          <w:lang w:val="it-IT"/>
        </w:rPr>
        <w:t>,</w:t>
      </w:r>
      <w:r w:rsidR="0084045E">
        <w:rPr>
          <w:lang w:val="it-IT"/>
        </w:rPr>
        <w:t xml:space="preserve"> nonam capitula et orationes de dominica.</w:t>
      </w:r>
    </w:p>
    <w:p w:rsidR="000B76CC" w:rsidRDefault="000B76CC" w:rsidP="00054B69">
      <w:pPr>
        <w:rPr>
          <w:lang w:val="it-IT"/>
        </w:rPr>
      </w:pPr>
      <w:r>
        <w:rPr>
          <w:lang w:val="it-IT"/>
        </w:rPr>
        <w:t xml:space="preserve">AD MISSAM [IN] </w:t>
      </w:r>
      <w:r w:rsidRPr="00321A31">
        <w:rPr>
          <w:rStyle w:val="Incipit"/>
        </w:rPr>
        <w:t>Dum</w:t>
      </w:r>
      <w:r>
        <w:rPr>
          <w:lang w:val="it-IT"/>
        </w:rPr>
        <w:t xml:space="preserve"> </w:t>
      </w:r>
      <w:r w:rsidRPr="00321A31">
        <w:rPr>
          <w:rStyle w:val="Incipit"/>
        </w:rPr>
        <w:t>medium</w:t>
      </w:r>
      <w:r>
        <w:rPr>
          <w:lang w:val="it-IT"/>
        </w:rPr>
        <w:t xml:space="preserve"> </w:t>
      </w:r>
      <w:r w:rsidRPr="00321A31">
        <w:rPr>
          <w:rStyle w:val="Incipit"/>
        </w:rPr>
        <w:t>silentium</w:t>
      </w:r>
      <w:r>
        <w:rPr>
          <w:lang w:val="it-IT"/>
        </w:rPr>
        <w:t xml:space="preserve"> per totum. EP </w:t>
      </w:r>
      <w:r w:rsidRPr="00321A31">
        <w:rPr>
          <w:rStyle w:val="Incipit"/>
        </w:rPr>
        <w:t>Quan</w:t>
      </w:r>
      <w:r w:rsidRPr="00072769">
        <w:rPr>
          <w:rStyle w:val="Incipit"/>
        </w:rPr>
        <w:t>to</w:t>
      </w:r>
      <w:r w:rsidRPr="00A002FB">
        <w:t xml:space="preserve"> </w:t>
      </w:r>
      <w:r w:rsidRPr="00072769">
        <w:rPr>
          <w:rStyle w:val="Incipit"/>
        </w:rPr>
        <w:t>t</w:t>
      </w:r>
      <w:r w:rsidRPr="00321A31">
        <w:rPr>
          <w:rStyle w:val="Incipit"/>
        </w:rPr>
        <w:t>empore</w:t>
      </w:r>
      <w:r>
        <w:rPr>
          <w:lang w:val="it-IT"/>
        </w:rPr>
        <w:t xml:space="preserve">. SE </w:t>
      </w:r>
      <w:r w:rsidRPr="00321A31">
        <w:rPr>
          <w:rStyle w:val="Incipit"/>
        </w:rPr>
        <w:t>Grates</w:t>
      </w:r>
      <w:r>
        <w:rPr>
          <w:lang w:val="it-IT"/>
        </w:rPr>
        <w:t xml:space="preserve"> </w:t>
      </w:r>
      <w:r w:rsidRPr="00321A31">
        <w:rPr>
          <w:rStyle w:val="Incipit"/>
        </w:rPr>
        <w:t>nunc</w:t>
      </w:r>
      <w:r>
        <w:rPr>
          <w:lang w:val="it-IT"/>
        </w:rPr>
        <w:t xml:space="preserve"> </w:t>
      </w:r>
      <w:r w:rsidRPr="00321A31">
        <w:rPr>
          <w:rStyle w:val="Incipit"/>
        </w:rPr>
        <w:t>omnes</w:t>
      </w:r>
      <w:r>
        <w:rPr>
          <w:lang w:val="it-IT"/>
        </w:rPr>
        <w:t xml:space="preserve">. EV </w:t>
      </w:r>
      <w:r w:rsidRPr="00321A31">
        <w:rPr>
          <w:rStyle w:val="Incipit"/>
        </w:rPr>
        <w:t>Erat</w:t>
      </w:r>
      <w:r>
        <w:rPr>
          <w:lang w:val="it-IT"/>
        </w:rPr>
        <w:t xml:space="preserve"> </w:t>
      </w:r>
      <w:r w:rsidRPr="00321A31">
        <w:rPr>
          <w:rStyle w:val="Incipit"/>
        </w:rPr>
        <w:t>Ioseph</w:t>
      </w:r>
      <w:r>
        <w:rPr>
          <w:lang w:val="it-IT"/>
        </w:rPr>
        <w:t xml:space="preserve"> </w:t>
      </w:r>
      <w:r w:rsidRPr="00321A31">
        <w:rPr>
          <w:rStyle w:val="Incipit"/>
        </w:rPr>
        <w:t>et</w:t>
      </w:r>
      <w:r>
        <w:rPr>
          <w:lang w:val="it-IT"/>
        </w:rPr>
        <w:t xml:space="preserve"> </w:t>
      </w:r>
      <w:r w:rsidRPr="00321A31">
        <w:rPr>
          <w:rStyle w:val="Incipit"/>
        </w:rPr>
        <w:t>Maria</w:t>
      </w:r>
      <w:r w:rsidR="00321A31">
        <w:rPr>
          <w:lang w:val="it-IT"/>
        </w:rPr>
        <w:t xml:space="preserve"> </w:t>
      </w:r>
      <w:r w:rsidR="00321A31" w:rsidRPr="00321A31">
        <w:rPr>
          <w:rStyle w:val="Incipit"/>
        </w:rPr>
        <w:t>ma</w:t>
      </w:r>
      <w:r w:rsidRPr="00321A31">
        <w:rPr>
          <w:rStyle w:val="Incipit"/>
        </w:rPr>
        <w:t>ter</w:t>
      </w:r>
      <w:r>
        <w:rPr>
          <w:lang w:val="it-IT"/>
        </w:rPr>
        <w:t>.</w:t>
      </w:r>
    </w:p>
    <w:p w:rsidR="000B76CC" w:rsidRDefault="000B76CC" w:rsidP="00054B69">
      <w:pPr>
        <w:rPr>
          <w:lang w:val="it-IT"/>
        </w:rPr>
      </w:pPr>
      <w:r>
        <w:rPr>
          <w:lang w:val="it-IT"/>
        </w:rPr>
        <w:t xml:space="preserve">IN SECUNDA VESPERA AN </w:t>
      </w:r>
      <w:r w:rsidRPr="00321A31">
        <w:rPr>
          <w:rStyle w:val="Incipit"/>
        </w:rPr>
        <w:t>Tecum</w:t>
      </w:r>
      <w:r>
        <w:rPr>
          <w:lang w:val="it-IT"/>
        </w:rPr>
        <w:t xml:space="preserve"> </w:t>
      </w:r>
      <w:r w:rsidRPr="00321A31">
        <w:rPr>
          <w:rStyle w:val="Incipit"/>
        </w:rPr>
        <w:t>principium</w:t>
      </w:r>
      <w:r>
        <w:rPr>
          <w:lang w:val="it-IT"/>
        </w:rPr>
        <w:t xml:space="preserve"> cum reliquis. Capitulum de dominica. AM </w:t>
      </w:r>
      <w:r w:rsidRPr="00321A31">
        <w:rPr>
          <w:rStyle w:val="Incipit"/>
        </w:rPr>
        <w:t>O</w:t>
      </w:r>
      <w:r>
        <w:rPr>
          <w:lang w:val="it-IT"/>
        </w:rPr>
        <w:t xml:space="preserve"> </w:t>
      </w:r>
      <w:r w:rsidRPr="00321A31">
        <w:rPr>
          <w:rStyle w:val="Incipit"/>
        </w:rPr>
        <w:t>regem</w:t>
      </w:r>
      <w:r>
        <w:rPr>
          <w:lang w:val="it-IT"/>
        </w:rPr>
        <w:t xml:space="preserve"> </w:t>
      </w:r>
      <w:r w:rsidRPr="00321A31">
        <w:rPr>
          <w:rStyle w:val="Incipit"/>
        </w:rPr>
        <w:t>caeli</w:t>
      </w:r>
      <w:r>
        <w:rPr>
          <w:lang w:val="it-IT"/>
        </w:rPr>
        <w:t xml:space="preserve">. OR </w:t>
      </w:r>
      <w:r w:rsidRPr="00321A31">
        <w:rPr>
          <w:rStyle w:val="Incipit"/>
        </w:rPr>
        <w:t>Omnipotens</w:t>
      </w:r>
      <w:r>
        <w:rPr>
          <w:lang w:val="it-IT"/>
        </w:rPr>
        <w:t xml:space="preserve"> </w:t>
      </w:r>
      <w:r w:rsidRPr="00321A31">
        <w:rPr>
          <w:rStyle w:val="Incipit"/>
        </w:rPr>
        <w:t>sempiterne</w:t>
      </w:r>
      <w:r>
        <w:rPr>
          <w:lang w:val="it-IT"/>
        </w:rPr>
        <w:t xml:space="preserve"> </w:t>
      </w:r>
      <w:r w:rsidRPr="00321A31">
        <w:rPr>
          <w:rStyle w:val="Incipit"/>
        </w:rPr>
        <w:t>deus</w:t>
      </w:r>
      <w:r>
        <w:rPr>
          <w:lang w:val="it-IT"/>
        </w:rPr>
        <w:t xml:space="preserve">. </w:t>
      </w:r>
    </w:p>
    <w:p w:rsidR="000B76CC" w:rsidRDefault="000B76CC" w:rsidP="00054B69">
      <w:pPr>
        <w:rPr>
          <w:lang w:val="it-IT"/>
        </w:rPr>
      </w:pPr>
      <w:r>
        <w:rPr>
          <w:lang w:val="it-IT"/>
        </w:rPr>
        <w:t xml:space="preserve">Haec missa [IN] </w:t>
      </w:r>
      <w:r w:rsidRPr="00321A31">
        <w:rPr>
          <w:rStyle w:val="Incipit"/>
        </w:rPr>
        <w:t>Dum</w:t>
      </w:r>
      <w:r>
        <w:rPr>
          <w:lang w:val="it-IT"/>
        </w:rPr>
        <w:t xml:space="preserve"> </w:t>
      </w:r>
      <w:r w:rsidRPr="00321A31">
        <w:rPr>
          <w:rStyle w:val="Incipit"/>
        </w:rPr>
        <w:t>medium</w:t>
      </w:r>
      <w:r>
        <w:rPr>
          <w:lang w:val="it-IT"/>
        </w:rPr>
        <w:t xml:space="preserve"> </w:t>
      </w:r>
      <w:r w:rsidRPr="00321A31">
        <w:rPr>
          <w:rStyle w:val="Incipit"/>
        </w:rPr>
        <w:t>silentium</w:t>
      </w:r>
      <w:r w:rsidRPr="00321A31">
        <w:t xml:space="preserve"> </w:t>
      </w:r>
      <w:r>
        <w:rPr>
          <w:lang w:val="it-IT"/>
        </w:rPr>
        <w:t>semper infra octavam cantari debet, e</w:t>
      </w:r>
      <w:r w:rsidR="00BD7E8A">
        <w:rPr>
          <w:lang w:val="it-IT"/>
        </w:rPr>
        <w:t>tiam si dominica dies non even</w:t>
      </w:r>
      <w:r>
        <w:rPr>
          <w:lang w:val="it-IT"/>
        </w:rPr>
        <w:t>i</w:t>
      </w:r>
      <w:r w:rsidR="00BD7E8A">
        <w:rPr>
          <w:lang w:val="it-IT"/>
        </w:rPr>
        <w:t>a</w:t>
      </w:r>
      <w:r>
        <w:rPr>
          <w:lang w:val="it-IT"/>
        </w:rPr>
        <w:t>t.</w:t>
      </w:r>
    </w:p>
    <w:p w:rsidR="00054B69" w:rsidRDefault="000B76CC" w:rsidP="00321A31">
      <w:pPr>
        <w:pStyle w:val="berschrift1"/>
        <w:rPr>
          <w:lang w:val="it-IT"/>
        </w:rPr>
      </w:pPr>
      <w:r>
        <w:rPr>
          <w:lang w:val="it-IT"/>
        </w:rPr>
        <w:t>IN OCTAVA DOMI</w:t>
      </w:r>
      <w:r w:rsidR="00026FCE">
        <w:rPr>
          <w:lang w:val="it-IT"/>
        </w:rPr>
        <w:t>NI</w:t>
      </w:r>
    </w:p>
    <w:p w:rsidR="00321A31" w:rsidRDefault="001B61EB" w:rsidP="00321A31">
      <w:pPr>
        <w:rPr>
          <w:lang w:val="it-IT"/>
        </w:rPr>
      </w:pPr>
      <w:r>
        <w:rPr>
          <w:lang w:val="it-IT"/>
        </w:rPr>
        <w:t>AD VES</w:t>
      </w:r>
      <w:r w:rsidR="00D23B99">
        <w:rPr>
          <w:lang w:val="it-IT"/>
        </w:rPr>
        <w:t xml:space="preserve">PERAS duae campanae simul per ordinem pulsentur et in fine cum omnibus </w:t>
      </w:r>
      <w:r w:rsidR="00857A3C">
        <w:rPr>
          <w:lang w:val="it-IT"/>
        </w:rPr>
        <w:t>compulse</w:t>
      </w:r>
      <w:r w:rsidR="00D23B99">
        <w:rPr>
          <w:lang w:val="it-IT"/>
        </w:rPr>
        <w:t xml:space="preserve">tur. AN </w:t>
      </w:r>
      <w:r w:rsidR="00D23B99" w:rsidRPr="001B61EB">
        <w:rPr>
          <w:rStyle w:val="Incipit"/>
        </w:rPr>
        <w:t>Tecum</w:t>
      </w:r>
      <w:r w:rsidR="00D23B99">
        <w:rPr>
          <w:lang w:val="it-IT"/>
        </w:rPr>
        <w:t xml:space="preserve"> </w:t>
      </w:r>
      <w:r w:rsidR="00D23B99" w:rsidRPr="001B61EB">
        <w:rPr>
          <w:rStyle w:val="Incipit"/>
        </w:rPr>
        <w:t>principium</w:t>
      </w:r>
      <w:r w:rsidR="00D23B99">
        <w:rPr>
          <w:lang w:val="it-IT"/>
        </w:rPr>
        <w:t xml:space="preserve"> cum reliquis. CP </w:t>
      </w:r>
      <w:r w:rsidR="00D23B99" w:rsidRPr="001B61EB">
        <w:rPr>
          <w:rStyle w:val="Incipit"/>
        </w:rPr>
        <w:t>Quod</w:t>
      </w:r>
      <w:r w:rsidR="00D23B99">
        <w:rPr>
          <w:lang w:val="it-IT"/>
        </w:rPr>
        <w:t xml:space="preserve"> </w:t>
      </w:r>
      <w:r w:rsidR="00D23B99" w:rsidRPr="001B61EB">
        <w:rPr>
          <w:rStyle w:val="Incipit"/>
        </w:rPr>
        <w:t>erat</w:t>
      </w:r>
      <w:r w:rsidR="00D23B99">
        <w:rPr>
          <w:lang w:val="it-IT"/>
        </w:rPr>
        <w:t xml:space="preserve"> </w:t>
      </w:r>
      <w:r w:rsidR="00D23B99" w:rsidRPr="001B61EB">
        <w:rPr>
          <w:rStyle w:val="Incipit"/>
        </w:rPr>
        <w:t>in</w:t>
      </w:r>
      <w:r w:rsidR="00D23B99">
        <w:rPr>
          <w:lang w:val="it-IT"/>
        </w:rPr>
        <w:t xml:space="preserve"> </w:t>
      </w:r>
      <w:r w:rsidR="00D23B99" w:rsidRPr="001B61EB">
        <w:rPr>
          <w:rStyle w:val="Incipit"/>
        </w:rPr>
        <w:t>principio</w:t>
      </w:r>
      <w:r w:rsidR="00153FDD">
        <w:rPr>
          <w:lang w:val="it-IT"/>
        </w:rPr>
        <w:t>. RP</w:t>
      </w:r>
      <w:r w:rsidR="00DE7CFA">
        <w:rPr>
          <w:lang w:val="it-IT"/>
        </w:rPr>
        <w:t xml:space="preserve"> </w:t>
      </w:r>
      <w:r w:rsidR="00DE7CFA" w:rsidRPr="001B61EB">
        <w:rPr>
          <w:rStyle w:val="Incipit"/>
        </w:rPr>
        <w:t>Verbum</w:t>
      </w:r>
      <w:r w:rsidR="00DE7CFA">
        <w:rPr>
          <w:lang w:val="it-IT"/>
        </w:rPr>
        <w:t xml:space="preserve"> </w:t>
      </w:r>
      <w:r w:rsidR="00DE7CFA" w:rsidRPr="001B61EB">
        <w:rPr>
          <w:rStyle w:val="Incipit"/>
        </w:rPr>
        <w:t>caro</w:t>
      </w:r>
      <w:r w:rsidR="00DE7CFA">
        <w:rPr>
          <w:lang w:val="it-IT"/>
        </w:rPr>
        <w:t>. R</w:t>
      </w:r>
      <w:r w:rsidR="00153FDD">
        <w:rPr>
          <w:lang w:val="it-IT"/>
        </w:rPr>
        <w:t>V</w:t>
      </w:r>
      <w:r w:rsidR="00DE7CFA">
        <w:rPr>
          <w:lang w:val="it-IT"/>
        </w:rPr>
        <w:t xml:space="preserve"> </w:t>
      </w:r>
      <w:r w:rsidR="00DE7CFA" w:rsidRPr="001B61EB">
        <w:rPr>
          <w:rStyle w:val="Incipit"/>
        </w:rPr>
        <w:t>In</w:t>
      </w:r>
      <w:r w:rsidR="00DE7CFA">
        <w:rPr>
          <w:lang w:val="it-IT"/>
        </w:rPr>
        <w:t xml:space="preserve"> </w:t>
      </w:r>
      <w:r w:rsidR="00DE7CFA" w:rsidRPr="001B61EB">
        <w:rPr>
          <w:rStyle w:val="Incipit"/>
        </w:rPr>
        <w:t>principio</w:t>
      </w:r>
      <w:r w:rsidR="00DE7CFA">
        <w:rPr>
          <w:lang w:val="it-IT"/>
        </w:rPr>
        <w:t xml:space="preserve"> </w:t>
      </w:r>
      <w:r w:rsidR="00DE7CFA" w:rsidRPr="001B61EB">
        <w:rPr>
          <w:rStyle w:val="Incipit"/>
        </w:rPr>
        <w:lastRenderedPageBreak/>
        <w:t>erat</w:t>
      </w:r>
      <w:r w:rsidR="00DE7CFA">
        <w:rPr>
          <w:lang w:val="it-IT"/>
        </w:rPr>
        <w:t xml:space="preserve">. VS </w:t>
      </w:r>
      <w:r w:rsidR="00DE7CFA" w:rsidRPr="001B61EB">
        <w:rPr>
          <w:rStyle w:val="Incipit"/>
        </w:rPr>
        <w:t>Tecum</w:t>
      </w:r>
      <w:r w:rsidR="00DE7CFA">
        <w:rPr>
          <w:lang w:val="it-IT"/>
        </w:rPr>
        <w:t xml:space="preserve"> </w:t>
      </w:r>
      <w:r w:rsidR="00DE7CFA" w:rsidRPr="001B61EB">
        <w:rPr>
          <w:rStyle w:val="Incipit"/>
        </w:rPr>
        <w:t>principium</w:t>
      </w:r>
      <w:r w:rsidR="00DE7CFA">
        <w:rPr>
          <w:lang w:val="it-IT"/>
        </w:rPr>
        <w:t xml:space="preserve">. HY </w:t>
      </w:r>
      <w:r w:rsidR="00DE7CFA" w:rsidRPr="001B61EB">
        <w:rPr>
          <w:rStyle w:val="Incipit"/>
        </w:rPr>
        <w:t>A</w:t>
      </w:r>
      <w:r w:rsidR="00DE7CFA">
        <w:rPr>
          <w:lang w:val="it-IT"/>
        </w:rPr>
        <w:t xml:space="preserve"> </w:t>
      </w:r>
      <w:r w:rsidR="00DE7CFA" w:rsidRPr="001B61EB">
        <w:rPr>
          <w:rStyle w:val="Incipit"/>
        </w:rPr>
        <w:t>solis</w:t>
      </w:r>
      <w:r w:rsidR="00DE7CFA">
        <w:rPr>
          <w:lang w:val="it-IT"/>
        </w:rPr>
        <w:t xml:space="preserve"> </w:t>
      </w:r>
      <w:r w:rsidR="00DE7CFA" w:rsidRPr="001B61EB">
        <w:rPr>
          <w:rStyle w:val="Incipit"/>
        </w:rPr>
        <w:t>ortus</w:t>
      </w:r>
      <w:r w:rsidR="00DE7CFA">
        <w:rPr>
          <w:lang w:val="it-IT"/>
        </w:rPr>
        <w:t xml:space="preserve">. AM </w:t>
      </w:r>
      <w:r w:rsidR="00DE7CFA" w:rsidRPr="001B61EB">
        <w:rPr>
          <w:rStyle w:val="Incipit"/>
        </w:rPr>
        <w:t>Magnum</w:t>
      </w:r>
      <w:r w:rsidR="00DE7CFA">
        <w:rPr>
          <w:lang w:val="it-IT"/>
        </w:rPr>
        <w:t xml:space="preserve"> </w:t>
      </w:r>
      <w:r w:rsidR="00DE7CFA" w:rsidRPr="001B61EB">
        <w:rPr>
          <w:rStyle w:val="Incipit"/>
        </w:rPr>
        <w:t>hereditatis</w:t>
      </w:r>
      <w:r w:rsidR="00C704DA">
        <w:rPr>
          <w:lang w:val="it-IT"/>
        </w:rPr>
        <w:t xml:space="preserve"> tota canitur et post [</w:t>
      </w:r>
      <w:r w:rsidR="00DE7CFA">
        <w:rPr>
          <w:lang w:val="it-IT"/>
        </w:rPr>
        <w:t>M</w:t>
      </w:r>
      <w:r w:rsidR="00C704DA">
        <w:rPr>
          <w:lang w:val="it-IT"/>
        </w:rPr>
        <w:t>A]</w:t>
      </w:r>
      <w:r w:rsidR="00DE7CFA">
        <w:rPr>
          <w:lang w:val="it-IT"/>
        </w:rPr>
        <w:t xml:space="preserve"> </w:t>
      </w:r>
      <w:r w:rsidR="00DE7CFA" w:rsidRPr="001B61EB">
        <w:rPr>
          <w:rStyle w:val="Incipit"/>
        </w:rPr>
        <w:t>Magnificat</w:t>
      </w:r>
      <w:r w:rsidR="00DE7CFA">
        <w:rPr>
          <w:lang w:val="it-IT"/>
        </w:rPr>
        <w:t xml:space="preserve"> reiteratur. OR </w:t>
      </w:r>
      <w:r w:rsidR="00DE7CFA" w:rsidRPr="001B61EB">
        <w:rPr>
          <w:rStyle w:val="Incipit"/>
        </w:rPr>
        <w:t>Deus</w:t>
      </w:r>
      <w:r w:rsidR="00DE7CFA">
        <w:rPr>
          <w:lang w:val="it-IT"/>
        </w:rPr>
        <w:t xml:space="preserve"> </w:t>
      </w:r>
      <w:r w:rsidR="00DE7CFA" w:rsidRPr="001B61EB">
        <w:rPr>
          <w:rStyle w:val="Incipit"/>
        </w:rPr>
        <w:t>qui</w:t>
      </w:r>
      <w:r w:rsidR="00DE7CFA">
        <w:rPr>
          <w:lang w:val="it-IT"/>
        </w:rPr>
        <w:t xml:space="preserve"> </w:t>
      </w:r>
      <w:r w:rsidR="00DE7CFA" w:rsidRPr="001B61EB">
        <w:rPr>
          <w:rStyle w:val="Incipit"/>
        </w:rPr>
        <w:t>salutis</w:t>
      </w:r>
      <w:r w:rsidR="00DE7CFA">
        <w:rPr>
          <w:lang w:val="it-IT"/>
        </w:rPr>
        <w:t xml:space="preserve"> </w:t>
      </w:r>
      <w:r w:rsidR="00DE7CFA" w:rsidRPr="001B61EB">
        <w:rPr>
          <w:rStyle w:val="Incipit"/>
        </w:rPr>
        <w:t>aeternae</w:t>
      </w:r>
      <w:r w:rsidR="00DE7CFA">
        <w:rPr>
          <w:lang w:val="it-IT"/>
        </w:rPr>
        <w:t>.</w:t>
      </w:r>
    </w:p>
    <w:p w:rsidR="00DE7CFA" w:rsidRDefault="00DE7CFA" w:rsidP="00321A31">
      <w:pPr>
        <w:rPr>
          <w:lang w:val="it-IT"/>
        </w:rPr>
      </w:pPr>
      <w:r>
        <w:rPr>
          <w:lang w:val="it-IT"/>
        </w:rPr>
        <w:t xml:space="preserve">AD COMPLETORIUM HY </w:t>
      </w:r>
      <w:r w:rsidRPr="001B61EB">
        <w:rPr>
          <w:rStyle w:val="Incipit"/>
        </w:rPr>
        <w:t>Corde</w:t>
      </w:r>
      <w:r>
        <w:rPr>
          <w:lang w:val="it-IT"/>
        </w:rPr>
        <w:t xml:space="preserve"> </w:t>
      </w:r>
      <w:r w:rsidRPr="00EE4CA3">
        <w:rPr>
          <w:rStyle w:val="Incipit"/>
        </w:rPr>
        <w:t>natus</w:t>
      </w:r>
      <w:r>
        <w:rPr>
          <w:lang w:val="it-IT"/>
        </w:rPr>
        <w:t xml:space="preserve">. CP </w:t>
      </w:r>
      <w:r w:rsidRPr="00EE4CA3">
        <w:rPr>
          <w:rStyle w:val="Incipit"/>
        </w:rPr>
        <w:t>Populus</w:t>
      </w:r>
      <w:r>
        <w:rPr>
          <w:lang w:val="it-IT"/>
        </w:rPr>
        <w:t xml:space="preserve"> </w:t>
      </w:r>
      <w:r w:rsidRPr="00EE4CA3">
        <w:rPr>
          <w:rStyle w:val="Incipit"/>
        </w:rPr>
        <w:t>gentium</w:t>
      </w:r>
      <w:r>
        <w:rPr>
          <w:lang w:val="it-IT"/>
        </w:rPr>
        <w:t xml:space="preserve">. VS </w:t>
      </w:r>
      <w:r w:rsidRPr="00EE4CA3">
        <w:rPr>
          <w:rStyle w:val="Incipit"/>
        </w:rPr>
        <w:t>Benedictus</w:t>
      </w:r>
      <w:r>
        <w:rPr>
          <w:lang w:val="it-IT"/>
        </w:rPr>
        <w:t xml:space="preserve"> </w:t>
      </w:r>
      <w:r w:rsidRPr="00EE4CA3">
        <w:rPr>
          <w:rStyle w:val="Incipit"/>
        </w:rPr>
        <w:t>qui</w:t>
      </w:r>
      <w:r>
        <w:rPr>
          <w:lang w:val="it-IT"/>
        </w:rPr>
        <w:t xml:space="preserve">. AD </w:t>
      </w:r>
      <w:r w:rsidRPr="00EE4CA3">
        <w:rPr>
          <w:rStyle w:val="Incipit"/>
        </w:rPr>
        <w:t>Glorificamus</w:t>
      </w:r>
      <w:r>
        <w:rPr>
          <w:lang w:val="it-IT"/>
        </w:rPr>
        <w:t xml:space="preserve"> </w:t>
      </w:r>
      <w:r w:rsidRPr="00EE4CA3">
        <w:rPr>
          <w:rStyle w:val="Incipit"/>
        </w:rPr>
        <w:t>te</w:t>
      </w:r>
      <w:r>
        <w:rPr>
          <w:lang w:val="it-IT"/>
        </w:rPr>
        <w:t xml:space="preserve">. OR </w:t>
      </w:r>
      <w:r w:rsidRPr="00EE4CA3">
        <w:rPr>
          <w:rStyle w:val="Incipit"/>
        </w:rPr>
        <w:t>Deus</w:t>
      </w:r>
      <w:r>
        <w:rPr>
          <w:lang w:val="it-IT"/>
        </w:rPr>
        <w:t xml:space="preserve"> </w:t>
      </w:r>
      <w:r w:rsidRPr="00EE4CA3">
        <w:rPr>
          <w:rStyle w:val="Incipit"/>
        </w:rPr>
        <w:t>qui</w:t>
      </w:r>
      <w:r>
        <w:rPr>
          <w:lang w:val="it-IT"/>
        </w:rPr>
        <w:t xml:space="preserve"> </w:t>
      </w:r>
      <w:r w:rsidRPr="00EE4CA3">
        <w:rPr>
          <w:rStyle w:val="Incipit"/>
        </w:rPr>
        <w:t>salutis</w:t>
      </w:r>
      <w:r>
        <w:rPr>
          <w:lang w:val="it-IT"/>
        </w:rPr>
        <w:t xml:space="preserve"> </w:t>
      </w:r>
      <w:r w:rsidRPr="00EE4CA3">
        <w:rPr>
          <w:rStyle w:val="Incipit"/>
        </w:rPr>
        <w:t>aeternae</w:t>
      </w:r>
      <w:r>
        <w:rPr>
          <w:lang w:val="it-IT"/>
        </w:rPr>
        <w:t>.</w:t>
      </w:r>
    </w:p>
    <w:p w:rsidR="00DE7CFA" w:rsidRDefault="00DE7CFA" w:rsidP="00321A31">
      <w:pPr>
        <w:rPr>
          <w:lang w:val="it-IT"/>
        </w:rPr>
      </w:pPr>
      <w:r>
        <w:rPr>
          <w:lang w:val="it-IT"/>
        </w:rPr>
        <w:t xml:space="preserve">AD MATUTINAS INV </w:t>
      </w:r>
      <w:r w:rsidRPr="00EE4CA3">
        <w:rPr>
          <w:rStyle w:val="Incipit"/>
        </w:rPr>
        <w:t>Christus</w:t>
      </w:r>
      <w:r>
        <w:rPr>
          <w:lang w:val="it-IT"/>
        </w:rPr>
        <w:t xml:space="preserve"> </w:t>
      </w:r>
      <w:r w:rsidRPr="00EE4CA3">
        <w:rPr>
          <w:rStyle w:val="Incipit"/>
        </w:rPr>
        <w:t>natus</w:t>
      </w:r>
      <w:r>
        <w:rPr>
          <w:lang w:val="it-IT"/>
        </w:rPr>
        <w:t xml:space="preserve"> </w:t>
      </w:r>
      <w:r w:rsidRPr="00EE4CA3">
        <w:rPr>
          <w:rStyle w:val="Incipit"/>
        </w:rPr>
        <w:t>est</w:t>
      </w:r>
      <w:r>
        <w:rPr>
          <w:lang w:val="it-IT"/>
        </w:rPr>
        <w:t xml:space="preserve">. </w:t>
      </w:r>
    </w:p>
    <w:p w:rsidR="00DE7CFA" w:rsidRDefault="00DE7CFA" w:rsidP="00321A31">
      <w:pPr>
        <w:rPr>
          <w:lang w:val="it-IT"/>
        </w:rPr>
      </w:pPr>
      <w:r>
        <w:rPr>
          <w:lang w:val="it-IT"/>
        </w:rPr>
        <w:t xml:space="preserve">[IN PRIMO NOCTURNO] AN </w:t>
      </w:r>
      <w:r w:rsidRPr="00EE4CA3">
        <w:rPr>
          <w:rStyle w:val="Incipit"/>
        </w:rPr>
        <w:t>Dominus</w:t>
      </w:r>
      <w:r>
        <w:rPr>
          <w:lang w:val="it-IT"/>
        </w:rPr>
        <w:t xml:space="preserve"> </w:t>
      </w:r>
      <w:r w:rsidRPr="00EE4CA3">
        <w:rPr>
          <w:rStyle w:val="Incipit"/>
        </w:rPr>
        <w:t>dixit</w:t>
      </w:r>
      <w:r>
        <w:rPr>
          <w:lang w:val="it-IT"/>
        </w:rPr>
        <w:t xml:space="preserve">. PS </w:t>
      </w:r>
      <w:r w:rsidRPr="00EE4CA3">
        <w:rPr>
          <w:rStyle w:val="Incipit"/>
        </w:rPr>
        <w:t>Quare</w:t>
      </w:r>
      <w:r>
        <w:rPr>
          <w:lang w:val="it-IT"/>
        </w:rPr>
        <w:t xml:space="preserve"> </w:t>
      </w:r>
      <w:r w:rsidRPr="00EE4CA3">
        <w:rPr>
          <w:rStyle w:val="Incipit"/>
        </w:rPr>
        <w:t>fremuerunt</w:t>
      </w:r>
      <w:r>
        <w:rPr>
          <w:lang w:val="it-IT"/>
        </w:rPr>
        <w:t xml:space="preserve">. AN </w:t>
      </w:r>
      <w:r w:rsidRPr="00EE4CA3">
        <w:rPr>
          <w:rStyle w:val="Incipit"/>
        </w:rPr>
        <w:t>In</w:t>
      </w:r>
      <w:r>
        <w:rPr>
          <w:lang w:val="it-IT"/>
        </w:rPr>
        <w:t xml:space="preserve"> </w:t>
      </w:r>
      <w:r w:rsidRPr="00EE4CA3">
        <w:rPr>
          <w:rStyle w:val="Incipit"/>
        </w:rPr>
        <w:t>sole</w:t>
      </w:r>
      <w:r>
        <w:rPr>
          <w:lang w:val="it-IT"/>
        </w:rPr>
        <w:t xml:space="preserve">. PS </w:t>
      </w:r>
      <w:r w:rsidRPr="00EE4CA3">
        <w:rPr>
          <w:rStyle w:val="Incipit"/>
        </w:rPr>
        <w:t>Caeli</w:t>
      </w:r>
      <w:r>
        <w:rPr>
          <w:lang w:val="it-IT"/>
        </w:rPr>
        <w:t xml:space="preserve"> </w:t>
      </w:r>
      <w:r w:rsidRPr="00EE4CA3">
        <w:rPr>
          <w:rStyle w:val="Incipit"/>
        </w:rPr>
        <w:t>enarrant</w:t>
      </w:r>
      <w:r w:rsidR="00CB7A59">
        <w:rPr>
          <w:lang w:val="it-IT"/>
        </w:rPr>
        <w:t>. AN</w:t>
      </w:r>
      <w:r>
        <w:rPr>
          <w:lang w:val="it-IT"/>
        </w:rPr>
        <w:t xml:space="preserve"> </w:t>
      </w:r>
      <w:r w:rsidRPr="002B5483">
        <w:rPr>
          <w:rStyle w:val="Incipit"/>
        </w:rPr>
        <w:t>Elevamini</w:t>
      </w:r>
      <w:r>
        <w:rPr>
          <w:lang w:val="it-IT"/>
        </w:rPr>
        <w:t xml:space="preserve">. PS </w:t>
      </w:r>
      <w:r w:rsidRPr="002B5483">
        <w:rPr>
          <w:rStyle w:val="Incipit"/>
        </w:rPr>
        <w:t>Domini</w:t>
      </w:r>
      <w:r>
        <w:rPr>
          <w:lang w:val="it-IT"/>
        </w:rPr>
        <w:t xml:space="preserve"> </w:t>
      </w:r>
      <w:r w:rsidRPr="002B5483">
        <w:rPr>
          <w:rStyle w:val="Incipit"/>
        </w:rPr>
        <w:t>est</w:t>
      </w:r>
      <w:r>
        <w:rPr>
          <w:lang w:val="it-IT"/>
        </w:rPr>
        <w:t xml:space="preserve"> </w:t>
      </w:r>
      <w:r w:rsidRPr="002B5483">
        <w:rPr>
          <w:rStyle w:val="Incipit"/>
        </w:rPr>
        <w:t>terra</w:t>
      </w:r>
      <w:r>
        <w:rPr>
          <w:lang w:val="it-IT"/>
        </w:rPr>
        <w:t xml:space="preserve">. Versus ut in sancta nocte. LS </w:t>
      </w:r>
      <w:r w:rsidRPr="002B5483">
        <w:rPr>
          <w:rStyle w:val="Incipit"/>
        </w:rPr>
        <w:t>Quamquam</w:t>
      </w:r>
      <w:r>
        <w:rPr>
          <w:lang w:val="it-IT"/>
        </w:rPr>
        <w:t xml:space="preserve"> </w:t>
      </w:r>
      <w:r w:rsidRPr="002B5483">
        <w:rPr>
          <w:rStyle w:val="Incipit"/>
        </w:rPr>
        <w:t>non</w:t>
      </w:r>
      <w:r>
        <w:rPr>
          <w:lang w:val="it-IT"/>
        </w:rPr>
        <w:t xml:space="preserve"> </w:t>
      </w:r>
      <w:r w:rsidRPr="002B5483">
        <w:rPr>
          <w:rStyle w:val="Incipit"/>
        </w:rPr>
        <w:t>dubitem</w:t>
      </w:r>
      <w:r>
        <w:rPr>
          <w:lang w:val="it-IT"/>
        </w:rPr>
        <w:t xml:space="preserve">. RP </w:t>
      </w:r>
      <w:r w:rsidRPr="002B5483">
        <w:rPr>
          <w:rStyle w:val="Incipit"/>
        </w:rPr>
        <w:t>Descendit</w:t>
      </w:r>
      <w:r>
        <w:rPr>
          <w:lang w:val="it-IT"/>
        </w:rPr>
        <w:t xml:space="preserve"> </w:t>
      </w:r>
      <w:r w:rsidRPr="002B5483">
        <w:rPr>
          <w:rStyle w:val="Incipit"/>
        </w:rPr>
        <w:t>de</w:t>
      </w:r>
      <w:r>
        <w:rPr>
          <w:lang w:val="it-IT"/>
        </w:rPr>
        <w:t xml:space="preserve"> </w:t>
      </w:r>
      <w:r w:rsidRPr="002B5483">
        <w:rPr>
          <w:rStyle w:val="Incipit"/>
        </w:rPr>
        <w:t>caelis</w:t>
      </w:r>
      <w:r w:rsidR="00DE43F7">
        <w:rPr>
          <w:lang w:val="it-IT"/>
        </w:rPr>
        <w:t xml:space="preserve">. RP </w:t>
      </w:r>
      <w:r w:rsidR="00C704DA">
        <w:rPr>
          <w:rStyle w:val="Incipit"/>
        </w:rPr>
        <w:t>O</w:t>
      </w:r>
      <w:r w:rsidR="00C704DA" w:rsidRPr="00C704DA">
        <w:t xml:space="preserve"> </w:t>
      </w:r>
      <w:r w:rsidR="00C704DA">
        <w:rPr>
          <w:rStyle w:val="Incipit"/>
        </w:rPr>
        <w:t>m</w:t>
      </w:r>
      <w:r w:rsidR="00DE43F7" w:rsidRPr="002B5483">
        <w:rPr>
          <w:rStyle w:val="Incipit"/>
        </w:rPr>
        <w:t>agnum</w:t>
      </w:r>
      <w:r w:rsidR="00DE43F7">
        <w:rPr>
          <w:lang w:val="it-IT"/>
        </w:rPr>
        <w:t xml:space="preserve"> </w:t>
      </w:r>
      <w:r w:rsidR="00DE43F7" w:rsidRPr="002B5483">
        <w:rPr>
          <w:rStyle w:val="Incipit"/>
        </w:rPr>
        <w:t>mysterium</w:t>
      </w:r>
      <w:r w:rsidR="00DE43F7">
        <w:rPr>
          <w:lang w:val="it-IT"/>
        </w:rPr>
        <w:t xml:space="preserve">. RP </w:t>
      </w:r>
      <w:r w:rsidR="00DE43F7" w:rsidRPr="00246479">
        <w:rPr>
          <w:rStyle w:val="Incipit"/>
        </w:rPr>
        <w:t>Sancta</w:t>
      </w:r>
      <w:r w:rsidR="00DE43F7" w:rsidRPr="00A002FB">
        <w:t xml:space="preserve"> </w:t>
      </w:r>
      <w:r w:rsidR="00DE43F7" w:rsidRPr="00246479">
        <w:rPr>
          <w:rStyle w:val="Incipit"/>
        </w:rPr>
        <w:t>$E::et$</w:t>
      </w:r>
      <w:r w:rsidR="00DE43F7" w:rsidRPr="00A002FB">
        <w:t xml:space="preserve"> </w:t>
      </w:r>
      <w:r w:rsidR="00DE43F7" w:rsidRPr="00246479">
        <w:rPr>
          <w:rStyle w:val="Incipit"/>
        </w:rPr>
        <w:t>immaculata</w:t>
      </w:r>
      <w:r w:rsidR="00DE43F7">
        <w:rPr>
          <w:lang w:val="it-IT"/>
        </w:rPr>
        <w:t>.</w:t>
      </w:r>
    </w:p>
    <w:p w:rsidR="00DE43F7" w:rsidRDefault="009B16C4" w:rsidP="00321A31">
      <w:pPr>
        <w:rPr>
          <w:lang w:val="it-IT"/>
        </w:rPr>
      </w:pPr>
      <w:r>
        <w:rPr>
          <w:lang w:val="it-IT"/>
        </w:rPr>
        <w:t>IN SECUNDO NOCTURNO AN</w:t>
      </w:r>
      <w:r w:rsidR="00DE43F7">
        <w:rPr>
          <w:lang w:val="it-IT"/>
        </w:rPr>
        <w:t xml:space="preserve"> </w:t>
      </w:r>
      <w:r w:rsidR="00DE43F7" w:rsidRPr="002B5483">
        <w:rPr>
          <w:rStyle w:val="Incipit"/>
        </w:rPr>
        <w:t>Speciosus</w:t>
      </w:r>
      <w:r w:rsidR="00DE43F7">
        <w:rPr>
          <w:lang w:val="it-IT"/>
        </w:rPr>
        <w:t xml:space="preserve">. PS </w:t>
      </w:r>
      <w:r w:rsidR="00DE43F7" w:rsidRPr="002B5483">
        <w:rPr>
          <w:rStyle w:val="Incipit"/>
        </w:rPr>
        <w:t>Eructavit</w:t>
      </w:r>
      <w:r w:rsidR="00DE43F7">
        <w:rPr>
          <w:lang w:val="it-IT"/>
        </w:rPr>
        <w:t xml:space="preserve">. AN </w:t>
      </w:r>
      <w:r w:rsidR="00DE43F7" w:rsidRPr="002B5483">
        <w:rPr>
          <w:rStyle w:val="Incipit"/>
        </w:rPr>
        <w:t>Rex</w:t>
      </w:r>
      <w:r w:rsidR="00DE43F7">
        <w:rPr>
          <w:lang w:val="it-IT"/>
        </w:rPr>
        <w:t xml:space="preserve"> </w:t>
      </w:r>
      <w:r w:rsidR="00DE43F7" w:rsidRPr="002B5483">
        <w:rPr>
          <w:rStyle w:val="Incipit"/>
        </w:rPr>
        <w:t>omnis</w:t>
      </w:r>
      <w:r w:rsidR="00DE43F7">
        <w:rPr>
          <w:lang w:val="it-IT"/>
        </w:rPr>
        <w:t xml:space="preserve"> </w:t>
      </w:r>
      <w:r w:rsidR="00DE43F7" w:rsidRPr="002B5483">
        <w:rPr>
          <w:rStyle w:val="Incipit"/>
        </w:rPr>
        <w:t>terrae</w:t>
      </w:r>
      <w:r w:rsidR="00DE43F7">
        <w:rPr>
          <w:lang w:val="it-IT"/>
        </w:rPr>
        <w:t xml:space="preserve">. PS </w:t>
      </w:r>
      <w:r w:rsidR="00DE43F7" w:rsidRPr="002B5483">
        <w:rPr>
          <w:rStyle w:val="Incipit"/>
        </w:rPr>
        <w:t>Omnes</w:t>
      </w:r>
      <w:r w:rsidR="00DE43F7">
        <w:rPr>
          <w:lang w:val="it-IT"/>
        </w:rPr>
        <w:t xml:space="preserve"> </w:t>
      </w:r>
      <w:r w:rsidR="00DE43F7" w:rsidRPr="002B5483">
        <w:rPr>
          <w:rStyle w:val="Incipit"/>
        </w:rPr>
        <w:t>gentes</w:t>
      </w:r>
      <w:r w:rsidR="00DE43F7">
        <w:rPr>
          <w:lang w:val="it-IT"/>
        </w:rPr>
        <w:t xml:space="preserve">. AN </w:t>
      </w:r>
      <w:r w:rsidR="00DE43F7" w:rsidRPr="002B5483">
        <w:rPr>
          <w:rStyle w:val="Incipit"/>
        </w:rPr>
        <w:t>Veritas</w:t>
      </w:r>
      <w:r w:rsidR="0063507B">
        <w:rPr>
          <w:lang w:val="it-IT"/>
        </w:rPr>
        <w:t>. PS</w:t>
      </w:r>
      <w:r w:rsidR="00DE43F7">
        <w:rPr>
          <w:lang w:val="it-IT"/>
        </w:rPr>
        <w:t xml:space="preserve"> </w:t>
      </w:r>
      <w:r w:rsidR="00DE43F7" w:rsidRPr="002B5483">
        <w:rPr>
          <w:rStyle w:val="Incipit"/>
        </w:rPr>
        <w:t>Benedixisti</w:t>
      </w:r>
      <w:r w:rsidR="00DE43F7">
        <w:rPr>
          <w:lang w:val="it-IT"/>
        </w:rPr>
        <w:t xml:space="preserve">. RP </w:t>
      </w:r>
      <w:r w:rsidR="00DE43F7" w:rsidRPr="002B5483">
        <w:rPr>
          <w:rStyle w:val="Incipit"/>
        </w:rPr>
        <w:t>O</w:t>
      </w:r>
      <w:r w:rsidR="00DE43F7">
        <w:rPr>
          <w:lang w:val="it-IT"/>
        </w:rPr>
        <w:t xml:space="preserve"> </w:t>
      </w:r>
      <w:r w:rsidR="00DE43F7" w:rsidRPr="002B5483">
        <w:rPr>
          <w:rStyle w:val="Incipit"/>
        </w:rPr>
        <w:t>regem</w:t>
      </w:r>
      <w:r w:rsidR="00DE43F7">
        <w:rPr>
          <w:lang w:val="it-IT"/>
        </w:rPr>
        <w:t xml:space="preserve"> </w:t>
      </w:r>
      <w:r w:rsidR="00DE43F7" w:rsidRPr="002B5483">
        <w:rPr>
          <w:rStyle w:val="Incipit"/>
        </w:rPr>
        <w:t>caeli</w:t>
      </w:r>
      <w:r w:rsidR="00DE43F7">
        <w:rPr>
          <w:lang w:val="it-IT"/>
        </w:rPr>
        <w:t xml:space="preserve">. RP </w:t>
      </w:r>
      <w:r w:rsidR="00DE43F7" w:rsidRPr="002B5483">
        <w:rPr>
          <w:rStyle w:val="Incipit"/>
        </w:rPr>
        <w:t>Congratulamini</w:t>
      </w:r>
      <w:r w:rsidR="00DE43F7">
        <w:rPr>
          <w:lang w:val="it-IT"/>
        </w:rPr>
        <w:t xml:space="preserve">. RP </w:t>
      </w:r>
      <w:r w:rsidR="00DE43F7" w:rsidRPr="002B5483">
        <w:rPr>
          <w:rStyle w:val="Incipit"/>
        </w:rPr>
        <w:t>Continet</w:t>
      </w:r>
      <w:r w:rsidR="00DE43F7">
        <w:rPr>
          <w:lang w:val="it-IT"/>
        </w:rPr>
        <w:t xml:space="preserve"> </w:t>
      </w:r>
      <w:r w:rsidR="00DE43F7" w:rsidRPr="002B5483">
        <w:rPr>
          <w:rStyle w:val="Incipit"/>
        </w:rPr>
        <w:t>in</w:t>
      </w:r>
      <w:r w:rsidR="00DE43F7">
        <w:rPr>
          <w:lang w:val="it-IT"/>
        </w:rPr>
        <w:t xml:space="preserve"> </w:t>
      </w:r>
      <w:r w:rsidR="00DE43F7" w:rsidRPr="002B5483">
        <w:rPr>
          <w:rStyle w:val="Incipit"/>
        </w:rPr>
        <w:t>gremio</w:t>
      </w:r>
      <w:r w:rsidR="00DE43F7">
        <w:rPr>
          <w:lang w:val="it-IT"/>
        </w:rPr>
        <w:t>.</w:t>
      </w:r>
    </w:p>
    <w:p w:rsidR="00DE43F7" w:rsidRDefault="00DE43F7" w:rsidP="00321A31">
      <w:pPr>
        <w:rPr>
          <w:lang w:val="it-IT"/>
        </w:rPr>
      </w:pPr>
      <w:r>
        <w:rPr>
          <w:lang w:val="it-IT"/>
        </w:rPr>
        <w:t xml:space="preserve">IN TERTIO NOCTURNO AN </w:t>
      </w:r>
      <w:r w:rsidRPr="002B5483">
        <w:rPr>
          <w:rStyle w:val="Incipit"/>
        </w:rPr>
        <w:t>Homo</w:t>
      </w:r>
      <w:r>
        <w:rPr>
          <w:lang w:val="it-IT"/>
        </w:rPr>
        <w:t xml:space="preserve"> </w:t>
      </w:r>
      <w:r w:rsidRPr="002B5483">
        <w:rPr>
          <w:rStyle w:val="Incipit"/>
        </w:rPr>
        <w:t>natus</w:t>
      </w:r>
      <w:r>
        <w:rPr>
          <w:lang w:val="it-IT"/>
        </w:rPr>
        <w:t xml:space="preserve">. PS </w:t>
      </w:r>
      <w:r w:rsidRPr="002B5483">
        <w:rPr>
          <w:rStyle w:val="Incipit"/>
        </w:rPr>
        <w:t>Fundamenta</w:t>
      </w:r>
      <w:r>
        <w:rPr>
          <w:lang w:val="it-IT"/>
        </w:rPr>
        <w:t xml:space="preserve">. AN </w:t>
      </w:r>
      <w:r w:rsidRPr="002B5483">
        <w:rPr>
          <w:rStyle w:val="Incipit"/>
        </w:rPr>
        <w:t>Exultabunt</w:t>
      </w:r>
      <w:r>
        <w:rPr>
          <w:lang w:val="it-IT"/>
        </w:rPr>
        <w:t xml:space="preserve">. PS </w:t>
      </w:r>
      <w:r w:rsidRPr="002B5483">
        <w:rPr>
          <w:rStyle w:val="Incipit"/>
        </w:rPr>
        <w:t>Cantate</w:t>
      </w:r>
      <w:r>
        <w:rPr>
          <w:lang w:val="it-IT"/>
        </w:rPr>
        <w:t xml:space="preserve"> </w:t>
      </w:r>
      <w:r w:rsidRPr="002B5483">
        <w:rPr>
          <w:rStyle w:val="Incipit"/>
        </w:rPr>
        <w:t>I</w:t>
      </w:r>
      <w:r>
        <w:rPr>
          <w:lang w:val="it-IT"/>
        </w:rPr>
        <w:t xml:space="preserve">. AN </w:t>
      </w:r>
      <w:r w:rsidRPr="002B5483">
        <w:rPr>
          <w:rStyle w:val="Incipit"/>
        </w:rPr>
        <w:t>Circumcisus</w:t>
      </w:r>
      <w:r w:rsidR="0063507B">
        <w:rPr>
          <w:lang w:val="it-IT"/>
        </w:rPr>
        <w:t xml:space="preserve"> </w:t>
      </w:r>
      <w:r w:rsidR="0063507B" w:rsidRPr="0063507B">
        <w:rPr>
          <w:rStyle w:val="Incipit"/>
        </w:rPr>
        <w:t>est</w:t>
      </w:r>
      <w:r w:rsidR="0063507B">
        <w:rPr>
          <w:lang w:val="it-IT"/>
        </w:rPr>
        <w:t>.</w:t>
      </w:r>
      <w:r>
        <w:rPr>
          <w:lang w:val="it-IT"/>
        </w:rPr>
        <w:t xml:space="preserve"> PS </w:t>
      </w:r>
      <w:r w:rsidRPr="002B5483">
        <w:rPr>
          <w:rStyle w:val="Incipit"/>
        </w:rPr>
        <w:t>Cantate</w:t>
      </w:r>
      <w:r>
        <w:rPr>
          <w:lang w:val="it-IT"/>
        </w:rPr>
        <w:t xml:space="preserve"> </w:t>
      </w:r>
      <w:r w:rsidRPr="002B5483">
        <w:rPr>
          <w:rStyle w:val="Incipit"/>
        </w:rPr>
        <w:t>II</w:t>
      </w:r>
      <w:r>
        <w:rPr>
          <w:lang w:val="it-IT"/>
        </w:rPr>
        <w:t xml:space="preserve">. EV </w:t>
      </w:r>
      <w:r w:rsidRPr="002B5483">
        <w:rPr>
          <w:rStyle w:val="Incipit"/>
        </w:rPr>
        <w:t>Postquam</w:t>
      </w:r>
      <w:r>
        <w:rPr>
          <w:lang w:val="it-IT"/>
        </w:rPr>
        <w:t xml:space="preserve"> </w:t>
      </w:r>
      <w:r w:rsidRPr="002B5483">
        <w:rPr>
          <w:rStyle w:val="Incipit"/>
        </w:rPr>
        <w:t>consummati</w:t>
      </w:r>
      <w:r>
        <w:rPr>
          <w:lang w:val="it-IT"/>
        </w:rPr>
        <w:t xml:space="preserve"> </w:t>
      </w:r>
      <w:r w:rsidRPr="002B5483">
        <w:rPr>
          <w:rStyle w:val="Incipit"/>
        </w:rPr>
        <w:t>sunt</w:t>
      </w:r>
      <w:r>
        <w:rPr>
          <w:lang w:val="it-IT"/>
        </w:rPr>
        <w:t xml:space="preserve">. RP </w:t>
      </w:r>
      <w:r w:rsidRPr="002B5483">
        <w:rPr>
          <w:rStyle w:val="Incipit"/>
        </w:rPr>
        <w:t>Nesciens</w:t>
      </w:r>
      <w:r>
        <w:rPr>
          <w:lang w:val="it-IT"/>
        </w:rPr>
        <w:t xml:space="preserve"> </w:t>
      </w:r>
      <w:r w:rsidRPr="002B5483">
        <w:rPr>
          <w:rStyle w:val="Incipit"/>
        </w:rPr>
        <w:t>mater</w:t>
      </w:r>
      <w:r>
        <w:rPr>
          <w:lang w:val="it-IT"/>
        </w:rPr>
        <w:t xml:space="preserve">. RP </w:t>
      </w:r>
      <w:r w:rsidRPr="002B5483">
        <w:rPr>
          <w:rStyle w:val="Incipit"/>
        </w:rPr>
        <w:t>Beata</w:t>
      </w:r>
      <w:r>
        <w:rPr>
          <w:lang w:val="it-IT"/>
        </w:rPr>
        <w:t xml:space="preserve"> </w:t>
      </w:r>
      <w:r w:rsidRPr="002B5483">
        <w:rPr>
          <w:rStyle w:val="Incipit"/>
        </w:rPr>
        <w:t>viscera</w:t>
      </w:r>
      <w:r>
        <w:rPr>
          <w:lang w:val="it-IT"/>
        </w:rPr>
        <w:t xml:space="preserve">. RP </w:t>
      </w:r>
      <w:r w:rsidRPr="002B5483">
        <w:rPr>
          <w:rStyle w:val="Incipit"/>
        </w:rPr>
        <w:t>Verbum</w:t>
      </w:r>
      <w:r>
        <w:rPr>
          <w:lang w:val="it-IT"/>
        </w:rPr>
        <w:t xml:space="preserve"> </w:t>
      </w:r>
      <w:r w:rsidRPr="002B5483">
        <w:rPr>
          <w:rStyle w:val="Incipit"/>
        </w:rPr>
        <w:t>caro</w:t>
      </w:r>
      <w:r>
        <w:rPr>
          <w:lang w:val="it-IT"/>
        </w:rPr>
        <w:t xml:space="preserve">. VS </w:t>
      </w:r>
      <w:r w:rsidRPr="002B5483">
        <w:rPr>
          <w:rStyle w:val="Incipit"/>
        </w:rPr>
        <w:t>Puer</w:t>
      </w:r>
      <w:r>
        <w:rPr>
          <w:lang w:val="it-IT"/>
        </w:rPr>
        <w:t xml:space="preserve"> </w:t>
      </w:r>
      <w:r w:rsidRPr="002B5483">
        <w:rPr>
          <w:rStyle w:val="Incipit"/>
        </w:rPr>
        <w:t>natus</w:t>
      </w:r>
      <w:r>
        <w:rPr>
          <w:lang w:val="it-IT"/>
        </w:rPr>
        <w:t xml:space="preserve"> </w:t>
      </w:r>
      <w:r w:rsidRPr="002B5483">
        <w:rPr>
          <w:rStyle w:val="Incipit"/>
        </w:rPr>
        <w:t>est</w:t>
      </w:r>
      <w:r>
        <w:rPr>
          <w:lang w:val="it-IT"/>
        </w:rPr>
        <w:t xml:space="preserve"> </w:t>
      </w:r>
      <w:r w:rsidRPr="002B5483">
        <w:rPr>
          <w:rStyle w:val="Incipit"/>
        </w:rPr>
        <w:t>nobis</w:t>
      </w:r>
      <w:r>
        <w:rPr>
          <w:lang w:val="it-IT"/>
        </w:rPr>
        <w:t xml:space="preserve">. [TD] </w:t>
      </w:r>
      <w:r w:rsidRPr="002B5483">
        <w:rPr>
          <w:rStyle w:val="Incipit"/>
        </w:rPr>
        <w:t>Te</w:t>
      </w:r>
      <w:r>
        <w:rPr>
          <w:lang w:val="it-IT"/>
        </w:rPr>
        <w:t xml:space="preserve"> </w:t>
      </w:r>
      <w:r w:rsidRPr="002B5483">
        <w:rPr>
          <w:rStyle w:val="Incipit"/>
        </w:rPr>
        <w:t>deum</w:t>
      </w:r>
      <w:r>
        <w:rPr>
          <w:lang w:val="it-IT"/>
        </w:rPr>
        <w:t xml:space="preserve"> </w:t>
      </w:r>
      <w:r w:rsidRPr="002B5483">
        <w:rPr>
          <w:rStyle w:val="Incipit"/>
        </w:rPr>
        <w:t>laudamus</w:t>
      </w:r>
      <w:r>
        <w:rPr>
          <w:lang w:val="it-IT"/>
        </w:rPr>
        <w:t xml:space="preserve"> </w:t>
      </w:r>
      <w:r w:rsidRPr="0063507B">
        <w:t>dicitur</w:t>
      </w:r>
      <w:r>
        <w:rPr>
          <w:lang w:val="it-IT"/>
        </w:rPr>
        <w:t>.</w:t>
      </w:r>
    </w:p>
    <w:p w:rsidR="00DE43F7" w:rsidRDefault="00DE43F7" w:rsidP="00321A31">
      <w:pPr>
        <w:rPr>
          <w:lang w:val="it-IT"/>
        </w:rPr>
      </w:pPr>
      <w:r>
        <w:rPr>
          <w:lang w:val="it-IT"/>
        </w:rPr>
        <w:t xml:space="preserve">AD LAUDES AN </w:t>
      </w:r>
      <w:r w:rsidRPr="00C10A1B">
        <w:rPr>
          <w:rStyle w:val="Incipit"/>
        </w:rPr>
        <w:t>O</w:t>
      </w:r>
      <w:r>
        <w:rPr>
          <w:lang w:val="it-IT"/>
        </w:rPr>
        <w:t xml:space="preserve"> </w:t>
      </w:r>
      <w:r w:rsidRPr="00C10A1B">
        <w:rPr>
          <w:rStyle w:val="Incipit"/>
        </w:rPr>
        <w:t>admirabile</w:t>
      </w:r>
      <w:r>
        <w:rPr>
          <w:lang w:val="it-IT"/>
        </w:rPr>
        <w:t xml:space="preserve">. AN </w:t>
      </w:r>
      <w:r w:rsidRPr="00C10A1B">
        <w:rPr>
          <w:rStyle w:val="Incipit"/>
        </w:rPr>
        <w:t>Quando</w:t>
      </w:r>
      <w:r>
        <w:rPr>
          <w:lang w:val="it-IT"/>
        </w:rPr>
        <w:t xml:space="preserve"> </w:t>
      </w:r>
      <w:r w:rsidRPr="00C10A1B">
        <w:rPr>
          <w:rStyle w:val="Incipit"/>
        </w:rPr>
        <w:t>natus</w:t>
      </w:r>
      <w:r>
        <w:rPr>
          <w:lang w:val="it-IT"/>
        </w:rPr>
        <w:t xml:space="preserve"> </w:t>
      </w:r>
      <w:r w:rsidRPr="00C10A1B">
        <w:rPr>
          <w:rStyle w:val="Incipit"/>
        </w:rPr>
        <w:t>est</w:t>
      </w:r>
      <w:r w:rsidR="007F4CE6">
        <w:rPr>
          <w:lang w:val="it-IT"/>
        </w:rPr>
        <w:t xml:space="preserve">. </w:t>
      </w:r>
      <w:r>
        <w:rPr>
          <w:lang w:val="it-IT"/>
        </w:rPr>
        <w:t xml:space="preserve">AN </w:t>
      </w:r>
      <w:r w:rsidRPr="00C10A1B">
        <w:rPr>
          <w:rStyle w:val="Incipit"/>
        </w:rPr>
        <w:t>Rubum</w:t>
      </w:r>
      <w:r>
        <w:rPr>
          <w:lang w:val="it-IT"/>
        </w:rPr>
        <w:t xml:space="preserve"> </w:t>
      </w:r>
      <w:r w:rsidRPr="00C10A1B">
        <w:rPr>
          <w:rStyle w:val="Incipit"/>
        </w:rPr>
        <w:t>quem</w:t>
      </w:r>
      <w:r>
        <w:rPr>
          <w:lang w:val="it-IT"/>
        </w:rPr>
        <w:t xml:space="preserve"> </w:t>
      </w:r>
      <w:r w:rsidRPr="00C10A1B">
        <w:rPr>
          <w:rStyle w:val="Incipit"/>
        </w:rPr>
        <w:t>viderat</w:t>
      </w:r>
      <w:r>
        <w:rPr>
          <w:lang w:val="it-IT"/>
        </w:rPr>
        <w:t xml:space="preserve">. AN </w:t>
      </w:r>
      <w:r w:rsidRPr="00C10A1B">
        <w:rPr>
          <w:rStyle w:val="Incipit"/>
        </w:rPr>
        <w:t>Germinavit</w:t>
      </w:r>
      <w:r>
        <w:rPr>
          <w:lang w:val="it-IT"/>
        </w:rPr>
        <w:t xml:space="preserve">. AN </w:t>
      </w:r>
      <w:r w:rsidRPr="00C10A1B">
        <w:rPr>
          <w:rStyle w:val="Incipit"/>
        </w:rPr>
        <w:t>Ecce</w:t>
      </w:r>
      <w:r>
        <w:rPr>
          <w:lang w:val="it-IT"/>
        </w:rPr>
        <w:t xml:space="preserve"> </w:t>
      </w:r>
      <w:r w:rsidRPr="00C10A1B">
        <w:rPr>
          <w:rStyle w:val="Incipit"/>
        </w:rPr>
        <w:t>Maria</w:t>
      </w:r>
      <w:r>
        <w:rPr>
          <w:lang w:val="it-IT"/>
        </w:rPr>
        <w:t>. Harum antiphonar</w:t>
      </w:r>
      <w:r w:rsidR="00350DA3">
        <w:rPr>
          <w:lang w:val="it-IT"/>
        </w:rPr>
        <w:t>um quaecumque usque in p</w:t>
      </w:r>
      <w:r>
        <w:rPr>
          <w:lang w:val="it-IT"/>
        </w:rPr>
        <w:t>urifi</w:t>
      </w:r>
      <w:r w:rsidR="00AD2B68">
        <w:rPr>
          <w:lang w:val="it-IT"/>
        </w:rPr>
        <w:t>(33v)</w:t>
      </w:r>
      <w:r w:rsidR="00402F58">
        <w:rPr>
          <w:lang w:val="it-IT"/>
        </w:rPr>
        <w:t>cationem sanctae Mariae. In su</w:t>
      </w:r>
      <w:r w:rsidR="00C10A1B">
        <w:rPr>
          <w:lang w:val="it-IT"/>
        </w:rPr>
        <w:t>ffragio de sancta Maria canitur.</w:t>
      </w:r>
      <w:r w:rsidR="00402F58">
        <w:rPr>
          <w:lang w:val="it-IT"/>
        </w:rPr>
        <w:t xml:space="preserve"> A</w:t>
      </w:r>
      <w:r w:rsidR="004D4331">
        <w:rPr>
          <w:lang w:val="it-IT"/>
        </w:rPr>
        <w:t>B</w:t>
      </w:r>
      <w:r w:rsidR="00402F58">
        <w:rPr>
          <w:lang w:val="it-IT"/>
        </w:rPr>
        <w:t xml:space="preserve"> </w:t>
      </w:r>
      <w:r w:rsidR="00402F58" w:rsidRPr="00C10A1B">
        <w:rPr>
          <w:rStyle w:val="Incipit"/>
        </w:rPr>
        <w:t>Mirabile</w:t>
      </w:r>
      <w:r w:rsidR="00402F58">
        <w:rPr>
          <w:lang w:val="it-IT"/>
        </w:rPr>
        <w:t xml:space="preserve"> </w:t>
      </w:r>
      <w:r w:rsidR="00402F58" w:rsidRPr="00C10A1B">
        <w:rPr>
          <w:rStyle w:val="Incipit"/>
        </w:rPr>
        <w:t>mysterium</w:t>
      </w:r>
      <w:r w:rsidR="00402F58">
        <w:rPr>
          <w:lang w:val="it-IT"/>
        </w:rPr>
        <w:t>.</w:t>
      </w:r>
    </w:p>
    <w:p w:rsidR="00402F58" w:rsidRDefault="00402F58" w:rsidP="00321A31">
      <w:pPr>
        <w:rPr>
          <w:lang w:val="it-IT"/>
        </w:rPr>
      </w:pPr>
      <w:r>
        <w:rPr>
          <w:lang w:val="it-IT"/>
        </w:rPr>
        <w:t xml:space="preserve">AD CURSUS AN </w:t>
      </w:r>
      <w:r w:rsidRPr="00C10A1B">
        <w:rPr>
          <w:rStyle w:val="Incipit"/>
        </w:rPr>
        <w:t>O</w:t>
      </w:r>
      <w:r>
        <w:rPr>
          <w:lang w:val="it-IT"/>
        </w:rPr>
        <w:t xml:space="preserve"> </w:t>
      </w:r>
      <w:r w:rsidRPr="00C10A1B">
        <w:rPr>
          <w:rStyle w:val="Incipit"/>
        </w:rPr>
        <w:t>admirabile</w:t>
      </w:r>
      <w:r w:rsidR="00170C23">
        <w:rPr>
          <w:lang w:val="it-IT"/>
        </w:rPr>
        <w:t xml:space="preserve"> cum reliquis. Responsoria</w:t>
      </w:r>
      <w:r>
        <w:rPr>
          <w:lang w:val="it-IT"/>
        </w:rPr>
        <w:t xml:space="preserve"> et versus ut supra.</w:t>
      </w:r>
    </w:p>
    <w:p w:rsidR="00350DA3" w:rsidRDefault="00402F58" w:rsidP="00321A31">
      <w:pPr>
        <w:rPr>
          <w:lang w:val="it-IT"/>
        </w:rPr>
      </w:pPr>
      <w:r>
        <w:rPr>
          <w:lang w:val="it-IT"/>
        </w:rPr>
        <w:t xml:space="preserve">AD MISSAM [IN] </w:t>
      </w:r>
      <w:r w:rsidRPr="00C10A1B">
        <w:rPr>
          <w:rStyle w:val="Incipit"/>
        </w:rPr>
        <w:t>Vultum</w:t>
      </w:r>
      <w:r>
        <w:rPr>
          <w:lang w:val="it-IT"/>
        </w:rPr>
        <w:t xml:space="preserve"> </w:t>
      </w:r>
      <w:r w:rsidRPr="00C10A1B">
        <w:rPr>
          <w:rStyle w:val="Incipit"/>
        </w:rPr>
        <w:t>tuum</w:t>
      </w:r>
      <w:r>
        <w:rPr>
          <w:lang w:val="it-IT"/>
        </w:rPr>
        <w:t xml:space="preserve">. [KY] </w:t>
      </w:r>
      <w:r w:rsidRPr="00C10A1B">
        <w:rPr>
          <w:rStyle w:val="Incipit"/>
        </w:rPr>
        <w:t>Kyrie</w:t>
      </w:r>
      <w:r>
        <w:rPr>
          <w:lang w:val="it-IT"/>
        </w:rPr>
        <w:t xml:space="preserve"> </w:t>
      </w:r>
      <w:r w:rsidRPr="00C10A1B">
        <w:rPr>
          <w:rStyle w:val="Incipit"/>
        </w:rPr>
        <w:t>eleyson</w:t>
      </w:r>
      <w:r>
        <w:rPr>
          <w:lang w:val="it-IT"/>
        </w:rPr>
        <w:t xml:space="preserve">. [GL] </w:t>
      </w:r>
      <w:r w:rsidRPr="00C10A1B">
        <w:rPr>
          <w:rStyle w:val="Incipit"/>
        </w:rPr>
        <w:t>Gloria</w:t>
      </w:r>
      <w:r>
        <w:rPr>
          <w:lang w:val="it-IT"/>
        </w:rPr>
        <w:t xml:space="preserve"> </w:t>
      </w:r>
      <w:r w:rsidRPr="00C10A1B">
        <w:rPr>
          <w:rStyle w:val="Incipit"/>
        </w:rPr>
        <w:t>in</w:t>
      </w:r>
      <w:r>
        <w:rPr>
          <w:lang w:val="it-IT"/>
        </w:rPr>
        <w:t xml:space="preserve"> </w:t>
      </w:r>
      <w:r w:rsidRPr="00C10A1B">
        <w:rPr>
          <w:rStyle w:val="Incipit"/>
        </w:rPr>
        <w:t>excelsis</w:t>
      </w:r>
      <w:r w:rsidR="00C10A1B">
        <w:rPr>
          <w:lang w:val="it-IT"/>
        </w:rPr>
        <w:t xml:space="preserve">. </w:t>
      </w:r>
      <w:r>
        <w:rPr>
          <w:lang w:val="it-IT"/>
        </w:rPr>
        <w:t xml:space="preserve">CL </w:t>
      </w:r>
      <w:r w:rsidRPr="00C10A1B">
        <w:rPr>
          <w:rStyle w:val="Incipit"/>
        </w:rPr>
        <w:t>Deus</w:t>
      </w:r>
      <w:r>
        <w:rPr>
          <w:lang w:val="it-IT"/>
        </w:rPr>
        <w:t xml:space="preserve"> </w:t>
      </w:r>
      <w:r w:rsidRPr="00C10A1B">
        <w:rPr>
          <w:rStyle w:val="Incipit"/>
        </w:rPr>
        <w:t>qui</w:t>
      </w:r>
      <w:r>
        <w:rPr>
          <w:lang w:val="it-IT"/>
        </w:rPr>
        <w:t xml:space="preserve"> </w:t>
      </w:r>
      <w:r w:rsidRPr="00C10A1B">
        <w:rPr>
          <w:rStyle w:val="Incipit"/>
        </w:rPr>
        <w:t>salutis</w:t>
      </w:r>
      <w:r w:rsidR="00350DA3">
        <w:rPr>
          <w:lang w:val="it-IT"/>
        </w:rPr>
        <w:t xml:space="preserve">. EP </w:t>
      </w:r>
      <w:r w:rsidR="00350DA3" w:rsidRPr="00C10A1B">
        <w:rPr>
          <w:rStyle w:val="Incipit"/>
        </w:rPr>
        <w:t>Prius</w:t>
      </w:r>
      <w:r w:rsidR="00350DA3">
        <w:rPr>
          <w:lang w:val="it-IT"/>
        </w:rPr>
        <w:t xml:space="preserve"> </w:t>
      </w:r>
      <w:r w:rsidR="00350DA3" w:rsidRPr="00C10A1B">
        <w:rPr>
          <w:rStyle w:val="Incipit"/>
        </w:rPr>
        <w:t>enim</w:t>
      </w:r>
      <w:r w:rsidR="00350DA3">
        <w:rPr>
          <w:lang w:val="it-IT"/>
        </w:rPr>
        <w:t xml:space="preserve"> </w:t>
      </w:r>
      <w:r w:rsidR="00350DA3" w:rsidRPr="00C10A1B">
        <w:rPr>
          <w:rStyle w:val="Incipit"/>
        </w:rPr>
        <w:t>quam</w:t>
      </w:r>
      <w:r w:rsidR="00350DA3">
        <w:rPr>
          <w:lang w:val="it-IT"/>
        </w:rPr>
        <w:t xml:space="preserve"> </w:t>
      </w:r>
      <w:r w:rsidR="00350DA3" w:rsidRPr="00C10A1B">
        <w:rPr>
          <w:rStyle w:val="Incipit"/>
        </w:rPr>
        <w:t>sub</w:t>
      </w:r>
      <w:r w:rsidR="00350DA3">
        <w:rPr>
          <w:lang w:val="it-IT"/>
        </w:rPr>
        <w:t xml:space="preserve"> </w:t>
      </w:r>
      <w:r w:rsidR="00350DA3" w:rsidRPr="00C10A1B">
        <w:rPr>
          <w:rStyle w:val="Incipit"/>
        </w:rPr>
        <w:t>lege</w:t>
      </w:r>
      <w:r w:rsidR="00350DA3">
        <w:rPr>
          <w:lang w:val="it-IT"/>
        </w:rPr>
        <w:t xml:space="preserve">. GR </w:t>
      </w:r>
      <w:r w:rsidR="00350DA3" w:rsidRPr="00C10A1B">
        <w:rPr>
          <w:rStyle w:val="Incipit"/>
        </w:rPr>
        <w:t>Diffusa</w:t>
      </w:r>
      <w:r w:rsidR="00350DA3">
        <w:rPr>
          <w:lang w:val="it-IT"/>
        </w:rPr>
        <w:t xml:space="preserve"> </w:t>
      </w:r>
      <w:r w:rsidR="00350DA3" w:rsidRPr="00C10A1B">
        <w:rPr>
          <w:rStyle w:val="Incipit"/>
        </w:rPr>
        <w:t>est</w:t>
      </w:r>
      <w:r w:rsidR="00350DA3">
        <w:rPr>
          <w:lang w:val="it-IT"/>
        </w:rPr>
        <w:t xml:space="preserve">. ALV </w:t>
      </w:r>
      <w:r w:rsidR="00350DA3" w:rsidRPr="00C10A1B">
        <w:rPr>
          <w:rStyle w:val="Incipit"/>
        </w:rPr>
        <w:t>Post</w:t>
      </w:r>
      <w:r w:rsidR="00350DA3">
        <w:rPr>
          <w:lang w:val="it-IT"/>
        </w:rPr>
        <w:t xml:space="preserve"> </w:t>
      </w:r>
      <w:r w:rsidR="00350DA3" w:rsidRPr="00C10A1B">
        <w:rPr>
          <w:rStyle w:val="Incipit"/>
        </w:rPr>
        <w:t>partum</w:t>
      </w:r>
      <w:r w:rsidR="00350DA3">
        <w:rPr>
          <w:lang w:val="it-IT"/>
        </w:rPr>
        <w:t xml:space="preserve">. SE </w:t>
      </w:r>
      <w:r w:rsidR="00350DA3" w:rsidRPr="00C10A1B">
        <w:rPr>
          <w:rStyle w:val="Incipit"/>
        </w:rPr>
        <w:t>Eia</w:t>
      </w:r>
      <w:r w:rsidR="00350DA3">
        <w:rPr>
          <w:lang w:val="it-IT"/>
        </w:rPr>
        <w:t xml:space="preserve"> </w:t>
      </w:r>
      <w:r w:rsidR="00350DA3" w:rsidRPr="00C10A1B">
        <w:rPr>
          <w:rStyle w:val="Incipit"/>
        </w:rPr>
        <w:t>recolamus</w:t>
      </w:r>
      <w:r w:rsidR="00350DA3">
        <w:rPr>
          <w:lang w:val="it-IT"/>
        </w:rPr>
        <w:t xml:space="preserve">. EV </w:t>
      </w:r>
      <w:r w:rsidR="00350DA3" w:rsidRPr="00C10A1B">
        <w:rPr>
          <w:rStyle w:val="Incipit"/>
        </w:rPr>
        <w:t>Postquam</w:t>
      </w:r>
      <w:r w:rsidR="00350DA3">
        <w:rPr>
          <w:lang w:val="it-IT"/>
        </w:rPr>
        <w:t xml:space="preserve"> </w:t>
      </w:r>
      <w:r w:rsidR="00350DA3" w:rsidRPr="00C10A1B">
        <w:rPr>
          <w:rStyle w:val="Incipit"/>
        </w:rPr>
        <w:t>consummat</w:t>
      </w:r>
      <w:r w:rsidR="00C10A1B">
        <w:rPr>
          <w:rStyle w:val="Incipit"/>
        </w:rPr>
        <w:t>i</w:t>
      </w:r>
      <w:r w:rsidR="00350DA3">
        <w:rPr>
          <w:lang w:val="it-IT"/>
        </w:rPr>
        <w:t xml:space="preserve">. [CR] </w:t>
      </w:r>
      <w:r w:rsidR="00350DA3" w:rsidRPr="00C10A1B">
        <w:rPr>
          <w:rStyle w:val="Incipit"/>
        </w:rPr>
        <w:t>Credo</w:t>
      </w:r>
      <w:r w:rsidR="00350DA3">
        <w:rPr>
          <w:lang w:val="it-IT"/>
        </w:rPr>
        <w:t xml:space="preserve"> </w:t>
      </w:r>
      <w:r w:rsidR="00350DA3" w:rsidRPr="00C10A1B">
        <w:rPr>
          <w:rStyle w:val="Incipit"/>
        </w:rPr>
        <w:t>in</w:t>
      </w:r>
      <w:r w:rsidR="00350DA3">
        <w:rPr>
          <w:lang w:val="it-IT"/>
        </w:rPr>
        <w:t xml:space="preserve"> </w:t>
      </w:r>
      <w:r w:rsidR="00350DA3" w:rsidRPr="00C10A1B">
        <w:rPr>
          <w:rStyle w:val="Incipit"/>
        </w:rPr>
        <w:t>unum</w:t>
      </w:r>
      <w:r w:rsidR="00350DA3">
        <w:rPr>
          <w:lang w:val="it-IT"/>
        </w:rPr>
        <w:t xml:space="preserve"> </w:t>
      </w:r>
      <w:r w:rsidR="00350DA3" w:rsidRPr="00C10A1B">
        <w:rPr>
          <w:rStyle w:val="Incipit"/>
        </w:rPr>
        <w:t>deum</w:t>
      </w:r>
      <w:r w:rsidR="00350DA3">
        <w:rPr>
          <w:lang w:val="it-IT"/>
        </w:rPr>
        <w:t xml:space="preserve"> dicitur. OF </w:t>
      </w:r>
      <w:r w:rsidR="00350DA3" w:rsidRPr="00C10A1B">
        <w:rPr>
          <w:rStyle w:val="Incipit"/>
        </w:rPr>
        <w:t>Offerentur</w:t>
      </w:r>
      <w:r w:rsidR="00350DA3">
        <w:rPr>
          <w:lang w:val="it-IT"/>
        </w:rPr>
        <w:t xml:space="preserve"> longius. PF </w:t>
      </w:r>
      <w:r w:rsidR="00350DA3" w:rsidRPr="00C10A1B">
        <w:rPr>
          <w:rStyle w:val="Incipit"/>
        </w:rPr>
        <w:t>Quia</w:t>
      </w:r>
      <w:r w:rsidR="00350DA3">
        <w:rPr>
          <w:lang w:val="it-IT"/>
        </w:rPr>
        <w:t xml:space="preserve"> </w:t>
      </w:r>
      <w:r w:rsidR="00350DA3" w:rsidRPr="00C10A1B">
        <w:rPr>
          <w:rStyle w:val="Incipit"/>
        </w:rPr>
        <w:t>per</w:t>
      </w:r>
      <w:r w:rsidR="00350DA3">
        <w:rPr>
          <w:lang w:val="it-IT"/>
        </w:rPr>
        <w:t xml:space="preserve"> </w:t>
      </w:r>
      <w:r w:rsidR="00350DA3" w:rsidRPr="00C10A1B">
        <w:rPr>
          <w:rStyle w:val="Incipit"/>
        </w:rPr>
        <w:t>incarnati</w:t>
      </w:r>
      <w:r w:rsidR="00350DA3">
        <w:rPr>
          <w:lang w:val="it-IT"/>
        </w:rPr>
        <w:t xml:space="preserve">. CO </w:t>
      </w:r>
      <w:r w:rsidR="00350DA3" w:rsidRPr="00C10A1B">
        <w:rPr>
          <w:rStyle w:val="Incipit"/>
        </w:rPr>
        <w:t>Simile</w:t>
      </w:r>
      <w:r w:rsidR="00350DA3">
        <w:rPr>
          <w:lang w:val="it-IT"/>
        </w:rPr>
        <w:t xml:space="preserve"> </w:t>
      </w:r>
      <w:r w:rsidR="00350DA3" w:rsidRPr="00C10A1B">
        <w:rPr>
          <w:rStyle w:val="Incipit"/>
        </w:rPr>
        <w:t>est</w:t>
      </w:r>
      <w:r w:rsidR="00350DA3">
        <w:rPr>
          <w:lang w:val="it-IT"/>
        </w:rPr>
        <w:t xml:space="preserve"> </w:t>
      </w:r>
      <w:r w:rsidR="00350DA3" w:rsidRPr="00C10A1B">
        <w:rPr>
          <w:rStyle w:val="Incipit"/>
        </w:rPr>
        <w:t>regnum</w:t>
      </w:r>
      <w:r w:rsidR="00350DA3">
        <w:rPr>
          <w:lang w:val="it-IT"/>
        </w:rPr>
        <w:t xml:space="preserve">. Ab hac die usque in purificationem ORCL </w:t>
      </w:r>
      <w:r w:rsidR="00350DA3" w:rsidRPr="00C10A1B">
        <w:rPr>
          <w:rStyle w:val="Incipit"/>
        </w:rPr>
        <w:t>Deus</w:t>
      </w:r>
      <w:r w:rsidR="00350DA3">
        <w:rPr>
          <w:lang w:val="it-IT"/>
        </w:rPr>
        <w:t xml:space="preserve"> </w:t>
      </w:r>
      <w:r w:rsidR="00350DA3" w:rsidRPr="00C10A1B">
        <w:rPr>
          <w:rStyle w:val="Incipit"/>
        </w:rPr>
        <w:t>qui</w:t>
      </w:r>
      <w:r w:rsidR="00350DA3">
        <w:rPr>
          <w:lang w:val="it-IT"/>
        </w:rPr>
        <w:t xml:space="preserve"> </w:t>
      </w:r>
      <w:r w:rsidR="00350DA3" w:rsidRPr="00C10A1B">
        <w:rPr>
          <w:rStyle w:val="Incipit"/>
        </w:rPr>
        <w:t>salutis</w:t>
      </w:r>
      <w:r w:rsidR="00350DA3">
        <w:rPr>
          <w:lang w:val="it-IT"/>
        </w:rPr>
        <w:t xml:space="preserve"> </w:t>
      </w:r>
      <w:r w:rsidR="00350DA3" w:rsidRPr="00C10A1B">
        <w:rPr>
          <w:rStyle w:val="Incipit"/>
        </w:rPr>
        <w:t>aeternae</w:t>
      </w:r>
      <w:r w:rsidR="00350DA3">
        <w:rPr>
          <w:lang w:val="it-IT"/>
        </w:rPr>
        <w:t xml:space="preserve"> quolibet die in missa dicitur</w:t>
      </w:r>
      <w:r w:rsidR="00C10A1B">
        <w:rPr>
          <w:lang w:val="it-IT"/>
        </w:rPr>
        <w:t>,</w:t>
      </w:r>
      <w:r w:rsidR="00350DA3">
        <w:rPr>
          <w:lang w:val="it-IT"/>
        </w:rPr>
        <w:t xml:space="preserve"> nisi in Epiphania.</w:t>
      </w:r>
    </w:p>
    <w:p w:rsidR="00350DA3" w:rsidRDefault="00350DA3" w:rsidP="00321A31">
      <w:pPr>
        <w:rPr>
          <w:lang w:val="it-IT"/>
        </w:rPr>
      </w:pPr>
      <w:r>
        <w:rPr>
          <w:lang w:val="it-IT"/>
        </w:rPr>
        <w:t xml:space="preserve">IN SECUNDA VESPERA AN </w:t>
      </w:r>
      <w:r w:rsidRPr="00C10A1B">
        <w:rPr>
          <w:rStyle w:val="Incipit"/>
        </w:rPr>
        <w:t>O</w:t>
      </w:r>
      <w:r>
        <w:rPr>
          <w:lang w:val="it-IT"/>
        </w:rPr>
        <w:t xml:space="preserve"> </w:t>
      </w:r>
      <w:r w:rsidRPr="00C10A1B">
        <w:rPr>
          <w:rStyle w:val="Incipit"/>
        </w:rPr>
        <w:t>admirabile</w:t>
      </w:r>
      <w:r>
        <w:rPr>
          <w:lang w:val="it-IT"/>
        </w:rPr>
        <w:t xml:space="preserve"> cum reliquis. PS </w:t>
      </w:r>
      <w:r w:rsidRPr="00C10A1B">
        <w:rPr>
          <w:rStyle w:val="Incipit"/>
        </w:rPr>
        <w:t>Dixit</w:t>
      </w:r>
      <w:r>
        <w:rPr>
          <w:lang w:val="it-IT"/>
        </w:rPr>
        <w:t xml:space="preserve"> </w:t>
      </w:r>
      <w:r w:rsidRPr="00C10A1B">
        <w:rPr>
          <w:rStyle w:val="Incipit"/>
        </w:rPr>
        <w:t>dominus</w:t>
      </w:r>
      <w:r>
        <w:rPr>
          <w:lang w:val="it-IT"/>
        </w:rPr>
        <w:t xml:space="preserve">. PS </w:t>
      </w:r>
      <w:r w:rsidRPr="00C10A1B">
        <w:rPr>
          <w:rStyle w:val="Incipit"/>
        </w:rPr>
        <w:t>Confitebor</w:t>
      </w:r>
      <w:r>
        <w:rPr>
          <w:lang w:val="it-IT"/>
        </w:rPr>
        <w:t xml:space="preserve">. PS </w:t>
      </w:r>
      <w:r w:rsidRPr="00C10A1B">
        <w:rPr>
          <w:rStyle w:val="Incipit"/>
        </w:rPr>
        <w:t>Beatus</w:t>
      </w:r>
      <w:r>
        <w:rPr>
          <w:lang w:val="it-IT"/>
        </w:rPr>
        <w:t xml:space="preserve"> </w:t>
      </w:r>
      <w:r w:rsidRPr="00C10A1B">
        <w:rPr>
          <w:rStyle w:val="Incipit"/>
        </w:rPr>
        <w:t>vir</w:t>
      </w:r>
      <w:r>
        <w:rPr>
          <w:lang w:val="it-IT"/>
        </w:rPr>
        <w:t xml:space="preserve">. PS </w:t>
      </w:r>
      <w:r w:rsidRPr="00C10A1B">
        <w:rPr>
          <w:rStyle w:val="Incipit"/>
        </w:rPr>
        <w:t>De</w:t>
      </w:r>
      <w:r>
        <w:rPr>
          <w:lang w:val="it-IT"/>
        </w:rPr>
        <w:t xml:space="preserve"> </w:t>
      </w:r>
      <w:r w:rsidRPr="00C10A1B">
        <w:rPr>
          <w:rStyle w:val="Incipit"/>
        </w:rPr>
        <w:t>profundis</w:t>
      </w:r>
      <w:r>
        <w:rPr>
          <w:lang w:val="it-IT"/>
        </w:rPr>
        <w:t xml:space="preserve">. PS </w:t>
      </w:r>
      <w:r w:rsidRPr="00C10A1B">
        <w:rPr>
          <w:rStyle w:val="Incipit"/>
        </w:rPr>
        <w:t>Memento</w:t>
      </w:r>
      <w:r>
        <w:rPr>
          <w:lang w:val="it-IT"/>
        </w:rPr>
        <w:t xml:space="preserve"> </w:t>
      </w:r>
      <w:r w:rsidRPr="00C10A1B">
        <w:rPr>
          <w:rStyle w:val="Incipit"/>
        </w:rPr>
        <w:t>domine</w:t>
      </w:r>
      <w:r>
        <w:rPr>
          <w:lang w:val="it-IT"/>
        </w:rPr>
        <w:t xml:space="preserve">. RP </w:t>
      </w:r>
      <w:r w:rsidRPr="00C10A1B">
        <w:rPr>
          <w:rStyle w:val="Incipit"/>
        </w:rPr>
        <w:t>Verbum</w:t>
      </w:r>
      <w:r>
        <w:rPr>
          <w:lang w:val="it-IT"/>
        </w:rPr>
        <w:t xml:space="preserve"> </w:t>
      </w:r>
      <w:r w:rsidRPr="00C10A1B">
        <w:rPr>
          <w:rStyle w:val="Incipit"/>
        </w:rPr>
        <w:t>caro</w:t>
      </w:r>
      <w:r>
        <w:rPr>
          <w:lang w:val="it-IT"/>
        </w:rPr>
        <w:t xml:space="preserve">. RV </w:t>
      </w:r>
      <w:r w:rsidRPr="00C10A1B">
        <w:rPr>
          <w:rStyle w:val="Incipit"/>
        </w:rPr>
        <w:t>In</w:t>
      </w:r>
      <w:r>
        <w:rPr>
          <w:lang w:val="it-IT"/>
        </w:rPr>
        <w:t xml:space="preserve"> </w:t>
      </w:r>
      <w:r w:rsidRPr="00C10A1B">
        <w:rPr>
          <w:rStyle w:val="Incipit"/>
        </w:rPr>
        <w:t>principio</w:t>
      </w:r>
      <w:r w:rsidR="00E516DA">
        <w:rPr>
          <w:lang w:val="it-IT"/>
        </w:rPr>
        <w:t xml:space="preserve"> cum versibus [</w:t>
      </w:r>
      <w:r>
        <w:rPr>
          <w:lang w:val="it-IT"/>
        </w:rPr>
        <w:t xml:space="preserve">PR] </w:t>
      </w:r>
      <w:r w:rsidRPr="00C10A1B">
        <w:rPr>
          <w:rStyle w:val="Incipit"/>
        </w:rPr>
        <w:t>Quem</w:t>
      </w:r>
      <w:r>
        <w:rPr>
          <w:lang w:val="it-IT"/>
        </w:rPr>
        <w:t xml:space="preserve"> </w:t>
      </w:r>
      <w:r w:rsidRPr="00C10A1B">
        <w:rPr>
          <w:rStyle w:val="Incipit"/>
        </w:rPr>
        <w:t>aethera</w:t>
      </w:r>
      <w:r>
        <w:rPr>
          <w:lang w:val="it-IT"/>
        </w:rPr>
        <w:t xml:space="preserve">. HY </w:t>
      </w:r>
      <w:r w:rsidRPr="00C10A1B">
        <w:rPr>
          <w:rStyle w:val="Incipit"/>
        </w:rPr>
        <w:t>A</w:t>
      </w:r>
      <w:r>
        <w:rPr>
          <w:lang w:val="it-IT"/>
        </w:rPr>
        <w:t xml:space="preserve"> </w:t>
      </w:r>
      <w:r w:rsidRPr="00C10A1B">
        <w:rPr>
          <w:rStyle w:val="Incipit"/>
        </w:rPr>
        <w:t>solis</w:t>
      </w:r>
      <w:r>
        <w:rPr>
          <w:lang w:val="it-IT"/>
        </w:rPr>
        <w:t xml:space="preserve"> </w:t>
      </w:r>
      <w:r w:rsidRPr="00C10A1B">
        <w:rPr>
          <w:rStyle w:val="Incipit"/>
        </w:rPr>
        <w:t>ortus</w:t>
      </w:r>
      <w:r>
        <w:rPr>
          <w:lang w:val="it-IT"/>
        </w:rPr>
        <w:t xml:space="preserve">. AM </w:t>
      </w:r>
      <w:r w:rsidRPr="00C10A1B">
        <w:rPr>
          <w:rStyle w:val="Incipit"/>
        </w:rPr>
        <w:t>Qui</w:t>
      </w:r>
      <w:r>
        <w:rPr>
          <w:lang w:val="it-IT"/>
        </w:rPr>
        <w:t xml:space="preserve"> </w:t>
      </w:r>
      <w:r w:rsidRPr="00C10A1B">
        <w:rPr>
          <w:rStyle w:val="Incipit"/>
        </w:rPr>
        <w:t>de</w:t>
      </w:r>
      <w:r>
        <w:rPr>
          <w:lang w:val="it-IT"/>
        </w:rPr>
        <w:t xml:space="preserve"> </w:t>
      </w:r>
      <w:r w:rsidRPr="00C10A1B">
        <w:rPr>
          <w:rStyle w:val="Incipit"/>
        </w:rPr>
        <w:t>terra</w:t>
      </w:r>
      <w:r>
        <w:rPr>
          <w:lang w:val="it-IT"/>
        </w:rPr>
        <w:t xml:space="preserve"> </w:t>
      </w:r>
      <w:r w:rsidRPr="00C10A1B">
        <w:rPr>
          <w:rStyle w:val="Incipit"/>
        </w:rPr>
        <w:t>est</w:t>
      </w:r>
      <w:r>
        <w:rPr>
          <w:lang w:val="it-IT"/>
        </w:rPr>
        <w:t xml:space="preserve">. In suffragio AC </w:t>
      </w:r>
      <w:r w:rsidRPr="00C10A1B">
        <w:rPr>
          <w:rStyle w:val="Incipit"/>
        </w:rPr>
        <w:t>Stephanus</w:t>
      </w:r>
      <w:r>
        <w:rPr>
          <w:lang w:val="it-IT"/>
        </w:rPr>
        <w:t xml:space="preserve"> </w:t>
      </w:r>
      <w:r w:rsidRPr="00C10A1B">
        <w:rPr>
          <w:rStyle w:val="Incipit"/>
        </w:rPr>
        <w:t>autem</w:t>
      </w:r>
      <w:r>
        <w:rPr>
          <w:lang w:val="it-IT"/>
        </w:rPr>
        <w:t>.</w:t>
      </w:r>
    </w:p>
    <w:p w:rsidR="00402F58" w:rsidRDefault="00350DA3" w:rsidP="00350DA3">
      <w:pPr>
        <w:pStyle w:val="berschrift1"/>
        <w:rPr>
          <w:lang w:val="it-IT"/>
        </w:rPr>
      </w:pPr>
      <w:r>
        <w:rPr>
          <w:lang w:val="it-IT"/>
        </w:rPr>
        <w:t>IN OCTAVA SANCTI STEPHANI</w:t>
      </w:r>
    </w:p>
    <w:p w:rsidR="00350DA3" w:rsidRDefault="00350DA3" w:rsidP="00350DA3">
      <w:pPr>
        <w:rPr>
          <w:lang w:val="it-IT"/>
        </w:rPr>
      </w:pPr>
      <w:r>
        <w:rPr>
          <w:lang w:val="it-IT"/>
        </w:rPr>
        <w:t xml:space="preserve">AD MATUTINAS INV </w:t>
      </w:r>
      <w:r w:rsidRPr="00C10A1B">
        <w:rPr>
          <w:rStyle w:val="Incipit"/>
        </w:rPr>
        <w:t>Regem</w:t>
      </w:r>
      <w:r>
        <w:rPr>
          <w:lang w:val="it-IT"/>
        </w:rPr>
        <w:t xml:space="preserve"> </w:t>
      </w:r>
      <w:r w:rsidRPr="00C10A1B">
        <w:rPr>
          <w:rStyle w:val="Incipit"/>
        </w:rPr>
        <w:t>protomartyris</w:t>
      </w:r>
      <w:r>
        <w:rPr>
          <w:lang w:val="it-IT"/>
        </w:rPr>
        <w:t>.</w:t>
      </w:r>
    </w:p>
    <w:p w:rsidR="00E03FCF" w:rsidRDefault="00E03FCF" w:rsidP="00350DA3">
      <w:pPr>
        <w:rPr>
          <w:lang w:val="it-IT"/>
        </w:rPr>
      </w:pPr>
      <w:r>
        <w:rPr>
          <w:lang w:val="it-IT"/>
        </w:rPr>
        <w:t>IN NOCTURNO AN</w:t>
      </w:r>
      <w:r w:rsidR="00350DA3">
        <w:rPr>
          <w:lang w:val="it-IT"/>
        </w:rPr>
        <w:t xml:space="preserve"> </w:t>
      </w:r>
      <w:r w:rsidR="00350DA3" w:rsidRPr="00C10A1B">
        <w:rPr>
          <w:rStyle w:val="Incipit"/>
        </w:rPr>
        <w:t>Beatus</w:t>
      </w:r>
      <w:r w:rsidR="00350DA3">
        <w:rPr>
          <w:lang w:val="it-IT"/>
        </w:rPr>
        <w:t xml:space="preserve"> </w:t>
      </w:r>
      <w:r w:rsidR="00350DA3" w:rsidRPr="00C10A1B">
        <w:rPr>
          <w:rStyle w:val="Incipit"/>
        </w:rPr>
        <w:t>Stephanus</w:t>
      </w:r>
      <w:r w:rsidR="00C10A1B">
        <w:rPr>
          <w:lang w:val="it-IT"/>
        </w:rPr>
        <w:t xml:space="preserve"> cum reliquis.</w:t>
      </w:r>
      <w:r>
        <w:rPr>
          <w:lang w:val="it-IT"/>
        </w:rPr>
        <w:t xml:space="preserve"> Psalmi et versu</w:t>
      </w:r>
      <w:r w:rsidR="00474B8E">
        <w:rPr>
          <w:lang w:val="it-IT"/>
        </w:rPr>
        <w:t>s</w:t>
      </w:r>
      <w:r>
        <w:rPr>
          <w:lang w:val="it-IT"/>
        </w:rPr>
        <w:t xml:space="preserve"> de uno martyre. LS </w:t>
      </w:r>
      <w:r w:rsidRPr="00474B8E">
        <w:rPr>
          <w:rStyle w:val="Incipit"/>
        </w:rPr>
        <w:t>Lectio</w:t>
      </w:r>
      <w:r>
        <w:rPr>
          <w:lang w:val="it-IT"/>
        </w:rPr>
        <w:t xml:space="preserve"> </w:t>
      </w:r>
      <w:r w:rsidRPr="00474B8E">
        <w:rPr>
          <w:rStyle w:val="Incipit"/>
        </w:rPr>
        <w:t>actuum</w:t>
      </w:r>
      <w:r>
        <w:rPr>
          <w:lang w:val="it-IT"/>
        </w:rPr>
        <w:t xml:space="preserve"> </w:t>
      </w:r>
      <w:r w:rsidRPr="00474B8E">
        <w:rPr>
          <w:rStyle w:val="Incipit"/>
        </w:rPr>
        <w:t>apostolorum</w:t>
      </w:r>
      <w:r w:rsidR="00E516DA">
        <w:rPr>
          <w:lang w:val="it-IT"/>
        </w:rPr>
        <w:t>. Primum</w:t>
      </w:r>
      <w:r>
        <w:rPr>
          <w:lang w:val="it-IT"/>
        </w:rPr>
        <w:t xml:space="preserve"> RP </w:t>
      </w:r>
      <w:r w:rsidRPr="00474B8E">
        <w:rPr>
          <w:rStyle w:val="Incipit"/>
        </w:rPr>
        <w:t>Stephanus</w:t>
      </w:r>
      <w:r>
        <w:rPr>
          <w:lang w:val="it-IT"/>
        </w:rPr>
        <w:t xml:space="preserve"> </w:t>
      </w:r>
      <w:r w:rsidRPr="00474B8E">
        <w:rPr>
          <w:rStyle w:val="Incipit"/>
        </w:rPr>
        <w:t>autem</w:t>
      </w:r>
      <w:r>
        <w:rPr>
          <w:lang w:val="it-IT"/>
        </w:rPr>
        <w:t xml:space="preserve"> et sic historia per totum canitur. [TD] </w:t>
      </w:r>
      <w:r w:rsidRPr="00474B8E">
        <w:rPr>
          <w:rStyle w:val="Incipit"/>
        </w:rPr>
        <w:t>Te</w:t>
      </w:r>
      <w:r>
        <w:rPr>
          <w:lang w:val="it-IT"/>
        </w:rPr>
        <w:t xml:space="preserve"> </w:t>
      </w:r>
      <w:r w:rsidRPr="00474B8E">
        <w:rPr>
          <w:rStyle w:val="Incipit"/>
        </w:rPr>
        <w:t>deum</w:t>
      </w:r>
      <w:r>
        <w:rPr>
          <w:lang w:val="it-IT"/>
        </w:rPr>
        <w:t xml:space="preserve"> </w:t>
      </w:r>
      <w:r w:rsidRPr="00474B8E">
        <w:rPr>
          <w:rStyle w:val="Incipit"/>
        </w:rPr>
        <w:t>laudamus</w:t>
      </w:r>
      <w:r>
        <w:rPr>
          <w:lang w:val="it-IT"/>
        </w:rPr>
        <w:t xml:space="preserve"> dicitur.</w:t>
      </w:r>
    </w:p>
    <w:p w:rsidR="00350DA3" w:rsidRDefault="00E03FCF" w:rsidP="00350DA3">
      <w:pPr>
        <w:rPr>
          <w:lang w:val="it-IT"/>
        </w:rPr>
      </w:pPr>
      <w:r>
        <w:rPr>
          <w:lang w:val="it-IT"/>
        </w:rPr>
        <w:t xml:space="preserve">LAUDES AN </w:t>
      </w:r>
      <w:r w:rsidRPr="00A63763">
        <w:rPr>
          <w:rStyle w:val="Incipit"/>
        </w:rPr>
        <w:t>Cum</w:t>
      </w:r>
      <w:r>
        <w:rPr>
          <w:lang w:val="it-IT"/>
        </w:rPr>
        <w:t xml:space="preserve"> </w:t>
      </w:r>
      <w:r w:rsidRPr="00A63763">
        <w:rPr>
          <w:rStyle w:val="Incipit"/>
        </w:rPr>
        <w:t>autem</w:t>
      </w:r>
      <w:r>
        <w:rPr>
          <w:lang w:val="it-IT"/>
        </w:rPr>
        <w:t xml:space="preserve"> </w:t>
      </w:r>
      <w:r w:rsidRPr="00AD35AC">
        <w:t>sola</w:t>
      </w:r>
      <w:r>
        <w:rPr>
          <w:lang w:val="it-IT"/>
        </w:rPr>
        <w:t xml:space="preserve"> tantum. AB </w:t>
      </w:r>
      <w:r w:rsidRPr="00A63763">
        <w:rPr>
          <w:rStyle w:val="Incipit"/>
        </w:rPr>
        <w:t>Patefactae</w:t>
      </w:r>
      <w:r>
        <w:rPr>
          <w:lang w:val="it-IT"/>
        </w:rPr>
        <w:t xml:space="preserve"> </w:t>
      </w:r>
      <w:r w:rsidRPr="00A63763">
        <w:rPr>
          <w:rStyle w:val="Incipit"/>
        </w:rPr>
        <w:t>sunt</w:t>
      </w:r>
      <w:r>
        <w:rPr>
          <w:lang w:val="it-IT"/>
        </w:rPr>
        <w:t>.</w:t>
      </w:r>
    </w:p>
    <w:p w:rsidR="00E03FCF" w:rsidRDefault="00E03FCF" w:rsidP="00350DA3">
      <w:pPr>
        <w:rPr>
          <w:lang w:val="it-IT"/>
        </w:rPr>
      </w:pPr>
      <w:r>
        <w:rPr>
          <w:lang w:val="it-IT"/>
        </w:rPr>
        <w:t xml:space="preserve">AD HORAS AN </w:t>
      </w:r>
      <w:r w:rsidRPr="00A63763">
        <w:rPr>
          <w:rStyle w:val="Incipit"/>
        </w:rPr>
        <w:t>Cum</w:t>
      </w:r>
      <w:r>
        <w:rPr>
          <w:lang w:val="it-IT"/>
        </w:rPr>
        <w:t xml:space="preserve"> </w:t>
      </w:r>
      <w:r w:rsidRPr="00A63763">
        <w:rPr>
          <w:rStyle w:val="Incipit"/>
        </w:rPr>
        <w:t>autem</w:t>
      </w:r>
      <w:r>
        <w:rPr>
          <w:lang w:val="it-IT"/>
        </w:rPr>
        <w:t xml:space="preserve"> cum reliquis.</w:t>
      </w:r>
    </w:p>
    <w:p w:rsidR="00E03FCF" w:rsidRDefault="00E03FCF" w:rsidP="00350DA3">
      <w:pPr>
        <w:rPr>
          <w:lang w:val="it-IT"/>
        </w:rPr>
      </w:pPr>
      <w:r>
        <w:rPr>
          <w:lang w:val="it-IT"/>
        </w:rPr>
        <w:t xml:space="preserve">AD MISSAM [IN] </w:t>
      </w:r>
      <w:r w:rsidRPr="00A63763">
        <w:rPr>
          <w:rStyle w:val="Incipit"/>
        </w:rPr>
        <w:t>Etenim</w:t>
      </w:r>
      <w:r>
        <w:rPr>
          <w:lang w:val="it-IT"/>
        </w:rPr>
        <w:t xml:space="preserve"> </w:t>
      </w:r>
      <w:r w:rsidRPr="00A63763">
        <w:rPr>
          <w:rStyle w:val="Incipit"/>
        </w:rPr>
        <w:t>sederunt</w:t>
      </w:r>
      <w:r>
        <w:rPr>
          <w:lang w:val="it-IT"/>
        </w:rPr>
        <w:t xml:space="preserve"> per totum, ut in die ipsius.</w:t>
      </w:r>
    </w:p>
    <w:p w:rsidR="00E03FCF" w:rsidRDefault="00E03FCF" w:rsidP="00350DA3">
      <w:pPr>
        <w:rPr>
          <w:lang w:val="it-IT"/>
        </w:rPr>
      </w:pPr>
      <w:r>
        <w:rPr>
          <w:lang w:val="it-IT"/>
        </w:rPr>
        <w:lastRenderedPageBreak/>
        <w:t xml:space="preserve">IN SECUNDA VESPERA AN </w:t>
      </w:r>
      <w:r w:rsidRPr="00A63763">
        <w:rPr>
          <w:rStyle w:val="Incipit"/>
        </w:rPr>
        <w:t>Iocundus</w:t>
      </w:r>
      <w:r>
        <w:rPr>
          <w:lang w:val="it-IT"/>
        </w:rPr>
        <w:t xml:space="preserve"> cum reliquis. HY </w:t>
      </w:r>
      <w:r w:rsidRPr="00A63763">
        <w:rPr>
          <w:rStyle w:val="Incipit"/>
        </w:rPr>
        <w:t>Sancte</w:t>
      </w:r>
      <w:r>
        <w:rPr>
          <w:lang w:val="it-IT"/>
        </w:rPr>
        <w:t xml:space="preserve"> </w:t>
      </w:r>
      <w:r w:rsidRPr="00A63763">
        <w:rPr>
          <w:rStyle w:val="Incipit"/>
        </w:rPr>
        <w:t>dei</w:t>
      </w:r>
      <w:r>
        <w:rPr>
          <w:lang w:val="it-IT"/>
        </w:rPr>
        <w:t xml:space="preserve">. AM </w:t>
      </w:r>
      <w:r w:rsidRPr="00A63763">
        <w:rPr>
          <w:rStyle w:val="Incipit"/>
        </w:rPr>
        <w:t>Sepelierunt</w:t>
      </w:r>
      <w:r>
        <w:rPr>
          <w:lang w:val="it-IT"/>
        </w:rPr>
        <w:t>. In suffragio de sancta Maria, de sancto Ioanne et de Innocentibus.</w:t>
      </w:r>
    </w:p>
    <w:p w:rsidR="00E03FCF" w:rsidRDefault="00E03FCF" w:rsidP="00E03FCF">
      <w:pPr>
        <w:pStyle w:val="berschrift1"/>
        <w:rPr>
          <w:lang w:val="it-IT"/>
        </w:rPr>
      </w:pPr>
      <w:r>
        <w:rPr>
          <w:lang w:val="it-IT"/>
        </w:rPr>
        <w:t>IN OCTAVA SANCTI IOANNIS</w:t>
      </w:r>
    </w:p>
    <w:p w:rsidR="00E03FCF" w:rsidRDefault="00E03FCF" w:rsidP="00E03FCF">
      <w:pPr>
        <w:rPr>
          <w:lang w:val="it-IT"/>
        </w:rPr>
      </w:pPr>
      <w:r>
        <w:rPr>
          <w:lang w:val="it-IT"/>
        </w:rPr>
        <w:t>[AD MATUTINAS] IN</w:t>
      </w:r>
      <w:r w:rsidR="00D06D4A">
        <w:rPr>
          <w:lang w:val="it-IT"/>
        </w:rPr>
        <w:t>V</w:t>
      </w:r>
      <w:r>
        <w:rPr>
          <w:lang w:val="it-IT"/>
        </w:rPr>
        <w:t xml:space="preserve"> </w:t>
      </w:r>
      <w:r w:rsidRPr="00A63763">
        <w:rPr>
          <w:rStyle w:val="Incipit"/>
        </w:rPr>
        <w:t>Crucifixum</w:t>
      </w:r>
      <w:r>
        <w:rPr>
          <w:lang w:val="it-IT"/>
        </w:rPr>
        <w:t>.</w:t>
      </w:r>
    </w:p>
    <w:p w:rsidR="00E03FCF" w:rsidRDefault="00E03FCF" w:rsidP="00E03FCF">
      <w:pPr>
        <w:rPr>
          <w:lang w:val="it-IT"/>
        </w:rPr>
      </w:pPr>
      <w:r>
        <w:rPr>
          <w:lang w:val="it-IT"/>
        </w:rPr>
        <w:t xml:space="preserve">IN NOCTURNO AN </w:t>
      </w:r>
      <w:r w:rsidRPr="00A63763">
        <w:rPr>
          <w:rStyle w:val="Incipit"/>
        </w:rPr>
        <w:t>Ioannes</w:t>
      </w:r>
      <w:r w:rsidRPr="00A002FB">
        <w:t xml:space="preserve"> </w:t>
      </w:r>
      <w:r w:rsidRPr="00A63763">
        <w:rPr>
          <w:rStyle w:val="Incipit"/>
        </w:rPr>
        <w:t>a</w:t>
      </w:r>
      <w:r w:rsidR="00C877D6">
        <w:rPr>
          <w:rStyle w:val="Incipit"/>
        </w:rPr>
        <w:t>postolus</w:t>
      </w:r>
      <w:r w:rsidR="00827723">
        <w:rPr>
          <w:lang w:val="it-IT"/>
        </w:rPr>
        <w:t xml:space="preserve"> </w:t>
      </w:r>
      <w:r w:rsidR="006E59E4">
        <w:rPr>
          <w:lang w:val="it-IT"/>
        </w:rPr>
        <w:t>cum reliquis. Psalmi et vers</w:t>
      </w:r>
      <w:r w:rsidR="00827723">
        <w:rPr>
          <w:lang w:val="it-IT"/>
        </w:rPr>
        <w:t>us</w:t>
      </w:r>
      <w:r>
        <w:rPr>
          <w:lang w:val="it-IT"/>
        </w:rPr>
        <w:t xml:space="preserve"> de apostolis. LS</w:t>
      </w:r>
      <w:r w:rsidR="00C776F2">
        <w:rPr>
          <w:lang w:val="it-IT"/>
        </w:rPr>
        <w:t>LHI</w:t>
      </w:r>
      <w:r>
        <w:rPr>
          <w:lang w:val="it-IT"/>
        </w:rPr>
        <w:t xml:space="preserve"> </w:t>
      </w:r>
      <w:r w:rsidR="00C776F2" w:rsidRPr="00C776F2">
        <w:rPr>
          <w:rStyle w:val="Incipit"/>
        </w:rPr>
        <w:t>|Audi::Avidi|</w:t>
      </w:r>
      <w:r w:rsidRPr="00A002FB">
        <w:t xml:space="preserve"> </w:t>
      </w:r>
      <w:r w:rsidRPr="00C776F2">
        <w:rPr>
          <w:rStyle w:val="Incipit"/>
        </w:rPr>
        <w:t>fabulam</w:t>
      </w:r>
      <w:r>
        <w:rPr>
          <w:lang w:val="it-IT"/>
        </w:rPr>
        <w:t xml:space="preserve">. Historia per totum canitur. [TD] </w:t>
      </w:r>
      <w:r w:rsidRPr="00A63763">
        <w:rPr>
          <w:rStyle w:val="Incipit"/>
        </w:rPr>
        <w:t>Te</w:t>
      </w:r>
      <w:r>
        <w:rPr>
          <w:lang w:val="it-IT"/>
        </w:rPr>
        <w:t xml:space="preserve"> </w:t>
      </w:r>
      <w:r w:rsidRPr="00A63763">
        <w:rPr>
          <w:rStyle w:val="Incipit"/>
        </w:rPr>
        <w:t>deum</w:t>
      </w:r>
      <w:r>
        <w:rPr>
          <w:lang w:val="it-IT"/>
        </w:rPr>
        <w:t xml:space="preserve"> </w:t>
      </w:r>
      <w:r w:rsidRPr="00A63763">
        <w:rPr>
          <w:rStyle w:val="Incipit"/>
        </w:rPr>
        <w:t>laudamus</w:t>
      </w:r>
      <w:r>
        <w:rPr>
          <w:lang w:val="it-IT"/>
        </w:rPr>
        <w:t xml:space="preserve"> dicitur.</w:t>
      </w:r>
    </w:p>
    <w:p w:rsidR="00E03FCF" w:rsidRDefault="00E03FCF" w:rsidP="00E03FCF">
      <w:pPr>
        <w:rPr>
          <w:lang w:val="it-IT"/>
        </w:rPr>
      </w:pPr>
      <w:r>
        <w:rPr>
          <w:lang w:val="it-IT"/>
        </w:rPr>
        <w:t xml:space="preserve">LAUDES AN </w:t>
      </w:r>
      <w:r w:rsidRPr="00A63763">
        <w:rPr>
          <w:rStyle w:val="Incipit"/>
        </w:rPr>
        <w:t>Ecce</w:t>
      </w:r>
      <w:r>
        <w:rPr>
          <w:lang w:val="it-IT"/>
        </w:rPr>
        <w:t xml:space="preserve"> </w:t>
      </w:r>
      <w:r w:rsidRPr="00A63763">
        <w:rPr>
          <w:rStyle w:val="Incipit"/>
        </w:rPr>
        <w:t>puer</w:t>
      </w:r>
      <w:r>
        <w:rPr>
          <w:lang w:val="it-IT"/>
        </w:rPr>
        <w:t xml:space="preserve"> sola tantum</w:t>
      </w:r>
      <w:r w:rsidR="00BC5E2E">
        <w:rPr>
          <w:lang w:val="it-IT"/>
        </w:rPr>
        <w:t>.</w:t>
      </w:r>
      <w:r>
        <w:rPr>
          <w:lang w:val="it-IT"/>
        </w:rPr>
        <w:t xml:space="preserve"> AB </w:t>
      </w:r>
      <w:r w:rsidRPr="00A63763">
        <w:rPr>
          <w:rStyle w:val="Incipit"/>
        </w:rPr>
        <w:t>In</w:t>
      </w:r>
      <w:r>
        <w:rPr>
          <w:lang w:val="it-IT"/>
        </w:rPr>
        <w:t xml:space="preserve"> </w:t>
      </w:r>
      <w:r w:rsidRPr="00A63763">
        <w:rPr>
          <w:rStyle w:val="Incipit"/>
        </w:rPr>
        <w:t>medio</w:t>
      </w:r>
      <w:r>
        <w:rPr>
          <w:lang w:val="it-IT"/>
        </w:rPr>
        <w:t xml:space="preserve"> </w:t>
      </w:r>
      <w:r w:rsidRPr="00A63763">
        <w:rPr>
          <w:rStyle w:val="Incipit"/>
        </w:rPr>
        <w:t>ecclesiae</w:t>
      </w:r>
      <w:r>
        <w:rPr>
          <w:lang w:val="it-IT"/>
        </w:rPr>
        <w:t>. In suffragio ut supra.</w:t>
      </w:r>
    </w:p>
    <w:p w:rsidR="00E03FCF" w:rsidRDefault="00E03FCF" w:rsidP="00E03FCF">
      <w:pPr>
        <w:rPr>
          <w:lang w:val="it-IT"/>
        </w:rPr>
      </w:pPr>
      <w:r>
        <w:rPr>
          <w:lang w:val="it-IT"/>
        </w:rPr>
        <w:t xml:space="preserve">AD CURSUS AN </w:t>
      </w:r>
      <w:r w:rsidRPr="00A63763">
        <w:rPr>
          <w:rStyle w:val="Incipit"/>
        </w:rPr>
        <w:t>Ecce</w:t>
      </w:r>
      <w:r>
        <w:rPr>
          <w:lang w:val="it-IT"/>
        </w:rPr>
        <w:t xml:space="preserve"> </w:t>
      </w:r>
      <w:r w:rsidRPr="00A63763">
        <w:rPr>
          <w:rStyle w:val="Incipit"/>
        </w:rPr>
        <w:t>puer</w:t>
      </w:r>
      <w:r>
        <w:rPr>
          <w:lang w:val="it-IT"/>
        </w:rPr>
        <w:t xml:space="preserve"> cum reliquis.</w:t>
      </w:r>
    </w:p>
    <w:p w:rsidR="00E03FCF" w:rsidRDefault="00E03FCF" w:rsidP="00E03FCF">
      <w:pPr>
        <w:rPr>
          <w:lang w:val="it-IT"/>
        </w:rPr>
      </w:pPr>
      <w:r>
        <w:rPr>
          <w:lang w:val="it-IT"/>
        </w:rPr>
        <w:t xml:space="preserve">AD MISSAM [IN] </w:t>
      </w:r>
      <w:r w:rsidRPr="00A63763">
        <w:rPr>
          <w:rStyle w:val="Incipit"/>
        </w:rPr>
        <w:t>In</w:t>
      </w:r>
      <w:r>
        <w:rPr>
          <w:lang w:val="it-IT"/>
        </w:rPr>
        <w:t xml:space="preserve"> </w:t>
      </w:r>
      <w:r w:rsidRPr="00A63763">
        <w:rPr>
          <w:rStyle w:val="Incipit"/>
        </w:rPr>
        <w:t>medio</w:t>
      </w:r>
      <w:r>
        <w:rPr>
          <w:lang w:val="it-IT"/>
        </w:rPr>
        <w:t xml:space="preserve"> </w:t>
      </w:r>
      <w:r w:rsidRPr="00A63763">
        <w:rPr>
          <w:rStyle w:val="Incipit"/>
        </w:rPr>
        <w:t>ecclesiae</w:t>
      </w:r>
      <w:r>
        <w:rPr>
          <w:lang w:val="it-IT"/>
        </w:rPr>
        <w:t xml:space="preserve"> per totum ut in die ipsius.</w:t>
      </w:r>
    </w:p>
    <w:p w:rsidR="00E03FCF" w:rsidRDefault="00E03FCF" w:rsidP="00E03FCF">
      <w:pPr>
        <w:rPr>
          <w:lang w:val="it-IT"/>
        </w:rPr>
      </w:pPr>
      <w:r>
        <w:rPr>
          <w:lang w:val="it-IT"/>
        </w:rPr>
        <w:t xml:space="preserve">IN SECUNDA VESPERA AN </w:t>
      </w:r>
      <w:r w:rsidRPr="00A63763">
        <w:rPr>
          <w:rStyle w:val="Incipit"/>
        </w:rPr>
        <w:t>Iuravit</w:t>
      </w:r>
      <w:r>
        <w:rPr>
          <w:lang w:val="it-IT"/>
        </w:rPr>
        <w:t xml:space="preserve"> </w:t>
      </w:r>
      <w:r w:rsidRPr="00A63763">
        <w:rPr>
          <w:rStyle w:val="Incipit"/>
        </w:rPr>
        <w:t>dominus</w:t>
      </w:r>
      <w:r>
        <w:rPr>
          <w:lang w:val="it-IT"/>
        </w:rPr>
        <w:t xml:space="preserve"> cum reliquis. HY </w:t>
      </w:r>
      <w:r w:rsidRPr="00A63763">
        <w:rPr>
          <w:rStyle w:val="Incipit"/>
        </w:rPr>
        <w:t>De</w:t>
      </w:r>
      <w:r>
        <w:rPr>
          <w:lang w:val="it-IT"/>
        </w:rPr>
        <w:t xml:space="preserve"> </w:t>
      </w:r>
      <w:r w:rsidRPr="00A63763">
        <w:rPr>
          <w:rStyle w:val="Incipit"/>
        </w:rPr>
        <w:t>patre</w:t>
      </w:r>
      <w:r>
        <w:rPr>
          <w:lang w:val="it-IT"/>
        </w:rPr>
        <w:t xml:space="preserve">. AM </w:t>
      </w:r>
      <w:r w:rsidRPr="00A63763">
        <w:rPr>
          <w:rStyle w:val="Incipit"/>
        </w:rPr>
        <w:t>Iste</w:t>
      </w:r>
      <w:r>
        <w:rPr>
          <w:lang w:val="it-IT"/>
        </w:rPr>
        <w:t xml:space="preserve"> </w:t>
      </w:r>
      <w:r w:rsidRPr="00A63763">
        <w:rPr>
          <w:rStyle w:val="Incipit"/>
        </w:rPr>
        <w:t>est</w:t>
      </w:r>
      <w:r>
        <w:rPr>
          <w:lang w:val="it-IT"/>
        </w:rPr>
        <w:t xml:space="preserve"> </w:t>
      </w:r>
      <w:r w:rsidRPr="00A63763">
        <w:rPr>
          <w:rStyle w:val="Incipit"/>
        </w:rPr>
        <w:t>Ioannes</w:t>
      </w:r>
      <w:r>
        <w:rPr>
          <w:lang w:val="it-IT"/>
        </w:rPr>
        <w:t>. In suffragio ut supra.</w:t>
      </w:r>
    </w:p>
    <w:p w:rsidR="00474B8E" w:rsidRDefault="00474B8E" w:rsidP="00474B8E">
      <w:pPr>
        <w:pStyle w:val="berschrift1"/>
        <w:rPr>
          <w:lang w:val="it-IT"/>
        </w:rPr>
      </w:pPr>
      <w:r>
        <w:rPr>
          <w:lang w:val="it-IT"/>
        </w:rPr>
        <w:t>IN OCTAVA INNOCENTUM</w:t>
      </w:r>
    </w:p>
    <w:p w:rsidR="00474B8E" w:rsidRDefault="00474B8E" w:rsidP="00474B8E">
      <w:pPr>
        <w:rPr>
          <w:lang w:val="it-IT"/>
        </w:rPr>
      </w:pPr>
      <w:r>
        <w:rPr>
          <w:lang w:val="it-IT"/>
        </w:rPr>
        <w:t xml:space="preserve">AD MATUTINAS INV </w:t>
      </w:r>
      <w:r w:rsidRPr="00A63763">
        <w:rPr>
          <w:rStyle w:val="Incipit"/>
        </w:rPr>
        <w:t>Regem</w:t>
      </w:r>
      <w:r>
        <w:rPr>
          <w:lang w:val="it-IT"/>
        </w:rPr>
        <w:t xml:space="preserve"> </w:t>
      </w:r>
      <w:r w:rsidRPr="00A63763">
        <w:rPr>
          <w:rStyle w:val="Incipit"/>
        </w:rPr>
        <w:t>regum</w:t>
      </w:r>
      <w:r>
        <w:rPr>
          <w:lang w:val="it-IT"/>
        </w:rPr>
        <w:t>.</w:t>
      </w:r>
    </w:p>
    <w:p w:rsidR="00474B8E" w:rsidRDefault="00474B8E" w:rsidP="00474B8E">
      <w:pPr>
        <w:rPr>
          <w:lang w:val="it-IT"/>
        </w:rPr>
      </w:pPr>
      <w:r>
        <w:rPr>
          <w:lang w:val="it-IT"/>
        </w:rPr>
        <w:t xml:space="preserve">IN NOCTURNO AN </w:t>
      </w:r>
      <w:r w:rsidRPr="00A63763">
        <w:rPr>
          <w:rStyle w:val="Incipit"/>
        </w:rPr>
        <w:t>Secus</w:t>
      </w:r>
      <w:r>
        <w:rPr>
          <w:lang w:val="it-IT"/>
        </w:rPr>
        <w:t xml:space="preserve"> </w:t>
      </w:r>
      <w:r w:rsidRPr="00A63763">
        <w:rPr>
          <w:rStyle w:val="Incipit"/>
        </w:rPr>
        <w:t>decursus</w:t>
      </w:r>
      <w:r>
        <w:rPr>
          <w:lang w:val="it-IT"/>
        </w:rPr>
        <w:t xml:space="preserve"> cum reliquis. LS </w:t>
      </w:r>
      <w:r w:rsidRPr="00A63763">
        <w:rPr>
          <w:rStyle w:val="Incipit"/>
        </w:rPr>
        <w:t>Dedicatur</w:t>
      </w:r>
      <w:r>
        <w:rPr>
          <w:lang w:val="it-IT"/>
        </w:rPr>
        <w:t xml:space="preserve"> </w:t>
      </w:r>
      <w:r w:rsidRPr="00A63763">
        <w:rPr>
          <w:rStyle w:val="Incipit"/>
        </w:rPr>
        <w:t>novus</w:t>
      </w:r>
      <w:r>
        <w:rPr>
          <w:lang w:val="it-IT"/>
        </w:rPr>
        <w:t>. Historia per totum</w:t>
      </w:r>
      <w:r w:rsidR="00BC5E2E">
        <w:rPr>
          <w:lang w:val="it-IT"/>
        </w:rPr>
        <w:t xml:space="preserve"> canitur</w:t>
      </w:r>
      <w:r>
        <w:rPr>
          <w:lang w:val="it-IT"/>
        </w:rPr>
        <w:t xml:space="preserve">. [TD] </w:t>
      </w:r>
      <w:r w:rsidRPr="00A63763">
        <w:rPr>
          <w:rStyle w:val="Incipit"/>
        </w:rPr>
        <w:t>Te</w:t>
      </w:r>
      <w:r>
        <w:rPr>
          <w:lang w:val="it-IT"/>
        </w:rPr>
        <w:t xml:space="preserve"> </w:t>
      </w:r>
      <w:r w:rsidRPr="00A63763">
        <w:rPr>
          <w:rStyle w:val="Incipit"/>
        </w:rPr>
        <w:t>deum</w:t>
      </w:r>
      <w:r>
        <w:rPr>
          <w:lang w:val="it-IT"/>
        </w:rPr>
        <w:t xml:space="preserve"> </w:t>
      </w:r>
      <w:r w:rsidRPr="00A63763">
        <w:rPr>
          <w:rStyle w:val="Incipit"/>
        </w:rPr>
        <w:t>laudamus</w:t>
      </w:r>
      <w:r>
        <w:rPr>
          <w:lang w:val="it-IT"/>
        </w:rPr>
        <w:t xml:space="preserve"> dicitur.</w:t>
      </w:r>
    </w:p>
    <w:p w:rsidR="00474B8E" w:rsidRDefault="00474B8E" w:rsidP="00474B8E">
      <w:pPr>
        <w:rPr>
          <w:lang w:val="it-IT"/>
        </w:rPr>
      </w:pPr>
      <w:r>
        <w:rPr>
          <w:lang w:val="it-IT"/>
        </w:rPr>
        <w:t xml:space="preserve">AD LAUDES AN </w:t>
      </w:r>
      <w:r w:rsidRPr="00A63763">
        <w:rPr>
          <w:rStyle w:val="Incipit"/>
        </w:rPr>
        <w:t>Herodes</w:t>
      </w:r>
      <w:r>
        <w:rPr>
          <w:lang w:val="it-IT"/>
        </w:rPr>
        <w:t xml:space="preserve"> sola tantum. AB </w:t>
      </w:r>
      <w:r w:rsidRPr="00356BBB">
        <w:rPr>
          <w:rStyle w:val="Incipit"/>
        </w:rPr>
        <w:t>Hi</w:t>
      </w:r>
      <w:r w:rsidRPr="00A002FB">
        <w:t xml:space="preserve"> </w:t>
      </w:r>
      <w:r w:rsidRPr="00356BBB">
        <w:rPr>
          <w:rStyle w:val="Incipit"/>
        </w:rPr>
        <w:t>[sunt]</w:t>
      </w:r>
      <w:r w:rsidRPr="00A002FB">
        <w:t xml:space="preserve"> </w:t>
      </w:r>
      <w:r w:rsidRPr="00356BBB">
        <w:rPr>
          <w:rStyle w:val="Incipit"/>
        </w:rPr>
        <w:t>qui</w:t>
      </w:r>
      <w:r w:rsidRPr="00A002FB">
        <w:t xml:space="preserve"> </w:t>
      </w:r>
      <w:r w:rsidRPr="00356BBB">
        <w:rPr>
          <w:rStyle w:val="Incipit"/>
        </w:rPr>
        <w:t>cum</w:t>
      </w:r>
      <w:r>
        <w:rPr>
          <w:lang w:val="it-IT"/>
        </w:rPr>
        <w:t>.</w:t>
      </w:r>
    </w:p>
    <w:p w:rsidR="00474B8E" w:rsidRDefault="00474B8E" w:rsidP="00474B8E">
      <w:pPr>
        <w:rPr>
          <w:lang w:val="it-IT"/>
        </w:rPr>
      </w:pPr>
      <w:r>
        <w:rPr>
          <w:lang w:val="it-IT"/>
        </w:rPr>
        <w:t>AD HORAS LAUDES per totum.</w:t>
      </w:r>
    </w:p>
    <w:p w:rsidR="00474B8E" w:rsidRDefault="00474B8E" w:rsidP="00474B8E">
      <w:pPr>
        <w:rPr>
          <w:lang w:val="it-IT"/>
        </w:rPr>
      </w:pPr>
      <w:r>
        <w:rPr>
          <w:lang w:val="it-IT"/>
        </w:rPr>
        <w:t xml:space="preserve">MISSA [IN] </w:t>
      </w:r>
      <w:r w:rsidRPr="00A63763">
        <w:rPr>
          <w:rStyle w:val="Incipit"/>
        </w:rPr>
        <w:t>Ex</w:t>
      </w:r>
      <w:r>
        <w:rPr>
          <w:lang w:val="it-IT"/>
        </w:rPr>
        <w:t xml:space="preserve"> </w:t>
      </w:r>
      <w:r w:rsidRPr="00A63763">
        <w:rPr>
          <w:rStyle w:val="Incipit"/>
        </w:rPr>
        <w:t>ore</w:t>
      </w:r>
      <w:r>
        <w:rPr>
          <w:lang w:val="it-IT"/>
        </w:rPr>
        <w:t xml:space="preserve"> per omnia cum [IV] </w:t>
      </w:r>
      <w:r w:rsidRPr="00A63763">
        <w:rPr>
          <w:rStyle w:val="Incipit"/>
        </w:rPr>
        <w:t>Gloria</w:t>
      </w:r>
      <w:r>
        <w:rPr>
          <w:lang w:val="it-IT"/>
        </w:rPr>
        <w:t xml:space="preserve"> </w:t>
      </w:r>
      <w:r w:rsidRPr="00A63763">
        <w:rPr>
          <w:rStyle w:val="Incipit"/>
        </w:rPr>
        <w:t>patri</w:t>
      </w:r>
      <w:r>
        <w:rPr>
          <w:lang w:val="it-IT"/>
        </w:rPr>
        <w:t xml:space="preserve">. [GL] </w:t>
      </w:r>
      <w:r w:rsidRPr="00A63763">
        <w:rPr>
          <w:rStyle w:val="Incipit"/>
        </w:rPr>
        <w:t>Gloria</w:t>
      </w:r>
      <w:r>
        <w:rPr>
          <w:lang w:val="it-IT"/>
        </w:rPr>
        <w:t xml:space="preserve"> </w:t>
      </w:r>
      <w:r w:rsidRPr="00A63763">
        <w:rPr>
          <w:rStyle w:val="Incipit"/>
        </w:rPr>
        <w:t>in</w:t>
      </w:r>
      <w:r>
        <w:rPr>
          <w:lang w:val="it-IT"/>
        </w:rPr>
        <w:t xml:space="preserve"> </w:t>
      </w:r>
      <w:r w:rsidRPr="00A63763">
        <w:rPr>
          <w:rStyle w:val="Incipit"/>
        </w:rPr>
        <w:t>excelsis</w:t>
      </w:r>
      <w:r>
        <w:rPr>
          <w:lang w:val="it-IT"/>
        </w:rPr>
        <w:t xml:space="preserve"> dicitur. ALV </w:t>
      </w:r>
      <w:r w:rsidRPr="00A63763">
        <w:rPr>
          <w:rStyle w:val="Incipit"/>
        </w:rPr>
        <w:t>Te</w:t>
      </w:r>
      <w:r>
        <w:rPr>
          <w:lang w:val="it-IT"/>
        </w:rPr>
        <w:t xml:space="preserve"> </w:t>
      </w:r>
      <w:r w:rsidRPr="00A63763">
        <w:rPr>
          <w:rStyle w:val="Incipit"/>
        </w:rPr>
        <w:t>martyrum</w:t>
      </w:r>
      <w:r>
        <w:rPr>
          <w:lang w:val="it-IT"/>
        </w:rPr>
        <w:t xml:space="preserve"> dicitur, quia in octava Innocentum immortalitatem celebramus, et merito per cantum sollemnem congaudeamus. [IM] </w:t>
      </w:r>
      <w:r w:rsidRPr="00A63763">
        <w:rPr>
          <w:rStyle w:val="Incipit"/>
        </w:rPr>
        <w:t>Ite</w:t>
      </w:r>
      <w:r>
        <w:rPr>
          <w:lang w:val="it-IT"/>
        </w:rPr>
        <w:t xml:space="preserve"> </w:t>
      </w:r>
      <w:r w:rsidRPr="00A63763">
        <w:rPr>
          <w:rStyle w:val="Incipit"/>
        </w:rPr>
        <w:t>missa</w:t>
      </w:r>
      <w:r>
        <w:rPr>
          <w:lang w:val="it-IT"/>
        </w:rPr>
        <w:t xml:space="preserve"> </w:t>
      </w:r>
      <w:r w:rsidRPr="00A63763">
        <w:rPr>
          <w:rStyle w:val="Incipit"/>
        </w:rPr>
        <w:t>est</w:t>
      </w:r>
      <w:r>
        <w:rPr>
          <w:lang w:val="it-IT"/>
        </w:rPr>
        <w:t xml:space="preserve"> dicitur.</w:t>
      </w:r>
    </w:p>
    <w:p w:rsidR="00474B8E" w:rsidRDefault="00474B8E" w:rsidP="00474B8E">
      <w:pPr>
        <w:rPr>
          <w:lang w:val="it-IT"/>
        </w:rPr>
      </w:pPr>
      <w:r>
        <w:rPr>
          <w:lang w:val="it-IT"/>
        </w:rPr>
        <w:t xml:space="preserve">IN SECUNDA VESPERA AN </w:t>
      </w:r>
      <w:r w:rsidRPr="00A63763">
        <w:rPr>
          <w:rStyle w:val="Incipit"/>
        </w:rPr>
        <w:t>Virgam</w:t>
      </w:r>
      <w:r>
        <w:rPr>
          <w:lang w:val="it-IT"/>
        </w:rPr>
        <w:t xml:space="preserve"> </w:t>
      </w:r>
      <w:r w:rsidRPr="00A63763">
        <w:rPr>
          <w:rStyle w:val="Incipit"/>
        </w:rPr>
        <w:t>virtutis</w:t>
      </w:r>
      <w:r>
        <w:rPr>
          <w:lang w:val="it-IT"/>
        </w:rPr>
        <w:t xml:space="preserve"> cum reliquis. HY </w:t>
      </w:r>
      <w:r w:rsidRPr="00A63763">
        <w:rPr>
          <w:rStyle w:val="Incipit"/>
        </w:rPr>
        <w:t>Te</w:t>
      </w:r>
      <w:r>
        <w:rPr>
          <w:lang w:val="it-IT"/>
        </w:rPr>
        <w:t xml:space="preserve"> </w:t>
      </w:r>
      <w:r w:rsidRPr="00A63763">
        <w:rPr>
          <w:rStyle w:val="Incipit"/>
        </w:rPr>
        <w:t>senes</w:t>
      </w:r>
      <w:r>
        <w:rPr>
          <w:lang w:val="it-IT"/>
        </w:rPr>
        <w:t xml:space="preserve"> </w:t>
      </w:r>
      <w:r w:rsidRPr="00A63763">
        <w:rPr>
          <w:rStyle w:val="Incipit"/>
        </w:rPr>
        <w:t>et</w:t>
      </w:r>
      <w:r>
        <w:rPr>
          <w:lang w:val="it-IT"/>
        </w:rPr>
        <w:t xml:space="preserve"> </w:t>
      </w:r>
      <w:r w:rsidRPr="00A63763">
        <w:rPr>
          <w:rStyle w:val="Incipit"/>
        </w:rPr>
        <w:t>te</w:t>
      </w:r>
      <w:r>
        <w:rPr>
          <w:lang w:val="it-IT"/>
        </w:rPr>
        <w:t xml:space="preserve">. AM </w:t>
      </w:r>
      <w:r w:rsidRPr="00A63763">
        <w:rPr>
          <w:rStyle w:val="Incipit"/>
        </w:rPr>
        <w:t>Hi</w:t>
      </w:r>
      <w:r>
        <w:rPr>
          <w:lang w:val="it-IT"/>
        </w:rPr>
        <w:t xml:space="preserve"> </w:t>
      </w:r>
      <w:r w:rsidRPr="00A63763">
        <w:rPr>
          <w:rStyle w:val="Incipit"/>
        </w:rPr>
        <w:t>sunt</w:t>
      </w:r>
      <w:r>
        <w:rPr>
          <w:lang w:val="it-IT"/>
        </w:rPr>
        <w:t xml:space="preserve"> </w:t>
      </w:r>
      <w:r w:rsidRPr="00A63763">
        <w:rPr>
          <w:rStyle w:val="Incipit"/>
        </w:rPr>
        <w:t>qui</w:t>
      </w:r>
      <w:r>
        <w:rPr>
          <w:lang w:val="it-IT"/>
        </w:rPr>
        <w:t xml:space="preserve"> </w:t>
      </w:r>
      <w:r w:rsidRPr="00A63763">
        <w:rPr>
          <w:rStyle w:val="Incipit"/>
        </w:rPr>
        <w:t>venerunt</w:t>
      </w:r>
      <w:r>
        <w:rPr>
          <w:lang w:val="it-IT"/>
        </w:rPr>
        <w:t>. In suffragio de sancta Maria.</w:t>
      </w:r>
    </w:p>
    <w:p w:rsidR="00474B8E" w:rsidRDefault="00474B8E" w:rsidP="00474B8E">
      <w:pPr>
        <w:pStyle w:val="berschrift1"/>
        <w:rPr>
          <w:lang w:val="it-IT"/>
        </w:rPr>
      </w:pPr>
      <w:r>
        <w:rPr>
          <w:lang w:val="it-IT"/>
        </w:rPr>
        <w:t>IN VIGILIA EPIPHANIAE</w:t>
      </w:r>
    </w:p>
    <w:p w:rsidR="00474B8E" w:rsidRDefault="00474B8E" w:rsidP="00474B8E">
      <w:pPr>
        <w:rPr>
          <w:lang w:val="it-IT"/>
        </w:rPr>
      </w:pPr>
      <w:r>
        <w:rPr>
          <w:lang w:val="it-IT"/>
        </w:rPr>
        <w:t>AD MATUTINAS IN</w:t>
      </w:r>
      <w:r w:rsidR="00A32D00">
        <w:rPr>
          <w:lang w:val="it-IT"/>
        </w:rPr>
        <w:t>V</w:t>
      </w:r>
      <w:r>
        <w:rPr>
          <w:lang w:val="it-IT"/>
        </w:rPr>
        <w:t xml:space="preserve"> </w:t>
      </w:r>
      <w:r w:rsidRPr="00A32D00">
        <w:rPr>
          <w:rStyle w:val="Incipit"/>
        </w:rPr>
        <w:t>Christus</w:t>
      </w:r>
      <w:r>
        <w:rPr>
          <w:lang w:val="it-IT"/>
        </w:rPr>
        <w:t xml:space="preserve"> </w:t>
      </w:r>
      <w:r w:rsidRPr="00A32D00">
        <w:rPr>
          <w:rStyle w:val="Incipit"/>
        </w:rPr>
        <w:t>natus</w:t>
      </w:r>
      <w:r>
        <w:rPr>
          <w:lang w:val="it-IT"/>
        </w:rPr>
        <w:t xml:space="preserve"> </w:t>
      </w:r>
      <w:r w:rsidRPr="00A32D00">
        <w:rPr>
          <w:rStyle w:val="Incipit"/>
        </w:rPr>
        <w:t>est</w:t>
      </w:r>
      <w:r>
        <w:rPr>
          <w:lang w:val="it-IT"/>
        </w:rPr>
        <w:t xml:space="preserve"> minus.</w:t>
      </w:r>
    </w:p>
    <w:p w:rsidR="00803392" w:rsidRDefault="00803392" w:rsidP="00474B8E">
      <w:pPr>
        <w:rPr>
          <w:lang w:val="it-IT"/>
        </w:rPr>
      </w:pPr>
      <w:r>
        <w:rPr>
          <w:lang w:val="it-IT"/>
        </w:rPr>
        <w:t xml:space="preserve">IN NOCTURNO AN </w:t>
      </w:r>
      <w:r w:rsidRPr="00A32D00">
        <w:rPr>
          <w:rStyle w:val="Incipit"/>
        </w:rPr>
        <w:t>Homo</w:t>
      </w:r>
      <w:r>
        <w:rPr>
          <w:lang w:val="it-IT"/>
        </w:rPr>
        <w:t xml:space="preserve">. PS </w:t>
      </w:r>
      <w:r w:rsidRPr="00A32D00">
        <w:rPr>
          <w:rStyle w:val="Incipit"/>
        </w:rPr>
        <w:t>Fundamenta</w:t>
      </w:r>
      <w:r>
        <w:rPr>
          <w:lang w:val="it-IT"/>
        </w:rPr>
        <w:t xml:space="preserve">. AN </w:t>
      </w:r>
      <w:r w:rsidRPr="00A32D00">
        <w:rPr>
          <w:rStyle w:val="Incipit"/>
        </w:rPr>
        <w:t>Exultate</w:t>
      </w:r>
      <w:r>
        <w:rPr>
          <w:lang w:val="it-IT"/>
        </w:rPr>
        <w:t xml:space="preserve">. PS </w:t>
      </w:r>
      <w:r w:rsidRPr="00A32D00">
        <w:rPr>
          <w:rStyle w:val="Incipit"/>
        </w:rPr>
        <w:t>Cantate</w:t>
      </w:r>
      <w:r>
        <w:rPr>
          <w:lang w:val="it-IT"/>
        </w:rPr>
        <w:t xml:space="preserve">. AN </w:t>
      </w:r>
      <w:r w:rsidRPr="00A32D00">
        <w:rPr>
          <w:rStyle w:val="Incipit"/>
        </w:rPr>
        <w:t>Notum</w:t>
      </w:r>
      <w:r>
        <w:rPr>
          <w:lang w:val="it-IT"/>
        </w:rPr>
        <w:t xml:space="preserve"> </w:t>
      </w:r>
      <w:r w:rsidRPr="00A32D00">
        <w:rPr>
          <w:rStyle w:val="Incipit"/>
        </w:rPr>
        <w:t>fecit</w:t>
      </w:r>
      <w:r>
        <w:rPr>
          <w:lang w:val="it-IT"/>
        </w:rPr>
        <w:t xml:space="preserve">. PS </w:t>
      </w:r>
      <w:r w:rsidRPr="00A32D00">
        <w:rPr>
          <w:rStyle w:val="Incipit"/>
        </w:rPr>
        <w:t>Cantate</w:t>
      </w:r>
      <w:r>
        <w:rPr>
          <w:lang w:val="it-IT"/>
        </w:rPr>
        <w:t>.</w:t>
      </w:r>
      <w:r w:rsidR="001727B1">
        <w:rPr>
          <w:lang w:val="it-IT"/>
        </w:rPr>
        <w:t xml:space="preserve"> VS </w:t>
      </w:r>
      <w:r w:rsidR="001727B1" w:rsidRPr="00A32D00">
        <w:rPr>
          <w:rStyle w:val="Incipit"/>
        </w:rPr>
        <w:t>Benedictus</w:t>
      </w:r>
      <w:r w:rsidR="001727B1">
        <w:rPr>
          <w:lang w:val="it-IT"/>
        </w:rPr>
        <w:t xml:space="preserve"> </w:t>
      </w:r>
      <w:r w:rsidR="001727B1" w:rsidRPr="00A32D00">
        <w:rPr>
          <w:rStyle w:val="Incipit"/>
        </w:rPr>
        <w:t>qui</w:t>
      </w:r>
      <w:r w:rsidR="001727B1">
        <w:rPr>
          <w:lang w:val="it-IT"/>
        </w:rPr>
        <w:t xml:space="preserve">. EV </w:t>
      </w:r>
      <w:r w:rsidR="001727B1" w:rsidRPr="00A32D00">
        <w:rPr>
          <w:rStyle w:val="Incipit"/>
        </w:rPr>
        <w:t>Defuncto</w:t>
      </w:r>
      <w:r w:rsidR="001727B1">
        <w:rPr>
          <w:lang w:val="it-IT"/>
        </w:rPr>
        <w:t xml:space="preserve"> </w:t>
      </w:r>
      <w:r w:rsidR="001727B1" w:rsidRPr="00A32D00">
        <w:rPr>
          <w:rStyle w:val="Incipit"/>
        </w:rPr>
        <w:t>Herode</w:t>
      </w:r>
      <w:r w:rsidR="001727B1">
        <w:rPr>
          <w:lang w:val="it-IT"/>
        </w:rPr>
        <w:t xml:space="preserve">. Responsoria de historia [RP] </w:t>
      </w:r>
      <w:r w:rsidR="001727B1" w:rsidRPr="00A32D00">
        <w:rPr>
          <w:rStyle w:val="Incipit"/>
        </w:rPr>
        <w:t>Ecce</w:t>
      </w:r>
      <w:r w:rsidR="001727B1">
        <w:rPr>
          <w:lang w:val="it-IT"/>
        </w:rPr>
        <w:t xml:space="preserve"> </w:t>
      </w:r>
      <w:r w:rsidR="001727B1" w:rsidRPr="00A32D00">
        <w:rPr>
          <w:rStyle w:val="Incipit"/>
        </w:rPr>
        <w:t>agnus</w:t>
      </w:r>
      <w:r w:rsidR="001727B1">
        <w:rPr>
          <w:lang w:val="it-IT"/>
        </w:rPr>
        <w:t xml:space="preserve"> </w:t>
      </w:r>
      <w:r w:rsidR="001727B1" w:rsidRPr="00A32D00">
        <w:rPr>
          <w:rStyle w:val="Incipit"/>
        </w:rPr>
        <w:t>dei</w:t>
      </w:r>
      <w:r w:rsidR="001727B1">
        <w:rPr>
          <w:lang w:val="it-IT"/>
        </w:rPr>
        <w:t xml:space="preserve">. [TD] </w:t>
      </w:r>
      <w:r w:rsidR="001727B1" w:rsidRPr="00A32D00">
        <w:rPr>
          <w:rStyle w:val="Incipit"/>
        </w:rPr>
        <w:t>Te</w:t>
      </w:r>
      <w:r w:rsidR="001727B1">
        <w:rPr>
          <w:lang w:val="it-IT"/>
        </w:rPr>
        <w:t xml:space="preserve"> </w:t>
      </w:r>
      <w:r w:rsidR="001727B1" w:rsidRPr="00A32D00">
        <w:rPr>
          <w:rStyle w:val="Incipit"/>
        </w:rPr>
        <w:t>deum</w:t>
      </w:r>
      <w:r w:rsidR="001727B1">
        <w:rPr>
          <w:lang w:val="it-IT"/>
        </w:rPr>
        <w:t xml:space="preserve"> </w:t>
      </w:r>
      <w:r w:rsidR="001727B1" w:rsidRPr="00A32D00">
        <w:rPr>
          <w:rStyle w:val="Incipit"/>
        </w:rPr>
        <w:t>laudamus</w:t>
      </w:r>
      <w:r w:rsidR="001727B1">
        <w:rPr>
          <w:lang w:val="it-IT"/>
        </w:rPr>
        <w:t xml:space="preserve"> dicitur.</w:t>
      </w:r>
    </w:p>
    <w:p w:rsidR="001727B1" w:rsidRDefault="001727B1" w:rsidP="00474B8E">
      <w:pPr>
        <w:rPr>
          <w:lang w:val="it-IT"/>
        </w:rPr>
      </w:pPr>
      <w:r>
        <w:rPr>
          <w:lang w:val="it-IT"/>
        </w:rPr>
        <w:t xml:space="preserve">AD LAUDES AN </w:t>
      </w:r>
      <w:r w:rsidRPr="00A32D00">
        <w:rPr>
          <w:rStyle w:val="Incipit"/>
        </w:rPr>
        <w:t>Genuit</w:t>
      </w:r>
      <w:r>
        <w:rPr>
          <w:lang w:val="it-IT"/>
        </w:rPr>
        <w:t xml:space="preserve"> </w:t>
      </w:r>
      <w:r w:rsidRPr="00A32D00">
        <w:rPr>
          <w:rStyle w:val="Incipit"/>
        </w:rPr>
        <w:t>puerpera</w:t>
      </w:r>
      <w:r>
        <w:rPr>
          <w:lang w:val="it-IT"/>
        </w:rPr>
        <w:t xml:space="preserve"> sola</w:t>
      </w:r>
      <w:r w:rsidR="003F6FBF">
        <w:rPr>
          <w:lang w:val="it-IT"/>
        </w:rPr>
        <w:t xml:space="preserve"> [tantum]</w:t>
      </w:r>
      <w:r>
        <w:rPr>
          <w:lang w:val="it-IT"/>
        </w:rPr>
        <w:t xml:space="preserve">. AB </w:t>
      </w:r>
      <w:r w:rsidRPr="00A32D00">
        <w:rPr>
          <w:rStyle w:val="Incipit"/>
        </w:rPr>
        <w:t>Ecce</w:t>
      </w:r>
      <w:r>
        <w:rPr>
          <w:lang w:val="it-IT"/>
        </w:rPr>
        <w:t xml:space="preserve"> </w:t>
      </w:r>
      <w:r w:rsidRPr="00A32D00">
        <w:rPr>
          <w:rStyle w:val="Incipit"/>
        </w:rPr>
        <w:t>advenit</w:t>
      </w:r>
      <w:r>
        <w:rPr>
          <w:lang w:val="it-IT"/>
        </w:rPr>
        <w:t>. De sancta Maria ut supra.</w:t>
      </w:r>
    </w:p>
    <w:p w:rsidR="001727B1" w:rsidRDefault="001727B1" w:rsidP="00474B8E">
      <w:pPr>
        <w:rPr>
          <w:lang w:val="it-IT"/>
        </w:rPr>
      </w:pPr>
      <w:r>
        <w:rPr>
          <w:lang w:val="it-IT"/>
        </w:rPr>
        <w:t xml:space="preserve">AD CURSUS AN </w:t>
      </w:r>
      <w:r w:rsidRPr="00A32D00">
        <w:rPr>
          <w:rStyle w:val="Incipit"/>
        </w:rPr>
        <w:t>In</w:t>
      </w:r>
      <w:r>
        <w:rPr>
          <w:lang w:val="it-IT"/>
        </w:rPr>
        <w:t xml:space="preserve"> </w:t>
      </w:r>
      <w:r w:rsidRPr="00A32D00">
        <w:rPr>
          <w:rStyle w:val="Incipit"/>
        </w:rPr>
        <w:t>principio</w:t>
      </w:r>
      <w:r>
        <w:rPr>
          <w:lang w:val="it-IT"/>
        </w:rPr>
        <w:t xml:space="preserve"> cum reliquis.</w:t>
      </w:r>
    </w:p>
    <w:p w:rsidR="00D50529" w:rsidRDefault="001727B1" w:rsidP="00474B8E">
      <w:pPr>
        <w:rPr>
          <w:lang w:val="it-IT"/>
        </w:rPr>
      </w:pPr>
      <w:r>
        <w:rPr>
          <w:lang w:val="it-IT"/>
        </w:rPr>
        <w:lastRenderedPageBreak/>
        <w:t xml:space="preserve">[AD MISSAM] [IN] </w:t>
      </w:r>
      <w:r w:rsidRPr="00A32D00">
        <w:rPr>
          <w:rStyle w:val="Incipit"/>
        </w:rPr>
        <w:t>Dum</w:t>
      </w:r>
      <w:r>
        <w:rPr>
          <w:lang w:val="it-IT"/>
        </w:rPr>
        <w:t xml:space="preserve"> </w:t>
      </w:r>
      <w:r w:rsidRPr="00A32D00">
        <w:rPr>
          <w:rStyle w:val="Incipit"/>
        </w:rPr>
        <w:t>medium</w:t>
      </w:r>
      <w:r>
        <w:rPr>
          <w:lang w:val="it-IT"/>
        </w:rPr>
        <w:t xml:space="preserve"> </w:t>
      </w:r>
      <w:r w:rsidRPr="00A32D00">
        <w:rPr>
          <w:rStyle w:val="Incipit"/>
        </w:rPr>
        <w:t>silentium</w:t>
      </w:r>
      <w:r>
        <w:rPr>
          <w:lang w:val="it-IT"/>
        </w:rPr>
        <w:t xml:space="preserve">. [GL] </w:t>
      </w:r>
      <w:r w:rsidRPr="00A32D00">
        <w:rPr>
          <w:rStyle w:val="Incipit"/>
        </w:rPr>
        <w:t>Gloria</w:t>
      </w:r>
      <w:r>
        <w:rPr>
          <w:lang w:val="it-IT"/>
        </w:rPr>
        <w:t xml:space="preserve"> </w:t>
      </w:r>
      <w:r w:rsidRPr="00A32D00">
        <w:rPr>
          <w:rStyle w:val="Incipit"/>
        </w:rPr>
        <w:t>in</w:t>
      </w:r>
      <w:r>
        <w:rPr>
          <w:lang w:val="it-IT"/>
        </w:rPr>
        <w:t xml:space="preserve"> </w:t>
      </w:r>
      <w:r w:rsidRPr="00A32D00">
        <w:rPr>
          <w:rStyle w:val="Incipit"/>
        </w:rPr>
        <w:t>excelsis</w:t>
      </w:r>
      <w:r w:rsidR="00A32D00">
        <w:rPr>
          <w:lang w:val="it-IT"/>
        </w:rPr>
        <w:t xml:space="preserve"> dicitur. </w:t>
      </w:r>
      <w:r>
        <w:rPr>
          <w:lang w:val="it-IT"/>
        </w:rPr>
        <w:t xml:space="preserve">CL </w:t>
      </w:r>
      <w:r w:rsidRPr="00A32D00">
        <w:rPr>
          <w:rStyle w:val="Incipit"/>
        </w:rPr>
        <w:t>Corda</w:t>
      </w:r>
      <w:r>
        <w:rPr>
          <w:lang w:val="it-IT"/>
        </w:rPr>
        <w:t xml:space="preserve"> </w:t>
      </w:r>
      <w:r w:rsidRPr="00A32D00">
        <w:rPr>
          <w:rStyle w:val="Incipit"/>
        </w:rPr>
        <w:t>nostra</w:t>
      </w:r>
      <w:r>
        <w:rPr>
          <w:lang w:val="it-IT"/>
        </w:rPr>
        <w:t>. OR</w:t>
      </w:r>
      <w:r w:rsidR="00827723">
        <w:rPr>
          <w:lang w:val="it-IT"/>
        </w:rPr>
        <w:t>C</w:t>
      </w:r>
      <w:r>
        <w:rPr>
          <w:lang w:val="it-IT"/>
        </w:rPr>
        <w:t>CL</w:t>
      </w:r>
      <w:r w:rsidR="00827723">
        <w:rPr>
          <w:lang w:val="it-IT"/>
        </w:rPr>
        <w:t>C</w:t>
      </w:r>
      <w:r>
        <w:rPr>
          <w:lang w:val="it-IT"/>
        </w:rPr>
        <w:t xml:space="preserve"> </w:t>
      </w:r>
      <w:r w:rsidRPr="00A32D00">
        <w:rPr>
          <w:rStyle w:val="Incipit"/>
        </w:rPr>
        <w:t>Omnipotens</w:t>
      </w:r>
      <w:r>
        <w:rPr>
          <w:lang w:val="it-IT"/>
        </w:rPr>
        <w:t xml:space="preserve"> </w:t>
      </w:r>
      <w:r w:rsidRPr="00A32D00">
        <w:rPr>
          <w:rStyle w:val="Incipit"/>
        </w:rPr>
        <w:t>sempiterne</w:t>
      </w:r>
      <w:r>
        <w:rPr>
          <w:lang w:val="it-IT"/>
        </w:rPr>
        <w:t xml:space="preserve"> </w:t>
      </w:r>
      <w:r w:rsidRPr="00A32D00">
        <w:rPr>
          <w:rStyle w:val="Incipit"/>
        </w:rPr>
        <w:t>deus</w:t>
      </w:r>
      <w:r>
        <w:rPr>
          <w:lang w:val="it-IT"/>
        </w:rPr>
        <w:t xml:space="preserve"> </w:t>
      </w:r>
      <w:r w:rsidRPr="00A32D00">
        <w:rPr>
          <w:rStyle w:val="Incipit"/>
        </w:rPr>
        <w:t>dirige</w:t>
      </w:r>
      <w:r w:rsidR="00A32D00">
        <w:rPr>
          <w:lang w:val="it-IT"/>
        </w:rPr>
        <w:t>. [</w:t>
      </w:r>
      <w:r>
        <w:rPr>
          <w:lang w:val="it-IT"/>
        </w:rPr>
        <w:t>CL</w:t>
      </w:r>
      <w:r w:rsidR="00827723">
        <w:rPr>
          <w:lang w:val="it-IT"/>
        </w:rPr>
        <w:t>C</w:t>
      </w:r>
      <w:r>
        <w:rPr>
          <w:lang w:val="it-IT"/>
        </w:rPr>
        <w:t xml:space="preserve">] </w:t>
      </w:r>
      <w:r w:rsidRPr="00A32D00">
        <w:rPr>
          <w:rStyle w:val="Incipit"/>
        </w:rPr>
        <w:t>Deus</w:t>
      </w:r>
      <w:r>
        <w:rPr>
          <w:lang w:val="it-IT"/>
        </w:rPr>
        <w:t xml:space="preserve"> </w:t>
      </w:r>
      <w:r w:rsidRPr="00A32D00">
        <w:rPr>
          <w:rStyle w:val="Incipit"/>
        </w:rPr>
        <w:t>qui</w:t>
      </w:r>
      <w:r>
        <w:rPr>
          <w:lang w:val="it-IT"/>
        </w:rPr>
        <w:t xml:space="preserve"> </w:t>
      </w:r>
      <w:r w:rsidRPr="00A32D00">
        <w:rPr>
          <w:rStyle w:val="Incipit"/>
        </w:rPr>
        <w:t>salutis</w:t>
      </w:r>
      <w:r>
        <w:rPr>
          <w:lang w:val="it-IT"/>
        </w:rPr>
        <w:t xml:space="preserve"> </w:t>
      </w:r>
      <w:r w:rsidRPr="00A32D00">
        <w:rPr>
          <w:rStyle w:val="Incipit"/>
        </w:rPr>
        <w:t>aeternae</w:t>
      </w:r>
      <w:r>
        <w:rPr>
          <w:lang w:val="it-IT"/>
        </w:rPr>
        <w:t xml:space="preserve">. EP </w:t>
      </w:r>
      <w:r w:rsidRPr="00A32D00">
        <w:rPr>
          <w:rStyle w:val="Incipit"/>
        </w:rPr>
        <w:t>Scimus</w:t>
      </w:r>
      <w:r>
        <w:rPr>
          <w:lang w:val="it-IT"/>
        </w:rPr>
        <w:t xml:space="preserve"> </w:t>
      </w:r>
      <w:r w:rsidRPr="00A32D00">
        <w:rPr>
          <w:rStyle w:val="Incipit"/>
        </w:rPr>
        <w:t>quoniam</w:t>
      </w:r>
      <w:r>
        <w:rPr>
          <w:lang w:val="it-IT"/>
        </w:rPr>
        <w:t xml:space="preserve"> </w:t>
      </w:r>
      <w:r w:rsidRPr="00A32D00">
        <w:rPr>
          <w:rStyle w:val="Incipit"/>
        </w:rPr>
        <w:t>quacumque</w:t>
      </w:r>
      <w:r>
        <w:rPr>
          <w:lang w:val="it-IT"/>
        </w:rPr>
        <w:t xml:space="preserve">. SE </w:t>
      </w:r>
      <w:r w:rsidRPr="00A32D00">
        <w:rPr>
          <w:rStyle w:val="Incipit"/>
        </w:rPr>
        <w:t>Grates</w:t>
      </w:r>
      <w:r>
        <w:rPr>
          <w:lang w:val="it-IT"/>
        </w:rPr>
        <w:t xml:space="preserve"> </w:t>
      </w:r>
      <w:r w:rsidRPr="00A32D00">
        <w:rPr>
          <w:rStyle w:val="Incipit"/>
        </w:rPr>
        <w:t>nunc</w:t>
      </w:r>
      <w:r>
        <w:rPr>
          <w:lang w:val="it-IT"/>
        </w:rPr>
        <w:t xml:space="preserve"> </w:t>
      </w:r>
      <w:r w:rsidRPr="00A32D00">
        <w:rPr>
          <w:rStyle w:val="Incipit"/>
        </w:rPr>
        <w:t>omnes</w:t>
      </w:r>
      <w:r>
        <w:rPr>
          <w:lang w:val="it-IT"/>
        </w:rPr>
        <w:t xml:space="preserve">. EV </w:t>
      </w:r>
      <w:r w:rsidRPr="00A32D00">
        <w:rPr>
          <w:rStyle w:val="Incipit"/>
        </w:rPr>
        <w:t>Defuncto</w:t>
      </w:r>
      <w:r>
        <w:rPr>
          <w:lang w:val="it-IT"/>
        </w:rPr>
        <w:t xml:space="preserve"> </w:t>
      </w:r>
      <w:r w:rsidRPr="00A32D00">
        <w:rPr>
          <w:rStyle w:val="Incipit"/>
        </w:rPr>
        <w:t>Herode</w:t>
      </w:r>
      <w:r>
        <w:rPr>
          <w:lang w:val="it-IT"/>
        </w:rPr>
        <w:t xml:space="preserve">. [CR] </w:t>
      </w:r>
      <w:r w:rsidRPr="00A32D00">
        <w:rPr>
          <w:rStyle w:val="Incipit"/>
        </w:rPr>
        <w:t>Credo</w:t>
      </w:r>
      <w:r>
        <w:rPr>
          <w:lang w:val="it-IT"/>
        </w:rPr>
        <w:t xml:space="preserve"> </w:t>
      </w:r>
      <w:r w:rsidRPr="00A32D00">
        <w:rPr>
          <w:rStyle w:val="Incipit"/>
        </w:rPr>
        <w:t>in</w:t>
      </w:r>
      <w:r>
        <w:rPr>
          <w:lang w:val="it-IT"/>
        </w:rPr>
        <w:t xml:space="preserve"> </w:t>
      </w:r>
      <w:r w:rsidRPr="00A32D00">
        <w:rPr>
          <w:rStyle w:val="Incipit"/>
        </w:rPr>
        <w:t>unum</w:t>
      </w:r>
      <w:r w:rsidR="00BC5E2E">
        <w:rPr>
          <w:lang w:val="it-IT"/>
        </w:rPr>
        <w:t xml:space="preserve"> dicitur. P</w:t>
      </w:r>
      <w:r>
        <w:rPr>
          <w:lang w:val="it-IT"/>
        </w:rPr>
        <w:t>F</w:t>
      </w:r>
      <w:r w:rsidR="00DE5197">
        <w:rPr>
          <w:lang w:val="it-IT"/>
        </w:rPr>
        <w:t xml:space="preserve"> </w:t>
      </w:r>
      <w:r w:rsidR="00DE5197" w:rsidRPr="00837B66">
        <w:rPr>
          <w:rStyle w:val="Incipit"/>
        </w:rPr>
        <w:t>Qu</w:t>
      </w:r>
      <w:r w:rsidR="00D50529" w:rsidRPr="00837B66">
        <w:rPr>
          <w:rStyle w:val="Incipit"/>
        </w:rPr>
        <w:t>ia</w:t>
      </w:r>
      <w:r w:rsidR="00D50529">
        <w:rPr>
          <w:lang w:val="it-IT"/>
        </w:rPr>
        <w:t xml:space="preserve"> </w:t>
      </w:r>
      <w:r w:rsidR="00D50529" w:rsidRPr="00837B66">
        <w:rPr>
          <w:rStyle w:val="Incipit"/>
        </w:rPr>
        <w:t>per</w:t>
      </w:r>
      <w:r w:rsidR="00D50529">
        <w:rPr>
          <w:lang w:val="it-IT"/>
        </w:rPr>
        <w:t xml:space="preserve"> </w:t>
      </w:r>
      <w:r w:rsidR="00D50529" w:rsidRPr="00837B66">
        <w:rPr>
          <w:rStyle w:val="Incipit"/>
        </w:rPr>
        <w:t>incarnati</w:t>
      </w:r>
      <w:r w:rsidR="00D50529">
        <w:rPr>
          <w:lang w:val="it-IT"/>
        </w:rPr>
        <w:t xml:space="preserve">. [IM] </w:t>
      </w:r>
      <w:r w:rsidR="00D50529" w:rsidRPr="00837B66">
        <w:rPr>
          <w:rStyle w:val="Incipit"/>
        </w:rPr>
        <w:t>Ite</w:t>
      </w:r>
      <w:r w:rsidR="00D50529">
        <w:rPr>
          <w:lang w:val="it-IT"/>
        </w:rPr>
        <w:t xml:space="preserve"> </w:t>
      </w:r>
      <w:r w:rsidR="00D50529" w:rsidRPr="00837B66">
        <w:rPr>
          <w:rStyle w:val="Incipit"/>
        </w:rPr>
        <w:t>miss</w:t>
      </w:r>
      <w:r w:rsidR="00E70FC3" w:rsidRPr="00837B66">
        <w:rPr>
          <w:rStyle w:val="Incipit"/>
        </w:rPr>
        <w:t>a</w:t>
      </w:r>
      <w:r w:rsidR="00E70FC3">
        <w:rPr>
          <w:lang w:val="it-IT"/>
        </w:rPr>
        <w:t xml:space="preserve"> </w:t>
      </w:r>
      <w:r w:rsidR="00D05A86" w:rsidRPr="005E47A1">
        <w:rPr>
          <w:lang w:val="la-Latn"/>
        </w:rPr>
        <w:t>|</w:t>
      </w:r>
      <w:r w:rsidR="00D05A86">
        <w:rPr>
          <w:lang w:val="it-IT"/>
        </w:rPr>
        <w:t>RE:</w:t>
      </w:r>
      <w:r w:rsidR="00BC5E2E">
        <w:rPr>
          <w:lang w:val="it-IT"/>
        </w:rPr>
        <w:t>:</w:t>
      </w:r>
      <w:r w:rsidR="00D05A86">
        <w:rPr>
          <w:lang w:val="it-IT"/>
        </w:rPr>
        <w:t>non</w:t>
      </w:r>
      <w:r w:rsidR="00D05A86" w:rsidRPr="005E47A1">
        <w:rPr>
          <w:lang w:val="la-Latn"/>
        </w:rPr>
        <w:t>|</w:t>
      </w:r>
      <w:r w:rsidR="006C73ED">
        <w:rPr>
          <w:lang w:val="it-IT"/>
        </w:rPr>
        <w:t xml:space="preserve"> dicitur.</w:t>
      </w:r>
    </w:p>
    <w:p w:rsidR="006C73ED" w:rsidRDefault="00DE16F8" w:rsidP="006C73ED">
      <w:pPr>
        <w:pStyle w:val="berschrift1"/>
        <w:rPr>
          <w:lang w:val="it-IT"/>
        </w:rPr>
      </w:pPr>
      <w:r>
        <w:rPr>
          <w:lang w:val="it-IT"/>
        </w:rPr>
        <w:t>KOMMENTAR</w:t>
      </w:r>
    </w:p>
    <w:p w:rsidR="006C73ED" w:rsidRDefault="006C73ED" w:rsidP="006C73ED">
      <w:pPr>
        <w:rPr>
          <w:lang w:val="it-IT"/>
        </w:rPr>
      </w:pPr>
      <w:r>
        <w:rPr>
          <w:lang w:val="it-IT"/>
        </w:rPr>
        <w:t xml:space="preserve">Si vigilia epiphaniae in dominicam evenerit AD VESPERAS AN </w:t>
      </w:r>
      <w:r w:rsidRPr="00837B66">
        <w:rPr>
          <w:rStyle w:val="Incipit"/>
        </w:rPr>
        <w:t>Tecum</w:t>
      </w:r>
      <w:r>
        <w:rPr>
          <w:lang w:val="it-IT"/>
        </w:rPr>
        <w:t xml:space="preserve"> </w:t>
      </w:r>
      <w:r w:rsidRPr="00837B66">
        <w:rPr>
          <w:rStyle w:val="Incipit"/>
        </w:rPr>
        <w:t>principium</w:t>
      </w:r>
      <w:r>
        <w:rPr>
          <w:lang w:val="it-IT"/>
        </w:rPr>
        <w:t xml:space="preserve"> cum reliquis. RP </w:t>
      </w:r>
      <w:r w:rsidRPr="00837B66">
        <w:rPr>
          <w:rStyle w:val="Incipit"/>
        </w:rPr>
        <w:t>Verbum</w:t>
      </w:r>
      <w:r>
        <w:rPr>
          <w:lang w:val="it-IT"/>
        </w:rPr>
        <w:t xml:space="preserve"> </w:t>
      </w:r>
      <w:r w:rsidRPr="00837B66">
        <w:rPr>
          <w:rStyle w:val="Incipit"/>
        </w:rPr>
        <w:t>caro</w:t>
      </w:r>
      <w:r>
        <w:rPr>
          <w:lang w:val="it-IT"/>
        </w:rPr>
        <w:t xml:space="preserve">. RV </w:t>
      </w:r>
      <w:r w:rsidRPr="00837B66">
        <w:rPr>
          <w:rStyle w:val="Incipit"/>
        </w:rPr>
        <w:t>In</w:t>
      </w:r>
      <w:r>
        <w:rPr>
          <w:lang w:val="it-IT"/>
        </w:rPr>
        <w:t xml:space="preserve"> </w:t>
      </w:r>
      <w:r w:rsidRPr="00837B66">
        <w:rPr>
          <w:rStyle w:val="Incipit"/>
        </w:rPr>
        <w:t>principio</w:t>
      </w:r>
      <w:r>
        <w:rPr>
          <w:lang w:val="it-IT"/>
        </w:rPr>
        <w:t xml:space="preserve">. HY </w:t>
      </w:r>
      <w:r w:rsidRPr="00837B66">
        <w:rPr>
          <w:rStyle w:val="Incipit"/>
        </w:rPr>
        <w:t>A</w:t>
      </w:r>
      <w:r>
        <w:rPr>
          <w:lang w:val="it-IT"/>
        </w:rPr>
        <w:t xml:space="preserve"> </w:t>
      </w:r>
      <w:r w:rsidRPr="00837B66">
        <w:rPr>
          <w:rStyle w:val="Incipit"/>
        </w:rPr>
        <w:t>solis</w:t>
      </w:r>
      <w:r>
        <w:rPr>
          <w:lang w:val="it-IT"/>
        </w:rPr>
        <w:t xml:space="preserve"> </w:t>
      </w:r>
      <w:r w:rsidRPr="00837B66">
        <w:rPr>
          <w:rStyle w:val="Incipit"/>
        </w:rPr>
        <w:t>ortus</w:t>
      </w:r>
      <w:r>
        <w:rPr>
          <w:lang w:val="it-IT"/>
        </w:rPr>
        <w:t xml:space="preserve">. AM </w:t>
      </w:r>
      <w:r w:rsidRPr="00837B66">
        <w:rPr>
          <w:rStyle w:val="Incipit"/>
        </w:rPr>
        <w:t>Pastores</w:t>
      </w:r>
      <w:r>
        <w:rPr>
          <w:lang w:val="it-IT"/>
        </w:rPr>
        <w:t xml:space="preserve"> </w:t>
      </w:r>
      <w:r w:rsidRPr="00837B66">
        <w:rPr>
          <w:rStyle w:val="Incipit"/>
        </w:rPr>
        <w:t>dicite</w:t>
      </w:r>
      <w:r>
        <w:rPr>
          <w:lang w:val="it-IT"/>
        </w:rPr>
        <w:t>.</w:t>
      </w:r>
    </w:p>
    <w:p w:rsidR="006C73ED" w:rsidRDefault="006C73ED" w:rsidP="006C73ED">
      <w:pPr>
        <w:rPr>
          <w:lang w:val="it-IT"/>
        </w:rPr>
      </w:pPr>
      <w:r>
        <w:rPr>
          <w:lang w:val="it-IT"/>
        </w:rPr>
        <w:t>AD MATUTIN</w:t>
      </w:r>
      <w:r w:rsidR="00FA5FC5">
        <w:rPr>
          <w:lang w:val="it-IT"/>
        </w:rPr>
        <w:t>AS</w:t>
      </w:r>
      <w:r>
        <w:rPr>
          <w:lang w:val="it-IT"/>
        </w:rPr>
        <w:t xml:space="preserve"> invitatorium, a</w:t>
      </w:r>
      <w:r w:rsidR="00827723">
        <w:rPr>
          <w:lang w:val="it-IT"/>
        </w:rPr>
        <w:t>nt</w:t>
      </w:r>
      <w:r w:rsidR="006E59E4">
        <w:rPr>
          <w:lang w:val="it-IT"/>
        </w:rPr>
        <w:t>iphonae, responsoria et vers</w:t>
      </w:r>
      <w:r w:rsidR="00827723">
        <w:rPr>
          <w:lang w:val="it-IT"/>
        </w:rPr>
        <w:t>us</w:t>
      </w:r>
      <w:r>
        <w:rPr>
          <w:lang w:val="it-IT"/>
        </w:rPr>
        <w:t xml:space="preserve"> sicut in circumcisione domini, excepta </w:t>
      </w:r>
      <w:r w:rsidR="00AD2B68">
        <w:rPr>
          <w:lang w:val="it-IT"/>
        </w:rPr>
        <w:t>(34r)</w:t>
      </w:r>
      <w:r w:rsidR="00066113">
        <w:rPr>
          <w:lang w:val="it-IT"/>
        </w:rPr>
        <w:t xml:space="preserve"> </w:t>
      </w:r>
      <w:r>
        <w:rPr>
          <w:lang w:val="it-IT"/>
        </w:rPr>
        <w:t xml:space="preserve">sola AN </w:t>
      </w:r>
      <w:r w:rsidRPr="00837B66">
        <w:rPr>
          <w:rStyle w:val="Incipit"/>
        </w:rPr>
        <w:t>Circumcisus</w:t>
      </w:r>
      <w:r>
        <w:rPr>
          <w:lang w:val="it-IT"/>
        </w:rPr>
        <w:t xml:space="preserve"> </w:t>
      </w:r>
      <w:r w:rsidRPr="00837B66">
        <w:rPr>
          <w:rStyle w:val="Incipit"/>
        </w:rPr>
        <w:t>est</w:t>
      </w:r>
      <w:r>
        <w:rPr>
          <w:lang w:val="it-IT"/>
        </w:rPr>
        <w:t xml:space="preserve">, cuius loco canitur AN </w:t>
      </w:r>
      <w:r w:rsidRPr="00837B66">
        <w:rPr>
          <w:rStyle w:val="Incipit"/>
        </w:rPr>
        <w:t>Notum</w:t>
      </w:r>
      <w:r>
        <w:rPr>
          <w:lang w:val="it-IT"/>
        </w:rPr>
        <w:t xml:space="preserve"> </w:t>
      </w:r>
      <w:r w:rsidRPr="00837B66">
        <w:rPr>
          <w:rStyle w:val="Incipit"/>
        </w:rPr>
        <w:t>fecit</w:t>
      </w:r>
      <w:r>
        <w:rPr>
          <w:lang w:val="it-IT"/>
        </w:rPr>
        <w:t xml:space="preserve"> </w:t>
      </w:r>
      <w:r w:rsidRPr="00837B66">
        <w:rPr>
          <w:rStyle w:val="Incipit"/>
        </w:rPr>
        <w:t>dominus</w:t>
      </w:r>
      <w:r>
        <w:rPr>
          <w:lang w:val="it-IT"/>
        </w:rPr>
        <w:t xml:space="preserve">. [TD] </w:t>
      </w:r>
      <w:r w:rsidRPr="00837B66">
        <w:rPr>
          <w:rStyle w:val="Incipit"/>
        </w:rPr>
        <w:t>Te</w:t>
      </w:r>
      <w:r>
        <w:rPr>
          <w:lang w:val="it-IT"/>
        </w:rPr>
        <w:t xml:space="preserve"> </w:t>
      </w:r>
      <w:r w:rsidRPr="00837B66">
        <w:rPr>
          <w:rStyle w:val="Incipit"/>
        </w:rPr>
        <w:t>deum</w:t>
      </w:r>
      <w:r>
        <w:rPr>
          <w:lang w:val="it-IT"/>
        </w:rPr>
        <w:t xml:space="preserve"> </w:t>
      </w:r>
      <w:r w:rsidRPr="00837B66">
        <w:rPr>
          <w:rStyle w:val="Incipit"/>
        </w:rPr>
        <w:t>laudamus</w:t>
      </w:r>
      <w:r>
        <w:rPr>
          <w:lang w:val="it-IT"/>
        </w:rPr>
        <w:t>.</w:t>
      </w:r>
    </w:p>
    <w:p w:rsidR="00A32D00" w:rsidRDefault="00837B66" w:rsidP="006C73ED">
      <w:pPr>
        <w:rPr>
          <w:lang w:val="it-IT"/>
        </w:rPr>
      </w:pPr>
      <w:r>
        <w:rPr>
          <w:lang w:val="it-IT"/>
        </w:rPr>
        <w:t xml:space="preserve">AD LAUDES AN </w:t>
      </w:r>
      <w:r w:rsidRPr="00837B66">
        <w:rPr>
          <w:rStyle w:val="Incipit"/>
        </w:rPr>
        <w:t>Que</w:t>
      </w:r>
      <w:r w:rsidR="006C73ED" w:rsidRPr="00837B66">
        <w:rPr>
          <w:rStyle w:val="Incipit"/>
        </w:rPr>
        <w:t>m</w:t>
      </w:r>
      <w:r w:rsidR="006C73ED">
        <w:rPr>
          <w:lang w:val="it-IT"/>
        </w:rPr>
        <w:t xml:space="preserve"> </w:t>
      </w:r>
      <w:r w:rsidR="006C73ED" w:rsidRPr="00837B66">
        <w:rPr>
          <w:rStyle w:val="Incipit"/>
        </w:rPr>
        <w:t>vidistis</w:t>
      </w:r>
      <w:r w:rsidR="006C73ED">
        <w:rPr>
          <w:lang w:val="it-IT"/>
        </w:rPr>
        <w:t xml:space="preserve"> sola tantum. AB </w:t>
      </w:r>
      <w:r w:rsidR="006C73ED" w:rsidRPr="00837B66">
        <w:rPr>
          <w:rStyle w:val="Incipit"/>
        </w:rPr>
        <w:t>Ecce</w:t>
      </w:r>
      <w:r w:rsidR="006C73ED">
        <w:rPr>
          <w:lang w:val="it-IT"/>
        </w:rPr>
        <w:t xml:space="preserve"> </w:t>
      </w:r>
      <w:r w:rsidR="006C73ED" w:rsidRPr="00837B66">
        <w:rPr>
          <w:rStyle w:val="Incipit"/>
        </w:rPr>
        <w:t>advenit</w:t>
      </w:r>
      <w:r w:rsidR="006C73ED">
        <w:rPr>
          <w:lang w:val="it-IT"/>
        </w:rPr>
        <w:t>. Capitul</w:t>
      </w:r>
      <w:r>
        <w:rPr>
          <w:lang w:val="it-IT"/>
        </w:rPr>
        <w:t xml:space="preserve">a </w:t>
      </w:r>
      <w:r w:rsidR="006C73ED">
        <w:rPr>
          <w:lang w:val="it-IT"/>
        </w:rPr>
        <w:t>et oratio</w:t>
      </w:r>
      <w:r>
        <w:rPr>
          <w:lang w:val="it-IT"/>
        </w:rPr>
        <w:t>nes</w:t>
      </w:r>
      <w:r w:rsidR="00A32D00">
        <w:rPr>
          <w:lang w:val="it-IT"/>
        </w:rPr>
        <w:t xml:space="preserve"> de dominica.</w:t>
      </w:r>
    </w:p>
    <w:p w:rsidR="00A32D00" w:rsidRDefault="00A32D00" w:rsidP="006C73ED">
      <w:pPr>
        <w:rPr>
          <w:lang w:val="it-IT"/>
        </w:rPr>
      </w:pPr>
      <w:r>
        <w:rPr>
          <w:lang w:val="it-IT"/>
        </w:rPr>
        <w:t xml:space="preserve">AD CURSUS AN </w:t>
      </w:r>
      <w:r w:rsidRPr="00837B66">
        <w:rPr>
          <w:rStyle w:val="Incipit"/>
        </w:rPr>
        <w:t>In</w:t>
      </w:r>
      <w:r>
        <w:rPr>
          <w:lang w:val="it-IT"/>
        </w:rPr>
        <w:t xml:space="preserve"> </w:t>
      </w:r>
      <w:r w:rsidRPr="00837B66">
        <w:rPr>
          <w:rStyle w:val="Incipit"/>
        </w:rPr>
        <w:t>principio</w:t>
      </w:r>
      <w:r>
        <w:rPr>
          <w:lang w:val="it-IT"/>
        </w:rPr>
        <w:t xml:space="preserve"> cum reliquis.</w:t>
      </w:r>
    </w:p>
    <w:p w:rsidR="00A32D00" w:rsidRDefault="00A32D00" w:rsidP="006C73ED">
      <w:pPr>
        <w:rPr>
          <w:lang w:val="it-IT"/>
        </w:rPr>
      </w:pPr>
      <w:r>
        <w:rPr>
          <w:lang w:val="it-IT"/>
        </w:rPr>
        <w:t xml:space="preserve">AD MISSAM [IN] </w:t>
      </w:r>
      <w:r w:rsidRPr="00837B66">
        <w:rPr>
          <w:rStyle w:val="Incipit"/>
        </w:rPr>
        <w:t>Lux</w:t>
      </w:r>
      <w:r>
        <w:rPr>
          <w:lang w:val="it-IT"/>
        </w:rPr>
        <w:t xml:space="preserve"> </w:t>
      </w:r>
      <w:r w:rsidRPr="00837B66">
        <w:rPr>
          <w:rStyle w:val="Incipit"/>
        </w:rPr>
        <w:t>fulgebit</w:t>
      </w:r>
      <w:r>
        <w:rPr>
          <w:lang w:val="it-IT"/>
        </w:rPr>
        <w:t xml:space="preserve"> per totum ut supra.</w:t>
      </w:r>
    </w:p>
    <w:p w:rsidR="006C73ED" w:rsidRDefault="00A32D00" w:rsidP="00A32D00">
      <w:pPr>
        <w:pStyle w:val="berschrift1"/>
        <w:rPr>
          <w:lang w:val="it-IT"/>
        </w:rPr>
      </w:pPr>
      <w:r>
        <w:rPr>
          <w:lang w:val="it-IT"/>
        </w:rPr>
        <w:t>IN EPIPHANIA DOMINI</w:t>
      </w:r>
    </w:p>
    <w:p w:rsidR="00A32D00" w:rsidRDefault="00A32D00" w:rsidP="00A32D00">
      <w:pPr>
        <w:rPr>
          <w:lang w:val="it-IT"/>
        </w:rPr>
      </w:pPr>
      <w:r>
        <w:rPr>
          <w:lang w:val="it-IT"/>
        </w:rPr>
        <w:t xml:space="preserve">Campanae omnes pulsentur. AD VESPERAS AN </w:t>
      </w:r>
      <w:r w:rsidRPr="00837B66">
        <w:rPr>
          <w:rStyle w:val="Incipit"/>
        </w:rPr>
        <w:t>O</w:t>
      </w:r>
      <w:r>
        <w:rPr>
          <w:lang w:val="it-IT"/>
        </w:rPr>
        <w:t xml:space="preserve"> </w:t>
      </w:r>
      <w:r w:rsidRPr="00837B66">
        <w:rPr>
          <w:rStyle w:val="Incipit"/>
        </w:rPr>
        <w:t>admirabile</w:t>
      </w:r>
      <w:r>
        <w:rPr>
          <w:lang w:val="it-IT"/>
        </w:rPr>
        <w:t xml:space="preserve"> cum reliquis.</w:t>
      </w:r>
      <w:r w:rsidR="00C776F2">
        <w:rPr>
          <w:lang w:val="it-IT"/>
        </w:rPr>
        <w:t xml:space="preserve"> PS </w:t>
      </w:r>
      <w:r w:rsidR="00C776F2" w:rsidRPr="003841AB">
        <w:rPr>
          <w:rStyle w:val="Incipit"/>
        </w:rPr>
        <w:t>Laudate</w:t>
      </w:r>
      <w:r w:rsidR="00C776F2">
        <w:rPr>
          <w:lang w:val="it-IT"/>
        </w:rPr>
        <w:t xml:space="preserve"> </w:t>
      </w:r>
      <w:r w:rsidR="00C776F2" w:rsidRPr="003841AB">
        <w:rPr>
          <w:rStyle w:val="Incipit"/>
        </w:rPr>
        <w:t>pueri</w:t>
      </w:r>
      <w:r w:rsidR="00C776F2">
        <w:rPr>
          <w:lang w:val="it-IT"/>
        </w:rPr>
        <w:t xml:space="preserve"> cum reliquis. CP </w:t>
      </w:r>
      <w:r w:rsidR="00C776F2" w:rsidRPr="003841AB">
        <w:rPr>
          <w:rStyle w:val="Incipit"/>
        </w:rPr>
        <w:t>Gaudete</w:t>
      </w:r>
      <w:r w:rsidR="00C776F2">
        <w:rPr>
          <w:lang w:val="it-IT"/>
        </w:rPr>
        <w:t xml:space="preserve"> </w:t>
      </w:r>
      <w:r w:rsidR="00C776F2" w:rsidRPr="003841AB">
        <w:rPr>
          <w:rStyle w:val="Incipit"/>
        </w:rPr>
        <w:t>et</w:t>
      </w:r>
      <w:r w:rsidR="00C776F2">
        <w:rPr>
          <w:lang w:val="it-IT"/>
        </w:rPr>
        <w:t xml:space="preserve"> </w:t>
      </w:r>
      <w:r w:rsidR="00C776F2" w:rsidRPr="003841AB">
        <w:rPr>
          <w:rStyle w:val="Incipit"/>
        </w:rPr>
        <w:t>la</w:t>
      </w:r>
      <w:r w:rsidR="003841AB" w:rsidRPr="003841AB">
        <w:rPr>
          <w:rStyle w:val="Incipit"/>
        </w:rPr>
        <w:t>uda</w:t>
      </w:r>
      <w:r w:rsidR="00C776F2" w:rsidRPr="003841AB">
        <w:rPr>
          <w:rStyle w:val="Incipit"/>
        </w:rPr>
        <w:t>te</w:t>
      </w:r>
      <w:r w:rsidR="00C776F2">
        <w:rPr>
          <w:lang w:val="it-IT"/>
        </w:rPr>
        <w:t>.</w:t>
      </w:r>
      <w:r w:rsidR="002F1F3C">
        <w:rPr>
          <w:lang w:val="it-IT"/>
        </w:rPr>
        <w:t xml:space="preserve"> RP </w:t>
      </w:r>
      <w:r w:rsidR="002F1F3C" w:rsidRPr="003841AB">
        <w:rPr>
          <w:rStyle w:val="Incipit"/>
        </w:rPr>
        <w:t>Illuminare</w:t>
      </w:r>
      <w:r w:rsidR="002F1F3C">
        <w:rPr>
          <w:lang w:val="it-IT"/>
        </w:rPr>
        <w:t xml:space="preserve">. RV </w:t>
      </w:r>
      <w:r w:rsidR="002F1F3C" w:rsidRPr="003841AB">
        <w:rPr>
          <w:rStyle w:val="Incipit"/>
        </w:rPr>
        <w:t>Et</w:t>
      </w:r>
      <w:r w:rsidR="002F1F3C">
        <w:rPr>
          <w:lang w:val="it-IT"/>
        </w:rPr>
        <w:t xml:space="preserve"> </w:t>
      </w:r>
      <w:r w:rsidR="002F1F3C" w:rsidRPr="003841AB">
        <w:rPr>
          <w:rStyle w:val="Incipit"/>
        </w:rPr>
        <w:t>ambulabunt</w:t>
      </w:r>
      <w:r w:rsidR="003841AB">
        <w:rPr>
          <w:lang w:val="it-IT"/>
        </w:rPr>
        <w:t xml:space="preserve">. HY </w:t>
      </w:r>
      <w:r w:rsidR="003841AB" w:rsidRPr="003841AB">
        <w:rPr>
          <w:rStyle w:val="Incipit"/>
        </w:rPr>
        <w:t>Ho</w:t>
      </w:r>
      <w:r w:rsidR="002F1F3C" w:rsidRPr="003841AB">
        <w:rPr>
          <w:rStyle w:val="Incipit"/>
        </w:rPr>
        <w:t>stis</w:t>
      </w:r>
      <w:r w:rsidR="002F1F3C">
        <w:rPr>
          <w:lang w:val="it-IT"/>
        </w:rPr>
        <w:t xml:space="preserve"> </w:t>
      </w:r>
      <w:r w:rsidR="002F1F3C" w:rsidRPr="003841AB">
        <w:rPr>
          <w:rStyle w:val="Incipit"/>
        </w:rPr>
        <w:t>Herodes</w:t>
      </w:r>
      <w:r w:rsidR="002F1F3C">
        <w:rPr>
          <w:lang w:val="it-IT"/>
        </w:rPr>
        <w:t xml:space="preserve">. VS </w:t>
      </w:r>
      <w:r w:rsidR="002F1F3C" w:rsidRPr="003841AB">
        <w:rPr>
          <w:rStyle w:val="Incipit"/>
        </w:rPr>
        <w:t>Reges</w:t>
      </w:r>
      <w:r w:rsidR="002F1F3C">
        <w:rPr>
          <w:lang w:val="it-IT"/>
        </w:rPr>
        <w:t xml:space="preserve"> </w:t>
      </w:r>
      <w:r w:rsidR="002F1F3C" w:rsidRPr="003841AB">
        <w:rPr>
          <w:rStyle w:val="Incipit"/>
        </w:rPr>
        <w:t>Tharsis</w:t>
      </w:r>
      <w:r w:rsidR="002F1F3C">
        <w:rPr>
          <w:lang w:val="it-IT"/>
        </w:rPr>
        <w:t xml:space="preserve">. AM </w:t>
      </w:r>
      <w:r w:rsidR="002F1F3C" w:rsidRPr="003841AB">
        <w:rPr>
          <w:rStyle w:val="Incipit"/>
        </w:rPr>
        <w:t>Ab</w:t>
      </w:r>
      <w:r w:rsidR="002F1F3C">
        <w:rPr>
          <w:lang w:val="it-IT"/>
        </w:rPr>
        <w:t xml:space="preserve"> </w:t>
      </w:r>
      <w:r w:rsidR="002F1F3C" w:rsidRPr="003841AB">
        <w:rPr>
          <w:rStyle w:val="Incipit"/>
        </w:rPr>
        <w:t>oriente</w:t>
      </w:r>
      <w:r w:rsidR="002F1F3C">
        <w:rPr>
          <w:lang w:val="it-IT"/>
        </w:rPr>
        <w:t xml:space="preserve"> incepta tota canitur, et </w:t>
      </w:r>
      <w:r w:rsidR="00066113">
        <w:rPr>
          <w:lang w:val="it-IT"/>
        </w:rPr>
        <w:t>[</w:t>
      </w:r>
      <w:r w:rsidR="00DE6B8F">
        <w:rPr>
          <w:lang w:val="it-IT"/>
        </w:rPr>
        <w:t>MA</w:t>
      </w:r>
      <w:r w:rsidR="00066113">
        <w:rPr>
          <w:lang w:val="it-IT"/>
        </w:rPr>
        <w:t>]</w:t>
      </w:r>
      <w:r w:rsidR="002F1F3C">
        <w:rPr>
          <w:lang w:val="it-IT"/>
        </w:rPr>
        <w:t xml:space="preserve"> </w:t>
      </w:r>
      <w:r w:rsidR="002F1F3C" w:rsidRPr="003841AB">
        <w:rPr>
          <w:rStyle w:val="Incipit"/>
        </w:rPr>
        <w:t>Magnificat</w:t>
      </w:r>
      <w:r w:rsidR="002F1F3C">
        <w:rPr>
          <w:lang w:val="it-IT"/>
        </w:rPr>
        <w:t xml:space="preserve"> expleto, iterum assumitur. OR </w:t>
      </w:r>
      <w:r w:rsidR="002F1F3C" w:rsidRPr="003841AB">
        <w:rPr>
          <w:rStyle w:val="Incipit"/>
        </w:rPr>
        <w:t>Corda</w:t>
      </w:r>
      <w:r w:rsidR="002F1F3C">
        <w:rPr>
          <w:lang w:val="it-IT"/>
        </w:rPr>
        <w:t xml:space="preserve"> </w:t>
      </w:r>
      <w:r w:rsidR="002F1F3C" w:rsidRPr="003841AB">
        <w:rPr>
          <w:rStyle w:val="Incipit"/>
        </w:rPr>
        <w:t>nostra</w:t>
      </w:r>
      <w:r w:rsidR="002F1F3C">
        <w:rPr>
          <w:lang w:val="it-IT"/>
        </w:rPr>
        <w:t>.</w:t>
      </w:r>
    </w:p>
    <w:p w:rsidR="002F1F3C" w:rsidRDefault="002F1F3C" w:rsidP="00A32D00">
      <w:pPr>
        <w:rPr>
          <w:lang w:val="it-IT"/>
        </w:rPr>
      </w:pPr>
      <w:r>
        <w:rPr>
          <w:lang w:val="it-IT"/>
        </w:rPr>
        <w:t xml:space="preserve">AD COMPLETORIUM HY </w:t>
      </w:r>
      <w:r w:rsidRPr="003841AB">
        <w:rPr>
          <w:rStyle w:val="Incipit"/>
        </w:rPr>
        <w:t>Gratuletur</w:t>
      </w:r>
      <w:r w:rsidR="00A9309F">
        <w:rPr>
          <w:lang w:val="it-IT"/>
        </w:rPr>
        <w:t xml:space="preserve">. CP </w:t>
      </w:r>
      <w:r w:rsidR="00A9309F" w:rsidRPr="002F4701">
        <w:rPr>
          <w:rStyle w:val="Incipit"/>
        </w:rPr>
        <w:t>Omnes</w:t>
      </w:r>
      <w:r w:rsidR="00A9309F">
        <w:rPr>
          <w:lang w:val="it-IT"/>
        </w:rPr>
        <w:t xml:space="preserve"> </w:t>
      </w:r>
      <w:r w:rsidR="00A9309F" w:rsidRPr="002F4701">
        <w:rPr>
          <w:rStyle w:val="Incipit"/>
        </w:rPr>
        <w:t>de</w:t>
      </w:r>
      <w:r w:rsidR="00A9309F">
        <w:rPr>
          <w:lang w:val="it-IT"/>
        </w:rPr>
        <w:t xml:space="preserve"> </w:t>
      </w:r>
      <w:r w:rsidR="00A9309F" w:rsidRPr="002F4701">
        <w:rPr>
          <w:rStyle w:val="Incipit"/>
        </w:rPr>
        <w:t>Saba</w:t>
      </w:r>
      <w:r w:rsidR="00A9309F">
        <w:rPr>
          <w:lang w:val="it-IT"/>
        </w:rPr>
        <w:t xml:space="preserve">. VS </w:t>
      </w:r>
      <w:r w:rsidR="00A9309F" w:rsidRPr="002F4701">
        <w:rPr>
          <w:rStyle w:val="Incipit"/>
        </w:rPr>
        <w:t>Venient</w:t>
      </w:r>
      <w:r w:rsidR="00A9309F">
        <w:rPr>
          <w:lang w:val="it-IT"/>
        </w:rPr>
        <w:t xml:space="preserve"> </w:t>
      </w:r>
      <w:r w:rsidR="00A9309F" w:rsidRPr="002F4701">
        <w:rPr>
          <w:rStyle w:val="Incipit"/>
        </w:rPr>
        <w:t>ad</w:t>
      </w:r>
      <w:r w:rsidR="00A9309F">
        <w:rPr>
          <w:lang w:val="it-IT"/>
        </w:rPr>
        <w:t xml:space="preserve"> </w:t>
      </w:r>
      <w:r w:rsidR="00A9309F" w:rsidRPr="002F4701">
        <w:rPr>
          <w:rStyle w:val="Incipit"/>
        </w:rPr>
        <w:t>te</w:t>
      </w:r>
      <w:r w:rsidR="00730892">
        <w:rPr>
          <w:lang w:val="it-IT"/>
        </w:rPr>
        <w:t>. AN</w:t>
      </w:r>
      <w:r w:rsidR="00A9309F">
        <w:rPr>
          <w:lang w:val="it-IT"/>
        </w:rPr>
        <w:t xml:space="preserve"> </w:t>
      </w:r>
      <w:r w:rsidR="00A9309F" w:rsidRPr="002F4701">
        <w:rPr>
          <w:rStyle w:val="Incipit"/>
        </w:rPr>
        <w:t>Salutis</w:t>
      </w:r>
      <w:r w:rsidR="00A9309F">
        <w:rPr>
          <w:lang w:val="it-IT"/>
        </w:rPr>
        <w:t xml:space="preserve"> </w:t>
      </w:r>
      <w:r w:rsidR="00A9309F" w:rsidRPr="002F4701">
        <w:rPr>
          <w:rStyle w:val="Incipit"/>
        </w:rPr>
        <w:t>nostrae</w:t>
      </w:r>
      <w:r w:rsidR="00A9309F">
        <w:rPr>
          <w:lang w:val="it-IT"/>
        </w:rPr>
        <w:t xml:space="preserve">. OR </w:t>
      </w:r>
      <w:r w:rsidR="00A9309F" w:rsidRPr="002F4701">
        <w:rPr>
          <w:rStyle w:val="Incipit"/>
        </w:rPr>
        <w:t>Illumina</w:t>
      </w:r>
      <w:r w:rsidR="00A9309F">
        <w:rPr>
          <w:lang w:val="it-IT"/>
        </w:rPr>
        <w:t>. Sic usque post octavam epiphaniae.</w:t>
      </w:r>
    </w:p>
    <w:p w:rsidR="00A9309F" w:rsidRDefault="00A9309F" w:rsidP="00A32D00">
      <w:pPr>
        <w:rPr>
          <w:lang w:val="it-IT"/>
        </w:rPr>
      </w:pPr>
      <w:r>
        <w:rPr>
          <w:lang w:val="it-IT"/>
        </w:rPr>
        <w:t>A</w:t>
      </w:r>
      <w:r w:rsidR="00786FD6">
        <w:rPr>
          <w:lang w:val="it-IT"/>
        </w:rPr>
        <w:t>D MATUTINAS</w:t>
      </w:r>
      <w:r w:rsidR="00066113">
        <w:rPr>
          <w:lang w:val="it-IT"/>
        </w:rPr>
        <w:t xml:space="preserve"> invitatorium non dicimus</w:t>
      </w:r>
      <w:r>
        <w:rPr>
          <w:lang w:val="it-IT"/>
        </w:rPr>
        <w:t xml:space="preserve"> ad disiungendam nostram bo</w:t>
      </w:r>
      <w:r w:rsidR="00066113">
        <w:rPr>
          <w:lang w:val="it-IT"/>
        </w:rPr>
        <w:t>nam invitationem ab invitatione</w:t>
      </w:r>
      <w:r>
        <w:rPr>
          <w:lang w:val="it-IT"/>
        </w:rPr>
        <w:t xml:space="preserve"> </w:t>
      </w:r>
      <w:r w:rsidRPr="00A9309F">
        <w:rPr>
          <w:rStyle w:val="Person"/>
        </w:rPr>
        <w:t>Herodis</w:t>
      </w:r>
      <w:r>
        <w:rPr>
          <w:lang w:val="it-IT"/>
        </w:rPr>
        <w:t xml:space="preserve">, sed canitur [PS] </w:t>
      </w:r>
      <w:r w:rsidRPr="002F4701">
        <w:rPr>
          <w:rStyle w:val="Incipit"/>
        </w:rPr>
        <w:t>Venite</w:t>
      </w:r>
      <w:r>
        <w:rPr>
          <w:lang w:val="it-IT"/>
        </w:rPr>
        <w:t xml:space="preserve"> pro sexto psalmo, quia vocatio gentium facta est in septima aetate. PS </w:t>
      </w:r>
      <w:r w:rsidRPr="002F4701">
        <w:rPr>
          <w:rStyle w:val="Incipit"/>
        </w:rPr>
        <w:t>Deus</w:t>
      </w:r>
      <w:r>
        <w:rPr>
          <w:lang w:val="it-IT"/>
        </w:rPr>
        <w:t xml:space="preserve"> </w:t>
      </w:r>
      <w:r w:rsidRPr="002F4701">
        <w:rPr>
          <w:rStyle w:val="Incipit"/>
        </w:rPr>
        <w:t>noster</w:t>
      </w:r>
      <w:r>
        <w:rPr>
          <w:lang w:val="it-IT"/>
        </w:rPr>
        <w:t xml:space="preserve"> </w:t>
      </w:r>
      <w:r w:rsidRPr="002F4701">
        <w:rPr>
          <w:rStyle w:val="Incipit"/>
        </w:rPr>
        <w:t>refugium</w:t>
      </w:r>
      <w:r>
        <w:rPr>
          <w:lang w:val="it-IT"/>
        </w:rPr>
        <w:t xml:space="preserve">, qui ceteris noctibus est secundus, hac nocte differatur in septimum, quia hic etiam psalmus agit de vocatione gentium, et in septima aetate cum plenitudo introient, tunc omnis </w:t>
      </w:r>
      <w:r w:rsidRPr="00A9309F">
        <w:rPr>
          <w:rStyle w:val="Ort"/>
        </w:rPr>
        <w:t>Israel</w:t>
      </w:r>
      <w:r>
        <w:rPr>
          <w:lang w:val="it-IT"/>
        </w:rPr>
        <w:t xml:space="preserve"> salvus erit.</w:t>
      </w:r>
    </w:p>
    <w:p w:rsidR="00A9309F" w:rsidRDefault="00A9309F" w:rsidP="00A32D00">
      <w:pPr>
        <w:rPr>
          <w:lang w:val="it-IT"/>
        </w:rPr>
      </w:pPr>
      <w:r>
        <w:rPr>
          <w:lang w:val="it-IT"/>
        </w:rPr>
        <w:t xml:space="preserve">AD MATUTINAS IN PRIMO NOCTURNO AN </w:t>
      </w:r>
      <w:r w:rsidRPr="00CE7356">
        <w:rPr>
          <w:rStyle w:val="Incipit"/>
        </w:rPr>
        <w:t>Afferte</w:t>
      </w:r>
      <w:r w:rsidR="00786FD6">
        <w:rPr>
          <w:lang w:val="it-IT"/>
        </w:rPr>
        <w:t xml:space="preserve"> </w:t>
      </w:r>
      <w:r w:rsidR="00786FD6" w:rsidRPr="00CE7356">
        <w:rPr>
          <w:rStyle w:val="Incipit"/>
        </w:rPr>
        <w:t>domino</w:t>
      </w:r>
      <w:r w:rsidR="00786FD6">
        <w:rPr>
          <w:lang w:val="it-IT"/>
        </w:rPr>
        <w:t>. Psalmus ipsum</w:t>
      </w:r>
      <w:r w:rsidR="005431F7">
        <w:rPr>
          <w:lang w:val="it-IT"/>
        </w:rPr>
        <w:t xml:space="preserve">. AN </w:t>
      </w:r>
      <w:r w:rsidR="005431F7" w:rsidRPr="00CE7356">
        <w:rPr>
          <w:rStyle w:val="Incipit"/>
        </w:rPr>
        <w:t>Psallite</w:t>
      </w:r>
      <w:r w:rsidR="005431F7">
        <w:rPr>
          <w:lang w:val="it-IT"/>
        </w:rPr>
        <w:t xml:space="preserve"> </w:t>
      </w:r>
      <w:r w:rsidR="005431F7" w:rsidRPr="00CE7356">
        <w:rPr>
          <w:rStyle w:val="Incipit"/>
        </w:rPr>
        <w:t>deo</w:t>
      </w:r>
      <w:r w:rsidR="005431F7">
        <w:rPr>
          <w:lang w:val="it-IT"/>
        </w:rPr>
        <w:t xml:space="preserve">. PS </w:t>
      </w:r>
      <w:r w:rsidR="005431F7" w:rsidRPr="00CE7356">
        <w:rPr>
          <w:rStyle w:val="Incipit"/>
        </w:rPr>
        <w:t>Omnes</w:t>
      </w:r>
      <w:r w:rsidR="005431F7">
        <w:rPr>
          <w:lang w:val="it-IT"/>
        </w:rPr>
        <w:t xml:space="preserve"> </w:t>
      </w:r>
      <w:r w:rsidR="005431F7" w:rsidRPr="00CE7356">
        <w:rPr>
          <w:rStyle w:val="Incipit"/>
        </w:rPr>
        <w:t>gentes</w:t>
      </w:r>
      <w:r w:rsidR="005431F7">
        <w:rPr>
          <w:lang w:val="it-IT"/>
        </w:rPr>
        <w:t xml:space="preserve">. AN </w:t>
      </w:r>
      <w:r w:rsidR="005431F7" w:rsidRPr="00CE7356">
        <w:rPr>
          <w:rStyle w:val="Incipit"/>
        </w:rPr>
        <w:t>Omnis</w:t>
      </w:r>
      <w:r w:rsidR="005431F7">
        <w:rPr>
          <w:lang w:val="it-IT"/>
        </w:rPr>
        <w:t xml:space="preserve"> </w:t>
      </w:r>
      <w:r w:rsidR="005431F7" w:rsidRPr="00CE7356">
        <w:rPr>
          <w:rStyle w:val="Incipit"/>
        </w:rPr>
        <w:t>terra</w:t>
      </w:r>
      <w:r w:rsidR="005431F7">
        <w:rPr>
          <w:lang w:val="it-IT"/>
        </w:rPr>
        <w:t xml:space="preserve">. PS </w:t>
      </w:r>
      <w:r w:rsidR="005431F7" w:rsidRPr="00CE7356">
        <w:rPr>
          <w:rStyle w:val="Incipit"/>
        </w:rPr>
        <w:t>Iubilate</w:t>
      </w:r>
      <w:r w:rsidR="005431F7">
        <w:rPr>
          <w:lang w:val="it-IT"/>
        </w:rPr>
        <w:t xml:space="preserve">. VS </w:t>
      </w:r>
      <w:r w:rsidR="005431F7" w:rsidRPr="00CE7356">
        <w:rPr>
          <w:rStyle w:val="Incipit"/>
        </w:rPr>
        <w:t>Reges</w:t>
      </w:r>
      <w:r w:rsidR="005431F7">
        <w:rPr>
          <w:lang w:val="it-IT"/>
        </w:rPr>
        <w:t xml:space="preserve"> </w:t>
      </w:r>
      <w:r w:rsidR="005431F7" w:rsidRPr="00CE7356">
        <w:rPr>
          <w:rStyle w:val="Incipit"/>
        </w:rPr>
        <w:t>Tharsis</w:t>
      </w:r>
      <w:r w:rsidR="005431F7">
        <w:rPr>
          <w:lang w:val="it-IT"/>
        </w:rPr>
        <w:t>. Primae tres lectione</w:t>
      </w:r>
      <w:r w:rsidR="00C317FA">
        <w:rPr>
          <w:lang w:val="it-IT"/>
        </w:rPr>
        <w:t>s</w:t>
      </w:r>
      <w:r w:rsidR="005431F7">
        <w:rPr>
          <w:lang w:val="it-IT"/>
        </w:rPr>
        <w:t xml:space="preserve"> de </w:t>
      </w:r>
      <w:r w:rsidR="005431F7" w:rsidRPr="00CE7356">
        <w:rPr>
          <w:rStyle w:val="Person"/>
        </w:rPr>
        <w:t>Isaias</w:t>
      </w:r>
      <w:r w:rsidR="005431F7">
        <w:rPr>
          <w:lang w:val="it-IT"/>
        </w:rPr>
        <w:t xml:space="preserve">. Prima LE </w:t>
      </w:r>
      <w:r w:rsidR="005431F7" w:rsidRPr="00CE7356">
        <w:rPr>
          <w:rStyle w:val="Incipit"/>
        </w:rPr>
        <w:t>Omnes</w:t>
      </w:r>
      <w:r w:rsidR="005431F7">
        <w:rPr>
          <w:lang w:val="it-IT"/>
        </w:rPr>
        <w:t xml:space="preserve"> </w:t>
      </w:r>
      <w:r w:rsidR="005431F7" w:rsidRPr="00CE7356">
        <w:rPr>
          <w:rStyle w:val="Incipit"/>
        </w:rPr>
        <w:t>sitientes</w:t>
      </w:r>
      <w:r w:rsidR="005431F7">
        <w:rPr>
          <w:lang w:val="it-IT"/>
        </w:rPr>
        <w:t xml:space="preserve">. RP </w:t>
      </w:r>
      <w:r w:rsidR="005431F7" w:rsidRPr="00CE7356">
        <w:rPr>
          <w:rStyle w:val="Incipit"/>
        </w:rPr>
        <w:t>Hodie</w:t>
      </w:r>
      <w:r w:rsidR="005431F7">
        <w:rPr>
          <w:lang w:val="it-IT"/>
        </w:rPr>
        <w:t xml:space="preserve"> </w:t>
      </w:r>
      <w:r w:rsidR="005431F7" w:rsidRPr="00CE7356">
        <w:rPr>
          <w:rStyle w:val="Incipit"/>
        </w:rPr>
        <w:t>in</w:t>
      </w:r>
      <w:r w:rsidR="005431F7">
        <w:rPr>
          <w:lang w:val="it-IT"/>
        </w:rPr>
        <w:t xml:space="preserve"> </w:t>
      </w:r>
      <w:r w:rsidR="005431F7" w:rsidRPr="00CE7356">
        <w:rPr>
          <w:rStyle w:val="Incipit"/>
        </w:rPr>
        <w:t>Iordane</w:t>
      </w:r>
      <w:r w:rsidR="005431F7">
        <w:rPr>
          <w:lang w:val="it-IT"/>
        </w:rPr>
        <w:t xml:space="preserve"> per totum. Lectio secunda [LE] </w:t>
      </w:r>
      <w:r w:rsidR="005431F7" w:rsidRPr="00CE7356">
        <w:rPr>
          <w:rStyle w:val="Incipit"/>
        </w:rPr>
        <w:t>Surge</w:t>
      </w:r>
      <w:r w:rsidR="005431F7">
        <w:rPr>
          <w:lang w:val="it-IT"/>
        </w:rPr>
        <w:t xml:space="preserve"> </w:t>
      </w:r>
      <w:r w:rsidR="005431F7" w:rsidRPr="00CE7356">
        <w:rPr>
          <w:rStyle w:val="Incipit"/>
        </w:rPr>
        <w:t>illuminare</w:t>
      </w:r>
      <w:r w:rsidR="005431F7">
        <w:rPr>
          <w:lang w:val="it-IT"/>
        </w:rPr>
        <w:t xml:space="preserve">. RP </w:t>
      </w:r>
      <w:r w:rsidR="005431F7" w:rsidRPr="00CE7356">
        <w:rPr>
          <w:rStyle w:val="Incipit"/>
        </w:rPr>
        <w:t>Omnes</w:t>
      </w:r>
      <w:r w:rsidR="005431F7">
        <w:rPr>
          <w:lang w:val="it-IT"/>
        </w:rPr>
        <w:t xml:space="preserve"> </w:t>
      </w:r>
      <w:r w:rsidR="005431F7" w:rsidRPr="00CE7356">
        <w:rPr>
          <w:rStyle w:val="Incipit"/>
        </w:rPr>
        <w:t>de</w:t>
      </w:r>
      <w:r w:rsidR="005431F7">
        <w:rPr>
          <w:lang w:val="it-IT"/>
        </w:rPr>
        <w:t xml:space="preserve"> </w:t>
      </w:r>
      <w:r w:rsidR="005431F7" w:rsidRPr="00CE7356">
        <w:rPr>
          <w:rStyle w:val="Incipit"/>
        </w:rPr>
        <w:t>Saba</w:t>
      </w:r>
      <w:r w:rsidR="005431F7">
        <w:rPr>
          <w:lang w:val="it-IT"/>
        </w:rPr>
        <w:t xml:space="preserve">. Tertia LE </w:t>
      </w:r>
      <w:r w:rsidR="005431F7" w:rsidRPr="00CE7356">
        <w:rPr>
          <w:rStyle w:val="Incipit"/>
        </w:rPr>
        <w:t>Gaudens</w:t>
      </w:r>
      <w:r w:rsidR="005431F7">
        <w:rPr>
          <w:lang w:val="it-IT"/>
        </w:rPr>
        <w:t xml:space="preserve"> </w:t>
      </w:r>
      <w:r w:rsidR="005431F7" w:rsidRPr="00CE7356">
        <w:rPr>
          <w:rStyle w:val="Incipit"/>
        </w:rPr>
        <w:t>gaudebo</w:t>
      </w:r>
      <w:r w:rsidR="005431F7">
        <w:rPr>
          <w:lang w:val="it-IT"/>
        </w:rPr>
        <w:t xml:space="preserve">. RP </w:t>
      </w:r>
      <w:r w:rsidR="005431F7" w:rsidRPr="00CE7356">
        <w:rPr>
          <w:rStyle w:val="Incipit"/>
        </w:rPr>
        <w:t>Stella</w:t>
      </w:r>
      <w:r w:rsidR="005431F7">
        <w:rPr>
          <w:lang w:val="it-IT"/>
        </w:rPr>
        <w:t xml:space="preserve"> </w:t>
      </w:r>
      <w:r w:rsidR="005431F7" w:rsidRPr="00CE7356">
        <w:rPr>
          <w:rStyle w:val="Incipit"/>
        </w:rPr>
        <w:t>quam</w:t>
      </w:r>
      <w:r w:rsidR="005431F7">
        <w:rPr>
          <w:lang w:val="it-IT"/>
        </w:rPr>
        <w:t xml:space="preserve"> </w:t>
      </w:r>
      <w:r w:rsidR="005431F7" w:rsidRPr="00CE7356">
        <w:rPr>
          <w:rStyle w:val="Incipit"/>
        </w:rPr>
        <w:t>viderant</w:t>
      </w:r>
      <w:r w:rsidR="005431F7">
        <w:rPr>
          <w:lang w:val="it-IT"/>
        </w:rPr>
        <w:t>.</w:t>
      </w:r>
    </w:p>
    <w:p w:rsidR="005431F7" w:rsidRDefault="005431F7" w:rsidP="00A32D00">
      <w:pPr>
        <w:rPr>
          <w:lang w:val="it-IT"/>
        </w:rPr>
      </w:pPr>
      <w:r>
        <w:rPr>
          <w:lang w:val="it-IT"/>
        </w:rPr>
        <w:t xml:space="preserve">IN SECUNDO NOCTURNO AN </w:t>
      </w:r>
      <w:r w:rsidRPr="00CE7356">
        <w:rPr>
          <w:rStyle w:val="Incipit"/>
        </w:rPr>
        <w:t>Reges</w:t>
      </w:r>
      <w:r>
        <w:rPr>
          <w:lang w:val="it-IT"/>
        </w:rPr>
        <w:t xml:space="preserve"> </w:t>
      </w:r>
      <w:r w:rsidRPr="00CE7356">
        <w:rPr>
          <w:rStyle w:val="Incipit"/>
        </w:rPr>
        <w:t>Tharsis</w:t>
      </w:r>
      <w:r>
        <w:rPr>
          <w:lang w:val="it-IT"/>
        </w:rPr>
        <w:t xml:space="preserve">. PS </w:t>
      </w:r>
      <w:r w:rsidRPr="00CE7356">
        <w:rPr>
          <w:rStyle w:val="Incipit"/>
        </w:rPr>
        <w:t>Deus</w:t>
      </w:r>
      <w:r>
        <w:rPr>
          <w:lang w:val="it-IT"/>
        </w:rPr>
        <w:t xml:space="preserve"> </w:t>
      </w:r>
      <w:r w:rsidRPr="00CE7356">
        <w:rPr>
          <w:rStyle w:val="Incipit"/>
        </w:rPr>
        <w:t>iudicium</w:t>
      </w:r>
      <w:r>
        <w:rPr>
          <w:lang w:val="it-IT"/>
        </w:rPr>
        <w:t xml:space="preserve">. AN </w:t>
      </w:r>
      <w:r w:rsidRPr="00CE7356">
        <w:rPr>
          <w:rStyle w:val="Incipit"/>
        </w:rPr>
        <w:t>Omnes</w:t>
      </w:r>
      <w:r>
        <w:rPr>
          <w:lang w:val="it-IT"/>
        </w:rPr>
        <w:t xml:space="preserve"> </w:t>
      </w:r>
      <w:r w:rsidRPr="00CE7356">
        <w:rPr>
          <w:rStyle w:val="Incipit"/>
        </w:rPr>
        <w:t>gentes</w:t>
      </w:r>
      <w:r>
        <w:rPr>
          <w:lang w:val="it-IT"/>
        </w:rPr>
        <w:t xml:space="preserve">. PS </w:t>
      </w:r>
      <w:r w:rsidRPr="00CE7356">
        <w:rPr>
          <w:rStyle w:val="Incipit"/>
        </w:rPr>
        <w:t>Inclina</w:t>
      </w:r>
      <w:r>
        <w:rPr>
          <w:lang w:val="it-IT"/>
        </w:rPr>
        <w:t xml:space="preserve">. AN </w:t>
      </w:r>
      <w:r w:rsidRPr="00CE7356">
        <w:rPr>
          <w:rStyle w:val="Incipit"/>
        </w:rPr>
        <w:t>Venite</w:t>
      </w:r>
      <w:r w:rsidR="00D3732D">
        <w:rPr>
          <w:lang w:val="it-IT"/>
        </w:rPr>
        <w:t>. Ipsum psalmum. VS</w:t>
      </w:r>
      <w:r>
        <w:rPr>
          <w:lang w:val="it-IT"/>
        </w:rPr>
        <w:t xml:space="preserve"> </w:t>
      </w:r>
      <w:r w:rsidRPr="00CE7356">
        <w:rPr>
          <w:rStyle w:val="Incipit"/>
        </w:rPr>
        <w:t>Omnis</w:t>
      </w:r>
      <w:r>
        <w:rPr>
          <w:lang w:val="it-IT"/>
        </w:rPr>
        <w:t xml:space="preserve"> </w:t>
      </w:r>
      <w:r w:rsidRPr="00CE7356">
        <w:rPr>
          <w:rStyle w:val="Incipit"/>
        </w:rPr>
        <w:t>terra</w:t>
      </w:r>
      <w:r w:rsidR="00D66F51">
        <w:rPr>
          <w:lang w:val="it-IT"/>
        </w:rPr>
        <w:t>. Tres lectiones de ser</w:t>
      </w:r>
      <w:r>
        <w:rPr>
          <w:lang w:val="it-IT"/>
        </w:rPr>
        <w:t xml:space="preserve">monibus leguntur. Quartum RP </w:t>
      </w:r>
      <w:r w:rsidRPr="00CE7356">
        <w:rPr>
          <w:rStyle w:val="Incipit"/>
        </w:rPr>
        <w:t>Interrogabat</w:t>
      </w:r>
      <w:r>
        <w:rPr>
          <w:lang w:val="it-IT"/>
        </w:rPr>
        <w:t xml:space="preserve">. Quintum RP </w:t>
      </w:r>
      <w:r w:rsidRPr="00CE7356">
        <w:rPr>
          <w:rStyle w:val="Incipit"/>
        </w:rPr>
        <w:t>Illuminare</w:t>
      </w:r>
      <w:r>
        <w:rPr>
          <w:lang w:val="it-IT"/>
        </w:rPr>
        <w:t xml:space="preserve">. Sextum RP </w:t>
      </w:r>
      <w:r w:rsidRPr="00CE7356">
        <w:rPr>
          <w:rStyle w:val="Incipit"/>
        </w:rPr>
        <w:t>Magi</w:t>
      </w:r>
      <w:r>
        <w:rPr>
          <w:lang w:val="it-IT"/>
        </w:rPr>
        <w:t xml:space="preserve"> </w:t>
      </w:r>
      <w:r w:rsidRPr="00CE7356">
        <w:rPr>
          <w:rStyle w:val="Incipit"/>
        </w:rPr>
        <w:t>veniunt</w:t>
      </w:r>
      <w:r>
        <w:rPr>
          <w:lang w:val="it-IT"/>
        </w:rPr>
        <w:t>.</w:t>
      </w:r>
    </w:p>
    <w:p w:rsidR="005431F7" w:rsidRDefault="005431F7" w:rsidP="00A32D00">
      <w:pPr>
        <w:rPr>
          <w:lang w:val="it-IT"/>
        </w:rPr>
      </w:pPr>
      <w:r>
        <w:rPr>
          <w:lang w:val="it-IT"/>
        </w:rPr>
        <w:lastRenderedPageBreak/>
        <w:t xml:space="preserve">IN TERTIO NOCTURNO AN </w:t>
      </w:r>
      <w:r w:rsidRPr="00CE7356">
        <w:rPr>
          <w:rStyle w:val="Incipit"/>
        </w:rPr>
        <w:t>Fluminis</w:t>
      </w:r>
      <w:r>
        <w:rPr>
          <w:lang w:val="it-IT"/>
        </w:rPr>
        <w:t xml:space="preserve">. PS </w:t>
      </w:r>
      <w:r w:rsidRPr="00CE7356">
        <w:rPr>
          <w:rStyle w:val="Incipit"/>
        </w:rPr>
        <w:t>Deus</w:t>
      </w:r>
      <w:r>
        <w:rPr>
          <w:lang w:val="it-IT"/>
        </w:rPr>
        <w:t xml:space="preserve"> </w:t>
      </w:r>
      <w:r w:rsidRPr="00CE7356">
        <w:rPr>
          <w:rStyle w:val="Incipit"/>
        </w:rPr>
        <w:t>noster</w:t>
      </w:r>
      <w:r>
        <w:rPr>
          <w:lang w:val="it-IT"/>
        </w:rPr>
        <w:t xml:space="preserve"> </w:t>
      </w:r>
      <w:r w:rsidRPr="00CE7356">
        <w:rPr>
          <w:rStyle w:val="Incipit"/>
        </w:rPr>
        <w:t>refugium</w:t>
      </w:r>
      <w:r>
        <w:rPr>
          <w:lang w:val="it-IT"/>
        </w:rPr>
        <w:t xml:space="preserve">. AN </w:t>
      </w:r>
      <w:r w:rsidRPr="00CE7356">
        <w:rPr>
          <w:rStyle w:val="Incipit"/>
        </w:rPr>
        <w:t>Adorate</w:t>
      </w:r>
      <w:r>
        <w:rPr>
          <w:lang w:val="it-IT"/>
        </w:rPr>
        <w:t xml:space="preserve"> </w:t>
      </w:r>
      <w:r w:rsidRPr="00CE7356">
        <w:rPr>
          <w:rStyle w:val="Incipit"/>
        </w:rPr>
        <w:t>dominum</w:t>
      </w:r>
      <w:r>
        <w:rPr>
          <w:lang w:val="it-IT"/>
        </w:rPr>
        <w:t xml:space="preserve">. PS </w:t>
      </w:r>
      <w:r w:rsidRPr="00CE7356">
        <w:rPr>
          <w:rStyle w:val="Incipit"/>
        </w:rPr>
        <w:t>Cantate</w:t>
      </w:r>
      <w:r>
        <w:rPr>
          <w:lang w:val="it-IT"/>
        </w:rPr>
        <w:t xml:space="preserve"> </w:t>
      </w:r>
      <w:r w:rsidRPr="00CE7356">
        <w:rPr>
          <w:rStyle w:val="Incipit"/>
        </w:rPr>
        <w:t>I</w:t>
      </w:r>
      <w:r>
        <w:rPr>
          <w:lang w:val="it-IT"/>
        </w:rPr>
        <w:t xml:space="preserve">. AN </w:t>
      </w:r>
      <w:r w:rsidRPr="00CE7356">
        <w:rPr>
          <w:rStyle w:val="Incipit"/>
        </w:rPr>
        <w:t>Adorate</w:t>
      </w:r>
      <w:r>
        <w:rPr>
          <w:lang w:val="it-IT"/>
        </w:rPr>
        <w:t xml:space="preserve"> </w:t>
      </w:r>
      <w:r w:rsidRPr="00CE7356">
        <w:rPr>
          <w:rStyle w:val="Incipit"/>
        </w:rPr>
        <w:t>deum</w:t>
      </w:r>
      <w:r>
        <w:rPr>
          <w:lang w:val="it-IT"/>
        </w:rPr>
        <w:t xml:space="preserve">. PS </w:t>
      </w:r>
      <w:r w:rsidRPr="00CE7356">
        <w:rPr>
          <w:rStyle w:val="Incipit"/>
        </w:rPr>
        <w:t>Dominus</w:t>
      </w:r>
      <w:r>
        <w:rPr>
          <w:lang w:val="it-IT"/>
        </w:rPr>
        <w:t xml:space="preserve"> </w:t>
      </w:r>
      <w:r w:rsidRPr="00CE7356">
        <w:rPr>
          <w:rStyle w:val="Incipit"/>
        </w:rPr>
        <w:t>regnavit</w:t>
      </w:r>
      <w:r>
        <w:rPr>
          <w:lang w:val="it-IT"/>
        </w:rPr>
        <w:t xml:space="preserve"> </w:t>
      </w:r>
      <w:r w:rsidRPr="00CE7356">
        <w:rPr>
          <w:rStyle w:val="Incipit"/>
        </w:rPr>
        <w:t>exultet</w:t>
      </w:r>
      <w:r>
        <w:rPr>
          <w:lang w:val="it-IT"/>
        </w:rPr>
        <w:t xml:space="preserve">. VS </w:t>
      </w:r>
      <w:r w:rsidRPr="00CE7356">
        <w:rPr>
          <w:rStyle w:val="Incipit"/>
        </w:rPr>
        <w:t>Omnes</w:t>
      </w:r>
      <w:r>
        <w:rPr>
          <w:lang w:val="it-IT"/>
        </w:rPr>
        <w:t xml:space="preserve"> </w:t>
      </w:r>
      <w:r w:rsidRPr="00CE7356">
        <w:rPr>
          <w:rStyle w:val="Incipit"/>
        </w:rPr>
        <w:t>gentes</w:t>
      </w:r>
      <w:r>
        <w:rPr>
          <w:lang w:val="it-IT"/>
        </w:rPr>
        <w:t xml:space="preserve">. EV </w:t>
      </w:r>
      <w:r w:rsidRPr="00CE7356">
        <w:rPr>
          <w:rStyle w:val="Incipit"/>
        </w:rPr>
        <w:t>Cum</w:t>
      </w:r>
      <w:r>
        <w:rPr>
          <w:lang w:val="it-IT"/>
        </w:rPr>
        <w:t xml:space="preserve"> </w:t>
      </w:r>
      <w:r w:rsidRPr="00CE7356">
        <w:rPr>
          <w:rStyle w:val="Incipit"/>
        </w:rPr>
        <w:t>natus</w:t>
      </w:r>
      <w:r>
        <w:rPr>
          <w:lang w:val="it-IT"/>
        </w:rPr>
        <w:t xml:space="preserve"> </w:t>
      </w:r>
      <w:r w:rsidRPr="00CE7356">
        <w:rPr>
          <w:rStyle w:val="Incipit"/>
        </w:rPr>
        <w:t>esset</w:t>
      </w:r>
      <w:r>
        <w:rPr>
          <w:lang w:val="it-IT"/>
        </w:rPr>
        <w:t xml:space="preserve">. Septimum RP </w:t>
      </w:r>
      <w:r w:rsidRPr="00CE7356">
        <w:rPr>
          <w:rStyle w:val="Incipit"/>
        </w:rPr>
        <w:t>Tria</w:t>
      </w:r>
      <w:r>
        <w:rPr>
          <w:lang w:val="it-IT"/>
        </w:rPr>
        <w:t xml:space="preserve"> </w:t>
      </w:r>
      <w:r w:rsidRPr="00CE7356">
        <w:rPr>
          <w:rStyle w:val="Incipit"/>
        </w:rPr>
        <w:t>sunt</w:t>
      </w:r>
      <w:r>
        <w:rPr>
          <w:lang w:val="it-IT"/>
        </w:rPr>
        <w:t xml:space="preserve"> </w:t>
      </w:r>
      <w:r w:rsidRPr="00CE7356">
        <w:rPr>
          <w:rStyle w:val="Incipit"/>
        </w:rPr>
        <w:t>munera</w:t>
      </w:r>
      <w:r>
        <w:rPr>
          <w:lang w:val="it-IT"/>
        </w:rPr>
        <w:t xml:space="preserve">. Octavum RP </w:t>
      </w:r>
      <w:r w:rsidRPr="00CE7356">
        <w:rPr>
          <w:rStyle w:val="Incipit"/>
        </w:rPr>
        <w:t>Hic</w:t>
      </w:r>
      <w:r>
        <w:rPr>
          <w:lang w:val="it-IT"/>
        </w:rPr>
        <w:t xml:space="preserve"> </w:t>
      </w:r>
      <w:r w:rsidRPr="006E6746">
        <w:rPr>
          <w:rStyle w:val="Incipit"/>
        </w:rPr>
        <w:t>est</w:t>
      </w:r>
      <w:r>
        <w:rPr>
          <w:lang w:val="it-IT"/>
        </w:rPr>
        <w:t xml:space="preserve"> </w:t>
      </w:r>
      <w:r w:rsidRPr="006E6746">
        <w:rPr>
          <w:rStyle w:val="Incipit"/>
        </w:rPr>
        <w:t>dies</w:t>
      </w:r>
      <w:r>
        <w:rPr>
          <w:lang w:val="it-IT"/>
        </w:rPr>
        <w:t xml:space="preserve"> </w:t>
      </w:r>
      <w:r w:rsidRPr="006E6746">
        <w:rPr>
          <w:rStyle w:val="Incipit"/>
        </w:rPr>
        <w:t>praeclarus</w:t>
      </w:r>
      <w:r>
        <w:rPr>
          <w:lang w:val="it-IT"/>
        </w:rPr>
        <w:t xml:space="preserve">. Nonum RP </w:t>
      </w:r>
      <w:r w:rsidRPr="006E6746">
        <w:rPr>
          <w:rStyle w:val="Incipit"/>
        </w:rPr>
        <w:t>In</w:t>
      </w:r>
      <w:r>
        <w:rPr>
          <w:lang w:val="it-IT"/>
        </w:rPr>
        <w:t xml:space="preserve"> </w:t>
      </w:r>
      <w:r w:rsidRPr="006E6746">
        <w:rPr>
          <w:rStyle w:val="Incipit"/>
        </w:rPr>
        <w:t>columbae</w:t>
      </w:r>
      <w:r>
        <w:rPr>
          <w:lang w:val="it-IT"/>
        </w:rPr>
        <w:t xml:space="preserve">. [TD] </w:t>
      </w:r>
      <w:r w:rsidRPr="006E6746">
        <w:rPr>
          <w:rStyle w:val="Incipit"/>
        </w:rPr>
        <w:t>Te</w:t>
      </w:r>
      <w:r>
        <w:rPr>
          <w:lang w:val="it-IT"/>
        </w:rPr>
        <w:t xml:space="preserve"> </w:t>
      </w:r>
      <w:r w:rsidRPr="006E6746">
        <w:rPr>
          <w:rStyle w:val="Incipit"/>
        </w:rPr>
        <w:t>deum</w:t>
      </w:r>
      <w:r>
        <w:rPr>
          <w:lang w:val="it-IT"/>
        </w:rPr>
        <w:t xml:space="preserve"> </w:t>
      </w:r>
      <w:r w:rsidRPr="006E6746">
        <w:rPr>
          <w:rStyle w:val="Incipit"/>
        </w:rPr>
        <w:t>laudamus</w:t>
      </w:r>
      <w:r>
        <w:rPr>
          <w:lang w:val="it-IT"/>
        </w:rPr>
        <w:t>.</w:t>
      </w:r>
    </w:p>
    <w:p w:rsidR="00B7682F" w:rsidRDefault="00B7682F" w:rsidP="00A32D00">
      <w:pPr>
        <w:rPr>
          <w:lang w:val="it-IT"/>
        </w:rPr>
      </w:pPr>
      <w:r>
        <w:rPr>
          <w:lang w:val="it-IT"/>
        </w:rPr>
        <w:t xml:space="preserve">ANTE LAUDES VS </w:t>
      </w:r>
      <w:r w:rsidRPr="006E6746">
        <w:rPr>
          <w:rStyle w:val="Incipit"/>
        </w:rPr>
        <w:t>Omnes</w:t>
      </w:r>
      <w:r>
        <w:rPr>
          <w:lang w:val="it-IT"/>
        </w:rPr>
        <w:t xml:space="preserve"> </w:t>
      </w:r>
      <w:r w:rsidRPr="006E6746">
        <w:rPr>
          <w:rStyle w:val="Incipit"/>
        </w:rPr>
        <w:t>de</w:t>
      </w:r>
      <w:r>
        <w:rPr>
          <w:lang w:val="it-IT"/>
        </w:rPr>
        <w:t xml:space="preserve"> </w:t>
      </w:r>
      <w:r w:rsidRPr="006E6746">
        <w:rPr>
          <w:rStyle w:val="Incipit"/>
        </w:rPr>
        <w:t>Saba</w:t>
      </w:r>
      <w:r>
        <w:rPr>
          <w:lang w:val="it-IT"/>
        </w:rPr>
        <w:t>.</w:t>
      </w:r>
    </w:p>
    <w:p w:rsidR="00B7682F" w:rsidRDefault="00B7682F" w:rsidP="00A32D00">
      <w:pPr>
        <w:rPr>
          <w:lang w:val="it-IT"/>
        </w:rPr>
      </w:pPr>
      <w:r>
        <w:rPr>
          <w:lang w:val="it-IT"/>
        </w:rPr>
        <w:t xml:space="preserve">LAUDES AN </w:t>
      </w:r>
      <w:r w:rsidRPr="006E6746">
        <w:rPr>
          <w:rStyle w:val="Incipit"/>
        </w:rPr>
        <w:t>Ante</w:t>
      </w:r>
      <w:r>
        <w:rPr>
          <w:lang w:val="it-IT"/>
        </w:rPr>
        <w:t xml:space="preserve"> </w:t>
      </w:r>
      <w:r w:rsidRPr="006E6746">
        <w:rPr>
          <w:rStyle w:val="Incipit"/>
        </w:rPr>
        <w:t>luciferum</w:t>
      </w:r>
      <w:r>
        <w:rPr>
          <w:lang w:val="it-IT"/>
        </w:rPr>
        <w:t xml:space="preserve"> cum reliquis. PS </w:t>
      </w:r>
      <w:r w:rsidRPr="006E6746">
        <w:rPr>
          <w:rStyle w:val="Incipit"/>
        </w:rPr>
        <w:t>Dominus</w:t>
      </w:r>
      <w:r>
        <w:rPr>
          <w:lang w:val="it-IT"/>
        </w:rPr>
        <w:t xml:space="preserve"> </w:t>
      </w:r>
      <w:r w:rsidRPr="006E6746">
        <w:rPr>
          <w:rStyle w:val="Incipit"/>
        </w:rPr>
        <w:t>regnavit</w:t>
      </w:r>
      <w:r>
        <w:rPr>
          <w:lang w:val="it-IT"/>
        </w:rPr>
        <w:t xml:space="preserve"> cum reliquis. CP </w:t>
      </w:r>
      <w:r w:rsidRPr="006E6746">
        <w:rPr>
          <w:rStyle w:val="Incipit"/>
        </w:rPr>
        <w:t>Surge</w:t>
      </w:r>
      <w:r>
        <w:rPr>
          <w:lang w:val="it-IT"/>
        </w:rPr>
        <w:t xml:space="preserve"> </w:t>
      </w:r>
      <w:r w:rsidRPr="006E6746">
        <w:rPr>
          <w:rStyle w:val="Incipit"/>
        </w:rPr>
        <w:t>illuminare</w:t>
      </w:r>
      <w:r>
        <w:rPr>
          <w:lang w:val="it-IT"/>
        </w:rPr>
        <w:t xml:space="preserve">. VS </w:t>
      </w:r>
      <w:r w:rsidRPr="006E6746">
        <w:rPr>
          <w:rStyle w:val="Incipit"/>
        </w:rPr>
        <w:t>Venient</w:t>
      </w:r>
      <w:r>
        <w:rPr>
          <w:lang w:val="it-IT"/>
        </w:rPr>
        <w:t xml:space="preserve"> </w:t>
      </w:r>
      <w:r w:rsidRPr="006E6746">
        <w:rPr>
          <w:rStyle w:val="Incipit"/>
        </w:rPr>
        <w:t>ad</w:t>
      </w:r>
      <w:r>
        <w:rPr>
          <w:lang w:val="it-IT"/>
        </w:rPr>
        <w:t xml:space="preserve"> </w:t>
      </w:r>
      <w:r w:rsidRPr="006E6746">
        <w:rPr>
          <w:rStyle w:val="Incipit"/>
        </w:rPr>
        <w:t>te</w:t>
      </w:r>
      <w:r>
        <w:rPr>
          <w:lang w:val="it-IT"/>
        </w:rPr>
        <w:t xml:space="preserve">. AB </w:t>
      </w:r>
      <w:r w:rsidRPr="006E6746">
        <w:rPr>
          <w:rStyle w:val="Incipit"/>
        </w:rPr>
        <w:t>Hodie</w:t>
      </w:r>
      <w:r>
        <w:rPr>
          <w:lang w:val="it-IT"/>
        </w:rPr>
        <w:t xml:space="preserve"> </w:t>
      </w:r>
      <w:r w:rsidRPr="006E6746">
        <w:rPr>
          <w:rStyle w:val="Incipit"/>
        </w:rPr>
        <w:t>caelesti</w:t>
      </w:r>
      <w:r>
        <w:rPr>
          <w:lang w:val="it-IT"/>
        </w:rPr>
        <w:t xml:space="preserve"> </w:t>
      </w:r>
      <w:r w:rsidRPr="006E6746">
        <w:rPr>
          <w:rStyle w:val="Incipit"/>
        </w:rPr>
        <w:t>sponso</w:t>
      </w:r>
      <w:r>
        <w:rPr>
          <w:lang w:val="it-IT"/>
        </w:rPr>
        <w:t xml:space="preserve">. OR </w:t>
      </w:r>
      <w:r w:rsidRPr="006E6746">
        <w:rPr>
          <w:rStyle w:val="Incipit"/>
        </w:rPr>
        <w:t>Deus</w:t>
      </w:r>
      <w:r>
        <w:rPr>
          <w:lang w:val="it-IT"/>
        </w:rPr>
        <w:t xml:space="preserve"> </w:t>
      </w:r>
      <w:r w:rsidRPr="006E6746">
        <w:rPr>
          <w:rStyle w:val="Incipit"/>
        </w:rPr>
        <w:t>qui</w:t>
      </w:r>
      <w:r>
        <w:rPr>
          <w:lang w:val="it-IT"/>
        </w:rPr>
        <w:t xml:space="preserve"> </w:t>
      </w:r>
      <w:r w:rsidRPr="006E6746">
        <w:rPr>
          <w:rStyle w:val="Incipit"/>
        </w:rPr>
        <w:t>hodierna</w:t>
      </w:r>
      <w:r>
        <w:rPr>
          <w:lang w:val="it-IT"/>
        </w:rPr>
        <w:t xml:space="preserve"> </w:t>
      </w:r>
      <w:r w:rsidRPr="006E6746">
        <w:rPr>
          <w:rStyle w:val="Incipit"/>
        </w:rPr>
        <w:t>die</w:t>
      </w:r>
      <w:r>
        <w:rPr>
          <w:lang w:val="it-IT"/>
        </w:rPr>
        <w:t xml:space="preserve"> </w:t>
      </w:r>
      <w:r w:rsidRPr="006E6746">
        <w:rPr>
          <w:rStyle w:val="Incipit"/>
        </w:rPr>
        <w:t>unigenitum</w:t>
      </w:r>
      <w:r>
        <w:rPr>
          <w:lang w:val="it-IT"/>
        </w:rPr>
        <w:t>.</w:t>
      </w:r>
    </w:p>
    <w:p w:rsidR="00B7682F" w:rsidRDefault="00B7682F" w:rsidP="00A32D00">
      <w:pPr>
        <w:rPr>
          <w:lang w:val="it-IT"/>
        </w:rPr>
      </w:pPr>
      <w:r>
        <w:rPr>
          <w:lang w:val="it-IT"/>
        </w:rPr>
        <w:t xml:space="preserve">AD PRIMAM HY </w:t>
      </w:r>
      <w:r w:rsidRPr="006E6746">
        <w:rPr>
          <w:rStyle w:val="Incipit"/>
        </w:rPr>
        <w:t>Hostis</w:t>
      </w:r>
      <w:r>
        <w:rPr>
          <w:lang w:val="it-IT"/>
        </w:rPr>
        <w:t xml:space="preserve"> </w:t>
      </w:r>
      <w:r w:rsidRPr="006E6746">
        <w:rPr>
          <w:rStyle w:val="Incipit"/>
        </w:rPr>
        <w:t>Herodes</w:t>
      </w:r>
      <w:r>
        <w:rPr>
          <w:lang w:val="it-IT"/>
        </w:rPr>
        <w:t xml:space="preserve">. [HV] </w:t>
      </w:r>
      <w:r w:rsidRPr="006E6746">
        <w:rPr>
          <w:rStyle w:val="Incipit"/>
        </w:rPr>
        <w:t>Ibant</w:t>
      </w:r>
      <w:r>
        <w:rPr>
          <w:lang w:val="it-IT"/>
        </w:rPr>
        <w:t xml:space="preserve"> </w:t>
      </w:r>
      <w:r w:rsidRPr="006E6746">
        <w:rPr>
          <w:rStyle w:val="Incipit"/>
        </w:rPr>
        <w:t>magi</w:t>
      </w:r>
      <w:r>
        <w:rPr>
          <w:lang w:val="it-IT"/>
        </w:rPr>
        <w:t xml:space="preserve">. [HV] </w:t>
      </w:r>
      <w:r w:rsidRPr="006E6746">
        <w:rPr>
          <w:rStyle w:val="Incipit"/>
        </w:rPr>
        <w:t>Summo</w:t>
      </w:r>
      <w:r>
        <w:rPr>
          <w:lang w:val="it-IT"/>
        </w:rPr>
        <w:t xml:space="preserve"> </w:t>
      </w:r>
      <w:r w:rsidRPr="006E6746">
        <w:rPr>
          <w:rStyle w:val="Incipit"/>
        </w:rPr>
        <w:t>patri</w:t>
      </w:r>
      <w:r>
        <w:rPr>
          <w:lang w:val="it-IT"/>
        </w:rPr>
        <w:t xml:space="preserve">. AN </w:t>
      </w:r>
      <w:r w:rsidRPr="006E6746">
        <w:rPr>
          <w:rStyle w:val="Incipit"/>
        </w:rPr>
        <w:t>Magi</w:t>
      </w:r>
      <w:r>
        <w:rPr>
          <w:lang w:val="it-IT"/>
        </w:rPr>
        <w:t xml:space="preserve"> </w:t>
      </w:r>
      <w:r w:rsidRPr="006E6746">
        <w:rPr>
          <w:rStyle w:val="Incipit"/>
        </w:rPr>
        <w:t>videntes</w:t>
      </w:r>
      <w:r w:rsidR="006E6746">
        <w:rPr>
          <w:lang w:val="it-IT"/>
        </w:rPr>
        <w:t xml:space="preserve">. CP </w:t>
      </w:r>
      <w:r w:rsidR="006E6746" w:rsidRPr="006E6746">
        <w:rPr>
          <w:rStyle w:val="Incipit"/>
        </w:rPr>
        <w:t>Domine</w:t>
      </w:r>
      <w:r w:rsidR="006E6746">
        <w:rPr>
          <w:lang w:val="it-IT"/>
        </w:rPr>
        <w:t xml:space="preserve"> </w:t>
      </w:r>
      <w:r w:rsidR="006E6746" w:rsidRPr="006E6746">
        <w:rPr>
          <w:rStyle w:val="Incipit"/>
        </w:rPr>
        <w:t>d</w:t>
      </w:r>
      <w:r w:rsidRPr="006E6746">
        <w:rPr>
          <w:rStyle w:val="Incipit"/>
        </w:rPr>
        <w:t>eus</w:t>
      </w:r>
      <w:r>
        <w:rPr>
          <w:lang w:val="it-IT"/>
        </w:rPr>
        <w:t xml:space="preserve"> </w:t>
      </w:r>
      <w:r w:rsidRPr="006E6746">
        <w:rPr>
          <w:rStyle w:val="Incipit"/>
        </w:rPr>
        <w:t>meus</w:t>
      </w:r>
      <w:r>
        <w:rPr>
          <w:lang w:val="it-IT"/>
        </w:rPr>
        <w:t xml:space="preserve"> </w:t>
      </w:r>
      <w:r w:rsidRPr="006E6746">
        <w:rPr>
          <w:rStyle w:val="Incipit"/>
        </w:rPr>
        <w:t>et</w:t>
      </w:r>
      <w:r>
        <w:rPr>
          <w:lang w:val="it-IT"/>
        </w:rPr>
        <w:t xml:space="preserve"> </w:t>
      </w:r>
      <w:r w:rsidRPr="006E6746">
        <w:rPr>
          <w:rStyle w:val="Incipit"/>
        </w:rPr>
        <w:t>refugium</w:t>
      </w:r>
      <w:r>
        <w:rPr>
          <w:lang w:val="it-IT"/>
        </w:rPr>
        <w:t xml:space="preserve">. RB </w:t>
      </w:r>
      <w:r w:rsidRPr="006E6746">
        <w:rPr>
          <w:rStyle w:val="Incipit"/>
        </w:rPr>
        <w:t>Christe</w:t>
      </w:r>
      <w:r>
        <w:rPr>
          <w:lang w:val="it-IT"/>
        </w:rPr>
        <w:t xml:space="preserve"> </w:t>
      </w:r>
      <w:r w:rsidRPr="006E6746">
        <w:rPr>
          <w:rStyle w:val="Incipit"/>
        </w:rPr>
        <w:t>fili</w:t>
      </w:r>
      <w:r>
        <w:rPr>
          <w:lang w:val="it-IT"/>
        </w:rPr>
        <w:t xml:space="preserve"> </w:t>
      </w:r>
      <w:r w:rsidRPr="006E6746">
        <w:rPr>
          <w:rStyle w:val="Incipit"/>
        </w:rPr>
        <w:t>dei</w:t>
      </w:r>
      <w:r>
        <w:rPr>
          <w:lang w:val="it-IT"/>
        </w:rPr>
        <w:t xml:space="preserve"> </w:t>
      </w:r>
      <w:r w:rsidRPr="006E6746">
        <w:rPr>
          <w:rStyle w:val="Incipit"/>
        </w:rPr>
        <w:t>vivi</w:t>
      </w:r>
      <w:r>
        <w:rPr>
          <w:lang w:val="it-IT"/>
        </w:rPr>
        <w:t xml:space="preserve"> </w:t>
      </w:r>
      <w:r w:rsidRPr="006E6746">
        <w:rPr>
          <w:rStyle w:val="Incipit"/>
        </w:rPr>
        <w:t>miserere</w:t>
      </w:r>
      <w:r>
        <w:rPr>
          <w:lang w:val="it-IT"/>
        </w:rPr>
        <w:t xml:space="preserve"> </w:t>
      </w:r>
      <w:r w:rsidRPr="006E6746">
        <w:rPr>
          <w:rStyle w:val="Incipit"/>
        </w:rPr>
        <w:t>nobis</w:t>
      </w:r>
      <w:r>
        <w:rPr>
          <w:lang w:val="it-IT"/>
        </w:rPr>
        <w:t xml:space="preserve">. RV </w:t>
      </w:r>
      <w:r w:rsidRPr="006E6746">
        <w:rPr>
          <w:rStyle w:val="Incipit"/>
        </w:rPr>
        <w:t>Qui</w:t>
      </w:r>
      <w:r>
        <w:rPr>
          <w:lang w:val="it-IT"/>
        </w:rPr>
        <w:t xml:space="preserve"> </w:t>
      </w:r>
      <w:r w:rsidRPr="006E6746">
        <w:rPr>
          <w:rStyle w:val="Incipit"/>
        </w:rPr>
        <w:t>baptizatus</w:t>
      </w:r>
      <w:r>
        <w:rPr>
          <w:lang w:val="it-IT"/>
        </w:rPr>
        <w:t xml:space="preserve"> </w:t>
      </w:r>
      <w:r w:rsidRPr="006E6746">
        <w:rPr>
          <w:rStyle w:val="Incipit"/>
        </w:rPr>
        <w:t>es</w:t>
      </w:r>
      <w:r>
        <w:rPr>
          <w:lang w:val="it-IT"/>
        </w:rPr>
        <w:t xml:space="preserve"> </w:t>
      </w:r>
      <w:r w:rsidRPr="006E6746">
        <w:rPr>
          <w:rStyle w:val="Incipit"/>
        </w:rPr>
        <w:t>in</w:t>
      </w:r>
      <w:r>
        <w:rPr>
          <w:lang w:val="it-IT"/>
        </w:rPr>
        <w:t xml:space="preserve"> </w:t>
      </w:r>
      <w:r w:rsidRPr="006E6746">
        <w:rPr>
          <w:rStyle w:val="Incipit"/>
        </w:rPr>
        <w:t>Iordanis</w:t>
      </w:r>
      <w:r>
        <w:rPr>
          <w:lang w:val="it-IT"/>
        </w:rPr>
        <w:t xml:space="preserve"> </w:t>
      </w:r>
      <w:r w:rsidRPr="006E6746">
        <w:rPr>
          <w:rStyle w:val="Incipit"/>
        </w:rPr>
        <w:t>flumine</w:t>
      </w:r>
      <w:r>
        <w:rPr>
          <w:lang w:val="it-IT"/>
        </w:rPr>
        <w:t xml:space="preserve">. [REP] </w:t>
      </w:r>
      <w:r w:rsidRPr="006E6746">
        <w:rPr>
          <w:rStyle w:val="Incipit"/>
        </w:rPr>
        <w:t>Miserere</w:t>
      </w:r>
      <w:r>
        <w:rPr>
          <w:lang w:val="it-IT"/>
        </w:rPr>
        <w:t xml:space="preserve">. [RV] </w:t>
      </w:r>
      <w:r w:rsidRPr="006E6746">
        <w:rPr>
          <w:rStyle w:val="Incipit"/>
        </w:rPr>
        <w:t>Gloria</w:t>
      </w:r>
      <w:r>
        <w:rPr>
          <w:lang w:val="it-IT"/>
        </w:rPr>
        <w:t xml:space="preserve"> </w:t>
      </w:r>
      <w:r w:rsidRPr="003A143D">
        <w:rPr>
          <w:rStyle w:val="Incipit"/>
        </w:rPr>
        <w:t>patri</w:t>
      </w:r>
      <w:r>
        <w:rPr>
          <w:lang w:val="it-IT"/>
        </w:rPr>
        <w:t xml:space="preserve">. VS </w:t>
      </w:r>
      <w:r w:rsidRPr="003A143D">
        <w:rPr>
          <w:rStyle w:val="Incipit"/>
        </w:rPr>
        <w:t>Venient</w:t>
      </w:r>
      <w:r>
        <w:rPr>
          <w:lang w:val="it-IT"/>
        </w:rPr>
        <w:t xml:space="preserve"> </w:t>
      </w:r>
      <w:r w:rsidRPr="003A143D">
        <w:rPr>
          <w:rStyle w:val="Incipit"/>
        </w:rPr>
        <w:t>ad</w:t>
      </w:r>
      <w:r>
        <w:rPr>
          <w:lang w:val="it-IT"/>
        </w:rPr>
        <w:t xml:space="preserve"> </w:t>
      </w:r>
      <w:r w:rsidRPr="003A143D">
        <w:rPr>
          <w:rStyle w:val="Incipit"/>
        </w:rPr>
        <w:t>te</w:t>
      </w:r>
      <w:r>
        <w:rPr>
          <w:lang w:val="it-IT"/>
        </w:rPr>
        <w:t xml:space="preserve">. OR </w:t>
      </w:r>
      <w:r w:rsidRPr="003A143D">
        <w:rPr>
          <w:rStyle w:val="Incipit"/>
        </w:rPr>
        <w:t>Deus</w:t>
      </w:r>
      <w:r>
        <w:rPr>
          <w:lang w:val="it-IT"/>
        </w:rPr>
        <w:t xml:space="preserve"> </w:t>
      </w:r>
      <w:r w:rsidRPr="003A143D">
        <w:rPr>
          <w:rStyle w:val="Incipit"/>
        </w:rPr>
        <w:t>illuminator</w:t>
      </w:r>
      <w:r>
        <w:rPr>
          <w:lang w:val="it-IT"/>
        </w:rPr>
        <w:t xml:space="preserve"> usque ad octavam epiphaniae.</w:t>
      </w:r>
    </w:p>
    <w:p w:rsidR="00B7682F" w:rsidRDefault="00B7682F" w:rsidP="00A32D00">
      <w:pPr>
        <w:rPr>
          <w:lang w:val="it-IT"/>
        </w:rPr>
      </w:pPr>
      <w:r>
        <w:rPr>
          <w:lang w:val="it-IT"/>
        </w:rPr>
        <w:t xml:space="preserve">AD TERTIAM HY </w:t>
      </w:r>
      <w:r w:rsidRPr="003A143D">
        <w:rPr>
          <w:rStyle w:val="Incipit"/>
        </w:rPr>
        <w:t>Hostis</w:t>
      </w:r>
      <w:r>
        <w:rPr>
          <w:lang w:val="it-IT"/>
        </w:rPr>
        <w:t xml:space="preserve"> </w:t>
      </w:r>
      <w:r w:rsidRPr="003A143D">
        <w:rPr>
          <w:rStyle w:val="Incipit"/>
        </w:rPr>
        <w:t>Herodes</w:t>
      </w:r>
      <w:r w:rsidR="00783BFB">
        <w:rPr>
          <w:lang w:val="it-IT"/>
        </w:rPr>
        <w:t>. [H</w:t>
      </w:r>
      <w:r>
        <w:rPr>
          <w:lang w:val="it-IT"/>
        </w:rPr>
        <w:t xml:space="preserve">V] </w:t>
      </w:r>
      <w:r w:rsidRPr="003A143D">
        <w:rPr>
          <w:rStyle w:val="Incipit"/>
        </w:rPr>
        <w:t>Lavacrum</w:t>
      </w:r>
      <w:r>
        <w:rPr>
          <w:lang w:val="it-IT"/>
        </w:rPr>
        <w:t xml:space="preserve">. [HV] </w:t>
      </w:r>
      <w:r w:rsidRPr="003A143D">
        <w:rPr>
          <w:rStyle w:val="Incipit"/>
        </w:rPr>
        <w:t>Summo</w:t>
      </w:r>
      <w:r>
        <w:rPr>
          <w:lang w:val="it-IT"/>
        </w:rPr>
        <w:t xml:space="preserve"> </w:t>
      </w:r>
      <w:r w:rsidRPr="003A143D">
        <w:rPr>
          <w:rStyle w:val="Incipit"/>
        </w:rPr>
        <w:t>patri</w:t>
      </w:r>
      <w:r>
        <w:rPr>
          <w:lang w:val="it-IT"/>
        </w:rPr>
        <w:t xml:space="preserve">. AN </w:t>
      </w:r>
      <w:r w:rsidRPr="003A143D">
        <w:rPr>
          <w:rStyle w:val="Incipit"/>
        </w:rPr>
        <w:t>Videntes</w:t>
      </w:r>
      <w:r>
        <w:rPr>
          <w:lang w:val="it-IT"/>
        </w:rPr>
        <w:t xml:space="preserve"> </w:t>
      </w:r>
      <w:r w:rsidRPr="003A143D">
        <w:rPr>
          <w:rStyle w:val="Incipit"/>
        </w:rPr>
        <w:t>stellam</w:t>
      </w:r>
      <w:r>
        <w:rPr>
          <w:lang w:val="it-IT"/>
        </w:rPr>
        <w:t xml:space="preserve">. CP </w:t>
      </w:r>
      <w:r w:rsidRPr="003A143D">
        <w:rPr>
          <w:rStyle w:val="Incipit"/>
        </w:rPr>
        <w:t>Ambulabunt</w:t>
      </w:r>
      <w:r>
        <w:rPr>
          <w:lang w:val="it-IT"/>
        </w:rPr>
        <w:t xml:space="preserve"> </w:t>
      </w:r>
      <w:r w:rsidRPr="003A143D">
        <w:rPr>
          <w:rStyle w:val="Incipit"/>
        </w:rPr>
        <w:t>gentes</w:t>
      </w:r>
      <w:r>
        <w:rPr>
          <w:lang w:val="it-IT"/>
        </w:rPr>
        <w:t>. R</w:t>
      </w:r>
      <w:r w:rsidR="005A67CF">
        <w:rPr>
          <w:lang w:val="it-IT"/>
        </w:rPr>
        <w:t>B</w:t>
      </w:r>
      <w:r>
        <w:rPr>
          <w:lang w:val="it-IT"/>
        </w:rPr>
        <w:t xml:space="preserve"> </w:t>
      </w:r>
      <w:r w:rsidRPr="003A143D">
        <w:rPr>
          <w:rStyle w:val="Incipit"/>
        </w:rPr>
        <w:t>Reges</w:t>
      </w:r>
      <w:r>
        <w:rPr>
          <w:lang w:val="it-IT"/>
        </w:rPr>
        <w:t xml:space="preserve"> </w:t>
      </w:r>
      <w:r w:rsidRPr="003A143D">
        <w:rPr>
          <w:rStyle w:val="Incipit"/>
        </w:rPr>
        <w:t>Tharsis</w:t>
      </w:r>
      <w:r>
        <w:rPr>
          <w:lang w:val="it-IT"/>
        </w:rPr>
        <w:t xml:space="preserve">. VS </w:t>
      </w:r>
      <w:r w:rsidRPr="003A143D">
        <w:rPr>
          <w:rStyle w:val="Incipit"/>
        </w:rPr>
        <w:t>Omnis</w:t>
      </w:r>
      <w:r>
        <w:rPr>
          <w:lang w:val="it-IT"/>
        </w:rPr>
        <w:t xml:space="preserve"> </w:t>
      </w:r>
      <w:r w:rsidRPr="003A143D">
        <w:rPr>
          <w:rStyle w:val="Incipit"/>
        </w:rPr>
        <w:t>terra</w:t>
      </w:r>
      <w:r>
        <w:rPr>
          <w:lang w:val="it-IT"/>
        </w:rPr>
        <w:t xml:space="preserve">. OR </w:t>
      </w:r>
      <w:r w:rsidRPr="003A143D">
        <w:rPr>
          <w:rStyle w:val="Incipit"/>
        </w:rPr>
        <w:t>Deus</w:t>
      </w:r>
      <w:r>
        <w:rPr>
          <w:lang w:val="it-IT"/>
        </w:rPr>
        <w:t xml:space="preserve"> </w:t>
      </w:r>
      <w:r w:rsidRPr="003A143D">
        <w:rPr>
          <w:rStyle w:val="Incipit"/>
        </w:rPr>
        <w:t>qui</w:t>
      </w:r>
      <w:r>
        <w:rPr>
          <w:lang w:val="it-IT"/>
        </w:rPr>
        <w:t xml:space="preserve"> </w:t>
      </w:r>
      <w:r w:rsidRPr="003A143D">
        <w:rPr>
          <w:rStyle w:val="Incipit"/>
        </w:rPr>
        <w:t>hodierna</w:t>
      </w:r>
      <w:r>
        <w:rPr>
          <w:lang w:val="it-IT"/>
        </w:rPr>
        <w:t xml:space="preserve"> </w:t>
      </w:r>
      <w:r w:rsidRPr="003A143D">
        <w:rPr>
          <w:rStyle w:val="Incipit"/>
        </w:rPr>
        <w:t>die</w:t>
      </w:r>
      <w:r>
        <w:rPr>
          <w:lang w:val="it-IT"/>
        </w:rPr>
        <w:t>.</w:t>
      </w:r>
    </w:p>
    <w:p w:rsidR="00B7682F" w:rsidRDefault="00B7682F" w:rsidP="00A32D00">
      <w:pPr>
        <w:rPr>
          <w:lang w:val="it-IT"/>
        </w:rPr>
      </w:pPr>
      <w:r>
        <w:rPr>
          <w:lang w:val="it-IT"/>
        </w:rPr>
        <w:t xml:space="preserve">AD MISSAM </w:t>
      </w:r>
      <w:r w:rsidR="002051FF">
        <w:rPr>
          <w:lang w:val="it-IT"/>
        </w:rPr>
        <w:t>TP</w:t>
      </w:r>
      <w:r w:rsidR="002051FF">
        <w:t xml:space="preserve"> </w:t>
      </w:r>
      <w:r w:rsidR="00145E72" w:rsidRPr="002051FF">
        <w:rPr>
          <w:rStyle w:val="Incipit"/>
        </w:rPr>
        <w:t>|RE::</w:t>
      </w:r>
      <w:r w:rsidRPr="002051FF">
        <w:rPr>
          <w:rStyle w:val="Incipit"/>
        </w:rPr>
        <w:t>Forma</w:t>
      </w:r>
      <w:r w:rsidRPr="00A002FB">
        <w:t xml:space="preserve"> </w:t>
      </w:r>
      <w:r w:rsidRPr="002051FF">
        <w:rPr>
          <w:rStyle w:val="Incipit"/>
        </w:rPr>
        <w:t>speciosissimus|</w:t>
      </w:r>
      <w:r>
        <w:rPr>
          <w:lang w:val="it-IT"/>
        </w:rPr>
        <w:t>.</w:t>
      </w:r>
      <w:r w:rsidR="005A67CF">
        <w:rPr>
          <w:lang w:val="it-IT"/>
        </w:rPr>
        <w:t xml:space="preserve"> IN </w:t>
      </w:r>
      <w:r w:rsidR="005A67CF" w:rsidRPr="003A143D">
        <w:rPr>
          <w:rStyle w:val="Incipit"/>
        </w:rPr>
        <w:t>Ecce</w:t>
      </w:r>
      <w:r w:rsidR="005A67CF">
        <w:rPr>
          <w:lang w:val="it-IT"/>
        </w:rPr>
        <w:t xml:space="preserve"> </w:t>
      </w:r>
      <w:r w:rsidR="005A67CF" w:rsidRPr="003A143D">
        <w:rPr>
          <w:rStyle w:val="Incipit"/>
        </w:rPr>
        <w:t>advenit</w:t>
      </w:r>
      <w:r w:rsidR="005A67CF">
        <w:rPr>
          <w:lang w:val="it-IT"/>
        </w:rPr>
        <w:t xml:space="preserve">. [KY] </w:t>
      </w:r>
      <w:r w:rsidR="005A67CF" w:rsidRPr="003A143D">
        <w:rPr>
          <w:rStyle w:val="Incipit"/>
        </w:rPr>
        <w:t>Kyrie</w:t>
      </w:r>
      <w:r w:rsidR="005A67CF">
        <w:rPr>
          <w:lang w:val="it-IT"/>
        </w:rPr>
        <w:t xml:space="preserve"> </w:t>
      </w:r>
      <w:r w:rsidR="005A67CF" w:rsidRPr="003A143D">
        <w:rPr>
          <w:rStyle w:val="Incipit"/>
        </w:rPr>
        <w:t>eleyson</w:t>
      </w:r>
      <w:r w:rsidR="005A67CF">
        <w:rPr>
          <w:lang w:val="it-IT"/>
        </w:rPr>
        <w:t xml:space="preserve">. [GL] </w:t>
      </w:r>
      <w:r w:rsidR="005A67CF" w:rsidRPr="003A143D">
        <w:rPr>
          <w:rStyle w:val="Incipit"/>
        </w:rPr>
        <w:t>Gloria</w:t>
      </w:r>
      <w:r w:rsidR="005A67CF">
        <w:rPr>
          <w:lang w:val="it-IT"/>
        </w:rPr>
        <w:t xml:space="preserve"> </w:t>
      </w:r>
      <w:r w:rsidR="005A67CF" w:rsidRPr="003A143D">
        <w:rPr>
          <w:rStyle w:val="Incipit"/>
        </w:rPr>
        <w:t>in</w:t>
      </w:r>
      <w:r w:rsidR="005A67CF">
        <w:rPr>
          <w:lang w:val="it-IT"/>
        </w:rPr>
        <w:t xml:space="preserve"> </w:t>
      </w:r>
      <w:r w:rsidR="005A67CF" w:rsidRPr="003A143D">
        <w:rPr>
          <w:rStyle w:val="Incipit"/>
        </w:rPr>
        <w:t>excelsis</w:t>
      </w:r>
      <w:r w:rsidR="005A67CF">
        <w:rPr>
          <w:lang w:val="it-IT"/>
        </w:rPr>
        <w:t xml:space="preserve"> </w:t>
      </w:r>
      <w:r w:rsidR="005A67CF" w:rsidRPr="003A143D">
        <w:rPr>
          <w:rStyle w:val="Incipit"/>
        </w:rPr>
        <w:t>deo</w:t>
      </w:r>
      <w:r w:rsidR="005A67CF">
        <w:rPr>
          <w:lang w:val="it-IT"/>
        </w:rPr>
        <w:t xml:space="preserve">. OR </w:t>
      </w:r>
      <w:r w:rsidR="005A67CF" w:rsidRPr="008A7340">
        <w:rPr>
          <w:rStyle w:val="Incipit"/>
        </w:rPr>
        <w:t>Deus</w:t>
      </w:r>
      <w:r w:rsidR="005A67CF" w:rsidRPr="00A002FB">
        <w:t xml:space="preserve"> </w:t>
      </w:r>
      <w:r w:rsidR="005A67CF" w:rsidRPr="008A7340">
        <w:rPr>
          <w:rStyle w:val="Incipit"/>
        </w:rPr>
        <w:t>qui</w:t>
      </w:r>
      <w:r w:rsidR="005A67CF" w:rsidRPr="00A002FB">
        <w:t xml:space="preserve"> </w:t>
      </w:r>
      <w:r w:rsidR="005A67CF" w:rsidRPr="008A7340">
        <w:rPr>
          <w:rStyle w:val="Incipit"/>
        </w:rPr>
        <w:t>hodierna</w:t>
      </w:r>
      <w:r w:rsidR="005A67CF" w:rsidRPr="00A002FB">
        <w:t xml:space="preserve"> </w:t>
      </w:r>
      <w:r w:rsidR="005A67CF" w:rsidRPr="003A143D">
        <w:rPr>
          <w:rStyle w:val="Incipit"/>
        </w:rPr>
        <w:t>die</w:t>
      </w:r>
      <w:r w:rsidR="005A67CF">
        <w:rPr>
          <w:lang w:val="it-IT"/>
        </w:rPr>
        <w:t xml:space="preserve"> </w:t>
      </w:r>
      <w:r w:rsidR="005A67CF" w:rsidRPr="003A143D">
        <w:t>sola</w:t>
      </w:r>
      <w:r w:rsidR="005A67CF">
        <w:rPr>
          <w:lang w:val="it-IT"/>
        </w:rPr>
        <w:t xml:space="preserve"> </w:t>
      </w:r>
      <w:r w:rsidR="005A67CF" w:rsidRPr="003A143D">
        <w:t>tantum</w:t>
      </w:r>
      <w:r w:rsidR="005A67CF">
        <w:rPr>
          <w:lang w:val="it-IT"/>
        </w:rPr>
        <w:t xml:space="preserve">. EP </w:t>
      </w:r>
      <w:r w:rsidR="005A67CF" w:rsidRPr="003A143D">
        <w:rPr>
          <w:rStyle w:val="Incipit"/>
        </w:rPr>
        <w:t>Surge</w:t>
      </w:r>
      <w:r w:rsidR="005A67CF">
        <w:rPr>
          <w:lang w:val="it-IT"/>
        </w:rPr>
        <w:t xml:space="preserve"> </w:t>
      </w:r>
      <w:r w:rsidR="005A67CF" w:rsidRPr="003A143D">
        <w:rPr>
          <w:rStyle w:val="Incipit"/>
        </w:rPr>
        <w:t>illuminare</w:t>
      </w:r>
      <w:r w:rsidR="005A67CF">
        <w:rPr>
          <w:lang w:val="it-IT"/>
        </w:rPr>
        <w:t xml:space="preserve">. GR </w:t>
      </w:r>
      <w:r w:rsidR="005A67CF" w:rsidRPr="006214CB">
        <w:rPr>
          <w:rStyle w:val="Incipit"/>
        </w:rPr>
        <w:t>Omnes</w:t>
      </w:r>
      <w:r w:rsidR="005A67CF">
        <w:rPr>
          <w:lang w:val="it-IT"/>
        </w:rPr>
        <w:t xml:space="preserve"> </w:t>
      </w:r>
      <w:r w:rsidR="005A67CF" w:rsidRPr="006214CB">
        <w:rPr>
          <w:rStyle w:val="Incipit"/>
        </w:rPr>
        <w:t>de</w:t>
      </w:r>
      <w:r w:rsidR="005A67CF">
        <w:rPr>
          <w:lang w:val="it-IT"/>
        </w:rPr>
        <w:t xml:space="preserve"> </w:t>
      </w:r>
      <w:r w:rsidR="005A67CF" w:rsidRPr="006214CB">
        <w:rPr>
          <w:rStyle w:val="Incipit"/>
        </w:rPr>
        <w:t>Saba</w:t>
      </w:r>
      <w:r w:rsidR="005A67CF">
        <w:rPr>
          <w:lang w:val="it-IT"/>
        </w:rPr>
        <w:t xml:space="preserve">. GV </w:t>
      </w:r>
      <w:r w:rsidR="005A67CF" w:rsidRPr="006214CB">
        <w:rPr>
          <w:rStyle w:val="Incipit"/>
        </w:rPr>
        <w:t>Surge</w:t>
      </w:r>
      <w:r w:rsidR="005A67CF">
        <w:rPr>
          <w:lang w:val="it-IT"/>
        </w:rPr>
        <w:t xml:space="preserve"> </w:t>
      </w:r>
      <w:r w:rsidR="005A67CF" w:rsidRPr="006214CB">
        <w:rPr>
          <w:rStyle w:val="Incipit"/>
        </w:rPr>
        <w:t>illuminare</w:t>
      </w:r>
      <w:r w:rsidR="005A67CF">
        <w:rPr>
          <w:lang w:val="it-IT"/>
        </w:rPr>
        <w:t xml:space="preserve">. ALV </w:t>
      </w:r>
      <w:r w:rsidR="005A67CF" w:rsidRPr="006214CB">
        <w:rPr>
          <w:rStyle w:val="Incipit"/>
        </w:rPr>
        <w:t>Vidimus</w:t>
      </w:r>
      <w:r w:rsidR="005A67CF">
        <w:rPr>
          <w:lang w:val="it-IT"/>
        </w:rPr>
        <w:t xml:space="preserve"> </w:t>
      </w:r>
      <w:r w:rsidR="005A67CF" w:rsidRPr="006214CB">
        <w:rPr>
          <w:rStyle w:val="Incipit"/>
        </w:rPr>
        <w:t>stellam</w:t>
      </w:r>
      <w:r w:rsidR="005A67CF">
        <w:rPr>
          <w:lang w:val="it-IT"/>
        </w:rPr>
        <w:t xml:space="preserve">. SE </w:t>
      </w:r>
      <w:r w:rsidR="005A67CF" w:rsidRPr="006214CB">
        <w:rPr>
          <w:rStyle w:val="Incipit"/>
        </w:rPr>
        <w:t>Festa</w:t>
      </w:r>
      <w:r w:rsidR="005A67CF">
        <w:rPr>
          <w:lang w:val="it-IT"/>
        </w:rPr>
        <w:t xml:space="preserve"> </w:t>
      </w:r>
      <w:r w:rsidR="005A67CF" w:rsidRPr="006214CB">
        <w:rPr>
          <w:rStyle w:val="Incipit"/>
        </w:rPr>
        <w:t>Christi</w:t>
      </w:r>
      <w:r w:rsidR="005A67CF">
        <w:rPr>
          <w:lang w:val="it-IT"/>
        </w:rPr>
        <w:t xml:space="preserve">. EV </w:t>
      </w:r>
      <w:r w:rsidR="005A67CF" w:rsidRPr="006214CB">
        <w:rPr>
          <w:rStyle w:val="Incipit"/>
        </w:rPr>
        <w:t>Cum</w:t>
      </w:r>
      <w:r w:rsidR="005A67CF">
        <w:rPr>
          <w:lang w:val="it-IT"/>
        </w:rPr>
        <w:t xml:space="preserve"> </w:t>
      </w:r>
      <w:r w:rsidR="005A67CF" w:rsidRPr="006214CB">
        <w:rPr>
          <w:rStyle w:val="Incipit"/>
        </w:rPr>
        <w:t>natus</w:t>
      </w:r>
      <w:r w:rsidR="005A67CF">
        <w:rPr>
          <w:lang w:val="it-IT"/>
        </w:rPr>
        <w:t xml:space="preserve"> </w:t>
      </w:r>
      <w:r w:rsidR="005A67CF" w:rsidRPr="006214CB">
        <w:rPr>
          <w:rStyle w:val="Incipit"/>
        </w:rPr>
        <w:t>esset</w:t>
      </w:r>
      <w:r w:rsidR="005A67CF">
        <w:rPr>
          <w:lang w:val="it-IT"/>
        </w:rPr>
        <w:t xml:space="preserve">. OF </w:t>
      </w:r>
      <w:r w:rsidR="005A67CF" w:rsidRPr="006214CB">
        <w:rPr>
          <w:rStyle w:val="Incipit"/>
        </w:rPr>
        <w:t>Reges</w:t>
      </w:r>
      <w:r w:rsidR="005A67CF">
        <w:rPr>
          <w:lang w:val="it-IT"/>
        </w:rPr>
        <w:t xml:space="preserve"> </w:t>
      </w:r>
      <w:r w:rsidR="005A67CF" w:rsidRPr="006214CB">
        <w:rPr>
          <w:rStyle w:val="Incipit"/>
        </w:rPr>
        <w:t>Tharsis</w:t>
      </w:r>
      <w:r w:rsidR="005A67CF">
        <w:rPr>
          <w:lang w:val="it-IT"/>
        </w:rPr>
        <w:t xml:space="preserve">. PF </w:t>
      </w:r>
      <w:r w:rsidR="005A67CF" w:rsidRPr="008A7340">
        <w:rPr>
          <w:rStyle w:val="Incipit"/>
        </w:rPr>
        <w:t>Quia</w:t>
      </w:r>
      <w:r w:rsidR="005A67CF" w:rsidRPr="00A002FB">
        <w:t xml:space="preserve"> </w:t>
      </w:r>
      <w:r w:rsidR="005A67CF" w:rsidRPr="008A7340">
        <w:rPr>
          <w:rStyle w:val="Incipit"/>
        </w:rPr>
        <w:t>cum</w:t>
      </w:r>
      <w:r w:rsidR="005A67CF" w:rsidRPr="00A002FB">
        <w:t xml:space="preserve"> </w:t>
      </w:r>
      <w:r w:rsidR="005A67CF" w:rsidRPr="008A7340">
        <w:rPr>
          <w:rStyle w:val="Incipit"/>
        </w:rPr>
        <w:t>unigenitus</w:t>
      </w:r>
      <w:r w:rsidR="005A67CF">
        <w:rPr>
          <w:lang w:val="it-IT"/>
        </w:rPr>
        <w:t xml:space="preserve"> </w:t>
      </w:r>
      <w:r w:rsidR="005A67CF" w:rsidRPr="006214CB">
        <w:t>usque</w:t>
      </w:r>
      <w:r w:rsidR="005A67CF">
        <w:rPr>
          <w:lang w:val="it-IT"/>
        </w:rPr>
        <w:t xml:space="preserve"> </w:t>
      </w:r>
      <w:r w:rsidR="005A67CF" w:rsidRPr="006214CB">
        <w:t>post</w:t>
      </w:r>
      <w:r w:rsidR="005A67CF">
        <w:rPr>
          <w:lang w:val="it-IT"/>
        </w:rPr>
        <w:t xml:space="preserve"> </w:t>
      </w:r>
      <w:r w:rsidR="005A67CF" w:rsidRPr="006214CB">
        <w:t>octavam</w:t>
      </w:r>
      <w:r w:rsidR="005A67CF">
        <w:rPr>
          <w:lang w:val="it-IT"/>
        </w:rPr>
        <w:t xml:space="preserve"> epiphaniae. [VAR] </w:t>
      </w:r>
      <w:r w:rsidR="005A67CF" w:rsidRPr="006214CB">
        <w:rPr>
          <w:rStyle w:val="Incipit"/>
        </w:rPr>
        <w:t>Communicantes</w:t>
      </w:r>
      <w:r w:rsidR="005A67CF">
        <w:rPr>
          <w:lang w:val="it-IT"/>
        </w:rPr>
        <w:t xml:space="preserve"> in die epiphaniae tantum. CO </w:t>
      </w:r>
      <w:r w:rsidR="005A67CF" w:rsidRPr="006214CB">
        <w:rPr>
          <w:rStyle w:val="Incipit"/>
        </w:rPr>
        <w:t>Vidimus</w:t>
      </w:r>
      <w:r w:rsidR="005A67CF">
        <w:rPr>
          <w:lang w:val="it-IT"/>
        </w:rPr>
        <w:t xml:space="preserve"> </w:t>
      </w:r>
      <w:r w:rsidR="005A67CF" w:rsidRPr="006214CB">
        <w:rPr>
          <w:rStyle w:val="Incipit"/>
        </w:rPr>
        <w:t>stellam</w:t>
      </w:r>
      <w:r w:rsidR="005A67CF">
        <w:rPr>
          <w:lang w:val="it-IT"/>
        </w:rPr>
        <w:t>.</w:t>
      </w:r>
    </w:p>
    <w:p w:rsidR="005A67CF" w:rsidRDefault="005A67CF" w:rsidP="00A32D00">
      <w:pPr>
        <w:rPr>
          <w:lang w:val="it-IT"/>
        </w:rPr>
      </w:pPr>
      <w:r>
        <w:rPr>
          <w:lang w:val="it-IT"/>
        </w:rPr>
        <w:t xml:space="preserve">AD SEXTAM </w:t>
      </w:r>
      <w:r w:rsidR="006214CB">
        <w:rPr>
          <w:lang w:val="it-IT"/>
        </w:rPr>
        <w:t>HY</w:t>
      </w:r>
      <w:r>
        <w:rPr>
          <w:lang w:val="it-IT"/>
        </w:rPr>
        <w:t xml:space="preserve"> </w:t>
      </w:r>
      <w:r w:rsidRPr="006214CB">
        <w:rPr>
          <w:rStyle w:val="Incipit"/>
        </w:rPr>
        <w:t>Hostis</w:t>
      </w:r>
      <w:r>
        <w:rPr>
          <w:lang w:val="it-IT"/>
        </w:rPr>
        <w:t xml:space="preserve"> </w:t>
      </w:r>
      <w:r w:rsidRPr="006214CB">
        <w:rPr>
          <w:rStyle w:val="Incipit"/>
        </w:rPr>
        <w:t>Herodes</w:t>
      </w:r>
      <w:r>
        <w:rPr>
          <w:lang w:val="it-IT"/>
        </w:rPr>
        <w:t xml:space="preserve">. [HV] </w:t>
      </w:r>
      <w:r w:rsidRPr="006214CB">
        <w:rPr>
          <w:rStyle w:val="Incipit"/>
        </w:rPr>
        <w:t>Novum</w:t>
      </w:r>
      <w:r>
        <w:rPr>
          <w:lang w:val="it-IT"/>
        </w:rPr>
        <w:t xml:space="preserve"> </w:t>
      </w:r>
      <w:r w:rsidRPr="006214CB">
        <w:rPr>
          <w:rStyle w:val="Incipit"/>
        </w:rPr>
        <w:t>genus</w:t>
      </w:r>
      <w:r>
        <w:rPr>
          <w:lang w:val="it-IT"/>
        </w:rPr>
        <w:t>. [HV]</w:t>
      </w:r>
      <w:r w:rsidR="006214CB">
        <w:rPr>
          <w:lang w:val="it-IT"/>
        </w:rPr>
        <w:t xml:space="preserve"> </w:t>
      </w:r>
      <w:r w:rsidRPr="006214CB">
        <w:rPr>
          <w:rStyle w:val="Incipit"/>
        </w:rPr>
        <w:t>Summo</w:t>
      </w:r>
      <w:r>
        <w:rPr>
          <w:lang w:val="it-IT"/>
        </w:rPr>
        <w:t xml:space="preserve"> </w:t>
      </w:r>
      <w:r w:rsidRPr="006214CB">
        <w:rPr>
          <w:rStyle w:val="Incipit"/>
        </w:rPr>
        <w:t>patri</w:t>
      </w:r>
      <w:r>
        <w:rPr>
          <w:lang w:val="it-IT"/>
        </w:rPr>
        <w:t xml:space="preserve">. AN </w:t>
      </w:r>
      <w:r w:rsidRPr="006214CB">
        <w:rPr>
          <w:rStyle w:val="Incipit"/>
        </w:rPr>
        <w:t>Vidimus</w:t>
      </w:r>
      <w:r>
        <w:rPr>
          <w:lang w:val="it-IT"/>
        </w:rPr>
        <w:t xml:space="preserve"> </w:t>
      </w:r>
      <w:r w:rsidRPr="006214CB">
        <w:rPr>
          <w:rStyle w:val="Incipit"/>
        </w:rPr>
        <w:t>stellam</w:t>
      </w:r>
      <w:r w:rsidR="006214CB">
        <w:rPr>
          <w:lang w:val="it-IT"/>
        </w:rPr>
        <w:t xml:space="preserve">. </w:t>
      </w:r>
      <w:r>
        <w:rPr>
          <w:lang w:val="it-IT"/>
        </w:rPr>
        <w:t xml:space="preserve">CP </w:t>
      </w:r>
      <w:r w:rsidRPr="006214CB">
        <w:rPr>
          <w:rStyle w:val="Incipit"/>
        </w:rPr>
        <w:t>Leva</w:t>
      </w:r>
      <w:r>
        <w:rPr>
          <w:lang w:val="it-IT"/>
        </w:rPr>
        <w:t xml:space="preserve"> </w:t>
      </w:r>
      <w:r w:rsidRPr="006214CB">
        <w:rPr>
          <w:rStyle w:val="Incipit"/>
        </w:rPr>
        <w:t>in</w:t>
      </w:r>
      <w:r>
        <w:rPr>
          <w:lang w:val="it-IT"/>
        </w:rPr>
        <w:t xml:space="preserve"> </w:t>
      </w:r>
      <w:r w:rsidRPr="006214CB">
        <w:rPr>
          <w:rStyle w:val="Incipit"/>
        </w:rPr>
        <w:t>circuitu</w:t>
      </w:r>
      <w:r>
        <w:rPr>
          <w:lang w:val="it-IT"/>
        </w:rPr>
        <w:t xml:space="preserve">. RB </w:t>
      </w:r>
      <w:r w:rsidRPr="006214CB">
        <w:rPr>
          <w:rStyle w:val="Incipit"/>
        </w:rPr>
        <w:t>Omnis</w:t>
      </w:r>
      <w:r>
        <w:rPr>
          <w:lang w:val="it-IT"/>
        </w:rPr>
        <w:t xml:space="preserve"> </w:t>
      </w:r>
      <w:r w:rsidRPr="006214CB">
        <w:rPr>
          <w:rStyle w:val="Incipit"/>
        </w:rPr>
        <w:t>terra</w:t>
      </w:r>
      <w:r>
        <w:rPr>
          <w:lang w:val="it-IT"/>
        </w:rPr>
        <w:t xml:space="preserve">. VS </w:t>
      </w:r>
      <w:r w:rsidRPr="006214CB">
        <w:rPr>
          <w:rStyle w:val="Incipit"/>
        </w:rPr>
        <w:t>Omnes</w:t>
      </w:r>
      <w:r>
        <w:rPr>
          <w:lang w:val="it-IT"/>
        </w:rPr>
        <w:t xml:space="preserve"> </w:t>
      </w:r>
      <w:r w:rsidRPr="006214CB">
        <w:rPr>
          <w:rStyle w:val="Incipit"/>
        </w:rPr>
        <w:t>gentes</w:t>
      </w:r>
      <w:r>
        <w:rPr>
          <w:lang w:val="it-IT"/>
        </w:rPr>
        <w:t xml:space="preserve">. OR </w:t>
      </w:r>
      <w:r w:rsidRPr="006214CB">
        <w:rPr>
          <w:rStyle w:val="Incipit"/>
        </w:rPr>
        <w:t>Deus</w:t>
      </w:r>
      <w:r>
        <w:rPr>
          <w:lang w:val="it-IT"/>
        </w:rPr>
        <w:t xml:space="preserve"> </w:t>
      </w:r>
      <w:r w:rsidRPr="006214CB">
        <w:rPr>
          <w:rStyle w:val="Incipit"/>
        </w:rPr>
        <w:t>qui</w:t>
      </w:r>
      <w:r>
        <w:rPr>
          <w:lang w:val="it-IT"/>
        </w:rPr>
        <w:t xml:space="preserve"> </w:t>
      </w:r>
      <w:r w:rsidRPr="006214CB">
        <w:rPr>
          <w:rStyle w:val="Incipit"/>
        </w:rPr>
        <w:t>hodierna</w:t>
      </w:r>
      <w:r>
        <w:rPr>
          <w:lang w:val="it-IT"/>
        </w:rPr>
        <w:t>.</w:t>
      </w:r>
    </w:p>
    <w:p w:rsidR="005A67CF" w:rsidRDefault="005A67CF" w:rsidP="00A32D00">
      <w:pPr>
        <w:rPr>
          <w:lang w:val="it-IT"/>
        </w:rPr>
      </w:pPr>
      <w:r>
        <w:rPr>
          <w:lang w:val="it-IT"/>
        </w:rPr>
        <w:t>AD NONAM H</w:t>
      </w:r>
      <w:r w:rsidR="006214CB">
        <w:rPr>
          <w:lang w:val="it-IT"/>
        </w:rPr>
        <w:t>Y</w:t>
      </w:r>
      <w:r>
        <w:rPr>
          <w:lang w:val="it-IT"/>
        </w:rPr>
        <w:t xml:space="preserve"> </w:t>
      </w:r>
      <w:r w:rsidRPr="006214CB">
        <w:rPr>
          <w:rStyle w:val="Incipit"/>
        </w:rPr>
        <w:t>Hostis</w:t>
      </w:r>
      <w:r>
        <w:rPr>
          <w:lang w:val="it-IT"/>
        </w:rPr>
        <w:t xml:space="preserve">. [HV] </w:t>
      </w:r>
      <w:r w:rsidRPr="006214CB">
        <w:rPr>
          <w:rStyle w:val="Incipit"/>
        </w:rPr>
        <w:t>Novum</w:t>
      </w:r>
      <w:r>
        <w:rPr>
          <w:lang w:val="it-IT"/>
        </w:rPr>
        <w:t xml:space="preserve"> </w:t>
      </w:r>
      <w:r w:rsidRPr="006214CB">
        <w:rPr>
          <w:rStyle w:val="Incipit"/>
        </w:rPr>
        <w:t>genus</w:t>
      </w:r>
      <w:r>
        <w:rPr>
          <w:lang w:val="it-IT"/>
        </w:rPr>
        <w:t xml:space="preserve">. [HV] </w:t>
      </w:r>
      <w:r w:rsidRPr="006214CB">
        <w:rPr>
          <w:rStyle w:val="Incipit"/>
        </w:rPr>
        <w:t>Summo</w:t>
      </w:r>
      <w:r>
        <w:rPr>
          <w:lang w:val="it-IT"/>
        </w:rPr>
        <w:t xml:space="preserve"> </w:t>
      </w:r>
      <w:r w:rsidRPr="00643ED2">
        <w:rPr>
          <w:rStyle w:val="Incipit"/>
        </w:rPr>
        <w:t>patri</w:t>
      </w:r>
      <w:r>
        <w:rPr>
          <w:lang w:val="it-IT"/>
        </w:rPr>
        <w:t>. AN</w:t>
      </w:r>
      <w:r w:rsidR="00F10733">
        <w:rPr>
          <w:lang w:val="it-IT"/>
        </w:rPr>
        <w:t xml:space="preserve"> </w:t>
      </w:r>
      <w:r w:rsidRPr="00F10733">
        <w:rPr>
          <w:rStyle w:val="Incipit"/>
        </w:rPr>
        <w:t>Stella</w:t>
      </w:r>
      <w:r>
        <w:rPr>
          <w:lang w:val="it-IT"/>
        </w:rPr>
        <w:t xml:space="preserve"> </w:t>
      </w:r>
      <w:r w:rsidRPr="00F10733">
        <w:rPr>
          <w:rStyle w:val="Incipit"/>
        </w:rPr>
        <w:t>ista</w:t>
      </w:r>
      <w:r>
        <w:rPr>
          <w:lang w:val="it-IT"/>
        </w:rPr>
        <w:t xml:space="preserve">. CP </w:t>
      </w:r>
      <w:r w:rsidRPr="00F10733">
        <w:rPr>
          <w:rStyle w:val="Incipit"/>
        </w:rPr>
        <w:t>Aedificabunt</w:t>
      </w:r>
      <w:r>
        <w:rPr>
          <w:lang w:val="it-IT"/>
        </w:rPr>
        <w:t xml:space="preserve">. RB </w:t>
      </w:r>
      <w:r w:rsidRPr="00F10733">
        <w:rPr>
          <w:rStyle w:val="Incipit"/>
        </w:rPr>
        <w:t>Omnes</w:t>
      </w:r>
      <w:r>
        <w:rPr>
          <w:lang w:val="it-IT"/>
        </w:rPr>
        <w:t xml:space="preserve"> </w:t>
      </w:r>
      <w:r w:rsidRPr="00F10733">
        <w:rPr>
          <w:rStyle w:val="Incipit"/>
        </w:rPr>
        <w:t>gentes</w:t>
      </w:r>
      <w:r>
        <w:rPr>
          <w:lang w:val="it-IT"/>
        </w:rPr>
        <w:t xml:space="preserve">. VS </w:t>
      </w:r>
      <w:r w:rsidRPr="00F10733">
        <w:rPr>
          <w:rStyle w:val="Incipit"/>
        </w:rPr>
        <w:t>Venient</w:t>
      </w:r>
      <w:r>
        <w:rPr>
          <w:lang w:val="it-IT"/>
        </w:rPr>
        <w:t xml:space="preserve"> </w:t>
      </w:r>
      <w:r w:rsidRPr="00F10733">
        <w:rPr>
          <w:rStyle w:val="Incipit"/>
        </w:rPr>
        <w:t>ad</w:t>
      </w:r>
      <w:r>
        <w:rPr>
          <w:lang w:val="it-IT"/>
        </w:rPr>
        <w:t xml:space="preserve"> </w:t>
      </w:r>
      <w:r w:rsidRPr="00F10733">
        <w:rPr>
          <w:rStyle w:val="Incipit"/>
        </w:rPr>
        <w:t>te</w:t>
      </w:r>
      <w:r>
        <w:rPr>
          <w:lang w:val="it-IT"/>
        </w:rPr>
        <w:t xml:space="preserve">. OR </w:t>
      </w:r>
      <w:r w:rsidRPr="00F10733">
        <w:rPr>
          <w:rStyle w:val="Incipit"/>
        </w:rPr>
        <w:t>Deus</w:t>
      </w:r>
      <w:r>
        <w:rPr>
          <w:lang w:val="it-IT"/>
        </w:rPr>
        <w:t xml:space="preserve"> </w:t>
      </w:r>
      <w:r w:rsidRPr="00F10733">
        <w:rPr>
          <w:rStyle w:val="Incipit"/>
        </w:rPr>
        <w:t>qui</w:t>
      </w:r>
      <w:r>
        <w:rPr>
          <w:lang w:val="it-IT"/>
        </w:rPr>
        <w:t xml:space="preserve"> </w:t>
      </w:r>
      <w:r w:rsidRPr="00F10733">
        <w:rPr>
          <w:rStyle w:val="Incipit"/>
        </w:rPr>
        <w:t>hodierna</w:t>
      </w:r>
      <w:r>
        <w:rPr>
          <w:lang w:val="it-IT"/>
        </w:rPr>
        <w:t>.</w:t>
      </w:r>
    </w:p>
    <w:p w:rsidR="005A67CF" w:rsidRDefault="005A67CF" w:rsidP="00A32D00">
      <w:pPr>
        <w:rPr>
          <w:lang w:val="it-IT"/>
        </w:rPr>
      </w:pPr>
      <w:r>
        <w:rPr>
          <w:lang w:val="it-IT"/>
        </w:rPr>
        <w:t xml:space="preserve">IN SECUNDA VESPERA AN </w:t>
      </w:r>
      <w:r w:rsidRPr="00F10733">
        <w:rPr>
          <w:rStyle w:val="Incipit"/>
        </w:rPr>
        <w:t>Tecum</w:t>
      </w:r>
      <w:r>
        <w:rPr>
          <w:lang w:val="it-IT"/>
        </w:rPr>
        <w:t xml:space="preserve"> </w:t>
      </w:r>
      <w:r w:rsidRPr="00F10733">
        <w:rPr>
          <w:rStyle w:val="Incipit"/>
        </w:rPr>
        <w:t>principium</w:t>
      </w:r>
      <w:r>
        <w:rPr>
          <w:lang w:val="it-IT"/>
        </w:rPr>
        <w:t xml:space="preserve"> cum reliquis. PS </w:t>
      </w:r>
      <w:r w:rsidRPr="00F10733">
        <w:rPr>
          <w:rStyle w:val="Incipit"/>
        </w:rPr>
        <w:t>Dixit</w:t>
      </w:r>
      <w:r>
        <w:rPr>
          <w:lang w:val="it-IT"/>
        </w:rPr>
        <w:t xml:space="preserve"> </w:t>
      </w:r>
      <w:r w:rsidRPr="00F10733">
        <w:rPr>
          <w:rStyle w:val="Incipit"/>
        </w:rPr>
        <w:t>dominus</w:t>
      </w:r>
      <w:r>
        <w:rPr>
          <w:lang w:val="it-IT"/>
        </w:rPr>
        <w:t xml:space="preserve"> cum reliquis per totam ebdomadam. CP </w:t>
      </w:r>
      <w:r w:rsidRPr="00F10733">
        <w:rPr>
          <w:rStyle w:val="Incipit"/>
        </w:rPr>
        <w:t>Ecce</w:t>
      </w:r>
      <w:r>
        <w:rPr>
          <w:lang w:val="it-IT"/>
        </w:rPr>
        <w:t xml:space="preserve"> </w:t>
      </w:r>
      <w:r w:rsidRPr="00F10733">
        <w:rPr>
          <w:rStyle w:val="Incipit"/>
        </w:rPr>
        <w:t>gente</w:t>
      </w:r>
      <w:r w:rsidR="00AD6C77">
        <w:rPr>
          <w:rStyle w:val="Incipit"/>
        </w:rPr>
        <w:t>m</w:t>
      </w:r>
      <w:r>
        <w:rPr>
          <w:lang w:val="it-IT"/>
        </w:rPr>
        <w:t xml:space="preserve">. RP </w:t>
      </w:r>
      <w:r w:rsidRPr="00F10733">
        <w:rPr>
          <w:rStyle w:val="Incipit"/>
        </w:rPr>
        <w:t>Verbum</w:t>
      </w:r>
      <w:r>
        <w:rPr>
          <w:lang w:val="it-IT"/>
        </w:rPr>
        <w:t xml:space="preserve"> </w:t>
      </w:r>
      <w:r w:rsidRPr="00F10733">
        <w:rPr>
          <w:rStyle w:val="Incipit"/>
        </w:rPr>
        <w:t>caro</w:t>
      </w:r>
      <w:r w:rsidR="00C43A22">
        <w:rPr>
          <w:lang w:val="it-IT"/>
        </w:rPr>
        <w:t xml:space="preserve"> cum versibus. </w:t>
      </w:r>
      <w:r w:rsidR="00AD2B68">
        <w:rPr>
          <w:lang w:val="it-IT"/>
        </w:rPr>
        <w:t>(34v)</w:t>
      </w:r>
      <w:r w:rsidR="00C43A22">
        <w:rPr>
          <w:lang w:val="it-IT"/>
        </w:rPr>
        <w:t xml:space="preserve"> HY</w:t>
      </w:r>
      <w:r>
        <w:rPr>
          <w:lang w:val="it-IT"/>
        </w:rPr>
        <w:t xml:space="preserve"> </w:t>
      </w:r>
      <w:r w:rsidRPr="00F10733">
        <w:rPr>
          <w:rStyle w:val="Incipit"/>
        </w:rPr>
        <w:t>Hostis</w:t>
      </w:r>
      <w:r>
        <w:rPr>
          <w:lang w:val="it-IT"/>
        </w:rPr>
        <w:t xml:space="preserve"> </w:t>
      </w:r>
      <w:r w:rsidRPr="00F10733">
        <w:rPr>
          <w:rStyle w:val="Incipit"/>
        </w:rPr>
        <w:t>Herodes</w:t>
      </w:r>
      <w:r>
        <w:rPr>
          <w:lang w:val="it-IT"/>
        </w:rPr>
        <w:t xml:space="preserve">. AM </w:t>
      </w:r>
      <w:r w:rsidRPr="00F10733">
        <w:rPr>
          <w:rStyle w:val="Incipit"/>
        </w:rPr>
        <w:t>Tribus</w:t>
      </w:r>
      <w:r>
        <w:rPr>
          <w:lang w:val="it-IT"/>
        </w:rPr>
        <w:t xml:space="preserve"> </w:t>
      </w:r>
      <w:r w:rsidRPr="00F10733">
        <w:rPr>
          <w:rStyle w:val="Incipit"/>
        </w:rPr>
        <w:t>miraculis</w:t>
      </w:r>
      <w:r>
        <w:rPr>
          <w:lang w:val="it-IT"/>
        </w:rPr>
        <w:t xml:space="preserve"> quae cantetur secundum consuetudinem. OR </w:t>
      </w:r>
      <w:r w:rsidRPr="00F10733">
        <w:rPr>
          <w:rStyle w:val="Incipit"/>
        </w:rPr>
        <w:t>Deus</w:t>
      </w:r>
      <w:r>
        <w:rPr>
          <w:lang w:val="it-IT"/>
        </w:rPr>
        <w:t xml:space="preserve"> </w:t>
      </w:r>
      <w:r w:rsidRPr="00F10733">
        <w:rPr>
          <w:rStyle w:val="Incipit"/>
        </w:rPr>
        <w:t>qui</w:t>
      </w:r>
      <w:r>
        <w:rPr>
          <w:lang w:val="it-IT"/>
        </w:rPr>
        <w:t xml:space="preserve"> </w:t>
      </w:r>
      <w:r w:rsidRPr="00F10733">
        <w:rPr>
          <w:rStyle w:val="Incipit"/>
        </w:rPr>
        <w:t>hodierna</w:t>
      </w:r>
      <w:r>
        <w:rPr>
          <w:lang w:val="it-IT"/>
        </w:rPr>
        <w:t>.</w:t>
      </w:r>
    </w:p>
    <w:p w:rsidR="005A67CF" w:rsidRDefault="005A67CF" w:rsidP="00A32D00">
      <w:pPr>
        <w:rPr>
          <w:lang w:val="it-IT"/>
        </w:rPr>
      </w:pPr>
      <w:r>
        <w:rPr>
          <w:lang w:val="it-IT"/>
        </w:rPr>
        <w:t>AD COMPLETORIUM ut supra.</w:t>
      </w:r>
    </w:p>
    <w:p w:rsidR="005A67CF" w:rsidRDefault="00026FCE" w:rsidP="005A67CF">
      <w:pPr>
        <w:pStyle w:val="berschrift1"/>
        <w:rPr>
          <w:lang w:val="it-IT"/>
        </w:rPr>
      </w:pPr>
      <w:r>
        <w:rPr>
          <w:lang w:val="it-IT"/>
        </w:rPr>
        <w:t>PROXIMA DIE POST EPIPHANIA</w:t>
      </w:r>
      <w:r w:rsidR="003E0BB4">
        <w:rPr>
          <w:lang w:val="it-IT"/>
        </w:rPr>
        <w:t>M</w:t>
      </w:r>
    </w:p>
    <w:p w:rsidR="003C7DDE" w:rsidRDefault="00626527" w:rsidP="00626527">
      <w:pPr>
        <w:rPr>
          <w:lang w:val="it-IT"/>
        </w:rPr>
      </w:pPr>
      <w:r>
        <w:rPr>
          <w:lang w:val="it-IT"/>
        </w:rPr>
        <w:t xml:space="preserve">AD MATUTINAS INV </w:t>
      </w:r>
      <w:r w:rsidRPr="00F10733">
        <w:rPr>
          <w:rStyle w:val="Incipit"/>
        </w:rPr>
        <w:t>Christ</w:t>
      </w:r>
      <w:r w:rsidR="00D757E0">
        <w:rPr>
          <w:rStyle w:val="Incipit"/>
        </w:rPr>
        <w:t>us</w:t>
      </w:r>
      <w:r>
        <w:rPr>
          <w:lang w:val="it-IT"/>
        </w:rPr>
        <w:t xml:space="preserve"> </w:t>
      </w:r>
      <w:r w:rsidRPr="00F10733">
        <w:rPr>
          <w:rStyle w:val="Incipit"/>
        </w:rPr>
        <w:t>apparuit</w:t>
      </w:r>
      <w:r>
        <w:rPr>
          <w:lang w:val="it-IT"/>
        </w:rPr>
        <w:t xml:space="preserve"> minus.</w:t>
      </w:r>
    </w:p>
    <w:p w:rsidR="005079E1" w:rsidRDefault="003C7DDE" w:rsidP="00626527">
      <w:pPr>
        <w:rPr>
          <w:lang w:val="it-IT"/>
        </w:rPr>
      </w:pPr>
      <w:r>
        <w:rPr>
          <w:lang w:val="it-IT"/>
        </w:rPr>
        <w:t xml:space="preserve">[IN NOCTURNO] </w:t>
      </w:r>
      <w:r w:rsidR="00AA3AEB">
        <w:rPr>
          <w:lang w:val="it-IT"/>
        </w:rPr>
        <w:t xml:space="preserve">AN </w:t>
      </w:r>
      <w:r w:rsidR="00AA3AEB" w:rsidRPr="00AA3AEB">
        <w:rPr>
          <w:rStyle w:val="Incipit"/>
        </w:rPr>
        <w:t>Afferte</w:t>
      </w:r>
      <w:r w:rsidR="00AA3AEB">
        <w:rPr>
          <w:lang w:val="it-IT"/>
        </w:rPr>
        <w:t xml:space="preserve"> </w:t>
      </w:r>
      <w:r w:rsidR="00AA3AEB" w:rsidRPr="00AA3AEB">
        <w:rPr>
          <w:rStyle w:val="Incipit"/>
        </w:rPr>
        <w:t>domino</w:t>
      </w:r>
      <w:r w:rsidR="00AA3AEB">
        <w:rPr>
          <w:lang w:val="it-IT"/>
        </w:rPr>
        <w:t xml:space="preserve">. </w:t>
      </w:r>
      <w:r w:rsidR="0043752A">
        <w:rPr>
          <w:lang w:val="it-IT"/>
        </w:rPr>
        <w:t>Ipsum p</w:t>
      </w:r>
      <w:r w:rsidR="00AA3AEB">
        <w:rPr>
          <w:lang w:val="it-IT"/>
        </w:rPr>
        <w:t xml:space="preserve">salmum. AN </w:t>
      </w:r>
      <w:r w:rsidR="00AA3AEB" w:rsidRPr="009B1236">
        <w:rPr>
          <w:rStyle w:val="Incipit"/>
        </w:rPr>
        <w:t>Fluminis</w:t>
      </w:r>
      <w:r w:rsidR="00AA3AEB">
        <w:rPr>
          <w:lang w:val="it-IT"/>
        </w:rPr>
        <w:t xml:space="preserve">. PS </w:t>
      </w:r>
      <w:r w:rsidR="00AA3AEB" w:rsidRPr="009B1236">
        <w:rPr>
          <w:rStyle w:val="Incipit"/>
        </w:rPr>
        <w:t>Deus</w:t>
      </w:r>
      <w:r w:rsidR="00AA3AEB">
        <w:rPr>
          <w:lang w:val="it-IT"/>
        </w:rPr>
        <w:t xml:space="preserve"> </w:t>
      </w:r>
      <w:r w:rsidR="00AA3AEB" w:rsidRPr="009B1236">
        <w:rPr>
          <w:rStyle w:val="Incipit"/>
        </w:rPr>
        <w:t>noster</w:t>
      </w:r>
      <w:r w:rsidR="00AA3AEB">
        <w:rPr>
          <w:lang w:val="it-IT"/>
        </w:rPr>
        <w:t xml:space="preserve"> </w:t>
      </w:r>
      <w:r w:rsidR="00AA3AEB" w:rsidRPr="009B1236">
        <w:rPr>
          <w:rStyle w:val="Incipit"/>
        </w:rPr>
        <w:t>refugium</w:t>
      </w:r>
      <w:r w:rsidR="00AA3AEB">
        <w:rPr>
          <w:lang w:val="it-IT"/>
        </w:rPr>
        <w:t xml:space="preserve">. AN </w:t>
      </w:r>
      <w:r w:rsidR="00AA3AEB" w:rsidRPr="009B1236">
        <w:rPr>
          <w:rStyle w:val="Incipit"/>
        </w:rPr>
        <w:t>Psallite</w:t>
      </w:r>
      <w:r w:rsidR="00AA3AEB">
        <w:rPr>
          <w:lang w:val="it-IT"/>
        </w:rPr>
        <w:t xml:space="preserve"> </w:t>
      </w:r>
      <w:r w:rsidR="00AA3AEB" w:rsidRPr="009B1236">
        <w:rPr>
          <w:rStyle w:val="Incipit"/>
        </w:rPr>
        <w:t>domino</w:t>
      </w:r>
      <w:r w:rsidR="00AA3AEB">
        <w:rPr>
          <w:lang w:val="it-IT"/>
        </w:rPr>
        <w:t xml:space="preserve">. PS </w:t>
      </w:r>
      <w:r w:rsidR="00AA3AEB" w:rsidRPr="009B1236">
        <w:rPr>
          <w:rStyle w:val="Incipit"/>
        </w:rPr>
        <w:t>Omnes</w:t>
      </w:r>
      <w:r w:rsidR="00AA3AEB">
        <w:rPr>
          <w:lang w:val="it-IT"/>
        </w:rPr>
        <w:t xml:space="preserve"> </w:t>
      </w:r>
      <w:r w:rsidR="00AA3AEB" w:rsidRPr="009B1236">
        <w:rPr>
          <w:rStyle w:val="Incipit"/>
        </w:rPr>
        <w:t>gentes</w:t>
      </w:r>
      <w:r w:rsidR="00AA3AEB">
        <w:rPr>
          <w:lang w:val="it-IT"/>
        </w:rPr>
        <w:t xml:space="preserve">. VS </w:t>
      </w:r>
      <w:r w:rsidR="00AA3AEB" w:rsidRPr="009B1236">
        <w:rPr>
          <w:rStyle w:val="Incipit"/>
        </w:rPr>
        <w:t>Reges</w:t>
      </w:r>
      <w:r w:rsidR="00AA3AEB">
        <w:rPr>
          <w:lang w:val="it-IT"/>
        </w:rPr>
        <w:t xml:space="preserve"> </w:t>
      </w:r>
      <w:r w:rsidR="00AA3AEB" w:rsidRPr="009B1236">
        <w:rPr>
          <w:rStyle w:val="Incipit"/>
        </w:rPr>
        <w:t>Tharsis</w:t>
      </w:r>
      <w:r w:rsidR="00AA3AEB">
        <w:rPr>
          <w:lang w:val="it-IT"/>
        </w:rPr>
        <w:t xml:space="preserve">. Sermo de festo legitur. Primum RP </w:t>
      </w:r>
      <w:r w:rsidR="00AA3AEB" w:rsidRPr="009B1236">
        <w:rPr>
          <w:rStyle w:val="Incipit"/>
        </w:rPr>
        <w:t>Videntes</w:t>
      </w:r>
      <w:r w:rsidR="00AA3AEB">
        <w:rPr>
          <w:lang w:val="it-IT"/>
        </w:rPr>
        <w:t xml:space="preserve"> </w:t>
      </w:r>
      <w:r w:rsidR="00AA3AEB" w:rsidRPr="009B1236">
        <w:rPr>
          <w:rStyle w:val="Incipit"/>
        </w:rPr>
        <w:t>stellam</w:t>
      </w:r>
      <w:r w:rsidR="00AA3AEB">
        <w:rPr>
          <w:lang w:val="it-IT"/>
        </w:rPr>
        <w:t xml:space="preserve">. Secundum RP </w:t>
      </w:r>
      <w:r w:rsidR="00AA3AEB" w:rsidRPr="009B1236">
        <w:rPr>
          <w:rStyle w:val="Incipit"/>
        </w:rPr>
        <w:t>Dies</w:t>
      </w:r>
      <w:r w:rsidR="00AA3AEB">
        <w:rPr>
          <w:lang w:val="it-IT"/>
        </w:rPr>
        <w:t xml:space="preserve"> </w:t>
      </w:r>
      <w:r w:rsidR="00AA3AEB" w:rsidRPr="009B1236">
        <w:rPr>
          <w:rStyle w:val="Incipit"/>
        </w:rPr>
        <w:t>sanctificatus</w:t>
      </w:r>
      <w:r w:rsidR="00AA3AEB">
        <w:rPr>
          <w:lang w:val="it-IT"/>
        </w:rPr>
        <w:t xml:space="preserve">. Tertium RP </w:t>
      </w:r>
      <w:r w:rsidR="00AA3AEB" w:rsidRPr="009B1236">
        <w:rPr>
          <w:rStyle w:val="Incipit"/>
        </w:rPr>
        <w:t>Pastores</w:t>
      </w:r>
      <w:r w:rsidR="00AA3AEB">
        <w:rPr>
          <w:lang w:val="it-IT"/>
        </w:rPr>
        <w:t xml:space="preserve"> </w:t>
      </w:r>
      <w:r w:rsidR="00AA3AEB" w:rsidRPr="009B1236">
        <w:rPr>
          <w:rStyle w:val="Incipit"/>
        </w:rPr>
        <w:t>prae</w:t>
      </w:r>
      <w:r w:rsidR="00AA3AEB">
        <w:rPr>
          <w:lang w:val="it-IT"/>
        </w:rPr>
        <w:t xml:space="preserve"> </w:t>
      </w:r>
      <w:r w:rsidR="00AA3AEB" w:rsidRPr="009B1236">
        <w:rPr>
          <w:rStyle w:val="Incipit"/>
        </w:rPr>
        <w:t>claritate</w:t>
      </w:r>
      <w:r w:rsidR="00AA3AEB">
        <w:rPr>
          <w:lang w:val="it-IT"/>
        </w:rPr>
        <w:t xml:space="preserve">. [TD] </w:t>
      </w:r>
      <w:r w:rsidR="00AA3AEB" w:rsidRPr="00AA3AEB">
        <w:rPr>
          <w:rStyle w:val="Incipit"/>
        </w:rPr>
        <w:t>Te</w:t>
      </w:r>
      <w:r w:rsidR="00AA3AEB">
        <w:rPr>
          <w:lang w:val="it-IT"/>
        </w:rPr>
        <w:t xml:space="preserve"> </w:t>
      </w:r>
      <w:r w:rsidR="00AA3AEB" w:rsidRPr="00AA3AEB">
        <w:rPr>
          <w:rStyle w:val="Incipit"/>
        </w:rPr>
        <w:t>deum</w:t>
      </w:r>
      <w:r w:rsidR="00AA3AEB">
        <w:rPr>
          <w:lang w:val="it-IT"/>
        </w:rPr>
        <w:t xml:space="preserve"> </w:t>
      </w:r>
      <w:r w:rsidR="00AA3AEB" w:rsidRPr="00AA3AEB">
        <w:rPr>
          <w:rStyle w:val="Incipit"/>
        </w:rPr>
        <w:t>laudamus</w:t>
      </w:r>
      <w:r w:rsidR="00AA3AEB">
        <w:rPr>
          <w:lang w:val="it-IT"/>
        </w:rPr>
        <w:t xml:space="preserve"> usque ad octavam dicitur.</w:t>
      </w:r>
    </w:p>
    <w:p w:rsidR="00AA3AEB" w:rsidRDefault="00AA3AEB" w:rsidP="00626527">
      <w:pPr>
        <w:rPr>
          <w:lang w:val="it-IT"/>
        </w:rPr>
      </w:pPr>
      <w:r>
        <w:rPr>
          <w:lang w:val="it-IT"/>
        </w:rPr>
        <w:lastRenderedPageBreak/>
        <w:t xml:space="preserve">AD LAUDES AN </w:t>
      </w:r>
      <w:r w:rsidRPr="009B1236">
        <w:rPr>
          <w:rStyle w:val="Incipit"/>
        </w:rPr>
        <w:t>Apertis</w:t>
      </w:r>
      <w:r>
        <w:rPr>
          <w:lang w:val="it-IT"/>
        </w:rPr>
        <w:t xml:space="preserve"> </w:t>
      </w:r>
      <w:r w:rsidRPr="009B1236">
        <w:rPr>
          <w:rStyle w:val="Incipit"/>
        </w:rPr>
        <w:t>thesauris</w:t>
      </w:r>
      <w:r>
        <w:rPr>
          <w:lang w:val="it-IT"/>
        </w:rPr>
        <w:t xml:space="preserve"> sola tantum per </w:t>
      </w:r>
      <w:r w:rsidR="00063832">
        <w:rPr>
          <w:lang w:val="it-IT"/>
        </w:rPr>
        <w:t xml:space="preserve">totam </w:t>
      </w:r>
      <w:r>
        <w:rPr>
          <w:lang w:val="it-IT"/>
        </w:rPr>
        <w:t xml:space="preserve">ebdomadam. AB </w:t>
      </w:r>
      <w:r w:rsidRPr="009B1236">
        <w:rPr>
          <w:rStyle w:val="Incipit"/>
        </w:rPr>
        <w:t>Baptizat</w:t>
      </w:r>
      <w:r>
        <w:rPr>
          <w:lang w:val="it-IT"/>
        </w:rPr>
        <w:t xml:space="preserve"> </w:t>
      </w:r>
      <w:r w:rsidRPr="009B1236">
        <w:rPr>
          <w:rStyle w:val="Incipit"/>
        </w:rPr>
        <w:t>miles</w:t>
      </w:r>
      <w:r>
        <w:rPr>
          <w:lang w:val="it-IT"/>
        </w:rPr>
        <w:t>. Capitulum et oratio de festo.</w:t>
      </w:r>
    </w:p>
    <w:p w:rsidR="00AA3AEB" w:rsidRDefault="00AA3AEB" w:rsidP="00626527">
      <w:pPr>
        <w:rPr>
          <w:lang w:val="it-IT"/>
        </w:rPr>
      </w:pPr>
      <w:r>
        <w:rPr>
          <w:lang w:val="it-IT"/>
        </w:rPr>
        <w:t>AD CURSUS antiphonae, responsoria et versus ut in sancto die.</w:t>
      </w:r>
    </w:p>
    <w:p w:rsidR="00AA3AEB" w:rsidRDefault="00AA3AEB" w:rsidP="00AA3AEB">
      <w:pPr>
        <w:pStyle w:val="berschrift1"/>
        <w:rPr>
          <w:lang w:val="it-IT"/>
        </w:rPr>
      </w:pPr>
      <w:r>
        <w:rPr>
          <w:lang w:val="it-IT"/>
        </w:rPr>
        <w:t>IN SECUNDA DIE POST EPIPHANIAM</w:t>
      </w:r>
    </w:p>
    <w:p w:rsidR="00AA3AEB" w:rsidRDefault="00AA3AEB" w:rsidP="00AA3AEB">
      <w:pPr>
        <w:rPr>
          <w:lang w:val="it-IT"/>
        </w:rPr>
      </w:pPr>
      <w:r>
        <w:rPr>
          <w:lang w:val="it-IT"/>
        </w:rPr>
        <w:t xml:space="preserve">[AD MATUTINAS] IN NOCTURNO AN </w:t>
      </w:r>
      <w:r w:rsidRPr="00145607">
        <w:rPr>
          <w:rStyle w:val="Incipit"/>
        </w:rPr>
        <w:t>Omnis</w:t>
      </w:r>
      <w:r>
        <w:rPr>
          <w:lang w:val="it-IT"/>
        </w:rPr>
        <w:t xml:space="preserve"> </w:t>
      </w:r>
      <w:r w:rsidRPr="009B1236">
        <w:rPr>
          <w:rStyle w:val="Incipit"/>
        </w:rPr>
        <w:t>terra</w:t>
      </w:r>
      <w:r>
        <w:rPr>
          <w:lang w:val="it-IT"/>
        </w:rPr>
        <w:t xml:space="preserve">. PS </w:t>
      </w:r>
      <w:r w:rsidRPr="009B1236">
        <w:rPr>
          <w:rStyle w:val="Incipit"/>
        </w:rPr>
        <w:t>Iubilate</w:t>
      </w:r>
      <w:r>
        <w:rPr>
          <w:lang w:val="it-IT"/>
        </w:rPr>
        <w:t xml:space="preserve">. AN </w:t>
      </w:r>
      <w:r w:rsidRPr="009B1236">
        <w:rPr>
          <w:rStyle w:val="Incipit"/>
        </w:rPr>
        <w:t>Reges</w:t>
      </w:r>
      <w:r>
        <w:rPr>
          <w:lang w:val="it-IT"/>
        </w:rPr>
        <w:t xml:space="preserve"> </w:t>
      </w:r>
      <w:r w:rsidRPr="009B1236">
        <w:rPr>
          <w:rStyle w:val="Incipit"/>
        </w:rPr>
        <w:t>Tharsis</w:t>
      </w:r>
      <w:r>
        <w:rPr>
          <w:lang w:val="it-IT"/>
        </w:rPr>
        <w:t xml:space="preserve">. PS </w:t>
      </w:r>
      <w:r w:rsidRPr="009B1236">
        <w:rPr>
          <w:rStyle w:val="Incipit"/>
        </w:rPr>
        <w:t>Deus</w:t>
      </w:r>
      <w:r>
        <w:rPr>
          <w:lang w:val="it-IT"/>
        </w:rPr>
        <w:t xml:space="preserve"> </w:t>
      </w:r>
      <w:r w:rsidRPr="009B1236">
        <w:rPr>
          <w:rStyle w:val="Incipit"/>
        </w:rPr>
        <w:t>iudicium</w:t>
      </w:r>
      <w:r>
        <w:rPr>
          <w:lang w:val="it-IT"/>
        </w:rPr>
        <w:t xml:space="preserve">. AN </w:t>
      </w:r>
      <w:r w:rsidRPr="009B1236">
        <w:rPr>
          <w:rStyle w:val="Incipit"/>
        </w:rPr>
        <w:t>Omnes</w:t>
      </w:r>
      <w:r>
        <w:rPr>
          <w:lang w:val="it-IT"/>
        </w:rPr>
        <w:t xml:space="preserve"> </w:t>
      </w:r>
      <w:r w:rsidRPr="009B1236">
        <w:rPr>
          <w:rStyle w:val="Incipit"/>
        </w:rPr>
        <w:t>gentes</w:t>
      </w:r>
      <w:r>
        <w:rPr>
          <w:lang w:val="it-IT"/>
        </w:rPr>
        <w:t xml:space="preserve">. PS </w:t>
      </w:r>
      <w:r w:rsidRPr="009B1236">
        <w:rPr>
          <w:rStyle w:val="Incipit"/>
        </w:rPr>
        <w:t>Inclina</w:t>
      </w:r>
      <w:r w:rsidR="00560DAB">
        <w:rPr>
          <w:lang w:val="it-IT"/>
        </w:rPr>
        <w:t xml:space="preserve">. VS </w:t>
      </w:r>
      <w:r w:rsidR="00560DAB" w:rsidRPr="009B1236">
        <w:rPr>
          <w:rStyle w:val="Incipit"/>
        </w:rPr>
        <w:t>Omnis</w:t>
      </w:r>
      <w:r w:rsidR="00560DAB">
        <w:rPr>
          <w:lang w:val="it-IT"/>
        </w:rPr>
        <w:t xml:space="preserve"> </w:t>
      </w:r>
      <w:r w:rsidR="00560DAB" w:rsidRPr="009B1236">
        <w:rPr>
          <w:rStyle w:val="Incipit"/>
        </w:rPr>
        <w:t>terra</w:t>
      </w:r>
      <w:r w:rsidR="00560DAB">
        <w:rPr>
          <w:lang w:val="it-IT"/>
        </w:rPr>
        <w:t xml:space="preserve">. Sermones de festo per totam septimanam legantur. A secundo RP </w:t>
      </w:r>
      <w:r w:rsidR="00560DAB" w:rsidRPr="009B1236">
        <w:rPr>
          <w:rStyle w:val="Incipit"/>
        </w:rPr>
        <w:t>Omnes</w:t>
      </w:r>
      <w:r w:rsidR="00560DAB">
        <w:rPr>
          <w:lang w:val="it-IT"/>
        </w:rPr>
        <w:t xml:space="preserve"> </w:t>
      </w:r>
      <w:r w:rsidR="00560DAB" w:rsidRPr="009B1236">
        <w:rPr>
          <w:rStyle w:val="Incipit"/>
        </w:rPr>
        <w:t>de</w:t>
      </w:r>
      <w:r w:rsidR="00560DAB">
        <w:rPr>
          <w:lang w:val="it-IT"/>
        </w:rPr>
        <w:t xml:space="preserve"> </w:t>
      </w:r>
      <w:r w:rsidR="004F17B2">
        <w:rPr>
          <w:rStyle w:val="Incipit"/>
        </w:rPr>
        <w:t>Sa</w:t>
      </w:r>
      <w:r w:rsidR="00560DAB" w:rsidRPr="009B1236">
        <w:rPr>
          <w:rStyle w:val="Incipit"/>
        </w:rPr>
        <w:t>ba</w:t>
      </w:r>
      <w:r w:rsidR="00560DAB">
        <w:rPr>
          <w:lang w:val="it-IT"/>
        </w:rPr>
        <w:t xml:space="preserve"> historia incipitur.</w:t>
      </w:r>
    </w:p>
    <w:p w:rsidR="00560DAB" w:rsidRDefault="00560DAB" w:rsidP="00AA3AEB">
      <w:pPr>
        <w:rPr>
          <w:lang w:val="it-IT"/>
        </w:rPr>
      </w:pPr>
      <w:r>
        <w:rPr>
          <w:lang w:val="it-IT"/>
        </w:rPr>
        <w:t>[</w:t>
      </w:r>
      <w:r w:rsidR="004F17B2">
        <w:rPr>
          <w:lang w:val="it-IT"/>
        </w:rPr>
        <w:t xml:space="preserve">AD </w:t>
      </w:r>
      <w:r>
        <w:rPr>
          <w:lang w:val="it-IT"/>
        </w:rPr>
        <w:t xml:space="preserve">LAUDES] AB </w:t>
      </w:r>
      <w:r w:rsidRPr="004F17B2">
        <w:rPr>
          <w:rStyle w:val="Incipit"/>
        </w:rPr>
        <w:t>Super</w:t>
      </w:r>
      <w:r>
        <w:rPr>
          <w:lang w:val="it-IT"/>
        </w:rPr>
        <w:t xml:space="preserve"> </w:t>
      </w:r>
      <w:r w:rsidRPr="004F17B2">
        <w:rPr>
          <w:rStyle w:val="Incipit"/>
        </w:rPr>
        <w:t>ripam</w:t>
      </w:r>
      <w:r>
        <w:rPr>
          <w:lang w:val="it-IT"/>
        </w:rPr>
        <w:t>.</w:t>
      </w:r>
    </w:p>
    <w:p w:rsidR="00560DAB" w:rsidRDefault="00E014FD" w:rsidP="00AA3AEB">
      <w:pPr>
        <w:rPr>
          <w:lang w:val="it-IT"/>
        </w:rPr>
      </w:pPr>
      <w:r>
        <w:rPr>
          <w:lang w:val="it-IT"/>
        </w:rPr>
        <w:t>AD VESPERAS</w:t>
      </w:r>
      <w:r w:rsidR="00560DAB">
        <w:rPr>
          <w:lang w:val="it-IT"/>
        </w:rPr>
        <w:t xml:space="preserve"> AM </w:t>
      </w:r>
      <w:r w:rsidR="00560DAB" w:rsidRPr="004F17B2">
        <w:rPr>
          <w:rStyle w:val="Incipit"/>
        </w:rPr>
        <w:t>Caeli</w:t>
      </w:r>
      <w:r w:rsidR="00560DAB">
        <w:rPr>
          <w:lang w:val="it-IT"/>
        </w:rPr>
        <w:t xml:space="preserve"> </w:t>
      </w:r>
      <w:r w:rsidR="00560DAB" w:rsidRPr="004F17B2">
        <w:rPr>
          <w:rStyle w:val="Incipit"/>
        </w:rPr>
        <w:t>aperti</w:t>
      </w:r>
      <w:r w:rsidR="00560DAB">
        <w:rPr>
          <w:lang w:val="it-IT"/>
        </w:rPr>
        <w:t>.</w:t>
      </w:r>
    </w:p>
    <w:p w:rsidR="00560DAB" w:rsidRDefault="00026FCE" w:rsidP="00560DAB">
      <w:pPr>
        <w:pStyle w:val="berschrift1"/>
        <w:rPr>
          <w:lang w:val="it-IT"/>
        </w:rPr>
      </w:pPr>
      <w:r>
        <w:rPr>
          <w:lang w:val="it-IT"/>
        </w:rPr>
        <w:t>TERTIA DIE</w:t>
      </w:r>
    </w:p>
    <w:p w:rsidR="00560DAB" w:rsidRDefault="00560DAB" w:rsidP="00560DAB">
      <w:pPr>
        <w:rPr>
          <w:lang w:val="it-IT"/>
        </w:rPr>
      </w:pPr>
      <w:r>
        <w:rPr>
          <w:lang w:val="it-IT"/>
        </w:rPr>
        <w:t xml:space="preserve">AD NOCTURNUM AN </w:t>
      </w:r>
      <w:r w:rsidRPr="004F17B2">
        <w:rPr>
          <w:rStyle w:val="Incipit"/>
        </w:rPr>
        <w:t>Adorate</w:t>
      </w:r>
      <w:r w:rsidR="00145607">
        <w:rPr>
          <w:lang w:val="it-IT"/>
        </w:rPr>
        <w:t xml:space="preserve"> </w:t>
      </w:r>
      <w:r w:rsidR="00145607" w:rsidRPr="004F17B2">
        <w:rPr>
          <w:rStyle w:val="Incipit"/>
        </w:rPr>
        <w:t>dominum</w:t>
      </w:r>
      <w:r w:rsidR="00145607">
        <w:rPr>
          <w:lang w:val="it-IT"/>
        </w:rPr>
        <w:t xml:space="preserve">. PS </w:t>
      </w:r>
      <w:r w:rsidR="00145607" w:rsidRPr="004F17B2">
        <w:rPr>
          <w:rStyle w:val="Incipit"/>
        </w:rPr>
        <w:t>Cantate</w:t>
      </w:r>
      <w:r w:rsidR="00145607">
        <w:rPr>
          <w:lang w:val="it-IT"/>
        </w:rPr>
        <w:t xml:space="preserve"> </w:t>
      </w:r>
      <w:r w:rsidR="00145607" w:rsidRPr="004F17B2">
        <w:rPr>
          <w:rStyle w:val="Incipit"/>
        </w:rPr>
        <w:t>I</w:t>
      </w:r>
      <w:r w:rsidR="00145607">
        <w:rPr>
          <w:lang w:val="it-IT"/>
        </w:rPr>
        <w:t xml:space="preserve">. AN </w:t>
      </w:r>
      <w:r w:rsidR="00145607" w:rsidRPr="004F17B2">
        <w:rPr>
          <w:rStyle w:val="Incipit"/>
        </w:rPr>
        <w:t>Adorate</w:t>
      </w:r>
      <w:r w:rsidR="00145607">
        <w:rPr>
          <w:lang w:val="it-IT"/>
        </w:rPr>
        <w:t xml:space="preserve"> </w:t>
      </w:r>
      <w:r w:rsidR="00145607" w:rsidRPr="004F17B2">
        <w:rPr>
          <w:rStyle w:val="Incipit"/>
        </w:rPr>
        <w:t>deum</w:t>
      </w:r>
      <w:r w:rsidR="00145607">
        <w:rPr>
          <w:lang w:val="it-IT"/>
        </w:rPr>
        <w:t xml:space="preserve">. PS </w:t>
      </w:r>
      <w:r w:rsidR="00145607" w:rsidRPr="004F17B2">
        <w:rPr>
          <w:rStyle w:val="Incipit"/>
        </w:rPr>
        <w:t>Dominus</w:t>
      </w:r>
      <w:r w:rsidR="00145607">
        <w:rPr>
          <w:lang w:val="it-IT"/>
        </w:rPr>
        <w:t xml:space="preserve"> </w:t>
      </w:r>
      <w:r w:rsidR="00145607" w:rsidRPr="004F17B2">
        <w:rPr>
          <w:rStyle w:val="Incipit"/>
        </w:rPr>
        <w:t>regnavit</w:t>
      </w:r>
      <w:r w:rsidR="00145607">
        <w:rPr>
          <w:lang w:val="it-IT"/>
        </w:rPr>
        <w:t xml:space="preserve"> </w:t>
      </w:r>
      <w:r w:rsidR="00145607" w:rsidRPr="004F17B2">
        <w:rPr>
          <w:rStyle w:val="Incipit"/>
        </w:rPr>
        <w:t>exultet</w:t>
      </w:r>
      <w:r w:rsidR="00145607">
        <w:rPr>
          <w:lang w:val="it-IT"/>
        </w:rPr>
        <w:t xml:space="preserve">. AN </w:t>
      </w:r>
      <w:r w:rsidR="00145607" w:rsidRPr="004F17B2">
        <w:rPr>
          <w:rStyle w:val="Incipit"/>
        </w:rPr>
        <w:t>Notum</w:t>
      </w:r>
      <w:r w:rsidR="00145607">
        <w:rPr>
          <w:lang w:val="it-IT"/>
        </w:rPr>
        <w:t xml:space="preserve"> </w:t>
      </w:r>
      <w:r w:rsidR="00145607" w:rsidRPr="004F17B2">
        <w:rPr>
          <w:rStyle w:val="Incipit"/>
        </w:rPr>
        <w:t>fecit</w:t>
      </w:r>
      <w:r w:rsidR="00145607">
        <w:rPr>
          <w:lang w:val="it-IT"/>
        </w:rPr>
        <w:t xml:space="preserve">. PS </w:t>
      </w:r>
      <w:r w:rsidR="00145607" w:rsidRPr="004F17B2">
        <w:rPr>
          <w:rStyle w:val="Incipit"/>
        </w:rPr>
        <w:t>Cantate</w:t>
      </w:r>
      <w:r w:rsidR="00145607">
        <w:rPr>
          <w:lang w:val="it-IT"/>
        </w:rPr>
        <w:t xml:space="preserve"> </w:t>
      </w:r>
      <w:r w:rsidR="00145607" w:rsidRPr="004F17B2">
        <w:rPr>
          <w:rStyle w:val="Incipit"/>
        </w:rPr>
        <w:t>II</w:t>
      </w:r>
      <w:r w:rsidR="00145607">
        <w:rPr>
          <w:lang w:val="it-IT"/>
        </w:rPr>
        <w:t xml:space="preserve">. VS </w:t>
      </w:r>
      <w:r w:rsidR="00145607" w:rsidRPr="004F17B2">
        <w:rPr>
          <w:rStyle w:val="Incipit"/>
        </w:rPr>
        <w:t>Omnes</w:t>
      </w:r>
      <w:r w:rsidR="00145607">
        <w:rPr>
          <w:lang w:val="it-IT"/>
        </w:rPr>
        <w:t xml:space="preserve"> </w:t>
      </w:r>
      <w:r w:rsidR="00145607" w:rsidRPr="004F17B2">
        <w:rPr>
          <w:rStyle w:val="Incipit"/>
        </w:rPr>
        <w:t>gentes</w:t>
      </w:r>
      <w:r w:rsidR="00145607">
        <w:rPr>
          <w:lang w:val="it-IT"/>
        </w:rPr>
        <w:t>.</w:t>
      </w:r>
    </w:p>
    <w:p w:rsidR="00145607" w:rsidRDefault="00DE16F8" w:rsidP="00145607">
      <w:pPr>
        <w:pStyle w:val="berschrift1"/>
        <w:rPr>
          <w:lang w:val="it-IT"/>
        </w:rPr>
      </w:pPr>
      <w:r>
        <w:rPr>
          <w:lang w:val="it-IT"/>
        </w:rPr>
        <w:t>KOMMENTAR</w:t>
      </w:r>
    </w:p>
    <w:p w:rsidR="00145607" w:rsidRDefault="00145607" w:rsidP="00145607">
      <w:pPr>
        <w:rPr>
          <w:lang w:val="it-IT"/>
        </w:rPr>
      </w:pPr>
      <w:r>
        <w:rPr>
          <w:lang w:val="it-IT"/>
        </w:rPr>
        <w:t>His ita finitis, si superfuerint plures dies a principio, sicut dictum est, historia cum antiphona reincipiatur.</w:t>
      </w:r>
    </w:p>
    <w:p w:rsidR="00145607" w:rsidRDefault="00145607" w:rsidP="00145607">
      <w:pPr>
        <w:rPr>
          <w:lang w:val="it-IT"/>
        </w:rPr>
      </w:pPr>
      <w:r>
        <w:rPr>
          <w:lang w:val="it-IT"/>
        </w:rPr>
        <w:t>Si epiphania domini ante dominicam evenerit: feria pr</w:t>
      </w:r>
      <w:r w:rsidR="003A2691">
        <w:rPr>
          <w:lang w:val="it-IT"/>
        </w:rPr>
        <w:t>ox</w:t>
      </w:r>
      <w:r>
        <w:rPr>
          <w:lang w:val="it-IT"/>
        </w:rPr>
        <w:t>ima</w:t>
      </w:r>
      <w:r w:rsidR="00F84059">
        <w:rPr>
          <w:lang w:val="it-IT"/>
        </w:rPr>
        <w:t xml:space="preserve"> </w:t>
      </w:r>
      <w:r>
        <w:rPr>
          <w:lang w:val="it-IT"/>
        </w:rPr>
        <w:t xml:space="preserve">EV </w:t>
      </w:r>
      <w:r w:rsidRPr="004F17B2">
        <w:rPr>
          <w:rStyle w:val="Incipit"/>
        </w:rPr>
        <w:t>Cum</w:t>
      </w:r>
      <w:r>
        <w:rPr>
          <w:lang w:val="it-IT"/>
        </w:rPr>
        <w:t xml:space="preserve"> </w:t>
      </w:r>
      <w:r w:rsidRPr="004F17B2">
        <w:rPr>
          <w:rStyle w:val="Incipit"/>
        </w:rPr>
        <w:t>factus</w:t>
      </w:r>
      <w:r>
        <w:rPr>
          <w:lang w:val="it-IT"/>
        </w:rPr>
        <w:t xml:space="preserve"> </w:t>
      </w:r>
      <w:r w:rsidRPr="004F17B2">
        <w:rPr>
          <w:rStyle w:val="Incipit"/>
        </w:rPr>
        <w:t>esset</w:t>
      </w:r>
      <w:r>
        <w:rPr>
          <w:lang w:val="it-IT"/>
        </w:rPr>
        <w:t xml:space="preserve"> </w:t>
      </w:r>
      <w:r w:rsidR="00F93D9F">
        <w:rPr>
          <w:lang w:val="it-IT"/>
        </w:rPr>
        <w:t xml:space="preserve">ad matutinas </w:t>
      </w:r>
      <w:r>
        <w:rPr>
          <w:lang w:val="it-IT"/>
        </w:rPr>
        <w:t xml:space="preserve">legitur. </w:t>
      </w:r>
      <w:r w:rsidR="00F84059">
        <w:rPr>
          <w:lang w:val="it-IT"/>
        </w:rPr>
        <w:t xml:space="preserve">[AD VESPERAS] </w:t>
      </w:r>
      <w:r>
        <w:rPr>
          <w:lang w:val="it-IT"/>
        </w:rPr>
        <w:t xml:space="preserve">AM </w:t>
      </w:r>
      <w:r w:rsidRPr="004F17B2">
        <w:rPr>
          <w:rStyle w:val="Incipit"/>
        </w:rPr>
        <w:t>Fili</w:t>
      </w:r>
      <w:r>
        <w:rPr>
          <w:lang w:val="it-IT"/>
        </w:rPr>
        <w:t xml:space="preserve"> </w:t>
      </w:r>
      <w:r w:rsidRPr="004F17B2">
        <w:rPr>
          <w:rStyle w:val="Incipit"/>
        </w:rPr>
        <w:t>quid</w:t>
      </w:r>
      <w:r>
        <w:rPr>
          <w:lang w:val="it-IT"/>
        </w:rPr>
        <w:t xml:space="preserve"> </w:t>
      </w:r>
      <w:r w:rsidRPr="004F17B2">
        <w:rPr>
          <w:rStyle w:val="Incipit"/>
        </w:rPr>
        <w:t>fecisti</w:t>
      </w:r>
      <w:r>
        <w:rPr>
          <w:lang w:val="it-IT"/>
        </w:rPr>
        <w:t xml:space="preserve"> </w:t>
      </w:r>
      <w:r w:rsidRPr="004F17B2">
        <w:rPr>
          <w:rStyle w:val="Incipit"/>
        </w:rPr>
        <w:t>nobis</w:t>
      </w:r>
      <w:r>
        <w:rPr>
          <w:lang w:val="it-IT"/>
        </w:rPr>
        <w:t>. Feria secunda, quarta, et sexta, et dominica [AD MISSAM] [IN]</w:t>
      </w:r>
      <w:r w:rsidR="00A619A1">
        <w:rPr>
          <w:lang w:val="it-IT"/>
        </w:rPr>
        <w:t xml:space="preserve"> </w:t>
      </w:r>
      <w:r w:rsidR="00A619A1" w:rsidRPr="004F17B2">
        <w:rPr>
          <w:rStyle w:val="Incipit"/>
        </w:rPr>
        <w:t>In</w:t>
      </w:r>
      <w:r w:rsidR="00A619A1">
        <w:rPr>
          <w:lang w:val="it-IT"/>
        </w:rPr>
        <w:t xml:space="preserve"> </w:t>
      </w:r>
      <w:r w:rsidR="00A619A1" w:rsidRPr="004F17B2">
        <w:rPr>
          <w:rStyle w:val="Incipit"/>
        </w:rPr>
        <w:t>excelso</w:t>
      </w:r>
      <w:r w:rsidR="00A619A1">
        <w:rPr>
          <w:lang w:val="it-IT"/>
        </w:rPr>
        <w:t xml:space="preserve"> </w:t>
      </w:r>
      <w:r w:rsidR="00A619A1" w:rsidRPr="004F17B2">
        <w:rPr>
          <w:rStyle w:val="Incipit"/>
        </w:rPr>
        <w:t>throno</w:t>
      </w:r>
      <w:r w:rsidR="00A619A1">
        <w:rPr>
          <w:lang w:val="it-IT"/>
        </w:rPr>
        <w:t xml:space="preserve"> </w:t>
      </w:r>
      <w:r w:rsidR="00E644D6">
        <w:rPr>
          <w:lang w:val="it-IT"/>
        </w:rPr>
        <w:t xml:space="preserve">canitur </w:t>
      </w:r>
      <w:r w:rsidR="00A619A1">
        <w:rPr>
          <w:lang w:val="it-IT"/>
        </w:rPr>
        <w:t xml:space="preserve">cum [GL] </w:t>
      </w:r>
      <w:r w:rsidR="00A619A1" w:rsidRPr="004F17B2">
        <w:rPr>
          <w:rStyle w:val="Incipit"/>
        </w:rPr>
        <w:t>Gloria</w:t>
      </w:r>
      <w:r w:rsidR="00A619A1">
        <w:rPr>
          <w:lang w:val="it-IT"/>
        </w:rPr>
        <w:t xml:space="preserve"> </w:t>
      </w:r>
      <w:r w:rsidR="00A619A1" w:rsidRPr="004F17B2">
        <w:rPr>
          <w:rStyle w:val="Incipit"/>
        </w:rPr>
        <w:t>in</w:t>
      </w:r>
      <w:r w:rsidR="00A619A1">
        <w:rPr>
          <w:lang w:val="it-IT"/>
        </w:rPr>
        <w:t xml:space="preserve"> </w:t>
      </w:r>
      <w:r w:rsidR="00A619A1" w:rsidRPr="004F17B2">
        <w:rPr>
          <w:rStyle w:val="Incipit"/>
        </w:rPr>
        <w:t>excelsis</w:t>
      </w:r>
      <w:r w:rsidR="00B371FE">
        <w:rPr>
          <w:lang w:val="it-IT"/>
        </w:rPr>
        <w:t>. Loco sequentiae [SV</w:t>
      </w:r>
      <w:r w:rsidR="00A619A1">
        <w:rPr>
          <w:lang w:val="it-IT"/>
        </w:rPr>
        <w:t xml:space="preserve">] </w:t>
      </w:r>
      <w:r w:rsidR="00A619A1" w:rsidRPr="004F17B2">
        <w:rPr>
          <w:rStyle w:val="Incipit"/>
        </w:rPr>
        <w:t>Anno</w:t>
      </w:r>
      <w:r w:rsidR="00A619A1">
        <w:rPr>
          <w:lang w:val="it-IT"/>
        </w:rPr>
        <w:t xml:space="preserve"> </w:t>
      </w:r>
      <w:r w:rsidR="00A619A1" w:rsidRPr="004F17B2">
        <w:rPr>
          <w:rStyle w:val="Incipit"/>
        </w:rPr>
        <w:t>hominis</w:t>
      </w:r>
      <w:r w:rsidR="00A619A1">
        <w:rPr>
          <w:lang w:val="it-IT"/>
        </w:rPr>
        <w:t xml:space="preserve">. [CR] </w:t>
      </w:r>
      <w:r w:rsidR="00A619A1" w:rsidRPr="004F17B2">
        <w:rPr>
          <w:rStyle w:val="Incipit"/>
        </w:rPr>
        <w:t>Credo</w:t>
      </w:r>
      <w:r w:rsidR="00A619A1">
        <w:rPr>
          <w:lang w:val="it-IT"/>
        </w:rPr>
        <w:t xml:space="preserve"> </w:t>
      </w:r>
      <w:r w:rsidR="00A619A1" w:rsidRPr="004F17B2">
        <w:rPr>
          <w:rStyle w:val="Incipit"/>
        </w:rPr>
        <w:t>in</w:t>
      </w:r>
      <w:r w:rsidR="00A619A1">
        <w:rPr>
          <w:lang w:val="it-IT"/>
        </w:rPr>
        <w:t xml:space="preserve"> </w:t>
      </w:r>
      <w:r w:rsidR="00A619A1" w:rsidRPr="004F17B2">
        <w:rPr>
          <w:rStyle w:val="Incipit"/>
        </w:rPr>
        <w:t>unum</w:t>
      </w:r>
      <w:r w:rsidR="00A619A1">
        <w:rPr>
          <w:lang w:val="it-IT"/>
        </w:rPr>
        <w:t xml:space="preserve"> dicitur. PF </w:t>
      </w:r>
      <w:r w:rsidR="00A619A1" w:rsidRPr="004F17B2">
        <w:rPr>
          <w:rStyle w:val="Incipit"/>
        </w:rPr>
        <w:t>Quia</w:t>
      </w:r>
      <w:r w:rsidR="00A619A1">
        <w:rPr>
          <w:lang w:val="it-IT"/>
        </w:rPr>
        <w:t xml:space="preserve"> </w:t>
      </w:r>
      <w:r w:rsidR="00A619A1" w:rsidRPr="004F17B2">
        <w:rPr>
          <w:rStyle w:val="Incipit"/>
        </w:rPr>
        <w:t>cum</w:t>
      </w:r>
      <w:r w:rsidR="00A619A1">
        <w:rPr>
          <w:lang w:val="it-IT"/>
        </w:rPr>
        <w:t xml:space="preserve"> </w:t>
      </w:r>
      <w:r w:rsidR="00A619A1" w:rsidRPr="004F17B2">
        <w:rPr>
          <w:rStyle w:val="Incipit"/>
        </w:rPr>
        <w:t>unigenitus</w:t>
      </w:r>
      <w:r w:rsidR="00A619A1">
        <w:rPr>
          <w:lang w:val="it-IT"/>
        </w:rPr>
        <w:t xml:space="preserve">. [IM] </w:t>
      </w:r>
      <w:r w:rsidR="00A619A1" w:rsidRPr="00EE12DB">
        <w:rPr>
          <w:rStyle w:val="Incipit"/>
        </w:rPr>
        <w:t>Ite</w:t>
      </w:r>
      <w:r w:rsidR="00A619A1">
        <w:rPr>
          <w:lang w:val="it-IT"/>
        </w:rPr>
        <w:t xml:space="preserve"> </w:t>
      </w:r>
      <w:r w:rsidR="00A619A1" w:rsidRPr="00EE12DB">
        <w:rPr>
          <w:rStyle w:val="Incipit"/>
        </w:rPr>
        <w:t>missa</w:t>
      </w:r>
      <w:r w:rsidR="00A619A1">
        <w:rPr>
          <w:lang w:val="it-IT"/>
        </w:rPr>
        <w:t xml:space="preserve"> est dicitur, nisi festum impediat. Aliis vero diebus canitur [AD MISSAM] [IN] </w:t>
      </w:r>
      <w:r w:rsidR="00A619A1" w:rsidRPr="00EE12DB">
        <w:rPr>
          <w:rStyle w:val="Incipit"/>
        </w:rPr>
        <w:t>Ecce</w:t>
      </w:r>
      <w:r w:rsidR="00A619A1">
        <w:rPr>
          <w:lang w:val="it-IT"/>
        </w:rPr>
        <w:t xml:space="preserve"> </w:t>
      </w:r>
      <w:r w:rsidR="00A619A1" w:rsidRPr="00EE12DB">
        <w:rPr>
          <w:rStyle w:val="Incipit"/>
        </w:rPr>
        <w:t>advenit</w:t>
      </w:r>
      <w:r w:rsidR="00A619A1">
        <w:rPr>
          <w:lang w:val="it-IT"/>
        </w:rPr>
        <w:t xml:space="preserve"> </w:t>
      </w:r>
      <w:r w:rsidR="00A619A1" w:rsidRPr="00EE12DB">
        <w:rPr>
          <w:rStyle w:val="Incipit"/>
        </w:rPr>
        <w:t>dominator</w:t>
      </w:r>
      <w:r w:rsidR="00A619A1">
        <w:rPr>
          <w:lang w:val="it-IT"/>
        </w:rPr>
        <w:t>. Loco sequentiae [S</w:t>
      </w:r>
      <w:r w:rsidR="00B371FE">
        <w:rPr>
          <w:lang w:val="it-IT"/>
        </w:rPr>
        <w:t>V</w:t>
      </w:r>
      <w:r w:rsidR="00A619A1">
        <w:rPr>
          <w:lang w:val="it-IT"/>
        </w:rPr>
        <w:t>]</w:t>
      </w:r>
      <w:r>
        <w:rPr>
          <w:lang w:val="it-IT"/>
        </w:rPr>
        <w:t xml:space="preserve"> </w:t>
      </w:r>
      <w:r w:rsidR="009A339F" w:rsidRPr="00EE12DB">
        <w:rPr>
          <w:rStyle w:val="Incipit"/>
        </w:rPr>
        <w:t>Anno</w:t>
      </w:r>
      <w:r w:rsidR="009A339F">
        <w:rPr>
          <w:lang w:val="it-IT"/>
        </w:rPr>
        <w:t xml:space="preserve"> </w:t>
      </w:r>
      <w:r w:rsidR="009A339F" w:rsidRPr="00EE12DB">
        <w:rPr>
          <w:rStyle w:val="Incipit"/>
        </w:rPr>
        <w:t>hominis</w:t>
      </w:r>
      <w:r w:rsidR="009A339F">
        <w:rPr>
          <w:lang w:val="it-IT"/>
        </w:rPr>
        <w:t>. Qua</w:t>
      </w:r>
      <w:r w:rsidR="00EE12DB">
        <w:rPr>
          <w:lang w:val="it-IT"/>
        </w:rPr>
        <w:t xml:space="preserve"> ?</w:t>
      </w:r>
      <w:r w:rsidR="009A339F">
        <w:rPr>
          <w:lang w:val="it-IT"/>
        </w:rPr>
        <w:t xml:space="preserve"> d</w:t>
      </w:r>
      <w:r w:rsidR="009A339F" w:rsidRPr="005E47A1">
        <w:rPr>
          <w:lang w:val="la-Latn"/>
        </w:rPr>
        <w:t>|</w:t>
      </w:r>
      <w:r w:rsidR="009A339F">
        <w:rPr>
          <w:lang w:val="it-IT"/>
        </w:rPr>
        <w:t>R</w:t>
      </w:r>
      <w:r w:rsidR="009A339F" w:rsidRPr="005E47A1">
        <w:rPr>
          <w:lang w:val="la-Latn"/>
        </w:rPr>
        <w:t>|</w:t>
      </w:r>
      <w:r w:rsidR="009A339F">
        <w:rPr>
          <w:lang w:val="it-IT"/>
        </w:rPr>
        <w:t xml:space="preserve"> lega</w:t>
      </w:r>
      <w:r w:rsidR="009A339F" w:rsidRPr="005E47A1">
        <w:rPr>
          <w:lang w:val="la-Latn"/>
        </w:rPr>
        <w:t>|</w:t>
      </w:r>
      <w:r w:rsidR="009A339F">
        <w:rPr>
          <w:lang w:val="it-IT"/>
        </w:rPr>
        <w:t>R</w:t>
      </w:r>
      <w:r w:rsidR="009A339F" w:rsidRPr="005E47A1">
        <w:rPr>
          <w:lang w:val="la-Latn"/>
        </w:rPr>
        <w:t>|</w:t>
      </w:r>
      <w:r w:rsidR="009A339F">
        <w:rPr>
          <w:lang w:val="it-IT"/>
        </w:rPr>
        <w:t xml:space="preserve"> ad matutinas et ad mi</w:t>
      </w:r>
      <w:bookmarkStart w:id="0" w:name="_GoBack"/>
      <w:bookmarkEnd w:id="0"/>
      <w:r w:rsidR="009A339F">
        <w:rPr>
          <w:lang w:val="it-IT"/>
        </w:rPr>
        <w:t xml:space="preserve">ssam [IN] </w:t>
      </w:r>
      <w:r w:rsidR="009A339F" w:rsidRPr="00EE12DB">
        <w:rPr>
          <w:rStyle w:val="Incipit"/>
        </w:rPr>
        <w:t>Ecce</w:t>
      </w:r>
      <w:r w:rsidR="009A339F">
        <w:rPr>
          <w:lang w:val="it-IT"/>
        </w:rPr>
        <w:t xml:space="preserve"> </w:t>
      </w:r>
      <w:r w:rsidR="009A339F" w:rsidRPr="00EE12DB">
        <w:rPr>
          <w:rStyle w:val="Incipit"/>
        </w:rPr>
        <w:t>advenit</w:t>
      </w:r>
      <w:r w:rsidR="009A339F">
        <w:rPr>
          <w:lang w:val="it-IT"/>
        </w:rPr>
        <w:t xml:space="preserve">. Feriale EV </w:t>
      </w:r>
      <w:r w:rsidR="009A339F" w:rsidRPr="00EE12DB">
        <w:rPr>
          <w:rStyle w:val="Incipit"/>
        </w:rPr>
        <w:t>Vidit</w:t>
      </w:r>
      <w:r w:rsidR="009A339F">
        <w:rPr>
          <w:lang w:val="it-IT"/>
        </w:rPr>
        <w:t xml:space="preserve"> </w:t>
      </w:r>
      <w:r w:rsidR="009A339F" w:rsidRPr="00EE12DB">
        <w:rPr>
          <w:rStyle w:val="Incipit"/>
        </w:rPr>
        <w:t>Ioannes</w:t>
      </w:r>
      <w:r w:rsidR="009A339F">
        <w:rPr>
          <w:lang w:val="it-IT"/>
        </w:rPr>
        <w:t xml:space="preserve"> </w:t>
      </w:r>
      <w:r w:rsidR="009A339F" w:rsidRPr="00EE12DB">
        <w:rPr>
          <w:rStyle w:val="Incipit"/>
        </w:rPr>
        <w:t>Iesum</w:t>
      </w:r>
      <w:r w:rsidR="009A339F">
        <w:rPr>
          <w:lang w:val="it-IT"/>
        </w:rPr>
        <w:t xml:space="preserve"> </w:t>
      </w:r>
      <w:r w:rsidR="009A339F" w:rsidRPr="00EE12DB">
        <w:rPr>
          <w:rStyle w:val="Incipit"/>
        </w:rPr>
        <w:t>venientem</w:t>
      </w:r>
      <w:r w:rsidR="009A339F">
        <w:rPr>
          <w:lang w:val="it-IT"/>
        </w:rPr>
        <w:t>.</w:t>
      </w:r>
    </w:p>
    <w:p w:rsidR="009A339F" w:rsidRDefault="009A339F" w:rsidP="009A339F">
      <w:pPr>
        <w:pStyle w:val="berschrift1"/>
        <w:rPr>
          <w:lang w:val="it-IT"/>
        </w:rPr>
      </w:pPr>
      <w:r>
        <w:rPr>
          <w:lang w:val="it-IT"/>
        </w:rPr>
        <w:t>[DOMINICA INFRA OCTAVAM EPIPHANIAE]</w:t>
      </w:r>
    </w:p>
    <w:p w:rsidR="009A339F" w:rsidRDefault="009A339F" w:rsidP="009A339F">
      <w:pPr>
        <w:rPr>
          <w:lang w:val="it-IT"/>
        </w:rPr>
      </w:pPr>
      <w:r>
        <w:rPr>
          <w:lang w:val="it-IT"/>
        </w:rPr>
        <w:t>Si dominica infra octavam</w:t>
      </w:r>
      <w:r w:rsidR="008D1FDF">
        <w:rPr>
          <w:lang w:val="it-IT"/>
        </w:rPr>
        <w:t xml:space="preserve"> evenerit AD VESPERAS cantetur AN </w:t>
      </w:r>
      <w:r w:rsidR="008D1FDF" w:rsidRPr="00EE12DB">
        <w:rPr>
          <w:rStyle w:val="Incipit"/>
        </w:rPr>
        <w:t>Tecum</w:t>
      </w:r>
      <w:r w:rsidR="008D1FDF">
        <w:rPr>
          <w:lang w:val="it-IT"/>
        </w:rPr>
        <w:t xml:space="preserve"> </w:t>
      </w:r>
      <w:r w:rsidR="008D1FDF" w:rsidRPr="00EE12DB">
        <w:rPr>
          <w:rStyle w:val="Incipit"/>
        </w:rPr>
        <w:t>principium</w:t>
      </w:r>
      <w:r w:rsidR="008D1FDF">
        <w:rPr>
          <w:lang w:val="it-IT"/>
        </w:rPr>
        <w:t xml:space="preserve"> cum reliquis. Capitulum de festo. RP </w:t>
      </w:r>
      <w:r w:rsidR="008D1FDF" w:rsidRPr="00EE12DB">
        <w:rPr>
          <w:rStyle w:val="Incipit"/>
        </w:rPr>
        <w:t>In</w:t>
      </w:r>
      <w:r w:rsidR="008D1FDF">
        <w:rPr>
          <w:lang w:val="it-IT"/>
        </w:rPr>
        <w:t xml:space="preserve"> </w:t>
      </w:r>
      <w:r w:rsidR="008D1FDF" w:rsidRPr="00EE12DB">
        <w:rPr>
          <w:rStyle w:val="Incipit"/>
        </w:rPr>
        <w:t>columbae</w:t>
      </w:r>
      <w:r w:rsidR="008D1FDF">
        <w:rPr>
          <w:lang w:val="it-IT"/>
        </w:rPr>
        <w:t xml:space="preserve">. HY </w:t>
      </w:r>
      <w:r w:rsidR="008D1FDF" w:rsidRPr="00EE12DB">
        <w:rPr>
          <w:rStyle w:val="Incipit"/>
        </w:rPr>
        <w:t>Hostis</w:t>
      </w:r>
      <w:r w:rsidR="008D1FDF">
        <w:rPr>
          <w:lang w:val="it-IT"/>
        </w:rPr>
        <w:t xml:space="preserve"> </w:t>
      </w:r>
      <w:r w:rsidR="008D1FDF" w:rsidRPr="00EE12DB">
        <w:rPr>
          <w:rStyle w:val="Incipit"/>
        </w:rPr>
        <w:t>Herodes</w:t>
      </w:r>
      <w:r w:rsidR="008D1FDF">
        <w:rPr>
          <w:lang w:val="it-IT"/>
        </w:rPr>
        <w:t xml:space="preserve">. AM </w:t>
      </w:r>
      <w:r w:rsidR="008D1FDF" w:rsidRPr="00EE12DB">
        <w:rPr>
          <w:rStyle w:val="Incipit"/>
        </w:rPr>
        <w:t>Pater</w:t>
      </w:r>
      <w:r w:rsidR="008D1FDF">
        <w:rPr>
          <w:lang w:val="it-IT"/>
        </w:rPr>
        <w:t xml:space="preserve"> </w:t>
      </w:r>
      <w:r w:rsidR="008D1FDF" w:rsidRPr="00EE12DB">
        <w:rPr>
          <w:rStyle w:val="Incipit"/>
        </w:rPr>
        <w:t>de</w:t>
      </w:r>
      <w:r w:rsidR="008D1FDF">
        <w:rPr>
          <w:lang w:val="it-IT"/>
        </w:rPr>
        <w:t xml:space="preserve"> </w:t>
      </w:r>
      <w:r w:rsidR="008D1FDF" w:rsidRPr="00EE12DB">
        <w:rPr>
          <w:rStyle w:val="Incipit"/>
        </w:rPr>
        <w:t>caelis</w:t>
      </w:r>
      <w:r w:rsidR="008D1FDF">
        <w:rPr>
          <w:lang w:val="it-IT"/>
        </w:rPr>
        <w:t xml:space="preserve"> vel qua</w:t>
      </w:r>
      <w:r w:rsidR="00A56929">
        <w:rPr>
          <w:lang w:val="it-IT"/>
        </w:rPr>
        <w:t>m</w:t>
      </w:r>
      <w:r w:rsidR="008D1FDF">
        <w:rPr>
          <w:lang w:val="it-IT"/>
        </w:rPr>
        <w:t>cumque voluerit de festo. Oratio de festo.</w:t>
      </w:r>
    </w:p>
    <w:p w:rsidR="008D1FDF" w:rsidRDefault="008D1FDF" w:rsidP="009A339F">
      <w:pPr>
        <w:rPr>
          <w:lang w:val="it-IT"/>
        </w:rPr>
      </w:pPr>
      <w:r>
        <w:rPr>
          <w:lang w:val="it-IT"/>
        </w:rPr>
        <w:t>AD COMPLETORIUM ut in epiphania.</w:t>
      </w:r>
    </w:p>
    <w:p w:rsidR="00993948" w:rsidRDefault="008D1FDF" w:rsidP="009A339F">
      <w:pPr>
        <w:rPr>
          <w:lang w:val="it-IT"/>
        </w:rPr>
      </w:pPr>
      <w:r>
        <w:rPr>
          <w:lang w:val="it-IT"/>
        </w:rPr>
        <w:t>AD MATUTINAS IN</w:t>
      </w:r>
      <w:r w:rsidR="00993948">
        <w:rPr>
          <w:lang w:val="it-IT"/>
        </w:rPr>
        <w:t>V</w:t>
      </w:r>
      <w:r>
        <w:rPr>
          <w:lang w:val="it-IT"/>
        </w:rPr>
        <w:t xml:space="preserve"> </w:t>
      </w:r>
      <w:r w:rsidRPr="00EE12DB">
        <w:rPr>
          <w:rStyle w:val="Incipit"/>
        </w:rPr>
        <w:t>Christus</w:t>
      </w:r>
      <w:r>
        <w:rPr>
          <w:lang w:val="it-IT"/>
        </w:rPr>
        <w:t xml:space="preserve"> </w:t>
      </w:r>
      <w:r w:rsidRPr="00EE12DB">
        <w:rPr>
          <w:rStyle w:val="Incipit"/>
        </w:rPr>
        <w:t>apparuit</w:t>
      </w:r>
      <w:r>
        <w:rPr>
          <w:lang w:val="it-IT"/>
        </w:rPr>
        <w:t xml:space="preserve"> maius. </w:t>
      </w:r>
    </w:p>
    <w:p w:rsidR="008D1FDF" w:rsidRDefault="008D1FDF" w:rsidP="009A339F">
      <w:pPr>
        <w:rPr>
          <w:lang w:val="it-IT"/>
        </w:rPr>
      </w:pPr>
      <w:r>
        <w:rPr>
          <w:lang w:val="it-IT"/>
        </w:rPr>
        <w:lastRenderedPageBreak/>
        <w:t xml:space="preserve">IN NOCTURNO AN </w:t>
      </w:r>
      <w:r w:rsidRPr="00EE12DB">
        <w:rPr>
          <w:rStyle w:val="Incipit"/>
        </w:rPr>
        <w:t>Afferte</w:t>
      </w:r>
      <w:r>
        <w:rPr>
          <w:lang w:val="it-IT"/>
        </w:rPr>
        <w:t xml:space="preserve"> </w:t>
      </w:r>
      <w:r w:rsidRPr="00EE12DB">
        <w:rPr>
          <w:rStyle w:val="Incipit"/>
        </w:rPr>
        <w:t>domino</w:t>
      </w:r>
      <w:r>
        <w:rPr>
          <w:lang w:val="it-IT"/>
        </w:rPr>
        <w:t xml:space="preserve"> cum reliquis sicut in feriis. Sermo de festo. Primum RP </w:t>
      </w:r>
      <w:r w:rsidRPr="00251585">
        <w:rPr>
          <w:rStyle w:val="Incipit"/>
        </w:rPr>
        <w:t>Omnes</w:t>
      </w:r>
      <w:r>
        <w:rPr>
          <w:lang w:val="it-IT"/>
        </w:rPr>
        <w:t xml:space="preserve"> </w:t>
      </w:r>
      <w:r w:rsidRPr="00251585">
        <w:rPr>
          <w:rStyle w:val="Incipit"/>
        </w:rPr>
        <w:t>de</w:t>
      </w:r>
      <w:r>
        <w:rPr>
          <w:lang w:val="it-IT"/>
        </w:rPr>
        <w:t xml:space="preserve"> </w:t>
      </w:r>
      <w:r w:rsidRPr="00251585">
        <w:rPr>
          <w:rStyle w:val="Incipit"/>
        </w:rPr>
        <w:t>Saba</w:t>
      </w:r>
      <w:r w:rsidR="00F56F1C">
        <w:rPr>
          <w:lang w:val="it-IT"/>
        </w:rPr>
        <w:t>. S</w:t>
      </w:r>
      <w:r w:rsidR="00251585">
        <w:rPr>
          <w:lang w:val="it-IT"/>
        </w:rPr>
        <w:t>ic</w:t>
      </w:r>
      <w:r>
        <w:rPr>
          <w:lang w:val="it-IT"/>
        </w:rPr>
        <w:t xml:space="preserve"> historia per totum. Octavum RP </w:t>
      </w:r>
      <w:r w:rsidRPr="00251585">
        <w:rPr>
          <w:rStyle w:val="Incipit"/>
        </w:rPr>
        <w:t>Dies</w:t>
      </w:r>
      <w:r>
        <w:rPr>
          <w:lang w:val="it-IT"/>
        </w:rPr>
        <w:t xml:space="preserve"> </w:t>
      </w:r>
      <w:r w:rsidRPr="00251585">
        <w:rPr>
          <w:rStyle w:val="Incipit"/>
        </w:rPr>
        <w:t>sanctificatus</w:t>
      </w:r>
      <w:r>
        <w:rPr>
          <w:lang w:val="it-IT"/>
        </w:rPr>
        <w:t xml:space="preserve">. Nonum RP </w:t>
      </w:r>
      <w:r w:rsidRPr="00251585">
        <w:rPr>
          <w:rStyle w:val="Incipit"/>
        </w:rPr>
        <w:t>In</w:t>
      </w:r>
      <w:r>
        <w:rPr>
          <w:lang w:val="it-IT"/>
        </w:rPr>
        <w:t xml:space="preserve"> </w:t>
      </w:r>
      <w:r w:rsidRPr="00251585">
        <w:rPr>
          <w:rStyle w:val="Incipit"/>
        </w:rPr>
        <w:t>columbae</w:t>
      </w:r>
      <w:r>
        <w:rPr>
          <w:lang w:val="it-IT"/>
        </w:rPr>
        <w:t xml:space="preserve">. EV </w:t>
      </w:r>
      <w:r w:rsidRPr="00251585">
        <w:rPr>
          <w:rStyle w:val="Incipit"/>
        </w:rPr>
        <w:t>Cum</w:t>
      </w:r>
      <w:r>
        <w:rPr>
          <w:lang w:val="it-IT"/>
        </w:rPr>
        <w:t xml:space="preserve"> </w:t>
      </w:r>
      <w:r w:rsidRPr="00251585">
        <w:rPr>
          <w:rStyle w:val="Incipit"/>
        </w:rPr>
        <w:t>factus</w:t>
      </w:r>
      <w:r>
        <w:rPr>
          <w:lang w:val="it-IT"/>
        </w:rPr>
        <w:t xml:space="preserve"> </w:t>
      </w:r>
      <w:r w:rsidRPr="00251585">
        <w:rPr>
          <w:rStyle w:val="Incipit"/>
        </w:rPr>
        <w:t>esset</w:t>
      </w:r>
      <w:r>
        <w:rPr>
          <w:lang w:val="it-IT"/>
        </w:rPr>
        <w:t>.</w:t>
      </w:r>
    </w:p>
    <w:p w:rsidR="008D1FDF" w:rsidRDefault="008D1FDF" w:rsidP="009A339F">
      <w:pPr>
        <w:rPr>
          <w:lang w:val="it-IT"/>
        </w:rPr>
      </w:pPr>
      <w:r>
        <w:rPr>
          <w:lang w:val="it-IT"/>
        </w:rPr>
        <w:t xml:space="preserve">LAUDES AN </w:t>
      </w:r>
      <w:r w:rsidRPr="00251585">
        <w:rPr>
          <w:rStyle w:val="Incipit"/>
        </w:rPr>
        <w:t>Apertis</w:t>
      </w:r>
      <w:r>
        <w:rPr>
          <w:lang w:val="it-IT"/>
        </w:rPr>
        <w:t xml:space="preserve"> </w:t>
      </w:r>
      <w:r w:rsidRPr="00251585">
        <w:rPr>
          <w:rStyle w:val="Incipit"/>
        </w:rPr>
        <w:t>thesauris</w:t>
      </w:r>
      <w:r>
        <w:rPr>
          <w:lang w:val="it-IT"/>
        </w:rPr>
        <w:t xml:space="preserve"> sola tantum. Capitulum de dominica [CP] </w:t>
      </w:r>
      <w:r w:rsidRPr="00251585">
        <w:rPr>
          <w:rStyle w:val="Incipit"/>
        </w:rPr>
        <w:t>Fratres</w:t>
      </w:r>
      <w:r>
        <w:rPr>
          <w:lang w:val="it-IT"/>
        </w:rPr>
        <w:t xml:space="preserve"> </w:t>
      </w:r>
      <w:r w:rsidRPr="00251585">
        <w:rPr>
          <w:rStyle w:val="Incipit"/>
        </w:rPr>
        <w:t>obsecro</w:t>
      </w:r>
      <w:r>
        <w:rPr>
          <w:lang w:val="it-IT"/>
        </w:rPr>
        <w:t xml:space="preserve">. AB </w:t>
      </w:r>
      <w:r w:rsidRPr="00251585">
        <w:rPr>
          <w:rStyle w:val="Incipit"/>
        </w:rPr>
        <w:t>Fili</w:t>
      </w:r>
      <w:r>
        <w:rPr>
          <w:lang w:val="it-IT"/>
        </w:rPr>
        <w:t xml:space="preserve"> </w:t>
      </w:r>
      <w:r w:rsidRPr="00251585">
        <w:rPr>
          <w:rStyle w:val="Incipit"/>
        </w:rPr>
        <w:t>quid</w:t>
      </w:r>
      <w:r>
        <w:rPr>
          <w:lang w:val="it-IT"/>
        </w:rPr>
        <w:t xml:space="preserve"> </w:t>
      </w:r>
      <w:r w:rsidRPr="00251585">
        <w:rPr>
          <w:rStyle w:val="Incipit"/>
        </w:rPr>
        <w:t>fecisti</w:t>
      </w:r>
      <w:r>
        <w:rPr>
          <w:lang w:val="it-IT"/>
        </w:rPr>
        <w:t xml:space="preserve"> </w:t>
      </w:r>
      <w:r w:rsidRPr="00251585">
        <w:rPr>
          <w:rStyle w:val="Incipit"/>
        </w:rPr>
        <w:t>nobis</w:t>
      </w:r>
      <w:r>
        <w:rPr>
          <w:lang w:val="it-IT"/>
        </w:rPr>
        <w:t xml:space="preserve">. OR </w:t>
      </w:r>
      <w:r w:rsidRPr="00251585">
        <w:rPr>
          <w:rStyle w:val="Incipit"/>
        </w:rPr>
        <w:t>Vota</w:t>
      </w:r>
      <w:r>
        <w:rPr>
          <w:lang w:val="it-IT"/>
        </w:rPr>
        <w:t xml:space="preserve"> </w:t>
      </w:r>
      <w:r w:rsidRPr="00251585">
        <w:rPr>
          <w:rStyle w:val="Incipit"/>
        </w:rPr>
        <w:t>quaesumus</w:t>
      </w:r>
      <w:r>
        <w:rPr>
          <w:lang w:val="it-IT"/>
        </w:rPr>
        <w:t>. In suffragio de festo et de sancta Maria.</w:t>
      </w:r>
    </w:p>
    <w:p w:rsidR="008D1FDF" w:rsidRDefault="008D1FDF" w:rsidP="009A339F">
      <w:pPr>
        <w:rPr>
          <w:lang w:val="it-IT"/>
        </w:rPr>
      </w:pPr>
      <w:r>
        <w:rPr>
          <w:lang w:val="it-IT"/>
        </w:rPr>
        <w:t>AD HORAS ut supra.</w:t>
      </w:r>
    </w:p>
    <w:p w:rsidR="009B1236" w:rsidRDefault="009B1236" w:rsidP="009A339F">
      <w:pPr>
        <w:rPr>
          <w:lang w:val="it-IT"/>
        </w:rPr>
      </w:pPr>
      <w:r>
        <w:rPr>
          <w:lang w:val="it-IT"/>
        </w:rPr>
        <w:t xml:space="preserve">AD MISSAM [IN] </w:t>
      </w:r>
      <w:r w:rsidRPr="00251585">
        <w:rPr>
          <w:rStyle w:val="Incipit"/>
        </w:rPr>
        <w:t>In</w:t>
      </w:r>
      <w:r>
        <w:rPr>
          <w:lang w:val="it-IT"/>
        </w:rPr>
        <w:t xml:space="preserve"> </w:t>
      </w:r>
      <w:r w:rsidRPr="00251585">
        <w:rPr>
          <w:rStyle w:val="Incipit"/>
        </w:rPr>
        <w:t>excelso</w:t>
      </w:r>
      <w:r>
        <w:rPr>
          <w:lang w:val="it-IT"/>
        </w:rPr>
        <w:t xml:space="preserve"> </w:t>
      </w:r>
      <w:r w:rsidRPr="00251585">
        <w:rPr>
          <w:rStyle w:val="Incipit"/>
        </w:rPr>
        <w:t>throno</w:t>
      </w:r>
      <w:r>
        <w:rPr>
          <w:lang w:val="it-IT"/>
        </w:rPr>
        <w:t xml:space="preserve">. [GL] </w:t>
      </w:r>
      <w:r w:rsidRPr="00251585">
        <w:rPr>
          <w:rStyle w:val="Incipit"/>
        </w:rPr>
        <w:t>Gloria</w:t>
      </w:r>
      <w:r>
        <w:rPr>
          <w:lang w:val="it-IT"/>
        </w:rPr>
        <w:t xml:space="preserve"> </w:t>
      </w:r>
      <w:r w:rsidRPr="00251585">
        <w:rPr>
          <w:rStyle w:val="Incipit"/>
        </w:rPr>
        <w:t>in</w:t>
      </w:r>
      <w:r>
        <w:rPr>
          <w:lang w:val="it-IT"/>
        </w:rPr>
        <w:t xml:space="preserve"> </w:t>
      </w:r>
      <w:r w:rsidRPr="00251585">
        <w:rPr>
          <w:rStyle w:val="Incipit"/>
        </w:rPr>
        <w:t>excelsis</w:t>
      </w:r>
      <w:r>
        <w:rPr>
          <w:lang w:val="it-IT"/>
        </w:rPr>
        <w:t xml:space="preserve"> </w:t>
      </w:r>
      <w:r w:rsidRPr="00251585">
        <w:rPr>
          <w:rStyle w:val="Incipit"/>
        </w:rPr>
        <w:t>deo</w:t>
      </w:r>
      <w:r>
        <w:rPr>
          <w:lang w:val="it-IT"/>
        </w:rPr>
        <w:t xml:space="preserve">. ORCL </w:t>
      </w:r>
      <w:r w:rsidRPr="00251585">
        <w:rPr>
          <w:rStyle w:val="Incipit"/>
        </w:rPr>
        <w:t>Vota</w:t>
      </w:r>
      <w:r>
        <w:rPr>
          <w:lang w:val="it-IT"/>
        </w:rPr>
        <w:t xml:space="preserve"> </w:t>
      </w:r>
      <w:r w:rsidRPr="00251585">
        <w:rPr>
          <w:rStyle w:val="Incipit"/>
        </w:rPr>
        <w:t>quaesumus</w:t>
      </w:r>
      <w:r>
        <w:rPr>
          <w:lang w:val="it-IT"/>
        </w:rPr>
        <w:t xml:space="preserve"> et oratio de festo et de sancta Maria. SE</w:t>
      </w:r>
      <w:r w:rsidR="00B371FE">
        <w:rPr>
          <w:lang w:val="it-IT"/>
        </w:rPr>
        <w:t>SV</w:t>
      </w:r>
      <w:r>
        <w:rPr>
          <w:lang w:val="it-IT"/>
        </w:rPr>
        <w:t xml:space="preserve"> </w:t>
      </w:r>
      <w:r w:rsidRPr="00251585">
        <w:rPr>
          <w:rStyle w:val="Incipit"/>
        </w:rPr>
        <w:t>Anno</w:t>
      </w:r>
      <w:r>
        <w:rPr>
          <w:lang w:val="it-IT"/>
        </w:rPr>
        <w:t xml:space="preserve"> </w:t>
      </w:r>
      <w:r w:rsidRPr="00251585">
        <w:rPr>
          <w:rStyle w:val="Incipit"/>
        </w:rPr>
        <w:t>hominis</w:t>
      </w:r>
      <w:r>
        <w:rPr>
          <w:lang w:val="it-IT"/>
        </w:rPr>
        <w:t>.</w:t>
      </w:r>
    </w:p>
    <w:p w:rsidR="009B1236" w:rsidRDefault="009B1236" w:rsidP="009A339F">
      <w:pPr>
        <w:rPr>
          <w:lang w:val="it-IT"/>
        </w:rPr>
      </w:pPr>
      <w:r>
        <w:rPr>
          <w:lang w:val="it-IT"/>
        </w:rPr>
        <w:t xml:space="preserve">IN SECUNDA VESPERA AN </w:t>
      </w:r>
      <w:r w:rsidRPr="00251585">
        <w:rPr>
          <w:rStyle w:val="Incipit"/>
        </w:rPr>
        <w:t>Tecum</w:t>
      </w:r>
      <w:r>
        <w:rPr>
          <w:lang w:val="it-IT"/>
        </w:rPr>
        <w:t xml:space="preserve"> </w:t>
      </w:r>
      <w:r w:rsidRPr="00251585">
        <w:rPr>
          <w:rStyle w:val="Incipit"/>
        </w:rPr>
        <w:t>principium</w:t>
      </w:r>
      <w:r>
        <w:rPr>
          <w:lang w:val="it-IT"/>
        </w:rPr>
        <w:t xml:space="preserve"> cum reliquis. Capitulum et oratio de dominica. AM </w:t>
      </w:r>
      <w:r w:rsidRPr="00251585">
        <w:rPr>
          <w:rStyle w:val="Incipit"/>
        </w:rPr>
        <w:t>Quid</w:t>
      </w:r>
      <w:r>
        <w:rPr>
          <w:lang w:val="it-IT"/>
        </w:rPr>
        <w:t xml:space="preserve"> </w:t>
      </w:r>
      <w:r w:rsidRPr="00251585">
        <w:rPr>
          <w:rStyle w:val="Incipit"/>
        </w:rPr>
        <w:t>est</w:t>
      </w:r>
      <w:r>
        <w:rPr>
          <w:lang w:val="it-IT"/>
        </w:rPr>
        <w:t xml:space="preserve"> </w:t>
      </w:r>
      <w:r w:rsidRPr="00251585">
        <w:rPr>
          <w:rStyle w:val="Incipit"/>
        </w:rPr>
        <w:t>quod</w:t>
      </w:r>
      <w:r>
        <w:rPr>
          <w:lang w:val="it-IT"/>
        </w:rPr>
        <w:t xml:space="preserve"> </w:t>
      </w:r>
      <w:r w:rsidRPr="00251585">
        <w:rPr>
          <w:rStyle w:val="Incipit"/>
        </w:rPr>
        <w:t>me</w:t>
      </w:r>
      <w:r>
        <w:rPr>
          <w:lang w:val="it-IT"/>
        </w:rPr>
        <w:t>. In su</w:t>
      </w:r>
      <w:r w:rsidR="00251585">
        <w:rPr>
          <w:lang w:val="it-IT"/>
        </w:rPr>
        <w:t>f</w:t>
      </w:r>
      <w:r>
        <w:rPr>
          <w:lang w:val="it-IT"/>
        </w:rPr>
        <w:t>fragiis de festo et de sancta Maria.</w:t>
      </w:r>
    </w:p>
    <w:p w:rsidR="009B1236" w:rsidRDefault="009B1236" w:rsidP="009A339F">
      <w:pPr>
        <w:rPr>
          <w:lang w:val="it-IT"/>
        </w:rPr>
      </w:pPr>
      <w:r>
        <w:rPr>
          <w:lang w:val="it-IT"/>
        </w:rPr>
        <w:t>AD COMPLETORIUM ut supra.</w:t>
      </w:r>
    </w:p>
    <w:p w:rsidR="009B1236" w:rsidRDefault="00DE16F8" w:rsidP="009B1236">
      <w:pPr>
        <w:pStyle w:val="berschrift1"/>
        <w:rPr>
          <w:lang w:val="it-IT"/>
        </w:rPr>
      </w:pPr>
      <w:r>
        <w:rPr>
          <w:lang w:val="it-IT"/>
        </w:rPr>
        <w:t>KOMMENTAR</w:t>
      </w:r>
    </w:p>
    <w:p w:rsidR="009B1236" w:rsidRDefault="009B1236" w:rsidP="009B1236">
      <w:pPr>
        <w:rPr>
          <w:lang w:val="it-IT"/>
        </w:rPr>
      </w:pPr>
      <w:r>
        <w:rPr>
          <w:lang w:val="it-IT"/>
        </w:rPr>
        <w:t>Si dominica infra octavam epiphaniae evenerit, in eam differatur et usque in fine</w:t>
      </w:r>
      <w:r w:rsidR="00251585">
        <w:rPr>
          <w:lang w:val="it-IT"/>
        </w:rPr>
        <w:t>m</w:t>
      </w:r>
      <w:r>
        <w:rPr>
          <w:lang w:val="it-IT"/>
        </w:rPr>
        <w:t xml:space="preserve"> illius ebdomadae sicut praedictum est cantetur, si opus fuerit eo anno. Sin </w:t>
      </w:r>
      <w:r w:rsidR="00EA18B1">
        <w:rPr>
          <w:lang w:val="it-IT"/>
        </w:rPr>
        <w:t xml:space="preserve">autem disponatur ut tunc opus </w:t>
      </w:r>
      <w:r>
        <w:rPr>
          <w:lang w:val="it-IT"/>
        </w:rPr>
        <w:t xml:space="preserve">erit et his diebus, qui erunt ante dominicam, cantetur officium [IN] </w:t>
      </w:r>
      <w:r w:rsidRPr="00251585">
        <w:rPr>
          <w:rStyle w:val="Incipit"/>
        </w:rPr>
        <w:t>Ecce</w:t>
      </w:r>
      <w:r>
        <w:rPr>
          <w:lang w:val="it-IT"/>
        </w:rPr>
        <w:t xml:space="preserve"> </w:t>
      </w:r>
      <w:r w:rsidRPr="00251585">
        <w:rPr>
          <w:rStyle w:val="Incipit"/>
        </w:rPr>
        <w:t>advenit</w:t>
      </w:r>
      <w:r>
        <w:rPr>
          <w:lang w:val="it-IT"/>
        </w:rPr>
        <w:t xml:space="preserve">. Si vero dominica non evenerit infra octavam, cantetur officium [IN] </w:t>
      </w:r>
      <w:r w:rsidRPr="00251585">
        <w:rPr>
          <w:rStyle w:val="Incipit"/>
        </w:rPr>
        <w:t>In</w:t>
      </w:r>
      <w:r>
        <w:rPr>
          <w:lang w:val="it-IT"/>
        </w:rPr>
        <w:t xml:space="preserve"> </w:t>
      </w:r>
      <w:r w:rsidRPr="00251585">
        <w:rPr>
          <w:rStyle w:val="Incipit"/>
        </w:rPr>
        <w:t>excelso</w:t>
      </w:r>
      <w:r>
        <w:rPr>
          <w:lang w:val="it-IT"/>
        </w:rPr>
        <w:t xml:space="preserve"> </w:t>
      </w:r>
      <w:r w:rsidRPr="00251585">
        <w:rPr>
          <w:rStyle w:val="Incipit"/>
        </w:rPr>
        <w:t>throno</w:t>
      </w:r>
      <w:r>
        <w:rPr>
          <w:lang w:val="it-IT"/>
        </w:rPr>
        <w:t xml:space="preserve">, et [IN] </w:t>
      </w:r>
      <w:r w:rsidR="00251585" w:rsidRPr="00251585">
        <w:rPr>
          <w:rStyle w:val="Incipit"/>
        </w:rPr>
        <w:t>Ecce</w:t>
      </w:r>
      <w:r w:rsidR="00251585">
        <w:rPr>
          <w:lang w:val="it-IT"/>
        </w:rPr>
        <w:t xml:space="preserve"> </w:t>
      </w:r>
      <w:r w:rsidR="00251585" w:rsidRPr="00251585">
        <w:rPr>
          <w:rStyle w:val="Incipit"/>
        </w:rPr>
        <w:t>advenit</w:t>
      </w:r>
      <w:r>
        <w:rPr>
          <w:lang w:val="it-IT"/>
        </w:rPr>
        <w:t xml:space="preserve"> postponatur.</w:t>
      </w:r>
    </w:p>
    <w:p w:rsidR="009B1236" w:rsidRDefault="00026FCE" w:rsidP="009B1236">
      <w:pPr>
        <w:pStyle w:val="berschrift1"/>
        <w:rPr>
          <w:lang w:val="it-IT"/>
        </w:rPr>
      </w:pPr>
      <w:r>
        <w:rPr>
          <w:lang w:val="it-IT"/>
        </w:rPr>
        <w:t>IN OCTAVA EPIPHANIAE</w:t>
      </w:r>
    </w:p>
    <w:p w:rsidR="00500BCC" w:rsidRDefault="009B1236" w:rsidP="009B1236">
      <w:pPr>
        <w:rPr>
          <w:lang w:val="it-IT"/>
        </w:rPr>
      </w:pPr>
      <w:r w:rsidRPr="00251585">
        <w:rPr>
          <w:rStyle w:val="Funktion"/>
        </w:rPr>
        <w:t>Subdiaconi</w:t>
      </w:r>
      <w:r w:rsidR="00251585">
        <w:rPr>
          <w:lang w:val="it-IT"/>
        </w:rPr>
        <w:t xml:space="preserve"> festum celebrent secundum consuetudinem.</w:t>
      </w:r>
      <w:r w:rsidR="00C10ACE">
        <w:rPr>
          <w:lang w:val="it-IT"/>
        </w:rPr>
        <w:t xml:space="preserve"> </w:t>
      </w:r>
      <w:r w:rsidR="00251585">
        <w:rPr>
          <w:lang w:val="it-IT"/>
        </w:rPr>
        <w:t xml:space="preserve">AD VESPERAS duae campanae </w:t>
      </w:r>
      <w:r w:rsidR="00B202A1">
        <w:rPr>
          <w:lang w:val="it-IT"/>
        </w:rPr>
        <w:t xml:space="preserve">per ordinem </w:t>
      </w:r>
      <w:r w:rsidR="00251585">
        <w:rPr>
          <w:lang w:val="it-IT"/>
        </w:rPr>
        <w:t>pulsentur.</w:t>
      </w:r>
      <w:r w:rsidR="00B05D68">
        <w:rPr>
          <w:lang w:val="it-IT"/>
        </w:rPr>
        <w:t xml:space="preserve"> AN </w:t>
      </w:r>
      <w:r w:rsidR="00B05D68" w:rsidRPr="004F3493">
        <w:rPr>
          <w:rStyle w:val="Incipit"/>
        </w:rPr>
        <w:t>O</w:t>
      </w:r>
      <w:r w:rsidR="00B05D68">
        <w:rPr>
          <w:lang w:val="it-IT"/>
        </w:rPr>
        <w:t xml:space="preserve"> </w:t>
      </w:r>
      <w:r w:rsidR="00B05D68" w:rsidRPr="004F3493">
        <w:rPr>
          <w:rStyle w:val="Incipit"/>
        </w:rPr>
        <w:t>admirabile</w:t>
      </w:r>
      <w:r w:rsidR="00B05D68">
        <w:rPr>
          <w:lang w:val="it-IT"/>
        </w:rPr>
        <w:t xml:space="preserve"> cum reliquis. PS </w:t>
      </w:r>
      <w:r w:rsidR="00B05D68" w:rsidRPr="005658D6">
        <w:rPr>
          <w:rStyle w:val="Incipit"/>
        </w:rPr>
        <w:t>Laudate</w:t>
      </w:r>
      <w:r w:rsidR="00B05D68">
        <w:rPr>
          <w:lang w:val="it-IT"/>
        </w:rPr>
        <w:t xml:space="preserve"> </w:t>
      </w:r>
      <w:r w:rsidR="005658D6" w:rsidRPr="005658D6">
        <w:rPr>
          <w:rStyle w:val="Incipit"/>
        </w:rPr>
        <w:t>pueri</w:t>
      </w:r>
      <w:r w:rsidR="005658D6">
        <w:rPr>
          <w:lang w:val="it-IT"/>
        </w:rPr>
        <w:t xml:space="preserve"> </w:t>
      </w:r>
      <w:r w:rsidR="00B05D68">
        <w:rPr>
          <w:lang w:val="it-IT"/>
        </w:rPr>
        <w:t>cum reliquis. CP</w:t>
      </w:r>
      <w:r w:rsidR="00BB3EEE">
        <w:rPr>
          <w:lang w:val="it-IT"/>
        </w:rPr>
        <w:t xml:space="preserve"> </w:t>
      </w:r>
      <w:r w:rsidR="00BB3EEE" w:rsidRPr="005658D6">
        <w:rPr>
          <w:rStyle w:val="Incipit"/>
        </w:rPr>
        <w:t>Exultet</w:t>
      </w:r>
      <w:r w:rsidR="00BB3EEE">
        <w:rPr>
          <w:lang w:val="it-IT"/>
        </w:rPr>
        <w:t xml:space="preserve"> </w:t>
      </w:r>
      <w:r w:rsidR="00BB3EEE" w:rsidRPr="005658D6">
        <w:rPr>
          <w:rStyle w:val="Incipit"/>
        </w:rPr>
        <w:t>desertum</w:t>
      </w:r>
      <w:r w:rsidR="00BB3EEE">
        <w:rPr>
          <w:lang w:val="it-IT"/>
        </w:rPr>
        <w:t xml:space="preserve">. RP </w:t>
      </w:r>
      <w:r w:rsidR="00BB3EEE" w:rsidRPr="005658D6">
        <w:rPr>
          <w:rStyle w:val="Incipit"/>
        </w:rPr>
        <w:t>Tribus</w:t>
      </w:r>
      <w:r w:rsidR="00BB3EEE">
        <w:rPr>
          <w:lang w:val="it-IT"/>
        </w:rPr>
        <w:t xml:space="preserve"> </w:t>
      </w:r>
      <w:r w:rsidR="00BB3EEE" w:rsidRPr="005658D6">
        <w:rPr>
          <w:rStyle w:val="Incipit"/>
        </w:rPr>
        <w:t>miraculis</w:t>
      </w:r>
      <w:r w:rsidR="00BB3EEE">
        <w:rPr>
          <w:lang w:val="it-IT"/>
        </w:rPr>
        <w:t xml:space="preserve"> cum versibus.</w:t>
      </w:r>
      <w:r w:rsidR="002945D7">
        <w:rPr>
          <w:lang w:val="it-IT"/>
        </w:rPr>
        <w:t xml:space="preserve"> VS </w:t>
      </w:r>
      <w:r w:rsidR="002945D7" w:rsidRPr="005658D6">
        <w:rPr>
          <w:rStyle w:val="Incipit"/>
        </w:rPr>
        <w:t>Reges</w:t>
      </w:r>
      <w:r w:rsidR="002945D7">
        <w:rPr>
          <w:lang w:val="it-IT"/>
        </w:rPr>
        <w:t xml:space="preserve"> </w:t>
      </w:r>
      <w:r w:rsidR="002945D7" w:rsidRPr="005658D6">
        <w:rPr>
          <w:rStyle w:val="Incipit"/>
        </w:rPr>
        <w:t>Tharsis</w:t>
      </w:r>
      <w:r w:rsidR="002945D7">
        <w:rPr>
          <w:lang w:val="it-IT"/>
        </w:rPr>
        <w:t xml:space="preserve">. AM </w:t>
      </w:r>
      <w:r w:rsidR="002945D7" w:rsidRPr="005658D6">
        <w:rPr>
          <w:rStyle w:val="Incipit"/>
        </w:rPr>
        <w:t>Fontes</w:t>
      </w:r>
      <w:r w:rsidR="002945D7">
        <w:rPr>
          <w:lang w:val="it-IT"/>
        </w:rPr>
        <w:t xml:space="preserve"> </w:t>
      </w:r>
      <w:r w:rsidR="002945D7" w:rsidRPr="005658D6">
        <w:rPr>
          <w:rStyle w:val="Incipit"/>
        </w:rPr>
        <w:t>aquarum</w:t>
      </w:r>
      <w:r w:rsidR="002945D7">
        <w:rPr>
          <w:lang w:val="it-IT"/>
        </w:rPr>
        <w:t xml:space="preserve"> </w:t>
      </w:r>
      <w:r w:rsidR="002945D7" w:rsidRPr="005658D6">
        <w:rPr>
          <w:rStyle w:val="Incipit"/>
        </w:rPr>
        <w:t>sanctificati</w:t>
      </w:r>
      <w:r w:rsidR="002945D7">
        <w:rPr>
          <w:lang w:val="it-IT"/>
        </w:rPr>
        <w:t xml:space="preserve">. OR </w:t>
      </w:r>
      <w:r w:rsidR="002945D7" w:rsidRPr="005658D6">
        <w:rPr>
          <w:rStyle w:val="Incipit"/>
        </w:rPr>
        <w:t>Deus</w:t>
      </w:r>
      <w:r w:rsidR="002945D7">
        <w:rPr>
          <w:lang w:val="it-IT"/>
        </w:rPr>
        <w:t xml:space="preserve"> </w:t>
      </w:r>
      <w:r w:rsidR="002945D7" w:rsidRPr="005658D6">
        <w:rPr>
          <w:rStyle w:val="Incipit"/>
        </w:rPr>
        <w:t>cuius</w:t>
      </w:r>
      <w:r w:rsidR="002945D7">
        <w:rPr>
          <w:lang w:val="it-IT"/>
        </w:rPr>
        <w:t xml:space="preserve"> </w:t>
      </w:r>
      <w:r w:rsidR="002945D7" w:rsidRPr="005658D6">
        <w:rPr>
          <w:rStyle w:val="Incipit"/>
        </w:rPr>
        <w:t>unigenitus</w:t>
      </w:r>
      <w:r w:rsidR="002945D7">
        <w:rPr>
          <w:lang w:val="it-IT"/>
        </w:rPr>
        <w:t xml:space="preserve">. </w:t>
      </w:r>
    </w:p>
    <w:p w:rsidR="00251585" w:rsidRDefault="002945D7" w:rsidP="009B1236">
      <w:pPr>
        <w:rPr>
          <w:lang w:val="it-IT"/>
        </w:rPr>
      </w:pPr>
      <w:r>
        <w:rPr>
          <w:lang w:val="it-IT"/>
        </w:rPr>
        <w:t xml:space="preserve">Cetera </w:t>
      </w:r>
      <w:r w:rsidR="00AD2B68">
        <w:rPr>
          <w:lang w:val="it-IT"/>
        </w:rPr>
        <w:t>(35r)</w:t>
      </w:r>
      <w:r>
        <w:rPr>
          <w:lang w:val="it-IT"/>
        </w:rPr>
        <w:t xml:space="preserve"> omnia ut in dominica praescriptum est, nisi quod primum RP </w:t>
      </w:r>
      <w:r w:rsidRPr="00F33FC3">
        <w:rPr>
          <w:rStyle w:val="Incipit"/>
        </w:rPr>
        <w:t>Hodie</w:t>
      </w:r>
      <w:r>
        <w:rPr>
          <w:lang w:val="it-IT"/>
        </w:rPr>
        <w:t xml:space="preserve"> </w:t>
      </w:r>
      <w:r w:rsidRPr="00F33FC3">
        <w:rPr>
          <w:rStyle w:val="Incipit"/>
        </w:rPr>
        <w:t>in</w:t>
      </w:r>
      <w:r>
        <w:rPr>
          <w:lang w:val="it-IT"/>
        </w:rPr>
        <w:t xml:space="preserve"> </w:t>
      </w:r>
      <w:r w:rsidRPr="00F33FC3">
        <w:rPr>
          <w:rStyle w:val="Incipit"/>
        </w:rPr>
        <w:t>Iordane</w:t>
      </w:r>
      <w:r>
        <w:rPr>
          <w:lang w:val="it-IT"/>
        </w:rPr>
        <w:t xml:space="preserve"> canitur, quod infra octavam fuit omissum, et nonum RP </w:t>
      </w:r>
      <w:r w:rsidRPr="00F33FC3">
        <w:rPr>
          <w:rStyle w:val="Incipit"/>
        </w:rPr>
        <w:t>Tribus</w:t>
      </w:r>
      <w:r>
        <w:rPr>
          <w:lang w:val="it-IT"/>
        </w:rPr>
        <w:t xml:space="preserve"> </w:t>
      </w:r>
      <w:r w:rsidRPr="00F33FC3">
        <w:rPr>
          <w:rStyle w:val="Incipit"/>
        </w:rPr>
        <w:t>miraculis</w:t>
      </w:r>
      <w:r>
        <w:rPr>
          <w:lang w:val="it-IT"/>
        </w:rPr>
        <w:t xml:space="preserve">. LS </w:t>
      </w:r>
      <w:r w:rsidRPr="00F33FC3">
        <w:rPr>
          <w:rStyle w:val="Incipit"/>
        </w:rPr>
        <w:t>Licet</w:t>
      </w:r>
      <w:r>
        <w:rPr>
          <w:lang w:val="it-IT"/>
        </w:rPr>
        <w:t xml:space="preserve"> </w:t>
      </w:r>
      <w:r w:rsidRPr="00F33FC3">
        <w:rPr>
          <w:rStyle w:val="Incipit"/>
        </w:rPr>
        <w:t>fratres</w:t>
      </w:r>
      <w:r>
        <w:rPr>
          <w:lang w:val="it-IT"/>
        </w:rPr>
        <w:t xml:space="preserve"> </w:t>
      </w:r>
      <w:r w:rsidR="0046228E">
        <w:rPr>
          <w:rStyle w:val="Incipit"/>
        </w:rPr>
        <w:t>c</w:t>
      </w:r>
      <w:r w:rsidRPr="00F33FC3">
        <w:rPr>
          <w:rStyle w:val="Incipit"/>
        </w:rPr>
        <w:t>arissimi</w:t>
      </w:r>
      <w:r>
        <w:rPr>
          <w:lang w:val="it-IT"/>
        </w:rPr>
        <w:t xml:space="preserve"> et EV </w:t>
      </w:r>
      <w:r w:rsidRPr="00F33FC3">
        <w:rPr>
          <w:rStyle w:val="Incipit"/>
        </w:rPr>
        <w:t>Venit</w:t>
      </w:r>
      <w:r>
        <w:rPr>
          <w:lang w:val="it-IT"/>
        </w:rPr>
        <w:t xml:space="preserve"> </w:t>
      </w:r>
      <w:r w:rsidRPr="00F33FC3">
        <w:rPr>
          <w:rStyle w:val="Incipit"/>
        </w:rPr>
        <w:t>Iesus</w:t>
      </w:r>
      <w:r>
        <w:rPr>
          <w:lang w:val="it-IT"/>
        </w:rPr>
        <w:t xml:space="preserve"> </w:t>
      </w:r>
      <w:r w:rsidRPr="00F33FC3">
        <w:rPr>
          <w:rStyle w:val="Incipit"/>
        </w:rPr>
        <w:t>a</w:t>
      </w:r>
      <w:r>
        <w:rPr>
          <w:lang w:val="it-IT"/>
        </w:rPr>
        <w:t xml:space="preserve"> </w:t>
      </w:r>
      <w:r w:rsidRPr="00F33FC3">
        <w:rPr>
          <w:rStyle w:val="Incipit"/>
        </w:rPr>
        <w:t>Galilea</w:t>
      </w:r>
      <w:r>
        <w:rPr>
          <w:lang w:val="it-IT"/>
        </w:rPr>
        <w:t xml:space="preserve">. [TD] </w:t>
      </w:r>
      <w:r w:rsidRPr="00F33FC3">
        <w:rPr>
          <w:rStyle w:val="Incipit"/>
        </w:rPr>
        <w:t>Te</w:t>
      </w:r>
      <w:r>
        <w:rPr>
          <w:lang w:val="it-IT"/>
        </w:rPr>
        <w:t xml:space="preserve"> </w:t>
      </w:r>
      <w:r w:rsidRPr="00F33FC3">
        <w:rPr>
          <w:rStyle w:val="Incipit"/>
        </w:rPr>
        <w:t>deum</w:t>
      </w:r>
      <w:r>
        <w:rPr>
          <w:lang w:val="it-IT"/>
        </w:rPr>
        <w:t xml:space="preserve"> </w:t>
      </w:r>
      <w:r w:rsidRPr="00F33FC3">
        <w:rPr>
          <w:rStyle w:val="Incipit"/>
        </w:rPr>
        <w:t>laudamus</w:t>
      </w:r>
      <w:r>
        <w:rPr>
          <w:lang w:val="it-IT"/>
        </w:rPr>
        <w:t>.</w:t>
      </w:r>
    </w:p>
    <w:p w:rsidR="002945D7" w:rsidRDefault="002945D7" w:rsidP="009B1236">
      <w:pPr>
        <w:rPr>
          <w:lang w:val="it-IT"/>
        </w:rPr>
      </w:pPr>
      <w:r>
        <w:rPr>
          <w:lang w:val="it-IT"/>
        </w:rPr>
        <w:t xml:space="preserve">LAUDES AN </w:t>
      </w:r>
      <w:r w:rsidRPr="00F33FC3">
        <w:rPr>
          <w:rStyle w:val="Incipit"/>
        </w:rPr>
        <w:t>Veterem</w:t>
      </w:r>
      <w:r>
        <w:rPr>
          <w:lang w:val="it-IT"/>
        </w:rPr>
        <w:t xml:space="preserve"> </w:t>
      </w:r>
      <w:r w:rsidRPr="00F33FC3">
        <w:rPr>
          <w:rStyle w:val="Incipit"/>
        </w:rPr>
        <w:t>hominem</w:t>
      </w:r>
      <w:r>
        <w:rPr>
          <w:lang w:val="it-IT"/>
        </w:rPr>
        <w:t xml:space="preserve"> cum reliquis. CP </w:t>
      </w:r>
      <w:r w:rsidRPr="00F33FC3">
        <w:rPr>
          <w:rStyle w:val="Incipit"/>
        </w:rPr>
        <w:t>Domine</w:t>
      </w:r>
      <w:r>
        <w:rPr>
          <w:lang w:val="it-IT"/>
        </w:rPr>
        <w:t xml:space="preserve"> </w:t>
      </w:r>
      <w:r w:rsidRPr="00F33FC3">
        <w:rPr>
          <w:rStyle w:val="Incipit"/>
        </w:rPr>
        <w:t>deus</w:t>
      </w:r>
      <w:r>
        <w:rPr>
          <w:lang w:val="it-IT"/>
        </w:rPr>
        <w:t xml:space="preserve"> </w:t>
      </w:r>
      <w:r w:rsidRPr="00F33FC3">
        <w:rPr>
          <w:rStyle w:val="Incipit"/>
        </w:rPr>
        <w:t>meus</w:t>
      </w:r>
      <w:r>
        <w:rPr>
          <w:lang w:val="it-IT"/>
        </w:rPr>
        <w:t xml:space="preserve">. VS </w:t>
      </w:r>
      <w:r w:rsidRPr="00F33FC3">
        <w:rPr>
          <w:rStyle w:val="Incipit"/>
        </w:rPr>
        <w:t>Venient</w:t>
      </w:r>
      <w:r>
        <w:rPr>
          <w:lang w:val="it-IT"/>
        </w:rPr>
        <w:t xml:space="preserve"> </w:t>
      </w:r>
      <w:r w:rsidRPr="00F33FC3">
        <w:rPr>
          <w:rStyle w:val="Incipit"/>
        </w:rPr>
        <w:t>ad</w:t>
      </w:r>
      <w:r>
        <w:rPr>
          <w:lang w:val="it-IT"/>
        </w:rPr>
        <w:t xml:space="preserve"> </w:t>
      </w:r>
      <w:r w:rsidRPr="00F33FC3">
        <w:rPr>
          <w:rStyle w:val="Incipit"/>
        </w:rPr>
        <w:t>te</w:t>
      </w:r>
      <w:r>
        <w:rPr>
          <w:lang w:val="it-IT"/>
        </w:rPr>
        <w:t xml:space="preserve">. AB </w:t>
      </w:r>
      <w:r w:rsidRPr="00F33FC3">
        <w:rPr>
          <w:rStyle w:val="Incipit"/>
        </w:rPr>
        <w:t>Praecursor</w:t>
      </w:r>
      <w:r w:rsidR="00F33FC3">
        <w:rPr>
          <w:lang w:val="it-IT"/>
        </w:rPr>
        <w:t xml:space="preserve">. </w:t>
      </w:r>
      <w:r w:rsidR="002F4BA4">
        <w:rPr>
          <w:lang w:val="it-IT"/>
        </w:rPr>
        <w:t>CL</w:t>
      </w:r>
      <w:r w:rsidR="00F33FC3">
        <w:rPr>
          <w:lang w:val="it-IT"/>
        </w:rPr>
        <w:t xml:space="preserve">OR </w:t>
      </w:r>
      <w:r w:rsidR="00F33FC3" w:rsidRPr="00F33FC3">
        <w:rPr>
          <w:rStyle w:val="Incipit"/>
        </w:rPr>
        <w:t>Deus</w:t>
      </w:r>
      <w:r w:rsidR="00F33FC3">
        <w:rPr>
          <w:lang w:val="it-IT"/>
        </w:rPr>
        <w:t xml:space="preserve"> </w:t>
      </w:r>
      <w:r w:rsidR="00F33FC3" w:rsidRPr="00F33FC3">
        <w:rPr>
          <w:rStyle w:val="Incipit"/>
        </w:rPr>
        <w:t>cuius</w:t>
      </w:r>
      <w:r w:rsidR="00F33FC3">
        <w:rPr>
          <w:lang w:val="it-IT"/>
        </w:rPr>
        <w:t xml:space="preserve"> </w:t>
      </w:r>
      <w:r w:rsidR="00F33FC3" w:rsidRPr="00F33FC3">
        <w:rPr>
          <w:rStyle w:val="Incipit"/>
        </w:rPr>
        <w:t>unigenitus</w:t>
      </w:r>
      <w:r>
        <w:rPr>
          <w:lang w:val="it-IT"/>
        </w:rPr>
        <w:t>.</w:t>
      </w:r>
    </w:p>
    <w:p w:rsidR="002945D7" w:rsidRDefault="002945D7" w:rsidP="009B1236">
      <w:pPr>
        <w:rPr>
          <w:lang w:val="it-IT"/>
        </w:rPr>
      </w:pPr>
      <w:r>
        <w:rPr>
          <w:lang w:val="it-IT"/>
        </w:rPr>
        <w:t xml:space="preserve">AD CURSUS AN </w:t>
      </w:r>
      <w:r w:rsidRPr="00500BCC">
        <w:rPr>
          <w:rStyle w:val="Incipit"/>
        </w:rPr>
        <w:t>Veterem</w:t>
      </w:r>
      <w:r>
        <w:rPr>
          <w:lang w:val="it-IT"/>
        </w:rPr>
        <w:t xml:space="preserve"> </w:t>
      </w:r>
      <w:r w:rsidRPr="00500BCC">
        <w:rPr>
          <w:rStyle w:val="Incipit"/>
        </w:rPr>
        <w:t>hominem</w:t>
      </w:r>
      <w:r>
        <w:rPr>
          <w:lang w:val="it-IT"/>
        </w:rPr>
        <w:t xml:space="preserve"> cum reliquis. Capitula, responsoria, versus et orationes de festo.</w:t>
      </w:r>
    </w:p>
    <w:p w:rsidR="002945D7" w:rsidRDefault="002945D7" w:rsidP="009B1236">
      <w:pPr>
        <w:rPr>
          <w:lang w:val="it-IT"/>
        </w:rPr>
      </w:pPr>
      <w:r>
        <w:rPr>
          <w:lang w:val="it-IT"/>
        </w:rPr>
        <w:t xml:space="preserve">AD MISSAM tropi [TP] </w:t>
      </w:r>
      <w:r w:rsidRPr="00500BCC">
        <w:rPr>
          <w:rStyle w:val="Incipit"/>
        </w:rPr>
        <w:t>Hodie</w:t>
      </w:r>
      <w:r>
        <w:rPr>
          <w:lang w:val="it-IT"/>
        </w:rPr>
        <w:t xml:space="preserve"> </w:t>
      </w:r>
      <w:r w:rsidRPr="00500BCC">
        <w:rPr>
          <w:rStyle w:val="Incipit"/>
        </w:rPr>
        <w:t>clarissimam</w:t>
      </w:r>
      <w:r>
        <w:rPr>
          <w:lang w:val="it-IT"/>
        </w:rPr>
        <w:t xml:space="preserve">. [TP] </w:t>
      </w:r>
      <w:r w:rsidRPr="00500BCC">
        <w:rPr>
          <w:rStyle w:val="Incipit"/>
        </w:rPr>
        <w:t>Forma</w:t>
      </w:r>
      <w:r>
        <w:rPr>
          <w:lang w:val="it-IT"/>
        </w:rPr>
        <w:t xml:space="preserve"> </w:t>
      </w:r>
      <w:r w:rsidRPr="00500BCC">
        <w:rPr>
          <w:rStyle w:val="Incipit"/>
        </w:rPr>
        <w:t>speciosissimus</w:t>
      </w:r>
      <w:r>
        <w:rPr>
          <w:lang w:val="it-IT"/>
        </w:rPr>
        <w:t xml:space="preserve">. [IN] </w:t>
      </w:r>
      <w:r w:rsidRPr="00500BCC">
        <w:rPr>
          <w:rStyle w:val="Incipit"/>
        </w:rPr>
        <w:t>Ecce</w:t>
      </w:r>
      <w:r>
        <w:rPr>
          <w:lang w:val="it-IT"/>
        </w:rPr>
        <w:t xml:space="preserve"> </w:t>
      </w:r>
      <w:r w:rsidRPr="00500BCC">
        <w:rPr>
          <w:rStyle w:val="Incipit"/>
        </w:rPr>
        <w:t>advenit</w:t>
      </w:r>
      <w:r>
        <w:rPr>
          <w:lang w:val="it-IT"/>
        </w:rPr>
        <w:t xml:space="preserve"> per totum. [KY] </w:t>
      </w:r>
      <w:r w:rsidRPr="00500BCC">
        <w:rPr>
          <w:rStyle w:val="Incipit"/>
        </w:rPr>
        <w:t>Kyrie</w:t>
      </w:r>
      <w:r>
        <w:rPr>
          <w:lang w:val="it-IT"/>
        </w:rPr>
        <w:t xml:space="preserve"> </w:t>
      </w:r>
      <w:r w:rsidRPr="00500BCC">
        <w:rPr>
          <w:rStyle w:val="Incipit"/>
        </w:rPr>
        <w:t>eleyson</w:t>
      </w:r>
      <w:r>
        <w:rPr>
          <w:lang w:val="it-IT"/>
        </w:rPr>
        <w:t xml:space="preserve">. [GL] </w:t>
      </w:r>
      <w:r w:rsidRPr="00500BCC">
        <w:rPr>
          <w:rStyle w:val="Incipit"/>
        </w:rPr>
        <w:t>Gloria</w:t>
      </w:r>
      <w:r>
        <w:rPr>
          <w:lang w:val="it-IT"/>
        </w:rPr>
        <w:t xml:space="preserve"> </w:t>
      </w:r>
      <w:r w:rsidRPr="00500BCC">
        <w:rPr>
          <w:rStyle w:val="Incipit"/>
        </w:rPr>
        <w:t>in</w:t>
      </w:r>
      <w:r>
        <w:rPr>
          <w:lang w:val="it-IT"/>
        </w:rPr>
        <w:t xml:space="preserve"> </w:t>
      </w:r>
      <w:r w:rsidRPr="00500BCC">
        <w:rPr>
          <w:rStyle w:val="Incipit"/>
        </w:rPr>
        <w:t>excelsis</w:t>
      </w:r>
      <w:r>
        <w:rPr>
          <w:lang w:val="it-IT"/>
        </w:rPr>
        <w:t xml:space="preserve">. EP </w:t>
      </w:r>
      <w:r w:rsidRPr="00500BCC">
        <w:rPr>
          <w:rStyle w:val="Incipit"/>
        </w:rPr>
        <w:t>Domine</w:t>
      </w:r>
      <w:r>
        <w:rPr>
          <w:lang w:val="it-IT"/>
        </w:rPr>
        <w:t xml:space="preserve"> </w:t>
      </w:r>
      <w:r w:rsidRPr="00500BCC">
        <w:rPr>
          <w:rStyle w:val="Incipit"/>
        </w:rPr>
        <w:t>deus</w:t>
      </w:r>
      <w:r>
        <w:rPr>
          <w:lang w:val="it-IT"/>
        </w:rPr>
        <w:t xml:space="preserve"> </w:t>
      </w:r>
      <w:r w:rsidRPr="00500BCC">
        <w:rPr>
          <w:rStyle w:val="Incipit"/>
        </w:rPr>
        <w:t>meus</w:t>
      </w:r>
      <w:r>
        <w:rPr>
          <w:lang w:val="it-IT"/>
        </w:rPr>
        <w:t xml:space="preserve"> cum versibus. EV </w:t>
      </w:r>
      <w:r w:rsidRPr="00500BCC">
        <w:rPr>
          <w:rStyle w:val="Incipit"/>
        </w:rPr>
        <w:t>Iesus</w:t>
      </w:r>
      <w:r>
        <w:rPr>
          <w:lang w:val="it-IT"/>
        </w:rPr>
        <w:t xml:space="preserve"> </w:t>
      </w:r>
      <w:r w:rsidRPr="00500BCC">
        <w:rPr>
          <w:rStyle w:val="Incipit"/>
        </w:rPr>
        <w:t>erat</w:t>
      </w:r>
      <w:r>
        <w:rPr>
          <w:lang w:val="it-IT"/>
        </w:rPr>
        <w:t xml:space="preserve"> </w:t>
      </w:r>
      <w:r w:rsidRPr="00500BCC">
        <w:rPr>
          <w:rStyle w:val="Incipit"/>
        </w:rPr>
        <w:t>incipiens</w:t>
      </w:r>
      <w:r>
        <w:rPr>
          <w:lang w:val="it-IT"/>
        </w:rPr>
        <w:t xml:space="preserve"> vel EV </w:t>
      </w:r>
      <w:r w:rsidRPr="00500BCC">
        <w:rPr>
          <w:rStyle w:val="Incipit"/>
        </w:rPr>
        <w:t>Venit</w:t>
      </w:r>
      <w:r>
        <w:rPr>
          <w:lang w:val="it-IT"/>
        </w:rPr>
        <w:t xml:space="preserve"> </w:t>
      </w:r>
      <w:r w:rsidRPr="00500BCC">
        <w:rPr>
          <w:rStyle w:val="Incipit"/>
        </w:rPr>
        <w:t>Iesus</w:t>
      </w:r>
      <w:r>
        <w:rPr>
          <w:lang w:val="it-IT"/>
        </w:rPr>
        <w:t xml:space="preserve"> </w:t>
      </w:r>
      <w:r w:rsidRPr="00500BCC">
        <w:rPr>
          <w:rStyle w:val="Incipit"/>
        </w:rPr>
        <w:t>a</w:t>
      </w:r>
      <w:r>
        <w:rPr>
          <w:lang w:val="it-IT"/>
        </w:rPr>
        <w:t xml:space="preserve"> </w:t>
      </w:r>
      <w:r w:rsidRPr="00500BCC">
        <w:rPr>
          <w:rStyle w:val="Incipit"/>
        </w:rPr>
        <w:t>Galilea</w:t>
      </w:r>
      <w:r>
        <w:rPr>
          <w:lang w:val="it-IT"/>
        </w:rPr>
        <w:t xml:space="preserve">. [CR] </w:t>
      </w:r>
      <w:r w:rsidRPr="00500BCC">
        <w:rPr>
          <w:rStyle w:val="Incipit"/>
        </w:rPr>
        <w:t>Credo</w:t>
      </w:r>
      <w:r>
        <w:rPr>
          <w:lang w:val="it-IT"/>
        </w:rPr>
        <w:t xml:space="preserve"> </w:t>
      </w:r>
      <w:r w:rsidRPr="00500BCC">
        <w:rPr>
          <w:rStyle w:val="Incipit"/>
        </w:rPr>
        <w:t>in</w:t>
      </w:r>
      <w:r>
        <w:rPr>
          <w:lang w:val="it-IT"/>
        </w:rPr>
        <w:t xml:space="preserve"> </w:t>
      </w:r>
      <w:r w:rsidRPr="00500BCC">
        <w:rPr>
          <w:rStyle w:val="Incipit"/>
        </w:rPr>
        <w:t>unum</w:t>
      </w:r>
      <w:r>
        <w:rPr>
          <w:lang w:val="it-IT"/>
        </w:rPr>
        <w:t xml:space="preserve">. Praefatio de festo. [IM] </w:t>
      </w:r>
      <w:r w:rsidRPr="00500BCC">
        <w:rPr>
          <w:rStyle w:val="Incipit"/>
        </w:rPr>
        <w:t>Ite</w:t>
      </w:r>
      <w:r>
        <w:rPr>
          <w:lang w:val="it-IT"/>
        </w:rPr>
        <w:t xml:space="preserve"> </w:t>
      </w:r>
      <w:r w:rsidRPr="00500BCC">
        <w:rPr>
          <w:rStyle w:val="Incipit"/>
        </w:rPr>
        <w:t>missa</w:t>
      </w:r>
      <w:r>
        <w:rPr>
          <w:lang w:val="it-IT"/>
        </w:rPr>
        <w:t xml:space="preserve"> </w:t>
      </w:r>
      <w:r w:rsidRPr="00500BCC">
        <w:rPr>
          <w:rStyle w:val="Incipit"/>
        </w:rPr>
        <w:t>est</w:t>
      </w:r>
      <w:r>
        <w:rPr>
          <w:lang w:val="it-IT"/>
        </w:rPr>
        <w:t xml:space="preserve"> dicitur.</w:t>
      </w:r>
    </w:p>
    <w:p w:rsidR="002945D7" w:rsidRDefault="002945D7" w:rsidP="009B1236">
      <w:pPr>
        <w:rPr>
          <w:lang w:val="it-IT"/>
        </w:rPr>
      </w:pPr>
      <w:r>
        <w:rPr>
          <w:lang w:val="it-IT"/>
        </w:rPr>
        <w:lastRenderedPageBreak/>
        <w:t xml:space="preserve">In octava epiphaniae celebratur res pro qua baptizatus est </w:t>
      </w:r>
      <w:r w:rsidRPr="00500BCC">
        <w:rPr>
          <w:rStyle w:val="Person"/>
        </w:rPr>
        <w:t>Christus</w:t>
      </w:r>
      <w:r>
        <w:rPr>
          <w:lang w:val="it-IT"/>
        </w:rPr>
        <w:t>, id est lavacrum nostrum, quo nostra abluuntur peccata. Quod sonat prima AN</w:t>
      </w:r>
      <w:r w:rsidR="007E6557">
        <w:rPr>
          <w:lang w:val="it-IT"/>
        </w:rPr>
        <w:t xml:space="preserve"> </w:t>
      </w:r>
      <w:r w:rsidR="007E6557" w:rsidRPr="00500BCC">
        <w:rPr>
          <w:rStyle w:val="Incipit"/>
        </w:rPr>
        <w:t>Veterem</w:t>
      </w:r>
      <w:r w:rsidR="007E6557">
        <w:rPr>
          <w:lang w:val="it-IT"/>
        </w:rPr>
        <w:t xml:space="preserve"> </w:t>
      </w:r>
      <w:r w:rsidR="007E6557" w:rsidRPr="00500BCC">
        <w:rPr>
          <w:rStyle w:val="Incipit"/>
        </w:rPr>
        <w:t>hominem</w:t>
      </w:r>
      <w:r w:rsidR="007E6557">
        <w:rPr>
          <w:lang w:val="it-IT"/>
        </w:rPr>
        <w:t>. Haec enim et aliae sunt septem toni quod significat fidel</w:t>
      </w:r>
      <w:r w:rsidR="00340D4B">
        <w:rPr>
          <w:lang w:val="it-IT"/>
        </w:rPr>
        <w:t>e</w:t>
      </w:r>
      <w:r w:rsidR="007E6557">
        <w:rPr>
          <w:lang w:val="it-IT"/>
        </w:rPr>
        <w:t>s novi testamenti</w:t>
      </w:r>
      <w:r w:rsidR="00340D4B">
        <w:rPr>
          <w:lang w:val="it-IT"/>
        </w:rPr>
        <w:t>, qui in baptismo septiformis spiritus gratiam recipiunt, qua salvi fiunt.</w:t>
      </w:r>
    </w:p>
    <w:p w:rsidR="00340D4B" w:rsidRDefault="00340D4B" w:rsidP="009B1236">
      <w:pPr>
        <w:rPr>
          <w:lang w:val="it-IT"/>
        </w:rPr>
      </w:pPr>
      <w:r>
        <w:rPr>
          <w:lang w:val="it-IT"/>
        </w:rPr>
        <w:t xml:space="preserve">IN SECUNDA VESPERA AN </w:t>
      </w:r>
      <w:r w:rsidRPr="00500BCC">
        <w:rPr>
          <w:rStyle w:val="Incipit"/>
        </w:rPr>
        <w:t>Tecum</w:t>
      </w:r>
      <w:r>
        <w:rPr>
          <w:lang w:val="it-IT"/>
        </w:rPr>
        <w:t xml:space="preserve"> </w:t>
      </w:r>
      <w:r w:rsidRPr="00500BCC">
        <w:rPr>
          <w:rStyle w:val="Incipit"/>
        </w:rPr>
        <w:t>principium</w:t>
      </w:r>
      <w:r>
        <w:rPr>
          <w:lang w:val="it-IT"/>
        </w:rPr>
        <w:t xml:space="preserve"> cum reliquis. Capitulum de festo. RP </w:t>
      </w:r>
      <w:r w:rsidRPr="00500BCC">
        <w:rPr>
          <w:rStyle w:val="Incipit"/>
        </w:rPr>
        <w:t>Verbum</w:t>
      </w:r>
      <w:r>
        <w:rPr>
          <w:lang w:val="it-IT"/>
        </w:rPr>
        <w:t xml:space="preserve"> </w:t>
      </w:r>
      <w:r w:rsidRPr="00500BCC">
        <w:rPr>
          <w:rStyle w:val="Incipit"/>
        </w:rPr>
        <w:t>caro</w:t>
      </w:r>
      <w:r>
        <w:rPr>
          <w:lang w:val="it-IT"/>
        </w:rPr>
        <w:t xml:space="preserve"> cum versibus. VS </w:t>
      </w:r>
      <w:r w:rsidRPr="00500BCC">
        <w:rPr>
          <w:rStyle w:val="Incipit"/>
        </w:rPr>
        <w:t>Reges</w:t>
      </w:r>
      <w:r>
        <w:rPr>
          <w:lang w:val="it-IT"/>
        </w:rPr>
        <w:t xml:space="preserve"> </w:t>
      </w:r>
      <w:r w:rsidRPr="00500BCC">
        <w:rPr>
          <w:rStyle w:val="Incipit"/>
        </w:rPr>
        <w:t>Tharsis</w:t>
      </w:r>
      <w:r>
        <w:rPr>
          <w:lang w:val="it-IT"/>
        </w:rPr>
        <w:t xml:space="preserve">. AM </w:t>
      </w:r>
      <w:r w:rsidRPr="00500BCC">
        <w:rPr>
          <w:rStyle w:val="Incipit"/>
        </w:rPr>
        <w:t>Christo</w:t>
      </w:r>
      <w:r>
        <w:rPr>
          <w:lang w:val="it-IT"/>
        </w:rPr>
        <w:t xml:space="preserve"> </w:t>
      </w:r>
      <w:r w:rsidRPr="00500BCC">
        <w:rPr>
          <w:rStyle w:val="Incipit"/>
        </w:rPr>
        <w:t>datus</w:t>
      </w:r>
      <w:r>
        <w:rPr>
          <w:lang w:val="it-IT"/>
        </w:rPr>
        <w:t xml:space="preserve"> </w:t>
      </w:r>
      <w:r w:rsidRPr="00500BCC">
        <w:rPr>
          <w:rStyle w:val="Incipit"/>
        </w:rPr>
        <w:t>est</w:t>
      </w:r>
      <w:r>
        <w:rPr>
          <w:lang w:val="it-IT"/>
        </w:rPr>
        <w:t xml:space="preserve">. Oratio de festo. In suffragio de sancto Felice AC </w:t>
      </w:r>
      <w:r w:rsidRPr="00500BCC">
        <w:rPr>
          <w:rStyle w:val="Incipit"/>
        </w:rPr>
        <w:t>Similabo</w:t>
      </w:r>
      <w:r>
        <w:rPr>
          <w:lang w:val="it-IT"/>
        </w:rPr>
        <w:t xml:space="preserve"> </w:t>
      </w:r>
      <w:r w:rsidRPr="00500BCC">
        <w:rPr>
          <w:rStyle w:val="Incipit"/>
        </w:rPr>
        <w:t>eum</w:t>
      </w:r>
      <w:r>
        <w:rPr>
          <w:lang w:val="it-IT"/>
        </w:rPr>
        <w:t>. [OR</w:t>
      </w:r>
      <w:r w:rsidR="00B371FE">
        <w:rPr>
          <w:lang w:val="it-IT"/>
        </w:rPr>
        <w:t>C</w:t>
      </w:r>
      <w:r>
        <w:rPr>
          <w:lang w:val="it-IT"/>
        </w:rPr>
        <w:t xml:space="preserve">] </w:t>
      </w:r>
      <w:r w:rsidRPr="00747725">
        <w:rPr>
          <w:rStyle w:val="Incipit"/>
        </w:rPr>
        <w:t>Concede</w:t>
      </w:r>
      <w:r>
        <w:rPr>
          <w:lang w:val="it-IT"/>
        </w:rPr>
        <w:t xml:space="preserve"> </w:t>
      </w:r>
      <w:r w:rsidRPr="00747725">
        <w:rPr>
          <w:rStyle w:val="Incipit"/>
        </w:rPr>
        <w:t>quaesumus</w:t>
      </w:r>
      <w:r>
        <w:rPr>
          <w:lang w:val="it-IT"/>
        </w:rPr>
        <w:t xml:space="preserve"> </w:t>
      </w:r>
      <w:r w:rsidRPr="00747725">
        <w:rPr>
          <w:rStyle w:val="Incipit"/>
        </w:rPr>
        <w:t>omnipotens</w:t>
      </w:r>
      <w:r>
        <w:rPr>
          <w:lang w:val="it-IT"/>
        </w:rPr>
        <w:t xml:space="preserve">. </w:t>
      </w:r>
      <w:r w:rsidR="007611C4">
        <w:rPr>
          <w:lang w:val="it-IT"/>
        </w:rPr>
        <w:t xml:space="preserve">[BD] </w:t>
      </w:r>
      <w:r w:rsidR="007611C4" w:rsidRPr="00500BCC">
        <w:rPr>
          <w:rStyle w:val="Incipit"/>
        </w:rPr>
        <w:t>Benedicamus</w:t>
      </w:r>
      <w:r w:rsidR="007611C4">
        <w:rPr>
          <w:lang w:val="it-IT"/>
        </w:rPr>
        <w:t xml:space="preserve"> </w:t>
      </w:r>
      <w:r w:rsidR="007611C4" w:rsidRPr="00500BCC">
        <w:rPr>
          <w:rStyle w:val="Incipit"/>
        </w:rPr>
        <w:t>domino</w:t>
      </w:r>
      <w:r w:rsidR="007611C4">
        <w:rPr>
          <w:lang w:val="it-IT"/>
        </w:rPr>
        <w:t xml:space="preserve">. [TR] </w:t>
      </w:r>
      <w:r w:rsidR="007611C4" w:rsidRPr="00500BCC">
        <w:rPr>
          <w:rStyle w:val="Incipit"/>
        </w:rPr>
        <w:t>Deus</w:t>
      </w:r>
      <w:r w:rsidR="007611C4">
        <w:rPr>
          <w:lang w:val="it-IT"/>
        </w:rPr>
        <w:t xml:space="preserve"> </w:t>
      </w:r>
      <w:r w:rsidR="007611C4" w:rsidRPr="00500BCC">
        <w:rPr>
          <w:rStyle w:val="Incipit"/>
        </w:rPr>
        <w:t>adoratur</w:t>
      </w:r>
      <w:r w:rsidR="007611C4">
        <w:rPr>
          <w:lang w:val="it-IT"/>
        </w:rPr>
        <w:t>.</w:t>
      </w:r>
    </w:p>
    <w:p w:rsidR="007611C4" w:rsidRDefault="007611C4" w:rsidP="009B1236">
      <w:pPr>
        <w:rPr>
          <w:lang w:val="it-IT"/>
        </w:rPr>
      </w:pPr>
      <w:r>
        <w:rPr>
          <w:lang w:val="it-IT"/>
        </w:rPr>
        <w:t xml:space="preserve">AD COMPLETORIUM HY </w:t>
      </w:r>
      <w:r w:rsidRPr="00500BCC">
        <w:rPr>
          <w:rStyle w:val="Incipit"/>
        </w:rPr>
        <w:t>Corde</w:t>
      </w:r>
      <w:r>
        <w:rPr>
          <w:lang w:val="it-IT"/>
        </w:rPr>
        <w:t xml:space="preserve"> </w:t>
      </w:r>
      <w:r w:rsidRPr="00500BCC">
        <w:rPr>
          <w:rStyle w:val="Incipit"/>
        </w:rPr>
        <w:t>natus</w:t>
      </w:r>
      <w:r>
        <w:rPr>
          <w:lang w:val="it-IT"/>
        </w:rPr>
        <w:t xml:space="preserve">. CP </w:t>
      </w:r>
      <w:r w:rsidRPr="00500BCC">
        <w:rPr>
          <w:rStyle w:val="Incipit"/>
        </w:rPr>
        <w:t>Populus</w:t>
      </w:r>
      <w:r>
        <w:rPr>
          <w:lang w:val="it-IT"/>
        </w:rPr>
        <w:t xml:space="preserve"> </w:t>
      </w:r>
      <w:r w:rsidRPr="00500BCC">
        <w:rPr>
          <w:rStyle w:val="Incipit"/>
        </w:rPr>
        <w:t>gentium</w:t>
      </w:r>
      <w:r>
        <w:rPr>
          <w:lang w:val="it-IT"/>
        </w:rPr>
        <w:t xml:space="preserve">. </w:t>
      </w:r>
      <w:r w:rsidR="00500BCC">
        <w:rPr>
          <w:lang w:val="it-IT"/>
        </w:rPr>
        <w:t>[</w:t>
      </w:r>
      <w:r>
        <w:rPr>
          <w:lang w:val="it-IT"/>
        </w:rPr>
        <w:t>AD</w:t>
      </w:r>
      <w:r w:rsidR="00500BCC">
        <w:rPr>
          <w:lang w:val="it-IT"/>
        </w:rPr>
        <w:t>]</w:t>
      </w:r>
      <w:r>
        <w:rPr>
          <w:lang w:val="it-IT"/>
        </w:rPr>
        <w:t xml:space="preserve"> </w:t>
      </w:r>
      <w:r w:rsidRPr="00500BCC">
        <w:rPr>
          <w:rStyle w:val="Incipit"/>
        </w:rPr>
        <w:t>Glorificamus</w:t>
      </w:r>
      <w:r>
        <w:rPr>
          <w:lang w:val="it-IT"/>
        </w:rPr>
        <w:t xml:space="preserve"> </w:t>
      </w:r>
      <w:r w:rsidRPr="00500BCC">
        <w:rPr>
          <w:rStyle w:val="Incipit"/>
        </w:rPr>
        <w:t>te</w:t>
      </w:r>
      <w:r>
        <w:rPr>
          <w:lang w:val="it-IT"/>
        </w:rPr>
        <w:t xml:space="preserve">. [AD] </w:t>
      </w:r>
      <w:r w:rsidRPr="00500BCC">
        <w:rPr>
          <w:rStyle w:val="Incipit"/>
        </w:rPr>
        <w:t>Magnum</w:t>
      </w:r>
      <w:r>
        <w:rPr>
          <w:lang w:val="it-IT"/>
        </w:rPr>
        <w:t xml:space="preserve"> </w:t>
      </w:r>
      <w:r w:rsidRPr="00500BCC">
        <w:rPr>
          <w:rStyle w:val="Incipit"/>
        </w:rPr>
        <w:t>nomen</w:t>
      </w:r>
      <w:r>
        <w:rPr>
          <w:lang w:val="it-IT"/>
        </w:rPr>
        <w:t xml:space="preserve"> </w:t>
      </w:r>
      <w:r w:rsidRPr="00500BCC">
        <w:rPr>
          <w:rStyle w:val="Incipit"/>
        </w:rPr>
        <w:t>domini</w:t>
      </w:r>
      <w:r>
        <w:rPr>
          <w:lang w:val="it-IT"/>
        </w:rPr>
        <w:t xml:space="preserve">. OR </w:t>
      </w:r>
      <w:r w:rsidRPr="00500BCC">
        <w:rPr>
          <w:rStyle w:val="Incipit"/>
        </w:rPr>
        <w:t>Deus</w:t>
      </w:r>
      <w:r>
        <w:rPr>
          <w:lang w:val="it-IT"/>
        </w:rPr>
        <w:t xml:space="preserve"> </w:t>
      </w:r>
      <w:r w:rsidRPr="00500BCC">
        <w:rPr>
          <w:rStyle w:val="Incipit"/>
        </w:rPr>
        <w:t>qui</w:t>
      </w:r>
      <w:r>
        <w:rPr>
          <w:lang w:val="it-IT"/>
        </w:rPr>
        <w:t xml:space="preserve"> </w:t>
      </w:r>
      <w:r w:rsidRPr="00500BCC">
        <w:rPr>
          <w:rStyle w:val="Incipit"/>
        </w:rPr>
        <w:t>salutis</w:t>
      </w:r>
      <w:r>
        <w:rPr>
          <w:lang w:val="it-IT"/>
        </w:rPr>
        <w:t>.</w:t>
      </w:r>
    </w:p>
    <w:p w:rsidR="00C10ACE" w:rsidRDefault="00C10ACE" w:rsidP="00C10ACE">
      <w:pPr>
        <w:pStyle w:val="berschrift1"/>
        <w:rPr>
          <w:lang w:val="it-IT"/>
        </w:rPr>
      </w:pPr>
      <w:r>
        <w:rPr>
          <w:lang w:val="it-IT"/>
        </w:rPr>
        <w:t>DE SANCTO FELICE PRESBYTERO</w:t>
      </w:r>
    </w:p>
    <w:p w:rsidR="00C10ACE" w:rsidRDefault="00C10ACE" w:rsidP="00C10ACE">
      <w:pPr>
        <w:rPr>
          <w:lang w:val="it-IT"/>
        </w:rPr>
      </w:pPr>
      <w:r>
        <w:rPr>
          <w:lang w:val="it-IT"/>
        </w:rPr>
        <w:t xml:space="preserve">AD MATUTINAS vita ipsius legitur. RP </w:t>
      </w:r>
      <w:r w:rsidRPr="00C3135C">
        <w:rPr>
          <w:rStyle w:val="Incipit"/>
        </w:rPr>
        <w:t>Euge</w:t>
      </w:r>
      <w:r>
        <w:rPr>
          <w:lang w:val="it-IT"/>
        </w:rPr>
        <w:t xml:space="preserve"> </w:t>
      </w:r>
      <w:r w:rsidRPr="00C3135C">
        <w:rPr>
          <w:rStyle w:val="Incipit"/>
        </w:rPr>
        <w:t>serve</w:t>
      </w:r>
      <w:r>
        <w:rPr>
          <w:lang w:val="it-IT"/>
        </w:rPr>
        <w:t>.</w:t>
      </w:r>
    </w:p>
    <w:p w:rsidR="00C10ACE" w:rsidRDefault="00C10ACE" w:rsidP="00C10ACE">
      <w:pPr>
        <w:rPr>
          <w:lang w:val="it-IT"/>
        </w:rPr>
      </w:pPr>
      <w:r>
        <w:rPr>
          <w:lang w:val="it-IT"/>
        </w:rPr>
        <w:t>AD MISSAM</w:t>
      </w:r>
      <w:r w:rsidR="00AC4C58">
        <w:rPr>
          <w:lang w:val="it-IT"/>
        </w:rPr>
        <w:t xml:space="preserve"> [IN] </w:t>
      </w:r>
      <w:r w:rsidR="00AC4C58" w:rsidRPr="00C3135C">
        <w:rPr>
          <w:rStyle w:val="Incipit"/>
        </w:rPr>
        <w:t>Os</w:t>
      </w:r>
      <w:r w:rsidR="00AC4C58">
        <w:rPr>
          <w:lang w:val="it-IT"/>
        </w:rPr>
        <w:t xml:space="preserve"> </w:t>
      </w:r>
      <w:r w:rsidR="00AC4C58" w:rsidRPr="00C3135C">
        <w:rPr>
          <w:rStyle w:val="Incipit"/>
        </w:rPr>
        <w:t>iusti</w:t>
      </w:r>
      <w:r w:rsidR="00AC4C58">
        <w:rPr>
          <w:lang w:val="it-IT"/>
        </w:rPr>
        <w:t xml:space="preserve">. EP </w:t>
      </w:r>
      <w:r w:rsidR="00AC4C58" w:rsidRPr="00C3135C">
        <w:rPr>
          <w:rStyle w:val="Incipit"/>
        </w:rPr>
        <w:t>Testificor</w:t>
      </w:r>
      <w:r w:rsidR="00AC4C58">
        <w:rPr>
          <w:lang w:val="it-IT"/>
        </w:rPr>
        <w:t xml:space="preserve">. EV </w:t>
      </w:r>
      <w:r w:rsidR="00AC4C58" w:rsidRPr="00C3135C">
        <w:rPr>
          <w:rStyle w:val="Incipit"/>
        </w:rPr>
        <w:t>Qui</w:t>
      </w:r>
      <w:r w:rsidR="00AC4C58">
        <w:rPr>
          <w:lang w:val="it-IT"/>
        </w:rPr>
        <w:t xml:space="preserve"> </w:t>
      </w:r>
      <w:r w:rsidR="00AC4C58" w:rsidRPr="00C3135C">
        <w:rPr>
          <w:rStyle w:val="Incipit"/>
        </w:rPr>
        <w:t>vos</w:t>
      </w:r>
      <w:r w:rsidR="00AC4C58">
        <w:rPr>
          <w:lang w:val="it-IT"/>
        </w:rPr>
        <w:t xml:space="preserve"> </w:t>
      </w:r>
      <w:r w:rsidR="00AC4C58" w:rsidRPr="00C3135C">
        <w:rPr>
          <w:rStyle w:val="Incipit"/>
        </w:rPr>
        <w:t>audit</w:t>
      </w:r>
      <w:r w:rsidR="00AC4C58">
        <w:rPr>
          <w:lang w:val="it-IT"/>
        </w:rPr>
        <w:t>.</w:t>
      </w:r>
    </w:p>
    <w:p w:rsidR="00AC4C58" w:rsidRDefault="00DE16F8" w:rsidP="00AC4C58">
      <w:pPr>
        <w:pStyle w:val="berschrift1"/>
        <w:rPr>
          <w:lang w:val="it-IT"/>
        </w:rPr>
      </w:pPr>
      <w:r>
        <w:rPr>
          <w:lang w:val="it-IT"/>
        </w:rPr>
        <w:t>KOMMENTAR</w:t>
      </w:r>
    </w:p>
    <w:p w:rsidR="00AC4C58" w:rsidRDefault="00AC4C58" w:rsidP="00AC4C58">
      <w:pPr>
        <w:rPr>
          <w:lang w:val="it-IT"/>
        </w:rPr>
      </w:pPr>
      <w:r>
        <w:rPr>
          <w:lang w:val="it-IT"/>
        </w:rPr>
        <w:t xml:space="preserve">Deinceps redimus ad cottidianum cantum et qualem habuimus ante adventum </w:t>
      </w:r>
      <w:r w:rsidRPr="005E47A1">
        <w:rPr>
          <w:lang w:val="la-Latn"/>
        </w:rPr>
        <w:t>|</w:t>
      </w:r>
      <w:r>
        <w:rPr>
          <w:lang w:val="it-IT"/>
        </w:rPr>
        <w:t>silicet::scilicet</w:t>
      </w:r>
      <w:r w:rsidRPr="005E47A1">
        <w:rPr>
          <w:lang w:val="la-Latn"/>
        </w:rPr>
        <w:t>|</w:t>
      </w:r>
      <w:r>
        <w:rPr>
          <w:lang w:val="it-IT"/>
        </w:rPr>
        <w:t xml:space="preserve"> ver</w:t>
      </w:r>
      <w:r w:rsidR="00A13735">
        <w:rPr>
          <w:lang w:val="it-IT"/>
        </w:rPr>
        <w:t>s</w:t>
      </w:r>
      <w:r>
        <w:rPr>
          <w:lang w:val="it-IT"/>
        </w:rPr>
        <w:t xml:space="preserve">uum et hymnorum, nisi quod ad matutinas et ad vesperas in suffragiis dicimus AC </w:t>
      </w:r>
      <w:r w:rsidRPr="00C3135C">
        <w:rPr>
          <w:rStyle w:val="Incipit"/>
        </w:rPr>
        <w:t>Rubum</w:t>
      </w:r>
      <w:r>
        <w:rPr>
          <w:lang w:val="it-IT"/>
        </w:rPr>
        <w:t xml:space="preserve"> </w:t>
      </w:r>
      <w:r w:rsidRPr="00C3135C">
        <w:rPr>
          <w:rStyle w:val="Incipit"/>
        </w:rPr>
        <w:t>quem</w:t>
      </w:r>
      <w:r>
        <w:rPr>
          <w:lang w:val="it-IT"/>
        </w:rPr>
        <w:t xml:space="preserve"> </w:t>
      </w:r>
      <w:r w:rsidRPr="00C3135C">
        <w:rPr>
          <w:rStyle w:val="Incipit"/>
        </w:rPr>
        <w:t>viderat</w:t>
      </w:r>
      <w:r w:rsidR="00B371FE">
        <w:rPr>
          <w:lang w:val="it-IT"/>
        </w:rPr>
        <w:t>.</w:t>
      </w:r>
      <w:r>
        <w:rPr>
          <w:lang w:val="it-IT"/>
        </w:rPr>
        <w:t xml:space="preserve"> AC </w:t>
      </w:r>
      <w:r w:rsidRPr="00C3135C">
        <w:rPr>
          <w:rStyle w:val="Incipit"/>
        </w:rPr>
        <w:t>Germinavit</w:t>
      </w:r>
      <w:r>
        <w:rPr>
          <w:lang w:val="it-IT"/>
        </w:rPr>
        <w:t xml:space="preserve"> </w:t>
      </w:r>
      <w:r w:rsidRPr="00C3135C">
        <w:rPr>
          <w:rStyle w:val="Incipit"/>
        </w:rPr>
        <w:t>radix</w:t>
      </w:r>
      <w:r w:rsidR="00B371FE">
        <w:rPr>
          <w:lang w:val="it-IT"/>
        </w:rPr>
        <w:t>.</w:t>
      </w:r>
      <w:r>
        <w:rPr>
          <w:lang w:val="it-IT"/>
        </w:rPr>
        <w:t xml:space="preserve"> AC </w:t>
      </w:r>
      <w:r w:rsidRPr="00C3135C">
        <w:rPr>
          <w:rStyle w:val="Incipit"/>
        </w:rPr>
        <w:t>Ecce</w:t>
      </w:r>
      <w:r>
        <w:rPr>
          <w:lang w:val="it-IT"/>
        </w:rPr>
        <w:t xml:space="preserve"> </w:t>
      </w:r>
      <w:r w:rsidRPr="00C3135C">
        <w:rPr>
          <w:rStyle w:val="Incipit"/>
        </w:rPr>
        <w:t>Maria</w:t>
      </w:r>
      <w:r>
        <w:rPr>
          <w:lang w:val="it-IT"/>
        </w:rPr>
        <w:t xml:space="preserve"> et OR </w:t>
      </w:r>
      <w:r w:rsidRPr="00C3135C">
        <w:rPr>
          <w:rStyle w:val="Incipit"/>
        </w:rPr>
        <w:t>Deus</w:t>
      </w:r>
      <w:r>
        <w:rPr>
          <w:lang w:val="it-IT"/>
        </w:rPr>
        <w:t xml:space="preserve"> </w:t>
      </w:r>
      <w:r w:rsidRPr="00C3135C">
        <w:rPr>
          <w:rStyle w:val="Incipit"/>
        </w:rPr>
        <w:t>qui</w:t>
      </w:r>
      <w:r>
        <w:rPr>
          <w:lang w:val="it-IT"/>
        </w:rPr>
        <w:t xml:space="preserve"> </w:t>
      </w:r>
      <w:r w:rsidRPr="00C3135C">
        <w:rPr>
          <w:rStyle w:val="Incipit"/>
        </w:rPr>
        <w:t>salutis</w:t>
      </w:r>
      <w:r>
        <w:rPr>
          <w:lang w:val="it-IT"/>
        </w:rPr>
        <w:t xml:space="preserve"> </w:t>
      </w:r>
      <w:r w:rsidRPr="00C3135C">
        <w:rPr>
          <w:rStyle w:val="Incipit"/>
        </w:rPr>
        <w:t>aeternae</w:t>
      </w:r>
      <w:r>
        <w:rPr>
          <w:lang w:val="it-IT"/>
        </w:rPr>
        <w:t>, et deinde alias [antiphonas] quas per totum annum dicimus usque in purificationem. Nullam vero [antiphonam] de sancta cruce [dicimus] usque post octavam pentecostes.</w:t>
      </w:r>
      <w:r w:rsidR="00C3135C">
        <w:rPr>
          <w:lang w:val="it-IT"/>
        </w:rPr>
        <w:t xml:space="preserve"> Post purificationem autem unam antiphonam dicimus de sancta Maria, quam per totum annum cum ceteris solitis dicere consuevimus.</w:t>
      </w:r>
    </w:p>
    <w:p w:rsidR="00C3135C" w:rsidRDefault="00C3135C" w:rsidP="00C3135C">
      <w:pPr>
        <w:pStyle w:val="berschrift1"/>
        <w:rPr>
          <w:lang w:val="it-IT"/>
        </w:rPr>
      </w:pPr>
      <w:r>
        <w:rPr>
          <w:lang w:val="it-IT"/>
        </w:rPr>
        <w:t>DOMINIC</w:t>
      </w:r>
      <w:r w:rsidR="00026FCE">
        <w:rPr>
          <w:lang w:val="it-IT"/>
        </w:rPr>
        <w:t>A PRIMA POST OCTAVAM EPIPHANIAE</w:t>
      </w:r>
    </w:p>
    <w:p w:rsidR="00FC35A1" w:rsidRDefault="009B16C4" w:rsidP="00A52AE4">
      <w:pPr>
        <w:rPr>
          <w:lang w:val="it-IT"/>
        </w:rPr>
      </w:pPr>
      <w:r>
        <w:rPr>
          <w:lang w:val="it-IT"/>
        </w:rPr>
        <w:t>AD VESPERAS AN</w:t>
      </w:r>
      <w:r w:rsidR="00C3135C">
        <w:rPr>
          <w:lang w:val="it-IT"/>
        </w:rPr>
        <w:t xml:space="preserve"> </w:t>
      </w:r>
      <w:r w:rsidR="00C3135C" w:rsidRPr="0085433C">
        <w:rPr>
          <w:rStyle w:val="Incipit"/>
        </w:rPr>
        <w:t>Benedictus</w:t>
      </w:r>
      <w:r w:rsidR="00C3135C">
        <w:rPr>
          <w:lang w:val="it-IT"/>
        </w:rPr>
        <w:t xml:space="preserve">. Ipsum psalmum cum reliquis de dominica. CP </w:t>
      </w:r>
      <w:r w:rsidR="00C3135C" w:rsidRPr="0085433C">
        <w:rPr>
          <w:rStyle w:val="Incipit"/>
        </w:rPr>
        <w:t>Habentes</w:t>
      </w:r>
      <w:r w:rsidR="00C3135C">
        <w:rPr>
          <w:lang w:val="it-IT"/>
        </w:rPr>
        <w:t xml:space="preserve"> </w:t>
      </w:r>
      <w:r w:rsidR="00C3135C" w:rsidRPr="0085433C">
        <w:rPr>
          <w:rStyle w:val="Incipit"/>
        </w:rPr>
        <w:t>donationes</w:t>
      </w:r>
      <w:r w:rsidR="00C3135C">
        <w:rPr>
          <w:lang w:val="it-IT"/>
        </w:rPr>
        <w:t xml:space="preserve">. RP </w:t>
      </w:r>
      <w:r w:rsidR="00FC35A1" w:rsidRPr="0085433C">
        <w:rPr>
          <w:rStyle w:val="Incipit"/>
        </w:rPr>
        <w:t>Deus</w:t>
      </w:r>
      <w:r w:rsidR="00FC35A1">
        <w:rPr>
          <w:lang w:val="it-IT"/>
        </w:rPr>
        <w:t xml:space="preserve"> </w:t>
      </w:r>
      <w:r w:rsidR="00FC35A1" w:rsidRPr="0085433C">
        <w:rPr>
          <w:rStyle w:val="Incipit"/>
        </w:rPr>
        <w:t>qui</w:t>
      </w:r>
      <w:r w:rsidR="00FC35A1">
        <w:rPr>
          <w:lang w:val="it-IT"/>
        </w:rPr>
        <w:t xml:space="preserve"> </w:t>
      </w:r>
      <w:r w:rsidR="00FC35A1" w:rsidRPr="0085433C">
        <w:rPr>
          <w:rStyle w:val="Incipit"/>
        </w:rPr>
        <w:t>sedes</w:t>
      </w:r>
      <w:r w:rsidR="00FC35A1">
        <w:rPr>
          <w:lang w:val="it-IT"/>
        </w:rPr>
        <w:t>.</w:t>
      </w:r>
      <w:r w:rsidR="00A52AE4">
        <w:rPr>
          <w:lang w:val="it-IT"/>
        </w:rPr>
        <w:t xml:space="preserve"> In secunda dominica </w:t>
      </w:r>
      <w:r w:rsidR="00FC35A1">
        <w:rPr>
          <w:lang w:val="it-IT"/>
        </w:rPr>
        <w:t xml:space="preserve">RP </w:t>
      </w:r>
      <w:r w:rsidR="00FC35A1" w:rsidRPr="0085433C">
        <w:rPr>
          <w:rStyle w:val="Incipit"/>
        </w:rPr>
        <w:t>A</w:t>
      </w:r>
      <w:r w:rsidR="00FC35A1">
        <w:rPr>
          <w:lang w:val="it-IT"/>
        </w:rPr>
        <w:t xml:space="preserve"> </w:t>
      </w:r>
      <w:r w:rsidR="00FC35A1" w:rsidRPr="0085433C">
        <w:rPr>
          <w:rStyle w:val="Incipit"/>
        </w:rPr>
        <w:t>dextris</w:t>
      </w:r>
      <w:r w:rsidR="00FC35A1">
        <w:rPr>
          <w:lang w:val="it-IT"/>
        </w:rPr>
        <w:t>.</w:t>
      </w:r>
      <w:r w:rsidR="00A52AE4">
        <w:rPr>
          <w:lang w:val="it-IT"/>
        </w:rPr>
        <w:t xml:space="preserve"> In tertia dominica. </w:t>
      </w:r>
      <w:r w:rsidR="00FC35A1">
        <w:rPr>
          <w:lang w:val="it-IT"/>
        </w:rPr>
        <w:t xml:space="preserve">RP </w:t>
      </w:r>
      <w:r w:rsidR="00FC35A1" w:rsidRPr="0085433C">
        <w:rPr>
          <w:rStyle w:val="Incipit"/>
        </w:rPr>
        <w:t>Notas</w:t>
      </w:r>
      <w:r w:rsidR="00FC35A1">
        <w:rPr>
          <w:lang w:val="it-IT"/>
        </w:rPr>
        <w:t xml:space="preserve"> </w:t>
      </w:r>
      <w:r w:rsidR="00FC35A1" w:rsidRPr="0085433C">
        <w:rPr>
          <w:rStyle w:val="Incipit"/>
        </w:rPr>
        <w:t>mihi</w:t>
      </w:r>
      <w:r w:rsidR="00FC35A1">
        <w:rPr>
          <w:lang w:val="it-IT"/>
        </w:rPr>
        <w:t>.</w:t>
      </w:r>
      <w:r w:rsidR="00A52AE4">
        <w:rPr>
          <w:lang w:val="it-IT"/>
        </w:rPr>
        <w:t xml:space="preserve"> In quarta dominica </w:t>
      </w:r>
      <w:r w:rsidR="00E61135">
        <w:rPr>
          <w:lang w:val="it-IT"/>
        </w:rPr>
        <w:t xml:space="preserve">RP </w:t>
      </w:r>
      <w:r w:rsidR="00E61135" w:rsidRPr="0085433C">
        <w:rPr>
          <w:rStyle w:val="Incipit"/>
        </w:rPr>
        <w:t>Custodi</w:t>
      </w:r>
      <w:r w:rsidR="00E61135">
        <w:rPr>
          <w:lang w:val="it-IT"/>
        </w:rPr>
        <w:t xml:space="preserve"> </w:t>
      </w:r>
      <w:r w:rsidR="00E61135" w:rsidRPr="0085433C">
        <w:rPr>
          <w:rStyle w:val="Incipit"/>
        </w:rPr>
        <w:t>me</w:t>
      </w:r>
      <w:r w:rsidR="00E61135">
        <w:rPr>
          <w:lang w:val="it-IT"/>
        </w:rPr>
        <w:t xml:space="preserve">. HY </w:t>
      </w:r>
      <w:r w:rsidR="00E61135" w:rsidRPr="0085433C">
        <w:rPr>
          <w:rStyle w:val="Incipit"/>
        </w:rPr>
        <w:t>O</w:t>
      </w:r>
      <w:r w:rsidR="00E61135">
        <w:rPr>
          <w:lang w:val="it-IT"/>
        </w:rPr>
        <w:t xml:space="preserve"> </w:t>
      </w:r>
      <w:r w:rsidR="00E61135" w:rsidRPr="0085433C">
        <w:rPr>
          <w:rStyle w:val="Incipit"/>
        </w:rPr>
        <w:t>lux</w:t>
      </w:r>
      <w:r w:rsidR="00E61135">
        <w:rPr>
          <w:lang w:val="it-IT"/>
        </w:rPr>
        <w:t xml:space="preserve"> </w:t>
      </w:r>
      <w:r w:rsidR="00E61135" w:rsidRPr="0085433C">
        <w:rPr>
          <w:rStyle w:val="Incipit"/>
        </w:rPr>
        <w:t>beata</w:t>
      </w:r>
      <w:r w:rsidR="00E61135">
        <w:rPr>
          <w:lang w:val="it-IT"/>
        </w:rPr>
        <w:t xml:space="preserve"> </w:t>
      </w:r>
      <w:r w:rsidR="00E61135" w:rsidRPr="0085433C">
        <w:rPr>
          <w:rStyle w:val="Incipit"/>
        </w:rPr>
        <w:t>trinitas</w:t>
      </w:r>
      <w:r w:rsidR="00E61135">
        <w:rPr>
          <w:lang w:val="it-IT"/>
        </w:rPr>
        <w:t xml:space="preserve">. VS </w:t>
      </w:r>
      <w:r w:rsidR="00E61135" w:rsidRPr="0085433C">
        <w:rPr>
          <w:rStyle w:val="Incipit"/>
        </w:rPr>
        <w:t>Vespertina</w:t>
      </w:r>
      <w:r w:rsidR="00E61135">
        <w:rPr>
          <w:lang w:val="it-IT"/>
        </w:rPr>
        <w:t xml:space="preserve"> </w:t>
      </w:r>
      <w:r w:rsidR="00E61135" w:rsidRPr="0085433C">
        <w:rPr>
          <w:rStyle w:val="Incipit"/>
        </w:rPr>
        <w:t>oratio</w:t>
      </w:r>
      <w:r w:rsidR="00E61135">
        <w:rPr>
          <w:lang w:val="it-IT"/>
        </w:rPr>
        <w:t xml:space="preserve">. AM </w:t>
      </w:r>
      <w:r w:rsidR="00E61135" w:rsidRPr="0085433C">
        <w:rPr>
          <w:rStyle w:val="Incipit"/>
        </w:rPr>
        <w:t>Puer</w:t>
      </w:r>
      <w:r w:rsidR="00E61135">
        <w:rPr>
          <w:lang w:val="it-IT"/>
        </w:rPr>
        <w:t xml:space="preserve"> </w:t>
      </w:r>
      <w:r w:rsidR="00E61135" w:rsidRPr="0085433C">
        <w:rPr>
          <w:rStyle w:val="Incipit"/>
        </w:rPr>
        <w:t>Iesus</w:t>
      </w:r>
      <w:r w:rsidR="00E61135">
        <w:rPr>
          <w:lang w:val="it-IT"/>
        </w:rPr>
        <w:t xml:space="preserve">. OR </w:t>
      </w:r>
      <w:r w:rsidR="00E61135" w:rsidRPr="0085433C">
        <w:rPr>
          <w:rStyle w:val="Incipit"/>
        </w:rPr>
        <w:t>Omnipotens</w:t>
      </w:r>
      <w:r w:rsidR="00E61135">
        <w:rPr>
          <w:lang w:val="it-IT"/>
        </w:rPr>
        <w:t xml:space="preserve"> </w:t>
      </w:r>
      <w:r w:rsidR="00E61135" w:rsidRPr="0085433C">
        <w:rPr>
          <w:rStyle w:val="Incipit"/>
        </w:rPr>
        <w:t>sempiterne</w:t>
      </w:r>
      <w:r w:rsidR="00E61135">
        <w:rPr>
          <w:lang w:val="it-IT"/>
        </w:rPr>
        <w:t xml:space="preserve"> </w:t>
      </w:r>
      <w:r w:rsidR="00E61135" w:rsidRPr="0085433C">
        <w:rPr>
          <w:rStyle w:val="Incipit"/>
        </w:rPr>
        <w:t>deus</w:t>
      </w:r>
      <w:r w:rsidR="00E61135">
        <w:rPr>
          <w:lang w:val="it-IT"/>
        </w:rPr>
        <w:t xml:space="preserve"> </w:t>
      </w:r>
      <w:r w:rsidR="00E61135" w:rsidRPr="0085433C">
        <w:rPr>
          <w:rStyle w:val="Incipit"/>
        </w:rPr>
        <w:t>qui</w:t>
      </w:r>
      <w:r w:rsidR="00E61135">
        <w:rPr>
          <w:lang w:val="it-IT"/>
        </w:rPr>
        <w:t xml:space="preserve"> </w:t>
      </w:r>
      <w:r w:rsidR="00E61135" w:rsidRPr="0085433C">
        <w:rPr>
          <w:rStyle w:val="Incipit"/>
        </w:rPr>
        <w:t>caelestia</w:t>
      </w:r>
      <w:r w:rsidR="00E61135">
        <w:rPr>
          <w:lang w:val="it-IT"/>
        </w:rPr>
        <w:t xml:space="preserve"> </w:t>
      </w:r>
      <w:r w:rsidR="00E61135" w:rsidRPr="0085433C">
        <w:rPr>
          <w:rStyle w:val="Incipit"/>
        </w:rPr>
        <w:t>simul</w:t>
      </w:r>
      <w:r w:rsidR="00E61135">
        <w:rPr>
          <w:lang w:val="it-IT"/>
        </w:rPr>
        <w:t>.</w:t>
      </w:r>
    </w:p>
    <w:p w:rsidR="00E61135" w:rsidRDefault="00E61135" w:rsidP="00FC35A1">
      <w:pPr>
        <w:rPr>
          <w:lang w:val="it-IT"/>
        </w:rPr>
      </w:pPr>
      <w:r>
        <w:rPr>
          <w:lang w:val="it-IT"/>
        </w:rPr>
        <w:t xml:space="preserve">AD COMPLETORIUM HY </w:t>
      </w:r>
      <w:r w:rsidRPr="0085433C">
        <w:rPr>
          <w:rStyle w:val="Incipit"/>
        </w:rPr>
        <w:t>Te</w:t>
      </w:r>
      <w:r>
        <w:rPr>
          <w:lang w:val="it-IT"/>
        </w:rPr>
        <w:t xml:space="preserve"> </w:t>
      </w:r>
      <w:r w:rsidRPr="0085433C">
        <w:rPr>
          <w:rStyle w:val="Incipit"/>
        </w:rPr>
        <w:t>lucis</w:t>
      </w:r>
      <w:r>
        <w:rPr>
          <w:lang w:val="it-IT"/>
        </w:rPr>
        <w:t xml:space="preserve">. CP </w:t>
      </w:r>
      <w:r w:rsidRPr="0085433C">
        <w:rPr>
          <w:rStyle w:val="Incipit"/>
        </w:rPr>
        <w:t>Tu</w:t>
      </w:r>
      <w:r>
        <w:rPr>
          <w:lang w:val="it-IT"/>
        </w:rPr>
        <w:t xml:space="preserve"> </w:t>
      </w:r>
      <w:r w:rsidRPr="0085433C">
        <w:rPr>
          <w:rStyle w:val="Incipit"/>
        </w:rPr>
        <w:t>in</w:t>
      </w:r>
      <w:r>
        <w:rPr>
          <w:lang w:val="it-IT"/>
        </w:rPr>
        <w:t xml:space="preserve"> </w:t>
      </w:r>
      <w:r w:rsidRPr="0085433C">
        <w:rPr>
          <w:rStyle w:val="Incipit"/>
        </w:rPr>
        <w:t>nobis</w:t>
      </w:r>
      <w:r>
        <w:rPr>
          <w:lang w:val="it-IT"/>
        </w:rPr>
        <w:t>.</w:t>
      </w:r>
      <w:r w:rsidR="001F6E15">
        <w:rPr>
          <w:lang w:val="it-IT"/>
        </w:rPr>
        <w:t xml:space="preserve"> VS </w:t>
      </w:r>
      <w:r w:rsidR="001F6E15" w:rsidRPr="0085433C">
        <w:rPr>
          <w:rStyle w:val="Incipit"/>
        </w:rPr>
        <w:t>Custodi</w:t>
      </w:r>
      <w:r w:rsidR="001F6E15">
        <w:rPr>
          <w:lang w:val="it-IT"/>
        </w:rPr>
        <w:t xml:space="preserve"> </w:t>
      </w:r>
      <w:r w:rsidR="001F6E15" w:rsidRPr="0085433C">
        <w:rPr>
          <w:rStyle w:val="Incipit"/>
        </w:rPr>
        <w:t>nos</w:t>
      </w:r>
      <w:r w:rsidR="0085433C">
        <w:rPr>
          <w:lang w:val="it-IT"/>
        </w:rPr>
        <w:t xml:space="preserve"> </w:t>
      </w:r>
      <w:r w:rsidR="0085433C" w:rsidRPr="0085433C">
        <w:rPr>
          <w:rStyle w:val="Incipit"/>
        </w:rPr>
        <w:t>domine</w:t>
      </w:r>
      <w:r w:rsidR="001F6E15">
        <w:rPr>
          <w:lang w:val="it-IT"/>
        </w:rPr>
        <w:t>. AD</w:t>
      </w:r>
      <w:r w:rsidR="000A1E4E">
        <w:rPr>
          <w:lang w:val="it-IT"/>
        </w:rPr>
        <w:t xml:space="preserve"> </w:t>
      </w:r>
      <w:r w:rsidR="000A1E4E" w:rsidRPr="0085433C">
        <w:rPr>
          <w:rStyle w:val="Incipit"/>
        </w:rPr>
        <w:t>Vigila</w:t>
      </w:r>
      <w:r w:rsidR="000A1E4E">
        <w:rPr>
          <w:lang w:val="it-IT"/>
        </w:rPr>
        <w:t>.</w:t>
      </w:r>
    </w:p>
    <w:p w:rsidR="000C38AC" w:rsidRDefault="000A1E4E" w:rsidP="00FC35A1">
      <w:pPr>
        <w:rPr>
          <w:lang w:val="it-IT"/>
        </w:rPr>
      </w:pPr>
      <w:r>
        <w:rPr>
          <w:lang w:val="it-IT"/>
        </w:rPr>
        <w:t xml:space="preserve">AD MATUTINAS INV </w:t>
      </w:r>
      <w:r w:rsidRPr="0085433C">
        <w:rPr>
          <w:rStyle w:val="Incipit"/>
        </w:rPr>
        <w:t>Praeoccupemus</w:t>
      </w:r>
      <w:r>
        <w:rPr>
          <w:lang w:val="it-IT"/>
        </w:rPr>
        <w:t xml:space="preserve"> </w:t>
      </w:r>
      <w:r w:rsidRPr="0085433C">
        <w:rPr>
          <w:rStyle w:val="Incipit"/>
        </w:rPr>
        <w:t>faciem</w:t>
      </w:r>
      <w:r w:rsidR="000C38AC">
        <w:rPr>
          <w:lang w:val="it-IT"/>
        </w:rPr>
        <w:t>.</w:t>
      </w:r>
    </w:p>
    <w:p w:rsidR="000A1E4E" w:rsidRDefault="000A1E4E" w:rsidP="00FC35A1">
      <w:pPr>
        <w:rPr>
          <w:lang w:val="it-IT"/>
        </w:rPr>
      </w:pPr>
      <w:r>
        <w:rPr>
          <w:lang w:val="it-IT"/>
        </w:rPr>
        <w:t>IN PRIMO NOCTURNO AN</w:t>
      </w:r>
      <w:r w:rsidRPr="00A002FB">
        <w:t xml:space="preserve"> </w:t>
      </w:r>
      <w:r w:rsidRPr="0085433C">
        <w:rPr>
          <w:rStyle w:val="Incipit"/>
        </w:rPr>
        <w:t>Servite</w:t>
      </w:r>
      <w:r>
        <w:rPr>
          <w:lang w:val="it-IT"/>
        </w:rPr>
        <w:t xml:space="preserve"> cum nocturno. VS </w:t>
      </w:r>
      <w:r w:rsidRPr="0085433C">
        <w:rPr>
          <w:rStyle w:val="Incipit"/>
        </w:rPr>
        <w:t>Memor</w:t>
      </w:r>
      <w:r>
        <w:rPr>
          <w:lang w:val="it-IT"/>
        </w:rPr>
        <w:t xml:space="preserve"> </w:t>
      </w:r>
      <w:r w:rsidRPr="0085433C">
        <w:rPr>
          <w:rStyle w:val="Incipit"/>
        </w:rPr>
        <w:t>fui</w:t>
      </w:r>
      <w:r>
        <w:rPr>
          <w:lang w:val="it-IT"/>
        </w:rPr>
        <w:t>.</w:t>
      </w:r>
      <w:r w:rsidR="00525FE9">
        <w:rPr>
          <w:lang w:val="it-IT"/>
        </w:rPr>
        <w:t xml:space="preserve"> Epistolae </w:t>
      </w:r>
      <w:r w:rsidR="00525FE9" w:rsidRPr="0085433C">
        <w:rPr>
          <w:rStyle w:val="Person"/>
        </w:rPr>
        <w:t>Pauli</w:t>
      </w:r>
      <w:r w:rsidR="00525FE9">
        <w:rPr>
          <w:lang w:val="it-IT"/>
        </w:rPr>
        <w:t xml:space="preserve"> ad septuagesimam leguntur. Historia [RP] </w:t>
      </w:r>
      <w:r w:rsidR="00525FE9" w:rsidRPr="0085433C">
        <w:rPr>
          <w:rStyle w:val="Incipit"/>
        </w:rPr>
        <w:t>Domine</w:t>
      </w:r>
      <w:r w:rsidR="00525FE9">
        <w:rPr>
          <w:lang w:val="it-IT"/>
        </w:rPr>
        <w:t xml:space="preserve"> </w:t>
      </w:r>
      <w:r w:rsidR="00525FE9" w:rsidRPr="0085433C">
        <w:rPr>
          <w:rStyle w:val="Incipit"/>
        </w:rPr>
        <w:t>ne</w:t>
      </w:r>
      <w:r w:rsidR="00525FE9">
        <w:rPr>
          <w:lang w:val="it-IT"/>
        </w:rPr>
        <w:t xml:space="preserve"> </w:t>
      </w:r>
      <w:r w:rsidR="00525FE9" w:rsidRPr="0085433C">
        <w:rPr>
          <w:rStyle w:val="Incipit"/>
        </w:rPr>
        <w:t>in</w:t>
      </w:r>
      <w:r w:rsidR="00525FE9">
        <w:rPr>
          <w:lang w:val="it-IT"/>
        </w:rPr>
        <w:t xml:space="preserve"> </w:t>
      </w:r>
      <w:r w:rsidR="00525FE9" w:rsidRPr="0085433C">
        <w:rPr>
          <w:rStyle w:val="Incipit"/>
        </w:rPr>
        <w:t>ira</w:t>
      </w:r>
      <w:r w:rsidR="00525FE9">
        <w:rPr>
          <w:lang w:val="it-IT"/>
        </w:rPr>
        <w:t xml:space="preserve"> per totum. EV </w:t>
      </w:r>
      <w:r w:rsidR="00525FE9" w:rsidRPr="0085433C">
        <w:rPr>
          <w:rStyle w:val="Incipit"/>
        </w:rPr>
        <w:t>Nuptiae</w:t>
      </w:r>
      <w:r w:rsidR="00525FE9">
        <w:rPr>
          <w:lang w:val="it-IT"/>
        </w:rPr>
        <w:t xml:space="preserve"> </w:t>
      </w:r>
      <w:r w:rsidR="00525FE9" w:rsidRPr="0004281C">
        <w:rPr>
          <w:rStyle w:val="Incipit"/>
        </w:rPr>
        <w:t>factae</w:t>
      </w:r>
      <w:r w:rsidR="00525FE9">
        <w:rPr>
          <w:lang w:val="it-IT"/>
        </w:rPr>
        <w:t xml:space="preserve"> </w:t>
      </w:r>
      <w:r w:rsidR="00525FE9" w:rsidRPr="0004281C">
        <w:rPr>
          <w:rStyle w:val="Incipit"/>
        </w:rPr>
        <w:t>sunt</w:t>
      </w:r>
      <w:r w:rsidR="00525FE9">
        <w:rPr>
          <w:lang w:val="it-IT"/>
        </w:rPr>
        <w:t xml:space="preserve">. [TD] </w:t>
      </w:r>
      <w:r w:rsidR="00525FE9" w:rsidRPr="0004281C">
        <w:rPr>
          <w:rStyle w:val="Incipit"/>
        </w:rPr>
        <w:t>Te</w:t>
      </w:r>
      <w:r w:rsidR="00525FE9">
        <w:rPr>
          <w:lang w:val="it-IT"/>
        </w:rPr>
        <w:t xml:space="preserve"> </w:t>
      </w:r>
      <w:r w:rsidR="00525FE9" w:rsidRPr="0004281C">
        <w:rPr>
          <w:rStyle w:val="Incipit"/>
        </w:rPr>
        <w:t>deum</w:t>
      </w:r>
      <w:r w:rsidR="00525FE9">
        <w:rPr>
          <w:lang w:val="it-IT"/>
        </w:rPr>
        <w:t xml:space="preserve"> </w:t>
      </w:r>
      <w:r w:rsidR="00525FE9" w:rsidRPr="0004281C">
        <w:rPr>
          <w:rStyle w:val="Incipit"/>
        </w:rPr>
        <w:t>laudamus</w:t>
      </w:r>
      <w:r w:rsidR="00525FE9">
        <w:rPr>
          <w:lang w:val="it-IT"/>
        </w:rPr>
        <w:t xml:space="preserve"> dicitur in omni dominica usque ad septuagesimam.</w:t>
      </w:r>
    </w:p>
    <w:p w:rsidR="00525FE9" w:rsidRDefault="00525FE9" w:rsidP="00FC35A1">
      <w:pPr>
        <w:rPr>
          <w:lang w:val="it-IT"/>
        </w:rPr>
      </w:pPr>
      <w:r>
        <w:rPr>
          <w:lang w:val="it-IT"/>
        </w:rPr>
        <w:lastRenderedPageBreak/>
        <w:t xml:space="preserve">AD LAUDES AN </w:t>
      </w:r>
      <w:r w:rsidRPr="0004281C">
        <w:rPr>
          <w:rStyle w:val="Incipit"/>
        </w:rPr>
        <w:t>Alleluia</w:t>
      </w:r>
      <w:r>
        <w:rPr>
          <w:lang w:val="it-IT"/>
        </w:rPr>
        <w:t xml:space="preserve">. PS </w:t>
      </w:r>
      <w:r w:rsidRPr="0004281C">
        <w:rPr>
          <w:rStyle w:val="Incipit"/>
        </w:rPr>
        <w:t>Dominus</w:t>
      </w:r>
      <w:r>
        <w:rPr>
          <w:lang w:val="it-IT"/>
        </w:rPr>
        <w:t xml:space="preserve"> </w:t>
      </w:r>
      <w:r w:rsidRPr="0004281C">
        <w:rPr>
          <w:rStyle w:val="Incipit"/>
        </w:rPr>
        <w:t>regnavit</w:t>
      </w:r>
      <w:r>
        <w:rPr>
          <w:lang w:val="it-IT"/>
        </w:rPr>
        <w:t xml:space="preserve"> cum reliquis in qualibet dominica, nisi</w:t>
      </w:r>
      <w:r w:rsidR="007C1250">
        <w:rPr>
          <w:lang w:val="it-IT"/>
        </w:rPr>
        <w:t xml:space="preserve"> in proxima ante septuagesimam, in qua dicitur ad laudes AN </w:t>
      </w:r>
      <w:r w:rsidR="007C1250" w:rsidRPr="0004281C">
        <w:rPr>
          <w:rStyle w:val="Incipit"/>
        </w:rPr>
        <w:t>Indutus</w:t>
      </w:r>
      <w:r w:rsidR="007C1250">
        <w:rPr>
          <w:lang w:val="it-IT"/>
        </w:rPr>
        <w:t xml:space="preserve"> </w:t>
      </w:r>
      <w:r w:rsidR="007C1250" w:rsidRPr="0004281C">
        <w:rPr>
          <w:rStyle w:val="Incipit"/>
        </w:rPr>
        <w:t>est</w:t>
      </w:r>
      <w:r w:rsidR="007C1250">
        <w:rPr>
          <w:lang w:val="it-IT"/>
        </w:rPr>
        <w:t xml:space="preserve"> </w:t>
      </w:r>
      <w:r w:rsidR="007C1250" w:rsidRPr="0004281C">
        <w:rPr>
          <w:rStyle w:val="Incipit"/>
        </w:rPr>
        <w:t>dominus</w:t>
      </w:r>
      <w:r w:rsidR="007C1250">
        <w:rPr>
          <w:lang w:val="it-IT"/>
        </w:rPr>
        <w:t xml:space="preserve"> cum reliquis. AB </w:t>
      </w:r>
      <w:r w:rsidR="007C1250" w:rsidRPr="00A40CBF">
        <w:rPr>
          <w:rStyle w:val="Incipit"/>
        </w:rPr>
        <w:t>Nuptiae</w:t>
      </w:r>
      <w:r w:rsidR="007C1250">
        <w:rPr>
          <w:lang w:val="it-IT"/>
        </w:rPr>
        <w:t xml:space="preserve"> </w:t>
      </w:r>
      <w:r w:rsidR="007C1250" w:rsidRPr="00A40CBF">
        <w:rPr>
          <w:rStyle w:val="Incipit"/>
        </w:rPr>
        <w:t>factae</w:t>
      </w:r>
      <w:r w:rsidR="007C1250">
        <w:rPr>
          <w:lang w:val="it-IT"/>
        </w:rPr>
        <w:t xml:space="preserve"> </w:t>
      </w:r>
      <w:r w:rsidR="007C1250" w:rsidRPr="00A40CBF">
        <w:rPr>
          <w:rStyle w:val="Incipit"/>
        </w:rPr>
        <w:t>sunt</w:t>
      </w:r>
      <w:r w:rsidR="007C1250">
        <w:rPr>
          <w:lang w:val="it-IT"/>
        </w:rPr>
        <w:t>. Capitulum et oratio de dominica.</w:t>
      </w:r>
    </w:p>
    <w:p w:rsidR="007C1250" w:rsidRDefault="007C1250" w:rsidP="00FC35A1">
      <w:pPr>
        <w:rPr>
          <w:lang w:val="it-IT"/>
        </w:rPr>
      </w:pPr>
      <w:r>
        <w:rPr>
          <w:lang w:val="it-IT"/>
        </w:rPr>
        <w:t xml:space="preserve">AD PRIMAM AN </w:t>
      </w:r>
      <w:r w:rsidRPr="00A40CBF">
        <w:rPr>
          <w:rStyle w:val="Incipit"/>
        </w:rPr>
        <w:t>Benedicat</w:t>
      </w:r>
      <w:r>
        <w:rPr>
          <w:lang w:val="it-IT"/>
        </w:rPr>
        <w:t xml:space="preserve"> </w:t>
      </w:r>
      <w:r w:rsidRPr="00A40CBF">
        <w:rPr>
          <w:rStyle w:val="Incipit"/>
        </w:rPr>
        <w:t>nos</w:t>
      </w:r>
      <w:r>
        <w:rPr>
          <w:lang w:val="it-IT"/>
        </w:rPr>
        <w:t xml:space="preserve">. CP </w:t>
      </w:r>
      <w:r w:rsidRPr="00A40CBF">
        <w:rPr>
          <w:rStyle w:val="Incipit"/>
        </w:rPr>
        <w:t>Regi</w:t>
      </w:r>
      <w:r>
        <w:rPr>
          <w:lang w:val="it-IT"/>
        </w:rPr>
        <w:t xml:space="preserve"> </w:t>
      </w:r>
      <w:r w:rsidRPr="00A40CBF">
        <w:rPr>
          <w:rStyle w:val="Incipit"/>
        </w:rPr>
        <w:t>saeculorum</w:t>
      </w:r>
      <w:r>
        <w:rPr>
          <w:lang w:val="it-IT"/>
        </w:rPr>
        <w:t xml:space="preserve">. OR </w:t>
      </w:r>
      <w:r w:rsidRPr="00A40CBF">
        <w:rPr>
          <w:rStyle w:val="Incipit"/>
        </w:rPr>
        <w:t>Domine</w:t>
      </w:r>
      <w:r>
        <w:rPr>
          <w:lang w:val="it-IT"/>
        </w:rPr>
        <w:t xml:space="preserve"> </w:t>
      </w:r>
      <w:r w:rsidRPr="00A40CBF">
        <w:rPr>
          <w:rStyle w:val="Incipit"/>
        </w:rPr>
        <w:t>sancte</w:t>
      </w:r>
      <w:r>
        <w:rPr>
          <w:lang w:val="it-IT"/>
        </w:rPr>
        <w:t xml:space="preserve"> </w:t>
      </w:r>
      <w:r w:rsidRPr="00A40CBF">
        <w:rPr>
          <w:rStyle w:val="Incipit"/>
        </w:rPr>
        <w:t>pater</w:t>
      </w:r>
      <w:r>
        <w:rPr>
          <w:lang w:val="it-IT"/>
        </w:rPr>
        <w:t>.</w:t>
      </w:r>
    </w:p>
    <w:p w:rsidR="007C1250" w:rsidRDefault="007C1250" w:rsidP="00FC35A1">
      <w:pPr>
        <w:rPr>
          <w:lang w:val="it-IT"/>
        </w:rPr>
      </w:pPr>
      <w:r>
        <w:rPr>
          <w:lang w:val="it-IT"/>
        </w:rPr>
        <w:t xml:space="preserve">AD TERTIAM AN </w:t>
      </w:r>
      <w:r w:rsidRPr="00A40CBF">
        <w:rPr>
          <w:rStyle w:val="Incipit"/>
        </w:rPr>
        <w:t>Alleluia</w:t>
      </w:r>
      <w:r>
        <w:rPr>
          <w:lang w:val="it-IT"/>
        </w:rPr>
        <w:t xml:space="preserve">. RB </w:t>
      </w:r>
      <w:r w:rsidRPr="00A40CBF">
        <w:rPr>
          <w:rStyle w:val="Incipit"/>
        </w:rPr>
        <w:t>Inclina</w:t>
      </w:r>
      <w:r>
        <w:rPr>
          <w:lang w:val="it-IT"/>
        </w:rPr>
        <w:t xml:space="preserve"> </w:t>
      </w:r>
      <w:r w:rsidRPr="00A40CBF">
        <w:rPr>
          <w:rStyle w:val="Incipit"/>
        </w:rPr>
        <w:t>cor</w:t>
      </w:r>
      <w:r>
        <w:rPr>
          <w:lang w:val="it-IT"/>
        </w:rPr>
        <w:t xml:space="preserve"> </w:t>
      </w:r>
      <w:r w:rsidRPr="00A40CBF">
        <w:rPr>
          <w:rStyle w:val="Incipit"/>
        </w:rPr>
        <w:t>meum</w:t>
      </w:r>
      <w:r>
        <w:rPr>
          <w:lang w:val="it-IT"/>
        </w:rPr>
        <w:t xml:space="preserve">. RV </w:t>
      </w:r>
      <w:r w:rsidRPr="00A40CBF">
        <w:rPr>
          <w:rStyle w:val="Incipit"/>
        </w:rPr>
        <w:t>Averte</w:t>
      </w:r>
      <w:r>
        <w:rPr>
          <w:lang w:val="it-IT"/>
        </w:rPr>
        <w:t xml:space="preserve"> </w:t>
      </w:r>
      <w:r w:rsidRPr="00A40CBF">
        <w:rPr>
          <w:rStyle w:val="Incipit"/>
        </w:rPr>
        <w:t>oculos</w:t>
      </w:r>
      <w:r>
        <w:rPr>
          <w:lang w:val="it-IT"/>
        </w:rPr>
        <w:t xml:space="preserve">. [RV] </w:t>
      </w:r>
      <w:r w:rsidRPr="00A40CBF">
        <w:rPr>
          <w:rStyle w:val="Incipit"/>
        </w:rPr>
        <w:t>Gloria</w:t>
      </w:r>
      <w:r>
        <w:rPr>
          <w:lang w:val="it-IT"/>
        </w:rPr>
        <w:t xml:space="preserve"> </w:t>
      </w:r>
      <w:r w:rsidRPr="00A40CBF">
        <w:rPr>
          <w:rStyle w:val="Incipit"/>
        </w:rPr>
        <w:t>patri</w:t>
      </w:r>
      <w:r>
        <w:rPr>
          <w:lang w:val="it-IT"/>
        </w:rPr>
        <w:t xml:space="preserve">. VS </w:t>
      </w:r>
      <w:r w:rsidRPr="00A40CBF">
        <w:rPr>
          <w:rStyle w:val="Incipit"/>
        </w:rPr>
        <w:t>Ego</w:t>
      </w:r>
      <w:r>
        <w:rPr>
          <w:lang w:val="it-IT"/>
        </w:rPr>
        <w:t xml:space="preserve"> </w:t>
      </w:r>
      <w:r w:rsidRPr="00A40CBF">
        <w:rPr>
          <w:rStyle w:val="Incipit"/>
        </w:rPr>
        <w:t>dixi</w:t>
      </w:r>
      <w:r>
        <w:rPr>
          <w:lang w:val="it-IT"/>
        </w:rPr>
        <w:t xml:space="preserve"> </w:t>
      </w:r>
      <w:r w:rsidRPr="00A40CBF">
        <w:rPr>
          <w:rStyle w:val="Incipit"/>
        </w:rPr>
        <w:t>domine</w:t>
      </w:r>
      <w:r>
        <w:rPr>
          <w:lang w:val="it-IT"/>
        </w:rPr>
        <w:t>. Capitulum et oratio de dominica.</w:t>
      </w:r>
    </w:p>
    <w:p w:rsidR="00926916" w:rsidRDefault="007C1250" w:rsidP="00FC35A1">
      <w:pPr>
        <w:rPr>
          <w:lang w:val="it-IT"/>
        </w:rPr>
      </w:pPr>
      <w:r>
        <w:rPr>
          <w:lang w:val="it-IT"/>
        </w:rPr>
        <w:t>AD MISSAM. D</w:t>
      </w:r>
      <w:r w:rsidR="00F53AD7">
        <w:rPr>
          <w:lang w:val="it-IT"/>
        </w:rPr>
        <w:t xml:space="preserve">ominica si opus fuerit </w:t>
      </w:r>
      <w:r>
        <w:rPr>
          <w:lang w:val="it-IT"/>
        </w:rPr>
        <w:t xml:space="preserve">officium [IN] </w:t>
      </w:r>
      <w:r w:rsidRPr="00A40CBF">
        <w:rPr>
          <w:rStyle w:val="Incipit"/>
        </w:rPr>
        <w:t>In</w:t>
      </w:r>
      <w:r>
        <w:rPr>
          <w:lang w:val="it-IT"/>
        </w:rPr>
        <w:t xml:space="preserve"> </w:t>
      </w:r>
      <w:r w:rsidRPr="00A40CBF">
        <w:rPr>
          <w:rStyle w:val="Incipit"/>
        </w:rPr>
        <w:t>excelso</w:t>
      </w:r>
      <w:r>
        <w:rPr>
          <w:lang w:val="it-IT"/>
        </w:rPr>
        <w:t xml:space="preserve"> </w:t>
      </w:r>
      <w:r w:rsidRPr="00A40CBF">
        <w:rPr>
          <w:rStyle w:val="Incipit"/>
        </w:rPr>
        <w:t>throno</w:t>
      </w:r>
      <w:r>
        <w:rPr>
          <w:lang w:val="it-IT"/>
        </w:rPr>
        <w:t xml:space="preserve"> cum ALV </w:t>
      </w:r>
      <w:r w:rsidRPr="00A40CBF">
        <w:rPr>
          <w:rStyle w:val="Incipit"/>
        </w:rPr>
        <w:t>Iubilate</w:t>
      </w:r>
      <w:r>
        <w:rPr>
          <w:lang w:val="it-IT"/>
        </w:rPr>
        <w:t xml:space="preserve"> </w:t>
      </w:r>
      <w:r w:rsidRPr="00A40CBF">
        <w:rPr>
          <w:rStyle w:val="Incipit"/>
        </w:rPr>
        <w:t>deo</w:t>
      </w:r>
      <w:r>
        <w:rPr>
          <w:lang w:val="it-IT"/>
        </w:rPr>
        <w:t xml:space="preserve"> cantetur per duas </w:t>
      </w:r>
      <w:r w:rsidR="00A40CBF">
        <w:rPr>
          <w:lang w:val="it-IT"/>
        </w:rPr>
        <w:t xml:space="preserve">ebdomadas. Sic enim </w:t>
      </w:r>
      <w:r w:rsidR="00A40CBF" w:rsidRPr="00B371FE">
        <w:rPr>
          <w:rStyle w:val="Funktion"/>
        </w:rPr>
        <w:t>romanus ordo</w:t>
      </w:r>
      <w:r>
        <w:rPr>
          <w:lang w:val="it-IT"/>
        </w:rPr>
        <w:t xml:space="preserve"> praecipit.</w:t>
      </w:r>
      <w:r w:rsidR="00C07C4C">
        <w:rPr>
          <w:lang w:val="it-IT"/>
        </w:rPr>
        <w:t xml:space="preserve"> Ceteris vero ebdomadis cantentur officia [IN] </w:t>
      </w:r>
      <w:r w:rsidR="00C07C4C" w:rsidRPr="00A40CBF">
        <w:rPr>
          <w:rStyle w:val="Incipit"/>
        </w:rPr>
        <w:t>Omnis</w:t>
      </w:r>
      <w:r w:rsidR="00C07C4C">
        <w:rPr>
          <w:lang w:val="it-IT"/>
        </w:rPr>
        <w:t xml:space="preserve"> </w:t>
      </w:r>
      <w:r w:rsidR="00C07C4C" w:rsidRPr="00A40CBF">
        <w:rPr>
          <w:rStyle w:val="Incipit"/>
        </w:rPr>
        <w:t>terra</w:t>
      </w:r>
      <w:r w:rsidR="00C07C4C">
        <w:rPr>
          <w:lang w:val="it-IT"/>
        </w:rPr>
        <w:t xml:space="preserve"> cum ALV </w:t>
      </w:r>
      <w:r w:rsidR="00C07C4C" w:rsidRPr="00A40CBF">
        <w:rPr>
          <w:rStyle w:val="Incipit"/>
        </w:rPr>
        <w:t>Dominus</w:t>
      </w:r>
      <w:r w:rsidR="00C07C4C">
        <w:rPr>
          <w:lang w:val="it-IT"/>
        </w:rPr>
        <w:t xml:space="preserve"> </w:t>
      </w:r>
      <w:r w:rsidR="00C07C4C" w:rsidRPr="00A40CBF">
        <w:rPr>
          <w:rStyle w:val="Incipit"/>
        </w:rPr>
        <w:t>regnavit</w:t>
      </w:r>
      <w:r w:rsidR="00C07C4C">
        <w:rPr>
          <w:lang w:val="it-IT"/>
        </w:rPr>
        <w:t xml:space="preserve"> </w:t>
      </w:r>
      <w:r w:rsidR="00C07C4C" w:rsidRPr="00A40CBF">
        <w:rPr>
          <w:rStyle w:val="Incipit"/>
        </w:rPr>
        <w:t>exultet</w:t>
      </w:r>
      <w:r w:rsidR="0075247B">
        <w:rPr>
          <w:lang w:val="it-IT"/>
        </w:rPr>
        <w:t>.</w:t>
      </w:r>
      <w:r w:rsidR="00C07C4C">
        <w:rPr>
          <w:lang w:val="it-IT"/>
        </w:rPr>
        <w:t xml:space="preserve"> [IN]</w:t>
      </w:r>
      <w:r w:rsidR="00A40CBF">
        <w:rPr>
          <w:lang w:val="it-IT"/>
        </w:rPr>
        <w:t xml:space="preserve"> </w:t>
      </w:r>
      <w:r w:rsidR="00C07C4C" w:rsidRPr="00A40CBF">
        <w:rPr>
          <w:rStyle w:val="Incipit"/>
        </w:rPr>
        <w:t>Ado</w:t>
      </w:r>
      <w:r w:rsidR="00AD2B68" w:rsidRPr="00A40CBF">
        <w:rPr>
          <w:rStyle w:val="Incipit"/>
        </w:rPr>
        <w:t>(35v</w:t>
      </w:r>
      <w:r w:rsidR="00AD2B68">
        <w:rPr>
          <w:rStyle w:val="Incipit"/>
        </w:rPr>
        <w:t>)</w:t>
      </w:r>
      <w:r w:rsidR="00C07C4C" w:rsidRPr="00A40CBF">
        <w:rPr>
          <w:rStyle w:val="Incipit"/>
        </w:rPr>
        <w:t>rate</w:t>
      </w:r>
      <w:r w:rsidR="00C07C4C">
        <w:rPr>
          <w:lang w:val="it-IT"/>
        </w:rPr>
        <w:t xml:space="preserve"> </w:t>
      </w:r>
      <w:r w:rsidR="00C07C4C" w:rsidRPr="00A40CBF">
        <w:rPr>
          <w:rStyle w:val="Incipit"/>
        </w:rPr>
        <w:t>deum</w:t>
      </w:r>
      <w:r w:rsidR="00C07C4C">
        <w:rPr>
          <w:lang w:val="it-IT"/>
        </w:rPr>
        <w:t xml:space="preserve"> </w:t>
      </w:r>
      <w:r w:rsidR="00C07C4C" w:rsidRPr="00A40CBF">
        <w:rPr>
          <w:rStyle w:val="Incipit"/>
        </w:rPr>
        <w:t>omnes</w:t>
      </w:r>
      <w:r w:rsidR="00C07C4C">
        <w:rPr>
          <w:lang w:val="it-IT"/>
        </w:rPr>
        <w:t xml:space="preserve"> cum ALV </w:t>
      </w:r>
      <w:r w:rsidR="00C07C4C" w:rsidRPr="00924F20">
        <w:rPr>
          <w:rStyle w:val="Incipit"/>
        </w:rPr>
        <w:t>Laudate</w:t>
      </w:r>
      <w:r w:rsidR="00926916">
        <w:rPr>
          <w:lang w:val="it-IT"/>
        </w:rPr>
        <w:t xml:space="preserve"> </w:t>
      </w:r>
      <w:r w:rsidR="00926916" w:rsidRPr="00924F20">
        <w:rPr>
          <w:rStyle w:val="Incipit"/>
        </w:rPr>
        <w:t>deum</w:t>
      </w:r>
      <w:r w:rsidR="00926916">
        <w:rPr>
          <w:lang w:val="it-IT"/>
        </w:rPr>
        <w:t xml:space="preserve"> </w:t>
      </w:r>
      <w:r w:rsidR="00926916" w:rsidRPr="00924F20">
        <w:rPr>
          <w:rStyle w:val="Incipit"/>
        </w:rPr>
        <w:t>omnes</w:t>
      </w:r>
      <w:r w:rsidR="00926916">
        <w:rPr>
          <w:lang w:val="it-IT"/>
        </w:rPr>
        <w:t xml:space="preserve">, quotquot fiant ebdomadae ante septuagesimam. Oratio etiam de sancta trinitate et praefatio non dicuntur ad missam ante octavam pentecostes. </w:t>
      </w:r>
    </w:p>
    <w:p w:rsidR="007C1250" w:rsidRDefault="00926916" w:rsidP="00FC35A1">
      <w:pPr>
        <w:rPr>
          <w:lang w:val="it-IT"/>
        </w:rPr>
      </w:pPr>
      <w:r>
        <w:rPr>
          <w:lang w:val="it-IT"/>
        </w:rPr>
        <w:t>Dominicae praedictae propter numerum ebdomadarum aliquando saepius canuntur, sed orationes, lectiones, et evangelia pro temporis aetate vel brevitate variantur. [Q]uandoquod etiam potest contingere quod ante septuagesimam pro temporis brevitate plures in una ebdomada dominicae canantur.</w:t>
      </w:r>
    </w:p>
    <w:p w:rsidR="00926916" w:rsidRDefault="00926916" w:rsidP="00FC35A1">
      <w:pPr>
        <w:rPr>
          <w:lang w:val="it-IT"/>
        </w:rPr>
      </w:pPr>
      <w:r>
        <w:rPr>
          <w:lang w:val="it-IT"/>
        </w:rPr>
        <w:t xml:space="preserve">AD SEXTAM AN </w:t>
      </w:r>
      <w:r w:rsidRPr="00A40CBF">
        <w:rPr>
          <w:rStyle w:val="Incipit"/>
        </w:rPr>
        <w:t>Alleluia</w:t>
      </w:r>
      <w:r>
        <w:rPr>
          <w:lang w:val="it-IT"/>
        </w:rPr>
        <w:t xml:space="preserve">. RB </w:t>
      </w:r>
      <w:r w:rsidRPr="00A40CBF">
        <w:rPr>
          <w:rStyle w:val="Incipit"/>
        </w:rPr>
        <w:t>In</w:t>
      </w:r>
      <w:r>
        <w:rPr>
          <w:lang w:val="it-IT"/>
        </w:rPr>
        <w:t xml:space="preserve"> </w:t>
      </w:r>
      <w:r w:rsidRPr="00A40CBF">
        <w:rPr>
          <w:rStyle w:val="Incipit"/>
        </w:rPr>
        <w:t>aeternum</w:t>
      </w:r>
      <w:r>
        <w:rPr>
          <w:lang w:val="it-IT"/>
        </w:rPr>
        <w:t xml:space="preserve"> </w:t>
      </w:r>
      <w:r w:rsidRPr="00A40CBF">
        <w:rPr>
          <w:rStyle w:val="Incipit"/>
        </w:rPr>
        <w:t>domine</w:t>
      </w:r>
      <w:r>
        <w:rPr>
          <w:lang w:val="it-IT"/>
        </w:rPr>
        <w:t xml:space="preserve">. VS </w:t>
      </w:r>
      <w:r w:rsidRPr="00C21109">
        <w:rPr>
          <w:rStyle w:val="Incipit"/>
        </w:rPr>
        <w:t>Dominus reg</w:t>
      </w:r>
      <w:r w:rsidR="00C21109" w:rsidRPr="00C21109">
        <w:rPr>
          <w:rStyle w:val="Incipit"/>
        </w:rPr>
        <w:t>it.</w:t>
      </w:r>
      <w:r w:rsidRPr="00C21109">
        <w:rPr>
          <w:rStyle w:val="Incipit"/>
        </w:rPr>
        <w:t xml:space="preserve"> </w:t>
      </w:r>
      <w:r w:rsidR="00C21109" w:rsidRPr="00C21109">
        <w:rPr>
          <w:rStyle w:val="Incipit"/>
        </w:rPr>
        <w:t>In</w:t>
      </w:r>
      <w:r>
        <w:rPr>
          <w:lang w:val="it-IT"/>
        </w:rPr>
        <w:t>. Capitulum et oratio de dominica.</w:t>
      </w:r>
    </w:p>
    <w:p w:rsidR="00926916" w:rsidRDefault="00926916" w:rsidP="00FC35A1">
      <w:pPr>
        <w:rPr>
          <w:lang w:val="it-IT"/>
        </w:rPr>
      </w:pPr>
      <w:r>
        <w:rPr>
          <w:lang w:val="it-IT"/>
        </w:rPr>
        <w:t xml:space="preserve">AD NONAM AN </w:t>
      </w:r>
      <w:r w:rsidRPr="00A40CBF">
        <w:rPr>
          <w:rStyle w:val="Incipit"/>
        </w:rPr>
        <w:t>Alleluia</w:t>
      </w:r>
      <w:r>
        <w:rPr>
          <w:lang w:val="it-IT"/>
        </w:rPr>
        <w:t xml:space="preserve">. RB </w:t>
      </w:r>
      <w:r w:rsidRPr="00A40CBF">
        <w:rPr>
          <w:rStyle w:val="Incipit"/>
        </w:rPr>
        <w:t>Clamavi</w:t>
      </w:r>
      <w:r>
        <w:rPr>
          <w:lang w:val="it-IT"/>
        </w:rPr>
        <w:t xml:space="preserve"> </w:t>
      </w:r>
      <w:r w:rsidRPr="00A40CBF">
        <w:rPr>
          <w:rStyle w:val="Incipit"/>
        </w:rPr>
        <w:t>in</w:t>
      </w:r>
      <w:r>
        <w:rPr>
          <w:lang w:val="it-IT"/>
        </w:rPr>
        <w:t xml:space="preserve"> </w:t>
      </w:r>
      <w:r w:rsidRPr="00A40CBF">
        <w:rPr>
          <w:rStyle w:val="Incipit"/>
        </w:rPr>
        <w:t>toto</w:t>
      </w:r>
      <w:r>
        <w:rPr>
          <w:lang w:val="it-IT"/>
        </w:rPr>
        <w:t xml:space="preserve"> </w:t>
      </w:r>
      <w:r w:rsidRPr="00A40CBF">
        <w:rPr>
          <w:rStyle w:val="Incipit"/>
        </w:rPr>
        <w:t>corde</w:t>
      </w:r>
      <w:r>
        <w:rPr>
          <w:lang w:val="it-IT"/>
        </w:rPr>
        <w:t xml:space="preserve">. VS </w:t>
      </w:r>
      <w:r w:rsidRPr="00A40CBF">
        <w:rPr>
          <w:rStyle w:val="Incipit"/>
        </w:rPr>
        <w:t>Ab</w:t>
      </w:r>
      <w:r>
        <w:rPr>
          <w:lang w:val="it-IT"/>
        </w:rPr>
        <w:t xml:space="preserve"> </w:t>
      </w:r>
      <w:r w:rsidRPr="00A40CBF">
        <w:rPr>
          <w:rStyle w:val="Incipit"/>
        </w:rPr>
        <w:t>occultis</w:t>
      </w:r>
      <w:r>
        <w:rPr>
          <w:lang w:val="it-IT"/>
        </w:rPr>
        <w:t xml:space="preserve"> </w:t>
      </w:r>
      <w:r w:rsidRPr="00A40CBF">
        <w:rPr>
          <w:rStyle w:val="Incipit"/>
        </w:rPr>
        <w:t>meis</w:t>
      </w:r>
      <w:r>
        <w:rPr>
          <w:lang w:val="it-IT"/>
        </w:rPr>
        <w:t>. Capitulum et oratio de dominica.</w:t>
      </w:r>
    </w:p>
    <w:p w:rsidR="0085433C" w:rsidRDefault="00926916" w:rsidP="00FC35A1">
      <w:pPr>
        <w:rPr>
          <w:lang w:val="it-IT"/>
        </w:rPr>
      </w:pPr>
      <w:r>
        <w:rPr>
          <w:lang w:val="it-IT"/>
        </w:rPr>
        <w:t xml:space="preserve">AD VESPERAS AN </w:t>
      </w:r>
      <w:r w:rsidRPr="00A40CBF">
        <w:rPr>
          <w:rStyle w:val="Incipit"/>
        </w:rPr>
        <w:t>Sede</w:t>
      </w:r>
      <w:r>
        <w:rPr>
          <w:lang w:val="it-IT"/>
        </w:rPr>
        <w:t xml:space="preserve"> </w:t>
      </w:r>
      <w:r w:rsidRPr="00A40CBF">
        <w:rPr>
          <w:rStyle w:val="Incipit"/>
        </w:rPr>
        <w:t>a</w:t>
      </w:r>
      <w:r>
        <w:rPr>
          <w:lang w:val="it-IT"/>
        </w:rPr>
        <w:t xml:space="preserve"> </w:t>
      </w:r>
      <w:r w:rsidRPr="00A40CBF">
        <w:rPr>
          <w:rStyle w:val="Incipit"/>
        </w:rPr>
        <w:t>dextris</w:t>
      </w:r>
      <w:r>
        <w:rPr>
          <w:lang w:val="it-IT"/>
        </w:rPr>
        <w:t xml:space="preserve"> meis</w:t>
      </w:r>
      <w:r w:rsidR="0085433C">
        <w:rPr>
          <w:lang w:val="it-IT"/>
        </w:rPr>
        <w:t xml:space="preserve"> cum reliquis. Capitulum et oratio de dominica.</w:t>
      </w:r>
    </w:p>
    <w:p w:rsidR="00926916" w:rsidRDefault="00DE16F8" w:rsidP="0085433C">
      <w:pPr>
        <w:pStyle w:val="berschrift1"/>
        <w:rPr>
          <w:lang w:val="it-IT"/>
        </w:rPr>
      </w:pPr>
      <w:r>
        <w:rPr>
          <w:lang w:val="it-IT"/>
        </w:rPr>
        <w:t>KOMMENTAR</w:t>
      </w:r>
    </w:p>
    <w:p w:rsidR="0085433C" w:rsidRDefault="0085433C" w:rsidP="0085433C">
      <w:pPr>
        <w:rPr>
          <w:lang w:val="it-IT"/>
        </w:rPr>
      </w:pPr>
      <w:r>
        <w:rPr>
          <w:lang w:val="it-IT"/>
        </w:rPr>
        <w:t>Feria secunda et in sequentibus feriis per ebdomadam invitatoria, ver</w:t>
      </w:r>
      <w:r w:rsidR="006E59E4">
        <w:rPr>
          <w:lang w:val="it-IT"/>
        </w:rPr>
        <w:t>sus</w:t>
      </w:r>
      <w:r w:rsidR="0026269A">
        <w:rPr>
          <w:lang w:val="it-IT"/>
        </w:rPr>
        <w:t>, antiphonae, responsoria, ad</w:t>
      </w:r>
      <w:r>
        <w:rPr>
          <w:lang w:val="it-IT"/>
        </w:rPr>
        <w:t xml:space="preserve"> laudes antiphonae, de feria sicut in </w:t>
      </w:r>
      <w:r w:rsidRPr="00B371FE">
        <w:rPr>
          <w:rStyle w:val="Funktion"/>
        </w:rPr>
        <w:t>antiphonario</w:t>
      </w:r>
      <w:r>
        <w:rPr>
          <w:lang w:val="it-IT"/>
        </w:rPr>
        <w:t xml:space="preserve"> habentur, </w:t>
      </w:r>
      <w:r w:rsidRPr="00D32D1D">
        <w:t>canantur</w:t>
      </w:r>
      <w:r>
        <w:rPr>
          <w:lang w:val="it-IT"/>
        </w:rPr>
        <w:t>. Capitula ferialia et orationes de dominica dicantur.</w:t>
      </w:r>
    </w:p>
    <w:p w:rsidR="001E192D" w:rsidRDefault="00026FCE" w:rsidP="001E192D">
      <w:pPr>
        <w:pStyle w:val="berschrift1"/>
        <w:rPr>
          <w:lang w:val="it-IT"/>
        </w:rPr>
      </w:pPr>
      <w:r>
        <w:rPr>
          <w:lang w:val="it-IT"/>
        </w:rPr>
        <w:t>IN TERTIA DOMINICA</w:t>
      </w:r>
    </w:p>
    <w:p w:rsidR="001E192D" w:rsidRDefault="001E192D" w:rsidP="001E192D">
      <w:pPr>
        <w:rPr>
          <w:lang w:val="it-IT"/>
        </w:rPr>
      </w:pPr>
      <w:r>
        <w:rPr>
          <w:lang w:val="it-IT"/>
        </w:rPr>
        <w:t xml:space="preserve">AE </w:t>
      </w:r>
      <w:r w:rsidRPr="001E192D">
        <w:rPr>
          <w:rStyle w:val="Incipit"/>
        </w:rPr>
        <w:t>Cum</w:t>
      </w:r>
      <w:r>
        <w:rPr>
          <w:lang w:val="it-IT"/>
        </w:rPr>
        <w:t xml:space="preserve"> </w:t>
      </w:r>
      <w:r w:rsidRPr="001E192D">
        <w:rPr>
          <w:rStyle w:val="Incipit"/>
        </w:rPr>
        <w:t>autem</w:t>
      </w:r>
      <w:r>
        <w:rPr>
          <w:lang w:val="it-IT"/>
        </w:rPr>
        <w:t xml:space="preserve"> </w:t>
      </w:r>
      <w:r w:rsidRPr="001E192D">
        <w:rPr>
          <w:rStyle w:val="Incipit"/>
        </w:rPr>
        <w:t>descendisset</w:t>
      </w:r>
      <w:r>
        <w:rPr>
          <w:lang w:val="it-IT"/>
        </w:rPr>
        <w:t>.</w:t>
      </w:r>
    </w:p>
    <w:p w:rsidR="001E192D" w:rsidRDefault="00026FCE" w:rsidP="001E192D">
      <w:pPr>
        <w:pStyle w:val="berschrift1"/>
        <w:rPr>
          <w:lang w:val="it-IT"/>
        </w:rPr>
      </w:pPr>
      <w:r>
        <w:rPr>
          <w:lang w:val="it-IT"/>
        </w:rPr>
        <w:t>IN QUARTA DOMINICA</w:t>
      </w:r>
    </w:p>
    <w:p w:rsidR="001E192D" w:rsidRDefault="001E192D" w:rsidP="001E192D">
      <w:pPr>
        <w:rPr>
          <w:lang w:val="it-IT"/>
        </w:rPr>
      </w:pPr>
      <w:r>
        <w:rPr>
          <w:lang w:val="it-IT"/>
        </w:rPr>
        <w:t xml:space="preserve">AE </w:t>
      </w:r>
      <w:r w:rsidR="00A135C3" w:rsidRPr="00A135C3">
        <w:rPr>
          <w:rStyle w:val="Incipit"/>
        </w:rPr>
        <w:t>|Ascendite::Ascendente|</w:t>
      </w:r>
      <w:r>
        <w:rPr>
          <w:lang w:val="it-IT"/>
        </w:rPr>
        <w:t>.</w:t>
      </w:r>
    </w:p>
    <w:p w:rsidR="001E192D" w:rsidRDefault="00026FCE" w:rsidP="001E192D">
      <w:pPr>
        <w:pStyle w:val="berschrift1"/>
        <w:rPr>
          <w:lang w:val="it-IT"/>
        </w:rPr>
      </w:pPr>
      <w:r>
        <w:rPr>
          <w:lang w:val="it-IT"/>
        </w:rPr>
        <w:lastRenderedPageBreak/>
        <w:t>MARCELLI PAPAE</w:t>
      </w:r>
    </w:p>
    <w:p w:rsidR="001E192D" w:rsidRDefault="001E192D" w:rsidP="001E192D">
      <w:pPr>
        <w:rPr>
          <w:lang w:val="it-IT"/>
        </w:rPr>
      </w:pPr>
      <w:r>
        <w:rPr>
          <w:lang w:val="it-IT"/>
        </w:rPr>
        <w:t xml:space="preserve">AD VESPERAS antiphonae et psalmi feriales. HY </w:t>
      </w:r>
      <w:r w:rsidRPr="007B2B1B">
        <w:rPr>
          <w:rStyle w:val="Incipit"/>
        </w:rPr>
        <w:t>Deus</w:t>
      </w:r>
      <w:r>
        <w:rPr>
          <w:lang w:val="it-IT"/>
        </w:rPr>
        <w:t xml:space="preserve"> </w:t>
      </w:r>
      <w:r w:rsidRPr="007B2B1B">
        <w:rPr>
          <w:rStyle w:val="Incipit"/>
        </w:rPr>
        <w:t>tuorum</w:t>
      </w:r>
      <w:r>
        <w:rPr>
          <w:lang w:val="it-IT"/>
        </w:rPr>
        <w:t xml:space="preserve"> </w:t>
      </w:r>
      <w:r w:rsidRPr="007B2B1B">
        <w:rPr>
          <w:rStyle w:val="Incipit"/>
        </w:rPr>
        <w:t>militum</w:t>
      </w:r>
      <w:r>
        <w:rPr>
          <w:lang w:val="it-IT"/>
        </w:rPr>
        <w:t xml:space="preserve">. Capitulum de uno martyre et pontifice. AM </w:t>
      </w:r>
      <w:r w:rsidRPr="007B2B1B">
        <w:rPr>
          <w:rStyle w:val="Incipit"/>
        </w:rPr>
        <w:t>Qui</w:t>
      </w:r>
      <w:r>
        <w:rPr>
          <w:lang w:val="it-IT"/>
        </w:rPr>
        <w:t xml:space="preserve"> </w:t>
      </w:r>
      <w:r w:rsidRPr="007B2B1B">
        <w:rPr>
          <w:rStyle w:val="Incipit"/>
        </w:rPr>
        <w:t>dum</w:t>
      </w:r>
      <w:r>
        <w:rPr>
          <w:lang w:val="it-IT"/>
        </w:rPr>
        <w:t xml:space="preserve"> </w:t>
      </w:r>
      <w:r w:rsidRPr="007B2B1B">
        <w:rPr>
          <w:rStyle w:val="Incipit"/>
        </w:rPr>
        <w:t>esset</w:t>
      </w:r>
      <w:r>
        <w:rPr>
          <w:lang w:val="it-IT"/>
        </w:rPr>
        <w:t xml:space="preserve">. </w:t>
      </w:r>
      <w:r w:rsidR="007B2B1B">
        <w:rPr>
          <w:lang w:val="it-IT"/>
        </w:rPr>
        <w:t>CL</w:t>
      </w:r>
      <w:r>
        <w:rPr>
          <w:lang w:val="it-IT"/>
        </w:rPr>
        <w:t xml:space="preserve">OR </w:t>
      </w:r>
      <w:r w:rsidRPr="007B2B1B">
        <w:rPr>
          <w:rStyle w:val="Incipit"/>
        </w:rPr>
        <w:t>Preces</w:t>
      </w:r>
      <w:r>
        <w:rPr>
          <w:lang w:val="it-IT"/>
        </w:rPr>
        <w:t xml:space="preserve"> </w:t>
      </w:r>
      <w:r w:rsidRPr="007B2B1B">
        <w:rPr>
          <w:rStyle w:val="Incipit"/>
        </w:rPr>
        <w:t>populi</w:t>
      </w:r>
      <w:r>
        <w:rPr>
          <w:lang w:val="it-IT"/>
        </w:rPr>
        <w:t xml:space="preserve"> </w:t>
      </w:r>
      <w:r w:rsidRPr="007B2B1B">
        <w:rPr>
          <w:rStyle w:val="Incipit"/>
        </w:rPr>
        <w:t>tui</w:t>
      </w:r>
      <w:r>
        <w:rPr>
          <w:lang w:val="it-IT"/>
        </w:rPr>
        <w:t>.</w:t>
      </w:r>
    </w:p>
    <w:p w:rsidR="001E192D" w:rsidRDefault="007B2B1B" w:rsidP="001E192D">
      <w:pPr>
        <w:rPr>
          <w:lang w:val="it-IT"/>
        </w:rPr>
      </w:pPr>
      <w:r>
        <w:rPr>
          <w:lang w:val="it-IT"/>
        </w:rPr>
        <w:t>[AD MATUTIN</w:t>
      </w:r>
      <w:r w:rsidR="007C4A2F">
        <w:rPr>
          <w:lang w:val="it-IT"/>
        </w:rPr>
        <w:t>AS</w:t>
      </w:r>
      <w:r>
        <w:rPr>
          <w:lang w:val="it-IT"/>
        </w:rPr>
        <w:t xml:space="preserve">] INV </w:t>
      </w:r>
      <w:r w:rsidRPr="007B2B1B">
        <w:rPr>
          <w:rStyle w:val="Incipit"/>
        </w:rPr>
        <w:t>Regem</w:t>
      </w:r>
      <w:r>
        <w:rPr>
          <w:lang w:val="it-IT"/>
        </w:rPr>
        <w:t xml:space="preserve"> </w:t>
      </w:r>
      <w:r w:rsidRPr="007B2B1B">
        <w:rPr>
          <w:rStyle w:val="Incipit"/>
        </w:rPr>
        <w:t>martyrum</w:t>
      </w:r>
      <w:r w:rsidR="0023470F">
        <w:rPr>
          <w:lang w:val="it-IT"/>
        </w:rPr>
        <w:t>. Nocturnus</w:t>
      </w:r>
      <w:r>
        <w:rPr>
          <w:lang w:val="it-IT"/>
        </w:rPr>
        <w:t xml:space="preserve"> de die. Tria responsoria de uno martyre cantantur.</w:t>
      </w:r>
    </w:p>
    <w:p w:rsidR="007B2B1B" w:rsidRDefault="007B2B1B" w:rsidP="001E192D">
      <w:pPr>
        <w:rPr>
          <w:lang w:val="it-IT"/>
        </w:rPr>
      </w:pPr>
      <w:r>
        <w:rPr>
          <w:lang w:val="it-IT"/>
        </w:rPr>
        <w:t xml:space="preserve">AD MISSAM [IN] </w:t>
      </w:r>
      <w:r w:rsidRPr="007B2B1B">
        <w:rPr>
          <w:rStyle w:val="Incipit"/>
        </w:rPr>
        <w:t>Statuit</w:t>
      </w:r>
      <w:r>
        <w:rPr>
          <w:lang w:val="it-IT"/>
        </w:rPr>
        <w:t xml:space="preserve"> per totum. CL </w:t>
      </w:r>
      <w:r w:rsidRPr="007B2B1B">
        <w:rPr>
          <w:rStyle w:val="Incipit"/>
        </w:rPr>
        <w:t>Preces</w:t>
      </w:r>
      <w:r>
        <w:rPr>
          <w:lang w:val="it-IT"/>
        </w:rPr>
        <w:t xml:space="preserve"> </w:t>
      </w:r>
      <w:r w:rsidRPr="007B2B1B">
        <w:rPr>
          <w:rStyle w:val="Incipit"/>
        </w:rPr>
        <w:t>populi</w:t>
      </w:r>
      <w:r>
        <w:rPr>
          <w:lang w:val="it-IT"/>
        </w:rPr>
        <w:t xml:space="preserve"> </w:t>
      </w:r>
      <w:r w:rsidRPr="007B2B1B">
        <w:rPr>
          <w:rStyle w:val="Incipit"/>
        </w:rPr>
        <w:t>tui</w:t>
      </w:r>
      <w:r>
        <w:rPr>
          <w:lang w:val="it-IT"/>
        </w:rPr>
        <w:t xml:space="preserve">. EP </w:t>
      </w:r>
      <w:r w:rsidRPr="007B2B1B">
        <w:rPr>
          <w:rStyle w:val="Incipit"/>
        </w:rPr>
        <w:t>Plures</w:t>
      </w:r>
      <w:r>
        <w:rPr>
          <w:lang w:val="it-IT"/>
        </w:rPr>
        <w:t xml:space="preserve"> </w:t>
      </w:r>
      <w:r w:rsidRPr="007B2B1B">
        <w:rPr>
          <w:rStyle w:val="Incipit"/>
        </w:rPr>
        <w:t>facti</w:t>
      </w:r>
      <w:r>
        <w:rPr>
          <w:lang w:val="it-IT"/>
        </w:rPr>
        <w:t xml:space="preserve"> </w:t>
      </w:r>
      <w:r w:rsidRPr="007B2B1B">
        <w:rPr>
          <w:rStyle w:val="Incipit"/>
        </w:rPr>
        <w:t>sunt</w:t>
      </w:r>
      <w:r>
        <w:rPr>
          <w:lang w:val="it-IT"/>
        </w:rPr>
        <w:t xml:space="preserve">. EV </w:t>
      </w:r>
      <w:r w:rsidRPr="007B2B1B">
        <w:rPr>
          <w:rStyle w:val="Incipit"/>
        </w:rPr>
        <w:t>Homo</w:t>
      </w:r>
      <w:r>
        <w:rPr>
          <w:lang w:val="it-IT"/>
        </w:rPr>
        <w:t xml:space="preserve"> </w:t>
      </w:r>
      <w:r w:rsidRPr="007B2B1B">
        <w:rPr>
          <w:rStyle w:val="Incipit"/>
        </w:rPr>
        <w:t>quidam</w:t>
      </w:r>
      <w:r>
        <w:rPr>
          <w:lang w:val="it-IT"/>
        </w:rPr>
        <w:t xml:space="preserve"> </w:t>
      </w:r>
      <w:r w:rsidRPr="007B2B1B">
        <w:rPr>
          <w:rStyle w:val="Incipit"/>
        </w:rPr>
        <w:t>peregre</w:t>
      </w:r>
      <w:r>
        <w:rPr>
          <w:lang w:val="it-IT"/>
        </w:rPr>
        <w:t>.</w:t>
      </w:r>
    </w:p>
    <w:p w:rsidR="007B2B1B" w:rsidRDefault="00026FCE" w:rsidP="007B2B1B">
      <w:pPr>
        <w:pStyle w:val="berschrift1"/>
        <w:rPr>
          <w:lang w:val="it-IT"/>
        </w:rPr>
      </w:pPr>
      <w:r>
        <w:rPr>
          <w:lang w:val="it-IT"/>
        </w:rPr>
        <w:t>PRISCAE VIRGINIS</w:t>
      </w:r>
    </w:p>
    <w:p w:rsidR="007B2B1B" w:rsidRDefault="007C4A2F" w:rsidP="007B2B1B">
      <w:pPr>
        <w:rPr>
          <w:lang w:val="it-IT"/>
        </w:rPr>
      </w:pPr>
      <w:r>
        <w:rPr>
          <w:lang w:val="it-IT"/>
        </w:rPr>
        <w:t>AD VESPERAS antipho</w:t>
      </w:r>
      <w:r w:rsidR="0023470F">
        <w:rPr>
          <w:lang w:val="it-IT"/>
        </w:rPr>
        <w:t xml:space="preserve">nae et psalmi feriales. HY </w:t>
      </w:r>
      <w:r w:rsidR="0023470F" w:rsidRPr="0023470F">
        <w:rPr>
          <w:rStyle w:val="Incipit"/>
        </w:rPr>
        <w:t>Iesu</w:t>
      </w:r>
      <w:r>
        <w:rPr>
          <w:lang w:val="it-IT"/>
        </w:rPr>
        <w:t xml:space="preserve"> </w:t>
      </w:r>
      <w:r w:rsidRPr="0023470F">
        <w:rPr>
          <w:rStyle w:val="Incipit"/>
        </w:rPr>
        <w:t>corona</w:t>
      </w:r>
      <w:r>
        <w:rPr>
          <w:lang w:val="it-IT"/>
        </w:rPr>
        <w:t xml:space="preserve"> </w:t>
      </w:r>
      <w:r w:rsidRPr="0023470F">
        <w:rPr>
          <w:rStyle w:val="Incipit"/>
        </w:rPr>
        <w:t>virginum</w:t>
      </w:r>
      <w:r>
        <w:rPr>
          <w:lang w:val="it-IT"/>
        </w:rPr>
        <w:t xml:space="preserve">. AM </w:t>
      </w:r>
      <w:r w:rsidRPr="0023470F">
        <w:rPr>
          <w:rStyle w:val="Incipit"/>
        </w:rPr>
        <w:t>Simile</w:t>
      </w:r>
      <w:r>
        <w:rPr>
          <w:lang w:val="it-IT"/>
        </w:rPr>
        <w:t xml:space="preserve"> </w:t>
      </w:r>
      <w:r w:rsidRPr="0023470F">
        <w:rPr>
          <w:rStyle w:val="Incipit"/>
        </w:rPr>
        <w:t>est</w:t>
      </w:r>
      <w:r>
        <w:rPr>
          <w:lang w:val="it-IT"/>
        </w:rPr>
        <w:t xml:space="preserve"> </w:t>
      </w:r>
      <w:r w:rsidRPr="0023470F">
        <w:rPr>
          <w:rStyle w:val="Incipit"/>
        </w:rPr>
        <w:t>regnum</w:t>
      </w:r>
      <w:r>
        <w:rPr>
          <w:lang w:val="it-IT"/>
        </w:rPr>
        <w:t xml:space="preserve">. OR </w:t>
      </w:r>
      <w:r w:rsidRPr="0023470F">
        <w:rPr>
          <w:rStyle w:val="Incipit"/>
        </w:rPr>
        <w:t>Da</w:t>
      </w:r>
      <w:r>
        <w:rPr>
          <w:lang w:val="it-IT"/>
        </w:rPr>
        <w:t xml:space="preserve"> </w:t>
      </w:r>
      <w:r w:rsidRPr="0023470F">
        <w:rPr>
          <w:rStyle w:val="Incipit"/>
        </w:rPr>
        <w:t>quaesumus</w:t>
      </w:r>
      <w:r>
        <w:rPr>
          <w:lang w:val="it-IT"/>
        </w:rPr>
        <w:t xml:space="preserve"> </w:t>
      </w:r>
      <w:r w:rsidRPr="0023470F">
        <w:rPr>
          <w:rStyle w:val="Incipit"/>
        </w:rPr>
        <w:t>omnipotens</w:t>
      </w:r>
      <w:r>
        <w:rPr>
          <w:lang w:val="it-IT"/>
        </w:rPr>
        <w:t xml:space="preserve"> </w:t>
      </w:r>
      <w:r w:rsidRPr="0023470F">
        <w:rPr>
          <w:rStyle w:val="Incipit"/>
        </w:rPr>
        <w:t>deus</w:t>
      </w:r>
      <w:r>
        <w:rPr>
          <w:lang w:val="it-IT"/>
        </w:rPr>
        <w:t>.</w:t>
      </w:r>
    </w:p>
    <w:p w:rsidR="007C4A2F" w:rsidRDefault="007C4A2F" w:rsidP="007B2B1B">
      <w:pPr>
        <w:rPr>
          <w:lang w:val="it-IT"/>
        </w:rPr>
      </w:pPr>
      <w:r>
        <w:rPr>
          <w:lang w:val="it-IT"/>
        </w:rPr>
        <w:t xml:space="preserve">[AD MATUTINAS] INV </w:t>
      </w:r>
      <w:r w:rsidRPr="0023470F">
        <w:rPr>
          <w:rStyle w:val="Incipit"/>
        </w:rPr>
        <w:t>Regem</w:t>
      </w:r>
      <w:r>
        <w:rPr>
          <w:lang w:val="it-IT"/>
        </w:rPr>
        <w:t xml:space="preserve"> </w:t>
      </w:r>
      <w:r w:rsidRPr="0023470F">
        <w:rPr>
          <w:rStyle w:val="Incipit"/>
        </w:rPr>
        <w:t>virginum</w:t>
      </w:r>
      <w:r>
        <w:rPr>
          <w:lang w:val="it-IT"/>
        </w:rPr>
        <w:t xml:space="preserve">. </w:t>
      </w:r>
      <w:r w:rsidRPr="0023470F">
        <w:t>Nocturnu</w:t>
      </w:r>
      <w:r w:rsidR="0023470F" w:rsidRPr="0023470F">
        <w:t>s</w:t>
      </w:r>
      <w:r>
        <w:rPr>
          <w:lang w:val="it-IT"/>
        </w:rPr>
        <w:t xml:space="preserve"> de die. Tres lectiones de </w:t>
      </w:r>
      <w:r w:rsidRPr="00F74EF2">
        <w:rPr>
          <w:rStyle w:val="Person"/>
        </w:rPr>
        <w:t>Paulo</w:t>
      </w:r>
      <w:r>
        <w:rPr>
          <w:lang w:val="it-IT"/>
        </w:rPr>
        <w:t xml:space="preserve"> et tria responsoria de virginibus.</w:t>
      </w:r>
    </w:p>
    <w:p w:rsidR="007C4A2F" w:rsidRDefault="007C4A2F" w:rsidP="007B2B1B">
      <w:pPr>
        <w:rPr>
          <w:lang w:val="it-IT"/>
        </w:rPr>
      </w:pPr>
      <w:r>
        <w:rPr>
          <w:lang w:val="it-IT"/>
        </w:rPr>
        <w:t xml:space="preserve">AD MISSAM [IN] </w:t>
      </w:r>
      <w:r w:rsidRPr="0023470F">
        <w:rPr>
          <w:rStyle w:val="Incipit"/>
        </w:rPr>
        <w:t>Loquebar</w:t>
      </w:r>
      <w:r>
        <w:rPr>
          <w:lang w:val="it-IT"/>
        </w:rPr>
        <w:t xml:space="preserve"> per totum. EP </w:t>
      </w:r>
      <w:r w:rsidRPr="0023470F">
        <w:rPr>
          <w:rStyle w:val="Incipit"/>
        </w:rPr>
        <w:t>Sapientia</w:t>
      </w:r>
      <w:r>
        <w:rPr>
          <w:lang w:val="it-IT"/>
        </w:rPr>
        <w:t xml:space="preserve"> </w:t>
      </w:r>
      <w:r w:rsidRPr="0023470F">
        <w:rPr>
          <w:rStyle w:val="Incipit"/>
        </w:rPr>
        <w:t>vincit</w:t>
      </w:r>
      <w:r>
        <w:rPr>
          <w:lang w:val="it-IT"/>
        </w:rPr>
        <w:t xml:space="preserve">. EV </w:t>
      </w:r>
      <w:r w:rsidRPr="0023470F">
        <w:rPr>
          <w:rStyle w:val="Incipit"/>
        </w:rPr>
        <w:t>Simile</w:t>
      </w:r>
      <w:r>
        <w:rPr>
          <w:lang w:val="it-IT"/>
        </w:rPr>
        <w:t xml:space="preserve"> </w:t>
      </w:r>
      <w:r w:rsidRPr="0023470F">
        <w:rPr>
          <w:rStyle w:val="Incipit"/>
        </w:rPr>
        <w:t>est</w:t>
      </w:r>
      <w:r>
        <w:rPr>
          <w:lang w:val="it-IT"/>
        </w:rPr>
        <w:t xml:space="preserve"> </w:t>
      </w:r>
      <w:r w:rsidRPr="0023470F">
        <w:rPr>
          <w:rStyle w:val="Incipit"/>
        </w:rPr>
        <w:t>regnum</w:t>
      </w:r>
      <w:r>
        <w:rPr>
          <w:lang w:val="it-IT"/>
        </w:rPr>
        <w:t xml:space="preserve"> </w:t>
      </w:r>
      <w:r w:rsidRPr="0023470F">
        <w:rPr>
          <w:rStyle w:val="Incipit"/>
        </w:rPr>
        <w:t>caelorum</w:t>
      </w:r>
      <w:r w:rsidR="00894229" w:rsidRPr="00894229">
        <w:t xml:space="preserve"> </w:t>
      </w:r>
      <w:r w:rsidR="00894229">
        <w:rPr>
          <w:rStyle w:val="Incipit"/>
        </w:rPr>
        <w:t>thesauro</w:t>
      </w:r>
      <w:r w:rsidR="0010578C">
        <w:rPr>
          <w:lang w:val="it-IT"/>
        </w:rPr>
        <w:t xml:space="preserve">. Si dominica fuerit </w:t>
      </w:r>
      <w:r>
        <w:rPr>
          <w:lang w:val="it-IT"/>
        </w:rPr>
        <w:t>e</w:t>
      </w:r>
      <w:r w:rsidR="0010578C">
        <w:rPr>
          <w:lang w:val="it-IT"/>
        </w:rPr>
        <w:t>t</w:t>
      </w:r>
      <w:r>
        <w:rPr>
          <w:lang w:val="it-IT"/>
        </w:rPr>
        <w:t xml:space="preserve"> infra septuagesimam evenerit GRTR </w:t>
      </w:r>
      <w:r w:rsidRPr="0023470F">
        <w:rPr>
          <w:rStyle w:val="Incipit"/>
        </w:rPr>
        <w:t>Qui</w:t>
      </w:r>
      <w:r>
        <w:rPr>
          <w:lang w:val="it-IT"/>
        </w:rPr>
        <w:t xml:space="preserve"> </w:t>
      </w:r>
      <w:r w:rsidRPr="0023470F">
        <w:rPr>
          <w:rStyle w:val="Incipit"/>
        </w:rPr>
        <w:t>seminant</w:t>
      </w:r>
      <w:r>
        <w:rPr>
          <w:lang w:val="it-IT"/>
        </w:rPr>
        <w:t>.</w:t>
      </w:r>
    </w:p>
    <w:p w:rsidR="002F41E0" w:rsidRDefault="00A65DE0" w:rsidP="00A65DE0">
      <w:pPr>
        <w:pStyle w:val="berschrift1"/>
        <w:rPr>
          <w:lang w:val="it-IT"/>
        </w:rPr>
      </w:pPr>
      <w:r>
        <w:rPr>
          <w:lang w:val="it-IT"/>
        </w:rPr>
        <w:t>FABIANI ET SEBASTIANI</w:t>
      </w:r>
    </w:p>
    <w:p w:rsidR="00A65DE0" w:rsidRDefault="00A65DE0" w:rsidP="00A65DE0">
      <w:pPr>
        <w:rPr>
          <w:lang w:val="it-IT"/>
        </w:rPr>
      </w:pPr>
      <w:r>
        <w:rPr>
          <w:lang w:val="it-IT"/>
        </w:rPr>
        <w:t xml:space="preserve">AD VESPERAS feriales antiphonae et psalmi. CP </w:t>
      </w:r>
      <w:r w:rsidRPr="008811E0">
        <w:rPr>
          <w:rStyle w:val="Incipit"/>
        </w:rPr>
        <w:t>Sancti</w:t>
      </w:r>
      <w:r>
        <w:rPr>
          <w:lang w:val="it-IT"/>
        </w:rPr>
        <w:t xml:space="preserve"> </w:t>
      </w:r>
      <w:r w:rsidRPr="008811E0">
        <w:rPr>
          <w:rStyle w:val="Incipit"/>
        </w:rPr>
        <w:t>per</w:t>
      </w:r>
      <w:r>
        <w:rPr>
          <w:lang w:val="it-IT"/>
        </w:rPr>
        <w:t xml:space="preserve"> </w:t>
      </w:r>
      <w:r w:rsidRPr="008811E0">
        <w:rPr>
          <w:rStyle w:val="Incipit"/>
        </w:rPr>
        <w:t>fidem</w:t>
      </w:r>
      <w:r>
        <w:rPr>
          <w:lang w:val="it-IT"/>
        </w:rPr>
        <w:t xml:space="preserve">. RP </w:t>
      </w:r>
      <w:r w:rsidRPr="008811E0">
        <w:rPr>
          <w:rStyle w:val="Incipit"/>
        </w:rPr>
        <w:t>Egregie</w:t>
      </w:r>
      <w:r>
        <w:rPr>
          <w:lang w:val="it-IT"/>
        </w:rPr>
        <w:t xml:space="preserve">. HY </w:t>
      </w:r>
      <w:r w:rsidRPr="008811E0">
        <w:rPr>
          <w:rStyle w:val="Incipit"/>
        </w:rPr>
        <w:t>Rex</w:t>
      </w:r>
      <w:r>
        <w:rPr>
          <w:lang w:val="it-IT"/>
        </w:rPr>
        <w:t xml:space="preserve"> </w:t>
      </w:r>
      <w:r w:rsidRPr="008811E0">
        <w:rPr>
          <w:rStyle w:val="Incipit"/>
        </w:rPr>
        <w:t>gloriose</w:t>
      </w:r>
      <w:r>
        <w:rPr>
          <w:lang w:val="it-IT"/>
        </w:rPr>
        <w:t xml:space="preserve">. VS </w:t>
      </w:r>
      <w:r w:rsidRPr="008811E0">
        <w:rPr>
          <w:rStyle w:val="Incipit"/>
        </w:rPr>
        <w:t>Laetamini</w:t>
      </w:r>
      <w:r>
        <w:rPr>
          <w:lang w:val="it-IT"/>
        </w:rPr>
        <w:t xml:space="preserve">. AM </w:t>
      </w:r>
      <w:r w:rsidRPr="008811E0">
        <w:rPr>
          <w:rStyle w:val="Incipit"/>
        </w:rPr>
        <w:t>Elegit</w:t>
      </w:r>
      <w:r>
        <w:rPr>
          <w:lang w:val="it-IT"/>
        </w:rPr>
        <w:t xml:space="preserve"> </w:t>
      </w:r>
      <w:r w:rsidRPr="008811E0">
        <w:rPr>
          <w:rStyle w:val="Incipit"/>
        </w:rPr>
        <w:t>dominus</w:t>
      </w:r>
      <w:r>
        <w:rPr>
          <w:lang w:val="it-IT"/>
        </w:rPr>
        <w:t xml:space="preserve">. OR </w:t>
      </w:r>
      <w:r w:rsidRPr="008811E0">
        <w:rPr>
          <w:rStyle w:val="Incipit"/>
        </w:rPr>
        <w:t>Infirmitatem</w:t>
      </w:r>
      <w:r>
        <w:rPr>
          <w:lang w:val="it-IT"/>
        </w:rPr>
        <w:t xml:space="preserve"> </w:t>
      </w:r>
      <w:r w:rsidR="008811E0">
        <w:rPr>
          <w:lang w:val="it-IT"/>
        </w:rPr>
        <w:t xml:space="preserve">et [OR] </w:t>
      </w:r>
      <w:r w:rsidR="008811E0" w:rsidRPr="008811E0">
        <w:rPr>
          <w:rStyle w:val="Incipit"/>
        </w:rPr>
        <w:t>Deus</w:t>
      </w:r>
      <w:r w:rsidR="008811E0">
        <w:rPr>
          <w:lang w:val="it-IT"/>
        </w:rPr>
        <w:t xml:space="preserve"> </w:t>
      </w:r>
      <w:r w:rsidR="008811E0" w:rsidRPr="008811E0">
        <w:rPr>
          <w:rStyle w:val="Incipit"/>
        </w:rPr>
        <w:t>qui</w:t>
      </w:r>
      <w:r w:rsidR="008811E0">
        <w:rPr>
          <w:lang w:val="it-IT"/>
        </w:rPr>
        <w:t xml:space="preserve"> </w:t>
      </w:r>
      <w:r w:rsidR="008811E0" w:rsidRPr="008811E0">
        <w:rPr>
          <w:rStyle w:val="Incipit"/>
        </w:rPr>
        <w:t>beatum</w:t>
      </w:r>
      <w:r>
        <w:rPr>
          <w:lang w:val="it-IT"/>
        </w:rPr>
        <w:t xml:space="preserve"> </w:t>
      </w:r>
      <w:r w:rsidRPr="008811E0">
        <w:rPr>
          <w:rStyle w:val="Incipit"/>
        </w:rPr>
        <w:t>Sebastianum</w:t>
      </w:r>
      <w:r>
        <w:rPr>
          <w:lang w:val="it-IT"/>
        </w:rPr>
        <w:t xml:space="preserve"> sub una conclusione.</w:t>
      </w:r>
    </w:p>
    <w:p w:rsidR="005F2F75" w:rsidRDefault="005F2F75" w:rsidP="00A65DE0">
      <w:pPr>
        <w:rPr>
          <w:lang w:val="it-IT"/>
        </w:rPr>
      </w:pPr>
      <w:r>
        <w:rPr>
          <w:lang w:val="it-IT"/>
        </w:rPr>
        <w:t xml:space="preserve">AD MATUTINUM INV </w:t>
      </w:r>
      <w:r w:rsidRPr="008811E0">
        <w:rPr>
          <w:rStyle w:val="Incipit"/>
        </w:rPr>
        <w:t>Regem</w:t>
      </w:r>
      <w:r>
        <w:rPr>
          <w:lang w:val="it-IT"/>
        </w:rPr>
        <w:t xml:space="preserve"> </w:t>
      </w:r>
      <w:r w:rsidRPr="008811E0">
        <w:rPr>
          <w:rStyle w:val="Incipit"/>
        </w:rPr>
        <w:t>martyrum</w:t>
      </w:r>
      <w:r>
        <w:rPr>
          <w:lang w:val="it-IT"/>
        </w:rPr>
        <w:t xml:space="preserve">. Historia per totum. Psalmi et versus de martyribus. Passio eius legitur. EV </w:t>
      </w:r>
      <w:r w:rsidRPr="008811E0">
        <w:rPr>
          <w:rStyle w:val="Incipit"/>
        </w:rPr>
        <w:t>Descendens</w:t>
      </w:r>
      <w:r>
        <w:rPr>
          <w:lang w:val="it-IT"/>
        </w:rPr>
        <w:t xml:space="preserve"> </w:t>
      </w:r>
      <w:r w:rsidRPr="008811E0">
        <w:rPr>
          <w:rStyle w:val="Incipit"/>
        </w:rPr>
        <w:t>Iesus</w:t>
      </w:r>
      <w:r>
        <w:rPr>
          <w:lang w:val="it-IT"/>
        </w:rPr>
        <w:t xml:space="preserve">. [TD] </w:t>
      </w:r>
      <w:r w:rsidRPr="008811E0">
        <w:rPr>
          <w:rStyle w:val="Incipit"/>
        </w:rPr>
        <w:t>Te</w:t>
      </w:r>
      <w:r>
        <w:rPr>
          <w:lang w:val="it-IT"/>
        </w:rPr>
        <w:t xml:space="preserve"> </w:t>
      </w:r>
      <w:r w:rsidRPr="008811E0">
        <w:rPr>
          <w:rStyle w:val="Incipit"/>
        </w:rPr>
        <w:t>deum</w:t>
      </w:r>
      <w:r>
        <w:rPr>
          <w:lang w:val="it-IT"/>
        </w:rPr>
        <w:t xml:space="preserve"> </w:t>
      </w:r>
      <w:r w:rsidRPr="008811E0">
        <w:rPr>
          <w:rStyle w:val="Incipit"/>
        </w:rPr>
        <w:t>laudamus</w:t>
      </w:r>
      <w:r>
        <w:rPr>
          <w:lang w:val="it-IT"/>
        </w:rPr>
        <w:t xml:space="preserve"> dicitur, si ante septuagesimam evenerit. Si vero infra non dicitur.</w:t>
      </w:r>
    </w:p>
    <w:p w:rsidR="005F2F75" w:rsidRDefault="005F2F75" w:rsidP="00A65DE0">
      <w:pPr>
        <w:rPr>
          <w:lang w:val="it-IT"/>
        </w:rPr>
      </w:pPr>
      <w:r>
        <w:rPr>
          <w:lang w:val="it-IT"/>
        </w:rPr>
        <w:t xml:space="preserve">[AD LAUDES] AB </w:t>
      </w:r>
      <w:r w:rsidRPr="008811E0">
        <w:rPr>
          <w:rStyle w:val="Incipit"/>
        </w:rPr>
        <w:t>Beatus</w:t>
      </w:r>
      <w:r>
        <w:rPr>
          <w:lang w:val="it-IT"/>
        </w:rPr>
        <w:t xml:space="preserve"> </w:t>
      </w:r>
      <w:r w:rsidRPr="008811E0">
        <w:rPr>
          <w:rStyle w:val="Incipit"/>
        </w:rPr>
        <w:t>es</w:t>
      </w:r>
      <w:r>
        <w:rPr>
          <w:lang w:val="it-IT"/>
        </w:rPr>
        <w:t>. Orationes ut supra.</w:t>
      </w:r>
    </w:p>
    <w:p w:rsidR="005F2F75" w:rsidRDefault="005F2F75" w:rsidP="00A65DE0">
      <w:pPr>
        <w:rPr>
          <w:lang w:val="it-IT"/>
        </w:rPr>
      </w:pPr>
      <w:r>
        <w:rPr>
          <w:lang w:val="it-IT"/>
        </w:rPr>
        <w:t>AD CURSUS LAUDES.</w:t>
      </w:r>
    </w:p>
    <w:p w:rsidR="001E192D" w:rsidRDefault="005F2F75" w:rsidP="0085433C">
      <w:pPr>
        <w:rPr>
          <w:lang w:val="it-IT"/>
        </w:rPr>
      </w:pPr>
      <w:r>
        <w:rPr>
          <w:lang w:val="it-IT"/>
        </w:rPr>
        <w:t xml:space="preserve">AD MISSAM [IN] </w:t>
      </w:r>
      <w:r w:rsidRPr="008811E0">
        <w:rPr>
          <w:rStyle w:val="Incipit"/>
        </w:rPr>
        <w:t>Intret</w:t>
      </w:r>
      <w:r>
        <w:rPr>
          <w:lang w:val="it-IT"/>
        </w:rPr>
        <w:t xml:space="preserve"> </w:t>
      </w:r>
      <w:r w:rsidRPr="008811E0">
        <w:rPr>
          <w:rStyle w:val="Incipit"/>
        </w:rPr>
        <w:t>in</w:t>
      </w:r>
      <w:r>
        <w:rPr>
          <w:lang w:val="it-IT"/>
        </w:rPr>
        <w:t xml:space="preserve"> </w:t>
      </w:r>
      <w:r w:rsidRPr="008811E0">
        <w:rPr>
          <w:rStyle w:val="Incipit"/>
        </w:rPr>
        <w:t>conspectu</w:t>
      </w:r>
      <w:r>
        <w:rPr>
          <w:lang w:val="it-IT"/>
        </w:rPr>
        <w:t xml:space="preserve"> per totum. Orationes de sancto Fabiano et de sancto Sebastiano sub una conclusione dicantur. EP </w:t>
      </w:r>
      <w:r w:rsidRPr="008811E0">
        <w:rPr>
          <w:rStyle w:val="Incipit"/>
        </w:rPr>
        <w:t>Sancti</w:t>
      </w:r>
      <w:r>
        <w:rPr>
          <w:lang w:val="it-IT"/>
        </w:rPr>
        <w:t xml:space="preserve"> </w:t>
      </w:r>
      <w:r w:rsidRPr="008811E0">
        <w:rPr>
          <w:rStyle w:val="Incipit"/>
        </w:rPr>
        <w:t>per</w:t>
      </w:r>
      <w:r>
        <w:rPr>
          <w:lang w:val="it-IT"/>
        </w:rPr>
        <w:t xml:space="preserve"> </w:t>
      </w:r>
      <w:r w:rsidRPr="008811E0">
        <w:rPr>
          <w:rStyle w:val="Incipit"/>
        </w:rPr>
        <w:t>fidem</w:t>
      </w:r>
      <w:r>
        <w:rPr>
          <w:lang w:val="it-IT"/>
        </w:rPr>
        <w:t xml:space="preserve">. ALV </w:t>
      </w:r>
      <w:r w:rsidRPr="008811E0">
        <w:rPr>
          <w:rStyle w:val="Incipit"/>
        </w:rPr>
        <w:t>Fulgebunt</w:t>
      </w:r>
      <w:r>
        <w:rPr>
          <w:lang w:val="it-IT"/>
        </w:rPr>
        <w:t xml:space="preserve">. SE </w:t>
      </w:r>
      <w:r w:rsidRPr="008811E0">
        <w:rPr>
          <w:rStyle w:val="Incipit"/>
        </w:rPr>
        <w:t>Agone</w:t>
      </w:r>
      <w:r>
        <w:rPr>
          <w:lang w:val="it-IT"/>
        </w:rPr>
        <w:t xml:space="preserve"> </w:t>
      </w:r>
      <w:r w:rsidRPr="008811E0">
        <w:rPr>
          <w:rStyle w:val="Incipit"/>
        </w:rPr>
        <w:t>triumphali</w:t>
      </w:r>
      <w:r>
        <w:rPr>
          <w:lang w:val="it-IT"/>
        </w:rPr>
        <w:t xml:space="preserve"> vel TR </w:t>
      </w:r>
      <w:r w:rsidRPr="008811E0">
        <w:rPr>
          <w:rStyle w:val="Incipit"/>
        </w:rPr>
        <w:t>Qui</w:t>
      </w:r>
      <w:r>
        <w:rPr>
          <w:lang w:val="it-IT"/>
        </w:rPr>
        <w:t xml:space="preserve"> </w:t>
      </w:r>
      <w:r w:rsidRPr="008811E0">
        <w:rPr>
          <w:rStyle w:val="Incipit"/>
        </w:rPr>
        <w:t>seminant</w:t>
      </w:r>
      <w:r>
        <w:rPr>
          <w:lang w:val="it-IT"/>
        </w:rPr>
        <w:t xml:space="preserve">. EV </w:t>
      </w:r>
      <w:r w:rsidRPr="008811E0">
        <w:rPr>
          <w:rStyle w:val="Incipit"/>
        </w:rPr>
        <w:t>Descendens</w:t>
      </w:r>
      <w:r>
        <w:rPr>
          <w:lang w:val="it-IT"/>
        </w:rPr>
        <w:t xml:space="preserve"> </w:t>
      </w:r>
      <w:r w:rsidRPr="008811E0">
        <w:rPr>
          <w:rStyle w:val="Incipit"/>
        </w:rPr>
        <w:t>Iesus</w:t>
      </w:r>
      <w:r>
        <w:rPr>
          <w:lang w:val="it-IT"/>
        </w:rPr>
        <w:t>.</w:t>
      </w:r>
    </w:p>
    <w:p w:rsidR="005F2F75" w:rsidRDefault="005F2F75" w:rsidP="0085433C">
      <w:pPr>
        <w:rPr>
          <w:lang w:val="it-IT"/>
        </w:rPr>
      </w:pPr>
      <w:r>
        <w:rPr>
          <w:lang w:val="it-IT"/>
        </w:rPr>
        <w:t xml:space="preserve">IN SECUNDA VESPERA AN </w:t>
      </w:r>
      <w:r w:rsidRPr="008811E0">
        <w:rPr>
          <w:rStyle w:val="Incipit"/>
        </w:rPr>
        <w:t>Virgam</w:t>
      </w:r>
      <w:r>
        <w:rPr>
          <w:lang w:val="it-IT"/>
        </w:rPr>
        <w:t xml:space="preserve"> </w:t>
      </w:r>
      <w:r w:rsidRPr="008811E0">
        <w:rPr>
          <w:rStyle w:val="Incipit"/>
        </w:rPr>
        <w:t>virtutis</w:t>
      </w:r>
      <w:r>
        <w:rPr>
          <w:lang w:val="it-IT"/>
        </w:rPr>
        <w:t xml:space="preserve"> cum reliquis. AM </w:t>
      </w:r>
      <w:r w:rsidRPr="008811E0">
        <w:rPr>
          <w:rStyle w:val="Incipit"/>
        </w:rPr>
        <w:t>Egregie</w:t>
      </w:r>
      <w:r>
        <w:rPr>
          <w:lang w:val="it-IT"/>
        </w:rPr>
        <w:t>. Orationes ut supra.</w:t>
      </w:r>
    </w:p>
    <w:p w:rsidR="005F2F75" w:rsidRDefault="00DE16F8" w:rsidP="005F2F75">
      <w:pPr>
        <w:pStyle w:val="berschrift1"/>
        <w:rPr>
          <w:lang w:val="it-IT"/>
        </w:rPr>
      </w:pPr>
      <w:r>
        <w:rPr>
          <w:lang w:val="it-IT"/>
        </w:rPr>
        <w:lastRenderedPageBreak/>
        <w:t>KOMMENTAR</w:t>
      </w:r>
    </w:p>
    <w:p w:rsidR="005F2F75" w:rsidRDefault="005F2F75" w:rsidP="005F2F75">
      <w:pPr>
        <w:rPr>
          <w:lang w:val="it-IT"/>
        </w:rPr>
      </w:pPr>
      <w:r>
        <w:rPr>
          <w:lang w:val="it-IT"/>
        </w:rPr>
        <w:t xml:space="preserve">Si haec festivitas sanctorum evenerit </w:t>
      </w:r>
      <w:r w:rsidRPr="005E47A1">
        <w:rPr>
          <w:lang w:val="la-Latn"/>
        </w:rPr>
        <w:t>|</w:t>
      </w:r>
      <w:r>
        <w:rPr>
          <w:lang w:val="it-IT"/>
        </w:rPr>
        <w:t>R</w:t>
      </w:r>
      <w:r w:rsidRPr="005E47A1">
        <w:rPr>
          <w:lang w:val="la-Latn"/>
        </w:rPr>
        <w:t>|</w:t>
      </w:r>
      <w:r>
        <w:rPr>
          <w:lang w:val="it-IT"/>
        </w:rPr>
        <w:t xml:space="preserve"> ip</w:t>
      </w:r>
      <w:r w:rsidR="00923B20">
        <w:rPr>
          <w:lang w:val="it-IT"/>
        </w:rPr>
        <w:t>sam septuagesimam venerit, tunc</w:t>
      </w:r>
      <w:r>
        <w:rPr>
          <w:lang w:val="it-IT"/>
        </w:rPr>
        <w:t xml:space="preserve"> </w:t>
      </w:r>
      <w:r w:rsidR="00923B20">
        <w:rPr>
          <w:lang w:val="it-IT"/>
        </w:rPr>
        <w:t xml:space="preserve">AD VESPERAS dicitur in suffragio AC </w:t>
      </w:r>
      <w:r w:rsidR="00923B20" w:rsidRPr="008811E0">
        <w:rPr>
          <w:rStyle w:val="Incipit"/>
        </w:rPr>
        <w:t>Ut</w:t>
      </w:r>
      <w:r w:rsidR="00923B20">
        <w:rPr>
          <w:lang w:val="it-IT"/>
        </w:rPr>
        <w:t xml:space="preserve"> </w:t>
      </w:r>
      <w:r w:rsidR="00923B20" w:rsidRPr="008811E0">
        <w:rPr>
          <w:rStyle w:val="Incipit"/>
        </w:rPr>
        <w:t>vidit</w:t>
      </w:r>
      <w:r w:rsidR="00923B20">
        <w:rPr>
          <w:lang w:val="it-IT"/>
        </w:rPr>
        <w:t xml:space="preserve">. AD MATUTINAS. AN </w:t>
      </w:r>
      <w:r w:rsidR="00923B20" w:rsidRPr="008811E0">
        <w:rPr>
          <w:rStyle w:val="Incipit"/>
        </w:rPr>
        <w:t>Beatus</w:t>
      </w:r>
      <w:r w:rsidR="00923B20">
        <w:rPr>
          <w:lang w:val="it-IT"/>
        </w:rPr>
        <w:t xml:space="preserve"> </w:t>
      </w:r>
      <w:r w:rsidR="00923B20" w:rsidRPr="008811E0">
        <w:rPr>
          <w:rStyle w:val="Incipit"/>
        </w:rPr>
        <w:t>es</w:t>
      </w:r>
      <w:r w:rsidR="00923B20">
        <w:rPr>
          <w:lang w:val="it-IT"/>
        </w:rPr>
        <w:t>. IN SECUNDA VESPERA A</w:t>
      </w:r>
      <w:r w:rsidR="008811E0">
        <w:rPr>
          <w:lang w:val="it-IT"/>
        </w:rPr>
        <w:t>M</w:t>
      </w:r>
      <w:r w:rsidR="00923B20">
        <w:rPr>
          <w:lang w:val="it-IT"/>
        </w:rPr>
        <w:t xml:space="preserve"> </w:t>
      </w:r>
      <w:r w:rsidR="00923B20" w:rsidRPr="008811E0">
        <w:rPr>
          <w:rStyle w:val="Incipit"/>
        </w:rPr>
        <w:t>Egregie</w:t>
      </w:r>
      <w:r w:rsidR="00923B20">
        <w:rPr>
          <w:lang w:val="it-IT"/>
        </w:rPr>
        <w:t>. Orationes ut supra.</w:t>
      </w:r>
    </w:p>
    <w:p w:rsidR="005A6D38" w:rsidRDefault="00026FCE" w:rsidP="005A6D38">
      <w:pPr>
        <w:pStyle w:val="berschrift1"/>
        <w:rPr>
          <w:lang w:val="it-IT"/>
        </w:rPr>
      </w:pPr>
      <w:r>
        <w:rPr>
          <w:lang w:val="it-IT"/>
        </w:rPr>
        <w:t>IN FESTO SANCTAE AGNETIS</w:t>
      </w:r>
    </w:p>
    <w:p w:rsidR="00E852A0" w:rsidRDefault="005A6D38" w:rsidP="005A6D38">
      <w:pPr>
        <w:rPr>
          <w:lang w:val="it-IT"/>
        </w:rPr>
      </w:pPr>
      <w:r>
        <w:rPr>
          <w:lang w:val="it-IT"/>
        </w:rPr>
        <w:t xml:space="preserve">PROCESSIO ad eius </w:t>
      </w:r>
      <w:r w:rsidRPr="00E852A0">
        <w:rPr>
          <w:rStyle w:val="Ort"/>
        </w:rPr>
        <w:t>altare</w:t>
      </w:r>
      <w:r>
        <w:rPr>
          <w:lang w:val="it-IT"/>
        </w:rPr>
        <w:t xml:space="preserve"> cum cruce, candelis et turibulo. </w:t>
      </w:r>
      <w:r w:rsidRPr="00E852A0">
        <w:rPr>
          <w:rStyle w:val="Funktion"/>
        </w:rPr>
        <w:t>Presbyter</w:t>
      </w:r>
      <w:r>
        <w:rPr>
          <w:lang w:val="it-IT"/>
        </w:rPr>
        <w:t xml:space="preserve"> et </w:t>
      </w:r>
      <w:r w:rsidRPr="00E852A0">
        <w:rPr>
          <w:rStyle w:val="Funktion"/>
        </w:rPr>
        <w:t>cantor</w:t>
      </w:r>
      <w:r>
        <w:rPr>
          <w:lang w:val="it-IT"/>
        </w:rPr>
        <w:t xml:space="preserve"> induti cappis praecedant. RP</w:t>
      </w:r>
      <w:r w:rsidR="00E852A0">
        <w:rPr>
          <w:lang w:val="it-IT"/>
        </w:rPr>
        <w:t>P</w:t>
      </w:r>
      <w:r>
        <w:rPr>
          <w:lang w:val="it-IT"/>
        </w:rPr>
        <w:t xml:space="preserve"> </w:t>
      </w:r>
      <w:r w:rsidRPr="00E852A0">
        <w:rPr>
          <w:rStyle w:val="Incipit"/>
        </w:rPr>
        <w:t>Pulchra</w:t>
      </w:r>
      <w:r>
        <w:rPr>
          <w:lang w:val="it-IT"/>
        </w:rPr>
        <w:t xml:space="preserve"> </w:t>
      </w:r>
      <w:r w:rsidRPr="00E852A0">
        <w:rPr>
          <w:rStyle w:val="Incipit"/>
        </w:rPr>
        <w:t>facie</w:t>
      </w:r>
      <w:r>
        <w:rPr>
          <w:lang w:val="it-IT"/>
        </w:rPr>
        <w:t xml:space="preserve">. RV </w:t>
      </w:r>
      <w:r w:rsidRPr="00E852A0">
        <w:rPr>
          <w:rStyle w:val="Incipit"/>
        </w:rPr>
        <w:t>Spec</w:t>
      </w:r>
      <w:r w:rsidRPr="00E62AE2">
        <w:rPr>
          <w:rStyle w:val="Incipit"/>
        </w:rPr>
        <w:t>ie</w:t>
      </w:r>
      <w:r>
        <w:rPr>
          <w:lang w:val="it-IT"/>
        </w:rPr>
        <w:t xml:space="preserve"> </w:t>
      </w:r>
      <w:r w:rsidRPr="00E852A0">
        <w:rPr>
          <w:rStyle w:val="Incipit"/>
        </w:rPr>
        <w:t>tua</w:t>
      </w:r>
      <w:r>
        <w:rPr>
          <w:lang w:val="it-IT"/>
        </w:rPr>
        <w:t xml:space="preserve">. VS </w:t>
      </w:r>
      <w:r w:rsidRPr="00E852A0">
        <w:rPr>
          <w:rStyle w:val="Incipit"/>
        </w:rPr>
        <w:t>Specie</w:t>
      </w:r>
      <w:r>
        <w:rPr>
          <w:lang w:val="it-IT"/>
        </w:rPr>
        <w:t xml:space="preserve"> </w:t>
      </w:r>
      <w:r w:rsidRPr="00E852A0">
        <w:rPr>
          <w:rStyle w:val="Incipit"/>
        </w:rPr>
        <w:t>tua</w:t>
      </w:r>
      <w:r>
        <w:rPr>
          <w:lang w:val="it-IT"/>
        </w:rPr>
        <w:t xml:space="preserve">. AM </w:t>
      </w:r>
      <w:r w:rsidRPr="00E852A0">
        <w:rPr>
          <w:rStyle w:val="Incipit"/>
        </w:rPr>
        <w:t>Christi</w:t>
      </w:r>
      <w:r>
        <w:rPr>
          <w:lang w:val="it-IT"/>
        </w:rPr>
        <w:t xml:space="preserve"> </w:t>
      </w:r>
      <w:r w:rsidRPr="00E852A0">
        <w:rPr>
          <w:rStyle w:val="Incipit"/>
        </w:rPr>
        <w:t>virgo</w:t>
      </w:r>
      <w:r w:rsidR="00E852A0">
        <w:rPr>
          <w:lang w:val="it-IT"/>
        </w:rPr>
        <w:t xml:space="preserve">. PSMA </w:t>
      </w:r>
      <w:r w:rsidR="00E852A0" w:rsidRPr="00E852A0">
        <w:rPr>
          <w:rStyle w:val="Incipit"/>
        </w:rPr>
        <w:t>Magnificat</w:t>
      </w:r>
      <w:r w:rsidR="00E852A0">
        <w:rPr>
          <w:lang w:val="it-IT"/>
        </w:rPr>
        <w:t xml:space="preserve">. OR </w:t>
      </w:r>
      <w:r w:rsidR="00E852A0" w:rsidRPr="00E852A0">
        <w:rPr>
          <w:rStyle w:val="Incipit"/>
        </w:rPr>
        <w:t>Omnipotens</w:t>
      </w:r>
      <w:r w:rsidR="00E852A0">
        <w:rPr>
          <w:lang w:val="it-IT"/>
        </w:rPr>
        <w:t xml:space="preserve"> </w:t>
      </w:r>
      <w:r w:rsidR="00E852A0" w:rsidRPr="00E852A0">
        <w:rPr>
          <w:rStyle w:val="Incipit"/>
        </w:rPr>
        <w:t>sempiterne</w:t>
      </w:r>
      <w:r w:rsidR="00E852A0">
        <w:rPr>
          <w:lang w:val="it-IT"/>
        </w:rPr>
        <w:t xml:space="preserve"> </w:t>
      </w:r>
      <w:r w:rsidR="00E852A0" w:rsidRPr="00E852A0">
        <w:rPr>
          <w:rStyle w:val="Incipit"/>
        </w:rPr>
        <w:t>deus</w:t>
      </w:r>
      <w:r w:rsidR="00E852A0">
        <w:rPr>
          <w:lang w:val="it-IT"/>
        </w:rPr>
        <w:t xml:space="preserve">. In suffragio [de sancta Maria] AC </w:t>
      </w:r>
      <w:r w:rsidR="00E852A0" w:rsidRPr="00E852A0">
        <w:rPr>
          <w:rStyle w:val="Incipit"/>
        </w:rPr>
        <w:t>Quando</w:t>
      </w:r>
      <w:r w:rsidR="00E852A0">
        <w:rPr>
          <w:lang w:val="it-IT"/>
        </w:rPr>
        <w:t xml:space="preserve"> </w:t>
      </w:r>
      <w:r w:rsidR="00E852A0" w:rsidRPr="00E852A0">
        <w:rPr>
          <w:rStyle w:val="Incipit"/>
        </w:rPr>
        <w:t>natus</w:t>
      </w:r>
      <w:r w:rsidR="00E852A0">
        <w:rPr>
          <w:lang w:val="it-IT"/>
        </w:rPr>
        <w:t>.</w:t>
      </w:r>
    </w:p>
    <w:p w:rsidR="00E852A0" w:rsidRDefault="00E852A0" w:rsidP="005A6D38">
      <w:pPr>
        <w:rPr>
          <w:lang w:val="it-IT"/>
        </w:rPr>
      </w:pPr>
      <w:r>
        <w:rPr>
          <w:lang w:val="it-IT"/>
        </w:rPr>
        <w:t>COMPLETORIUM ibidem cantetur.</w:t>
      </w:r>
    </w:p>
    <w:p w:rsidR="005A6D38" w:rsidRDefault="00E852A0" w:rsidP="005A6D38">
      <w:pPr>
        <w:rPr>
          <w:lang w:val="it-IT"/>
        </w:rPr>
      </w:pPr>
      <w:r>
        <w:rPr>
          <w:lang w:val="it-IT"/>
        </w:rPr>
        <w:t xml:space="preserve">AD MATUTINAS INV </w:t>
      </w:r>
      <w:r w:rsidRPr="00E852A0">
        <w:rPr>
          <w:rStyle w:val="Incipit"/>
        </w:rPr>
        <w:t>Regem</w:t>
      </w:r>
      <w:r>
        <w:rPr>
          <w:lang w:val="it-IT"/>
        </w:rPr>
        <w:t xml:space="preserve"> </w:t>
      </w:r>
      <w:r w:rsidRPr="00E852A0">
        <w:rPr>
          <w:rStyle w:val="Incipit"/>
        </w:rPr>
        <w:t>virginum</w:t>
      </w:r>
      <w:r>
        <w:rPr>
          <w:lang w:val="it-IT"/>
        </w:rPr>
        <w:t>. Passi</w:t>
      </w:r>
      <w:r w:rsidR="006E59E4">
        <w:rPr>
          <w:lang w:val="it-IT"/>
        </w:rPr>
        <w:t>o eius legatur. Psalmi et versus</w:t>
      </w:r>
      <w:r>
        <w:rPr>
          <w:lang w:val="it-IT"/>
        </w:rPr>
        <w:t xml:space="preserve"> de virginibus. Historia per totum canitur. EV </w:t>
      </w:r>
      <w:r w:rsidRPr="00E852A0">
        <w:rPr>
          <w:rStyle w:val="Incipit"/>
        </w:rPr>
        <w:t>Simile</w:t>
      </w:r>
      <w:r>
        <w:rPr>
          <w:lang w:val="it-IT"/>
        </w:rPr>
        <w:t xml:space="preserve"> </w:t>
      </w:r>
      <w:r w:rsidRPr="00E852A0">
        <w:rPr>
          <w:rStyle w:val="Incipit"/>
        </w:rPr>
        <w:t>est</w:t>
      </w:r>
      <w:r>
        <w:rPr>
          <w:lang w:val="it-IT"/>
        </w:rPr>
        <w:t xml:space="preserve"> </w:t>
      </w:r>
      <w:r w:rsidRPr="00E852A0">
        <w:rPr>
          <w:rStyle w:val="Incipit"/>
        </w:rPr>
        <w:t>regnum</w:t>
      </w:r>
      <w:r>
        <w:rPr>
          <w:lang w:val="it-IT"/>
        </w:rPr>
        <w:t xml:space="preserve"> </w:t>
      </w:r>
      <w:r w:rsidRPr="00E852A0">
        <w:rPr>
          <w:rStyle w:val="Incipit"/>
        </w:rPr>
        <w:t>caelorum</w:t>
      </w:r>
      <w:r>
        <w:rPr>
          <w:lang w:val="it-IT"/>
        </w:rPr>
        <w:t xml:space="preserve"> </w:t>
      </w:r>
      <w:r w:rsidRPr="00E852A0">
        <w:rPr>
          <w:rStyle w:val="Incipit"/>
        </w:rPr>
        <w:t>decem</w:t>
      </w:r>
      <w:r>
        <w:rPr>
          <w:lang w:val="it-IT"/>
        </w:rPr>
        <w:t>.</w:t>
      </w:r>
    </w:p>
    <w:p w:rsidR="00E852A0" w:rsidRDefault="00E852A0" w:rsidP="005A6D38">
      <w:pPr>
        <w:rPr>
          <w:lang w:val="it-IT"/>
        </w:rPr>
      </w:pPr>
      <w:r>
        <w:rPr>
          <w:lang w:val="it-IT"/>
        </w:rPr>
        <w:t xml:space="preserve">[AD LAUDES] AB </w:t>
      </w:r>
      <w:r w:rsidRPr="00745BB3">
        <w:rPr>
          <w:rStyle w:val="Incipit"/>
        </w:rPr>
        <w:t>Ecce</w:t>
      </w:r>
      <w:r>
        <w:rPr>
          <w:lang w:val="it-IT"/>
        </w:rPr>
        <w:t xml:space="preserve"> </w:t>
      </w:r>
      <w:r w:rsidRPr="00745BB3">
        <w:rPr>
          <w:rStyle w:val="Incipit"/>
        </w:rPr>
        <w:t>quod</w:t>
      </w:r>
      <w:r>
        <w:rPr>
          <w:lang w:val="it-IT"/>
        </w:rPr>
        <w:t xml:space="preserve"> </w:t>
      </w:r>
      <w:r w:rsidRPr="00745BB3">
        <w:rPr>
          <w:rStyle w:val="Incipit"/>
        </w:rPr>
        <w:t>concupivi</w:t>
      </w:r>
      <w:r>
        <w:rPr>
          <w:lang w:val="it-IT"/>
        </w:rPr>
        <w:t xml:space="preserve">. Oratio ut supra. In suffragio [de sancta Maria] AC </w:t>
      </w:r>
      <w:r w:rsidRPr="00745BB3">
        <w:rPr>
          <w:rStyle w:val="Incipit"/>
        </w:rPr>
        <w:t>Germinavit</w:t>
      </w:r>
      <w:r>
        <w:rPr>
          <w:lang w:val="it-IT"/>
        </w:rPr>
        <w:t>.</w:t>
      </w:r>
    </w:p>
    <w:p w:rsidR="00E852A0" w:rsidRDefault="00E852A0" w:rsidP="005A6D38">
      <w:pPr>
        <w:rPr>
          <w:lang w:val="it-IT"/>
        </w:rPr>
      </w:pPr>
      <w:r>
        <w:rPr>
          <w:lang w:val="it-IT"/>
        </w:rPr>
        <w:t>AD CURSUS LAUDES.</w:t>
      </w:r>
    </w:p>
    <w:p w:rsidR="00E852A0" w:rsidRDefault="00E852A0" w:rsidP="005A6D38">
      <w:pPr>
        <w:rPr>
          <w:lang w:val="it-IT"/>
        </w:rPr>
      </w:pPr>
      <w:r>
        <w:rPr>
          <w:lang w:val="it-IT"/>
        </w:rPr>
        <w:t>AD PROCESSIONEM RPP</w:t>
      </w:r>
      <w:r w:rsidR="008423FA">
        <w:rPr>
          <w:lang w:val="it-IT"/>
        </w:rPr>
        <w:t xml:space="preserve"> </w:t>
      </w:r>
      <w:r w:rsidRPr="00745BB3">
        <w:rPr>
          <w:rStyle w:val="Incipit"/>
        </w:rPr>
        <w:t>Mel</w:t>
      </w:r>
      <w:r>
        <w:rPr>
          <w:lang w:val="it-IT"/>
        </w:rPr>
        <w:t xml:space="preserve"> </w:t>
      </w:r>
      <w:r w:rsidRPr="00745BB3">
        <w:rPr>
          <w:rStyle w:val="Incipit"/>
        </w:rPr>
        <w:t>et</w:t>
      </w:r>
      <w:r>
        <w:rPr>
          <w:lang w:val="it-IT"/>
        </w:rPr>
        <w:t xml:space="preserve"> </w:t>
      </w:r>
      <w:r w:rsidRPr="00745BB3">
        <w:rPr>
          <w:rStyle w:val="Incipit"/>
        </w:rPr>
        <w:t>lac</w:t>
      </w:r>
      <w:r>
        <w:rPr>
          <w:lang w:val="it-IT"/>
        </w:rPr>
        <w:t xml:space="preserve"> </w:t>
      </w:r>
      <w:r w:rsidRPr="00745BB3">
        <w:rPr>
          <w:rStyle w:val="Incipit"/>
        </w:rPr>
        <w:t>ex</w:t>
      </w:r>
      <w:r>
        <w:rPr>
          <w:lang w:val="it-IT"/>
        </w:rPr>
        <w:t xml:space="preserve"> </w:t>
      </w:r>
      <w:r w:rsidRPr="00745BB3">
        <w:rPr>
          <w:rStyle w:val="Incipit"/>
        </w:rPr>
        <w:t>eius</w:t>
      </w:r>
      <w:r w:rsidR="00745BB3">
        <w:rPr>
          <w:lang w:val="it-IT"/>
        </w:rPr>
        <w:t>.</w:t>
      </w:r>
    </w:p>
    <w:p w:rsidR="00745BB3" w:rsidRDefault="00241847" w:rsidP="005A6D38">
      <w:pPr>
        <w:rPr>
          <w:lang w:val="it-IT"/>
        </w:rPr>
      </w:pPr>
      <w:r>
        <w:rPr>
          <w:lang w:val="it-IT"/>
        </w:rPr>
        <w:t xml:space="preserve">AD MISSAM [IN] </w:t>
      </w:r>
      <w:r w:rsidRPr="008D1EB5">
        <w:rPr>
          <w:rStyle w:val="Incipit"/>
        </w:rPr>
        <w:t>Me</w:t>
      </w:r>
      <w:r>
        <w:rPr>
          <w:lang w:val="it-IT"/>
        </w:rPr>
        <w:t xml:space="preserve"> </w:t>
      </w:r>
      <w:r w:rsidRPr="008D1EB5">
        <w:rPr>
          <w:rStyle w:val="Incipit"/>
        </w:rPr>
        <w:t>expectaverunt</w:t>
      </w:r>
      <w:r>
        <w:rPr>
          <w:lang w:val="it-IT"/>
        </w:rPr>
        <w:t xml:space="preserve">. OR </w:t>
      </w:r>
      <w:r w:rsidRPr="008D1EB5">
        <w:rPr>
          <w:rStyle w:val="Incipit"/>
        </w:rPr>
        <w:t>Omnipotens</w:t>
      </w:r>
      <w:r>
        <w:rPr>
          <w:lang w:val="it-IT"/>
        </w:rPr>
        <w:t xml:space="preserve"> </w:t>
      </w:r>
      <w:r w:rsidRPr="008D1EB5">
        <w:rPr>
          <w:rStyle w:val="Incipit"/>
        </w:rPr>
        <w:t>sempiterne</w:t>
      </w:r>
      <w:r>
        <w:rPr>
          <w:lang w:val="it-IT"/>
        </w:rPr>
        <w:t xml:space="preserve"> </w:t>
      </w:r>
      <w:r w:rsidRPr="008D1EB5">
        <w:rPr>
          <w:rStyle w:val="Incipit"/>
        </w:rPr>
        <w:t>deus</w:t>
      </w:r>
      <w:r>
        <w:rPr>
          <w:lang w:val="it-IT"/>
        </w:rPr>
        <w:t xml:space="preserve">. EP </w:t>
      </w:r>
      <w:r w:rsidRPr="008D1EB5">
        <w:rPr>
          <w:rStyle w:val="Incipit"/>
        </w:rPr>
        <w:t>Confitebor</w:t>
      </w:r>
      <w:r>
        <w:rPr>
          <w:lang w:val="it-IT"/>
        </w:rPr>
        <w:t xml:space="preserve">. GR </w:t>
      </w:r>
      <w:r w:rsidRPr="008D1EB5">
        <w:rPr>
          <w:rStyle w:val="Incipit"/>
        </w:rPr>
        <w:t>Diffusa</w:t>
      </w:r>
      <w:r>
        <w:rPr>
          <w:lang w:val="it-IT"/>
        </w:rPr>
        <w:t xml:space="preserve"> </w:t>
      </w:r>
      <w:r w:rsidRPr="008D1EB5">
        <w:rPr>
          <w:rStyle w:val="Incipit"/>
        </w:rPr>
        <w:t>est</w:t>
      </w:r>
      <w:r>
        <w:rPr>
          <w:lang w:val="it-IT"/>
        </w:rPr>
        <w:t xml:space="preserve">. ALV </w:t>
      </w:r>
      <w:r w:rsidRPr="005E47A1">
        <w:rPr>
          <w:lang w:val="la-Latn"/>
        </w:rPr>
        <w:t>|</w:t>
      </w:r>
      <w:r>
        <w:rPr>
          <w:lang w:val="it-IT"/>
        </w:rPr>
        <w:t>R</w:t>
      </w:r>
      <w:r w:rsidRPr="005E47A1">
        <w:rPr>
          <w:lang w:val="la-Latn"/>
        </w:rPr>
        <w:t>|</w:t>
      </w:r>
      <w:r>
        <w:rPr>
          <w:lang w:val="it-IT"/>
        </w:rPr>
        <w:t xml:space="preserve">. SE </w:t>
      </w:r>
      <w:r w:rsidRPr="008D1EB5">
        <w:rPr>
          <w:rStyle w:val="Incipit"/>
        </w:rPr>
        <w:t>E|RE::xultent|</w:t>
      </w:r>
      <w:r>
        <w:rPr>
          <w:lang w:val="it-IT"/>
        </w:rPr>
        <w:t xml:space="preserve">. TR </w:t>
      </w:r>
      <w:r w:rsidRPr="008D1EB5">
        <w:rPr>
          <w:rStyle w:val="Incipit"/>
        </w:rPr>
        <w:t>Qui</w:t>
      </w:r>
      <w:r>
        <w:rPr>
          <w:lang w:val="it-IT"/>
        </w:rPr>
        <w:t xml:space="preserve"> </w:t>
      </w:r>
      <w:r w:rsidRPr="008D1EB5">
        <w:rPr>
          <w:rStyle w:val="Incipit"/>
        </w:rPr>
        <w:t>seminant</w:t>
      </w:r>
      <w:r>
        <w:rPr>
          <w:lang w:val="it-IT"/>
        </w:rPr>
        <w:t xml:space="preserve">. EV </w:t>
      </w:r>
      <w:r w:rsidRPr="008D1EB5">
        <w:rPr>
          <w:rStyle w:val="Incipit"/>
        </w:rPr>
        <w:t>Simile</w:t>
      </w:r>
      <w:r>
        <w:rPr>
          <w:lang w:val="it-IT"/>
        </w:rPr>
        <w:t xml:space="preserve"> </w:t>
      </w:r>
      <w:r w:rsidR="00AD2B68" w:rsidRPr="008D1EB5">
        <w:rPr>
          <w:rStyle w:val="Incipit"/>
        </w:rPr>
        <w:t>(36r</w:t>
      </w:r>
      <w:r w:rsidR="00AD2B68">
        <w:rPr>
          <w:rStyle w:val="Incipit"/>
        </w:rPr>
        <w:t>)</w:t>
      </w:r>
      <w:r>
        <w:rPr>
          <w:lang w:val="it-IT"/>
        </w:rPr>
        <w:t xml:space="preserve"> </w:t>
      </w:r>
      <w:r w:rsidRPr="008D1EB5">
        <w:rPr>
          <w:rStyle w:val="Incipit"/>
        </w:rPr>
        <w:t>est</w:t>
      </w:r>
      <w:r>
        <w:rPr>
          <w:lang w:val="it-IT"/>
        </w:rPr>
        <w:t xml:space="preserve"> </w:t>
      </w:r>
      <w:r w:rsidRPr="008D1EB5">
        <w:rPr>
          <w:rStyle w:val="Incipit"/>
        </w:rPr>
        <w:t>regnum</w:t>
      </w:r>
      <w:r>
        <w:rPr>
          <w:lang w:val="it-IT"/>
        </w:rPr>
        <w:t xml:space="preserve"> </w:t>
      </w:r>
      <w:r w:rsidRPr="008D1EB5">
        <w:rPr>
          <w:rStyle w:val="Incipit"/>
        </w:rPr>
        <w:t>caelorum</w:t>
      </w:r>
      <w:r>
        <w:rPr>
          <w:lang w:val="it-IT"/>
        </w:rPr>
        <w:t xml:space="preserve"> </w:t>
      </w:r>
      <w:r w:rsidRPr="008D1EB5">
        <w:rPr>
          <w:rStyle w:val="Incipit"/>
        </w:rPr>
        <w:t>decem</w:t>
      </w:r>
      <w:r>
        <w:rPr>
          <w:lang w:val="it-IT"/>
        </w:rPr>
        <w:t xml:space="preserve">. OF </w:t>
      </w:r>
      <w:r w:rsidRPr="008D1EB5">
        <w:rPr>
          <w:rStyle w:val="Incipit"/>
        </w:rPr>
        <w:t>Offerentur</w:t>
      </w:r>
      <w:r>
        <w:rPr>
          <w:lang w:val="it-IT"/>
        </w:rPr>
        <w:t xml:space="preserve"> minus. CO </w:t>
      </w:r>
      <w:r w:rsidRPr="008D1EB5">
        <w:rPr>
          <w:rStyle w:val="Incipit"/>
        </w:rPr>
        <w:t>Quinque</w:t>
      </w:r>
      <w:r>
        <w:rPr>
          <w:lang w:val="it-IT"/>
        </w:rPr>
        <w:t xml:space="preserve"> </w:t>
      </w:r>
      <w:r w:rsidRPr="008D1EB5">
        <w:rPr>
          <w:rStyle w:val="Incipit"/>
        </w:rPr>
        <w:t>prudentes</w:t>
      </w:r>
      <w:r>
        <w:rPr>
          <w:lang w:val="it-IT"/>
        </w:rPr>
        <w:t>.</w:t>
      </w:r>
    </w:p>
    <w:p w:rsidR="00241847" w:rsidRDefault="00241847" w:rsidP="005A6D38">
      <w:pPr>
        <w:rPr>
          <w:lang w:val="it-IT"/>
        </w:rPr>
      </w:pPr>
      <w:r>
        <w:rPr>
          <w:lang w:val="it-IT"/>
        </w:rPr>
        <w:t>SEXTA ibidem cantetur.</w:t>
      </w:r>
    </w:p>
    <w:p w:rsidR="008D1EB5" w:rsidRDefault="00241847" w:rsidP="005A6D38">
      <w:pPr>
        <w:rPr>
          <w:lang w:val="it-IT"/>
        </w:rPr>
      </w:pPr>
      <w:r>
        <w:rPr>
          <w:lang w:val="it-IT"/>
        </w:rPr>
        <w:t xml:space="preserve">IN SECUNDA VESPERA AN </w:t>
      </w:r>
      <w:r w:rsidRPr="008D1EB5">
        <w:rPr>
          <w:rStyle w:val="Incipit"/>
        </w:rPr>
        <w:t>Ingressa</w:t>
      </w:r>
      <w:r>
        <w:rPr>
          <w:lang w:val="it-IT"/>
        </w:rPr>
        <w:t xml:space="preserve"> </w:t>
      </w:r>
      <w:r w:rsidRPr="008D1EB5">
        <w:rPr>
          <w:rStyle w:val="Incipit"/>
        </w:rPr>
        <w:t>Agnes</w:t>
      </w:r>
      <w:r>
        <w:rPr>
          <w:lang w:val="it-IT"/>
        </w:rPr>
        <w:t xml:space="preserve">. PS </w:t>
      </w:r>
      <w:r w:rsidRPr="008D1EB5">
        <w:rPr>
          <w:rStyle w:val="Incipit"/>
        </w:rPr>
        <w:t>Dixit</w:t>
      </w:r>
      <w:r>
        <w:rPr>
          <w:lang w:val="it-IT"/>
        </w:rPr>
        <w:t xml:space="preserve"> </w:t>
      </w:r>
      <w:r w:rsidRPr="008D1EB5">
        <w:rPr>
          <w:rStyle w:val="Incipit"/>
        </w:rPr>
        <w:t>dominus</w:t>
      </w:r>
      <w:r>
        <w:rPr>
          <w:lang w:val="it-IT"/>
        </w:rPr>
        <w:t>.</w:t>
      </w:r>
      <w:r w:rsidR="00C848FC">
        <w:rPr>
          <w:lang w:val="it-IT"/>
        </w:rPr>
        <w:t xml:space="preserve"> AN </w:t>
      </w:r>
      <w:r w:rsidR="00C848FC" w:rsidRPr="008D1EB5">
        <w:rPr>
          <w:rStyle w:val="Incipit"/>
        </w:rPr>
        <w:t>Mecum</w:t>
      </w:r>
      <w:r w:rsidR="00C848FC">
        <w:rPr>
          <w:lang w:val="it-IT"/>
        </w:rPr>
        <w:t xml:space="preserve"> </w:t>
      </w:r>
      <w:r w:rsidR="00C848FC" w:rsidRPr="008D1EB5">
        <w:rPr>
          <w:rStyle w:val="Incipit"/>
        </w:rPr>
        <w:t>enim</w:t>
      </w:r>
      <w:r w:rsidR="00C848FC">
        <w:rPr>
          <w:lang w:val="it-IT"/>
        </w:rPr>
        <w:t xml:space="preserve">. PS </w:t>
      </w:r>
      <w:r w:rsidR="00C848FC" w:rsidRPr="008D1EB5">
        <w:rPr>
          <w:rStyle w:val="Incipit"/>
        </w:rPr>
        <w:t>Laudate</w:t>
      </w:r>
      <w:r w:rsidR="00C848FC">
        <w:rPr>
          <w:lang w:val="it-IT"/>
        </w:rPr>
        <w:t xml:space="preserve"> </w:t>
      </w:r>
      <w:r w:rsidR="00C848FC" w:rsidRPr="008D1EB5">
        <w:rPr>
          <w:rStyle w:val="Incipit"/>
        </w:rPr>
        <w:t>pueri</w:t>
      </w:r>
      <w:r w:rsidR="00C848FC">
        <w:rPr>
          <w:lang w:val="it-IT"/>
        </w:rPr>
        <w:t xml:space="preserve">. AN </w:t>
      </w:r>
      <w:r w:rsidR="00C848FC" w:rsidRPr="008D1EB5">
        <w:rPr>
          <w:rStyle w:val="Incipit"/>
        </w:rPr>
        <w:t>Anulo</w:t>
      </w:r>
      <w:r w:rsidR="00C848FC">
        <w:rPr>
          <w:lang w:val="it-IT"/>
        </w:rPr>
        <w:t xml:space="preserve"> </w:t>
      </w:r>
      <w:r w:rsidR="00C848FC" w:rsidRPr="008D1EB5">
        <w:rPr>
          <w:rStyle w:val="Incipit"/>
        </w:rPr>
        <w:t>suo</w:t>
      </w:r>
      <w:r w:rsidR="00C848FC">
        <w:rPr>
          <w:lang w:val="it-IT"/>
        </w:rPr>
        <w:t xml:space="preserve">. PS </w:t>
      </w:r>
      <w:r w:rsidR="00C848FC" w:rsidRPr="008D1EB5">
        <w:rPr>
          <w:rStyle w:val="Incipit"/>
        </w:rPr>
        <w:t>Laetatus</w:t>
      </w:r>
      <w:r w:rsidR="00C848FC">
        <w:rPr>
          <w:lang w:val="it-IT"/>
        </w:rPr>
        <w:t xml:space="preserve">. AN </w:t>
      </w:r>
      <w:r w:rsidR="00C848FC" w:rsidRPr="008D1EB5">
        <w:rPr>
          <w:rStyle w:val="Incipit"/>
        </w:rPr>
        <w:t>Congaudete</w:t>
      </w:r>
      <w:r w:rsidR="00C848FC">
        <w:rPr>
          <w:lang w:val="it-IT"/>
        </w:rPr>
        <w:t xml:space="preserve">. PS </w:t>
      </w:r>
      <w:r w:rsidR="00C848FC" w:rsidRPr="008D1EB5">
        <w:rPr>
          <w:rStyle w:val="Incipit"/>
        </w:rPr>
        <w:t>Nisi</w:t>
      </w:r>
      <w:r w:rsidR="00C848FC">
        <w:rPr>
          <w:lang w:val="it-IT"/>
        </w:rPr>
        <w:t xml:space="preserve"> </w:t>
      </w:r>
      <w:r w:rsidR="00C848FC" w:rsidRPr="008D1EB5">
        <w:rPr>
          <w:rStyle w:val="Incipit"/>
        </w:rPr>
        <w:t>dominus</w:t>
      </w:r>
      <w:r w:rsidR="00C848FC">
        <w:rPr>
          <w:lang w:val="it-IT"/>
        </w:rPr>
        <w:t xml:space="preserve">. AN </w:t>
      </w:r>
      <w:r w:rsidR="00C848FC" w:rsidRPr="008D1EB5">
        <w:rPr>
          <w:rStyle w:val="Incipit"/>
        </w:rPr>
        <w:t>Ecce</w:t>
      </w:r>
      <w:r w:rsidR="00C848FC">
        <w:rPr>
          <w:lang w:val="it-IT"/>
        </w:rPr>
        <w:t xml:space="preserve"> </w:t>
      </w:r>
      <w:r w:rsidR="00C848FC" w:rsidRPr="008D1EB5">
        <w:rPr>
          <w:rStyle w:val="Incipit"/>
        </w:rPr>
        <w:t>quod</w:t>
      </w:r>
      <w:r w:rsidR="00C848FC">
        <w:rPr>
          <w:lang w:val="it-IT"/>
        </w:rPr>
        <w:t xml:space="preserve"> et PS </w:t>
      </w:r>
      <w:r w:rsidR="00C848FC" w:rsidRPr="008D1EB5">
        <w:rPr>
          <w:rStyle w:val="Incipit"/>
        </w:rPr>
        <w:t>Lauda</w:t>
      </w:r>
      <w:r w:rsidR="00C848FC">
        <w:rPr>
          <w:lang w:val="it-IT"/>
        </w:rPr>
        <w:t xml:space="preserve"> </w:t>
      </w:r>
      <w:r w:rsidR="00C848FC" w:rsidRPr="008D1EB5">
        <w:rPr>
          <w:rStyle w:val="Incipit"/>
        </w:rPr>
        <w:t>Hierusalem</w:t>
      </w:r>
      <w:r w:rsidR="00C848FC">
        <w:rPr>
          <w:lang w:val="it-IT"/>
        </w:rPr>
        <w:t>. Hi psalmi per totum annum</w:t>
      </w:r>
      <w:r w:rsidR="008D1EB5">
        <w:rPr>
          <w:lang w:val="it-IT"/>
        </w:rPr>
        <w:t>,</w:t>
      </w:r>
      <w:r w:rsidR="00C848FC">
        <w:rPr>
          <w:lang w:val="it-IT"/>
        </w:rPr>
        <w:t xml:space="preserve"> si plenum officium est de virginibus</w:t>
      </w:r>
      <w:r w:rsidR="008D1EB5">
        <w:rPr>
          <w:lang w:val="it-IT"/>
        </w:rPr>
        <w:t>,</w:t>
      </w:r>
      <w:r w:rsidR="00C848FC">
        <w:rPr>
          <w:lang w:val="it-IT"/>
        </w:rPr>
        <w:t xml:space="preserve"> in secunda vespera canuntur. HY </w:t>
      </w:r>
      <w:r w:rsidR="00C848FC" w:rsidRPr="00263D95">
        <w:rPr>
          <w:rStyle w:val="Incipit"/>
        </w:rPr>
        <w:t>Virginis</w:t>
      </w:r>
      <w:r w:rsidR="00C848FC">
        <w:rPr>
          <w:lang w:val="it-IT"/>
        </w:rPr>
        <w:t xml:space="preserve"> </w:t>
      </w:r>
      <w:r w:rsidR="00C848FC" w:rsidRPr="00263D95">
        <w:rPr>
          <w:rStyle w:val="Incipit"/>
        </w:rPr>
        <w:t>proles</w:t>
      </w:r>
      <w:r w:rsidR="00C848FC">
        <w:rPr>
          <w:lang w:val="it-IT"/>
        </w:rPr>
        <w:t xml:space="preserve">. AM </w:t>
      </w:r>
      <w:r w:rsidR="00C848FC" w:rsidRPr="00263D95">
        <w:rPr>
          <w:rStyle w:val="Incipit"/>
        </w:rPr>
        <w:t>Beata</w:t>
      </w:r>
      <w:r w:rsidR="00C848FC">
        <w:rPr>
          <w:lang w:val="it-IT"/>
        </w:rPr>
        <w:t xml:space="preserve"> </w:t>
      </w:r>
      <w:r w:rsidR="00C848FC" w:rsidRPr="00263D95">
        <w:rPr>
          <w:rStyle w:val="Incipit"/>
        </w:rPr>
        <w:t>Agnes</w:t>
      </w:r>
      <w:r w:rsidR="00C848FC">
        <w:rPr>
          <w:lang w:val="it-IT"/>
        </w:rPr>
        <w:t>. Oratio ut supra. In s</w:t>
      </w:r>
      <w:r w:rsidR="008D1EB5">
        <w:rPr>
          <w:lang w:val="it-IT"/>
        </w:rPr>
        <w:t>uffragio de sancto Vincentio AC</w:t>
      </w:r>
      <w:r w:rsidR="00EA146B">
        <w:rPr>
          <w:lang w:val="it-IT"/>
        </w:rPr>
        <w:t xml:space="preserve"> </w:t>
      </w:r>
      <w:r w:rsidR="00C848FC" w:rsidRPr="00263D95">
        <w:rPr>
          <w:rStyle w:val="Incipit"/>
        </w:rPr>
        <w:t>Beatus</w:t>
      </w:r>
      <w:r w:rsidR="00C848FC">
        <w:rPr>
          <w:lang w:val="it-IT"/>
        </w:rPr>
        <w:t xml:space="preserve"> </w:t>
      </w:r>
      <w:r w:rsidR="00C848FC" w:rsidRPr="00263D95">
        <w:rPr>
          <w:rStyle w:val="Incipit"/>
        </w:rPr>
        <w:t>vir</w:t>
      </w:r>
      <w:r w:rsidR="00C848FC">
        <w:rPr>
          <w:lang w:val="it-IT"/>
        </w:rPr>
        <w:t>. OR</w:t>
      </w:r>
      <w:r w:rsidR="0007528B">
        <w:rPr>
          <w:lang w:val="it-IT"/>
        </w:rPr>
        <w:t>C</w:t>
      </w:r>
      <w:r w:rsidR="00C848FC">
        <w:rPr>
          <w:lang w:val="it-IT"/>
        </w:rPr>
        <w:t xml:space="preserve"> </w:t>
      </w:r>
      <w:r w:rsidR="00C848FC" w:rsidRPr="00263D95">
        <w:rPr>
          <w:rStyle w:val="Incipit"/>
        </w:rPr>
        <w:t>Adesto</w:t>
      </w:r>
      <w:r w:rsidR="00C848FC">
        <w:rPr>
          <w:lang w:val="it-IT"/>
        </w:rPr>
        <w:t xml:space="preserve"> </w:t>
      </w:r>
      <w:r w:rsidR="00C848FC" w:rsidRPr="00263D95">
        <w:rPr>
          <w:rStyle w:val="Incipit"/>
        </w:rPr>
        <w:t>domine</w:t>
      </w:r>
      <w:r w:rsidR="00C848FC">
        <w:rPr>
          <w:lang w:val="it-IT"/>
        </w:rPr>
        <w:t>.</w:t>
      </w:r>
    </w:p>
    <w:p w:rsidR="008D1EB5" w:rsidRDefault="00DE16F8" w:rsidP="008D1EB5">
      <w:pPr>
        <w:pStyle w:val="berschrift1"/>
        <w:rPr>
          <w:lang w:val="it-IT"/>
        </w:rPr>
      </w:pPr>
      <w:r>
        <w:rPr>
          <w:lang w:val="it-IT"/>
        </w:rPr>
        <w:t>KOMMENTAR</w:t>
      </w:r>
    </w:p>
    <w:p w:rsidR="008D1EB5" w:rsidRDefault="008D1EB5" w:rsidP="008D1EB5">
      <w:pPr>
        <w:rPr>
          <w:lang w:val="it-IT"/>
        </w:rPr>
      </w:pPr>
      <w:r>
        <w:rPr>
          <w:lang w:val="it-IT"/>
        </w:rPr>
        <w:t>[I]nfra octavam sanctae Agnetis ad vesperas et ad matutinas antiphona et oratio dicantur.</w:t>
      </w:r>
    </w:p>
    <w:p w:rsidR="008D1EB5" w:rsidRDefault="008D1EB5" w:rsidP="008D1EB5">
      <w:pPr>
        <w:pStyle w:val="berschrift1"/>
        <w:rPr>
          <w:lang w:val="it-IT"/>
        </w:rPr>
      </w:pPr>
      <w:r>
        <w:rPr>
          <w:lang w:val="it-IT"/>
        </w:rPr>
        <w:t>D</w:t>
      </w:r>
      <w:r w:rsidR="00026FCE">
        <w:rPr>
          <w:lang w:val="it-IT"/>
        </w:rPr>
        <w:t>E SANCTO VINCENTIO</w:t>
      </w:r>
    </w:p>
    <w:p w:rsidR="008D1EB5" w:rsidRDefault="008D1EB5" w:rsidP="008D1EB5">
      <w:pPr>
        <w:rPr>
          <w:lang w:val="it-IT"/>
        </w:rPr>
      </w:pPr>
      <w:r>
        <w:rPr>
          <w:lang w:val="it-IT"/>
        </w:rPr>
        <w:t xml:space="preserve">AD MATUTINAS INV </w:t>
      </w:r>
      <w:r w:rsidRPr="00263D95">
        <w:rPr>
          <w:rStyle w:val="Incipit"/>
        </w:rPr>
        <w:t>Regem</w:t>
      </w:r>
      <w:r>
        <w:rPr>
          <w:lang w:val="it-IT"/>
        </w:rPr>
        <w:t xml:space="preserve"> </w:t>
      </w:r>
      <w:r w:rsidRPr="00263D95">
        <w:rPr>
          <w:rStyle w:val="Incipit"/>
        </w:rPr>
        <w:t>martyrum</w:t>
      </w:r>
      <w:r>
        <w:rPr>
          <w:lang w:val="it-IT"/>
        </w:rPr>
        <w:t>.</w:t>
      </w:r>
      <w:r w:rsidR="00420226">
        <w:rPr>
          <w:lang w:val="it-IT"/>
        </w:rPr>
        <w:t xml:space="preserve"> Nocturnus de die.</w:t>
      </w:r>
      <w:r w:rsidR="00263D95">
        <w:rPr>
          <w:lang w:val="it-IT"/>
        </w:rPr>
        <w:t xml:space="preserve"> </w:t>
      </w:r>
      <w:r w:rsidR="00420226">
        <w:rPr>
          <w:lang w:val="it-IT"/>
        </w:rPr>
        <w:t>P</w:t>
      </w:r>
      <w:r w:rsidR="00263D95">
        <w:rPr>
          <w:lang w:val="it-IT"/>
        </w:rPr>
        <w:t>assio eius legitur et tria responsoria de uno martyre canuntur.</w:t>
      </w:r>
    </w:p>
    <w:p w:rsidR="00263D95" w:rsidRDefault="00263D95" w:rsidP="008D1EB5">
      <w:pPr>
        <w:rPr>
          <w:lang w:val="it-IT"/>
        </w:rPr>
      </w:pPr>
      <w:r>
        <w:rPr>
          <w:lang w:val="it-IT"/>
        </w:rPr>
        <w:lastRenderedPageBreak/>
        <w:t xml:space="preserve">AD LAUDES [AN] </w:t>
      </w:r>
      <w:r w:rsidRPr="00420226">
        <w:rPr>
          <w:rStyle w:val="Incipit"/>
        </w:rPr>
        <w:t>Qui</w:t>
      </w:r>
      <w:r>
        <w:rPr>
          <w:lang w:val="it-IT"/>
        </w:rPr>
        <w:t xml:space="preserve"> </w:t>
      </w:r>
      <w:r w:rsidRPr="00420226">
        <w:rPr>
          <w:rStyle w:val="Incipit"/>
        </w:rPr>
        <w:t>me</w:t>
      </w:r>
      <w:r>
        <w:rPr>
          <w:lang w:val="it-IT"/>
        </w:rPr>
        <w:t xml:space="preserve"> </w:t>
      </w:r>
      <w:r w:rsidRPr="00420226">
        <w:rPr>
          <w:rStyle w:val="Incipit"/>
        </w:rPr>
        <w:t>confessus</w:t>
      </w:r>
      <w:r>
        <w:rPr>
          <w:lang w:val="it-IT"/>
        </w:rPr>
        <w:t xml:space="preserve"> sola tantum. AB </w:t>
      </w:r>
      <w:r w:rsidRPr="00420226">
        <w:rPr>
          <w:rStyle w:val="Incipit"/>
        </w:rPr>
        <w:t>Qui</w:t>
      </w:r>
      <w:r>
        <w:rPr>
          <w:lang w:val="it-IT"/>
        </w:rPr>
        <w:t xml:space="preserve"> </w:t>
      </w:r>
      <w:r w:rsidRPr="00420226">
        <w:rPr>
          <w:rStyle w:val="Incipit"/>
        </w:rPr>
        <w:t>vult</w:t>
      </w:r>
      <w:r>
        <w:rPr>
          <w:lang w:val="it-IT"/>
        </w:rPr>
        <w:t xml:space="preserve"> </w:t>
      </w:r>
      <w:r w:rsidRPr="00420226">
        <w:rPr>
          <w:rStyle w:val="Incipit"/>
        </w:rPr>
        <w:t>venire</w:t>
      </w:r>
      <w:r>
        <w:rPr>
          <w:lang w:val="it-IT"/>
        </w:rPr>
        <w:t>.</w:t>
      </w:r>
    </w:p>
    <w:p w:rsidR="00263D95" w:rsidRDefault="00263D95" w:rsidP="008D1EB5">
      <w:pPr>
        <w:rPr>
          <w:lang w:val="it-IT"/>
        </w:rPr>
      </w:pPr>
      <w:r>
        <w:rPr>
          <w:lang w:val="it-IT"/>
        </w:rPr>
        <w:t xml:space="preserve">AD MISSAM [IN] </w:t>
      </w:r>
      <w:r w:rsidRPr="00420226">
        <w:rPr>
          <w:rStyle w:val="Incipit"/>
        </w:rPr>
        <w:t>Laetabitur</w:t>
      </w:r>
      <w:r>
        <w:rPr>
          <w:lang w:val="it-IT"/>
        </w:rPr>
        <w:t xml:space="preserve"> </w:t>
      </w:r>
      <w:r w:rsidRPr="00420226">
        <w:rPr>
          <w:rStyle w:val="Incipit"/>
        </w:rPr>
        <w:t>iustus</w:t>
      </w:r>
      <w:r>
        <w:rPr>
          <w:lang w:val="it-IT"/>
        </w:rPr>
        <w:t xml:space="preserve">. ORCL </w:t>
      </w:r>
      <w:r w:rsidRPr="00420226">
        <w:rPr>
          <w:rStyle w:val="Incipit"/>
        </w:rPr>
        <w:t>Adesto</w:t>
      </w:r>
      <w:r>
        <w:rPr>
          <w:lang w:val="it-IT"/>
        </w:rPr>
        <w:t xml:space="preserve">. EP </w:t>
      </w:r>
      <w:r w:rsidRPr="00420226">
        <w:rPr>
          <w:rStyle w:val="Incipit"/>
        </w:rPr>
        <w:t>Creans</w:t>
      </w:r>
      <w:r>
        <w:rPr>
          <w:lang w:val="it-IT"/>
        </w:rPr>
        <w:t xml:space="preserve"> </w:t>
      </w:r>
      <w:r w:rsidRPr="00420226">
        <w:rPr>
          <w:rStyle w:val="Incipit"/>
        </w:rPr>
        <w:t>te</w:t>
      </w:r>
      <w:r>
        <w:rPr>
          <w:lang w:val="it-IT"/>
        </w:rPr>
        <w:t xml:space="preserve"> </w:t>
      </w:r>
      <w:r w:rsidRPr="00420226">
        <w:rPr>
          <w:rStyle w:val="Incipit"/>
        </w:rPr>
        <w:t>Iacob</w:t>
      </w:r>
      <w:r>
        <w:rPr>
          <w:lang w:val="it-IT"/>
        </w:rPr>
        <w:t xml:space="preserve">. GR </w:t>
      </w:r>
      <w:r w:rsidRPr="00420226">
        <w:rPr>
          <w:rStyle w:val="Incipit"/>
        </w:rPr>
        <w:t>Posuisti</w:t>
      </w:r>
      <w:r>
        <w:rPr>
          <w:lang w:val="it-IT"/>
        </w:rPr>
        <w:t xml:space="preserve"> </w:t>
      </w:r>
      <w:r w:rsidRPr="00420226">
        <w:rPr>
          <w:rStyle w:val="Incipit"/>
        </w:rPr>
        <w:t>domine</w:t>
      </w:r>
      <w:r>
        <w:rPr>
          <w:lang w:val="it-IT"/>
        </w:rPr>
        <w:t xml:space="preserve">. ALV </w:t>
      </w:r>
      <w:r w:rsidRPr="00420226">
        <w:rPr>
          <w:rStyle w:val="Incipit"/>
        </w:rPr>
        <w:t>Iustus</w:t>
      </w:r>
      <w:r>
        <w:rPr>
          <w:lang w:val="it-IT"/>
        </w:rPr>
        <w:t xml:space="preserve"> </w:t>
      </w:r>
      <w:r w:rsidRPr="00420226">
        <w:rPr>
          <w:rStyle w:val="Incipit"/>
        </w:rPr>
        <w:t>germinabit</w:t>
      </w:r>
      <w:r>
        <w:rPr>
          <w:lang w:val="it-IT"/>
        </w:rPr>
        <w:t xml:space="preserve"> vel TR </w:t>
      </w:r>
      <w:r w:rsidRPr="00420226">
        <w:rPr>
          <w:rStyle w:val="Incipit"/>
        </w:rPr>
        <w:t>Desiderium</w:t>
      </w:r>
      <w:r>
        <w:rPr>
          <w:lang w:val="it-IT"/>
        </w:rPr>
        <w:t xml:space="preserve">. EV </w:t>
      </w:r>
      <w:r w:rsidRPr="00420226">
        <w:rPr>
          <w:rStyle w:val="Incipit"/>
        </w:rPr>
        <w:t>Nisi</w:t>
      </w:r>
      <w:r>
        <w:rPr>
          <w:lang w:val="it-IT"/>
        </w:rPr>
        <w:t xml:space="preserve"> </w:t>
      </w:r>
      <w:r w:rsidRPr="00420226">
        <w:rPr>
          <w:rStyle w:val="Incipit"/>
        </w:rPr>
        <w:t>granum</w:t>
      </w:r>
      <w:r>
        <w:rPr>
          <w:lang w:val="it-IT"/>
        </w:rPr>
        <w:t xml:space="preserve">. OF </w:t>
      </w:r>
      <w:r w:rsidRPr="00420226">
        <w:rPr>
          <w:rStyle w:val="Incipit"/>
        </w:rPr>
        <w:t>Gloria</w:t>
      </w:r>
      <w:r>
        <w:rPr>
          <w:lang w:val="it-IT"/>
        </w:rPr>
        <w:t xml:space="preserve"> </w:t>
      </w:r>
      <w:r w:rsidRPr="00420226">
        <w:rPr>
          <w:rStyle w:val="Incipit"/>
        </w:rPr>
        <w:t>et</w:t>
      </w:r>
      <w:r>
        <w:rPr>
          <w:lang w:val="it-IT"/>
        </w:rPr>
        <w:t xml:space="preserve"> </w:t>
      </w:r>
      <w:r w:rsidRPr="00420226">
        <w:rPr>
          <w:rStyle w:val="Incipit"/>
        </w:rPr>
        <w:t>honore</w:t>
      </w:r>
      <w:r>
        <w:rPr>
          <w:lang w:val="it-IT"/>
        </w:rPr>
        <w:t xml:space="preserve">. CO </w:t>
      </w:r>
      <w:r w:rsidRPr="00420226">
        <w:rPr>
          <w:rStyle w:val="Incipit"/>
        </w:rPr>
        <w:t>Qui</w:t>
      </w:r>
      <w:r>
        <w:rPr>
          <w:lang w:val="it-IT"/>
        </w:rPr>
        <w:t xml:space="preserve"> </w:t>
      </w:r>
      <w:r w:rsidRPr="00420226">
        <w:rPr>
          <w:rStyle w:val="Incipit"/>
        </w:rPr>
        <w:t>vult</w:t>
      </w:r>
      <w:r>
        <w:rPr>
          <w:lang w:val="it-IT"/>
        </w:rPr>
        <w:t xml:space="preserve"> </w:t>
      </w:r>
      <w:r w:rsidRPr="00420226">
        <w:rPr>
          <w:rStyle w:val="Incipit"/>
        </w:rPr>
        <w:t>venire</w:t>
      </w:r>
      <w:r>
        <w:rPr>
          <w:lang w:val="it-IT"/>
        </w:rPr>
        <w:t>.</w:t>
      </w:r>
    </w:p>
    <w:p w:rsidR="00263D95" w:rsidRDefault="00026FCE" w:rsidP="00263D95">
      <w:pPr>
        <w:pStyle w:val="berschrift1"/>
        <w:rPr>
          <w:lang w:val="it-IT"/>
        </w:rPr>
      </w:pPr>
      <w:r>
        <w:rPr>
          <w:lang w:val="it-IT"/>
        </w:rPr>
        <w:t>EMERENTIANAE VIRGINIS</w:t>
      </w:r>
    </w:p>
    <w:p w:rsidR="00263D95" w:rsidRDefault="00263D95" w:rsidP="00263D95">
      <w:pPr>
        <w:rPr>
          <w:lang w:val="it-IT"/>
        </w:rPr>
      </w:pPr>
      <w:r>
        <w:rPr>
          <w:lang w:val="it-IT"/>
        </w:rPr>
        <w:t>[AD MATUTINAS] tres lectiones de passione eius legantur et tria responsoria de virginibus can</w:t>
      </w:r>
      <w:r w:rsidR="00420226">
        <w:rPr>
          <w:lang w:val="it-IT"/>
        </w:rPr>
        <w:t>t</w:t>
      </w:r>
      <w:r>
        <w:rPr>
          <w:lang w:val="it-IT"/>
        </w:rPr>
        <w:t>entur.</w:t>
      </w:r>
    </w:p>
    <w:p w:rsidR="00263D95" w:rsidRDefault="00263D95" w:rsidP="00263D95">
      <w:pPr>
        <w:pStyle w:val="berschrift1"/>
        <w:rPr>
          <w:lang w:val="it-IT"/>
        </w:rPr>
      </w:pPr>
      <w:r>
        <w:rPr>
          <w:lang w:val="it-IT"/>
        </w:rPr>
        <w:t>TI</w:t>
      </w:r>
      <w:r w:rsidR="00026FCE">
        <w:rPr>
          <w:lang w:val="it-IT"/>
        </w:rPr>
        <w:t>MOTHEI APOSTOLI</w:t>
      </w:r>
    </w:p>
    <w:p w:rsidR="00263D95" w:rsidRDefault="00263D95" w:rsidP="00263D95">
      <w:pPr>
        <w:rPr>
          <w:lang w:val="it-IT"/>
        </w:rPr>
      </w:pPr>
      <w:r>
        <w:rPr>
          <w:lang w:val="it-IT"/>
        </w:rPr>
        <w:t xml:space="preserve">AD VESPERAS psalmi et antiphonae feriales. HY </w:t>
      </w:r>
      <w:r w:rsidRPr="00420226">
        <w:rPr>
          <w:rStyle w:val="Incipit"/>
        </w:rPr>
        <w:t>Exultet</w:t>
      </w:r>
      <w:r>
        <w:rPr>
          <w:lang w:val="it-IT"/>
        </w:rPr>
        <w:t xml:space="preserve"> </w:t>
      </w:r>
      <w:r w:rsidRPr="00420226">
        <w:rPr>
          <w:rStyle w:val="Incipit"/>
        </w:rPr>
        <w:t>caelum</w:t>
      </w:r>
      <w:r>
        <w:rPr>
          <w:lang w:val="it-IT"/>
        </w:rPr>
        <w:t xml:space="preserve">. AM </w:t>
      </w:r>
      <w:r w:rsidRPr="00420226">
        <w:rPr>
          <w:rStyle w:val="Incipit"/>
        </w:rPr>
        <w:t>Ecce</w:t>
      </w:r>
      <w:r>
        <w:rPr>
          <w:lang w:val="it-IT"/>
        </w:rPr>
        <w:t xml:space="preserve"> </w:t>
      </w:r>
      <w:r w:rsidRPr="00420226">
        <w:rPr>
          <w:rStyle w:val="Incipit"/>
        </w:rPr>
        <w:t>ego</w:t>
      </w:r>
      <w:r>
        <w:rPr>
          <w:lang w:val="it-IT"/>
        </w:rPr>
        <w:t xml:space="preserve"> </w:t>
      </w:r>
      <w:r w:rsidRPr="00420226">
        <w:rPr>
          <w:rStyle w:val="Incipit"/>
        </w:rPr>
        <w:t>mitto</w:t>
      </w:r>
      <w:r>
        <w:rPr>
          <w:lang w:val="it-IT"/>
        </w:rPr>
        <w:t>. Capitulum et oratio de uno apostolo.</w:t>
      </w:r>
    </w:p>
    <w:p w:rsidR="00263D95" w:rsidRDefault="00420226" w:rsidP="00263D95">
      <w:pPr>
        <w:rPr>
          <w:lang w:val="it-IT"/>
        </w:rPr>
      </w:pPr>
      <w:r>
        <w:rPr>
          <w:lang w:val="it-IT"/>
        </w:rPr>
        <w:t>AD MATUTINAS</w:t>
      </w:r>
      <w:r w:rsidR="00263D95">
        <w:rPr>
          <w:lang w:val="it-IT"/>
        </w:rPr>
        <w:t xml:space="preserve"> INV </w:t>
      </w:r>
      <w:r w:rsidR="00263D95" w:rsidRPr="00420226">
        <w:rPr>
          <w:rStyle w:val="Incipit"/>
        </w:rPr>
        <w:t>Regem</w:t>
      </w:r>
      <w:r w:rsidR="00263D95">
        <w:rPr>
          <w:lang w:val="it-IT"/>
        </w:rPr>
        <w:t xml:space="preserve"> </w:t>
      </w:r>
      <w:r w:rsidR="00263D95" w:rsidRPr="00420226">
        <w:rPr>
          <w:rStyle w:val="Incipit"/>
        </w:rPr>
        <w:t>apostolorum</w:t>
      </w:r>
      <w:r>
        <w:rPr>
          <w:lang w:val="it-IT"/>
        </w:rPr>
        <w:t>. Nocturnus dicitur.</w:t>
      </w:r>
      <w:r w:rsidR="00263D95">
        <w:rPr>
          <w:lang w:val="it-IT"/>
        </w:rPr>
        <w:t xml:space="preserve"> </w:t>
      </w:r>
      <w:r>
        <w:rPr>
          <w:lang w:val="it-IT"/>
        </w:rPr>
        <w:t xml:space="preserve">Epistola ad </w:t>
      </w:r>
      <w:r w:rsidRPr="0007528B">
        <w:rPr>
          <w:rStyle w:val="Person"/>
        </w:rPr>
        <w:t>Timotheum</w:t>
      </w:r>
      <w:r>
        <w:rPr>
          <w:lang w:val="it-IT"/>
        </w:rPr>
        <w:t xml:space="preserve"> legitur.</w:t>
      </w:r>
      <w:r w:rsidR="00263D95">
        <w:rPr>
          <w:lang w:val="it-IT"/>
        </w:rPr>
        <w:t xml:space="preserve"> </w:t>
      </w:r>
      <w:r>
        <w:rPr>
          <w:lang w:val="it-IT"/>
        </w:rPr>
        <w:t>T</w:t>
      </w:r>
      <w:r w:rsidR="00263D95">
        <w:rPr>
          <w:lang w:val="it-IT"/>
        </w:rPr>
        <w:t>ria responsoria de apostolo canuntur.</w:t>
      </w:r>
    </w:p>
    <w:p w:rsidR="00263D95" w:rsidRDefault="00263D95" w:rsidP="00263D95">
      <w:pPr>
        <w:rPr>
          <w:lang w:val="it-IT"/>
        </w:rPr>
      </w:pPr>
      <w:r>
        <w:rPr>
          <w:lang w:val="it-IT"/>
        </w:rPr>
        <w:t xml:space="preserve">[AD LAUDES] AB </w:t>
      </w:r>
      <w:r w:rsidRPr="00420226">
        <w:rPr>
          <w:rStyle w:val="Incipit"/>
        </w:rPr>
        <w:t>Dum</w:t>
      </w:r>
      <w:r>
        <w:rPr>
          <w:lang w:val="it-IT"/>
        </w:rPr>
        <w:t xml:space="preserve"> </w:t>
      </w:r>
      <w:r w:rsidRPr="00420226">
        <w:rPr>
          <w:rStyle w:val="Incipit"/>
        </w:rPr>
        <w:t>steteritis</w:t>
      </w:r>
      <w:r>
        <w:rPr>
          <w:lang w:val="it-IT"/>
        </w:rPr>
        <w:t>.</w:t>
      </w:r>
    </w:p>
    <w:p w:rsidR="00263D95" w:rsidRDefault="00263D95" w:rsidP="00263D95">
      <w:pPr>
        <w:rPr>
          <w:lang w:val="it-IT"/>
        </w:rPr>
      </w:pPr>
      <w:r>
        <w:rPr>
          <w:lang w:val="it-IT"/>
        </w:rPr>
        <w:t xml:space="preserve">AD MISSAM [IN] </w:t>
      </w:r>
      <w:r w:rsidRPr="00420226">
        <w:rPr>
          <w:rStyle w:val="Incipit"/>
        </w:rPr>
        <w:t>Ego</w:t>
      </w:r>
      <w:r>
        <w:rPr>
          <w:lang w:val="it-IT"/>
        </w:rPr>
        <w:t xml:space="preserve"> </w:t>
      </w:r>
      <w:r w:rsidRPr="00420226">
        <w:rPr>
          <w:rStyle w:val="Incipit"/>
        </w:rPr>
        <w:t>autem</w:t>
      </w:r>
      <w:r>
        <w:rPr>
          <w:lang w:val="it-IT"/>
        </w:rPr>
        <w:t xml:space="preserve"> per totum. EP </w:t>
      </w:r>
      <w:r w:rsidRPr="00420226">
        <w:rPr>
          <w:rStyle w:val="Incipit"/>
        </w:rPr>
        <w:t>Testificor</w:t>
      </w:r>
      <w:r>
        <w:rPr>
          <w:lang w:val="it-IT"/>
        </w:rPr>
        <w:t xml:space="preserve">. EV </w:t>
      </w:r>
      <w:r w:rsidRPr="00420226">
        <w:rPr>
          <w:rStyle w:val="Incipit"/>
        </w:rPr>
        <w:t>Designavit</w:t>
      </w:r>
      <w:r>
        <w:rPr>
          <w:lang w:val="it-IT"/>
        </w:rPr>
        <w:t xml:space="preserve"> </w:t>
      </w:r>
      <w:r w:rsidRPr="00420226">
        <w:rPr>
          <w:rStyle w:val="Incipit"/>
        </w:rPr>
        <w:t>dominus</w:t>
      </w:r>
      <w:r>
        <w:rPr>
          <w:lang w:val="it-IT"/>
        </w:rPr>
        <w:t>.</w:t>
      </w:r>
    </w:p>
    <w:p w:rsidR="00420226" w:rsidRDefault="00026FCE" w:rsidP="00420226">
      <w:pPr>
        <w:pStyle w:val="berschrift1"/>
        <w:rPr>
          <w:lang w:val="it-IT"/>
        </w:rPr>
      </w:pPr>
      <w:r>
        <w:rPr>
          <w:lang w:val="it-IT"/>
        </w:rPr>
        <w:t>IN CONVERSIONE SANCTI PAULI</w:t>
      </w:r>
    </w:p>
    <w:p w:rsidR="00420226" w:rsidRDefault="009B16C4" w:rsidP="00420226">
      <w:pPr>
        <w:rPr>
          <w:lang w:val="it-IT"/>
        </w:rPr>
      </w:pPr>
      <w:r>
        <w:rPr>
          <w:lang w:val="it-IT"/>
        </w:rPr>
        <w:t>AD VESPERAS AN</w:t>
      </w:r>
      <w:r w:rsidR="00420226">
        <w:rPr>
          <w:lang w:val="it-IT"/>
        </w:rPr>
        <w:t xml:space="preserve"> </w:t>
      </w:r>
      <w:r w:rsidR="00420226" w:rsidRPr="00966184">
        <w:rPr>
          <w:rStyle w:val="Incipit"/>
        </w:rPr>
        <w:t>Sancte</w:t>
      </w:r>
      <w:r w:rsidR="00420226">
        <w:rPr>
          <w:lang w:val="it-IT"/>
        </w:rPr>
        <w:t xml:space="preserve"> </w:t>
      </w:r>
      <w:r w:rsidR="00420226" w:rsidRPr="00966184">
        <w:rPr>
          <w:rStyle w:val="Incipit"/>
        </w:rPr>
        <w:t>Paule</w:t>
      </w:r>
      <w:r w:rsidR="00420226">
        <w:rPr>
          <w:lang w:val="it-IT"/>
        </w:rPr>
        <w:t xml:space="preserve"> sola tantum. PS </w:t>
      </w:r>
      <w:r w:rsidR="00420226" w:rsidRPr="00966184">
        <w:rPr>
          <w:rStyle w:val="Incipit"/>
        </w:rPr>
        <w:t>Laudate</w:t>
      </w:r>
      <w:r w:rsidR="00420226">
        <w:rPr>
          <w:lang w:val="it-IT"/>
        </w:rPr>
        <w:t xml:space="preserve"> </w:t>
      </w:r>
      <w:r w:rsidR="00420226" w:rsidRPr="00966184">
        <w:rPr>
          <w:rStyle w:val="Incipit"/>
        </w:rPr>
        <w:t>pueri</w:t>
      </w:r>
      <w:r w:rsidR="00420226">
        <w:rPr>
          <w:lang w:val="it-IT"/>
        </w:rPr>
        <w:t xml:space="preserve"> cum reliquis.</w:t>
      </w:r>
      <w:r w:rsidR="00834483">
        <w:rPr>
          <w:lang w:val="it-IT"/>
        </w:rPr>
        <w:t xml:space="preserve"> CP </w:t>
      </w:r>
      <w:r w:rsidR="00834483" w:rsidRPr="00966184">
        <w:rPr>
          <w:rStyle w:val="Incipit"/>
        </w:rPr>
        <w:t>Abiit</w:t>
      </w:r>
      <w:r w:rsidR="00834483">
        <w:rPr>
          <w:lang w:val="it-IT"/>
        </w:rPr>
        <w:t xml:space="preserve"> </w:t>
      </w:r>
      <w:r w:rsidR="00834483" w:rsidRPr="00966184">
        <w:rPr>
          <w:rStyle w:val="Incipit"/>
        </w:rPr>
        <w:t>Ananias</w:t>
      </w:r>
      <w:r w:rsidR="00834483">
        <w:rPr>
          <w:lang w:val="it-IT"/>
        </w:rPr>
        <w:t xml:space="preserve">. RP </w:t>
      </w:r>
      <w:r w:rsidR="00834483" w:rsidRPr="00966184">
        <w:rPr>
          <w:rStyle w:val="Incipit"/>
        </w:rPr>
        <w:t>Doctor</w:t>
      </w:r>
      <w:r w:rsidR="00834483">
        <w:rPr>
          <w:lang w:val="it-IT"/>
        </w:rPr>
        <w:t xml:space="preserve"> </w:t>
      </w:r>
      <w:r w:rsidR="00834483" w:rsidRPr="00966184">
        <w:rPr>
          <w:rStyle w:val="Incipit"/>
        </w:rPr>
        <w:t>egregie</w:t>
      </w:r>
      <w:r w:rsidR="00834483">
        <w:rPr>
          <w:lang w:val="it-IT"/>
        </w:rPr>
        <w:t xml:space="preserve">. HY </w:t>
      </w:r>
      <w:r w:rsidR="00834483" w:rsidRPr="00966184">
        <w:rPr>
          <w:rStyle w:val="Incipit"/>
        </w:rPr>
        <w:t>Doctor</w:t>
      </w:r>
      <w:r w:rsidR="00834483">
        <w:rPr>
          <w:lang w:val="it-IT"/>
        </w:rPr>
        <w:t xml:space="preserve"> </w:t>
      </w:r>
      <w:r w:rsidR="00834483" w:rsidRPr="00966184">
        <w:rPr>
          <w:rStyle w:val="Incipit"/>
        </w:rPr>
        <w:t>egregie</w:t>
      </w:r>
      <w:r w:rsidR="00834483">
        <w:rPr>
          <w:lang w:val="it-IT"/>
        </w:rPr>
        <w:t xml:space="preserve">. </w:t>
      </w:r>
      <w:r w:rsidR="00966184">
        <w:rPr>
          <w:lang w:val="it-IT"/>
        </w:rPr>
        <w:t>[</w:t>
      </w:r>
      <w:r w:rsidR="00834483">
        <w:rPr>
          <w:lang w:val="it-IT"/>
        </w:rPr>
        <w:t>HV</w:t>
      </w:r>
      <w:r w:rsidR="00966184">
        <w:rPr>
          <w:lang w:val="it-IT"/>
        </w:rPr>
        <w:t>]</w:t>
      </w:r>
      <w:r w:rsidR="00834483">
        <w:rPr>
          <w:lang w:val="it-IT"/>
        </w:rPr>
        <w:t xml:space="preserve"> </w:t>
      </w:r>
      <w:r w:rsidR="00834483" w:rsidRPr="00966184">
        <w:rPr>
          <w:rStyle w:val="Incipit"/>
        </w:rPr>
        <w:t>Sit</w:t>
      </w:r>
      <w:r w:rsidR="00834483">
        <w:rPr>
          <w:lang w:val="it-IT"/>
        </w:rPr>
        <w:t xml:space="preserve"> </w:t>
      </w:r>
      <w:r w:rsidR="00834483" w:rsidRPr="00966184">
        <w:rPr>
          <w:rStyle w:val="Incipit"/>
        </w:rPr>
        <w:t>trinitati</w:t>
      </w:r>
      <w:r w:rsidR="00834483">
        <w:rPr>
          <w:lang w:val="it-IT"/>
        </w:rPr>
        <w:t xml:space="preserve">. VS </w:t>
      </w:r>
      <w:r w:rsidR="00834483" w:rsidRPr="00966184">
        <w:rPr>
          <w:rStyle w:val="Incipit"/>
        </w:rPr>
        <w:t>In</w:t>
      </w:r>
      <w:r w:rsidR="00834483">
        <w:rPr>
          <w:lang w:val="it-IT"/>
        </w:rPr>
        <w:t xml:space="preserve"> </w:t>
      </w:r>
      <w:r w:rsidR="00834483" w:rsidRPr="00966184">
        <w:rPr>
          <w:rStyle w:val="Incipit"/>
        </w:rPr>
        <w:t>omnem</w:t>
      </w:r>
      <w:r w:rsidR="00834483">
        <w:rPr>
          <w:lang w:val="it-IT"/>
        </w:rPr>
        <w:t xml:space="preserve"> </w:t>
      </w:r>
      <w:r w:rsidR="00834483" w:rsidRPr="00966184">
        <w:rPr>
          <w:rStyle w:val="Incipit"/>
        </w:rPr>
        <w:t>terram</w:t>
      </w:r>
      <w:r w:rsidR="00834483">
        <w:rPr>
          <w:lang w:val="it-IT"/>
        </w:rPr>
        <w:t xml:space="preserve">. AM </w:t>
      </w:r>
      <w:r w:rsidR="00834483" w:rsidRPr="00966184">
        <w:rPr>
          <w:rStyle w:val="Incipit"/>
        </w:rPr>
        <w:t>O</w:t>
      </w:r>
      <w:r w:rsidR="00834483">
        <w:rPr>
          <w:lang w:val="it-IT"/>
        </w:rPr>
        <w:t xml:space="preserve"> </w:t>
      </w:r>
      <w:r w:rsidR="00834483" w:rsidRPr="00966184">
        <w:rPr>
          <w:rStyle w:val="Incipit"/>
        </w:rPr>
        <w:t>gloriosum</w:t>
      </w:r>
      <w:r w:rsidR="00834483">
        <w:rPr>
          <w:lang w:val="it-IT"/>
        </w:rPr>
        <w:t xml:space="preserve"> </w:t>
      </w:r>
      <w:r w:rsidR="00834483" w:rsidRPr="00966184">
        <w:rPr>
          <w:rStyle w:val="Incipit"/>
        </w:rPr>
        <w:t>lumen</w:t>
      </w:r>
      <w:r w:rsidR="00834483">
        <w:rPr>
          <w:lang w:val="it-IT"/>
        </w:rPr>
        <w:t xml:space="preserve">. OR </w:t>
      </w:r>
      <w:r w:rsidR="00834483" w:rsidRPr="00966184">
        <w:rPr>
          <w:rStyle w:val="Incipit"/>
        </w:rPr>
        <w:t>Deus</w:t>
      </w:r>
      <w:r w:rsidR="00834483">
        <w:rPr>
          <w:lang w:val="it-IT"/>
        </w:rPr>
        <w:t xml:space="preserve"> </w:t>
      </w:r>
      <w:r w:rsidR="00834483" w:rsidRPr="00966184">
        <w:rPr>
          <w:rStyle w:val="Incipit"/>
        </w:rPr>
        <w:t>qui</w:t>
      </w:r>
      <w:r w:rsidR="00834483">
        <w:rPr>
          <w:lang w:val="it-IT"/>
        </w:rPr>
        <w:t xml:space="preserve"> </w:t>
      </w:r>
      <w:r w:rsidR="00834483" w:rsidRPr="00966184">
        <w:rPr>
          <w:rStyle w:val="Incipit"/>
        </w:rPr>
        <w:t>universum</w:t>
      </w:r>
      <w:r w:rsidR="00834483">
        <w:rPr>
          <w:lang w:val="it-IT"/>
        </w:rPr>
        <w:t xml:space="preserve"> </w:t>
      </w:r>
      <w:r w:rsidR="00834483" w:rsidRPr="00966184">
        <w:rPr>
          <w:rStyle w:val="Incipit"/>
        </w:rPr>
        <w:t>mundum</w:t>
      </w:r>
      <w:r w:rsidR="00834483">
        <w:rPr>
          <w:lang w:val="it-IT"/>
        </w:rPr>
        <w:t xml:space="preserve">. In suffragio de sancto </w:t>
      </w:r>
      <w:r w:rsidR="00227198" w:rsidRPr="005E47A1">
        <w:rPr>
          <w:lang w:val="la-Latn"/>
        </w:rPr>
        <w:t>|</w:t>
      </w:r>
      <w:r w:rsidR="00227198">
        <w:rPr>
          <w:lang w:val="it-IT"/>
        </w:rPr>
        <w:t>Preiecto::Proiecto</w:t>
      </w:r>
      <w:r w:rsidR="00227198" w:rsidRPr="005E47A1">
        <w:rPr>
          <w:lang w:val="la-Latn"/>
        </w:rPr>
        <w:t>|</w:t>
      </w:r>
      <w:r w:rsidR="00834483">
        <w:rPr>
          <w:lang w:val="it-IT"/>
        </w:rPr>
        <w:t xml:space="preserve"> AC</w:t>
      </w:r>
      <w:r w:rsidR="005C4562">
        <w:rPr>
          <w:lang w:val="it-IT"/>
        </w:rPr>
        <w:t xml:space="preserve"> </w:t>
      </w:r>
      <w:r w:rsidR="005C4562" w:rsidRPr="00966184">
        <w:rPr>
          <w:rStyle w:val="Incipit"/>
        </w:rPr>
        <w:t>Beatus</w:t>
      </w:r>
      <w:r w:rsidR="005C4562">
        <w:rPr>
          <w:lang w:val="it-IT"/>
        </w:rPr>
        <w:t xml:space="preserve"> </w:t>
      </w:r>
      <w:r w:rsidR="005C4562" w:rsidRPr="00966184">
        <w:rPr>
          <w:rStyle w:val="Incipit"/>
        </w:rPr>
        <w:t>vir</w:t>
      </w:r>
      <w:r w:rsidR="005C4562">
        <w:rPr>
          <w:lang w:val="it-IT"/>
        </w:rPr>
        <w:t>. OR</w:t>
      </w:r>
      <w:r w:rsidR="0007528B">
        <w:rPr>
          <w:lang w:val="it-IT"/>
        </w:rPr>
        <w:t>C</w:t>
      </w:r>
      <w:r w:rsidR="005C4562">
        <w:rPr>
          <w:lang w:val="it-IT"/>
        </w:rPr>
        <w:t xml:space="preserve"> </w:t>
      </w:r>
      <w:r w:rsidR="005C4562" w:rsidRPr="001529AB">
        <w:rPr>
          <w:rStyle w:val="Incipit"/>
        </w:rPr>
        <w:t>Martyris</w:t>
      </w:r>
      <w:r w:rsidR="005C4562" w:rsidRPr="00A002FB">
        <w:t xml:space="preserve"> </w:t>
      </w:r>
      <w:r w:rsidR="005C4562" w:rsidRPr="001529AB">
        <w:rPr>
          <w:rStyle w:val="Incipit"/>
        </w:rPr>
        <w:t>tui</w:t>
      </w:r>
      <w:r w:rsidR="005C4562" w:rsidRPr="00A002FB">
        <w:t xml:space="preserve"> </w:t>
      </w:r>
      <w:r w:rsidR="00346A9E">
        <w:rPr>
          <w:rStyle w:val="Incipit"/>
        </w:rPr>
        <w:t>|Pre</w:t>
      </w:r>
      <w:r w:rsidR="00227198" w:rsidRPr="001529AB">
        <w:rPr>
          <w:rStyle w:val="Incipit"/>
        </w:rPr>
        <w:t>iecti::Proiecti</w:t>
      </w:r>
      <w:r w:rsidR="00227198" w:rsidRPr="00227198">
        <w:rPr>
          <w:rStyle w:val="Incipit"/>
        </w:rPr>
        <w:t>|</w:t>
      </w:r>
      <w:r w:rsidR="005C4562">
        <w:rPr>
          <w:lang w:val="it-IT"/>
        </w:rPr>
        <w:t>.</w:t>
      </w:r>
    </w:p>
    <w:p w:rsidR="00534760" w:rsidRDefault="0031136E" w:rsidP="00420226">
      <w:pPr>
        <w:rPr>
          <w:lang w:val="it-IT"/>
        </w:rPr>
      </w:pPr>
      <w:r>
        <w:rPr>
          <w:lang w:val="it-IT"/>
        </w:rPr>
        <w:t>AD</w:t>
      </w:r>
      <w:r w:rsidR="005C4562">
        <w:rPr>
          <w:lang w:val="it-IT"/>
        </w:rPr>
        <w:t xml:space="preserve"> MATUTINAS INV </w:t>
      </w:r>
      <w:r w:rsidR="005C4562" w:rsidRPr="00966184">
        <w:rPr>
          <w:rStyle w:val="Incipit"/>
        </w:rPr>
        <w:t>Regem</w:t>
      </w:r>
      <w:r w:rsidR="005C4562">
        <w:rPr>
          <w:lang w:val="it-IT"/>
        </w:rPr>
        <w:t xml:space="preserve"> </w:t>
      </w:r>
      <w:r w:rsidR="005C4562" w:rsidRPr="00966184">
        <w:rPr>
          <w:rStyle w:val="Incipit"/>
        </w:rPr>
        <w:t>apostolorum</w:t>
      </w:r>
      <w:r w:rsidR="00534760">
        <w:rPr>
          <w:lang w:val="it-IT"/>
        </w:rPr>
        <w:t>.</w:t>
      </w:r>
    </w:p>
    <w:p w:rsidR="005C4562" w:rsidRDefault="005C4562" w:rsidP="00420226">
      <w:pPr>
        <w:rPr>
          <w:lang w:val="it-IT"/>
        </w:rPr>
      </w:pPr>
      <w:r>
        <w:rPr>
          <w:lang w:val="it-IT"/>
        </w:rPr>
        <w:t xml:space="preserve">IN NOCTURNO AN </w:t>
      </w:r>
      <w:r w:rsidRPr="00966184">
        <w:rPr>
          <w:rStyle w:val="Incipit"/>
        </w:rPr>
        <w:t>Qui</w:t>
      </w:r>
      <w:r>
        <w:rPr>
          <w:lang w:val="it-IT"/>
        </w:rPr>
        <w:t xml:space="preserve"> </w:t>
      </w:r>
      <w:r w:rsidRPr="00966184">
        <w:rPr>
          <w:rStyle w:val="Incipit"/>
        </w:rPr>
        <w:t>operatus</w:t>
      </w:r>
      <w:r>
        <w:rPr>
          <w:lang w:val="it-IT"/>
        </w:rPr>
        <w:t xml:space="preserve"> cum reliquis, omissis versibus. LS </w:t>
      </w:r>
      <w:r w:rsidRPr="00346A9E">
        <w:rPr>
          <w:rStyle w:val="Incipit"/>
        </w:rPr>
        <w:t xml:space="preserve">Hodie </w:t>
      </w:r>
      <w:r w:rsidR="00346A9E" w:rsidRPr="00346A9E">
        <w:rPr>
          <w:rStyle w:val="Incipit"/>
        </w:rPr>
        <w:t xml:space="preserve">[lectio] </w:t>
      </w:r>
      <w:r w:rsidRPr="00346A9E">
        <w:rPr>
          <w:rStyle w:val="Incipit"/>
        </w:rPr>
        <w:t>de actibus apostolorum</w:t>
      </w:r>
      <w:r>
        <w:rPr>
          <w:lang w:val="it-IT"/>
        </w:rPr>
        <w:t xml:space="preserve">. Historia sicut in passione eius per totum. Primum RP </w:t>
      </w:r>
      <w:r w:rsidRPr="00227198">
        <w:rPr>
          <w:rStyle w:val="Incipit"/>
        </w:rPr>
        <w:t>Qui</w:t>
      </w:r>
      <w:r>
        <w:rPr>
          <w:lang w:val="it-IT"/>
        </w:rPr>
        <w:t xml:space="preserve"> </w:t>
      </w:r>
      <w:r w:rsidRPr="00227198">
        <w:rPr>
          <w:rStyle w:val="Incipit"/>
        </w:rPr>
        <w:t>operatus</w:t>
      </w:r>
      <w:r>
        <w:rPr>
          <w:lang w:val="it-IT"/>
        </w:rPr>
        <w:t xml:space="preserve"> </w:t>
      </w:r>
      <w:r w:rsidRPr="00227198">
        <w:rPr>
          <w:rStyle w:val="Incipit"/>
        </w:rPr>
        <w:t>est</w:t>
      </w:r>
      <w:r>
        <w:rPr>
          <w:lang w:val="it-IT"/>
        </w:rPr>
        <w:t xml:space="preserve"> et cetera. EV </w:t>
      </w:r>
      <w:r w:rsidRPr="00227198">
        <w:rPr>
          <w:rStyle w:val="Incipit"/>
        </w:rPr>
        <w:t>Homo</w:t>
      </w:r>
      <w:r>
        <w:rPr>
          <w:lang w:val="it-IT"/>
        </w:rPr>
        <w:t xml:space="preserve"> </w:t>
      </w:r>
      <w:r w:rsidRPr="00227198">
        <w:rPr>
          <w:rStyle w:val="Incipit"/>
        </w:rPr>
        <w:t>quidam</w:t>
      </w:r>
      <w:r>
        <w:rPr>
          <w:lang w:val="it-IT"/>
        </w:rPr>
        <w:t xml:space="preserve"> </w:t>
      </w:r>
      <w:r w:rsidRPr="00227198">
        <w:rPr>
          <w:rStyle w:val="Incipit"/>
        </w:rPr>
        <w:t>erat</w:t>
      </w:r>
      <w:r>
        <w:rPr>
          <w:lang w:val="it-IT"/>
        </w:rPr>
        <w:t xml:space="preserve"> </w:t>
      </w:r>
      <w:r w:rsidRPr="00227198">
        <w:rPr>
          <w:rStyle w:val="Incipit"/>
        </w:rPr>
        <w:t>dives</w:t>
      </w:r>
      <w:r>
        <w:rPr>
          <w:lang w:val="it-IT"/>
        </w:rPr>
        <w:t xml:space="preserve"> </w:t>
      </w:r>
      <w:r w:rsidR="00713F5D">
        <w:rPr>
          <w:rStyle w:val="Incipit"/>
        </w:rPr>
        <w:t>qui</w:t>
      </w:r>
      <w:r>
        <w:rPr>
          <w:lang w:val="it-IT"/>
        </w:rPr>
        <w:t xml:space="preserve"> </w:t>
      </w:r>
      <w:r w:rsidRPr="00227198">
        <w:rPr>
          <w:rStyle w:val="Incipit"/>
        </w:rPr>
        <w:t>habebat</w:t>
      </w:r>
      <w:r>
        <w:rPr>
          <w:lang w:val="it-IT"/>
        </w:rPr>
        <w:t xml:space="preserve"> </w:t>
      </w:r>
      <w:r w:rsidRPr="00227198">
        <w:rPr>
          <w:rStyle w:val="Incipit"/>
        </w:rPr>
        <w:t>villicum</w:t>
      </w:r>
      <w:r>
        <w:rPr>
          <w:lang w:val="it-IT"/>
        </w:rPr>
        <w:t xml:space="preserve">. [TD] </w:t>
      </w:r>
      <w:r w:rsidRPr="00227198">
        <w:rPr>
          <w:rStyle w:val="Incipit"/>
        </w:rPr>
        <w:t>Te</w:t>
      </w:r>
      <w:r>
        <w:rPr>
          <w:lang w:val="it-IT"/>
        </w:rPr>
        <w:t xml:space="preserve"> </w:t>
      </w:r>
      <w:r w:rsidRPr="00227198">
        <w:rPr>
          <w:rStyle w:val="Incipit"/>
        </w:rPr>
        <w:t>deum</w:t>
      </w:r>
      <w:r>
        <w:rPr>
          <w:lang w:val="it-IT"/>
        </w:rPr>
        <w:t xml:space="preserve"> </w:t>
      </w:r>
      <w:r w:rsidRPr="00227198">
        <w:rPr>
          <w:rStyle w:val="Incipit"/>
        </w:rPr>
        <w:t>laudamus</w:t>
      </w:r>
      <w:r>
        <w:rPr>
          <w:lang w:val="it-IT"/>
        </w:rPr>
        <w:t xml:space="preserve"> dicitur, etiam si infra septuagesimam evenerit.</w:t>
      </w:r>
    </w:p>
    <w:p w:rsidR="005C4562" w:rsidRDefault="005C4562" w:rsidP="00420226">
      <w:pPr>
        <w:rPr>
          <w:lang w:val="it-IT"/>
        </w:rPr>
      </w:pPr>
      <w:r>
        <w:rPr>
          <w:lang w:val="it-IT"/>
        </w:rPr>
        <w:t xml:space="preserve">AD LAUDES AN </w:t>
      </w:r>
      <w:r w:rsidRPr="00227198">
        <w:rPr>
          <w:rStyle w:val="Incipit"/>
        </w:rPr>
        <w:t>Ego</w:t>
      </w:r>
      <w:r>
        <w:rPr>
          <w:lang w:val="it-IT"/>
        </w:rPr>
        <w:t xml:space="preserve"> </w:t>
      </w:r>
      <w:r w:rsidRPr="00227198">
        <w:rPr>
          <w:rStyle w:val="Incipit"/>
        </w:rPr>
        <w:t>plantavi</w:t>
      </w:r>
      <w:r>
        <w:rPr>
          <w:lang w:val="it-IT"/>
        </w:rPr>
        <w:t xml:space="preserve"> sola tantum. AB </w:t>
      </w:r>
      <w:r w:rsidRPr="00F5690B">
        <w:rPr>
          <w:rStyle w:val="Incipit"/>
        </w:rPr>
        <w:t>Vos</w:t>
      </w:r>
      <w:r>
        <w:rPr>
          <w:lang w:val="it-IT"/>
        </w:rPr>
        <w:t xml:space="preserve"> </w:t>
      </w:r>
      <w:r w:rsidRPr="00F5690B">
        <w:rPr>
          <w:rStyle w:val="Incipit"/>
        </w:rPr>
        <w:t>qui</w:t>
      </w:r>
      <w:r>
        <w:rPr>
          <w:lang w:val="it-IT"/>
        </w:rPr>
        <w:t xml:space="preserve"> </w:t>
      </w:r>
      <w:r w:rsidRPr="00F5690B">
        <w:rPr>
          <w:rStyle w:val="Incipit"/>
        </w:rPr>
        <w:t>secuti</w:t>
      </w:r>
      <w:r>
        <w:rPr>
          <w:lang w:val="it-IT"/>
        </w:rPr>
        <w:t>. In suffragio ut supra.</w:t>
      </w:r>
    </w:p>
    <w:p w:rsidR="005C4562" w:rsidRDefault="005C4562" w:rsidP="00420226">
      <w:pPr>
        <w:rPr>
          <w:lang w:val="it-IT"/>
        </w:rPr>
      </w:pPr>
      <w:r>
        <w:rPr>
          <w:lang w:val="it-IT"/>
        </w:rPr>
        <w:t>AD CURSUS LAUDES.</w:t>
      </w:r>
    </w:p>
    <w:p w:rsidR="005C4562" w:rsidRDefault="005C4562" w:rsidP="00420226">
      <w:pPr>
        <w:rPr>
          <w:lang w:val="it-IT"/>
        </w:rPr>
      </w:pPr>
      <w:r>
        <w:rPr>
          <w:lang w:val="it-IT"/>
        </w:rPr>
        <w:t xml:space="preserve">AD MISSAM [IN] </w:t>
      </w:r>
      <w:r w:rsidRPr="00F5690B">
        <w:rPr>
          <w:rStyle w:val="Incipit"/>
        </w:rPr>
        <w:t>Scio</w:t>
      </w:r>
      <w:r>
        <w:rPr>
          <w:lang w:val="it-IT"/>
        </w:rPr>
        <w:t xml:space="preserve"> </w:t>
      </w:r>
      <w:r w:rsidRPr="00F5690B">
        <w:rPr>
          <w:rStyle w:val="Incipit"/>
        </w:rPr>
        <w:t>cui</w:t>
      </w:r>
      <w:r>
        <w:rPr>
          <w:lang w:val="it-IT"/>
        </w:rPr>
        <w:t xml:space="preserve"> </w:t>
      </w:r>
      <w:r w:rsidRPr="00F5690B">
        <w:rPr>
          <w:rStyle w:val="Incipit"/>
        </w:rPr>
        <w:t>credidi</w:t>
      </w:r>
      <w:r>
        <w:rPr>
          <w:lang w:val="it-IT"/>
        </w:rPr>
        <w:t xml:space="preserve">. [KY] </w:t>
      </w:r>
      <w:r w:rsidRPr="00F5690B">
        <w:rPr>
          <w:rStyle w:val="Incipit"/>
        </w:rPr>
        <w:t>Kyrie</w:t>
      </w:r>
      <w:r>
        <w:rPr>
          <w:lang w:val="it-IT"/>
        </w:rPr>
        <w:t xml:space="preserve"> </w:t>
      </w:r>
      <w:r w:rsidRPr="00F5690B">
        <w:rPr>
          <w:rStyle w:val="Incipit"/>
        </w:rPr>
        <w:t>eleyson</w:t>
      </w:r>
      <w:r>
        <w:rPr>
          <w:lang w:val="it-IT"/>
        </w:rPr>
        <w:t>.</w:t>
      </w:r>
      <w:r w:rsidR="00056F0E">
        <w:rPr>
          <w:lang w:val="it-IT"/>
        </w:rPr>
        <w:t xml:space="preserve"> </w:t>
      </w:r>
      <w:r>
        <w:rPr>
          <w:lang w:val="it-IT"/>
        </w:rPr>
        <w:t xml:space="preserve">[GL] </w:t>
      </w:r>
      <w:r w:rsidRPr="00F5690B">
        <w:rPr>
          <w:rStyle w:val="Incipit"/>
        </w:rPr>
        <w:t>Gloria</w:t>
      </w:r>
      <w:r>
        <w:rPr>
          <w:lang w:val="it-IT"/>
        </w:rPr>
        <w:t xml:space="preserve"> </w:t>
      </w:r>
      <w:r w:rsidRPr="00F5690B">
        <w:rPr>
          <w:rStyle w:val="Incipit"/>
        </w:rPr>
        <w:t>in</w:t>
      </w:r>
      <w:r>
        <w:rPr>
          <w:lang w:val="it-IT"/>
        </w:rPr>
        <w:t xml:space="preserve"> </w:t>
      </w:r>
      <w:r w:rsidRPr="00F5690B">
        <w:rPr>
          <w:rStyle w:val="Incipit"/>
        </w:rPr>
        <w:t>excelsis</w:t>
      </w:r>
      <w:r>
        <w:rPr>
          <w:lang w:val="it-IT"/>
        </w:rPr>
        <w:t xml:space="preserve"> </w:t>
      </w:r>
      <w:r w:rsidRPr="00F5690B">
        <w:rPr>
          <w:rStyle w:val="Incipit"/>
        </w:rPr>
        <w:t>deo</w:t>
      </w:r>
      <w:r>
        <w:rPr>
          <w:lang w:val="it-IT"/>
        </w:rPr>
        <w:t xml:space="preserve">. ORCL </w:t>
      </w:r>
      <w:r w:rsidRPr="00F5690B">
        <w:rPr>
          <w:rStyle w:val="Incipit"/>
        </w:rPr>
        <w:t>Deus</w:t>
      </w:r>
      <w:r>
        <w:rPr>
          <w:lang w:val="it-IT"/>
        </w:rPr>
        <w:t xml:space="preserve"> </w:t>
      </w:r>
      <w:r w:rsidRPr="00F5690B">
        <w:rPr>
          <w:rStyle w:val="Incipit"/>
        </w:rPr>
        <w:t>qui</w:t>
      </w:r>
      <w:r>
        <w:rPr>
          <w:lang w:val="it-IT"/>
        </w:rPr>
        <w:t xml:space="preserve"> </w:t>
      </w:r>
      <w:r w:rsidRPr="00F5690B">
        <w:rPr>
          <w:rStyle w:val="Incipit"/>
        </w:rPr>
        <w:t>universum</w:t>
      </w:r>
      <w:r>
        <w:rPr>
          <w:lang w:val="it-IT"/>
        </w:rPr>
        <w:t xml:space="preserve"> </w:t>
      </w:r>
      <w:r w:rsidRPr="00F5690B">
        <w:rPr>
          <w:rStyle w:val="Incipit"/>
        </w:rPr>
        <w:t>mundum</w:t>
      </w:r>
      <w:r>
        <w:rPr>
          <w:lang w:val="it-IT"/>
        </w:rPr>
        <w:t xml:space="preserve">. EP </w:t>
      </w:r>
      <w:r w:rsidRPr="00F5690B">
        <w:rPr>
          <w:rStyle w:val="Incipit"/>
        </w:rPr>
        <w:t>Saulus</w:t>
      </w:r>
      <w:r>
        <w:rPr>
          <w:lang w:val="it-IT"/>
        </w:rPr>
        <w:t xml:space="preserve"> </w:t>
      </w:r>
      <w:r w:rsidRPr="00F5690B">
        <w:rPr>
          <w:rStyle w:val="Incipit"/>
        </w:rPr>
        <w:t>adhuc</w:t>
      </w:r>
      <w:r>
        <w:rPr>
          <w:lang w:val="it-IT"/>
        </w:rPr>
        <w:t xml:space="preserve"> </w:t>
      </w:r>
      <w:r w:rsidRPr="00F5690B">
        <w:rPr>
          <w:rStyle w:val="Incipit"/>
        </w:rPr>
        <w:t>spirans</w:t>
      </w:r>
      <w:r>
        <w:rPr>
          <w:lang w:val="it-IT"/>
        </w:rPr>
        <w:t xml:space="preserve">. GR </w:t>
      </w:r>
      <w:r w:rsidRPr="00F5690B">
        <w:rPr>
          <w:rStyle w:val="Incipit"/>
        </w:rPr>
        <w:t>Qui</w:t>
      </w:r>
      <w:r>
        <w:rPr>
          <w:lang w:val="it-IT"/>
        </w:rPr>
        <w:t xml:space="preserve"> </w:t>
      </w:r>
      <w:r w:rsidRPr="00F5690B">
        <w:rPr>
          <w:rStyle w:val="Incipit"/>
        </w:rPr>
        <w:t>operatus</w:t>
      </w:r>
      <w:r>
        <w:rPr>
          <w:lang w:val="it-IT"/>
        </w:rPr>
        <w:t xml:space="preserve"> </w:t>
      </w:r>
      <w:r w:rsidRPr="00F5690B">
        <w:rPr>
          <w:rStyle w:val="Incipit"/>
        </w:rPr>
        <w:t>est</w:t>
      </w:r>
      <w:r>
        <w:rPr>
          <w:lang w:val="it-IT"/>
        </w:rPr>
        <w:t xml:space="preserve">. ALV </w:t>
      </w:r>
      <w:r w:rsidRPr="00F5690B">
        <w:rPr>
          <w:rStyle w:val="Incipit"/>
        </w:rPr>
        <w:t>Tu</w:t>
      </w:r>
      <w:r>
        <w:rPr>
          <w:lang w:val="it-IT"/>
        </w:rPr>
        <w:t xml:space="preserve"> </w:t>
      </w:r>
      <w:r w:rsidRPr="00F5690B">
        <w:rPr>
          <w:rStyle w:val="Incipit"/>
        </w:rPr>
        <w:t>es</w:t>
      </w:r>
      <w:r>
        <w:rPr>
          <w:lang w:val="it-IT"/>
        </w:rPr>
        <w:t xml:space="preserve"> </w:t>
      </w:r>
      <w:r w:rsidRPr="00F5690B">
        <w:rPr>
          <w:rStyle w:val="Incipit"/>
        </w:rPr>
        <w:t>vas</w:t>
      </w:r>
      <w:r>
        <w:rPr>
          <w:lang w:val="it-IT"/>
        </w:rPr>
        <w:t xml:space="preserve">. SE </w:t>
      </w:r>
      <w:r w:rsidRPr="00F5690B">
        <w:rPr>
          <w:rStyle w:val="Incipit"/>
        </w:rPr>
        <w:t>Dixit</w:t>
      </w:r>
      <w:r>
        <w:rPr>
          <w:lang w:val="it-IT"/>
        </w:rPr>
        <w:t xml:space="preserve"> </w:t>
      </w:r>
      <w:r w:rsidRPr="00F5690B">
        <w:rPr>
          <w:rStyle w:val="Incipit"/>
        </w:rPr>
        <w:t>dominus</w:t>
      </w:r>
      <w:r>
        <w:rPr>
          <w:lang w:val="it-IT"/>
        </w:rPr>
        <w:t xml:space="preserve"> </w:t>
      </w:r>
      <w:r w:rsidRPr="00F5690B">
        <w:rPr>
          <w:rStyle w:val="Incipit"/>
        </w:rPr>
        <w:t>ex</w:t>
      </w:r>
      <w:r>
        <w:rPr>
          <w:lang w:val="it-IT"/>
        </w:rPr>
        <w:t xml:space="preserve"> </w:t>
      </w:r>
      <w:r w:rsidRPr="00F5690B">
        <w:rPr>
          <w:rStyle w:val="Incipit"/>
        </w:rPr>
        <w:t>Basan</w:t>
      </w:r>
      <w:r>
        <w:rPr>
          <w:lang w:val="it-IT"/>
        </w:rPr>
        <w:t xml:space="preserve">. Si infra septuagesimam evenerit TR </w:t>
      </w:r>
      <w:r w:rsidRPr="00F5690B">
        <w:rPr>
          <w:rStyle w:val="Incipit"/>
        </w:rPr>
        <w:t>Qui</w:t>
      </w:r>
      <w:r>
        <w:rPr>
          <w:lang w:val="it-IT"/>
        </w:rPr>
        <w:t xml:space="preserve"> </w:t>
      </w:r>
      <w:r w:rsidRPr="00F5690B">
        <w:rPr>
          <w:rStyle w:val="Incipit"/>
        </w:rPr>
        <w:t>seminant</w:t>
      </w:r>
      <w:r>
        <w:rPr>
          <w:lang w:val="it-IT"/>
        </w:rPr>
        <w:t xml:space="preserve">. EV </w:t>
      </w:r>
      <w:r w:rsidRPr="00F5690B">
        <w:rPr>
          <w:rStyle w:val="Incipit"/>
        </w:rPr>
        <w:t>Homo</w:t>
      </w:r>
      <w:r>
        <w:rPr>
          <w:lang w:val="it-IT"/>
        </w:rPr>
        <w:t xml:space="preserve"> </w:t>
      </w:r>
      <w:r w:rsidRPr="00F5690B">
        <w:rPr>
          <w:rStyle w:val="Incipit"/>
        </w:rPr>
        <w:t>quidam</w:t>
      </w:r>
      <w:r>
        <w:rPr>
          <w:lang w:val="it-IT"/>
        </w:rPr>
        <w:t xml:space="preserve"> </w:t>
      </w:r>
      <w:r w:rsidRPr="00F5690B">
        <w:rPr>
          <w:rStyle w:val="Incipit"/>
        </w:rPr>
        <w:t>erat</w:t>
      </w:r>
      <w:r>
        <w:rPr>
          <w:lang w:val="it-IT"/>
        </w:rPr>
        <w:t xml:space="preserve"> </w:t>
      </w:r>
      <w:r w:rsidRPr="00F5690B">
        <w:rPr>
          <w:rStyle w:val="Incipit"/>
        </w:rPr>
        <w:t>dives</w:t>
      </w:r>
      <w:r>
        <w:rPr>
          <w:lang w:val="it-IT"/>
        </w:rPr>
        <w:t xml:space="preserve"> </w:t>
      </w:r>
      <w:r w:rsidR="00713F5D">
        <w:rPr>
          <w:rStyle w:val="Incipit"/>
        </w:rPr>
        <w:t>qui</w:t>
      </w:r>
      <w:r>
        <w:rPr>
          <w:lang w:val="it-IT"/>
        </w:rPr>
        <w:t xml:space="preserve"> </w:t>
      </w:r>
      <w:r w:rsidRPr="00F5690B">
        <w:rPr>
          <w:rStyle w:val="Incipit"/>
        </w:rPr>
        <w:t>habebat</w:t>
      </w:r>
      <w:r>
        <w:rPr>
          <w:lang w:val="it-IT"/>
        </w:rPr>
        <w:t xml:space="preserve"> </w:t>
      </w:r>
      <w:r w:rsidRPr="00F5690B">
        <w:rPr>
          <w:rStyle w:val="Incipit"/>
        </w:rPr>
        <w:t>villicum</w:t>
      </w:r>
      <w:r>
        <w:rPr>
          <w:lang w:val="it-IT"/>
        </w:rPr>
        <w:t xml:space="preserve">. </w:t>
      </w:r>
      <w:r w:rsidRPr="005E47A1">
        <w:rPr>
          <w:lang w:val="la-Latn"/>
        </w:rPr>
        <w:t>|</w:t>
      </w:r>
      <w:r>
        <w:rPr>
          <w:lang w:val="it-IT"/>
        </w:rPr>
        <w:t>M::Require in dominica p</w:t>
      </w:r>
      <w:r w:rsidR="00F5690B">
        <w:rPr>
          <w:lang w:val="it-IT"/>
        </w:rPr>
        <w:t>ost</w:t>
      </w:r>
      <w:r>
        <w:rPr>
          <w:lang w:val="it-IT"/>
        </w:rPr>
        <w:t xml:space="preserve"> pentecostes.</w:t>
      </w:r>
      <w:r w:rsidRPr="005E47A1">
        <w:rPr>
          <w:lang w:val="la-Latn"/>
        </w:rPr>
        <w:t>|</w:t>
      </w:r>
      <w:r>
        <w:rPr>
          <w:lang w:val="it-IT"/>
        </w:rPr>
        <w:t xml:space="preserve"> [CR] </w:t>
      </w:r>
      <w:r w:rsidRPr="00F5690B">
        <w:rPr>
          <w:rStyle w:val="Incipit"/>
        </w:rPr>
        <w:t>Credo</w:t>
      </w:r>
      <w:r>
        <w:rPr>
          <w:lang w:val="it-IT"/>
        </w:rPr>
        <w:t xml:space="preserve"> </w:t>
      </w:r>
      <w:r w:rsidRPr="00F5690B">
        <w:rPr>
          <w:rStyle w:val="Incipit"/>
        </w:rPr>
        <w:t>in</w:t>
      </w:r>
      <w:r>
        <w:rPr>
          <w:lang w:val="it-IT"/>
        </w:rPr>
        <w:t xml:space="preserve"> </w:t>
      </w:r>
      <w:r w:rsidRPr="00F5690B">
        <w:rPr>
          <w:rStyle w:val="Incipit"/>
        </w:rPr>
        <w:t>unum</w:t>
      </w:r>
      <w:r>
        <w:rPr>
          <w:lang w:val="it-IT"/>
        </w:rPr>
        <w:t xml:space="preserve"> dicitur. OF </w:t>
      </w:r>
      <w:r w:rsidRPr="00F5690B">
        <w:rPr>
          <w:rStyle w:val="Incipit"/>
        </w:rPr>
        <w:t>In</w:t>
      </w:r>
      <w:r>
        <w:rPr>
          <w:lang w:val="it-IT"/>
        </w:rPr>
        <w:t xml:space="preserve"> </w:t>
      </w:r>
      <w:r w:rsidRPr="00F5690B">
        <w:rPr>
          <w:rStyle w:val="Incipit"/>
        </w:rPr>
        <w:t>omnem</w:t>
      </w:r>
      <w:r>
        <w:rPr>
          <w:lang w:val="it-IT"/>
        </w:rPr>
        <w:t xml:space="preserve"> </w:t>
      </w:r>
      <w:r w:rsidRPr="00F5690B">
        <w:rPr>
          <w:rStyle w:val="Incipit"/>
        </w:rPr>
        <w:t>terram</w:t>
      </w:r>
      <w:r>
        <w:rPr>
          <w:lang w:val="it-IT"/>
        </w:rPr>
        <w:t xml:space="preserve">. Praefatio de apostolis. CO </w:t>
      </w:r>
      <w:r w:rsidR="00E6539C">
        <w:rPr>
          <w:rStyle w:val="Incipit"/>
        </w:rPr>
        <w:t>D</w:t>
      </w:r>
      <w:r w:rsidRPr="00946E79">
        <w:rPr>
          <w:rStyle w:val="Incipit"/>
        </w:rPr>
        <w:t>ico vobis</w:t>
      </w:r>
      <w:r>
        <w:rPr>
          <w:lang w:val="it-IT"/>
        </w:rPr>
        <w:t>.</w:t>
      </w:r>
    </w:p>
    <w:p w:rsidR="006928BB" w:rsidRDefault="006928BB" w:rsidP="00420226">
      <w:pPr>
        <w:rPr>
          <w:lang w:val="it-IT"/>
        </w:rPr>
      </w:pPr>
      <w:r>
        <w:rPr>
          <w:lang w:val="it-IT"/>
        </w:rPr>
        <w:lastRenderedPageBreak/>
        <w:t xml:space="preserve">IN SECUNDA VESPERA AN </w:t>
      </w:r>
      <w:r w:rsidRPr="00F5690B">
        <w:rPr>
          <w:rStyle w:val="Incipit"/>
        </w:rPr>
        <w:t>Iuravit</w:t>
      </w:r>
      <w:r>
        <w:rPr>
          <w:lang w:val="it-IT"/>
        </w:rPr>
        <w:t xml:space="preserve"> </w:t>
      </w:r>
      <w:r w:rsidRPr="00F5690B">
        <w:rPr>
          <w:rStyle w:val="Incipit"/>
        </w:rPr>
        <w:t>dominus</w:t>
      </w:r>
      <w:r>
        <w:rPr>
          <w:lang w:val="it-IT"/>
        </w:rPr>
        <w:t xml:space="preserve"> cum reliquis. HY </w:t>
      </w:r>
      <w:r w:rsidRPr="00F5690B">
        <w:rPr>
          <w:rStyle w:val="Incipit"/>
        </w:rPr>
        <w:t>Doctor</w:t>
      </w:r>
      <w:r>
        <w:rPr>
          <w:lang w:val="it-IT"/>
        </w:rPr>
        <w:t xml:space="preserve"> </w:t>
      </w:r>
      <w:r w:rsidRPr="00F5690B">
        <w:rPr>
          <w:rStyle w:val="Incipit"/>
        </w:rPr>
        <w:t>egregie</w:t>
      </w:r>
      <w:r>
        <w:rPr>
          <w:lang w:val="it-IT"/>
        </w:rPr>
        <w:t xml:space="preserve">. AM </w:t>
      </w:r>
      <w:r w:rsidRPr="00F5690B">
        <w:rPr>
          <w:rStyle w:val="Incipit"/>
        </w:rPr>
        <w:t>Saulus</w:t>
      </w:r>
      <w:r>
        <w:rPr>
          <w:lang w:val="it-IT"/>
        </w:rPr>
        <w:t xml:space="preserve"> </w:t>
      </w:r>
      <w:r w:rsidRPr="00F5690B">
        <w:rPr>
          <w:rStyle w:val="Incipit"/>
        </w:rPr>
        <w:t>adhuc</w:t>
      </w:r>
      <w:r>
        <w:rPr>
          <w:lang w:val="it-IT"/>
        </w:rPr>
        <w:t xml:space="preserve">. In suffragio de sancto Polycarpo AC </w:t>
      </w:r>
      <w:r w:rsidRPr="00F5690B">
        <w:rPr>
          <w:rStyle w:val="Incipit"/>
        </w:rPr>
        <w:t>Beatus</w:t>
      </w:r>
      <w:r>
        <w:rPr>
          <w:lang w:val="it-IT"/>
        </w:rPr>
        <w:t xml:space="preserve"> </w:t>
      </w:r>
      <w:r w:rsidRPr="00F5690B">
        <w:rPr>
          <w:rStyle w:val="Incipit"/>
        </w:rPr>
        <w:t>vir</w:t>
      </w:r>
      <w:r>
        <w:rPr>
          <w:lang w:val="it-IT"/>
        </w:rPr>
        <w:t>. Oratio de uno martyre.</w:t>
      </w:r>
    </w:p>
    <w:p w:rsidR="006928BB" w:rsidRDefault="006928BB" w:rsidP="006928BB">
      <w:pPr>
        <w:pStyle w:val="berschrift1"/>
        <w:rPr>
          <w:lang w:val="it-IT"/>
        </w:rPr>
      </w:pPr>
      <w:r>
        <w:rPr>
          <w:lang w:val="it-IT"/>
        </w:rPr>
        <w:t>[POLYCARPI MARTYRIS]</w:t>
      </w:r>
    </w:p>
    <w:p w:rsidR="006928BB" w:rsidRDefault="006928BB" w:rsidP="006928BB">
      <w:pPr>
        <w:rPr>
          <w:lang w:val="it-IT"/>
        </w:rPr>
      </w:pPr>
      <w:r>
        <w:rPr>
          <w:lang w:val="it-IT"/>
        </w:rPr>
        <w:t>AD MATUTINAS passio eius legitur et tria responsoria de uno martyre</w:t>
      </w:r>
      <w:r w:rsidR="00130506">
        <w:rPr>
          <w:lang w:val="it-IT"/>
        </w:rPr>
        <w:t xml:space="preserve"> canuntur</w:t>
      </w:r>
      <w:r>
        <w:rPr>
          <w:lang w:val="it-IT"/>
        </w:rPr>
        <w:t>.</w:t>
      </w:r>
    </w:p>
    <w:p w:rsidR="006928BB" w:rsidRDefault="00026FCE" w:rsidP="006928BB">
      <w:pPr>
        <w:pStyle w:val="berschrift1"/>
        <w:rPr>
          <w:lang w:val="it-IT"/>
        </w:rPr>
      </w:pPr>
      <w:r>
        <w:rPr>
          <w:lang w:val="it-IT"/>
        </w:rPr>
        <w:t>IN OCTAVA SANCTAE AGNETIS</w:t>
      </w:r>
    </w:p>
    <w:p w:rsidR="006928BB" w:rsidRDefault="006928BB" w:rsidP="006928BB">
      <w:pPr>
        <w:rPr>
          <w:lang w:val="it-IT"/>
        </w:rPr>
      </w:pPr>
      <w:r>
        <w:rPr>
          <w:lang w:val="it-IT"/>
        </w:rPr>
        <w:t xml:space="preserve">AD VESPERAS psalmi et antiphonae feriales. HY </w:t>
      </w:r>
      <w:r w:rsidRPr="00F5690B">
        <w:rPr>
          <w:rStyle w:val="Incipit"/>
        </w:rPr>
        <w:t>Iesu</w:t>
      </w:r>
      <w:r>
        <w:rPr>
          <w:lang w:val="it-IT"/>
        </w:rPr>
        <w:t xml:space="preserve"> </w:t>
      </w:r>
      <w:r w:rsidRPr="00F5690B">
        <w:rPr>
          <w:rStyle w:val="Incipit"/>
        </w:rPr>
        <w:t>corona</w:t>
      </w:r>
      <w:r>
        <w:rPr>
          <w:lang w:val="it-IT"/>
        </w:rPr>
        <w:t xml:space="preserve">. AM </w:t>
      </w:r>
      <w:r w:rsidRPr="00F5690B">
        <w:rPr>
          <w:rStyle w:val="Incipit"/>
        </w:rPr>
        <w:t>Stans</w:t>
      </w:r>
      <w:r>
        <w:rPr>
          <w:lang w:val="it-IT"/>
        </w:rPr>
        <w:t xml:space="preserve"> </w:t>
      </w:r>
      <w:r w:rsidRPr="00D05B8E">
        <w:rPr>
          <w:rStyle w:val="Incipit"/>
        </w:rPr>
        <w:t>beata</w:t>
      </w:r>
      <w:r>
        <w:rPr>
          <w:lang w:val="it-IT"/>
        </w:rPr>
        <w:t xml:space="preserve">. OR </w:t>
      </w:r>
      <w:r w:rsidRPr="00963AAC">
        <w:rPr>
          <w:rStyle w:val="Incipit"/>
        </w:rPr>
        <w:t>Deus</w:t>
      </w:r>
      <w:r>
        <w:rPr>
          <w:lang w:val="it-IT"/>
        </w:rPr>
        <w:t xml:space="preserve"> </w:t>
      </w:r>
      <w:r w:rsidRPr="00963AAC">
        <w:rPr>
          <w:rStyle w:val="Incipit"/>
        </w:rPr>
        <w:t>qui</w:t>
      </w:r>
      <w:r>
        <w:rPr>
          <w:lang w:val="it-IT"/>
        </w:rPr>
        <w:t xml:space="preserve"> </w:t>
      </w:r>
      <w:r w:rsidRPr="00963AAC">
        <w:rPr>
          <w:rStyle w:val="Incipit"/>
        </w:rPr>
        <w:t>nos</w:t>
      </w:r>
      <w:r>
        <w:rPr>
          <w:lang w:val="it-IT"/>
        </w:rPr>
        <w:t xml:space="preserve"> </w:t>
      </w:r>
      <w:r w:rsidRPr="00963AAC">
        <w:rPr>
          <w:rStyle w:val="Incipit"/>
        </w:rPr>
        <w:t>annua</w:t>
      </w:r>
      <w:r>
        <w:rPr>
          <w:lang w:val="it-IT"/>
        </w:rPr>
        <w:t>.</w:t>
      </w:r>
    </w:p>
    <w:p w:rsidR="006928BB" w:rsidRDefault="006928BB" w:rsidP="006928BB">
      <w:pPr>
        <w:rPr>
          <w:lang w:val="it-IT"/>
        </w:rPr>
      </w:pPr>
      <w:r>
        <w:rPr>
          <w:lang w:val="it-IT"/>
        </w:rPr>
        <w:t>AD MATUTINAS IN</w:t>
      </w:r>
      <w:r w:rsidR="00963AAC">
        <w:rPr>
          <w:lang w:val="it-IT"/>
        </w:rPr>
        <w:t>V</w:t>
      </w:r>
      <w:r>
        <w:rPr>
          <w:lang w:val="it-IT"/>
        </w:rPr>
        <w:t xml:space="preserve"> </w:t>
      </w:r>
      <w:r w:rsidRPr="00963AAC">
        <w:rPr>
          <w:rStyle w:val="Incipit"/>
        </w:rPr>
        <w:t>Regem</w:t>
      </w:r>
      <w:r>
        <w:rPr>
          <w:lang w:val="it-IT"/>
        </w:rPr>
        <w:t xml:space="preserve"> </w:t>
      </w:r>
      <w:r w:rsidRPr="00963AAC">
        <w:rPr>
          <w:rStyle w:val="Incipit"/>
        </w:rPr>
        <w:t>virginum</w:t>
      </w:r>
      <w:r>
        <w:rPr>
          <w:lang w:val="it-IT"/>
        </w:rPr>
        <w:t xml:space="preserve">. Nocturnus dicitur. LS </w:t>
      </w:r>
      <w:r w:rsidRPr="00963AAC">
        <w:rPr>
          <w:rStyle w:val="Incipit"/>
        </w:rPr>
        <w:t>Immaculatus</w:t>
      </w:r>
      <w:r>
        <w:rPr>
          <w:lang w:val="it-IT"/>
        </w:rPr>
        <w:t xml:space="preserve">. RP </w:t>
      </w:r>
      <w:r w:rsidRPr="00963AAC">
        <w:rPr>
          <w:rStyle w:val="Incipit"/>
        </w:rPr>
        <w:t>Iam</w:t>
      </w:r>
      <w:r>
        <w:rPr>
          <w:lang w:val="it-IT"/>
        </w:rPr>
        <w:t xml:space="preserve"> </w:t>
      </w:r>
      <w:r w:rsidRPr="00963AAC">
        <w:rPr>
          <w:rStyle w:val="Incipit"/>
        </w:rPr>
        <w:t>corpus</w:t>
      </w:r>
      <w:r>
        <w:rPr>
          <w:lang w:val="it-IT"/>
        </w:rPr>
        <w:t xml:space="preserve">. RP </w:t>
      </w:r>
      <w:r w:rsidRPr="00963AAC">
        <w:rPr>
          <w:rStyle w:val="Incipit"/>
        </w:rPr>
        <w:t>Pulchra</w:t>
      </w:r>
      <w:r>
        <w:rPr>
          <w:lang w:val="it-IT"/>
        </w:rPr>
        <w:t xml:space="preserve"> </w:t>
      </w:r>
      <w:r w:rsidRPr="00963AAC">
        <w:rPr>
          <w:rStyle w:val="Incipit"/>
        </w:rPr>
        <w:t>facie</w:t>
      </w:r>
      <w:r>
        <w:rPr>
          <w:lang w:val="it-IT"/>
        </w:rPr>
        <w:t xml:space="preserve">. RP </w:t>
      </w:r>
      <w:r w:rsidRPr="00963AAC">
        <w:rPr>
          <w:rStyle w:val="Incipit"/>
        </w:rPr>
        <w:t>Mel</w:t>
      </w:r>
      <w:r>
        <w:rPr>
          <w:lang w:val="it-IT"/>
        </w:rPr>
        <w:t xml:space="preserve"> </w:t>
      </w:r>
      <w:r w:rsidRPr="00963AAC">
        <w:rPr>
          <w:rStyle w:val="Incipit"/>
        </w:rPr>
        <w:t>et</w:t>
      </w:r>
      <w:r>
        <w:rPr>
          <w:lang w:val="it-IT"/>
        </w:rPr>
        <w:t xml:space="preserve"> </w:t>
      </w:r>
      <w:r w:rsidRPr="00963AAC">
        <w:rPr>
          <w:rStyle w:val="Incipit"/>
        </w:rPr>
        <w:t>lac</w:t>
      </w:r>
      <w:r>
        <w:rPr>
          <w:lang w:val="it-IT"/>
        </w:rPr>
        <w:t>.</w:t>
      </w:r>
    </w:p>
    <w:p w:rsidR="006928BB" w:rsidRDefault="006928BB" w:rsidP="006928BB">
      <w:pPr>
        <w:rPr>
          <w:lang w:val="it-IT"/>
        </w:rPr>
      </w:pPr>
      <w:r>
        <w:rPr>
          <w:lang w:val="it-IT"/>
        </w:rPr>
        <w:t xml:space="preserve">AD LAUDES AN </w:t>
      </w:r>
      <w:r w:rsidRPr="00963AAC">
        <w:rPr>
          <w:rStyle w:val="Incipit"/>
        </w:rPr>
        <w:t>Ingressa</w:t>
      </w:r>
      <w:r>
        <w:rPr>
          <w:lang w:val="it-IT"/>
        </w:rPr>
        <w:t xml:space="preserve"> </w:t>
      </w:r>
      <w:r w:rsidRPr="00963AAC">
        <w:rPr>
          <w:rStyle w:val="Incipit"/>
        </w:rPr>
        <w:t>Agnes</w:t>
      </w:r>
      <w:r>
        <w:rPr>
          <w:lang w:val="it-IT"/>
        </w:rPr>
        <w:t xml:space="preserve"> sola tantum. AB </w:t>
      </w:r>
      <w:r w:rsidRPr="00963AAC">
        <w:rPr>
          <w:rStyle w:val="Incipit"/>
        </w:rPr>
        <w:t>Ecce</w:t>
      </w:r>
      <w:r>
        <w:rPr>
          <w:lang w:val="it-IT"/>
        </w:rPr>
        <w:t xml:space="preserve"> </w:t>
      </w:r>
      <w:r w:rsidRPr="00963AAC">
        <w:rPr>
          <w:rStyle w:val="Incipit"/>
        </w:rPr>
        <w:t>quod</w:t>
      </w:r>
      <w:r>
        <w:rPr>
          <w:lang w:val="it-IT"/>
        </w:rPr>
        <w:t xml:space="preserve"> </w:t>
      </w:r>
      <w:r w:rsidRPr="00963AAC">
        <w:rPr>
          <w:rStyle w:val="Incipit"/>
        </w:rPr>
        <w:t>concupivi</w:t>
      </w:r>
      <w:r>
        <w:rPr>
          <w:lang w:val="it-IT"/>
        </w:rPr>
        <w:t>.</w:t>
      </w:r>
    </w:p>
    <w:p w:rsidR="006928BB" w:rsidRDefault="006928BB" w:rsidP="006928BB">
      <w:pPr>
        <w:rPr>
          <w:lang w:val="it-IT"/>
        </w:rPr>
      </w:pPr>
      <w:r>
        <w:rPr>
          <w:lang w:val="it-IT"/>
        </w:rPr>
        <w:t>AD CURSUS LAUDES.</w:t>
      </w:r>
    </w:p>
    <w:p w:rsidR="006928BB" w:rsidRDefault="006928BB" w:rsidP="006928BB">
      <w:pPr>
        <w:rPr>
          <w:lang w:val="it-IT"/>
        </w:rPr>
      </w:pPr>
      <w:r>
        <w:rPr>
          <w:lang w:val="it-IT"/>
        </w:rPr>
        <w:t xml:space="preserve">AD MISSAM [IN] </w:t>
      </w:r>
      <w:r w:rsidRPr="00963AAC">
        <w:rPr>
          <w:rStyle w:val="Incipit"/>
        </w:rPr>
        <w:t>Vultum</w:t>
      </w:r>
      <w:r>
        <w:rPr>
          <w:lang w:val="it-IT"/>
        </w:rPr>
        <w:t xml:space="preserve"> </w:t>
      </w:r>
      <w:r w:rsidRPr="00963AAC">
        <w:rPr>
          <w:rStyle w:val="Incipit"/>
        </w:rPr>
        <w:t>tuum</w:t>
      </w:r>
      <w:r>
        <w:rPr>
          <w:lang w:val="it-IT"/>
        </w:rPr>
        <w:t xml:space="preserve">. EP </w:t>
      </w:r>
      <w:r w:rsidRPr="00963AAC">
        <w:rPr>
          <w:rStyle w:val="Incipit"/>
        </w:rPr>
        <w:t>Sapientia</w:t>
      </w:r>
      <w:r>
        <w:rPr>
          <w:lang w:val="it-IT"/>
        </w:rPr>
        <w:t xml:space="preserve"> </w:t>
      </w:r>
      <w:r w:rsidRPr="00963AAC">
        <w:rPr>
          <w:rStyle w:val="Incipit"/>
        </w:rPr>
        <w:t>laudabit</w:t>
      </w:r>
      <w:r>
        <w:rPr>
          <w:lang w:val="it-IT"/>
        </w:rPr>
        <w:t xml:space="preserve">. GR </w:t>
      </w:r>
      <w:r w:rsidRPr="00963AAC">
        <w:rPr>
          <w:rStyle w:val="Incipit"/>
        </w:rPr>
        <w:t>Specie</w:t>
      </w:r>
      <w:r>
        <w:rPr>
          <w:lang w:val="it-IT"/>
        </w:rPr>
        <w:t xml:space="preserve"> </w:t>
      </w:r>
      <w:r w:rsidRPr="00963AAC">
        <w:rPr>
          <w:rStyle w:val="Incipit"/>
        </w:rPr>
        <w:t>tua</w:t>
      </w:r>
      <w:r w:rsidR="00945678">
        <w:rPr>
          <w:lang w:val="it-IT"/>
        </w:rPr>
        <w:t xml:space="preserve">. ALV </w:t>
      </w:r>
      <w:r w:rsidR="00945678" w:rsidRPr="00963AAC">
        <w:rPr>
          <w:rStyle w:val="Incipit"/>
        </w:rPr>
        <w:t>Diffusa</w:t>
      </w:r>
      <w:r w:rsidR="00945678">
        <w:rPr>
          <w:lang w:val="it-IT"/>
        </w:rPr>
        <w:t xml:space="preserve"> </w:t>
      </w:r>
      <w:r w:rsidR="00945678" w:rsidRPr="00963AAC">
        <w:rPr>
          <w:rStyle w:val="Incipit"/>
        </w:rPr>
        <w:t>est</w:t>
      </w:r>
      <w:r w:rsidR="00945678">
        <w:rPr>
          <w:lang w:val="it-IT"/>
        </w:rPr>
        <w:t xml:space="preserve">. EV </w:t>
      </w:r>
      <w:r w:rsidR="00945678" w:rsidRPr="00963AAC">
        <w:rPr>
          <w:rStyle w:val="Incipit"/>
        </w:rPr>
        <w:t>Simile</w:t>
      </w:r>
      <w:r w:rsidR="00945678">
        <w:rPr>
          <w:lang w:val="it-IT"/>
        </w:rPr>
        <w:t xml:space="preserve"> </w:t>
      </w:r>
      <w:r w:rsidR="00945678" w:rsidRPr="00963AAC">
        <w:rPr>
          <w:rStyle w:val="Incipit"/>
        </w:rPr>
        <w:t>est</w:t>
      </w:r>
      <w:r w:rsidR="00945678">
        <w:rPr>
          <w:lang w:val="it-IT"/>
        </w:rPr>
        <w:t xml:space="preserve"> </w:t>
      </w:r>
      <w:r w:rsidR="00945678" w:rsidRPr="00963AAC">
        <w:rPr>
          <w:rStyle w:val="Incipit"/>
        </w:rPr>
        <w:t>regnum</w:t>
      </w:r>
      <w:r w:rsidR="00945678">
        <w:rPr>
          <w:lang w:val="it-IT"/>
        </w:rPr>
        <w:t xml:space="preserve"> </w:t>
      </w:r>
      <w:r w:rsidR="00945678" w:rsidRPr="00963AAC">
        <w:rPr>
          <w:rStyle w:val="Incipit"/>
        </w:rPr>
        <w:t>caelorum</w:t>
      </w:r>
      <w:r w:rsidR="00945678">
        <w:rPr>
          <w:lang w:val="it-IT"/>
        </w:rPr>
        <w:t xml:space="preserve"> </w:t>
      </w:r>
      <w:r w:rsidR="00945678" w:rsidRPr="00963AAC">
        <w:rPr>
          <w:rStyle w:val="Incipit"/>
        </w:rPr>
        <w:t>thesauro</w:t>
      </w:r>
      <w:r w:rsidR="00945678">
        <w:rPr>
          <w:lang w:val="it-IT"/>
        </w:rPr>
        <w:t xml:space="preserve">. OF </w:t>
      </w:r>
      <w:r w:rsidR="00945678" w:rsidRPr="00963AAC">
        <w:rPr>
          <w:rStyle w:val="Incipit"/>
        </w:rPr>
        <w:t>Diffusa</w:t>
      </w:r>
      <w:r w:rsidR="00945678">
        <w:rPr>
          <w:lang w:val="it-IT"/>
        </w:rPr>
        <w:t xml:space="preserve"> </w:t>
      </w:r>
      <w:r w:rsidR="00945678" w:rsidRPr="00963AAC">
        <w:rPr>
          <w:rStyle w:val="Incipit"/>
        </w:rPr>
        <w:t>est</w:t>
      </w:r>
      <w:r w:rsidR="00945678">
        <w:rPr>
          <w:lang w:val="it-IT"/>
        </w:rPr>
        <w:t xml:space="preserve">. CO </w:t>
      </w:r>
      <w:r w:rsidR="00945678" w:rsidRPr="00963AAC">
        <w:rPr>
          <w:rStyle w:val="Incipit"/>
        </w:rPr>
        <w:t>Simile</w:t>
      </w:r>
      <w:r w:rsidR="00945678">
        <w:rPr>
          <w:lang w:val="it-IT"/>
        </w:rPr>
        <w:t xml:space="preserve"> </w:t>
      </w:r>
      <w:r w:rsidR="00945678" w:rsidRPr="00963AAC">
        <w:rPr>
          <w:rStyle w:val="Incipit"/>
        </w:rPr>
        <w:t>est</w:t>
      </w:r>
      <w:r w:rsidR="00945678">
        <w:rPr>
          <w:lang w:val="it-IT"/>
        </w:rPr>
        <w:t xml:space="preserve"> </w:t>
      </w:r>
      <w:r w:rsidR="00945678" w:rsidRPr="00963AAC">
        <w:rPr>
          <w:rStyle w:val="Incipit"/>
        </w:rPr>
        <w:t>regnum</w:t>
      </w:r>
      <w:r w:rsidR="00945678">
        <w:rPr>
          <w:lang w:val="it-IT"/>
        </w:rPr>
        <w:t>.</w:t>
      </w:r>
    </w:p>
    <w:p w:rsidR="00945678" w:rsidRDefault="00026FCE" w:rsidP="00945678">
      <w:pPr>
        <w:pStyle w:val="berschrift1"/>
        <w:rPr>
          <w:lang w:val="it-IT"/>
        </w:rPr>
      </w:pPr>
      <w:r>
        <w:rPr>
          <w:lang w:val="it-IT"/>
        </w:rPr>
        <w:t>BRIGIDAE VIRGINIS</w:t>
      </w:r>
    </w:p>
    <w:p w:rsidR="00945678" w:rsidRDefault="00945678" w:rsidP="00945678">
      <w:pPr>
        <w:rPr>
          <w:lang w:val="it-IT"/>
        </w:rPr>
      </w:pPr>
      <w:r>
        <w:rPr>
          <w:lang w:val="it-IT"/>
        </w:rPr>
        <w:t xml:space="preserve">AD VESPERAS psalmi feriales. HY </w:t>
      </w:r>
      <w:r w:rsidRPr="00963AAC">
        <w:rPr>
          <w:rStyle w:val="Incipit"/>
        </w:rPr>
        <w:t>Iesu</w:t>
      </w:r>
      <w:r>
        <w:rPr>
          <w:lang w:val="it-IT"/>
        </w:rPr>
        <w:t xml:space="preserve"> </w:t>
      </w:r>
      <w:r w:rsidRPr="00963AAC">
        <w:rPr>
          <w:rStyle w:val="Incipit"/>
        </w:rPr>
        <w:t>corona</w:t>
      </w:r>
      <w:r>
        <w:rPr>
          <w:lang w:val="it-IT"/>
        </w:rPr>
        <w:t xml:space="preserve"> </w:t>
      </w:r>
      <w:r w:rsidRPr="00963AAC">
        <w:rPr>
          <w:rStyle w:val="Incipit"/>
        </w:rPr>
        <w:t>virginum</w:t>
      </w:r>
      <w:r>
        <w:rPr>
          <w:lang w:val="it-IT"/>
        </w:rPr>
        <w:t xml:space="preserve">. AM </w:t>
      </w:r>
      <w:r w:rsidRPr="00963AAC">
        <w:rPr>
          <w:rStyle w:val="Incipit"/>
        </w:rPr>
        <w:t>Simile</w:t>
      </w:r>
      <w:r>
        <w:rPr>
          <w:lang w:val="it-IT"/>
        </w:rPr>
        <w:t xml:space="preserve"> </w:t>
      </w:r>
      <w:r w:rsidRPr="00963AAC">
        <w:rPr>
          <w:rStyle w:val="Incipit"/>
        </w:rPr>
        <w:t>est</w:t>
      </w:r>
      <w:r>
        <w:rPr>
          <w:lang w:val="it-IT"/>
        </w:rPr>
        <w:t xml:space="preserve"> </w:t>
      </w:r>
      <w:r w:rsidRPr="00963AAC">
        <w:rPr>
          <w:rStyle w:val="Incipit"/>
        </w:rPr>
        <w:t>regnum</w:t>
      </w:r>
      <w:r>
        <w:rPr>
          <w:lang w:val="it-IT"/>
        </w:rPr>
        <w:t xml:space="preserve"> </w:t>
      </w:r>
      <w:r w:rsidRPr="00963AAC">
        <w:rPr>
          <w:rStyle w:val="Incipit"/>
        </w:rPr>
        <w:t>caelorum</w:t>
      </w:r>
      <w:r>
        <w:rPr>
          <w:lang w:val="it-IT"/>
        </w:rPr>
        <w:t>. Capitulum et oratio de una virgine.</w:t>
      </w:r>
    </w:p>
    <w:p w:rsidR="00945678" w:rsidRDefault="00945678" w:rsidP="00945678">
      <w:pPr>
        <w:rPr>
          <w:lang w:val="it-IT"/>
        </w:rPr>
      </w:pPr>
      <w:r>
        <w:rPr>
          <w:lang w:val="it-IT"/>
        </w:rPr>
        <w:t xml:space="preserve">AD MATUTINAS </w:t>
      </w:r>
      <w:r w:rsidR="00AD2B68">
        <w:rPr>
          <w:lang w:val="it-IT"/>
        </w:rPr>
        <w:t>(36v)</w:t>
      </w:r>
      <w:r>
        <w:rPr>
          <w:lang w:val="it-IT"/>
        </w:rPr>
        <w:t xml:space="preserve"> IN</w:t>
      </w:r>
      <w:r w:rsidR="00963AAC">
        <w:rPr>
          <w:lang w:val="it-IT"/>
        </w:rPr>
        <w:t>V</w:t>
      </w:r>
      <w:r>
        <w:rPr>
          <w:lang w:val="it-IT"/>
        </w:rPr>
        <w:t xml:space="preserve"> </w:t>
      </w:r>
      <w:r w:rsidRPr="00963AAC">
        <w:rPr>
          <w:rStyle w:val="Incipit"/>
        </w:rPr>
        <w:t>Regem</w:t>
      </w:r>
      <w:r>
        <w:rPr>
          <w:lang w:val="it-IT"/>
        </w:rPr>
        <w:t xml:space="preserve"> </w:t>
      </w:r>
      <w:r w:rsidRPr="00963AAC">
        <w:rPr>
          <w:rStyle w:val="Incipit"/>
        </w:rPr>
        <w:t>virginum</w:t>
      </w:r>
      <w:r>
        <w:rPr>
          <w:lang w:val="it-IT"/>
        </w:rPr>
        <w:t>. Nocturnus dicitur. Vi</w:t>
      </w:r>
      <w:r w:rsidR="00963AAC">
        <w:rPr>
          <w:lang w:val="it-IT"/>
        </w:rPr>
        <w:t xml:space="preserve">ta eius legitur. RP </w:t>
      </w:r>
      <w:r w:rsidR="00963AAC" w:rsidRPr="00963AAC">
        <w:rPr>
          <w:rStyle w:val="Incipit"/>
        </w:rPr>
        <w:t>Veni</w:t>
      </w:r>
      <w:r w:rsidR="00963AAC">
        <w:rPr>
          <w:lang w:val="it-IT"/>
        </w:rPr>
        <w:t xml:space="preserve"> </w:t>
      </w:r>
      <w:r w:rsidR="00963AAC" w:rsidRPr="00963AAC">
        <w:rPr>
          <w:rStyle w:val="Incipit"/>
        </w:rPr>
        <w:t>electa</w:t>
      </w:r>
      <w:r w:rsidR="00963AAC">
        <w:rPr>
          <w:lang w:val="it-IT"/>
        </w:rPr>
        <w:t>.</w:t>
      </w:r>
      <w:r>
        <w:rPr>
          <w:lang w:val="it-IT"/>
        </w:rPr>
        <w:t xml:space="preserve"> RP </w:t>
      </w:r>
      <w:r w:rsidRPr="00963AAC">
        <w:rPr>
          <w:rStyle w:val="Incipit"/>
        </w:rPr>
        <w:t>Haec</w:t>
      </w:r>
      <w:r>
        <w:rPr>
          <w:lang w:val="it-IT"/>
        </w:rPr>
        <w:t xml:space="preserve"> </w:t>
      </w:r>
      <w:r w:rsidRPr="00963AAC">
        <w:rPr>
          <w:rStyle w:val="Incipit"/>
        </w:rPr>
        <w:t>est</w:t>
      </w:r>
      <w:r>
        <w:rPr>
          <w:lang w:val="it-IT"/>
        </w:rPr>
        <w:t xml:space="preserve"> </w:t>
      </w:r>
      <w:r w:rsidRPr="00963AAC">
        <w:rPr>
          <w:rStyle w:val="Incipit"/>
        </w:rPr>
        <w:t>virgo</w:t>
      </w:r>
      <w:r>
        <w:rPr>
          <w:lang w:val="it-IT"/>
        </w:rPr>
        <w:t xml:space="preserve">. RP </w:t>
      </w:r>
      <w:r w:rsidRPr="00963AAC">
        <w:rPr>
          <w:rStyle w:val="Incipit"/>
        </w:rPr>
        <w:t>Diffusa</w:t>
      </w:r>
      <w:r>
        <w:rPr>
          <w:lang w:val="it-IT"/>
        </w:rPr>
        <w:t xml:space="preserve"> </w:t>
      </w:r>
      <w:r w:rsidRPr="00963AAC">
        <w:rPr>
          <w:rStyle w:val="Incipit"/>
        </w:rPr>
        <w:t>est</w:t>
      </w:r>
      <w:r>
        <w:rPr>
          <w:lang w:val="it-IT"/>
        </w:rPr>
        <w:t>.</w:t>
      </w:r>
    </w:p>
    <w:p w:rsidR="00945678" w:rsidRDefault="00945678" w:rsidP="00945678">
      <w:pPr>
        <w:rPr>
          <w:lang w:val="it-IT"/>
        </w:rPr>
      </w:pPr>
      <w:r>
        <w:rPr>
          <w:lang w:val="it-IT"/>
        </w:rPr>
        <w:t xml:space="preserve">AD LAUDES AN </w:t>
      </w:r>
      <w:r w:rsidRPr="00963AAC">
        <w:rPr>
          <w:rStyle w:val="Incipit"/>
        </w:rPr>
        <w:t>Haec</w:t>
      </w:r>
      <w:r>
        <w:rPr>
          <w:lang w:val="it-IT"/>
        </w:rPr>
        <w:t xml:space="preserve"> </w:t>
      </w:r>
      <w:r w:rsidRPr="00963AAC">
        <w:rPr>
          <w:rStyle w:val="Incipit"/>
        </w:rPr>
        <w:t>est</w:t>
      </w:r>
      <w:r>
        <w:rPr>
          <w:lang w:val="it-IT"/>
        </w:rPr>
        <w:t xml:space="preserve"> </w:t>
      </w:r>
      <w:r w:rsidRPr="00963AAC">
        <w:rPr>
          <w:rStyle w:val="Incipit"/>
        </w:rPr>
        <w:t>virgo</w:t>
      </w:r>
      <w:r>
        <w:rPr>
          <w:lang w:val="it-IT"/>
        </w:rPr>
        <w:t xml:space="preserve"> sola tantum. AB </w:t>
      </w:r>
      <w:r w:rsidRPr="00963AAC">
        <w:rPr>
          <w:rStyle w:val="Incipit"/>
        </w:rPr>
        <w:t>Tunc</w:t>
      </w:r>
      <w:r>
        <w:rPr>
          <w:lang w:val="it-IT"/>
        </w:rPr>
        <w:t xml:space="preserve"> </w:t>
      </w:r>
      <w:r w:rsidRPr="00963AAC">
        <w:rPr>
          <w:rStyle w:val="Incipit"/>
        </w:rPr>
        <w:t>surrexerunt</w:t>
      </w:r>
      <w:r>
        <w:rPr>
          <w:lang w:val="it-IT"/>
        </w:rPr>
        <w:t>.</w:t>
      </w:r>
    </w:p>
    <w:p w:rsidR="00945678" w:rsidRDefault="00945678" w:rsidP="00945678">
      <w:pPr>
        <w:pStyle w:val="berschrift1"/>
        <w:rPr>
          <w:lang w:val="it-IT"/>
        </w:rPr>
      </w:pPr>
      <w:r>
        <w:rPr>
          <w:lang w:val="it-IT"/>
        </w:rPr>
        <w:t xml:space="preserve">IN PURIFICATIONE </w:t>
      </w:r>
      <w:r w:rsidR="00EA7115">
        <w:rPr>
          <w:lang w:val="it-IT"/>
        </w:rPr>
        <w:t xml:space="preserve">SANCTAE </w:t>
      </w:r>
      <w:r>
        <w:rPr>
          <w:lang w:val="it-IT"/>
        </w:rPr>
        <w:t>MARIAE</w:t>
      </w:r>
    </w:p>
    <w:p w:rsidR="00945678" w:rsidRDefault="00945678" w:rsidP="00945678">
      <w:pPr>
        <w:rPr>
          <w:lang w:val="it-IT"/>
        </w:rPr>
      </w:pPr>
      <w:r>
        <w:rPr>
          <w:lang w:val="it-IT"/>
        </w:rPr>
        <w:t>AD VESPERAS</w:t>
      </w:r>
      <w:r w:rsidR="00E60FF4">
        <w:rPr>
          <w:lang w:val="it-IT"/>
        </w:rPr>
        <w:t xml:space="preserve"> primo compulse</w:t>
      </w:r>
      <w:r w:rsidR="00963AAC">
        <w:rPr>
          <w:lang w:val="it-IT"/>
        </w:rPr>
        <w:t xml:space="preserve">tur. AN </w:t>
      </w:r>
      <w:r w:rsidR="00963AAC" w:rsidRPr="00B44EE1">
        <w:rPr>
          <w:rStyle w:val="Incipit"/>
        </w:rPr>
        <w:t>O</w:t>
      </w:r>
      <w:r w:rsidR="00B44EE1">
        <w:rPr>
          <w:lang w:val="it-IT"/>
        </w:rPr>
        <w:t xml:space="preserve"> </w:t>
      </w:r>
      <w:r w:rsidR="00963AAC" w:rsidRPr="00B44EE1">
        <w:rPr>
          <w:rStyle w:val="Incipit"/>
        </w:rPr>
        <w:t>admirabile</w:t>
      </w:r>
      <w:r w:rsidR="00963AAC">
        <w:rPr>
          <w:lang w:val="it-IT"/>
        </w:rPr>
        <w:t xml:space="preserve"> cum reliquis. PS </w:t>
      </w:r>
      <w:r w:rsidR="00963AAC" w:rsidRPr="00B44EE1">
        <w:rPr>
          <w:rStyle w:val="Incipit"/>
        </w:rPr>
        <w:t>Laudate</w:t>
      </w:r>
      <w:r w:rsidR="00963AAC">
        <w:rPr>
          <w:lang w:val="it-IT"/>
        </w:rPr>
        <w:t xml:space="preserve"> </w:t>
      </w:r>
      <w:r w:rsidR="00963AAC" w:rsidRPr="00B44EE1">
        <w:rPr>
          <w:rStyle w:val="Incipit"/>
        </w:rPr>
        <w:t>pueri</w:t>
      </w:r>
      <w:r w:rsidR="00963AAC">
        <w:rPr>
          <w:lang w:val="it-IT"/>
        </w:rPr>
        <w:t xml:space="preserve"> cum reliquis. CP </w:t>
      </w:r>
      <w:r w:rsidR="00963AAC" w:rsidRPr="00B44EE1">
        <w:rPr>
          <w:rStyle w:val="Incipit"/>
        </w:rPr>
        <w:t>Ecce</w:t>
      </w:r>
      <w:r w:rsidR="00963AAC">
        <w:rPr>
          <w:lang w:val="it-IT"/>
        </w:rPr>
        <w:t xml:space="preserve"> </w:t>
      </w:r>
      <w:r w:rsidR="00963AAC" w:rsidRPr="00B44EE1">
        <w:rPr>
          <w:rStyle w:val="Incipit"/>
        </w:rPr>
        <w:t>ego</w:t>
      </w:r>
      <w:r w:rsidR="00963AAC">
        <w:rPr>
          <w:lang w:val="it-IT"/>
        </w:rPr>
        <w:t xml:space="preserve"> </w:t>
      </w:r>
      <w:r w:rsidR="00963AAC" w:rsidRPr="00B44EE1">
        <w:rPr>
          <w:rStyle w:val="Incipit"/>
        </w:rPr>
        <w:t>mitto</w:t>
      </w:r>
      <w:r w:rsidR="00963AAC">
        <w:rPr>
          <w:lang w:val="it-IT"/>
        </w:rPr>
        <w:t xml:space="preserve">. RP </w:t>
      </w:r>
      <w:r w:rsidR="00963AAC" w:rsidRPr="00B44EE1">
        <w:rPr>
          <w:rStyle w:val="Incipit"/>
        </w:rPr>
        <w:t>Videte</w:t>
      </w:r>
      <w:r w:rsidR="00963AAC">
        <w:rPr>
          <w:lang w:val="it-IT"/>
        </w:rPr>
        <w:t xml:space="preserve"> </w:t>
      </w:r>
      <w:r w:rsidR="00963AAC" w:rsidRPr="00B44EE1">
        <w:rPr>
          <w:rStyle w:val="Incipit"/>
        </w:rPr>
        <w:t>miraculum</w:t>
      </w:r>
      <w:r w:rsidR="00963AAC">
        <w:rPr>
          <w:lang w:val="it-IT"/>
        </w:rPr>
        <w:t xml:space="preserve">. HY </w:t>
      </w:r>
      <w:r w:rsidR="00963AAC" w:rsidRPr="001529AB">
        <w:rPr>
          <w:rStyle w:val="Incipit"/>
        </w:rPr>
        <w:t>Quod</w:t>
      </w:r>
      <w:r w:rsidR="00963AAC" w:rsidRPr="00A002FB">
        <w:t xml:space="preserve"> </w:t>
      </w:r>
      <w:r w:rsidR="00963AAC" w:rsidRPr="001529AB">
        <w:rPr>
          <w:rStyle w:val="Incipit"/>
        </w:rPr>
        <w:t>|quorus::chorus|</w:t>
      </w:r>
      <w:r w:rsidR="004747BB" w:rsidRPr="00A002FB">
        <w:t xml:space="preserve"> </w:t>
      </w:r>
      <w:r w:rsidR="004747BB" w:rsidRPr="001529AB">
        <w:rPr>
          <w:rStyle w:val="Incipit"/>
        </w:rPr>
        <w:t>vatum</w:t>
      </w:r>
      <w:r w:rsidR="004747BB">
        <w:rPr>
          <w:lang w:val="it-IT"/>
        </w:rPr>
        <w:t xml:space="preserve">. VS </w:t>
      </w:r>
      <w:r w:rsidR="004747BB" w:rsidRPr="00B44EE1">
        <w:rPr>
          <w:rStyle w:val="Incipit"/>
        </w:rPr>
        <w:t>Post</w:t>
      </w:r>
      <w:r w:rsidR="004747BB">
        <w:rPr>
          <w:lang w:val="it-IT"/>
        </w:rPr>
        <w:t xml:space="preserve"> </w:t>
      </w:r>
      <w:r w:rsidR="004747BB" w:rsidRPr="00B44EE1">
        <w:rPr>
          <w:rStyle w:val="Incipit"/>
        </w:rPr>
        <w:t>partum</w:t>
      </w:r>
      <w:r w:rsidR="004747BB">
        <w:rPr>
          <w:lang w:val="it-IT"/>
        </w:rPr>
        <w:t xml:space="preserve">. AM </w:t>
      </w:r>
      <w:r w:rsidR="004747BB" w:rsidRPr="00B44EE1">
        <w:rPr>
          <w:rStyle w:val="Incipit"/>
        </w:rPr>
        <w:t>Senex</w:t>
      </w:r>
      <w:r w:rsidR="004747BB">
        <w:rPr>
          <w:lang w:val="it-IT"/>
        </w:rPr>
        <w:t xml:space="preserve"> </w:t>
      </w:r>
      <w:r w:rsidR="004747BB" w:rsidRPr="00B44EE1">
        <w:rPr>
          <w:rStyle w:val="Incipit"/>
        </w:rPr>
        <w:t>puerum</w:t>
      </w:r>
      <w:r w:rsidR="004747BB">
        <w:rPr>
          <w:lang w:val="it-IT"/>
        </w:rPr>
        <w:t xml:space="preserve"> tota canitur et post [MA] </w:t>
      </w:r>
      <w:r w:rsidR="004747BB" w:rsidRPr="00B44EE1">
        <w:rPr>
          <w:rStyle w:val="Incipit"/>
        </w:rPr>
        <w:t>Magnificat</w:t>
      </w:r>
      <w:r w:rsidR="004747BB">
        <w:rPr>
          <w:lang w:val="it-IT"/>
        </w:rPr>
        <w:t xml:space="preserve"> reiteratur. CLOR </w:t>
      </w:r>
      <w:r w:rsidR="004747BB" w:rsidRPr="00B44EE1">
        <w:rPr>
          <w:rStyle w:val="Incipit"/>
        </w:rPr>
        <w:t>Erudi</w:t>
      </w:r>
      <w:r w:rsidR="004747BB">
        <w:rPr>
          <w:lang w:val="it-IT"/>
        </w:rPr>
        <w:t xml:space="preserve"> </w:t>
      </w:r>
      <w:r w:rsidR="004747BB" w:rsidRPr="00B44EE1">
        <w:rPr>
          <w:rStyle w:val="Incipit"/>
        </w:rPr>
        <w:t>quaesumus</w:t>
      </w:r>
      <w:r w:rsidR="004747BB">
        <w:rPr>
          <w:lang w:val="it-IT"/>
        </w:rPr>
        <w:t xml:space="preserve"> </w:t>
      </w:r>
      <w:r w:rsidR="004747BB" w:rsidRPr="00B44EE1">
        <w:rPr>
          <w:rStyle w:val="Incipit"/>
        </w:rPr>
        <w:t>domine</w:t>
      </w:r>
      <w:r w:rsidR="004747BB">
        <w:rPr>
          <w:lang w:val="it-IT"/>
        </w:rPr>
        <w:t xml:space="preserve">. [BD] </w:t>
      </w:r>
      <w:r w:rsidR="004747BB" w:rsidRPr="00B44EE1">
        <w:rPr>
          <w:rStyle w:val="Incipit"/>
        </w:rPr>
        <w:t>Benedicamus</w:t>
      </w:r>
      <w:r w:rsidR="004747BB">
        <w:rPr>
          <w:lang w:val="it-IT"/>
        </w:rPr>
        <w:t xml:space="preserve"> </w:t>
      </w:r>
      <w:r w:rsidR="004747BB" w:rsidRPr="00B44EE1">
        <w:rPr>
          <w:rStyle w:val="Incipit"/>
        </w:rPr>
        <w:t>domino</w:t>
      </w:r>
      <w:r w:rsidR="004747BB">
        <w:rPr>
          <w:lang w:val="it-IT"/>
        </w:rPr>
        <w:t>.</w:t>
      </w:r>
    </w:p>
    <w:p w:rsidR="004747BB" w:rsidRDefault="004747BB" w:rsidP="00945678">
      <w:pPr>
        <w:rPr>
          <w:lang w:val="it-IT"/>
        </w:rPr>
      </w:pPr>
      <w:r>
        <w:rPr>
          <w:lang w:val="it-IT"/>
        </w:rPr>
        <w:t xml:space="preserve">AD COMPLETORIUM HY </w:t>
      </w:r>
      <w:r w:rsidRPr="00B44EE1">
        <w:rPr>
          <w:rStyle w:val="Incipit"/>
        </w:rPr>
        <w:t>Corde</w:t>
      </w:r>
      <w:r>
        <w:rPr>
          <w:lang w:val="it-IT"/>
        </w:rPr>
        <w:t xml:space="preserve"> </w:t>
      </w:r>
      <w:r w:rsidRPr="00B44EE1">
        <w:rPr>
          <w:rStyle w:val="Incipit"/>
        </w:rPr>
        <w:t>natus</w:t>
      </w:r>
      <w:r>
        <w:rPr>
          <w:lang w:val="it-IT"/>
        </w:rPr>
        <w:t xml:space="preserve">. CP </w:t>
      </w:r>
      <w:r w:rsidRPr="00B44EE1">
        <w:rPr>
          <w:rStyle w:val="Incipit"/>
        </w:rPr>
        <w:t>Populus</w:t>
      </w:r>
      <w:r>
        <w:rPr>
          <w:lang w:val="it-IT"/>
        </w:rPr>
        <w:t xml:space="preserve"> </w:t>
      </w:r>
      <w:r w:rsidRPr="00B44EE1">
        <w:rPr>
          <w:rStyle w:val="Incipit"/>
        </w:rPr>
        <w:t>gentium</w:t>
      </w:r>
      <w:r>
        <w:rPr>
          <w:lang w:val="it-IT"/>
        </w:rPr>
        <w:t xml:space="preserve">. VS </w:t>
      </w:r>
      <w:r w:rsidRPr="00B44EE1">
        <w:rPr>
          <w:rStyle w:val="Incipit"/>
        </w:rPr>
        <w:t>Benedictus</w:t>
      </w:r>
      <w:r>
        <w:rPr>
          <w:lang w:val="it-IT"/>
        </w:rPr>
        <w:t xml:space="preserve"> </w:t>
      </w:r>
      <w:r w:rsidRPr="00B44EE1">
        <w:rPr>
          <w:rStyle w:val="Incipit"/>
        </w:rPr>
        <w:t>qui</w:t>
      </w:r>
      <w:r>
        <w:rPr>
          <w:lang w:val="it-IT"/>
        </w:rPr>
        <w:t xml:space="preserve"> </w:t>
      </w:r>
      <w:r w:rsidRPr="00B44EE1">
        <w:rPr>
          <w:rStyle w:val="Incipit"/>
        </w:rPr>
        <w:t>venit</w:t>
      </w:r>
      <w:r>
        <w:rPr>
          <w:lang w:val="it-IT"/>
        </w:rPr>
        <w:t xml:space="preserve">. AD </w:t>
      </w:r>
      <w:r w:rsidRPr="00B44EE1">
        <w:rPr>
          <w:rStyle w:val="Incipit"/>
        </w:rPr>
        <w:t>Glorificamus</w:t>
      </w:r>
      <w:r>
        <w:rPr>
          <w:lang w:val="it-IT"/>
        </w:rPr>
        <w:t xml:space="preserve"> </w:t>
      </w:r>
      <w:r w:rsidRPr="00B44EE1">
        <w:rPr>
          <w:rStyle w:val="Incipit"/>
        </w:rPr>
        <w:t>te</w:t>
      </w:r>
      <w:r>
        <w:rPr>
          <w:lang w:val="it-IT"/>
        </w:rPr>
        <w:t xml:space="preserve">. PSND </w:t>
      </w:r>
      <w:r w:rsidRPr="00B44EE1">
        <w:rPr>
          <w:rStyle w:val="Incipit"/>
        </w:rPr>
        <w:t>Nunc</w:t>
      </w:r>
      <w:r>
        <w:rPr>
          <w:lang w:val="it-IT"/>
        </w:rPr>
        <w:t xml:space="preserve"> </w:t>
      </w:r>
      <w:r w:rsidRPr="00B44EE1">
        <w:rPr>
          <w:rStyle w:val="Incipit"/>
        </w:rPr>
        <w:t>dimittis</w:t>
      </w:r>
      <w:r>
        <w:rPr>
          <w:lang w:val="it-IT"/>
        </w:rPr>
        <w:t xml:space="preserve">. OR </w:t>
      </w:r>
      <w:r w:rsidRPr="00B44EE1">
        <w:rPr>
          <w:rStyle w:val="Incipit"/>
        </w:rPr>
        <w:t>Deus</w:t>
      </w:r>
      <w:r>
        <w:rPr>
          <w:lang w:val="it-IT"/>
        </w:rPr>
        <w:t xml:space="preserve"> </w:t>
      </w:r>
      <w:r w:rsidRPr="00B44EE1">
        <w:rPr>
          <w:rStyle w:val="Incipit"/>
        </w:rPr>
        <w:t>qui</w:t>
      </w:r>
      <w:r>
        <w:rPr>
          <w:lang w:val="it-IT"/>
        </w:rPr>
        <w:t xml:space="preserve"> </w:t>
      </w:r>
      <w:r w:rsidRPr="00B44EE1">
        <w:rPr>
          <w:rStyle w:val="Incipit"/>
        </w:rPr>
        <w:t>salutis</w:t>
      </w:r>
      <w:r>
        <w:rPr>
          <w:lang w:val="it-IT"/>
        </w:rPr>
        <w:t xml:space="preserve"> </w:t>
      </w:r>
      <w:r w:rsidRPr="00B44EE1">
        <w:rPr>
          <w:rStyle w:val="Incipit"/>
        </w:rPr>
        <w:t>aeternae</w:t>
      </w:r>
      <w:r>
        <w:rPr>
          <w:lang w:val="it-IT"/>
        </w:rPr>
        <w:t>.</w:t>
      </w:r>
    </w:p>
    <w:p w:rsidR="00F47E73" w:rsidRDefault="004747BB" w:rsidP="004747BB">
      <w:r>
        <w:rPr>
          <w:lang w:val="it-IT"/>
        </w:rPr>
        <w:t xml:space="preserve">AD MATUTINAS INV </w:t>
      </w:r>
      <w:r w:rsidRPr="004747BB">
        <w:rPr>
          <w:rStyle w:val="Incipit"/>
        </w:rPr>
        <w:t>Ecce</w:t>
      </w:r>
      <w:r>
        <w:rPr>
          <w:lang w:val="it-IT"/>
        </w:rPr>
        <w:t xml:space="preserve"> </w:t>
      </w:r>
      <w:r w:rsidRPr="004747BB">
        <w:rPr>
          <w:rStyle w:val="Incipit"/>
        </w:rPr>
        <w:t>venit</w:t>
      </w:r>
      <w:r>
        <w:rPr>
          <w:lang w:val="it-IT"/>
        </w:rPr>
        <w:t xml:space="preserve"> </w:t>
      </w:r>
      <w:r w:rsidRPr="004747BB">
        <w:rPr>
          <w:rStyle w:val="Incipit"/>
        </w:rPr>
        <w:t>ad</w:t>
      </w:r>
      <w:r>
        <w:rPr>
          <w:lang w:val="it-IT"/>
        </w:rPr>
        <w:t xml:space="preserve"> </w:t>
      </w:r>
      <w:r w:rsidRPr="004747BB">
        <w:rPr>
          <w:rStyle w:val="Incipit"/>
        </w:rPr>
        <w:t>templum</w:t>
      </w:r>
      <w:r w:rsidRPr="004747BB">
        <w:t>.</w:t>
      </w:r>
      <w:r>
        <w:t xml:space="preserve"> </w:t>
      </w:r>
    </w:p>
    <w:p w:rsidR="004747BB" w:rsidRDefault="004747BB" w:rsidP="004747BB">
      <w:r>
        <w:lastRenderedPageBreak/>
        <w:t xml:space="preserve">IN NOCTURNO AN </w:t>
      </w:r>
      <w:r w:rsidRPr="00057C41">
        <w:rPr>
          <w:rStyle w:val="Incipit"/>
        </w:rPr>
        <w:t>Benedicta</w:t>
      </w:r>
      <w:r>
        <w:t xml:space="preserve"> </w:t>
      </w:r>
      <w:r w:rsidRPr="00057C41">
        <w:rPr>
          <w:rStyle w:val="Incipit"/>
        </w:rPr>
        <w:t>tu</w:t>
      </w:r>
      <w:r>
        <w:t xml:space="preserve"> cum reliquis. Historia per totum canitur. LS </w:t>
      </w:r>
      <w:r w:rsidRPr="00057C41">
        <w:rPr>
          <w:rStyle w:val="Incipit"/>
        </w:rPr>
        <w:t>Exultent</w:t>
      </w:r>
      <w:r>
        <w:t xml:space="preserve"> </w:t>
      </w:r>
      <w:r w:rsidRPr="00057C41">
        <w:rPr>
          <w:rStyle w:val="Incipit"/>
        </w:rPr>
        <w:t>virgines</w:t>
      </w:r>
      <w:r>
        <w:t xml:space="preserve">. EV </w:t>
      </w:r>
      <w:r w:rsidRPr="00057C41">
        <w:rPr>
          <w:rStyle w:val="Incipit"/>
        </w:rPr>
        <w:t>Postquam</w:t>
      </w:r>
      <w:r>
        <w:t xml:space="preserve"> </w:t>
      </w:r>
      <w:r w:rsidRPr="00057C41">
        <w:rPr>
          <w:rStyle w:val="Incipit"/>
        </w:rPr>
        <w:t>impleti</w:t>
      </w:r>
      <w:r>
        <w:t xml:space="preserve"> </w:t>
      </w:r>
      <w:r w:rsidRPr="00057C41">
        <w:rPr>
          <w:rStyle w:val="Incipit"/>
        </w:rPr>
        <w:t>sunt</w:t>
      </w:r>
      <w:r>
        <w:t xml:space="preserve">. [TD] </w:t>
      </w:r>
      <w:r w:rsidRPr="00057C41">
        <w:rPr>
          <w:rStyle w:val="Incipit"/>
        </w:rPr>
        <w:t>[T]e</w:t>
      </w:r>
      <w:r>
        <w:t xml:space="preserve"> </w:t>
      </w:r>
      <w:r w:rsidRPr="00057C41">
        <w:rPr>
          <w:rStyle w:val="Incipit"/>
        </w:rPr>
        <w:t>deum</w:t>
      </w:r>
      <w:r>
        <w:t xml:space="preserve"> </w:t>
      </w:r>
      <w:r w:rsidRPr="00057C41">
        <w:rPr>
          <w:rStyle w:val="Incipit"/>
        </w:rPr>
        <w:t>laudamus</w:t>
      </w:r>
      <w:r>
        <w:t xml:space="preserve"> dicitur, etiam si in septuagesima fuerit.</w:t>
      </w:r>
    </w:p>
    <w:p w:rsidR="004747BB" w:rsidRDefault="004747BB" w:rsidP="004747BB">
      <w:r>
        <w:t xml:space="preserve">IN LAUDIBUS AN </w:t>
      </w:r>
      <w:r w:rsidRPr="00057C41">
        <w:rPr>
          <w:rStyle w:val="Incipit"/>
        </w:rPr>
        <w:t>S</w:t>
      </w:r>
      <w:r w:rsidR="00B44EE1" w:rsidRPr="00057C41">
        <w:rPr>
          <w:rStyle w:val="Incipit"/>
        </w:rPr>
        <w:t>imeon</w:t>
      </w:r>
      <w:r w:rsidR="00B44EE1">
        <w:t xml:space="preserve"> </w:t>
      </w:r>
      <w:r w:rsidR="00B44EE1" w:rsidRPr="00057C41">
        <w:rPr>
          <w:rStyle w:val="Incipit"/>
        </w:rPr>
        <w:t>iustus</w:t>
      </w:r>
      <w:r w:rsidR="00B44EE1">
        <w:t xml:space="preserve"> cum reliquis. CP </w:t>
      </w:r>
      <w:r w:rsidR="00B44EE1" w:rsidRPr="00057C41">
        <w:rPr>
          <w:rStyle w:val="Incipit"/>
        </w:rPr>
        <w:t>Scitis</w:t>
      </w:r>
      <w:r w:rsidR="00B44EE1">
        <w:t xml:space="preserve"> </w:t>
      </w:r>
      <w:r w:rsidR="00B44EE1" w:rsidRPr="00057C41">
        <w:rPr>
          <w:rStyle w:val="Incipit"/>
        </w:rPr>
        <w:t>gratiam</w:t>
      </w:r>
      <w:r w:rsidR="00B44EE1">
        <w:t xml:space="preserve">. AB </w:t>
      </w:r>
      <w:r w:rsidR="00B44EE1" w:rsidRPr="00057C41">
        <w:rPr>
          <w:rStyle w:val="Incipit"/>
        </w:rPr>
        <w:t>Cum</w:t>
      </w:r>
      <w:r w:rsidR="00B44EE1">
        <w:t xml:space="preserve"> </w:t>
      </w:r>
      <w:r w:rsidR="00B44EE1" w:rsidRPr="00057C41">
        <w:rPr>
          <w:rStyle w:val="Incipit"/>
        </w:rPr>
        <w:t>inducerent</w:t>
      </w:r>
      <w:r w:rsidR="00B44EE1">
        <w:t xml:space="preserve">. OR </w:t>
      </w:r>
      <w:r w:rsidR="00B44EE1" w:rsidRPr="00057C41">
        <w:rPr>
          <w:rStyle w:val="Incipit"/>
        </w:rPr>
        <w:t>Omnipotens</w:t>
      </w:r>
      <w:r w:rsidR="00B44EE1">
        <w:t xml:space="preserve"> </w:t>
      </w:r>
      <w:r w:rsidR="00B44EE1" w:rsidRPr="00057C41">
        <w:rPr>
          <w:rStyle w:val="Incipit"/>
        </w:rPr>
        <w:t>sempiterne</w:t>
      </w:r>
      <w:r w:rsidR="00B44EE1">
        <w:t xml:space="preserve"> </w:t>
      </w:r>
      <w:r w:rsidR="00B44EE1" w:rsidRPr="00057C41">
        <w:rPr>
          <w:rStyle w:val="Incipit"/>
        </w:rPr>
        <w:t>deus</w:t>
      </w:r>
      <w:r w:rsidR="00B44EE1">
        <w:t>.</w:t>
      </w:r>
    </w:p>
    <w:p w:rsidR="00B44EE1" w:rsidRDefault="00B44EE1" w:rsidP="004747BB">
      <w:r>
        <w:t xml:space="preserve">AD PRIMAM HY </w:t>
      </w:r>
      <w:r w:rsidRPr="00057C41">
        <w:rPr>
          <w:rStyle w:val="Incipit"/>
        </w:rPr>
        <w:t>A</w:t>
      </w:r>
      <w:r>
        <w:t xml:space="preserve"> </w:t>
      </w:r>
      <w:r w:rsidRPr="00057C41">
        <w:rPr>
          <w:rStyle w:val="Incipit"/>
        </w:rPr>
        <w:t>solis</w:t>
      </w:r>
      <w:r>
        <w:t xml:space="preserve"> </w:t>
      </w:r>
      <w:r w:rsidRPr="00057C41">
        <w:rPr>
          <w:rStyle w:val="Incipit"/>
        </w:rPr>
        <w:t>ortus</w:t>
      </w:r>
      <w:r>
        <w:t xml:space="preserve">. AN </w:t>
      </w:r>
      <w:r w:rsidRPr="00057C41">
        <w:rPr>
          <w:rStyle w:val="Incipit"/>
        </w:rPr>
        <w:t>Simeon</w:t>
      </w:r>
      <w:r>
        <w:t xml:space="preserve">. CP </w:t>
      </w:r>
      <w:r w:rsidRPr="00057C41">
        <w:rPr>
          <w:rStyle w:val="Incipit"/>
        </w:rPr>
        <w:t>Renovamini</w:t>
      </w:r>
      <w:r>
        <w:t xml:space="preserve">. OR </w:t>
      </w:r>
      <w:r w:rsidRPr="00057C41">
        <w:rPr>
          <w:rStyle w:val="Incipit"/>
        </w:rPr>
        <w:t>Deus</w:t>
      </w:r>
      <w:r>
        <w:t xml:space="preserve"> </w:t>
      </w:r>
      <w:r w:rsidRPr="00057C41">
        <w:rPr>
          <w:rStyle w:val="Incipit"/>
        </w:rPr>
        <w:t>qui</w:t>
      </w:r>
      <w:r>
        <w:t xml:space="preserve"> </w:t>
      </w:r>
      <w:r w:rsidRPr="00057C41">
        <w:rPr>
          <w:rStyle w:val="Incipit"/>
        </w:rPr>
        <w:t>per</w:t>
      </w:r>
      <w:r>
        <w:t xml:space="preserve"> </w:t>
      </w:r>
      <w:r w:rsidRPr="00057C41">
        <w:rPr>
          <w:rStyle w:val="Incipit"/>
        </w:rPr>
        <w:t>beatae</w:t>
      </w:r>
      <w:r>
        <w:t xml:space="preserve"> </w:t>
      </w:r>
      <w:r w:rsidRPr="00057C41">
        <w:rPr>
          <w:rStyle w:val="Incipit"/>
        </w:rPr>
        <w:t>Mariae</w:t>
      </w:r>
      <w:r>
        <w:t>.</w:t>
      </w:r>
    </w:p>
    <w:p w:rsidR="00B44EE1" w:rsidRDefault="00B44EE1" w:rsidP="004747BB">
      <w:r>
        <w:t xml:space="preserve">AD TERTIAM HY </w:t>
      </w:r>
      <w:r w:rsidRPr="00057C41">
        <w:rPr>
          <w:rStyle w:val="Incipit"/>
        </w:rPr>
        <w:t>A</w:t>
      </w:r>
      <w:r>
        <w:t xml:space="preserve"> </w:t>
      </w:r>
      <w:r w:rsidRPr="00057C41">
        <w:rPr>
          <w:rStyle w:val="Incipit"/>
        </w:rPr>
        <w:t>solis</w:t>
      </w:r>
      <w:r>
        <w:t xml:space="preserve"> </w:t>
      </w:r>
      <w:r w:rsidRPr="00057C41">
        <w:rPr>
          <w:rStyle w:val="Incipit"/>
        </w:rPr>
        <w:t>ortus</w:t>
      </w:r>
      <w:r>
        <w:t xml:space="preserve">. AN </w:t>
      </w:r>
      <w:r w:rsidRPr="00057C41">
        <w:rPr>
          <w:rStyle w:val="Incipit"/>
        </w:rPr>
        <w:t>Responsum</w:t>
      </w:r>
      <w:r>
        <w:t xml:space="preserve"> </w:t>
      </w:r>
      <w:r w:rsidRPr="00057C41">
        <w:rPr>
          <w:rStyle w:val="Incipit"/>
        </w:rPr>
        <w:t>accepit</w:t>
      </w:r>
      <w:r>
        <w:t xml:space="preserve">. CP </w:t>
      </w:r>
      <w:r w:rsidRPr="00057C41">
        <w:rPr>
          <w:rStyle w:val="Incipit"/>
        </w:rPr>
        <w:t>Purgabit</w:t>
      </w:r>
      <w:r>
        <w:t xml:space="preserve"> </w:t>
      </w:r>
      <w:r w:rsidRPr="00057C41">
        <w:rPr>
          <w:rStyle w:val="Incipit"/>
        </w:rPr>
        <w:t>dominus</w:t>
      </w:r>
      <w:r>
        <w:t xml:space="preserve">. RB </w:t>
      </w:r>
      <w:r w:rsidRPr="00057C41">
        <w:rPr>
          <w:rStyle w:val="Incipit"/>
        </w:rPr>
        <w:t>Speciosus</w:t>
      </w:r>
      <w:r>
        <w:t xml:space="preserve"> </w:t>
      </w:r>
      <w:r w:rsidRPr="00057C41">
        <w:rPr>
          <w:rStyle w:val="Incipit"/>
        </w:rPr>
        <w:t>forma</w:t>
      </w:r>
      <w:r>
        <w:t>.</w:t>
      </w:r>
    </w:p>
    <w:p w:rsidR="00B44EE1" w:rsidRDefault="00B44EE1" w:rsidP="004747BB">
      <w:r>
        <w:t xml:space="preserve">Post tertiam </w:t>
      </w:r>
      <w:r w:rsidRPr="00B44EE1">
        <w:rPr>
          <w:rStyle w:val="Funktion"/>
        </w:rPr>
        <w:t>sacerdos</w:t>
      </w:r>
      <w:r>
        <w:t xml:space="preserve">, </w:t>
      </w:r>
      <w:r w:rsidRPr="00B44EE1">
        <w:rPr>
          <w:rStyle w:val="Funktion"/>
        </w:rPr>
        <w:t>ministri</w:t>
      </w:r>
      <w:r>
        <w:t xml:space="preserve"> et </w:t>
      </w:r>
      <w:r w:rsidRPr="00B44EE1">
        <w:rPr>
          <w:rStyle w:val="Funktion"/>
        </w:rPr>
        <w:t>chorus</w:t>
      </w:r>
      <w:r>
        <w:t xml:space="preserve"> induantur vestibus sollemnibus, et cerei in </w:t>
      </w:r>
      <w:r w:rsidRPr="00057C41">
        <w:rPr>
          <w:rStyle w:val="Ort"/>
        </w:rPr>
        <w:t>pulpito</w:t>
      </w:r>
      <w:r>
        <w:t xml:space="preserve"> secundum consuetudinem benedicantur. Cereis </w:t>
      </w:r>
      <w:r w:rsidRPr="00B44EE1">
        <w:rPr>
          <w:rStyle w:val="Funktion"/>
        </w:rPr>
        <w:t>canonicorum</w:t>
      </w:r>
      <w:r>
        <w:t xml:space="preserve"> coram </w:t>
      </w:r>
      <w:r w:rsidRPr="00B44EE1">
        <w:rPr>
          <w:rStyle w:val="Funktion"/>
        </w:rPr>
        <w:t>sacerdote</w:t>
      </w:r>
      <w:r>
        <w:t xml:space="preserve"> in </w:t>
      </w:r>
      <w:r w:rsidRPr="00057C41">
        <w:rPr>
          <w:rStyle w:val="Ort"/>
        </w:rPr>
        <w:t>pulpito</w:t>
      </w:r>
      <w:r>
        <w:t xml:space="preserve"> iacentibus, </w:t>
      </w:r>
      <w:r w:rsidRPr="00B44EE1">
        <w:rPr>
          <w:rStyle w:val="Funktion"/>
        </w:rPr>
        <w:t>civium</w:t>
      </w:r>
      <w:r>
        <w:t xml:space="preserve"> vero inferius </w:t>
      </w:r>
      <w:r w:rsidRPr="00EF1E1C">
        <w:rPr>
          <w:rStyle w:val="Ort"/>
        </w:rPr>
        <w:t>iuxta sepulchrum</w:t>
      </w:r>
      <w:r>
        <w:t xml:space="preserve"> beati </w:t>
      </w:r>
      <w:r w:rsidRPr="00B44EE1">
        <w:rPr>
          <w:rStyle w:val="Person"/>
        </w:rPr>
        <w:t>Hartmanni</w:t>
      </w:r>
      <w:r>
        <w:t xml:space="preserve">. Haec fiant clausis ianuis </w:t>
      </w:r>
      <w:r w:rsidR="009309E7" w:rsidRPr="009309E7">
        <w:rPr>
          <w:rStyle w:val="Ort"/>
        </w:rPr>
        <w:t>chori</w:t>
      </w:r>
      <w:r w:rsidR="009309E7">
        <w:t xml:space="preserve"> </w:t>
      </w:r>
      <w:r>
        <w:t xml:space="preserve">propter strepitum et importunitatem </w:t>
      </w:r>
      <w:r w:rsidRPr="00B44EE1">
        <w:rPr>
          <w:rStyle w:val="Funktion"/>
        </w:rPr>
        <w:t>laicorum</w:t>
      </w:r>
      <w:r>
        <w:t xml:space="preserve">. Cereis autem benedictis </w:t>
      </w:r>
      <w:r w:rsidRPr="00B44EE1">
        <w:rPr>
          <w:rStyle w:val="Funktion"/>
        </w:rPr>
        <w:t>cantores</w:t>
      </w:r>
      <w:r>
        <w:t xml:space="preserve"> incipiant AN </w:t>
      </w:r>
      <w:r w:rsidRPr="00472BC3">
        <w:rPr>
          <w:rStyle w:val="Incipit"/>
        </w:rPr>
        <w:t>Hodie</w:t>
      </w:r>
      <w:r>
        <w:t xml:space="preserve"> </w:t>
      </w:r>
      <w:r w:rsidRPr="00472BC3">
        <w:rPr>
          <w:rStyle w:val="Incipit"/>
        </w:rPr>
        <w:t>Maria</w:t>
      </w:r>
      <w:r w:rsidR="00057C41">
        <w:t xml:space="preserve"> et AN </w:t>
      </w:r>
      <w:r w:rsidR="00057C41" w:rsidRPr="00472BC3">
        <w:rPr>
          <w:rStyle w:val="Incipit"/>
        </w:rPr>
        <w:t>Lumen</w:t>
      </w:r>
      <w:r w:rsidR="00057C41">
        <w:t xml:space="preserve"> </w:t>
      </w:r>
      <w:r w:rsidR="00057C41" w:rsidRPr="00472BC3">
        <w:rPr>
          <w:rStyle w:val="Incipit"/>
        </w:rPr>
        <w:t>ad</w:t>
      </w:r>
      <w:r w:rsidR="00057C41">
        <w:t xml:space="preserve"> </w:t>
      </w:r>
      <w:r w:rsidR="00057C41" w:rsidRPr="00472BC3">
        <w:rPr>
          <w:rStyle w:val="Incipit"/>
        </w:rPr>
        <w:t>revelationem</w:t>
      </w:r>
      <w:r w:rsidR="00057C41">
        <w:t xml:space="preserve"> cum PSN</w:t>
      </w:r>
      <w:r w:rsidR="000B6B64">
        <w:t xml:space="preserve">D </w:t>
      </w:r>
      <w:r w:rsidR="000B6B64" w:rsidRPr="00472BC3">
        <w:rPr>
          <w:rStyle w:val="Incipit"/>
        </w:rPr>
        <w:t>Nunc</w:t>
      </w:r>
      <w:r w:rsidR="000B6B64">
        <w:t xml:space="preserve"> </w:t>
      </w:r>
      <w:r w:rsidR="000B6B64" w:rsidRPr="00472BC3">
        <w:rPr>
          <w:rStyle w:val="Incipit"/>
        </w:rPr>
        <w:t>dimittis</w:t>
      </w:r>
      <w:r w:rsidR="000B6B64">
        <w:t xml:space="preserve">. Cum haec canuntur cerei </w:t>
      </w:r>
      <w:r w:rsidR="000B6B64" w:rsidRPr="00472BC3">
        <w:rPr>
          <w:rStyle w:val="Funktion"/>
        </w:rPr>
        <w:t>canonicis</w:t>
      </w:r>
      <w:r w:rsidR="000B6B64">
        <w:t xml:space="preserve"> et aliis </w:t>
      </w:r>
      <w:r w:rsidR="000B6B64" w:rsidRPr="00472BC3">
        <w:rPr>
          <w:rStyle w:val="Funktion"/>
        </w:rPr>
        <w:t>clericis</w:t>
      </w:r>
      <w:r w:rsidR="000B6B64">
        <w:t xml:space="preserve"> distribuuntur et accenduntur. Deinde </w:t>
      </w:r>
      <w:r w:rsidR="000B6B64" w:rsidRPr="00472BC3">
        <w:rPr>
          <w:rStyle w:val="Funktion"/>
        </w:rPr>
        <w:t>sacerdos</w:t>
      </w:r>
      <w:r w:rsidR="000B6B64">
        <w:t xml:space="preserve"> dicat OR </w:t>
      </w:r>
      <w:r w:rsidR="000B6B64" w:rsidRPr="00472BC3">
        <w:rPr>
          <w:rStyle w:val="Incipit"/>
        </w:rPr>
        <w:t>Omnipotens</w:t>
      </w:r>
      <w:r w:rsidR="000B6B64">
        <w:t xml:space="preserve"> </w:t>
      </w:r>
      <w:r w:rsidR="000B6B64" w:rsidRPr="00472BC3">
        <w:rPr>
          <w:rStyle w:val="Incipit"/>
        </w:rPr>
        <w:t>sempiterne</w:t>
      </w:r>
      <w:r w:rsidR="000B6B64">
        <w:t xml:space="preserve"> </w:t>
      </w:r>
      <w:r w:rsidR="000B6B64" w:rsidRPr="00472BC3">
        <w:rPr>
          <w:rStyle w:val="Incipit"/>
        </w:rPr>
        <w:t>deus</w:t>
      </w:r>
      <w:r w:rsidR="000B6B64">
        <w:t>.</w:t>
      </w:r>
    </w:p>
    <w:p w:rsidR="000B6B64" w:rsidRDefault="000B6B64" w:rsidP="004747BB">
      <w:r>
        <w:t xml:space="preserve">AD PROCESSIONEM AP </w:t>
      </w:r>
      <w:r w:rsidRPr="00472BC3">
        <w:rPr>
          <w:rStyle w:val="Incipit"/>
        </w:rPr>
        <w:t>Ave</w:t>
      </w:r>
      <w:r>
        <w:t xml:space="preserve"> </w:t>
      </w:r>
      <w:r w:rsidRPr="00472BC3">
        <w:rPr>
          <w:rStyle w:val="Incipit"/>
        </w:rPr>
        <w:t>gratia</w:t>
      </w:r>
      <w:r>
        <w:t xml:space="preserve"> </w:t>
      </w:r>
      <w:r w:rsidRPr="00472BC3">
        <w:rPr>
          <w:rStyle w:val="Incipit"/>
        </w:rPr>
        <w:t>plena</w:t>
      </w:r>
      <w:r>
        <w:t xml:space="preserve">. AP </w:t>
      </w:r>
      <w:r w:rsidRPr="00472BC3">
        <w:rPr>
          <w:rStyle w:val="Incipit"/>
        </w:rPr>
        <w:t>Adorna</w:t>
      </w:r>
      <w:r>
        <w:t xml:space="preserve"> </w:t>
      </w:r>
      <w:r w:rsidRPr="00472BC3">
        <w:rPr>
          <w:rStyle w:val="Incipit"/>
        </w:rPr>
        <w:t>thalamum</w:t>
      </w:r>
      <w:r>
        <w:t xml:space="preserve">. In </w:t>
      </w:r>
      <w:r w:rsidR="00FE593C">
        <w:rPr>
          <w:rStyle w:val="Ort"/>
        </w:rPr>
        <w:t>cappella</w:t>
      </w:r>
      <w:r w:rsidRPr="00472BC3">
        <w:rPr>
          <w:rStyle w:val="Ort"/>
        </w:rPr>
        <w:t xml:space="preserve"> sanctae Mariae</w:t>
      </w:r>
      <w:r>
        <w:t xml:space="preserve"> </w:t>
      </w:r>
      <w:r w:rsidRPr="00472BC3">
        <w:rPr>
          <w:rStyle w:val="Funktion"/>
        </w:rPr>
        <w:t>cantores</w:t>
      </w:r>
      <w:r>
        <w:t xml:space="preserve"> incipiant AP </w:t>
      </w:r>
      <w:r w:rsidRPr="00472BC3">
        <w:rPr>
          <w:rStyle w:val="Incipit"/>
        </w:rPr>
        <w:t>Responsum</w:t>
      </w:r>
      <w:r>
        <w:t xml:space="preserve"> </w:t>
      </w:r>
      <w:r w:rsidRPr="00472BC3">
        <w:rPr>
          <w:rStyle w:val="Incipit"/>
        </w:rPr>
        <w:t>accepit</w:t>
      </w:r>
      <w:r>
        <w:t xml:space="preserve"> et a </w:t>
      </w:r>
      <w:r w:rsidRPr="00472BC3">
        <w:rPr>
          <w:rStyle w:val="Funktion"/>
        </w:rPr>
        <w:t>clero</w:t>
      </w:r>
      <w:r>
        <w:t xml:space="preserve"> canatur et neumas </w:t>
      </w:r>
      <w:r w:rsidRPr="00472BC3">
        <w:rPr>
          <w:rStyle w:val="Funktion"/>
        </w:rPr>
        <w:t>cantores</w:t>
      </w:r>
      <w:r>
        <w:t xml:space="preserve"> </w:t>
      </w:r>
      <w:r w:rsidRPr="00833F39">
        <w:t>on</w:t>
      </w:r>
      <w:r>
        <w:t xml:space="preserve">. In reditu RPP </w:t>
      </w:r>
      <w:r w:rsidRPr="00472BC3">
        <w:rPr>
          <w:rStyle w:val="Incipit"/>
        </w:rPr>
        <w:t>Gaude</w:t>
      </w:r>
      <w:r>
        <w:t xml:space="preserve"> </w:t>
      </w:r>
      <w:r w:rsidRPr="00472BC3">
        <w:rPr>
          <w:rStyle w:val="Incipit"/>
        </w:rPr>
        <w:t>Maria</w:t>
      </w:r>
      <w:r>
        <w:t xml:space="preserve">. RV </w:t>
      </w:r>
      <w:r w:rsidRPr="00472BC3">
        <w:rPr>
          <w:rStyle w:val="Incipit"/>
        </w:rPr>
        <w:t>Gabrielem</w:t>
      </w:r>
      <w:r>
        <w:t xml:space="preserve"> </w:t>
      </w:r>
      <w:r w:rsidRPr="00472BC3">
        <w:rPr>
          <w:rStyle w:val="Incipit"/>
        </w:rPr>
        <w:t>archangelum</w:t>
      </w:r>
      <w:r>
        <w:t xml:space="preserve"> usque ad </w:t>
      </w:r>
      <w:r w:rsidRPr="00472BC3">
        <w:rPr>
          <w:rStyle w:val="Ort"/>
        </w:rPr>
        <w:t>sanctum Stephanum</w:t>
      </w:r>
      <w:r>
        <w:t xml:space="preserve">. Quo finito </w:t>
      </w:r>
      <w:r w:rsidRPr="00880433">
        <w:rPr>
          <w:rStyle w:val="Ort"/>
        </w:rPr>
        <w:t>chorum</w:t>
      </w:r>
      <w:r>
        <w:t xml:space="preserve"> ascendant cantantes AP </w:t>
      </w:r>
      <w:r w:rsidRPr="00472BC3">
        <w:rPr>
          <w:rStyle w:val="Incipit"/>
        </w:rPr>
        <w:t>Cum</w:t>
      </w:r>
      <w:r>
        <w:t xml:space="preserve"> </w:t>
      </w:r>
      <w:r w:rsidRPr="00472BC3">
        <w:rPr>
          <w:rStyle w:val="Incipit"/>
        </w:rPr>
        <w:t>inducerent</w:t>
      </w:r>
      <w:r>
        <w:t xml:space="preserve">. Cantata antiphona </w:t>
      </w:r>
      <w:r w:rsidRPr="00472BC3">
        <w:rPr>
          <w:rStyle w:val="Funktion"/>
        </w:rPr>
        <w:t>sacerdos</w:t>
      </w:r>
      <w:r>
        <w:t xml:space="preserve"> orationem solitam dicat.</w:t>
      </w:r>
    </w:p>
    <w:p w:rsidR="000B6B64" w:rsidRDefault="000B6B64" w:rsidP="004747BB">
      <w:r>
        <w:t>AD MISSAM TP</w:t>
      </w:r>
      <w:r w:rsidR="008D2462">
        <w:t xml:space="preserve"> </w:t>
      </w:r>
      <w:r w:rsidR="008D2462" w:rsidRPr="00472BC3">
        <w:rPr>
          <w:rStyle w:val="Incipit"/>
        </w:rPr>
        <w:t>Sollemnitatem</w:t>
      </w:r>
      <w:r w:rsidR="008D2462">
        <w:t xml:space="preserve"> </w:t>
      </w:r>
      <w:r w:rsidR="008D2462" w:rsidRPr="00472BC3">
        <w:rPr>
          <w:rStyle w:val="Incipit"/>
        </w:rPr>
        <w:t>venerandam</w:t>
      </w:r>
      <w:r w:rsidR="008D2462">
        <w:t xml:space="preserve">. IN </w:t>
      </w:r>
      <w:r w:rsidR="008D2462" w:rsidRPr="00472BC3">
        <w:rPr>
          <w:rStyle w:val="Incipit"/>
        </w:rPr>
        <w:t>Suscepimus</w:t>
      </w:r>
      <w:r w:rsidR="008D2462">
        <w:t xml:space="preserve"> </w:t>
      </w:r>
      <w:r w:rsidR="008D2462" w:rsidRPr="00472BC3">
        <w:rPr>
          <w:rStyle w:val="Incipit"/>
        </w:rPr>
        <w:t>deus</w:t>
      </w:r>
      <w:r w:rsidR="008D2462">
        <w:t xml:space="preserve">. [KY] </w:t>
      </w:r>
      <w:r w:rsidR="008D2462" w:rsidRPr="00472BC3">
        <w:rPr>
          <w:rStyle w:val="Incipit"/>
        </w:rPr>
        <w:t>Kyrie</w:t>
      </w:r>
      <w:r w:rsidR="008D2462">
        <w:t xml:space="preserve"> </w:t>
      </w:r>
      <w:r w:rsidR="008D2462" w:rsidRPr="00472BC3">
        <w:rPr>
          <w:rStyle w:val="Incipit"/>
        </w:rPr>
        <w:t>eleyson</w:t>
      </w:r>
      <w:r w:rsidR="008D2462">
        <w:t xml:space="preserve">. [GL] </w:t>
      </w:r>
      <w:r w:rsidR="008D2462" w:rsidRPr="00472BC3">
        <w:rPr>
          <w:rStyle w:val="Incipit"/>
        </w:rPr>
        <w:t>Gloria</w:t>
      </w:r>
      <w:r w:rsidR="008D2462">
        <w:t xml:space="preserve"> </w:t>
      </w:r>
      <w:r w:rsidR="008D2462" w:rsidRPr="00472BC3">
        <w:rPr>
          <w:rStyle w:val="Incipit"/>
        </w:rPr>
        <w:t>in</w:t>
      </w:r>
      <w:r w:rsidR="008D2462">
        <w:t xml:space="preserve"> </w:t>
      </w:r>
      <w:r w:rsidR="008D2462" w:rsidRPr="00472BC3">
        <w:rPr>
          <w:rStyle w:val="Incipit"/>
        </w:rPr>
        <w:t>excelsis</w:t>
      </w:r>
      <w:r w:rsidR="008D2462">
        <w:t xml:space="preserve">. ORCL </w:t>
      </w:r>
      <w:r w:rsidR="008D2462" w:rsidRPr="00472BC3">
        <w:rPr>
          <w:rStyle w:val="Incipit"/>
        </w:rPr>
        <w:t>Omnipotens</w:t>
      </w:r>
      <w:r w:rsidR="008D2462">
        <w:t xml:space="preserve"> </w:t>
      </w:r>
      <w:r w:rsidR="008D2462" w:rsidRPr="00472BC3">
        <w:rPr>
          <w:rStyle w:val="Incipit"/>
        </w:rPr>
        <w:t>sempiterne</w:t>
      </w:r>
      <w:r w:rsidR="008D2462">
        <w:t xml:space="preserve">. EP </w:t>
      </w:r>
      <w:r w:rsidR="008D2462" w:rsidRPr="00472BC3">
        <w:rPr>
          <w:rStyle w:val="Incipit"/>
        </w:rPr>
        <w:t>Ecce</w:t>
      </w:r>
      <w:r w:rsidR="008D2462">
        <w:t xml:space="preserve"> </w:t>
      </w:r>
      <w:r w:rsidR="008D2462" w:rsidRPr="00472BC3">
        <w:rPr>
          <w:rStyle w:val="Incipit"/>
        </w:rPr>
        <w:t>ego</w:t>
      </w:r>
      <w:r w:rsidR="008D2462">
        <w:t xml:space="preserve"> </w:t>
      </w:r>
      <w:r w:rsidR="008D2462" w:rsidRPr="00472BC3">
        <w:rPr>
          <w:rStyle w:val="Incipit"/>
        </w:rPr>
        <w:t>mitto</w:t>
      </w:r>
      <w:r w:rsidR="008D2462">
        <w:t xml:space="preserve">. GR </w:t>
      </w:r>
      <w:r w:rsidR="008D2462" w:rsidRPr="00472BC3">
        <w:rPr>
          <w:rStyle w:val="Incipit"/>
        </w:rPr>
        <w:t>Suscepimus</w:t>
      </w:r>
      <w:r w:rsidR="008D2462">
        <w:t xml:space="preserve">. ALV </w:t>
      </w:r>
      <w:r w:rsidR="008D2462" w:rsidRPr="00472BC3">
        <w:rPr>
          <w:rStyle w:val="Incipit"/>
        </w:rPr>
        <w:t>Adorna</w:t>
      </w:r>
      <w:r w:rsidR="008D2462">
        <w:t xml:space="preserve"> </w:t>
      </w:r>
      <w:r w:rsidR="008D2462" w:rsidRPr="00472BC3">
        <w:rPr>
          <w:rStyle w:val="Incipit"/>
        </w:rPr>
        <w:t>thalamum</w:t>
      </w:r>
      <w:r w:rsidR="008D2462">
        <w:t xml:space="preserve">. SE </w:t>
      </w:r>
      <w:r w:rsidR="008D2462" w:rsidRPr="00472BC3">
        <w:rPr>
          <w:rStyle w:val="Incipit"/>
        </w:rPr>
        <w:t>Concentu</w:t>
      </w:r>
      <w:r w:rsidR="008D2462">
        <w:t xml:space="preserve"> </w:t>
      </w:r>
      <w:r w:rsidR="008D2462" w:rsidRPr="00472BC3">
        <w:rPr>
          <w:rStyle w:val="Incipit"/>
        </w:rPr>
        <w:t>parili</w:t>
      </w:r>
      <w:r w:rsidR="008D2462">
        <w:t xml:space="preserve"> vel TR </w:t>
      </w:r>
      <w:r w:rsidR="008D2462" w:rsidRPr="00472BC3">
        <w:rPr>
          <w:rStyle w:val="Incipit"/>
        </w:rPr>
        <w:t>Gaude</w:t>
      </w:r>
      <w:r w:rsidR="008D2462">
        <w:t xml:space="preserve"> </w:t>
      </w:r>
      <w:r w:rsidR="008D2462" w:rsidRPr="00472BC3">
        <w:rPr>
          <w:rStyle w:val="Incipit"/>
        </w:rPr>
        <w:t>Maria</w:t>
      </w:r>
      <w:r w:rsidR="008D2462">
        <w:t xml:space="preserve"> vel TR </w:t>
      </w:r>
      <w:r w:rsidR="008D2462" w:rsidRPr="00472BC3">
        <w:rPr>
          <w:rStyle w:val="Incipit"/>
        </w:rPr>
        <w:t>Audi</w:t>
      </w:r>
      <w:r w:rsidR="008D2462">
        <w:t xml:space="preserve"> </w:t>
      </w:r>
      <w:r w:rsidR="008D2462" w:rsidRPr="00472BC3">
        <w:rPr>
          <w:rStyle w:val="Incipit"/>
        </w:rPr>
        <w:t>filia</w:t>
      </w:r>
      <w:r w:rsidR="008D2462">
        <w:t xml:space="preserve">. EV </w:t>
      </w:r>
      <w:r w:rsidR="008D2462" w:rsidRPr="00472BC3">
        <w:rPr>
          <w:rStyle w:val="Incipit"/>
        </w:rPr>
        <w:t>Postquam</w:t>
      </w:r>
      <w:r w:rsidR="008D2462">
        <w:t xml:space="preserve"> </w:t>
      </w:r>
      <w:r w:rsidR="008D2462" w:rsidRPr="00472BC3">
        <w:rPr>
          <w:rStyle w:val="Incipit"/>
        </w:rPr>
        <w:t>impleti</w:t>
      </w:r>
      <w:r w:rsidR="008D2462">
        <w:t xml:space="preserve"> </w:t>
      </w:r>
      <w:r w:rsidR="008D2462" w:rsidRPr="00472BC3">
        <w:rPr>
          <w:rStyle w:val="Incipit"/>
        </w:rPr>
        <w:t>sunt</w:t>
      </w:r>
      <w:r w:rsidR="008D2462">
        <w:t xml:space="preserve">. [CR] </w:t>
      </w:r>
      <w:r w:rsidR="008D2462" w:rsidRPr="00472BC3">
        <w:rPr>
          <w:rStyle w:val="Incipit"/>
        </w:rPr>
        <w:t>Credo</w:t>
      </w:r>
      <w:r w:rsidR="008D2462">
        <w:t xml:space="preserve"> </w:t>
      </w:r>
      <w:r w:rsidR="008D2462" w:rsidRPr="00472BC3">
        <w:rPr>
          <w:rStyle w:val="Incipit"/>
        </w:rPr>
        <w:t>in</w:t>
      </w:r>
      <w:r w:rsidR="008D2462">
        <w:t xml:space="preserve"> </w:t>
      </w:r>
      <w:r w:rsidR="008D2462" w:rsidRPr="00472BC3">
        <w:rPr>
          <w:rStyle w:val="Incipit"/>
        </w:rPr>
        <w:t>unum</w:t>
      </w:r>
      <w:r w:rsidR="008D2462">
        <w:t xml:space="preserve"> </w:t>
      </w:r>
      <w:r w:rsidR="008D2462" w:rsidRPr="00472BC3">
        <w:rPr>
          <w:rStyle w:val="Incipit"/>
        </w:rPr>
        <w:t>deum</w:t>
      </w:r>
      <w:r w:rsidR="008D2462">
        <w:t xml:space="preserve"> dicitur. OF </w:t>
      </w:r>
      <w:r w:rsidR="008D2462" w:rsidRPr="00472BC3">
        <w:rPr>
          <w:rStyle w:val="Incipit"/>
        </w:rPr>
        <w:t>Diffusa</w:t>
      </w:r>
      <w:r w:rsidR="008D2462">
        <w:t xml:space="preserve"> </w:t>
      </w:r>
      <w:r w:rsidR="008D2462" w:rsidRPr="00472BC3">
        <w:rPr>
          <w:rStyle w:val="Incipit"/>
        </w:rPr>
        <w:t>est</w:t>
      </w:r>
      <w:r w:rsidR="008D2462">
        <w:t xml:space="preserve">. PF </w:t>
      </w:r>
      <w:r w:rsidR="008D2462" w:rsidRPr="00472BC3">
        <w:rPr>
          <w:rStyle w:val="Incipit"/>
        </w:rPr>
        <w:t>Quia</w:t>
      </w:r>
      <w:r w:rsidR="008D2462">
        <w:t xml:space="preserve"> </w:t>
      </w:r>
      <w:r w:rsidR="008D2462" w:rsidRPr="00472BC3">
        <w:rPr>
          <w:rStyle w:val="Incipit"/>
        </w:rPr>
        <w:t>per</w:t>
      </w:r>
      <w:r w:rsidR="008D2462">
        <w:t xml:space="preserve"> </w:t>
      </w:r>
      <w:r w:rsidR="008D2462" w:rsidRPr="00472BC3">
        <w:rPr>
          <w:rStyle w:val="Incipit"/>
        </w:rPr>
        <w:t>incarnati</w:t>
      </w:r>
      <w:r w:rsidR="008D2462">
        <w:t xml:space="preserve">. [VAR] </w:t>
      </w:r>
      <w:r w:rsidR="008D2462" w:rsidRPr="00472BC3">
        <w:rPr>
          <w:rStyle w:val="Incipit"/>
        </w:rPr>
        <w:t>Communicantes</w:t>
      </w:r>
      <w:r w:rsidR="008D2462">
        <w:t xml:space="preserve"> de epiphania dicitur. CO </w:t>
      </w:r>
      <w:r w:rsidR="008D2462" w:rsidRPr="00472BC3">
        <w:rPr>
          <w:rStyle w:val="Incipit"/>
        </w:rPr>
        <w:t>Responsum</w:t>
      </w:r>
      <w:r w:rsidR="008D2462">
        <w:t>.</w:t>
      </w:r>
    </w:p>
    <w:p w:rsidR="008D2462" w:rsidRDefault="008D2462" w:rsidP="004747BB">
      <w:r>
        <w:t xml:space="preserve">Quia ergo </w:t>
      </w:r>
      <w:r w:rsidRPr="00235D6F">
        <w:rPr>
          <w:rStyle w:val="Funktion"/>
        </w:rPr>
        <w:t>gentiles</w:t>
      </w:r>
      <w:r>
        <w:t xml:space="preserve"> eo mense sacrificantes, februo id est plutoni, qui deus lustrationum putabatur, cum saculis ardentibus civitatem lustrare solebant, </w:t>
      </w:r>
      <w:r w:rsidRPr="00235D6F">
        <w:rPr>
          <w:rStyle w:val="Funktion"/>
        </w:rPr>
        <w:t>christiani</w:t>
      </w:r>
      <w:r w:rsidR="00670418">
        <w:t xml:space="preserve"> modo</w:t>
      </w:r>
      <w:r>
        <w:t xml:space="preserve"> in melius versa vice in honore veri luminis et agni, quem mater in templo praesentavit, cereos ardentes solent portare. Quod dicitur</w:t>
      </w:r>
      <w:r w:rsidR="007774D2">
        <w:t xml:space="preserve"> hyppapanti, id est obviatio, eo quod </w:t>
      </w:r>
      <w:r w:rsidR="00E218CA">
        <w:t>populus quasi praesentato domino</w:t>
      </w:r>
      <w:r w:rsidR="007774D2">
        <w:t xml:space="preserve"> ad templum occurrat.</w:t>
      </w:r>
    </w:p>
    <w:p w:rsidR="007774D2" w:rsidRDefault="007774D2" w:rsidP="004747BB">
      <w:r>
        <w:t xml:space="preserve">AD SEXTAM AN </w:t>
      </w:r>
      <w:r w:rsidRPr="00472BC3">
        <w:rPr>
          <w:rStyle w:val="Incipit"/>
        </w:rPr>
        <w:t>Accipiens</w:t>
      </w:r>
      <w:r>
        <w:t xml:space="preserve"> </w:t>
      </w:r>
      <w:r w:rsidRPr="00472BC3">
        <w:rPr>
          <w:rStyle w:val="Incipit"/>
        </w:rPr>
        <w:t>Simeon</w:t>
      </w:r>
      <w:r>
        <w:t xml:space="preserve">. RB </w:t>
      </w:r>
      <w:r w:rsidRPr="00472BC3">
        <w:rPr>
          <w:rStyle w:val="Incipit"/>
        </w:rPr>
        <w:t>Notum</w:t>
      </w:r>
      <w:r>
        <w:t xml:space="preserve"> </w:t>
      </w:r>
      <w:r w:rsidRPr="00472BC3">
        <w:rPr>
          <w:rStyle w:val="Incipit"/>
        </w:rPr>
        <w:t>fecit</w:t>
      </w:r>
      <w:r>
        <w:t xml:space="preserve"> </w:t>
      </w:r>
      <w:r w:rsidRPr="00472BC3">
        <w:rPr>
          <w:rStyle w:val="Incipit"/>
        </w:rPr>
        <w:t>dominus</w:t>
      </w:r>
      <w:r>
        <w:t>.</w:t>
      </w:r>
    </w:p>
    <w:p w:rsidR="007774D2" w:rsidRDefault="007774D2" w:rsidP="004747BB">
      <w:r>
        <w:t xml:space="preserve">AD NONAM AN </w:t>
      </w:r>
      <w:r w:rsidRPr="00472BC3">
        <w:rPr>
          <w:rStyle w:val="Incipit"/>
        </w:rPr>
        <w:t>Obtulerunt</w:t>
      </w:r>
      <w:r>
        <w:t xml:space="preserve">. RB </w:t>
      </w:r>
      <w:r w:rsidRPr="00472BC3">
        <w:rPr>
          <w:rStyle w:val="Incipit"/>
        </w:rPr>
        <w:t>Benedictus</w:t>
      </w:r>
      <w:r>
        <w:t xml:space="preserve"> </w:t>
      </w:r>
      <w:r w:rsidRPr="00472BC3">
        <w:rPr>
          <w:rStyle w:val="Incipit"/>
        </w:rPr>
        <w:t>qui</w:t>
      </w:r>
      <w:r>
        <w:t xml:space="preserve"> </w:t>
      </w:r>
      <w:r w:rsidRPr="00472BC3">
        <w:rPr>
          <w:rStyle w:val="Incipit"/>
        </w:rPr>
        <w:t>venit</w:t>
      </w:r>
      <w:r>
        <w:t>.</w:t>
      </w:r>
    </w:p>
    <w:p w:rsidR="007774D2" w:rsidRDefault="007774D2" w:rsidP="004747BB">
      <w:r>
        <w:t xml:space="preserve">IN SECUNDA VESPERA AN </w:t>
      </w:r>
      <w:r w:rsidRPr="00472BC3">
        <w:rPr>
          <w:rStyle w:val="Incipit"/>
        </w:rPr>
        <w:t>Tecum</w:t>
      </w:r>
      <w:r>
        <w:t xml:space="preserve"> </w:t>
      </w:r>
      <w:r w:rsidRPr="00472BC3">
        <w:rPr>
          <w:rStyle w:val="Incipit"/>
        </w:rPr>
        <w:t>principium</w:t>
      </w:r>
      <w:r>
        <w:t xml:space="preserve"> cum reliquis. Capitulum de festo. RP </w:t>
      </w:r>
      <w:r w:rsidRPr="00472BC3">
        <w:rPr>
          <w:rStyle w:val="Incipit"/>
        </w:rPr>
        <w:t>Verbum</w:t>
      </w:r>
      <w:r>
        <w:t xml:space="preserve"> </w:t>
      </w:r>
      <w:r w:rsidRPr="00472BC3">
        <w:rPr>
          <w:rStyle w:val="Incipit"/>
        </w:rPr>
        <w:t>caro</w:t>
      </w:r>
      <w:r w:rsidR="00472BC3">
        <w:t xml:space="preserve"> cum versibus [PR] </w:t>
      </w:r>
      <w:r w:rsidR="00472BC3" w:rsidRPr="00472BC3">
        <w:rPr>
          <w:rStyle w:val="Incipit"/>
        </w:rPr>
        <w:t>Que</w:t>
      </w:r>
      <w:r w:rsidRPr="00472BC3">
        <w:rPr>
          <w:rStyle w:val="Incipit"/>
        </w:rPr>
        <w:t>m</w:t>
      </w:r>
      <w:r>
        <w:t xml:space="preserve"> </w:t>
      </w:r>
      <w:r w:rsidRPr="00472BC3">
        <w:rPr>
          <w:rStyle w:val="Incipit"/>
        </w:rPr>
        <w:t>aethera</w:t>
      </w:r>
      <w:r>
        <w:t xml:space="preserve">. HY </w:t>
      </w:r>
      <w:r w:rsidRPr="00472BC3">
        <w:rPr>
          <w:rStyle w:val="Incipit"/>
        </w:rPr>
        <w:t>A</w:t>
      </w:r>
      <w:r>
        <w:t xml:space="preserve"> </w:t>
      </w:r>
      <w:r w:rsidRPr="00472BC3">
        <w:rPr>
          <w:rStyle w:val="Incipit"/>
        </w:rPr>
        <w:t>solis</w:t>
      </w:r>
      <w:r>
        <w:t xml:space="preserve"> </w:t>
      </w:r>
      <w:r w:rsidRPr="00472BC3">
        <w:rPr>
          <w:rStyle w:val="Incipit"/>
        </w:rPr>
        <w:t>ortus</w:t>
      </w:r>
      <w:r>
        <w:t xml:space="preserve">. Si festum infra septuagesimam evenerit tunc cantetur SE </w:t>
      </w:r>
      <w:r w:rsidRPr="00472BC3">
        <w:rPr>
          <w:rStyle w:val="Incipit"/>
        </w:rPr>
        <w:t>Concentu</w:t>
      </w:r>
      <w:r>
        <w:t xml:space="preserve"> </w:t>
      </w:r>
      <w:r w:rsidRPr="00472BC3">
        <w:rPr>
          <w:rStyle w:val="Incipit"/>
        </w:rPr>
        <w:t>parili</w:t>
      </w:r>
      <w:r>
        <w:t xml:space="preserve">. </w:t>
      </w:r>
      <w:r w:rsidR="00AD2B68">
        <w:t>(37r)</w:t>
      </w:r>
      <w:r>
        <w:t xml:space="preserve"> AM </w:t>
      </w:r>
      <w:r w:rsidRPr="00472BC3">
        <w:rPr>
          <w:rStyle w:val="Incipit"/>
        </w:rPr>
        <w:t>Hodie</w:t>
      </w:r>
      <w:r>
        <w:t xml:space="preserve"> </w:t>
      </w:r>
      <w:r w:rsidRPr="00472BC3">
        <w:rPr>
          <w:rStyle w:val="Incipit"/>
        </w:rPr>
        <w:t>beata</w:t>
      </w:r>
      <w:r>
        <w:t xml:space="preserve">. Oratio de festo. In suffragio de sancto Blasio AC </w:t>
      </w:r>
      <w:r w:rsidRPr="00472BC3">
        <w:rPr>
          <w:rStyle w:val="Incipit"/>
        </w:rPr>
        <w:t>Domine</w:t>
      </w:r>
      <w:r>
        <w:t xml:space="preserve"> </w:t>
      </w:r>
      <w:r w:rsidRPr="00472BC3">
        <w:rPr>
          <w:rStyle w:val="Incipit"/>
        </w:rPr>
        <w:t>rex</w:t>
      </w:r>
      <w:r>
        <w:t>. OR</w:t>
      </w:r>
      <w:r w:rsidR="00670418">
        <w:t>C</w:t>
      </w:r>
      <w:r>
        <w:t xml:space="preserve"> </w:t>
      </w:r>
      <w:r w:rsidRPr="00472BC3">
        <w:rPr>
          <w:rStyle w:val="Incipit"/>
        </w:rPr>
        <w:t>Infirmitatem</w:t>
      </w:r>
      <w:r>
        <w:t xml:space="preserve">. [BD] </w:t>
      </w:r>
      <w:r w:rsidRPr="00472BC3">
        <w:rPr>
          <w:rStyle w:val="Incipit"/>
        </w:rPr>
        <w:t>Benedicamus</w:t>
      </w:r>
      <w:r>
        <w:t xml:space="preserve">. [TP] </w:t>
      </w:r>
      <w:r w:rsidRPr="00472BC3">
        <w:rPr>
          <w:rStyle w:val="Incipit"/>
        </w:rPr>
        <w:t>Sata</w:t>
      </w:r>
      <w:r>
        <w:t xml:space="preserve"> </w:t>
      </w:r>
      <w:r w:rsidRPr="00472BC3">
        <w:rPr>
          <w:rStyle w:val="Incipit"/>
        </w:rPr>
        <w:t>tria</w:t>
      </w:r>
      <w:r>
        <w:t>.</w:t>
      </w:r>
    </w:p>
    <w:p w:rsidR="000412B4" w:rsidRDefault="000412B4" w:rsidP="004747BB">
      <w:r>
        <w:t xml:space="preserve">AD COMPLETORIUM HY </w:t>
      </w:r>
      <w:r w:rsidRPr="00284FAC">
        <w:rPr>
          <w:rStyle w:val="Incipit"/>
        </w:rPr>
        <w:t>Corde</w:t>
      </w:r>
      <w:r>
        <w:t xml:space="preserve"> </w:t>
      </w:r>
      <w:r w:rsidRPr="00284FAC">
        <w:rPr>
          <w:rStyle w:val="Incipit"/>
        </w:rPr>
        <w:t>natus</w:t>
      </w:r>
      <w:r>
        <w:t xml:space="preserve">. CP </w:t>
      </w:r>
      <w:r w:rsidRPr="00284FAC">
        <w:rPr>
          <w:rStyle w:val="Incipit"/>
        </w:rPr>
        <w:t>Ubi</w:t>
      </w:r>
      <w:r>
        <w:t xml:space="preserve"> </w:t>
      </w:r>
      <w:r w:rsidRPr="00284FAC">
        <w:rPr>
          <w:rStyle w:val="Incipit"/>
        </w:rPr>
        <w:t>venit</w:t>
      </w:r>
      <w:r>
        <w:t xml:space="preserve"> </w:t>
      </w:r>
      <w:r w:rsidRPr="00284FAC">
        <w:rPr>
          <w:rStyle w:val="Incipit"/>
        </w:rPr>
        <w:t>plenitudo</w:t>
      </w:r>
      <w:r>
        <w:t xml:space="preserve">. VS </w:t>
      </w:r>
      <w:r w:rsidRPr="00284FAC">
        <w:rPr>
          <w:rStyle w:val="Incipit"/>
        </w:rPr>
        <w:t>Benedictus</w:t>
      </w:r>
      <w:r>
        <w:t xml:space="preserve"> </w:t>
      </w:r>
      <w:r w:rsidRPr="00284FAC">
        <w:rPr>
          <w:rStyle w:val="Incipit"/>
        </w:rPr>
        <w:t>qui</w:t>
      </w:r>
      <w:r>
        <w:t xml:space="preserve"> </w:t>
      </w:r>
      <w:r w:rsidRPr="00284FAC">
        <w:rPr>
          <w:rStyle w:val="Incipit"/>
        </w:rPr>
        <w:t>venit</w:t>
      </w:r>
      <w:r>
        <w:t xml:space="preserve">. AD </w:t>
      </w:r>
      <w:r w:rsidRPr="00284FAC">
        <w:rPr>
          <w:rStyle w:val="Incipit"/>
        </w:rPr>
        <w:t>Glorificamus</w:t>
      </w:r>
      <w:r>
        <w:t xml:space="preserve"> </w:t>
      </w:r>
      <w:r w:rsidRPr="00284FAC">
        <w:rPr>
          <w:rStyle w:val="Incipit"/>
        </w:rPr>
        <w:t>te</w:t>
      </w:r>
      <w:r>
        <w:t xml:space="preserve">. [AD] </w:t>
      </w:r>
      <w:r w:rsidRPr="00284FAC">
        <w:rPr>
          <w:rStyle w:val="Incipit"/>
        </w:rPr>
        <w:t>Magnum</w:t>
      </w:r>
      <w:r>
        <w:t xml:space="preserve"> </w:t>
      </w:r>
      <w:r w:rsidRPr="00284FAC">
        <w:rPr>
          <w:rStyle w:val="Incipit"/>
        </w:rPr>
        <w:t>nomen</w:t>
      </w:r>
      <w:r>
        <w:t xml:space="preserve"> </w:t>
      </w:r>
      <w:r w:rsidRPr="00284FAC">
        <w:rPr>
          <w:rStyle w:val="Incipit"/>
        </w:rPr>
        <w:t>domini</w:t>
      </w:r>
      <w:r>
        <w:t xml:space="preserve">. [De sancta Maria] AC </w:t>
      </w:r>
      <w:r w:rsidRPr="00284FAC">
        <w:rPr>
          <w:rStyle w:val="Incipit"/>
        </w:rPr>
        <w:t>Ecce</w:t>
      </w:r>
      <w:r>
        <w:t xml:space="preserve"> </w:t>
      </w:r>
      <w:r w:rsidRPr="00284FAC">
        <w:rPr>
          <w:rStyle w:val="Incipit"/>
        </w:rPr>
        <w:t>completa</w:t>
      </w:r>
      <w:r>
        <w:t xml:space="preserve"> </w:t>
      </w:r>
      <w:r w:rsidRPr="00284FAC">
        <w:rPr>
          <w:rStyle w:val="Incipit"/>
        </w:rPr>
        <w:t>sunt</w:t>
      </w:r>
      <w:r>
        <w:t>.</w:t>
      </w:r>
      <w:r w:rsidR="00AA06C6">
        <w:t xml:space="preserve"> OR</w:t>
      </w:r>
      <w:r w:rsidR="00670418">
        <w:t>C</w:t>
      </w:r>
      <w:r w:rsidR="00AA06C6">
        <w:t xml:space="preserve"> </w:t>
      </w:r>
      <w:r w:rsidR="00AA06C6" w:rsidRPr="00AA06C6">
        <w:rPr>
          <w:rStyle w:val="Incipit"/>
        </w:rPr>
        <w:t>Deus</w:t>
      </w:r>
      <w:r w:rsidR="00AA06C6">
        <w:t xml:space="preserve"> </w:t>
      </w:r>
      <w:r w:rsidR="00AA06C6" w:rsidRPr="00AA06C6">
        <w:rPr>
          <w:rStyle w:val="Incipit"/>
        </w:rPr>
        <w:t>qui</w:t>
      </w:r>
      <w:r w:rsidR="00AA06C6">
        <w:t xml:space="preserve"> </w:t>
      </w:r>
      <w:r w:rsidR="00AA06C6" w:rsidRPr="00AA06C6">
        <w:rPr>
          <w:rStyle w:val="Incipit"/>
        </w:rPr>
        <w:t>salutis</w:t>
      </w:r>
      <w:r w:rsidR="00AA06C6">
        <w:t xml:space="preserve"> </w:t>
      </w:r>
      <w:r w:rsidR="00AA06C6" w:rsidRPr="00AA06C6">
        <w:rPr>
          <w:rStyle w:val="Incipit"/>
        </w:rPr>
        <w:t>aeternae</w:t>
      </w:r>
      <w:r w:rsidR="00AA06C6">
        <w:t xml:space="preserve">. [BD] </w:t>
      </w:r>
      <w:r w:rsidR="00AA06C6" w:rsidRPr="00AA06C6">
        <w:rPr>
          <w:rStyle w:val="Incipit"/>
        </w:rPr>
        <w:t>Benedicamus</w:t>
      </w:r>
      <w:r w:rsidR="00AA06C6">
        <w:t xml:space="preserve"> </w:t>
      </w:r>
      <w:r w:rsidR="00AA06C6" w:rsidRPr="00AA06C6">
        <w:rPr>
          <w:rStyle w:val="Incipit"/>
        </w:rPr>
        <w:t>domino</w:t>
      </w:r>
      <w:r w:rsidR="00AA06C6">
        <w:t>.</w:t>
      </w:r>
    </w:p>
    <w:p w:rsidR="007774D2" w:rsidRDefault="00DE16F8" w:rsidP="000412B4">
      <w:pPr>
        <w:pStyle w:val="berschrift1"/>
      </w:pPr>
      <w:r>
        <w:lastRenderedPageBreak/>
        <w:t>KOMMENTAR</w:t>
      </w:r>
    </w:p>
    <w:p w:rsidR="000412B4" w:rsidRDefault="000412B4" w:rsidP="000412B4">
      <w:r>
        <w:t>Haec omnia secundum ordinem praedictum cantentur sive purificatio infra vel extra septuagesimam eveniat. Si vero purificatio sanctae Mariae in dominica septuagesimae evenerit, omnia de festo agant</w:t>
      </w:r>
      <w:r w:rsidR="00A64EEF">
        <w:t>ur</w:t>
      </w:r>
      <w:r>
        <w:t xml:space="preserve"> et post orationem de festo in suffragio AC </w:t>
      </w:r>
      <w:r w:rsidRPr="00284FAC">
        <w:rPr>
          <w:rStyle w:val="Incipit"/>
        </w:rPr>
        <w:t>Plantaverat</w:t>
      </w:r>
      <w:r>
        <w:t xml:space="preserve"> et CL</w:t>
      </w:r>
      <w:r w:rsidR="003F10BC">
        <w:t>C</w:t>
      </w:r>
      <w:r>
        <w:t>OR</w:t>
      </w:r>
      <w:r w:rsidR="003F10BC">
        <w:t>C</w:t>
      </w:r>
      <w:r>
        <w:t xml:space="preserve"> </w:t>
      </w:r>
      <w:r w:rsidRPr="00284FAC">
        <w:rPr>
          <w:rStyle w:val="Incipit"/>
        </w:rPr>
        <w:t>Preces</w:t>
      </w:r>
      <w:r>
        <w:t xml:space="preserve"> </w:t>
      </w:r>
      <w:r w:rsidRPr="00284FAC">
        <w:rPr>
          <w:rStyle w:val="Incipit"/>
        </w:rPr>
        <w:t>populi</w:t>
      </w:r>
      <w:r>
        <w:t xml:space="preserve"> </w:t>
      </w:r>
      <w:r w:rsidRPr="00284FAC">
        <w:rPr>
          <w:rStyle w:val="Incipit"/>
        </w:rPr>
        <w:t>tui</w:t>
      </w:r>
      <w:r>
        <w:t>. Cetera ut supra.</w:t>
      </w:r>
    </w:p>
    <w:p w:rsidR="00284FAC" w:rsidRDefault="00026FCE" w:rsidP="00284FAC">
      <w:pPr>
        <w:pStyle w:val="berschrift1"/>
      </w:pPr>
      <w:r>
        <w:t>BLASII EPISCOPI ET MARTYRIS</w:t>
      </w:r>
    </w:p>
    <w:p w:rsidR="00284FAC" w:rsidRDefault="00284FAC" w:rsidP="00284FAC">
      <w:r>
        <w:t xml:space="preserve">AD MATUTINAS INV </w:t>
      </w:r>
      <w:r w:rsidRPr="00FF24C7">
        <w:rPr>
          <w:rStyle w:val="Incipit"/>
        </w:rPr>
        <w:t>Regem</w:t>
      </w:r>
      <w:r>
        <w:t xml:space="preserve"> </w:t>
      </w:r>
      <w:r w:rsidRPr="00FF24C7">
        <w:rPr>
          <w:rStyle w:val="Incipit"/>
        </w:rPr>
        <w:t>martyrum</w:t>
      </w:r>
      <w:r>
        <w:t xml:space="preserve">. Passio ipsius legitur. Historia de uno martyre per totum canitur. EV </w:t>
      </w:r>
      <w:r w:rsidRPr="00FF24C7">
        <w:rPr>
          <w:rStyle w:val="Incipit"/>
        </w:rPr>
        <w:t>Si</w:t>
      </w:r>
      <w:r>
        <w:t xml:space="preserve"> </w:t>
      </w:r>
      <w:r w:rsidRPr="00FF24C7">
        <w:rPr>
          <w:rStyle w:val="Incipit"/>
        </w:rPr>
        <w:t>quis</w:t>
      </w:r>
      <w:r>
        <w:t xml:space="preserve"> </w:t>
      </w:r>
      <w:r w:rsidRPr="00FF24C7">
        <w:rPr>
          <w:rStyle w:val="Incipit"/>
        </w:rPr>
        <w:t>vult</w:t>
      </w:r>
      <w:r>
        <w:t xml:space="preserve"> </w:t>
      </w:r>
      <w:r w:rsidRPr="00FF24C7">
        <w:rPr>
          <w:rStyle w:val="Incipit"/>
        </w:rPr>
        <w:t>post</w:t>
      </w:r>
      <w:r>
        <w:t xml:space="preserve"> </w:t>
      </w:r>
      <w:r w:rsidRPr="00FF24C7">
        <w:rPr>
          <w:rStyle w:val="Incipit"/>
        </w:rPr>
        <w:t>me</w:t>
      </w:r>
      <w:r>
        <w:t>.</w:t>
      </w:r>
    </w:p>
    <w:p w:rsidR="00284FAC" w:rsidRDefault="00284FAC" w:rsidP="00284FAC">
      <w:pPr>
        <w:rPr>
          <w:lang w:val="it-IT"/>
        </w:rPr>
      </w:pPr>
      <w:r>
        <w:t xml:space="preserve">AD MISSAM [IN] </w:t>
      </w:r>
      <w:r w:rsidRPr="00FF24C7">
        <w:rPr>
          <w:rStyle w:val="Incipit"/>
        </w:rPr>
        <w:t>Laetabitur</w:t>
      </w:r>
      <w:r>
        <w:t xml:space="preserve"> </w:t>
      </w:r>
      <w:r w:rsidRPr="00FF24C7">
        <w:rPr>
          <w:rStyle w:val="Incipit"/>
        </w:rPr>
        <w:t>iustus</w:t>
      </w:r>
      <w:r>
        <w:t xml:space="preserve"> per totum. CL </w:t>
      </w:r>
      <w:r w:rsidRPr="00FF24C7">
        <w:rPr>
          <w:rStyle w:val="Incipit"/>
        </w:rPr>
        <w:t>Infirmitatem</w:t>
      </w:r>
      <w:r>
        <w:t xml:space="preserve">. EP </w:t>
      </w:r>
      <w:r w:rsidRPr="00FF24C7">
        <w:rPr>
          <w:rStyle w:val="Incipit"/>
        </w:rPr>
        <w:t>Omne</w:t>
      </w:r>
      <w:r>
        <w:t xml:space="preserve"> </w:t>
      </w:r>
      <w:r w:rsidRPr="00FF24C7">
        <w:rPr>
          <w:rStyle w:val="Incipit"/>
        </w:rPr>
        <w:t>gaudium</w:t>
      </w:r>
      <w:r>
        <w:t xml:space="preserve">. ALV </w:t>
      </w:r>
      <w:r w:rsidRPr="00FF24C7">
        <w:rPr>
          <w:rStyle w:val="Incipit"/>
        </w:rPr>
        <w:t>Laetabitur</w:t>
      </w:r>
      <w:r>
        <w:t xml:space="preserve">. SE </w:t>
      </w:r>
      <w:r w:rsidR="00242E05">
        <w:rPr>
          <w:rStyle w:val="Incipit"/>
        </w:rPr>
        <w:t>A|R</w:t>
      </w:r>
      <w:r w:rsidR="00D42C19">
        <w:rPr>
          <w:rStyle w:val="Incipit"/>
        </w:rPr>
        <w:t>E</w:t>
      </w:r>
      <w:r w:rsidRPr="00FF24C7">
        <w:rPr>
          <w:rStyle w:val="Incipit"/>
        </w:rPr>
        <w:t>::gone|</w:t>
      </w:r>
      <w:r>
        <w:rPr>
          <w:lang w:val="it-IT"/>
        </w:rPr>
        <w:t xml:space="preserve"> vel TR </w:t>
      </w:r>
      <w:r w:rsidRPr="00FF24C7">
        <w:rPr>
          <w:rStyle w:val="Incipit"/>
        </w:rPr>
        <w:t>Desiderium</w:t>
      </w:r>
      <w:r>
        <w:rPr>
          <w:lang w:val="it-IT"/>
        </w:rPr>
        <w:t xml:space="preserve">. EV </w:t>
      </w:r>
      <w:r w:rsidRPr="00FF24C7">
        <w:rPr>
          <w:rStyle w:val="Incipit"/>
        </w:rPr>
        <w:t>Si</w:t>
      </w:r>
      <w:r>
        <w:rPr>
          <w:lang w:val="it-IT"/>
        </w:rPr>
        <w:t xml:space="preserve"> </w:t>
      </w:r>
      <w:r w:rsidRPr="00FF24C7">
        <w:rPr>
          <w:rStyle w:val="Incipit"/>
        </w:rPr>
        <w:t>quis</w:t>
      </w:r>
      <w:r>
        <w:rPr>
          <w:lang w:val="it-IT"/>
        </w:rPr>
        <w:t xml:space="preserve"> </w:t>
      </w:r>
      <w:r w:rsidRPr="00FF24C7">
        <w:rPr>
          <w:rStyle w:val="Incipit"/>
        </w:rPr>
        <w:t>vult</w:t>
      </w:r>
      <w:r>
        <w:rPr>
          <w:lang w:val="it-IT"/>
        </w:rPr>
        <w:t xml:space="preserve"> </w:t>
      </w:r>
      <w:r w:rsidRPr="00FF24C7">
        <w:rPr>
          <w:rStyle w:val="Incipit"/>
        </w:rPr>
        <w:t>post</w:t>
      </w:r>
      <w:r>
        <w:rPr>
          <w:lang w:val="it-IT"/>
        </w:rPr>
        <w:t xml:space="preserve"> </w:t>
      </w:r>
      <w:r w:rsidRPr="00FF24C7">
        <w:rPr>
          <w:rStyle w:val="Incipit"/>
        </w:rPr>
        <w:t>me</w:t>
      </w:r>
      <w:r>
        <w:rPr>
          <w:lang w:val="it-IT"/>
        </w:rPr>
        <w:t xml:space="preserve">. OF </w:t>
      </w:r>
      <w:r w:rsidRPr="00FF24C7">
        <w:rPr>
          <w:rStyle w:val="Incipit"/>
        </w:rPr>
        <w:t>Gloria</w:t>
      </w:r>
      <w:r>
        <w:rPr>
          <w:lang w:val="it-IT"/>
        </w:rPr>
        <w:t xml:space="preserve"> </w:t>
      </w:r>
      <w:r w:rsidRPr="00FF24C7">
        <w:rPr>
          <w:rStyle w:val="Incipit"/>
        </w:rPr>
        <w:t>et</w:t>
      </w:r>
      <w:r>
        <w:rPr>
          <w:lang w:val="it-IT"/>
        </w:rPr>
        <w:t xml:space="preserve"> </w:t>
      </w:r>
      <w:r w:rsidRPr="00FF24C7">
        <w:rPr>
          <w:rStyle w:val="Incipit"/>
        </w:rPr>
        <w:t>honore</w:t>
      </w:r>
      <w:r>
        <w:rPr>
          <w:lang w:val="it-IT"/>
        </w:rPr>
        <w:t>.</w:t>
      </w:r>
    </w:p>
    <w:p w:rsidR="00284FAC" w:rsidRDefault="00284FAC" w:rsidP="00284FAC">
      <w:pPr>
        <w:rPr>
          <w:lang w:val="it-IT"/>
        </w:rPr>
      </w:pPr>
      <w:r>
        <w:rPr>
          <w:lang w:val="it-IT"/>
        </w:rPr>
        <w:t xml:space="preserve">IN SECUNDA VESPERA AN </w:t>
      </w:r>
      <w:r w:rsidRPr="00FF24C7">
        <w:rPr>
          <w:rStyle w:val="Incipit"/>
        </w:rPr>
        <w:t>Iocundus</w:t>
      </w:r>
      <w:r>
        <w:rPr>
          <w:lang w:val="it-IT"/>
        </w:rPr>
        <w:t xml:space="preserve"> cum reliquis. In suffragio de sancta Agatha A</w:t>
      </w:r>
      <w:r w:rsidR="00071DE0">
        <w:rPr>
          <w:lang w:val="it-IT"/>
        </w:rPr>
        <w:t>C</w:t>
      </w:r>
      <w:r>
        <w:rPr>
          <w:lang w:val="it-IT"/>
        </w:rPr>
        <w:t xml:space="preserve"> </w:t>
      </w:r>
      <w:r w:rsidRPr="00FF24C7">
        <w:rPr>
          <w:rStyle w:val="Incipit"/>
        </w:rPr>
        <w:t>Mentem</w:t>
      </w:r>
      <w:r>
        <w:rPr>
          <w:lang w:val="it-IT"/>
        </w:rPr>
        <w:t xml:space="preserve"> </w:t>
      </w:r>
      <w:r w:rsidRPr="00FF24C7">
        <w:rPr>
          <w:rStyle w:val="Incipit"/>
        </w:rPr>
        <w:t>sanctam</w:t>
      </w:r>
      <w:r>
        <w:rPr>
          <w:lang w:val="it-IT"/>
        </w:rPr>
        <w:t xml:space="preserve">. Huius antiphonae constructio talis est: </w:t>
      </w:r>
      <w:r w:rsidRPr="00833F39">
        <w:t>Mentem sanctam</w:t>
      </w:r>
      <w:r>
        <w:rPr>
          <w:lang w:val="it-IT"/>
        </w:rPr>
        <w:t xml:space="preserve"> </w:t>
      </w:r>
      <w:r w:rsidRPr="005E47A1">
        <w:rPr>
          <w:lang w:val="la-Latn"/>
        </w:rPr>
        <w:t>|</w:t>
      </w:r>
      <w:r>
        <w:rPr>
          <w:lang w:val="it-IT"/>
        </w:rPr>
        <w:t>R</w:t>
      </w:r>
      <w:r w:rsidRPr="005E47A1">
        <w:rPr>
          <w:lang w:val="la-Latn"/>
        </w:rPr>
        <w:t>|</w:t>
      </w:r>
      <w:r>
        <w:rPr>
          <w:lang w:val="it-IT"/>
        </w:rPr>
        <w:t xml:space="preserve"> </w:t>
      </w:r>
      <w:r w:rsidRPr="00FF24C7">
        <w:t>vovit</w:t>
      </w:r>
      <w:r>
        <w:rPr>
          <w:lang w:val="it-IT"/>
        </w:rPr>
        <w:t xml:space="preserve">. </w:t>
      </w:r>
      <w:r w:rsidRPr="00833F39">
        <w:t>Spontaneam</w:t>
      </w:r>
      <w:r w:rsidRPr="00FF24C7">
        <w:t xml:space="preserve"> obtulit</w:t>
      </w:r>
      <w:r>
        <w:rPr>
          <w:lang w:val="it-IT"/>
        </w:rPr>
        <w:t xml:space="preserve">. </w:t>
      </w:r>
      <w:r w:rsidRPr="00833F39">
        <w:t>Honorem deo</w:t>
      </w:r>
      <w:r>
        <w:rPr>
          <w:lang w:val="it-IT"/>
        </w:rPr>
        <w:t xml:space="preserve"> </w:t>
      </w:r>
      <w:r w:rsidRPr="00FF24C7">
        <w:t>exhibuit</w:t>
      </w:r>
      <w:r>
        <w:rPr>
          <w:lang w:val="it-IT"/>
        </w:rPr>
        <w:t xml:space="preserve">. </w:t>
      </w:r>
      <w:r w:rsidRPr="00833F39">
        <w:t>Et patriae liberationem</w:t>
      </w:r>
      <w:r>
        <w:rPr>
          <w:lang w:val="it-IT"/>
        </w:rPr>
        <w:t xml:space="preserve"> </w:t>
      </w:r>
      <w:r w:rsidRPr="00FF24C7">
        <w:t>meruit</w:t>
      </w:r>
      <w:r>
        <w:rPr>
          <w:lang w:val="it-IT"/>
        </w:rPr>
        <w:t>. OR</w:t>
      </w:r>
      <w:r w:rsidR="003F10BC">
        <w:rPr>
          <w:lang w:val="it-IT"/>
        </w:rPr>
        <w:t>C</w:t>
      </w:r>
      <w:r>
        <w:rPr>
          <w:lang w:val="it-IT"/>
        </w:rPr>
        <w:t xml:space="preserve"> </w:t>
      </w:r>
      <w:r w:rsidRPr="00FF24C7">
        <w:rPr>
          <w:rStyle w:val="Incipit"/>
        </w:rPr>
        <w:t>Deus</w:t>
      </w:r>
      <w:r>
        <w:rPr>
          <w:lang w:val="it-IT"/>
        </w:rPr>
        <w:t xml:space="preserve"> </w:t>
      </w:r>
      <w:r w:rsidRPr="00FF24C7">
        <w:rPr>
          <w:rStyle w:val="Incipit"/>
        </w:rPr>
        <w:t>qui</w:t>
      </w:r>
      <w:r>
        <w:rPr>
          <w:lang w:val="it-IT"/>
        </w:rPr>
        <w:t xml:space="preserve"> </w:t>
      </w:r>
      <w:r w:rsidRPr="00FF24C7">
        <w:rPr>
          <w:rStyle w:val="Incipit"/>
        </w:rPr>
        <w:t>inter</w:t>
      </w:r>
      <w:r>
        <w:rPr>
          <w:lang w:val="it-IT"/>
        </w:rPr>
        <w:t xml:space="preserve"> </w:t>
      </w:r>
      <w:r w:rsidRPr="00FF24C7">
        <w:rPr>
          <w:rStyle w:val="Incipit"/>
        </w:rPr>
        <w:t>cetera</w:t>
      </w:r>
      <w:r>
        <w:rPr>
          <w:lang w:val="it-IT"/>
        </w:rPr>
        <w:t>.</w:t>
      </w:r>
    </w:p>
    <w:p w:rsidR="00FF24C7" w:rsidRDefault="00FF24C7" w:rsidP="00FF24C7">
      <w:pPr>
        <w:pStyle w:val="berschrift1"/>
        <w:rPr>
          <w:lang w:val="it-IT"/>
        </w:rPr>
      </w:pPr>
      <w:r>
        <w:rPr>
          <w:lang w:val="it-IT"/>
        </w:rPr>
        <w:t>[DE SANCTA AGATHA]</w:t>
      </w:r>
    </w:p>
    <w:p w:rsidR="00FF24C7" w:rsidRDefault="00FF24C7" w:rsidP="00FF24C7">
      <w:pPr>
        <w:rPr>
          <w:lang w:val="it-IT"/>
        </w:rPr>
      </w:pPr>
      <w:r>
        <w:rPr>
          <w:lang w:val="it-IT"/>
        </w:rPr>
        <w:t xml:space="preserve">AD MATUTINAS INV </w:t>
      </w:r>
      <w:r w:rsidRPr="00EF1E1C">
        <w:rPr>
          <w:rStyle w:val="Incipit"/>
        </w:rPr>
        <w:t>Regem</w:t>
      </w:r>
      <w:r>
        <w:rPr>
          <w:lang w:val="it-IT"/>
        </w:rPr>
        <w:t xml:space="preserve"> </w:t>
      </w:r>
      <w:r w:rsidR="00E51E77">
        <w:rPr>
          <w:rStyle w:val="Incipit"/>
        </w:rPr>
        <w:t>virgin</w:t>
      </w:r>
      <w:r w:rsidRPr="00EF1E1C">
        <w:rPr>
          <w:rStyle w:val="Incipit"/>
        </w:rPr>
        <w:t>um</w:t>
      </w:r>
      <w:r>
        <w:rPr>
          <w:lang w:val="it-IT"/>
        </w:rPr>
        <w:t xml:space="preserve">. Passio ipsius legitur. Psalmi et versus de una virgine. Cetera secundum ordinem </w:t>
      </w:r>
      <w:r w:rsidRPr="003F10BC">
        <w:rPr>
          <w:rStyle w:val="Funktion"/>
        </w:rPr>
        <w:t>antiphonarii</w:t>
      </w:r>
      <w:r>
        <w:rPr>
          <w:lang w:val="it-IT"/>
        </w:rPr>
        <w:t xml:space="preserve">. EV </w:t>
      </w:r>
      <w:r w:rsidRPr="00EF1E1C">
        <w:rPr>
          <w:rStyle w:val="Incipit"/>
        </w:rPr>
        <w:t>Simile</w:t>
      </w:r>
      <w:r>
        <w:rPr>
          <w:lang w:val="it-IT"/>
        </w:rPr>
        <w:t xml:space="preserve"> </w:t>
      </w:r>
      <w:r w:rsidRPr="00EF1E1C">
        <w:rPr>
          <w:rStyle w:val="Incipit"/>
        </w:rPr>
        <w:t>est</w:t>
      </w:r>
      <w:r>
        <w:rPr>
          <w:lang w:val="it-IT"/>
        </w:rPr>
        <w:t xml:space="preserve"> </w:t>
      </w:r>
      <w:r w:rsidRPr="00EF1E1C">
        <w:rPr>
          <w:rStyle w:val="Incipit"/>
        </w:rPr>
        <w:t>regnum</w:t>
      </w:r>
      <w:r>
        <w:rPr>
          <w:lang w:val="it-IT"/>
        </w:rPr>
        <w:t xml:space="preserve"> </w:t>
      </w:r>
      <w:r w:rsidRPr="00EF1E1C">
        <w:rPr>
          <w:rStyle w:val="Incipit"/>
        </w:rPr>
        <w:t>caelorum</w:t>
      </w:r>
      <w:r>
        <w:rPr>
          <w:lang w:val="it-IT"/>
        </w:rPr>
        <w:t xml:space="preserve"> </w:t>
      </w:r>
      <w:r w:rsidRPr="00EF1E1C">
        <w:rPr>
          <w:rStyle w:val="Incipit"/>
        </w:rPr>
        <w:t>decem</w:t>
      </w:r>
      <w:r>
        <w:rPr>
          <w:lang w:val="it-IT"/>
        </w:rPr>
        <w:t xml:space="preserve"> </w:t>
      </w:r>
      <w:r w:rsidRPr="00EF1E1C">
        <w:rPr>
          <w:rStyle w:val="Incipit"/>
        </w:rPr>
        <w:t>virginibus</w:t>
      </w:r>
      <w:r>
        <w:rPr>
          <w:lang w:val="it-IT"/>
        </w:rPr>
        <w:t>.</w:t>
      </w:r>
    </w:p>
    <w:p w:rsidR="00FF24C7" w:rsidRDefault="00FF24C7" w:rsidP="00FF24C7">
      <w:pPr>
        <w:rPr>
          <w:lang w:val="it-IT"/>
        </w:rPr>
      </w:pPr>
      <w:r>
        <w:rPr>
          <w:lang w:val="it-IT"/>
        </w:rPr>
        <w:t xml:space="preserve">[AD LAUDES] AB </w:t>
      </w:r>
      <w:r w:rsidRPr="00EF1E1C">
        <w:rPr>
          <w:rStyle w:val="Incipit"/>
        </w:rPr>
        <w:t>Paganorum</w:t>
      </w:r>
      <w:r>
        <w:rPr>
          <w:lang w:val="it-IT"/>
        </w:rPr>
        <w:t>.</w:t>
      </w:r>
    </w:p>
    <w:p w:rsidR="00FF24C7" w:rsidRDefault="00FF24C7" w:rsidP="00FF24C7">
      <w:pPr>
        <w:rPr>
          <w:lang w:val="it-IT"/>
        </w:rPr>
      </w:pPr>
      <w:r>
        <w:rPr>
          <w:lang w:val="it-IT"/>
        </w:rPr>
        <w:t>AD CURSUS LAUDES.</w:t>
      </w:r>
    </w:p>
    <w:p w:rsidR="00FF24C7" w:rsidRDefault="00FF24C7" w:rsidP="00FF24C7">
      <w:pPr>
        <w:rPr>
          <w:lang w:val="it-IT"/>
        </w:rPr>
      </w:pPr>
      <w:r>
        <w:rPr>
          <w:lang w:val="it-IT"/>
        </w:rPr>
        <w:t xml:space="preserve">AD MISSAM [IN] </w:t>
      </w:r>
      <w:r w:rsidRPr="00EF1E1C">
        <w:rPr>
          <w:rStyle w:val="Incipit"/>
        </w:rPr>
        <w:t>Gaudeamus</w:t>
      </w:r>
      <w:r>
        <w:rPr>
          <w:lang w:val="it-IT"/>
        </w:rPr>
        <w:t xml:space="preserve">. [GL] </w:t>
      </w:r>
      <w:r w:rsidRPr="00EF1E1C">
        <w:rPr>
          <w:rStyle w:val="Incipit"/>
        </w:rPr>
        <w:t>Gloria</w:t>
      </w:r>
      <w:r>
        <w:rPr>
          <w:lang w:val="it-IT"/>
        </w:rPr>
        <w:t xml:space="preserve"> </w:t>
      </w:r>
      <w:r w:rsidRPr="00EF1E1C">
        <w:rPr>
          <w:rStyle w:val="Incipit"/>
        </w:rPr>
        <w:t>in</w:t>
      </w:r>
      <w:r>
        <w:rPr>
          <w:lang w:val="it-IT"/>
        </w:rPr>
        <w:t xml:space="preserve"> </w:t>
      </w:r>
      <w:r w:rsidRPr="00EF1E1C">
        <w:rPr>
          <w:rStyle w:val="Incipit"/>
        </w:rPr>
        <w:t>excelsis</w:t>
      </w:r>
      <w:r>
        <w:rPr>
          <w:lang w:val="it-IT"/>
        </w:rPr>
        <w:t xml:space="preserve"> </w:t>
      </w:r>
      <w:r w:rsidRPr="00EF1E1C">
        <w:rPr>
          <w:rStyle w:val="Incipit"/>
        </w:rPr>
        <w:t>deo</w:t>
      </w:r>
      <w:r>
        <w:rPr>
          <w:lang w:val="it-IT"/>
        </w:rPr>
        <w:t xml:space="preserve"> dicitur </w:t>
      </w:r>
      <w:r w:rsidRPr="005E47A1">
        <w:rPr>
          <w:lang w:val="la-Latn"/>
        </w:rPr>
        <w:t>|</w:t>
      </w:r>
      <w:r>
        <w:rPr>
          <w:lang w:val="it-IT"/>
        </w:rPr>
        <w:t>R</w:t>
      </w:r>
      <w:r w:rsidRPr="005E47A1">
        <w:rPr>
          <w:lang w:val="la-Latn"/>
        </w:rPr>
        <w:t>|</w:t>
      </w:r>
      <w:r>
        <w:rPr>
          <w:lang w:val="it-IT"/>
        </w:rPr>
        <w:t xml:space="preserve"> in septuagesimam. EP </w:t>
      </w:r>
      <w:r w:rsidR="00EF1E1C" w:rsidRPr="00EF1E1C">
        <w:rPr>
          <w:rStyle w:val="Incipit"/>
        </w:rPr>
        <w:t>Sapientia</w:t>
      </w:r>
      <w:r w:rsidR="00EF1E1C">
        <w:rPr>
          <w:lang w:val="it-IT"/>
        </w:rPr>
        <w:t xml:space="preserve"> </w:t>
      </w:r>
      <w:r w:rsidR="00EF1E1C" w:rsidRPr="00EF1E1C">
        <w:rPr>
          <w:rStyle w:val="Incipit"/>
        </w:rPr>
        <w:t>vincit</w:t>
      </w:r>
      <w:r w:rsidR="00EF1E1C">
        <w:rPr>
          <w:lang w:val="it-IT"/>
        </w:rPr>
        <w:t xml:space="preserve"> </w:t>
      </w:r>
      <w:r w:rsidR="00EF1E1C" w:rsidRPr="00EF1E1C">
        <w:rPr>
          <w:rStyle w:val="Incipit"/>
        </w:rPr>
        <w:t>malitiam</w:t>
      </w:r>
      <w:r w:rsidR="00EF1E1C">
        <w:rPr>
          <w:lang w:val="it-IT"/>
        </w:rPr>
        <w:t xml:space="preserve">. GR </w:t>
      </w:r>
      <w:r w:rsidR="00EF1E1C" w:rsidRPr="00EF1E1C">
        <w:rPr>
          <w:rStyle w:val="Incipit"/>
        </w:rPr>
        <w:t>Adiuvabit</w:t>
      </w:r>
      <w:r w:rsidR="00EF1E1C">
        <w:rPr>
          <w:lang w:val="it-IT"/>
        </w:rPr>
        <w:t xml:space="preserve">. ALV </w:t>
      </w:r>
      <w:r w:rsidR="00EF1E1C" w:rsidRPr="00EF1E1C">
        <w:rPr>
          <w:rStyle w:val="Incipit"/>
        </w:rPr>
        <w:t>Egregia</w:t>
      </w:r>
      <w:r w:rsidR="00EF1E1C">
        <w:rPr>
          <w:lang w:val="it-IT"/>
        </w:rPr>
        <w:t xml:space="preserve">. SE </w:t>
      </w:r>
      <w:r w:rsidR="00EF1E1C" w:rsidRPr="00EF1E1C">
        <w:rPr>
          <w:rStyle w:val="Incipit"/>
        </w:rPr>
        <w:t>Exultent</w:t>
      </w:r>
      <w:r w:rsidR="00EF1E1C">
        <w:rPr>
          <w:lang w:val="it-IT"/>
        </w:rPr>
        <w:t xml:space="preserve"> </w:t>
      </w:r>
      <w:r w:rsidR="00EF1E1C" w:rsidRPr="00EF1E1C">
        <w:rPr>
          <w:rStyle w:val="Incipit"/>
        </w:rPr>
        <w:t>filiae</w:t>
      </w:r>
      <w:r w:rsidR="00EF1E1C">
        <w:rPr>
          <w:lang w:val="it-IT"/>
        </w:rPr>
        <w:t xml:space="preserve"> vel TR </w:t>
      </w:r>
      <w:r w:rsidR="00EF1E1C" w:rsidRPr="00EF1E1C">
        <w:rPr>
          <w:rStyle w:val="Incipit"/>
        </w:rPr>
        <w:t>Qui</w:t>
      </w:r>
      <w:r w:rsidR="00EF1E1C">
        <w:rPr>
          <w:lang w:val="it-IT"/>
        </w:rPr>
        <w:t xml:space="preserve"> </w:t>
      </w:r>
      <w:r w:rsidR="00EF1E1C" w:rsidRPr="002A37C2">
        <w:rPr>
          <w:rStyle w:val="Incipit"/>
        </w:rPr>
        <w:t>seminant</w:t>
      </w:r>
      <w:r w:rsidR="00EF1E1C">
        <w:rPr>
          <w:lang w:val="it-IT"/>
        </w:rPr>
        <w:t xml:space="preserve">. EV </w:t>
      </w:r>
      <w:r w:rsidR="00EF1E1C" w:rsidRPr="00EF1E1C">
        <w:rPr>
          <w:rStyle w:val="Incipit"/>
        </w:rPr>
        <w:t>Simile</w:t>
      </w:r>
      <w:r w:rsidR="00EF1E1C">
        <w:rPr>
          <w:lang w:val="it-IT"/>
        </w:rPr>
        <w:t xml:space="preserve"> </w:t>
      </w:r>
      <w:r w:rsidR="00EF1E1C" w:rsidRPr="00EF1E1C">
        <w:rPr>
          <w:rStyle w:val="Incipit"/>
        </w:rPr>
        <w:t>est</w:t>
      </w:r>
      <w:r w:rsidR="00EF1E1C">
        <w:rPr>
          <w:lang w:val="it-IT"/>
        </w:rPr>
        <w:t xml:space="preserve"> </w:t>
      </w:r>
      <w:r w:rsidR="00EF1E1C" w:rsidRPr="00EF1E1C">
        <w:rPr>
          <w:rStyle w:val="Incipit"/>
        </w:rPr>
        <w:t>regnum</w:t>
      </w:r>
      <w:r w:rsidR="00EF1E1C">
        <w:rPr>
          <w:lang w:val="it-IT"/>
        </w:rPr>
        <w:t xml:space="preserve"> </w:t>
      </w:r>
      <w:r w:rsidR="00EF1E1C" w:rsidRPr="00EF1E1C">
        <w:rPr>
          <w:rStyle w:val="Incipit"/>
        </w:rPr>
        <w:t>caelorum</w:t>
      </w:r>
      <w:r w:rsidR="00EF1E1C">
        <w:rPr>
          <w:lang w:val="it-IT"/>
        </w:rPr>
        <w:t xml:space="preserve"> </w:t>
      </w:r>
      <w:r w:rsidR="00EF1E1C" w:rsidRPr="00EF1E1C">
        <w:rPr>
          <w:rStyle w:val="Incipit"/>
        </w:rPr>
        <w:t>decem</w:t>
      </w:r>
      <w:r w:rsidR="00EF1E1C">
        <w:rPr>
          <w:lang w:val="it-IT"/>
        </w:rPr>
        <w:t xml:space="preserve"> </w:t>
      </w:r>
      <w:r w:rsidR="00EF1E1C" w:rsidRPr="00EF1E1C">
        <w:rPr>
          <w:rStyle w:val="Incipit"/>
        </w:rPr>
        <w:t>virginibus</w:t>
      </w:r>
      <w:r w:rsidR="00EF1E1C">
        <w:rPr>
          <w:lang w:val="it-IT"/>
        </w:rPr>
        <w:t xml:space="preserve">. OF </w:t>
      </w:r>
      <w:r w:rsidR="00EF1E1C" w:rsidRPr="00EF1E1C">
        <w:rPr>
          <w:rStyle w:val="Incipit"/>
        </w:rPr>
        <w:t>Offerentur</w:t>
      </w:r>
      <w:r w:rsidR="00EF1E1C">
        <w:rPr>
          <w:lang w:val="it-IT"/>
        </w:rPr>
        <w:t xml:space="preserve"> minus. CO </w:t>
      </w:r>
      <w:r w:rsidR="00EF1E1C" w:rsidRPr="00EF1E1C">
        <w:rPr>
          <w:rStyle w:val="Incipit"/>
        </w:rPr>
        <w:t>Qui</w:t>
      </w:r>
      <w:r w:rsidR="00EF1E1C">
        <w:rPr>
          <w:lang w:val="it-IT"/>
        </w:rPr>
        <w:t xml:space="preserve"> </w:t>
      </w:r>
      <w:r w:rsidR="00EF1E1C" w:rsidRPr="00EF1E1C">
        <w:rPr>
          <w:rStyle w:val="Incipit"/>
        </w:rPr>
        <w:t>me</w:t>
      </w:r>
      <w:r w:rsidR="00EF1E1C">
        <w:rPr>
          <w:lang w:val="it-IT"/>
        </w:rPr>
        <w:t xml:space="preserve"> </w:t>
      </w:r>
      <w:r w:rsidR="00EF1E1C" w:rsidRPr="00EF1E1C">
        <w:rPr>
          <w:rStyle w:val="Incipit"/>
        </w:rPr>
        <w:t>dignatus</w:t>
      </w:r>
      <w:r w:rsidR="00EF1E1C">
        <w:rPr>
          <w:lang w:val="it-IT"/>
        </w:rPr>
        <w:t xml:space="preserve"> </w:t>
      </w:r>
      <w:r w:rsidR="00EF1E1C" w:rsidRPr="00EF1E1C">
        <w:rPr>
          <w:rStyle w:val="Incipit"/>
        </w:rPr>
        <w:t>est</w:t>
      </w:r>
      <w:r w:rsidR="00EF1E1C">
        <w:rPr>
          <w:lang w:val="it-IT"/>
        </w:rPr>
        <w:t>.</w:t>
      </w:r>
    </w:p>
    <w:p w:rsidR="00EF1E1C" w:rsidRDefault="00EF1E1C" w:rsidP="00EF1E1C">
      <w:pPr>
        <w:pStyle w:val="berschrift1"/>
        <w:rPr>
          <w:lang w:val="it-IT"/>
        </w:rPr>
      </w:pPr>
      <w:r>
        <w:rPr>
          <w:lang w:val="it-IT"/>
        </w:rPr>
        <w:t>INGENUINI ET ALBUINI</w:t>
      </w:r>
    </w:p>
    <w:p w:rsidR="00EF1E1C" w:rsidRDefault="00EF1E1C" w:rsidP="00EF1E1C">
      <w:pPr>
        <w:rPr>
          <w:lang w:val="it-IT"/>
        </w:rPr>
      </w:pPr>
      <w:r>
        <w:rPr>
          <w:lang w:val="it-IT"/>
        </w:rPr>
        <w:t xml:space="preserve">AD VESPERAS primo compulsetur quod dicitur shreche. AN </w:t>
      </w:r>
      <w:r w:rsidRPr="002E162E">
        <w:rPr>
          <w:rStyle w:val="Incipit"/>
        </w:rPr>
        <w:t>Sancti</w:t>
      </w:r>
      <w:r>
        <w:rPr>
          <w:lang w:val="it-IT"/>
        </w:rPr>
        <w:t xml:space="preserve"> </w:t>
      </w:r>
      <w:r w:rsidRPr="002E162E">
        <w:rPr>
          <w:rStyle w:val="Incipit"/>
        </w:rPr>
        <w:t>confessores</w:t>
      </w:r>
      <w:r>
        <w:rPr>
          <w:lang w:val="it-IT"/>
        </w:rPr>
        <w:t xml:space="preserve"> sola tantum. PS </w:t>
      </w:r>
      <w:r w:rsidRPr="002E162E">
        <w:rPr>
          <w:rStyle w:val="Incipit"/>
        </w:rPr>
        <w:t>Laudate</w:t>
      </w:r>
      <w:r>
        <w:rPr>
          <w:lang w:val="it-IT"/>
        </w:rPr>
        <w:t xml:space="preserve"> </w:t>
      </w:r>
      <w:r w:rsidRPr="002E162E">
        <w:rPr>
          <w:rStyle w:val="Incipit"/>
        </w:rPr>
        <w:t>pueri</w:t>
      </w:r>
      <w:r>
        <w:rPr>
          <w:lang w:val="it-IT"/>
        </w:rPr>
        <w:t xml:space="preserve"> cum reliquis. CP </w:t>
      </w:r>
      <w:r w:rsidRPr="002E162E">
        <w:rPr>
          <w:rStyle w:val="Incipit"/>
        </w:rPr>
        <w:t>Vos</w:t>
      </w:r>
      <w:r>
        <w:rPr>
          <w:lang w:val="it-IT"/>
        </w:rPr>
        <w:t xml:space="preserve"> </w:t>
      </w:r>
      <w:r w:rsidRPr="002E162E">
        <w:rPr>
          <w:rStyle w:val="Incipit"/>
        </w:rPr>
        <w:t>sacerdotes</w:t>
      </w:r>
      <w:r>
        <w:rPr>
          <w:lang w:val="it-IT"/>
        </w:rPr>
        <w:t xml:space="preserve">. RP </w:t>
      </w:r>
      <w:r w:rsidRPr="002E162E">
        <w:rPr>
          <w:rStyle w:val="Incipit"/>
        </w:rPr>
        <w:t>Misso</w:t>
      </w:r>
      <w:r>
        <w:rPr>
          <w:lang w:val="it-IT"/>
        </w:rPr>
        <w:t xml:space="preserve"> </w:t>
      </w:r>
      <w:r w:rsidRPr="002E162E">
        <w:rPr>
          <w:rStyle w:val="Incipit"/>
        </w:rPr>
        <w:t>de</w:t>
      </w:r>
      <w:r>
        <w:rPr>
          <w:lang w:val="it-IT"/>
        </w:rPr>
        <w:t xml:space="preserve"> </w:t>
      </w:r>
      <w:r w:rsidRPr="002E162E">
        <w:rPr>
          <w:rStyle w:val="Incipit"/>
        </w:rPr>
        <w:t>supernis</w:t>
      </w:r>
      <w:r>
        <w:rPr>
          <w:lang w:val="it-IT"/>
        </w:rPr>
        <w:t xml:space="preserve">. HY </w:t>
      </w:r>
      <w:r w:rsidRPr="002E162E">
        <w:rPr>
          <w:rStyle w:val="Incipit"/>
        </w:rPr>
        <w:t>Salutis</w:t>
      </w:r>
      <w:r>
        <w:rPr>
          <w:lang w:val="it-IT"/>
        </w:rPr>
        <w:t xml:space="preserve"> </w:t>
      </w:r>
      <w:r w:rsidRPr="002E162E">
        <w:rPr>
          <w:rStyle w:val="Incipit"/>
        </w:rPr>
        <w:t>reddunt</w:t>
      </w:r>
      <w:r>
        <w:rPr>
          <w:lang w:val="it-IT"/>
        </w:rPr>
        <w:t xml:space="preserve">. VS </w:t>
      </w:r>
      <w:r w:rsidRPr="002E162E">
        <w:rPr>
          <w:rStyle w:val="Incipit"/>
        </w:rPr>
        <w:t>Laetamini</w:t>
      </w:r>
      <w:r>
        <w:rPr>
          <w:lang w:val="it-IT"/>
        </w:rPr>
        <w:t xml:space="preserve"> </w:t>
      </w:r>
      <w:r w:rsidRPr="002E162E">
        <w:rPr>
          <w:rStyle w:val="Incipit"/>
        </w:rPr>
        <w:t>in</w:t>
      </w:r>
      <w:r>
        <w:rPr>
          <w:lang w:val="it-IT"/>
        </w:rPr>
        <w:t xml:space="preserve"> </w:t>
      </w:r>
      <w:r w:rsidRPr="002E162E">
        <w:rPr>
          <w:rStyle w:val="Incipit"/>
        </w:rPr>
        <w:t>domino</w:t>
      </w:r>
      <w:r>
        <w:rPr>
          <w:lang w:val="it-IT"/>
        </w:rPr>
        <w:t xml:space="preserve">. AM </w:t>
      </w:r>
      <w:r w:rsidRPr="002E162E">
        <w:rPr>
          <w:rStyle w:val="Incipit"/>
        </w:rPr>
        <w:t>Adest</w:t>
      </w:r>
      <w:r>
        <w:rPr>
          <w:lang w:val="it-IT"/>
        </w:rPr>
        <w:t xml:space="preserve"> </w:t>
      </w:r>
      <w:r w:rsidRPr="002E162E">
        <w:rPr>
          <w:rStyle w:val="Incipit"/>
        </w:rPr>
        <w:t>dies</w:t>
      </w:r>
      <w:r>
        <w:rPr>
          <w:lang w:val="it-IT"/>
        </w:rPr>
        <w:t xml:space="preserve"> </w:t>
      </w:r>
      <w:r w:rsidRPr="002E162E">
        <w:rPr>
          <w:rStyle w:val="Incipit"/>
        </w:rPr>
        <w:t>celebris</w:t>
      </w:r>
      <w:r w:rsidR="000B60EF">
        <w:rPr>
          <w:lang w:val="it-IT"/>
        </w:rPr>
        <w:t xml:space="preserve"> incepta tota cana</w:t>
      </w:r>
      <w:r>
        <w:rPr>
          <w:lang w:val="it-IT"/>
        </w:rPr>
        <w:t xml:space="preserve">tur et post [MA] </w:t>
      </w:r>
      <w:r w:rsidRPr="002E162E">
        <w:rPr>
          <w:rStyle w:val="Incipit"/>
        </w:rPr>
        <w:t>Magnificat</w:t>
      </w:r>
      <w:r>
        <w:rPr>
          <w:lang w:val="it-IT"/>
        </w:rPr>
        <w:t xml:space="preserve"> reiteratur. OR </w:t>
      </w:r>
      <w:r w:rsidRPr="002E162E">
        <w:rPr>
          <w:rStyle w:val="Incipit"/>
        </w:rPr>
        <w:t>Beatorum</w:t>
      </w:r>
      <w:r>
        <w:rPr>
          <w:lang w:val="it-IT"/>
        </w:rPr>
        <w:t xml:space="preserve"> </w:t>
      </w:r>
      <w:r w:rsidRPr="002E162E">
        <w:rPr>
          <w:rStyle w:val="Incipit"/>
        </w:rPr>
        <w:t>confessorum</w:t>
      </w:r>
      <w:r>
        <w:rPr>
          <w:lang w:val="it-IT"/>
        </w:rPr>
        <w:t>.</w:t>
      </w:r>
      <w:r w:rsidR="003D3353">
        <w:rPr>
          <w:lang w:val="it-IT"/>
        </w:rPr>
        <w:t xml:space="preserve"> In suffragio de sancta Agatha AC </w:t>
      </w:r>
      <w:r w:rsidR="003D3353" w:rsidRPr="002E162E">
        <w:rPr>
          <w:rStyle w:val="Incipit"/>
        </w:rPr>
        <w:t>Mentem</w:t>
      </w:r>
      <w:r w:rsidR="003D3353">
        <w:rPr>
          <w:lang w:val="it-IT"/>
        </w:rPr>
        <w:t xml:space="preserve"> </w:t>
      </w:r>
      <w:r w:rsidR="003D3353" w:rsidRPr="002E162E">
        <w:rPr>
          <w:rStyle w:val="Incipit"/>
        </w:rPr>
        <w:t>sanctam</w:t>
      </w:r>
      <w:r w:rsidR="003D3353">
        <w:rPr>
          <w:lang w:val="it-IT"/>
        </w:rPr>
        <w:t>.</w:t>
      </w:r>
    </w:p>
    <w:p w:rsidR="003D3353" w:rsidRDefault="003D3353" w:rsidP="00EF1E1C">
      <w:pPr>
        <w:rPr>
          <w:lang w:val="it-IT"/>
        </w:rPr>
      </w:pPr>
      <w:r>
        <w:rPr>
          <w:lang w:val="it-IT"/>
        </w:rPr>
        <w:t xml:space="preserve">AD MATUTINAS INV </w:t>
      </w:r>
      <w:r w:rsidRPr="002E162E">
        <w:rPr>
          <w:rStyle w:val="Incipit"/>
        </w:rPr>
        <w:t>Regem</w:t>
      </w:r>
      <w:r>
        <w:rPr>
          <w:lang w:val="it-IT"/>
        </w:rPr>
        <w:t xml:space="preserve"> </w:t>
      </w:r>
      <w:r w:rsidRPr="002E162E">
        <w:rPr>
          <w:rStyle w:val="Incipit"/>
        </w:rPr>
        <w:t>laudemus</w:t>
      </w:r>
      <w:r>
        <w:rPr>
          <w:lang w:val="it-IT"/>
        </w:rPr>
        <w:t xml:space="preserve">. LS </w:t>
      </w:r>
      <w:r w:rsidRPr="002E162E">
        <w:rPr>
          <w:rStyle w:val="Incipit"/>
        </w:rPr>
        <w:t>Dominus</w:t>
      </w:r>
      <w:r>
        <w:rPr>
          <w:lang w:val="it-IT"/>
        </w:rPr>
        <w:t xml:space="preserve"> </w:t>
      </w:r>
      <w:r w:rsidRPr="002E162E">
        <w:rPr>
          <w:rStyle w:val="Incipit"/>
        </w:rPr>
        <w:t>noster</w:t>
      </w:r>
      <w:r>
        <w:rPr>
          <w:lang w:val="it-IT"/>
        </w:rPr>
        <w:t xml:space="preserve"> </w:t>
      </w:r>
      <w:r w:rsidRPr="002E162E">
        <w:rPr>
          <w:rStyle w:val="Incipit"/>
        </w:rPr>
        <w:t>Iesus</w:t>
      </w:r>
      <w:r>
        <w:rPr>
          <w:lang w:val="it-IT"/>
        </w:rPr>
        <w:t xml:space="preserve"> </w:t>
      </w:r>
      <w:r w:rsidRPr="002E162E">
        <w:rPr>
          <w:rStyle w:val="Incipit"/>
        </w:rPr>
        <w:t>Christus</w:t>
      </w:r>
      <w:r>
        <w:rPr>
          <w:lang w:val="it-IT"/>
        </w:rPr>
        <w:t xml:space="preserve">. Historia ipsorum per totum canitur. Psalmi et versus de martyribus. EV </w:t>
      </w:r>
      <w:r w:rsidRPr="002E162E">
        <w:rPr>
          <w:rStyle w:val="Incipit"/>
        </w:rPr>
        <w:t>Sint</w:t>
      </w:r>
      <w:r>
        <w:rPr>
          <w:lang w:val="it-IT"/>
        </w:rPr>
        <w:t xml:space="preserve"> </w:t>
      </w:r>
      <w:r w:rsidRPr="002E162E">
        <w:rPr>
          <w:rStyle w:val="Incipit"/>
        </w:rPr>
        <w:t>lumbi</w:t>
      </w:r>
      <w:r>
        <w:rPr>
          <w:lang w:val="it-IT"/>
        </w:rPr>
        <w:t xml:space="preserve">. [TD] </w:t>
      </w:r>
      <w:r w:rsidRPr="009C75CA">
        <w:rPr>
          <w:rStyle w:val="Incipit"/>
        </w:rPr>
        <w:t>Te</w:t>
      </w:r>
      <w:r>
        <w:rPr>
          <w:lang w:val="it-IT"/>
        </w:rPr>
        <w:t xml:space="preserve"> </w:t>
      </w:r>
      <w:r w:rsidRPr="009C75CA">
        <w:rPr>
          <w:rStyle w:val="Incipit"/>
        </w:rPr>
        <w:t>deum</w:t>
      </w:r>
      <w:r>
        <w:rPr>
          <w:lang w:val="it-IT"/>
        </w:rPr>
        <w:t xml:space="preserve"> </w:t>
      </w:r>
      <w:r w:rsidRPr="009C75CA">
        <w:rPr>
          <w:rStyle w:val="Incipit"/>
        </w:rPr>
        <w:t>laudamus</w:t>
      </w:r>
      <w:r>
        <w:rPr>
          <w:lang w:val="it-IT"/>
        </w:rPr>
        <w:t xml:space="preserve"> dicitur, etiam si festum venerit in septuagesima.</w:t>
      </w:r>
    </w:p>
    <w:p w:rsidR="003D3353" w:rsidRDefault="004E198D" w:rsidP="00EF1E1C">
      <w:pPr>
        <w:rPr>
          <w:lang w:val="it-IT"/>
        </w:rPr>
      </w:pPr>
      <w:r>
        <w:rPr>
          <w:lang w:val="it-IT"/>
        </w:rPr>
        <w:lastRenderedPageBreak/>
        <w:t>LAUDE</w:t>
      </w:r>
      <w:r w:rsidR="003D3353">
        <w:rPr>
          <w:lang w:val="it-IT"/>
        </w:rPr>
        <w:t xml:space="preserve">S AN </w:t>
      </w:r>
      <w:r w:rsidR="003D3353" w:rsidRPr="009C75CA">
        <w:rPr>
          <w:rStyle w:val="Incipit"/>
        </w:rPr>
        <w:t>Omnia</w:t>
      </w:r>
      <w:r w:rsidR="003D3353">
        <w:rPr>
          <w:lang w:val="it-IT"/>
        </w:rPr>
        <w:t xml:space="preserve"> </w:t>
      </w:r>
      <w:r w:rsidR="003D3353" w:rsidRPr="009C75CA">
        <w:rPr>
          <w:rStyle w:val="Incipit"/>
        </w:rPr>
        <w:t>de</w:t>
      </w:r>
      <w:r w:rsidR="003D3353">
        <w:rPr>
          <w:lang w:val="it-IT"/>
        </w:rPr>
        <w:t xml:space="preserve"> </w:t>
      </w:r>
      <w:r w:rsidR="003D3353" w:rsidRPr="009C75CA">
        <w:rPr>
          <w:rStyle w:val="Incipit"/>
        </w:rPr>
        <w:t>Christo</w:t>
      </w:r>
      <w:r w:rsidR="003D3353">
        <w:rPr>
          <w:lang w:val="it-IT"/>
        </w:rPr>
        <w:t xml:space="preserve"> cum reliquis. CP </w:t>
      </w:r>
      <w:r w:rsidR="003D3353" w:rsidRPr="009C75CA">
        <w:rPr>
          <w:rStyle w:val="Incipit"/>
        </w:rPr>
        <w:t>Hi</w:t>
      </w:r>
      <w:r w:rsidR="009C75CA">
        <w:rPr>
          <w:lang w:val="it-IT"/>
        </w:rPr>
        <w:t xml:space="preserve"> </w:t>
      </w:r>
      <w:r w:rsidR="009C75CA" w:rsidRPr="009C75CA">
        <w:rPr>
          <w:rStyle w:val="Incipit"/>
        </w:rPr>
        <w:t>su</w:t>
      </w:r>
      <w:r w:rsidR="003D3353" w:rsidRPr="009C75CA">
        <w:rPr>
          <w:rStyle w:val="Incipit"/>
        </w:rPr>
        <w:t>nt</w:t>
      </w:r>
      <w:r w:rsidR="003D3353">
        <w:rPr>
          <w:lang w:val="it-IT"/>
        </w:rPr>
        <w:t xml:space="preserve"> </w:t>
      </w:r>
      <w:r w:rsidR="003D3353" w:rsidRPr="009C75CA">
        <w:rPr>
          <w:rStyle w:val="Incipit"/>
        </w:rPr>
        <w:t>viri</w:t>
      </w:r>
      <w:r w:rsidR="003D3353">
        <w:rPr>
          <w:lang w:val="it-IT"/>
        </w:rPr>
        <w:t xml:space="preserve"> </w:t>
      </w:r>
      <w:r w:rsidR="003D3353" w:rsidRPr="009C75CA">
        <w:rPr>
          <w:rStyle w:val="Incipit"/>
        </w:rPr>
        <w:t>misericordiae</w:t>
      </w:r>
      <w:r w:rsidR="003D3353">
        <w:rPr>
          <w:lang w:val="it-IT"/>
        </w:rPr>
        <w:t xml:space="preserve">. AB </w:t>
      </w:r>
      <w:r w:rsidR="003D3353" w:rsidRPr="009C75CA">
        <w:rPr>
          <w:rStyle w:val="Incipit"/>
        </w:rPr>
        <w:t>O</w:t>
      </w:r>
      <w:r w:rsidR="003D3353">
        <w:rPr>
          <w:lang w:val="it-IT"/>
        </w:rPr>
        <w:t xml:space="preserve"> </w:t>
      </w:r>
      <w:r w:rsidR="003D3353" w:rsidRPr="009C75CA">
        <w:rPr>
          <w:rStyle w:val="Incipit"/>
        </w:rPr>
        <w:t>per</w:t>
      </w:r>
      <w:r w:rsidR="003D3353">
        <w:rPr>
          <w:lang w:val="it-IT"/>
        </w:rPr>
        <w:t xml:space="preserve"> </w:t>
      </w:r>
      <w:r w:rsidR="003D3353" w:rsidRPr="009C75CA">
        <w:rPr>
          <w:rStyle w:val="Incipit"/>
        </w:rPr>
        <w:t>omnia</w:t>
      </w:r>
      <w:r w:rsidR="003D3353">
        <w:rPr>
          <w:lang w:val="it-IT"/>
        </w:rPr>
        <w:t xml:space="preserve">. In suffragio [de sancta Agatha] AC </w:t>
      </w:r>
      <w:r w:rsidR="003D3353" w:rsidRPr="009C75CA">
        <w:rPr>
          <w:rStyle w:val="Incipit"/>
        </w:rPr>
        <w:t>Paganorum</w:t>
      </w:r>
      <w:r w:rsidR="003D3353">
        <w:rPr>
          <w:lang w:val="it-IT"/>
        </w:rPr>
        <w:t>.</w:t>
      </w:r>
    </w:p>
    <w:p w:rsidR="003D3353" w:rsidRDefault="003D3353" w:rsidP="00EF1E1C">
      <w:pPr>
        <w:rPr>
          <w:lang w:val="it-IT"/>
        </w:rPr>
      </w:pPr>
      <w:r>
        <w:rPr>
          <w:lang w:val="it-IT"/>
        </w:rPr>
        <w:t>AD CURSUS LAUDES.</w:t>
      </w:r>
    </w:p>
    <w:p w:rsidR="003D3353" w:rsidRDefault="003D3353" w:rsidP="00EF1E1C">
      <w:pPr>
        <w:rPr>
          <w:lang w:val="it-IT"/>
        </w:rPr>
      </w:pPr>
      <w:r>
        <w:rPr>
          <w:lang w:val="it-IT"/>
        </w:rPr>
        <w:t xml:space="preserve">AD MISSAM TP </w:t>
      </w:r>
      <w:r w:rsidRPr="009C75CA">
        <w:rPr>
          <w:rStyle w:val="Incipit"/>
        </w:rPr>
        <w:t>Sollemnitatem</w:t>
      </w:r>
      <w:r>
        <w:rPr>
          <w:lang w:val="it-IT"/>
        </w:rPr>
        <w:t xml:space="preserve">. [IN] </w:t>
      </w:r>
      <w:r w:rsidRPr="009C75CA">
        <w:rPr>
          <w:rStyle w:val="Incipit"/>
        </w:rPr>
        <w:t>Gaudeamus</w:t>
      </w:r>
      <w:r>
        <w:rPr>
          <w:lang w:val="it-IT"/>
        </w:rPr>
        <w:t xml:space="preserve">. PS </w:t>
      </w:r>
      <w:r w:rsidRPr="009C75CA">
        <w:rPr>
          <w:rStyle w:val="Incipit"/>
        </w:rPr>
        <w:t>Exultate</w:t>
      </w:r>
      <w:r>
        <w:rPr>
          <w:lang w:val="it-IT"/>
        </w:rPr>
        <w:t xml:space="preserve"> </w:t>
      </w:r>
      <w:r w:rsidR="00585220">
        <w:rPr>
          <w:rStyle w:val="Incipit"/>
        </w:rPr>
        <w:t>ius</w:t>
      </w:r>
      <w:r w:rsidRPr="009C75CA">
        <w:rPr>
          <w:rStyle w:val="Incipit"/>
        </w:rPr>
        <w:t>ti</w:t>
      </w:r>
      <w:r>
        <w:rPr>
          <w:lang w:val="it-IT"/>
        </w:rPr>
        <w:t xml:space="preserve">. [KY] </w:t>
      </w:r>
      <w:r w:rsidRPr="009C75CA">
        <w:rPr>
          <w:rStyle w:val="Incipit"/>
        </w:rPr>
        <w:t>Kyrie</w:t>
      </w:r>
      <w:r>
        <w:rPr>
          <w:lang w:val="it-IT"/>
        </w:rPr>
        <w:t xml:space="preserve"> </w:t>
      </w:r>
      <w:r w:rsidRPr="009C75CA">
        <w:rPr>
          <w:rStyle w:val="Incipit"/>
        </w:rPr>
        <w:t>eleyson</w:t>
      </w:r>
      <w:r>
        <w:rPr>
          <w:lang w:val="it-IT"/>
        </w:rPr>
        <w:t xml:space="preserve">. [GL] </w:t>
      </w:r>
      <w:r w:rsidRPr="009C75CA">
        <w:rPr>
          <w:rStyle w:val="Incipit"/>
        </w:rPr>
        <w:t>Gloria</w:t>
      </w:r>
      <w:r>
        <w:rPr>
          <w:lang w:val="it-IT"/>
        </w:rPr>
        <w:t xml:space="preserve"> </w:t>
      </w:r>
      <w:r w:rsidRPr="009C75CA">
        <w:rPr>
          <w:rStyle w:val="Incipit"/>
        </w:rPr>
        <w:t>in</w:t>
      </w:r>
      <w:r>
        <w:rPr>
          <w:lang w:val="it-IT"/>
        </w:rPr>
        <w:t xml:space="preserve"> </w:t>
      </w:r>
      <w:r w:rsidRPr="009C75CA">
        <w:rPr>
          <w:rStyle w:val="Incipit"/>
        </w:rPr>
        <w:t>excelsis</w:t>
      </w:r>
      <w:r>
        <w:rPr>
          <w:lang w:val="it-IT"/>
        </w:rPr>
        <w:t xml:space="preserve"> </w:t>
      </w:r>
      <w:r w:rsidRPr="009C75CA">
        <w:rPr>
          <w:rStyle w:val="Incipit"/>
        </w:rPr>
        <w:t>deo</w:t>
      </w:r>
      <w:r>
        <w:rPr>
          <w:lang w:val="it-IT"/>
        </w:rPr>
        <w:t xml:space="preserve">. ORCL </w:t>
      </w:r>
      <w:r w:rsidRPr="00464BA9">
        <w:rPr>
          <w:rStyle w:val="Incipit"/>
        </w:rPr>
        <w:t>Sanctorum</w:t>
      </w:r>
      <w:r>
        <w:rPr>
          <w:lang w:val="it-IT"/>
        </w:rPr>
        <w:t xml:space="preserve"> </w:t>
      </w:r>
      <w:r w:rsidRPr="00464BA9">
        <w:rPr>
          <w:rStyle w:val="Incipit"/>
        </w:rPr>
        <w:t>confessorum</w:t>
      </w:r>
      <w:r>
        <w:rPr>
          <w:lang w:val="it-IT"/>
        </w:rPr>
        <w:t xml:space="preserve"> </w:t>
      </w:r>
      <w:r w:rsidRPr="00464BA9">
        <w:rPr>
          <w:rStyle w:val="Incipit"/>
        </w:rPr>
        <w:t>tuorum</w:t>
      </w:r>
      <w:r>
        <w:rPr>
          <w:lang w:val="it-IT"/>
        </w:rPr>
        <w:t xml:space="preserve">. Deinde orationes de sancta Agatha et de omnibus sanctis. EP </w:t>
      </w:r>
      <w:r w:rsidRPr="00464BA9">
        <w:rPr>
          <w:rStyle w:val="Incipit"/>
        </w:rPr>
        <w:t>Hi</w:t>
      </w:r>
      <w:r>
        <w:rPr>
          <w:lang w:val="it-IT"/>
        </w:rPr>
        <w:t xml:space="preserve"> </w:t>
      </w:r>
      <w:r w:rsidRPr="00464BA9">
        <w:rPr>
          <w:rStyle w:val="Incipit"/>
        </w:rPr>
        <w:t>sunt</w:t>
      </w:r>
      <w:r>
        <w:rPr>
          <w:lang w:val="it-IT"/>
        </w:rPr>
        <w:t xml:space="preserve"> </w:t>
      </w:r>
      <w:r w:rsidRPr="00464BA9">
        <w:rPr>
          <w:rStyle w:val="Incipit"/>
        </w:rPr>
        <w:t>viri</w:t>
      </w:r>
      <w:r>
        <w:rPr>
          <w:lang w:val="it-IT"/>
        </w:rPr>
        <w:t xml:space="preserve"> </w:t>
      </w:r>
      <w:r w:rsidRPr="00464BA9">
        <w:rPr>
          <w:rStyle w:val="Incipit"/>
        </w:rPr>
        <w:t>misericordiae</w:t>
      </w:r>
      <w:r>
        <w:rPr>
          <w:lang w:val="it-IT"/>
        </w:rPr>
        <w:t xml:space="preserve">. GR </w:t>
      </w:r>
      <w:r w:rsidRPr="00464BA9">
        <w:rPr>
          <w:rStyle w:val="Incipit"/>
        </w:rPr>
        <w:t>Sacerdotes</w:t>
      </w:r>
      <w:r>
        <w:rPr>
          <w:lang w:val="it-IT"/>
        </w:rPr>
        <w:t xml:space="preserve"> </w:t>
      </w:r>
      <w:r w:rsidRPr="00464BA9">
        <w:rPr>
          <w:rStyle w:val="Incipit"/>
        </w:rPr>
        <w:t>eius</w:t>
      </w:r>
      <w:r>
        <w:rPr>
          <w:lang w:val="it-IT"/>
        </w:rPr>
        <w:t xml:space="preserve"> </w:t>
      </w:r>
      <w:r w:rsidRPr="00464BA9">
        <w:rPr>
          <w:rStyle w:val="Incipit"/>
        </w:rPr>
        <w:t>induantur</w:t>
      </w:r>
      <w:r>
        <w:rPr>
          <w:lang w:val="it-IT"/>
        </w:rPr>
        <w:t xml:space="preserve">. GV </w:t>
      </w:r>
      <w:r w:rsidRPr="00464BA9">
        <w:rPr>
          <w:rStyle w:val="Incipit"/>
        </w:rPr>
        <w:t>Illuc</w:t>
      </w:r>
      <w:r>
        <w:rPr>
          <w:lang w:val="it-IT"/>
        </w:rPr>
        <w:t xml:space="preserve"> </w:t>
      </w:r>
      <w:r w:rsidRPr="00464BA9">
        <w:rPr>
          <w:rStyle w:val="Incipit"/>
        </w:rPr>
        <w:t>producam</w:t>
      </w:r>
      <w:r>
        <w:rPr>
          <w:lang w:val="it-IT"/>
        </w:rPr>
        <w:t>. AL</w:t>
      </w:r>
      <w:r w:rsidR="00D037B4">
        <w:rPr>
          <w:lang w:val="it-IT"/>
        </w:rPr>
        <w:t>V</w:t>
      </w:r>
      <w:r>
        <w:rPr>
          <w:lang w:val="it-IT"/>
        </w:rPr>
        <w:t xml:space="preserve"> </w:t>
      </w:r>
      <w:r w:rsidRPr="00464BA9">
        <w:rPr>
          <w:rStyle w:val="Incipit"/>
        </w:rPr>
        <w:t>Fulgebunt</w:t>
      </w:r>
      <w:r>
        <w:rPr>
          <w:lang w:val="it-IT"/>
        </w:rPr>
        <w:t xml:space="preserve"> </w:t>
      </w:r>
      <w:r w:rsidRPr="00464BA9">
        <w:rPr>
          <w:rStyle w:val="Incipit"/>
        </w:rPr>
        <w:t>iusti</w:t>
      </w:r>
      <w:r>
        <w:rPr>
          <w:lang w:val="it-IT"/>
        </w:rPr>
        <w:t xml:space="preserve">. SE </w:t>
      </w:r>
      <w:r w:rsidRPr="00464BA9">
        <w:rPr>
          <w:rStyle w:val="Incipit"/>
        </w:rPr>
        <w:t>Innoventur</w:t>
      </w:r>
      <w:r>
        <w:rPr>
          <w:lang w:val="it-IT"/>
        </w:rPr>
        <w:t xml:space="preserve"> </w:t>
      </w:r>
      <w:r w:rsidRPr="00464BA9">
        <w:rPr>
          <w:rStyle w:val="Incipit"/>
        </w:rPr>
        <w:t>hac</w:t>
      </w:r>
      <w:r>
        <w:rPr>
          <w:lang w:val="it-IT"/>
        </w:rPr>
        <w:t xml:space="preserve"> </w:t>
      </w:r>
      <w:r w:rsidRPr="00464BA9">
        <w:rPr>
          <w:rStyle w:val="Incipit"/>
        </w:rPr>
        <w:t>in</w:t>
      </w:r>
      <w:r>
        <w:rPr>
          <w:lang w:val="it-IT"/>
        </w:rPr>
        <w:t xml:space="preserve"> </w:t>
      </w:r>
      <w:r w:rsidRPr="00464BA9">
        <w:rPr>
          <w:rStyle w:val="Incipit"/>
        </w:rPr>
        <w:t>die</w:t>
      </w:r>
      <w:r w:rsidR="006F3A72">
        <w:rPr>
          <w:lang w:val="it-IT"/>
        </w:rPr>
        <w:t xml:space="preserve"> vel TR </w:t>
      </w:r>
      <w:r w:rsidR="006F3A72" w:rsidRPr="00464BA9">
        <w:rPr>
          <w:rStyle w:val="Incipit"/>
        </w:rPr>
        <w:t>Qui</w:t>
      </w:r>
      <w:r w:rsidR="006F3A72">
        <w:rPr>
          <w:lang w:val="it-IT"/>
        </w:rPr>
        <w:t xml:space="preserve"> </w:t>
      </w:r>
      <w:r w:rsidR="006F3A72" w:rsidRPr="00464BA9">
        <w:rPr>
          <w:rStyle w:val="Incipit"/>
        </w:rPr>
        <w:t>seminant</w:t>
      </w:r>
      <w:r w:rsidR="006F3A72">
        <w:rPr>
          <w:lang w:val="it-IT"/>
        </w:rPr>
        <w:t xml:space="preserve">. </w:t>
      </w:r>
      <w:r w:rsidR="00A22578">
        <w:rPr>
          <w:lang w:val="it-IT"/>
        </w:rPr>
        <w:t xml:space="preserve">EV </w:t>
      </w:r>
      <w:r w:rsidR="00A22578" w:rsidRPr="00A22578">
        <w:rPr>
          <w:rStyle w:val="Incipit"/>
        </w:rPr>
        <w:t>Sint</w:t>
      </w:r>
      <w:r w:rsidR="00A22578">
        <w:rPr>
          <w:lang w:val="it-IT"/>
        </w:rPr>
        <w:t xml:space="preserve"> </w:t>
      </w:r>
      <w:r w:rsidR="00A22578" w:rsidRPr="00A22578">
        <w:rPr>
          <w:rStyle w:val="Incipit"/>
        </w:rPr>
        <w:t>lumbi</w:t>
      </w:r>
      <w:r w:rsidR="00A22578">
        <w:rPr>
          <w:lang w:val="it-IT"/>
        </w:rPr>
        <w:t xml:space="preserve">. </w:t>
      </w:r>
      <w:r w:rsidR="006F3A72">
        <w:rPr>
          <w:lang w:val="it-IT"/>
        </w:rPr>
        <w:t xml:space="preserve">[CR] </w:t>
      </w:r>
      <w:r w:rsidR="006F3A72" w:rsidRPr="00464BA9">
        <w:rPr>
          <w:rStyle w:val="Incipit"/>
        </w:rPr>
        <w:t>Credo</w:t>
      </w:r>
      <w:r w:rsidR="006F3A72">
        <w:rPr>
          <w:lang w:val="it-IT"/>
        </w:rPr>
        <w:t xml:space="preserve"> </w:t>
      </w:r>
      <w:r w:rsidR="006F3A72" w:rsidRPr="00464BA9">
        <w:rPr>
          <w:rStyle w:val="Incipit"/>
        </w:rPr>
        <w:t>in</w:t>
      </w:r>
      <w:r w:rsidR="006F3A72">
        <w:rPr>
          <w:lang w:val="it-IT"/>
        </w:rPr>
        <w:t xml:space="preserve"> </w:t>
      </w:r>
      <w:r w:rsidR="006F3A72" w:rsidRPr="00464BA9">
        <w:rPr>
          <w:rStyle w:val="Incipit"/>
        </w:rPr>
        <w:t>unum</w:t>
      </w:r>
      <w:r w:rsidR="006F3A72">
        <w:rPr>
          <w:lang w:val="it-IT"/>
        </w:rPr>
        <w:t xml:space="preserve"> </w:t>
      </w:r>
      <w:r w:rsidR="006F3A72" w:rsidRPr="00464BA9">
        <w:rPr>
          <w:rStyle w:val="Incipit"/>
        </w:rPr>
        <w:t>deum</w:t>
      </w:r>
      <w:r w:rsidR="006F3A72">
        <w:rPr>
          <w:lang w:val="it-IT"/>
        </w:rPr>
        <w:t xml:space="preserve"> non dicitur, nisi sit dies dominicus. OF </w:t>
      </w:r>
      <w:r w:rsidR="006F3A72" w:rsidRPr="00464BA9">
        <w:rPr>
          <w:rStyle w:val="Incipit"/>
        </w:rPr>
        <w:t>Laetamini</w:t>
      </w:r>
      <w:r w:rsidR="006F3A72">
        <w:rPr>
          <w:lang w:val="it-IT"/>
        </w:rPr>
        <w:t xml:space="preserve">. CO </w:t>
      </w:r>
      <w:r w:rsidR="006F3A72" w:rsidRPr="00464BA9">
        <w:rPr>
          <w:rStyle w:val="Incipit"/>
        </w:rPr>
        <w:t>Ego</w:t>
      </w:r>
      <w:r w:rsidR="006F3A72">
        <w:rPr>
          <w:lang w:val="it-IT"/>
        </w:rPr>
        <w:t xml:space="preserve"> </w:t>
      </w:r>
      <w:r w:rsidR="006F3A72" w:rsidRPr="00464BA9">
        <w:rPr>
          <w:rStyle w:val="Incipit"/>
        </w:rPr>
        <w:t>vos</w:t>
      </w:r>
      <w:r w:rsidR="006F3A72">
        <w:rPr>
          <w:lang w:val="it-IT"/>
        </w:rPr>
        <w:t xml:space="preserve"> </w:t>
      </w:r>
      <w:r w:rsidR="006F3A72" w:rsidRPr="00464BA9">
        <w:rPr>
          <w:rStyle w:val="Incipit"/>
        </w:rPr>
        <w:t>elegi</w:t>
      </w:r>
      <w:r w:rsidR="006F3A72">
        <w:rPr>
          <w:lang w:val="it-IT"/>
        </w:rPr>
        <w:t>.</w:t>
      </w:r>
    </w:p>
    <w:p w:rsidR="006F3A72" w:rsidRDefault="006F3A72" w:rsidP="00EF1E1C">
      <w:pPr>
        <w:rPr>
          <w:lang w:val="it-IT"/>
        </w:rPr>
      </w:pPr>
      <w:r>
        <w:rPr>
          <w:lang w:val="it-IT"/>
        </w:rPr>
        <w:t xml:space="preserve">IN SECUNDA VESPERA AN </w:t>
      </w:r>
      <w:r w:rsidRPr="00464BA9">
        <w:rPr>
          <w:rStyle w:val="Incipit"/>
        </w:rPr>
        <w:t>Magnificetur</w:t>
      </w:r>
      <w:r>
        <w:rPr>
          <w:lang w:val="it-IT"/>
        </w:rPr>
        <w:t xml:space="preserve"> </w:t>
      </w:r>
      <w:r w:rsidRPr="00464BA9">
        <w:rPr>
          <w:rStyle w:val="Incipit"/>
        </w:rPr>
        <w:t>dominus</w:t>
      </w:r>
      <w:r>
        <w:rPr>
          <w:lang w:val="it-IT"/>
        </w:rPr>
        <w:t xml:space="preserve">. PS </w:t>
      </w:r>
      <w:r w:rsidRPr="00464BA9">
        <w:rPr>
          <w:rStyle w:val="Incipit"/>
        </w:rPr>
        <w:t>Dixit</w:t>
      </w:r>
      <w:r>
        <w:rPr>
          <w:lang w:val="it-IT"/>
        </w:rPr>
        <w:t xml:space="preserve"> </w:t>
      </w:r>
      <w:r w:rsidRPr="00464BA9">
        <w:rPr>
          <w:rStyle w:val="Incipit"/>
        </w:rPr>
        <w:t>dominus</w:t>
      </w:r>
      <w:r>
        <w:rPr>
          <w:lang w:val="it-IT"/>
        </w:rPr>
        <w:t xml:space="preserve">. AN </w:t>
      </w:r>
      <w:r w:rsidRPr="00451C76">
        <w:rPr>
          <w:rStyle w:val="Incipit"/>
        </w:rPr>
        <w:t>Isti</w:t>
      </w:r>
      <w:r>
        <w:rPr>
          <w:lang w:val="it-IT"/>
        </w:rPr>
        <w:t xml:space="preserve"> </w:t>
      </w:r>
      <w:r w:rsidRPr="00451C76">
        <w:rPr>
          <w:rStyle w:val="Incipit"/>
        </w:rPr>
        <w:t>sancti</w:t>
      </w:r>
      <w:r>
        <w:rPr>
          <w:lang w:val="it-IT"/>
        </w:rPr>
        <w:t xml:space="preserve">. PS </w:t>
      </w:r>
      <w:r w:rsidRPr="00451C76">
        <w:rPr>
          <w:rStyle w:val="Incipit"/>
        </w:rPr>
        <w:t>Beatus</w:t>
      </w:r>
      <w:r>
        <w:rPr>
          <w:lang w:val="it-IT"/>
        </w:rPr>
        <w:t xml:space="preserve"> </w:t>
      </w:r>
      <w:r w:rsidRPr="00451C76">
        <w:rPr>
          <w:rStyle w:val="Incipit"/>
        </w:rPr>
        <w:t>vir</w:t>
      </w:r>
      <w:r>
        <w:rPr>
          <w:lang w:val="it-IT"/>
        </w:rPr>
        <w:t xml:space="preserve">. AN </w:t>
      </w:r>
      <w:r w:rsidRPr="00451C76">
        <w:rPr>
          <w:rStyle w:val="Incipit"/>
        </w:rPr>
        <w:t>Hi</w:t>
      </w:r>
      <w:r>
        <w:rPr>
          <w:lang w:val="it-IT"/>
        </w:rPr>
        <w:t xml:space="preserve"> </w:t>
      </w:r>
      <w:r w:rsidRPr="00451C76">
        <w:rPr>
          <w:rStyle w:val="Incipit"/>
        </w:rPr>
        <w:t>cultores</w:t>
      </w:r>
      <w:r>
        <w:rPr>
          <w:lang w:val="it-IT"/>
        </w:rPr>
        <w:t xml:space="preserve">. PS </w:t>
      </w:r>
      <w:r w:rsidRPr="00451C76">
        <w:rPr>
          <w:rStyle w:val="Incipit"/>
        </w:rPr>
        <w:t>In</w:t>
      </w:r>
      <w:r>
        <w:rPr>
          <w:lang w:val="it-IT"/>
        </w:rPr>
        <w:t xml:space="preserve"> </w:t>
      </w:r>
      <w:r w:rsidRPr="00451C76">
        <w:rPr>
          <w:rStyle w:val="Incipit"/>
        </w:rPr>
        <w:t>convertendo</w:t>
      </w:r>
      <w:r>
        <w:rPr>
          <w:lang w:val="it-IT"/>
        </w:rPr>
        <w:t xml:space="preserve">. AN </w:t>
      </w:r>
      <w:r w:rsidRPr="00451C76">
        <w:rPr>
          <w:rStyle w:val="Incipit"/>
        </w:rPr>
        <w:t>Inter</w:t>
      </w:r>
      <w:r>
        <w:rPr>
          <w:lang w:val="it-IT"/>
        </w:rPr>
        <w:t xml:space="preserve"> </w:t>
      </w:r>
      <w:r w:rsidRPr="00451C76">
        <w:rPr>
          <w:rStyle w:val="Incipit"/>
        </w:rPr>
        <w:t>procellas</w:t>
      </w:r>
      <w:r>
        <w:rPr>
          <w:lang w:val="it-IT"/>
        </w:rPr>
        <w:t xml:space="preserve">. PS </w:t>
      </w:r>
      <w:r w:rsidRPr="00451C76">
        <w:rPr>
          <w:rStyle w:val="Incipit"/>
        </w:rPr>
        <w:t>Eripe</w:t>
      </w:r>
      <w:r>
        <w:rPr>
          <w:lang w:val="it-IT"/>
        </w:rPr>
        <w:t xml:space="preserve"> </w:t>
      </w:r>
      <w:r w:rsidRPr="00451C76">
        <w:rPr>
          <w:rStyle w:val="Incipit"/>
        </w:rPr>
        <w:t>me</w:t>
      </w:r>
      <w:r>
        <w:rPr>
          <w:lang w:val="it-IT"/>
        </w:rPr>
        <w:t xml:space="preserve"> </w:t>
      </w:r>
      <w:r w:rsidRPr="00451C76">
        <w:rPr>
          <w:rStyle w:val="Incipit"/>
        </w:rPr>
        <w:t>domine</w:t>
      </w:r>
      <w:r>
        <w:rPr>
          <w:lang w:val="it-IT"/>
        </w:rPr>
        <w:t xml:space="preserve">. AN </w:t>
      </w:r>
      <w:r w:rsidRPr="00451C76">
        <w:rPr>
          <w:rStyle w:val="Incipit"/>
        </w:rPr>
        <w:t>O</w:t>
      </w:r>
      <w:r>
        <w:rPr>
          <w:lang w:val="it-IT"/>
        </w:rPr>
        <w:t xml:space="preserve"> </w:t>
      </w:r>
      <w:r w:rsidRPr="00451C76">
        <w:rPr>
          <w:rStyle w:val="Incipit"/>
        </w:rPr>
        <w:t>patroni</w:t>
      </w:r>
      <w:r>
        <w:rPr>
          <w:lang w:val="it-IT"/>
        </w:rPr>
        <w:t xml:space="preserve">. PS </w:t>
      </w:r>
      <w:r w:rsidRPr="00451C76">
        <w:rPr>
          <w:rStyle w:val="Incipit"/>
        </w:rPr>
        <w:t>Lauda</w:t>
      </w:r>
      <w:r>
        <w:rPr>
          <w:lang w:val="it-IT"/>
        </w:rPr>
        <w:t xml:space="preserve"> </w:t>
      </w:r>
      <w:r w:rsidRPr="00451C76">
        <w:rPr>
          <w:rStyle w:val="Incipit"/>
        </w:rPr>
        <w:t>Hierusalem</w:t>
      </w:r>
      <w:r>
        <w:rPr>
          <w:lang w:val="it-IT"/>
        </w:rPr>
        <w:t xml:space="preserve">. HY </w:t>
      </w:r>
      <w:r w:rsidRPr="00451C76">
        <w:rPr>
          <w:rStyle w:val="Incipit"/>
        </w:rPr>
        <w:t>Salutis</w:t>
      </w:r>
      <w:r>
        <w:rPr>
          <w:lang w:val="it-IT"/>
        </w:rPr>
        <w:t xml:space="preserve"> </w:t>
      </w:r>
      <w:r w:rsidRPr="00451C76">
        <w:rPr>
          <w:rStyle w:val="Incipit"/>
        </w:rPr>
        <w:t>reddunt</w:t>
      </w:r>
      <w:r>
        <w:rPr>
          <w:lang w:val="it-IT"/>
        </w:rPr>
        <w:t xml:space="preserve">. CP </w:t>
      </w:r>
      <w:r w:rsidRPr="00451C76">
        <w:rPr>
          <w:rStyle w:val="Incipit"/>
        </w:rPr>
        <w:t>Sapientiam</w:t>
      </w:r>
      <w:r>
        <w:rPr>
          <w:lang w:val="it-IT"/>
        </w:rPr>
        <w:t xml:space="preserve"> </w:t>
      </w:r>
      <w:r w:rsidRPr="00451C76">
        <w:rPr>
          <w:rStyle w:val="Incipit"/>
        </w:rPr>
        <w:t>sanctorum</w:t>
      </w:r>
      <w:r>
        <w:rPr>
          <w:lang w:val="it-IT"/>
        </w:rPr>
        <w:t xml:space="preserve">. AM </w:t>
      </w:r>
      <w:r w:rsidRPr="00451C76">
        <w:rPr>
          <w:rStyle w:val="Incipit"/>
        </w:rPr>
        <w:t>Hodie</w:t>
      </w:r>
      <w:r>
        <w:rPr>
          <w:lang w:val="it-IT"/>
        </w:rPr>
        <w:t xml:space="preserve"> </w:t>
      </w:r>
      <w:r w:rsidRPr="00451C76">
        <w:rPr>
          <w:rStyle w:val="Incipit"/>
        </w:rPr>
        <w:t>viri</w:t>
      </w:r>
      <w:r>
        <w:rPr>
          <w:lang w:val="it-IT"/>
        </w:rPr>
        <w:t xml:space="preserve">. OR </w:t>
      </w:r>
      <w:r w:rsidRPr="00451C76">
        <w:rPr>
          <w:rStyle w:val="Incipit"/>
        </w:rPr>
        <w:t>Deus</w:t>
      </w:r>
      <w:r>
        <w:rPr>
          <w:lang w:val="it-IT"/>
        </w:rPr>
        <w:t xml:space="preserve"> </w:t>
      </w:r>
      <w:r w:rsidRPr="00451C76">
        <w:rPr>
          <w:rStyle w:val="Incipit"/>
        </w:rPr>
        <w:t>tuorum</w:t>
      </w:r>
      <w:r>
        <w:rPr>
          <w:lang w:val="it-IT"/>
        </w:rPr>
        <w:t xml:space="preserve"> </w:t>
      </w:r>
      <w:r w:rsidRPr="00451C76">
        <w:rPr>
          <w:rStyle w:val="Incipit"/>
        </w:rPr>
        <w:t>gloria</w:t>
      </w:r>
      <w:r>
        <w:rPr>
          <w:lang w:val="it-IT"/>
        </w:rPr>
        <w:t xml:space="preserve">. In suffragio [de sancta Agatha] AC </w:t>
      </w:r>
      <w:r w:rsidRPr="00451C76">
        <w:rPr>
          <w:rStyle w:val="Incipit"/>
        </w:rPr>
        <w:t>Beata</w:t>
      </w:r>
      <w:r>
        <w:rPr>
          <w:lang w:val="it-IT"/>
        </w:rPr>
        <w:t xml:space="preserve"> </w:t>
      </w:r>
      <w:r w:rsidRPr="00451C76">
        <w:rPr>
          <w:rStyle w:val="Incipit"/>
        </w:rPr>
        <w:t>Agatha</w:t>
      </w:r>
      <w:r>
        <w:rPr>
          <w:lang w:val="it-IT"/>
        </w:rPr>
        <w:t>.</w:t>
      </w:r>
    </w:p>
    <w:p w:rsidR="00451C76" w:rsidRDefault="00451C76" w:rsidP="00451C76">
      <w:pPr>
        <w:pStyle w:val="berschrift1"/>
        <w:rPr>
          <w:lang w:val="it-IT"/>
        </w:rPr>
      </w:pPr>
      <w:r>
        <w:rPr>
          <w:lang w:val="it-IT"/>
        </w:rPr>
        <w:t>SCOLASTICAE VIRGINIS</w:t>
      </w:r>
    </w:p>
    <w:p w:rsidR="00451C76" w:rsidRDefault="00451C76" w:rsidP="00451C76">
      <w:pPr>
        <w:rPr>
          <w:lang w:val="it-IT"/>
        </w:rPr>
      </w:pPr>
      <w:r>
        <w:rPr>
          <w:lang w:val="it-IT"/>
        </w:rPr>
        <w:t xml:space="preserve">[AD VESPERAS] HY </w:t>
      </w:r>
      <w:r w:rsidRPr="00BA5B80">
        <w:rPr>
          <w:rStyle w:val="Incipit"/>
        </w:rPr>
        <w:t>Iesu</w:t>
      </w:r>
      <w:r>
        <w:rPr>
          <w:lang w:val="it-IT"/>
        </w:rPr>
        <w:t xml:space="preserve"> </w:t>
      </w:r>
      <w:r w:rsidRPr="00BA5B80">
        <w:rPr>
          <w:rStyle w:val="Incipit"/>
        </w:rPr>
        <w:t>corona</w:t>
      </w:r>
      <w:r>
        <w:rPr>
          <w:lang w:val="it-IT"/>
        </w:rPr>
        <w:t xml:space="preserve"> </w:t>
      </w:r>
      <w:r w:rsidRPr="00BA5B80">
        <w:rPr>
          <w:rStyle w:val="Incipit"/>
        </w:rPr>
        <w:t>virginum</w:t>
      </w:r>
      <w:r>
        <w:rPr>
          <w:lang w:val="it-IT"/>
        </w:rPr>
        <w:t xml:space="preserve">. AM </w:t>
      </w:r>
      <w:r w:rsidRPr="00BA5B80">
        <w:rPr>
          <w:rStyle w:val="Incipit"/>
        </w:rPr>
        <w:t>Vidi</w:t>
      </w:r>
      <w:r>
        <w:rPr>
          <w:lang w:val="it-IT"/>
        </w:rPr>
        <w:t xml:space="preserve"> </w:t>
      </w:r>
      <w:r w:rsidRPr="00BA5B80">
        <w:rPr>
          <w:rStyle w:val="Incipit"/>
        </w:rPr>
        <w:t>speciosam</w:t>
      </w:r>
      <w:r>
        <w:rPr>
          <w:lang w:val="it-IT"/>
        </w:rPr>
        <w:t>.</w:t>
      </w:r>
    </w:p>
    <w:p w:rsidR="00451C76" w:rsidRDefault="00451C76" w:rsidP="00451C76">
      <w:pPr>
        <w:rPr>
          <w:lang w:val="it-IT"/>
        </w:rPr>
      </w:pPr>
      <w:r>
        <w:rPr>
          <w:lang w:val="it-IT"/>
        </w:rPr>
        <w:t>AD MATUTINAS tres lectiones leguntur.</w:t>
      </w:r>
    </w:p>
    <w:p w:rsidR="00451C76" w:rsidRDefault="00451C76" w:rsidP="00451C76">
      <w:pPr>
        <w:pStyle w:val="berschrift1"/>
        <w:rPr>
          <w:lang w:val="it-IT"/>
        </w:rPr>
      </w:pPr>
      <w:r>
        <w:rPr>
          <w:lang w:val="it-IT"/>
        </w:rPr>
        <w:t>VALENTINI MARTYRIS</w:t>
      </w:r>
    </w:p>
    <w:p w:rsidR="00451C76" w:rsidRDefault="00451C76" w:rsidP="00451C76">
      <w:pPr>
        <w:rPr>
          <w:lang w:val="it-IT"/>
        </w:rPr>
      </w:pPr>
      <w:r>
        <w:rPr>
          <w:lang w:val="it-IT"/>
        </w:rPr>
        <w:t xml:space="preserve">[AD VESPERAS] HY </w:t>
      </w:r>
      <w:r w:rsidRPr="00BA5B80">
        <w:rPr>
          <w:rStyle w:val="Incipit"/>
        </w:rPr>
        <w:t>Deus</w:t>
      </w:r>
      <w:r>
        <w:rPr>
          <w:lang w:val="it-IT"/>
        </w:rPr>
        <w:t xml:space="preserve"> </w:t>
      </w:r>
      <w:r w:rsidRPr="00BA5B80">
        <w:rPr>
          <w:rStyle w:val="Incipit"/>
        </w:rPr>
        <w:t>tuorum</w:t>
      </w:r>
      <w:r>
        <w:rPr>
          <w:lang w:val="it-IT"/>
        </w:rPr>
        <w:t xml:space="preserve"> </w:t>
      </w:r>
      <w:r w:rsidRPr="00BA5B80">
        <w:rPr>
          <w:rStyle w:val="Incipit"/>
        </w:rPr>
        <w:t>militum</w:t>
      </w:r>
      <w:r w:rsidR="00BA5B80">
        <w:rPr>
          <w:lang w:val="it-IT"/>
        </w:rPr>
        <w:t>.</w:t>
      </w:r>
      <w:r>
        <w:rPr>
          <w:lang w:val="it-IT"/>
        </w:rPr>
        <w:t xml:space="preserve"> AM </w:t>
      </w:r>
      <w:r w:rsidRPr="00C24FDD">
        <w:rPr>
          <w:rStyle w:val="Incipit"/>
        </w:rPr>
        <w:t>Beatus</w:t>
      </w:r>
      <w:r>
        <w:rPr>
          <w:lang w:val="it-IT"/>
        </w:rPr>
        <w:t xml:space="preserve"> </w:t>
      </w:r>
      <w:r w:rsidRPr="00C24FDD">
        <w:rPr>
          <w:rStyle w:val="Incipit"/>
        </w:rPr>
        <w:t>vir</w:t>
      </w:r>
      <w:r>
        <w:rPr>
          <w:lang w:val="it-IT"/>
        </w:rPr>
        <w:t xml:space="preserve">. OR </w:t>
      </w:r>
      <w:r w:rsidRPr="00C24FDD">
        <w:rPr>
          <w:rStyle w:val="Incipit"/>
        </w:rPr>
        <w:t>Praesta</w:t>
      </w:r>
      <w:r>
        <w:rPr>
          <w:lang w:val="it-IT"/>
        </w:rPr>
        <w:t xml:space="preserve"> </w:t>
      </w:r>
      <w:r w:rsidRPr="00C24FDD">
        <w:rPr>
          <w:rStyle w:val="Incipit"/>
        </w:rPr>
        <w:t>quaesumus</w:t>
      </w:r>
      <w:r>
        <w:rPr>
          <w:lang w:val="it-IT"/>
        </w:rPr>
        <w:t>.</w:t>
      </w:r>
    </w:p>
    <w:p w:rsidR="00451C76" w:rsidRDefault="00451C76" w:rsidP="00451C76">
      <w:pPr>
        <w:rPr>
          <w:lang w:val="it-IT"/>
        </w:rPr>
      </w:pPr>
      <w:r>
        <w:rPr>
          <w:lang w:val="it-IT"/>
        </w:rPr>
        <w:t>[A</w:t>
      </w:r>
      <w:r w:rsidR="004F7175">
        <w:rPr>
          <w:lang w:val="it-IT"/>
        </w:rPr>
        <w:t>D</w:t>
      </w:r>
      <w:r>
        <w:rPr>
          <w:lang w:val="it-IT"/>
        </w:rPr>
        <w:t xml:space="preserve"> MATUTINAS] Passio eius ad tres lectiones legitur. Cetera de uno martyre.</w:t>
      </w:r>
    </w:p>
    <w:p w:rsidR="00451C76" w:rsidRDefault="00AD2B68" w:rsidP="00451C76">
      <w:pPr>
        <w:rPr>
          <w:lang w:val="it-IT"/>
        </w:rPr>
      </w:pPr>
      <w:r>
        <w:rPr>
          <w:lang w:val="it-IT"/>
        </w:rPr>
        <w:t>(37v)</w:t>
      </w:r>
      <w:r w:rsidR="00451C76">
        <w:rPr>
          <w:lang w:val="it-IT"/>
        </w:rPr>
        <w:t xml:space="preserve"> AD MISSAM [IN] </w:t>
      </w:r>
      <w:r w:rsidR="00451C76" w:rsidRPr="00C24FDD">
        <w:rPr>
          <w:rStyle w:val="Incipit"/>
        </w:rPr>
        <w:t>In</w:t>
      </w:r>
      <w:r w:rsidR="00451C76">
        <w:rPr>
          <w:lang w:val="it-IT"/>
        </w:rPr>
        <w:t xml:space="preserve"> </w:t>
      </w:r>
      <w:r w:rsidR="00451C76" w:rsidRPr="00C24FDD">
        <w:rPr>
          <w:rStyle w:val="Incipit"/>
        </w:rPr>
        <w:t>virtute</w:t>
      </w:r>
      <w:r w:rsidR="00451C76">
        <w:rPr>
          <w:lang w:val="it-IT"/>
        </w:rPr>
        <w:t xml:space="preserve"> </w:t>
      </w:r>
      <w:r w:rsidR="00451C76" w:rsidRPr="00C24FDD">
        <w:rPr>
          <w:rStyle w:val="Incipit"/>
        </w:rPr>
        <w:t>tua</w:t>
      </w:r>
      <w:r w:rsidR="00451C76">
        <w:rPr>
          <w:lang w:val="it-IT"/>
        </w:rPr>
        <w:t xml:space="preserve"> per totum.</w:t>
      </w:r>
    </w:p>
    <w:p w:rsidR="00451C76" w:rsidRDefault="00451C76" w:rsidP="00451C76">
      <w:pPr>
        <w:pStyle w:val="berschrift1"/>
        <w:rPr>
          <w:lang w:val="it-IT"/>
        </w:rPr>
      </w:pPr>
      <w:r>
        <w:rPr>
          <w:lang w:val="it-IT"/>
        </w:rPr>
        <w:t>IULIANAE VIRGINIS</w:t>
      </w:r>
      <w:r w:rsidR="00026FCE">
        <w:rPr>
          <w:lang w:val="it-IT"/>
        </w:rPr>
        <w:t xml:space="preserve"> ET MARTYRIS</w:t>
      </w:r>
    </w:p>
    <w:p w:rsidR="00451C76" w:rsidRDefault="00451C76" w:rsidP="00451C76">
      <w:pPr>
        <w:rPr>
          <w:lang w:val="it-IT"/>
        </w:rPr>
      </w:pPr>
      <w:r>
        <w:rPr>
          <w:lang w:val="it-IT"/>
        </w:rPr>
        <w:t xml:space="preserve">[AD VESPERAS] HY </w:t>
      </w:r>
      <w:r w:rsidRPr="00C24FDD">
        <w:rPr>
          <w:rStyle w:val="Incipit"/>
        </w:rPr>
        <w:t>Iesu</w:t>
      </w:r>
      <w:r>
        <w:rPr>
          <w:lang w:val="it-IT"/>
        </w:rPr>
        <w:t xml:space="preserve"> </w:t>
      </w:r>
      <w:r w:rsidRPr="00C24FDD">
        <w:rPr>
          <w:rStyle w:val="Incipit"/>
        </w:rPr>
        <w:t>corona</w:t>
      </w:r>
      <w:r>
        <w:rPr>
          <w:lang w:val="it-IT"/>
        </w:rPr>
        <w:t xml:space="preserve">. AM </w:t>
      </w:r>
      <w:r w:rsidRPr="00C24FDD">
        <w:rPr>
          <w:rStyle w:val="Incipit"/>
        </w:rPr>
        <w:t>Simile</w:t>
      </w:r>
      <w:r>
        <w:rPr>
          <w:lang w:val="it-IT"/>
        </w:rPr>
        <w:t xml:space="preserve"> </w:t>
      </w:r>
      <w:r w:rsidRPr="00C24FDD">
        <w:rPr>
          <w:rStyle w:val="Incipit"/>
        </w:rPr>
        <w:t>est</w:t>
      </w:r>
      <w:r>
        <w:rPr>
          <w:lang w:val="it-IT"/>
        </w:rPr>
        <w:t xml:space="preserve"> </w:t>
      </w:r>
      <w:r w:rsidRPr="00C24FDD">
        <w:rPr>
          <w:rStyle w:val="Incipit"/>
        </w:rPr>
        <w:t>regnum</w:t>
      </w:r>
      <w:r>
        <w:rPr>
          <w:lang w:val="it-IT"/>
        </w:rPr>
        <w:t xml:space="preserve"> </w:t>
      </w:r>
      <w:r w:rsidRPr="00C24FDD">
        <w:rPr>
          <w:rStyle w:val="Incipit"/>
        </w:rPr>
        <w:t>caelorum</w:t>
      </w:r>
      <w:r>
        <w:rPr>
          <w:lang w:val="it-IT"/>
        </w:rPr>
        <w:t>.</w:t>
      </w:r>
    </w:p>
    <w:p w:rsidR="00451C76" w:rsidRDefault="00451C76" w:rsidP="00451C76">
      <w:pPr>
        <w:rPr>
          <w:lang w:val="it-IT"/>
        </w:rPr>
      </w:pPr>
      <w:r>
        <w:rPr>
          <w:lang w:val="it-IT"/>
        </w:rPr>
        <w:t xml:space="preserve">AD MATUTINAS tres lectiones leguntur. RP </w:t>
      </w:r>
      <w:r w:rsidRPr="00C24FDD">
        <w:rPr>
          <w:rStyle w:val="Incipit"/>
        </w:rPr>
        <w:t>Veni</w:t>
      </w:r>
      <w:r>
        <w:rPr>
          <w:lang w:val="it-IT"/>
        </w:rPr>
        <w:t xml:space="preserve"> </w:t>
      </w:r>
      <w:r w:rsidRPr="00C24FDD">
        <w:rPr>
          <w:rStyle w:val="Incipit"/>
        </w:rPr>
        <w:t>sponsa</w:t>
      </w:r>
      <w:r>
        <w:rPr>
          <w:lang w:val="it-IT"/>
        </w:rPr>
        <w:t xml:space="preserve">. RP </w:t>
      </w:r>
      <w:r w:rsidRPr="00C24FDD">
        <w:rPr>
          <w:rStyle w:val="Incipit"/>
        </w:rPr>
        <w:t>Veni</w:t>
      </w:r>
      <w:r>
        <w:rPr>
          <w:lang w:val="it-IT"/>
        </w:rPr>
        <w:t xml:space="preserve"> </w:t>
      </w:r>
      <w:r w:rsidRPr="00C24FDD">
        <w:rPr>
          <w:rStyle w:val="Incipit"/>
        </w:rPr>
        <w:t>electa</w:t>
      </w:r>
      <w:r>
        <w:rPr>
          <w:lang w:val="it-IT"/>
        </w:rPr>
        <w:t xml:space="preserve">. RP </w:t>
      </w:r>
      <w:r w:rsidRPr="00C24FDD">
        <w:rPr>
          <w:rStyle w:val="Incipit"/>
        </w:rPr>
        <w:t>Haec</w:t>
      </w:r>
      <w:r>
        <w:rPr>
          <w:lang w:val="it-IT"/>
        </w:rPr>
        <w:t xml:space="preserve"> </w:t>
      </w:r>
      <w:r w:rsidRPr="00C24FDD">
        <w:rPr>
          <w:rStyle w:val="Incipit"/>
        </w:rPr>
        <w:t>est</w:t>
      </w:r>
      <w:r>
        <w:rPr>
          <w:lang w:val="it-IT"/>
        </w:rPr>
        <w:t xml:space="preserve"> </w:t>
      </w:r>
      <w:r w:rsidRPr="00C24FDD">
        <w:rPr>
          <w:rStyle w:val="Incipit"/>
        </w:rPr>
        <w:t>virgo</w:t>
      </w:r>
      <w:r>
        <w:rPr>
          <w:lang w:val="it-IT"/>
        </w:rPr>
        <w:t>.</w:t>
      </w:r>
    </w:p>
    <w:p w:rsidR="00451C76" w:rsidRDefault="00451C76" w:rsidP="00451C76">
      <w:pPr>
        <w:rPr>
          <w:lang w:val="it-IT"/>
        </w:rPr>
      </w:pPr>
      <w:r>
        <w:rPr>
          <w:lang w:val="it-IT"/>
        </w:rPr>
        <w:t xml:space="preserve">AD MISSAM EP </w:t>
      </w:r>
      <w:r w:rsidRPr="00C24FDD">
        <w:rPr>
          <w:rStyle w:val="Incipit"/>
        </w:rPr>
        <w:t>Domine</w:t>
      </w:r>
      <w:r>
        <w:rPr>
          <w:lang w:val="it-IT"/>
        </w:rPr>
        <w:t xml:space="preserve"> </w:t>
      </w:r>
      <w:r w:rsidRPr="00C24FDD">
        <w:rPr>
          <w:rStyle w:val="Incipit"/>
        </w:rPr>
        <w:t>deus</w:t>
      </w:r>
      <w:r>
        <w:rPr>
          <w:lang w:val="it-IT"/>
        </w:rPr>
        <w:t xml:space="preserve"> </w:t>
      </w:r>
      <w:r w:rsidRPr="00C24FDD">
        <w:rPr>
          <w:rStyle w:val="Incipit"/>
        </w:rPr>
        <w:t>meus</w:t>
      </w:r>
      <w:r>
        <w:rPr>
          <w:lang w:val="it-IT"/>
        </w:rPr>
        <w:t xml:space="preserve">. EV </w:t>
      </w:r>
      <w:r w:rsidRPr="00C24FDD">
        <w:rPr>
          <w:rStyle w:val="Incipit"/>
        </w:rPr>
        <w:t>Simile</w:t>
      </w:r>
      <w:r>
        <w:rPr>
          <w:lang w:val="it-IT"/>
        </w:rPr>
        <w:t xml:space="preserve"> </w:t>
      </w:r>
      <w:r w:rsidRPr="00C24FDD">
        <w:rPr>
          <w:rStyle w:val="Incipit"/>
        </w:rPr>
        <w:t>est</w:t>
      </w:r>
      <w:r>
        <w:rPr>
          <w:lang w:val="it-IT"/>
        </w:rPr>
        <w:t xml:space="preserve"> </w:t>
      </w:r>
      <w:r w:rsidRPr="00C24FDD">
        <w:rPr>
          <w:rStyle w:val="Incipit"/>
        </w:rPr>
        <w:t>regnum</w:t>
      </w:r>
      <w:r>
        <w:rPr>
          <w:lang w:val="it-IT"/>
        </w:rPr>
        <w:t xml:space="preserve"> </w:t>
      </w:r>
      <w:r w:rsidRPr="00C24FDD">
        <w:rPr>
          <w:rStyle w:val="Incipit"/>
        </w:rPr>
        <w:t>caelorum</w:t>
      </w:r>
      <w:r>
        <w:rPr>
          <w:lang w:val="it-IT"/>
        </w:rPr>
        <w:t xml:space="preserve"> </w:t>
      </w:r>
      <w:r w:rsidRPr="00C24FDD">
        <w:rPr>
          <w:rStyle w:val="Incipit"/>
        </w:rPr>
        <w:t>thesauro</w:t>
      </w:r>
      <w:r>
        <w:rPr>
          <w:lang w:val="it-IT"/>
        </w:rPr>
        <w:t>.</w:t>
      </w:r>
    </w:p>
    <w:p w:rsidR="00C24FDD" w:rsidRDefault="00026FCE" w:rsidP="00C24FDD">
      <w:pPr>
        <w:pStyle w:val="berschrift1"/>
        <w:rPr>
          <w:lang w:val="it-IT"/>
        </w:rPr>
      </w:pPr>
      <w:r>
        <w:rPr>
          <w:lang w:val="it-IT"/>
        </w:rPr>
        <w:t>IN CATHEDRA SANCTI PETRI</w:t>
      </w:r>
    </w:p>
    <w:p w:rsidR="00C24FDD" w:rsidRDefault="00C24FDD" w:rsidP="00C24FDD">
      <w:pPr>
        <w:rPr>
          <w:lang w:val="it-IT"/>
        </w:rPr>
      </w:pPr>
      <w:r>
        <w:rPr>
          <w:lang w:val="it-IT"/>
        </w:rPr>
        <w:t xml:space="preserve">AD VESPERAS AN </w:t>
      </w:r>
      <w:r w:rsidRPr="00FF6172">
        <w:rPr>
          <w:rStyle w:val="Incipit"/>
        </w:rPr>
        <w:t>Solve</w:t>
      </w:r>
      <w:r>
        <w:rPr>
          <w:lang w:val="it-IT"/>
        </w:rPr>
        <w:t xml:space="preserve"> </w:t>
      </w:r>
      <w:r w:rsidRPr="00FF6172">
        <w:rPr>
          <w:rStyle w:val="Incipit"/>
        </w:rPr>
        <w:t>iubente</w:t>
      </w:r>
      <w:r>
        <w:rPr>
          <w:lang w:val="it-IT"/>
        </w:rPr>
        <w:t xml:space="preserve">. PS </w:t>
      </w:r>
      <w:r w:rsidRPr="00FF6172">
        <w:rPr>
          <w:rStyle w:val="Incipit"/>
        </w:rPr>
        <w:t>Laudate</w:t>
      </w:r>
      <w:r>
        <w:rPr>
          <w:lang w:val="it-IT"/>
        </w:rPr>
        <w:t xml:space="preserve"> </w:t>
      </w:r>
      <w:r w:rsidRPr="00FF6172">
        <w:rPr>
          <w:rStyle w:val="Incipit"/>
        </w:rPr>
        <w:t>pueri</w:t>
      </w:r>
      <w:r>
        <w:rPr>
          <w:lang w:val="it-IT"/>
        </w:rPr>
        <w:t xml:space="preserve"> cum reliquis. CP </w:t>
      </w:r>
      <w:r w:rsidRPr="00FF6172">
        <w:rPr>
          <w:rStyle w:val="Incipit"/>
        </w:rPr>
        <w:t>Simon</w:t>
      </w:r>
      <w:r>
        <w:rPr>
          <w:lang w:val="it-IT"/>
        </w:rPr>
        <w:t xml:space="preserve"> </w:t>
      </w:r>
      <w:r w:rsidRPr="00FF6172">
        <w:rPr>
          <w:rStyle w:val="Incipit"/>
        </w:rPr>
        <w:t>Petrus</w:t>
      </w:r>
      <w:r>
        <w:rPr>
          <w:lang w:val="it-IT"/>
        </w:rPr>
        <w:t xml:space="preserve">. RP </w:t>
      </w:r>
      <w:r w:rsidRPr="00FF6172">
        <w:rPr>
          <w:rStyle w:val="Incipit"/>
        </w:rPr>
        <w:t>Petre</w:t>
      </w:r>
      <w:r>
        <w:rPr>
          <w:lang w:val="it-IT"/>
        </w:rPr>
        <w:t xml:space="preserve"> </w:t>
      </w:r>
      <w:r w:rsidRPr="00FF6172">
        <w:rPr>
          <w:rStyle w:val="Incipit"/>
        </w:rPr>
        <w:t>amas</w:t>
      </w:r>
      <w:r>
        <w:rPr>
          <w:lang w:val="it-IT"/>
        </w:rPr>
        <w:t xml:space="preserve">. HY </w:t>
      </w:r>
      <w:r w:rsidRPr="00FF6172">
        <w:rPr>
          <w:rStyle w:val="Incipit"/>
        </w:rPr>
        <w:t>Iam</w:t>
      </w:r>
      <w:r>
        <w:rPr>
          <w:lang w:val="it-IT"/>
        </w:rPr>
        <w:t xml:space="preserve"> </w:t>
      </w:r>
      <w:r w:rsidRPr="00FF6172">
        <w:rPr>
          <w:rStyle w:val="Incipit"/>
        </w:rPr>
        <w:t>bone</w:t>
      </w:r>
      <w:r>
        <w:rPr>
          <w:lang w:val="it-IT"/>
        </w:rPr>
        <w:t xml:space="preserve"> </w:t>
      </w:r>
      <w:r w:rsidRPr="00FF6172">
        <w:rPr>
          <w:rStyle w:val="Incipit"/>
        </w:rPr>
        <w:t>pastor</w:t>
      </w:r>
      <w:r>
        <w:rPr>
          <w:lang w:val="it-IT"/>
        </w:rPr>
        <w:t xml:space="preserve">. [HV] </w:t>
      </w:r>
      <w:r w:rsidRPr="00FF6172">
        <w:rPr>
          <w:rStyle w:val="Incipit"/>
        </w:rPr>
        <w:t>Sit</w:t>
      </w:r>
      <w:r>
        <w:rPr>
          <w:lang w:val="it-IT"/>
        </w:rPr>
        <w:t xml:space="preserve"> </w:t>
      </w:r>
      <w:r w:rsidRPr="00FF6172">
        <w:rPr>
          <w:rStyle w:val="Incipit"/>
        </w:rPr>
        <w:t>trinitati</w:t>
      </w:r>
      <w:r>
        <w:rPr>
          <w:lang w:val="it-IT"/>
        </w:rPr>
        <w:t xml:space="preserve">. VS </w:t>
      </w:r>
      <w:r w:rsidRPr="00FF6172">
        <w:rPr>
          <w:rStyle w:val="Incipit"/>
        </w:rPr>
        <w:t>In</w:t>
      </w:r>
      <w:r>
        <w:rPr>
          <w:lang w:val="it-IT"/>
        </w:rPr>
        <w:t xml:space="preserve"> </w:t>
      </w:r>
      <w:r w:rsidRPr="00FF6172">
        <w:rPr>
          <w:rStyle w:val="Incipit"/>
        </w:rPr>
        <w:t>omnem</w:t>
      </w:r>
      <w:r>
        <w:rPr>
          <w:lang w:val="it-IT"/>
        </w:rPr>
        <w:t xml:space="preserve"> </w:t>
      </w:r>
      <w:r w:rsidRPr="00FF6172">
        <w:rPr>
          <w:rStyle w:val="Incipit"/>
        </w:rPr>
        <w:t>terram</w:t>
      </w:r>
      <w:r>
        <w:rPr>
          <w:lang w:val="it-IT"/>
        </w:rPr>
        <w:t xml:space="preserve">. AM </w:t>
      </w:r>
      <w:r w:rsidRPr="00F340DA">
        <w:rPr>
          <w:rStyle w:val="Incipit"/>
        </w:rPr>
        <w:t>Simon</w:t>
      </w:r>
      <w:r w:rsidRPr="00A002FB">
        <w:t xml:space="preserve"> </w:t>
      </w:r>
      <w:r w:rsidR="00FC661C" w:rsidRPr="00F340DA">
        <w:rPr>
          <w:rStyle w:val="Incipit"/>
        </w:rPr>
        <w:t>|Barriona::Bar</w:t>
      </w:r>
      <w:r w:rsidR="00FC661C" w:rsidRPr="00A002FB">
        <w:t xml:space="preserve"> </w:t>
      </w:r>
      <w:r w:rsidR="00FC661C" w:rsidRPr="00FC661C">
        <w:rPr>
          <w:rStyle w:val="Incipit"/>
        </w:rPr>
        <w:t>Iona|</w:t>
      </w:r>
      <w:r>
        <w:rPr>
          <w:lang w:val="it-IT"/>
        </w:rPr>
        <w:t xml:space="preserve">. OR </w:t>
      </w:r>
      <w:r w:rsidRPr="00FF6172">
        <w:rPr>
          <w:rStyle w:val="Incipit"/>
        </w:rPr>
        <w:t>Deus</w:t>
      </w:r>
      <w:r>
        <w:rPr>
          <w:lang w:val="it-IT"/>
        </w:rPr>
        <w:t xml:space="preserve"> </w:t>
      </w:r>
      <w:r w:rsidRPr="00FF6172">
        <w:rPr>
          <w:rStyle w:val="Incipit"/>
        </w:rPr>
        <w:t>qui</w:t>
      </w:r>
      <w:r>
        <w:rPr>
          <w:lang w:val="it-IT"/>
        </w:rPr>
        <w:t xml:space="preserve"> </w:t>
      </w:r>
      <w:r w:rsidRPr="00FF6172">
        <w:rPr>
          <w:rStyle w:val="Incipit"/>
        </w:rPr>
        <w:t>beato</w:t>
      </w:r>
      <w:r>
        <w:rPr>
          <w:lang w:val="it-IT"/>
        </w:rPr>
        <w:t xml:space="preserve"> </w:t>
      </w:r>
      <w:r w:rsidRPr="00FF6172">
        <w:rPr>
          <w:rStyle w:val="Incipit"/>
        </w:rPr>
        <w:t>Petro</w:t>
      </w:r>
      <w:r>
        <w:rPr>
          <w:lang w:val="it-IT"/>
        </w:rPr>
        <w:t>.</w:t>
      </w:r>
    </w:p>
    <w:p w:rsidR="00C24FDD" w:rsidRDefault="00E649BD" w:rsidP="00C24FDD">
      <w:pPr>
        <w:rPr>
          <w:lang w:val="it-IT"/>
        </w:rPr>
      </w:pPr>
      <w:r>
        <w:rPr>
          <w:lang w:val="it-IT"/>
        </w:rPr>
        <w:lastRenderedPageBreak/>
        <w:t xml:space="preserve">AD MATUTINAS INV </w:t>
      </w:r>
      <w:r w:rsidRPr="00FF6172">
        <w:rPr>
          <w:rStyle w:val="Incipit"/>
        </w:rPr>
        <w:t>Regem</w:t>
      </w:r>
      <w:r>
        <w:rPr>
          <w:lang w:val="it-IT"/>
        </w:rPr>
        <w:t xml:space="preserve"> </w:t>
      </w:r>
      <w:r w:rsidRPr="00FF6172">
        <w:rPr>
          <w:rStyle w:val="Incipit"/>
        </w:rPr>
        <w:t>sempiternum</w:t>
      </w:r>
      <w:r>
        <w:rPr>
          <w:lang w:val="it-IT"/>
        </w:rPr>
        <w:t xml:space="preserve">. Historia per totum canitur. LS </w:t>
      </w:r>
      <w:r w:rsidRPr="00FF6172">
        <w:rPr>
          <w:rStyle w:val="Incipit"/>
        </w:rPr>
        <w:t>Institutio</w:t>
      </w:r>
      <w:r>
        <w:rPr>
          <w:lang w:val="it-IT"/>
        </w:rPr>
        <w:t xml:space="preserve"> </w:t>
      </w:r>
      <w:r w:rsidRPr="00FF6172">
        <w:rPr>
          <w:rStyle w:val="Incipit"/>
        </w:rPr>
        <w:t>sollemnitatis</w:t>
      </w:r>
      <w:r>
        <w:rPr>
          <w:lang w:val="it-IT"/>
        </w:rPr>
        <w:t xml:space="preserve"> </w:t>
      </w:r>
      <w:r w:rsidRPr="00FF6172">
        <w:rPr>
          <w:rStyle w:val="Incipit"/>
        </w:rPr>
        <w:t>hodiernae</w:t>
      </w:r>
      <w:r>
        <w:rPr>
          <w:lang w:val="it-IT"/>
        </w:rPr>
        <w:t xml:space="preserve">. [TD] </w:t>
      </w:r>
      <w:r w:rsidR="00FF6172" w:rsidRPr="00FF6172">
        <w:rPr>
          <w:rStyle w:val="Incipit"/>
        </w:rPr>
        <w:t>[</w:t>
      </w:r>
      <w:r w:rsidRPr="00FF6172">
        <w:rPr>
          <w:rStyle w:val="Incipit"/>
        </w:rPr>
        <w:t>T</w:t>
      </w:r>
      <w:r w:rsidR="00FF6172">
        <w:rPr>
          <w:rStyle w:val="Incipit"/>
        </w:rPr>
        <w:t>]</w:t>
      </w:r>
      <w:r w:rsidRPr="00FF6172">
        <w:rPr>
          <w:rStyle w:val="Incipit"/>
        </w:rPr>
        <w:t>e</w:t>
      </w:r>
      <w:r>
        <w:rPr>
          <w:lang w:val="it-IT"/>
        </w:rPr>
        <w:t xml:space="preserve"> </w:t>
      </w:r>
      <w:r w:rsidRPr="00FF6172">
        <w:rPr>
          <w:rStyle w:val="Incipit"/>
        </w:rPr>
        <w:t>deum</w:t>
      </w:r>
      <w:r>
        <w:rPr>
          <w:lang w:val="it-IT"/>
        </w:rPr>
        <w:t xml:space="preserve"> dicitur.</w:t>
      </w:r>
    </w:p>
    <w:p w:rsidR="00E649BD" w:rsidRDefault="00E649BD" w:rsidP="00C24FDD">
      <w:pPr>
        <w:rPr>
          <w:lang w:val="it-IT"/>
        </w:rPr>
      </w:pPr>
      <w:r>
        <w:rPr>
          <w:lang w:val="it-IT"/>
        </w:rPr>
        <w:t xml:space="preserve">LAUDES AN </w:t>
      </w:r>
      <w:r w:rsidRPr="00FF6172">
        <w:rPr>
          <w:rStyle w:val="Incipit"/>
        </w:rPr>
        <w:t>Petre</w:t>
      </w:r>
      <w:r>
        <w:rPr>
          <w:lang w:val="it-IT"/>
        </w:rPr>
        <w:t xml:space="preserve"> </w:t>
      </w:r>
      <w:r w:rsidRPr="00FF6172">
        <w:rPr>
          <w:rStyle w:val="Incipit"/>
        </w:rPr>
        <w:t>amas</w:t>
      </w:r>
      <w:r>
        <w:rPr>
          <w:lang w:val="it-IT"/>
        </w:rPr>
        <w:t xml:space="preserve"> </w:t>
      </w:r>
      <w:r w:rsidRPr="00FF6172">
        <w:rPr>
          <w:rStyle w:val="Incipit"/>
        </w:rPr>
        <w:t>me</w:t>
      </w:r>
      <w:r>
        <w:rPr>
          <w:lang w:val="it-IT"/>
        </w:rPr>
        <w:t xml:space="preserve"> sola tantum. CP </w:t>
      </w:r>
      <w:r w:rsidRPr="00FF6172">
        <w:rPr>
          <w:rStyle w:val="Incipit"/>
        </w:rPr>
        <w:t>Benedictus</w:t>
      </w:r>
      <w:r>
        <w:rPr>
          <w:lang w:val="it-IT"/>
        </w:rPr>
        <w:t xml:space="preserve"> </w:t>
      </w:r>
      <w:r w:rsidRPr="00FF6172">
        <w:rPr>
          <w:rStyle w:val="Incipit"/>
        </w:rPr>
        <w:t>deus</w:t>
      </w:r>
      <w:r>
        <w:rPr>
          <w:lang w:val="it-IT"/>
        </w:rPr>
        <w:t xml:space="preserve">. AB </w:t>
      </w:r>
      <w:r w:rsidRPr="00FF6172">
        <w:rPr>
          <w:rStyle w:val="Incipit"/>
        </w:rPr>
        <w:t>Quodcumque</w:t>
      </w:r>
      <w:r>
        <w:rPr>
          <w:lang w:val="it-IT"/>
        </w:rPr>
        <w:t xml:space="preserve"> </w:t>
      </w:r>
      <w:r w:rsidRPr="00FF6172">
        <w:rPr>
          <w:rStyle w:val="Incipit"/>
        </w:rPr>
        <w:t>ligaveris</w:t>
      </w:r>
      <w:r>
        <w:rPr>
          <w:lang w:val="it-IT"/>
        </w:rPr>
        <w:t xml:space="preserve">. OR </w:t>
      </w:r>
      <w:r w:rsidRPr="00FF6172">
        <w:rPr>
          <w:rStyle w:val="Incipit"/>
        </w:rPr>
        <w:t>Deus</w:t>
      </w:r>
      <w:r>
        <w:rPr>
          <w:lang w:val="it-IT"/>
        </w:rPr>
        <w:t xml:space="preserve"> </w:t>
      </w:r>
      <w:r w:rsidRPr="00FF6172">
        <w:rPr>
          <w:rStyle w:val="Incipit"/>
        </w:rPr>
        <w:t>qui</w:t>
      </w:r>
      <w:r>
        <w:rPr>
          <w:lang w:val="it-IT"/>
        </w:rPr>
        <w:t xml:space="preserve"> </w:t>
      </w:r>
      <w:r w:rsidRPr="00FF6172">
        <w:rPr>
          <w:rStyle w:val="Incipit"/>
        </w:rPr>
        <w:t>beato</w:t>
      </w:r>
      <w:r>
        <w:rPr>
          <w:lang w:val="it-IT"/>
        </w:rPr>
        <w:t xml:space="preserve"> </w:t>
      </w:r>
      <w:r w:rsidRPr="00FF6172">
        <w:rPr>
          <w:rStyle w:val="Incipit"/>
        </w:rPr>
        <w:t>Petro</w:t>
      </w:r>
      <w:r>
        <w:rPr>
          <w:lang w:val="it-IT"/>
        </w:rPr>
        <w:t>. Haec omnia si ante quadragesimam evenerint, si autem infra in suffragio antiphona in vesperis et in matut</w:t>
      </w:r>
      <w:r w:rsidR="00EF1648">
        <w:rPr>
          <w:lang w:val="it-IT"/>
        </w:rPr>
        <w:t>inis quae sunt de evangelio cana</w:t>
      </w:r>
      <w:r>
        <w:rPr>
          <w:lang w:val="it-IT"/>
        </w:rPr>
        <w:t>ntur.</w:t>
      </w:r>
    </w:p>
    <w:p w:rsidR="00E649BD" w:rsidRDefault="00E649BD" w:rsidP="00C24FDD">
      <w:pPr>
        <w:rPr>
          <w:lang w:val="it-IT"/>
        </w:rPr>
      </w:pPr>
      <w:r>
        <w:rPr>
          <w:lang w:val="it-IT"/>
        </w:rPr>
        <w:t xml:space="preserve">AD CURSUS AN </w:t>
      </w:r>
      <w:r w:rsidRPr="003F4F2E">
        <w:rPr>
          <w:rStyle w:val="Incipit"/>
        </w:rPr>
        <w:t>Petre</w:t>
      </w:r>
      <w:r>
        <w:rPr>
          <w:lang w:val="it-IT"/>
        </w:rPr>
        <w:t xml:space="preserve"> </w:t>
      </w:r>
      <w:r w:rsidRPr="003F4F2E">
        <w:rPr>
          <w:rStyle w:val="Incipit"/>
        </w:rPr>
        <w:t>amas</w:t>
      </w:r>
      <w:r>
        <w:rPr>
          <w:lang w:val="it-IT"/>
        </w:rPr>
        <w:t xml:space="preserve"> </w:t>
      </w:r>
      <w:r w:rsidRPr="00FA2FCC">
        <w:rPr>
          <w:rStyle w:val="Incipit"/>
        </w:rPr>
        <w:t>me</w:t>
      </w:r>
      <w:r>
        <w:rPr>
          <w:lang w:val="it-IT"/>
        </w:rPr>
        <w:t xml:space="preserve"> cum reliquis.</w:t>
      </w:r>
    </w:p>
    <w:p w:rsidR="00E649BD" w:rsidRDefault="00E649BD" w:rsidP="00C24FDD">
      <w:pPr>
        <w:rPr>
          <w:lang w:val="it-IT"/>
        </w:rPr>
      </w:pPr>
      <w:r>
        <w:rPr>
          <w:lang w:val="it-IT"/>
        </w:rPr>
        <w:t>AD MISSAM [IN]</w:t>
      </w:r>
      <w:r w:rsidR="00AB2307">
        <w:rPr>
          <w:lang w:val="it-IT"/>
        </w:rPr>
        <w:t xml:space="preserve"> </w:t>
      </w:r>
      <w:r w:rsidR="00AB2307" w:rsidRPr="003F4F2E">
        <w:rPr>
          <w:rStyle w:val="Incipit"/>
        </w:rPr>
        <w:t>Statuit</w:t>
      </w:r>
      <w:r w:rsidR="00AB2307">
        <w:rPr>
          <w:lang w:val="it-IT"/>
        </w:rPr>
        <w:t xml:space="preserve"> </w:t>
      </w:r>
      <w:r w:rsidR="00AB2307" w:rsidRPr="003F4F2E">
        <w:rPr>
          <w:rStyle w:val="Incipit"/>
        </w:rPr>
        <w:t>ei</w:t>
      </w:r>
      <w:r w:rsidR="00AB2307">
        <w:rPr>
          <w:lang w:val="it-IT"/>
        </w:rPr>
        <w:t xml:space="preserve">. [GL] </w:t>
      </w:r>
      <w:r w:rsidR="00AB2307" w:rsidRPr="003F4F2E">
        <w:rPr>
          <w:rStyle w:val="Incipit"/>
        </w:rPr>
        <w:t>Gloria</w:t>
      </w:r>
      <w:r w:rsidR="00AB2307">
        <w:rPr>
          <w:lang w:val="it-IT"/>
        </w:rPr>
        <w:t xml:space="preserve"> </w:t>
      </w:r>
      <w:r w:rsidR="00AB2307" w:rsidRPr="003F4F2E">
        <w:rPr>
          <w:rStyle w:val="Incipit"/>
        </w:rPr>
        <w:t>in</w:t>
      </w:r>
      <w:r w:rsidR="00AB2307">
        <w:rPr>
          <w:lang w:val="it-IT"/>
        </w:rPr>
        <w:t xml:space="preserve"> </w:t>
      </w:r>
      <w:r w:rsidR="00AB2307" w:rsidRPr="003F4F2E">
        <w:rPr>
          <w:rStyle w:val="Incipit"/>
        </w:rPr>
        <w:t>excelsis</w:t>
      </w:r>
      <w:r w:rsidR="00AB2307">
        <w:rPr>
          <w:lang w:val="it-IT"/>
        </w:rPr>
        <w:t xml:space="preserve"> dicitur. ORCL </w:t>
      </w:r>
      <w:r w:rsidR="00AB2307" w:rsidRPr="003F4F2E">
        <w:rPr>
          <w:rStyle w:val="Incipit"/>
        </w:rPr>
        <w:t>Deus</w:t>
      </w:r>
      <w:r w:rsidR="00AB2307">
        <w:rPr>
          <w:lang w:val="it-IT"/>
        </w:rPr>
        <w:t xml:space="preserve"> </w:t>
      </w:r>
      <w:r w:rsidR="00AB2307" w:rsidRPr="003F4F2E">
        <w:rPr>
          <w:rStyle w:val="Incipit"/>
        </w:rPr>
        <w:t>qui</w:t>
      </w:r>
      <w:r w:rsidR="00AB2307">
        <w:rPr>
          <w:lang w:val="it-IT"/>
        </w:rPr>
        <w:t xml:space="preserve"> </w:t>
      </w:r>
      <w:r w:rsidR="00AB2307" w:rsidRPr="003F4F2E">
        <w:rPr>
          <w:rStyle w:val="Incipit"/>
        </w:rPr>
        <w:t>beato</w:t>
      </w:r>
      <w:r w:rsidR="00AB2307">
        <w:rPr>
          <w:lang w:val="it-IT"/>
        </w:rPr>
        <w:t xml:space="preserve"> </w:t>
      </w:r>
      <w:r w:rsidR="00AB2307" w:rsidRPr="003F4F2E">
        <w:rPr>
          <w:rStyle w:val="Incipit"/>
        </w:rPr>
        <w:t>Petro</w:t>
      </w:r>
      <w:r w:rsidR="00AB2307">
        <w:rPr>
          <w:lang w:val="it-IT"/>
        </w:rPr>
        <w:t xml:space="preserve">. EP </w:t>
      </w:r>
      <w:r w:rsidR="00AB2307" w:rsidRPr="003F4F2E">
        <w:rPr>
          <w:rStyle w:val="Incipit"/>
        </w:rPr>
        <w:t>Petrus</w:t>
      </w:r>
      <w:r w:rsidR="00AB2307">
        <w:rPr>
          <w:lang w:val="it-IT"/>
        </w:rPr>
        <w:t xml:space="preserve"> </w:t>
      </w:r>
      <w:r w:rsidR="00AB2307" w:rsidRPr="003F4F2E">
        <w:rPr>
          <w:rStyle w:val="Incipit"/>
        </w:rPr>
        <w:t>apostolus</w:t>
      </w:r>
      <w:r w:rsidR="00AB2307">
        <w:rPr>
          <w:lang w:val="it-IT"/>
        </w:rPr>
        <w:t xml:space="preserve">. GR </w:t>
      </w:r>
      <w:r w:rsidR="00AB2307" w:rsidRPr="003F4F2E">
        <w:rPr>
          <w:rStyle w:val="Incipit"/>
        </w:rPr>
        <w:t>Inveni</w:t>
      </w:r>
      <w:r w:rsidR="00AB2307">
        <w:rPr>
          <w:lang w:val="it-IT"/>
        </w:rPr>
        <w:t xml:space="preserve"> </w:t>
      </w:r>
      <w:r w:rsidR="00AB2307" w:rsidRPr="003F4F2E">
        <w:rPr>
          <w:rStyle w:val="Incipit"/>
        </w:rPr>
        <w:t>David</w:t>
      </w:r>
      <w:r w:rsidR="00AB2307">
        <w:rPr>
          <w:lang w:val="it-IT"/>
        </w:rPr>
        <w:t xml:space="preserve">. TR </w:t>
      </w:r>
      <w:r w:rsidR="00AB2307" w:rsidRPr="003F4F2E">
        <w:rPr>
          <w:rStyle w:val="Incipit"/>
        </w:rPr>
        <w:t>Tu</w:t>
      </w:r>
      <w:r w:rsidR="00AB2307">
        <w:rPr>
          <w:lang w:val="it-IT"/>
        </w:rPr>
        <w:t xml:space="preserve"> </w:t>
      </w:r>
      <w:r w:rsidR="00AB2307" w:rsidRPr="003F4F2E">
        <w:rPr>
          <w:rStyle w:val="Incipit"/>
        </w:rPr>
        <w:t>es</w:t>
      </w:r>
      <w:r w:rsidR="00AB2307">
        <w:rPr>
          <w:lang w:val="it-IT"/>
        </w:rPr>
        <w:t xml:space="preserve"> </w:t>
      </w:r>
      <w:r w:rsidR="00AB2307" w:rsidRPr="003F4F2E">
        <w:rPr>
          <w:rStyle w:val="Incipit"/>
        </w:rPr>
        <w:t>Petrus</w:t>
      </w:r>
      <w:r w:rsidR="00AB2307">
        <w:rPr>
          <w:lang w:val="it-IT"/>
        </w:rPr>
        <w:t xml:space="preserve">. EV </w:t>
      </w:r>
      <w:r w:rsidR="00AB2307" w:rsidRPr="003F4F2E">
        <w:rPr>
          <w:rStyle w:val="Incipit"/>
        </w:rPr>
        <w:t>Venit</w:t>
      </w:r>
      <w:r w:rsidR="00AB2307">
        <w:rPr>
          <w:lang w:val="it-IT"/>
        </w:rPr>
        <w:t xml:space="preserve"> </w:t>
      </w:r>
      <w:r w:rsidR="00AB2307" w:rsidRPr="003F4F2E">
        <w:rPr>
          <w:rStyle w:val="Incipit"/>
        </w:rPr>
        <w:t>Iesus</w:t>
      </w:r>
      <w:r w:rsidR="00AB2307">
        <w:rPr>
          <w:lang w:val="it-IT"/>
        </w:rPr>
        <w:t xml:space="preserve"> </w:t>
      </w:r>
      <w:r w:rsidR="00AB2307" w:rsidRPr="003F4F2E">
        <w:rPr>
          <w:rStyle w:val="Incipit"/>
        </w:rPr>
        <w:t>in</w:t>
      </w:r>
      <w:r w:rsidR="00AB2307">
        <w:rPr>
          <w:lang w:val="it-IT"/>
        </w:rPr>
        <w:t xml:space="preserve"> </w:t>
      </w:r>
      <w:r w:rsidR="00AB2307" w:rsidRPr="003F4F2E">
        <w:rPr>
          <w:rStyle w:val="Incipit"/>
        </w:rPr>
        <w:t>partes</w:t>
      </w:r>
      <w:r w:rsidR="00AB2307">
        <w:rPr>
          <w:lang w:val="it-IT"/>
        </w:rPr>
        <w:t xml:space="preserve">. [CR] </w:t>
      </w:r>
      <w:r w:rsidR="00AB2307" w:rsidRPr="003F4F2E">
        <w:rPr>
          <w:rStyle w:val="Incipit"/>
        </w:rPr>
        <w:t>Credo</w:t>
      </w:r>
      <w:r w:rsidR="00AB2307">
        <w:rPr>
          <w:lang w:val="it-IT"/>
        </w:rPr>
        <w:t xml:space="preserve"> </w:t>
      </w:r>
      <w:r w:rsidR="00AB2307" w:rsidRPr="003F4F2E">
        <w:rPr>
          <w:rStyle w:val="Incipit"/>
        </w:rPr>
        <w:t>in</w:t>
      </w:r>
      <w:r w:rsidR="00AB2307">
        <w:rPr>
          <w:lang w:val="it-IT"/>
        </w:rPr>
        <w:t xml:space="preserve"> </w:t>
      </w:r>
      <w:r w:rsidR="00AB2307" w:rsidRPr="003F4F2E">
        <w:rPr>
          <w:rStyle w:val="Incipit"/>
        </w:rPr>
        <w:t>unum</w:t>
      </w:r>
      <w:r w:rsidR="00AB2307">
        <w:rPr>
          <w:lang w:val="it-IT"/>
        </w:rPr>
        <w:t xml:space="preserve"> </w:t>
      </w:r>
      <w:r w:rsidR="00AB2307" w:rsidRPr="00FD4AF4">
        <w:t>dicitur</w:t>
      </w:r>
      <w:r w:rsidR="00AB2307">
        <w:rPr>
          <w:lang w:val="it-IT"/>
        </w:rPr>
        <w:t xml:space="preserve">. OF </w:t>
      </w:r>
      <w:r w:rsidR="00AB2307" w:rsidRPr="003F4F2E">
        <w:rPr>
          <w:rStyle w:val="Incipit"/>
        </w:rPr>
        <w:t>Constitues</w:t>
      </w:r>
      <w:r w:rsidR="00AB2307">
        <w:rPr>
          <w:lang w:val="it-IT"/>
        </w:rPr>
        <w:t xml:space="preserve">. CO </w:t>
      </w:r>
      <w:r w:rsidR="00AB2307" w:rsidRPr="003F4F2E">
        <w:rPr>
          <w:rStyle w:val="Incipit"/>
        </w:rPr>
        <w:t>Tu</w:t>
      </w:r>
      <w:r w:rsidR="00AB2307">
        <w:rPr>
          <w:lang w:val="it-IT"/>
        </w:rPr>
        <w:t xml:space="preserve"> </w:t>
      </w:r>
      <w:r w:rsidR="00AB2307" w:rsidRPr="003F4F2E">
        <w:rPr>
          <w:rStyle w:val="Incipit"/>
        </w:rPr>
        <w:t>es</w:t>
      </w:r>
      <w:r w:rsidR="00AB2307">
        <w:rPr>
          <w:lang w:val="it-IT"/>
        </w:rPr>
        <w:t xml:space="preserve"> </w:t>
      </w:r>
      <w:r w:rsidR="00AB2307" w:rsidRPr="003F4F2E">
        <w:rPr>
          <w:rStyle w:val="Incipit"/>
        </w:rPr>
        <w:t>Petrus</w:t>
      </w:r>
      <w:r w:rsidR="00AB2307">
        <w:rPr>
          <w:lang w:val="it-IT"/>
        </w:rPr>
        <w:t>.</w:t>
      </w:r>
    </w:p>
    <w:p w:rsidR="00AB2307" w:rsidRDefault="00AB2307" w:rsidP="00C24FDD">
      <w:pPr>
        <w:rPr>
          <w:lang w:val="it-IT"/>
        </w:rPr>
      </w:pPr>
      <w:r>
        <w:rPr>
          <w:lang w:val="it-IT"/>
        </w:rPr>
        <w:t xml:space="preserve">IN SECUNDA VESPERA AN </w:t>
      </w:r>
      <w:r w:rsidRPr="00F3420D">
        <w:rPr>
          <w:rStyle w:val="Incipit"/>
        </w:rPr>
        <w:t>Iuravit</w:t>
      </w:r>
      <w:r>
        <w:rPr>
          <w:lang w:val="it-IT"/>
        </w:rPr>
        <w:t xml:space="preserve"> </w:t>
      </w:r>
      <w:r w:rsidRPr="00F3420D">
        <w:rPr>
          <w:rStyle w:val="Incipit"/>
        </w:rPr>
        <w:t>dominus</w:t>
      </w:r>
      <w:r>
        <w:rPr>
          <w:lang w:val="it-IT"/>
        </w:rPr>
        <w:t xml:space="preserve"> cum reliquis. HY </w:t>
      </w:r>
      <w:r w:rsidRPr="00F3420D">
        <w:rPr>
          <w:rStyle w:val="Incipit"/>
        </w:rPr>
        <w:t>Iam</w:t>
      </w:r>
      <w:r>
        <w:rPr>
          <w:lang w:val="it-IT"/>
        </w:rPr>
        <w:t xml:space="preserve"> </w:t>
      </w:r>
      <w:r w:rsidRPr="00F3420D">
        <w:rPr>
          <w:rStyle w:val="Incipit"/>
        </w:rPr>
        <w:t>bone</w:t>
      </w:r>
      <w:r>
        <w:rPr>
          <w:lang w:val="it-IT"/>
        </w:rPr>
        <w:t xml:space="preserve"> </w:t>
      </w:r>
      <w:r w:rsidRPr="00F3420D">
        <w:rPr>
          <w:rStyle w:val="Incipit"/>
        </w:rPr>
        <w:t>pastor</w:t>
      </w:r>
      <w:r>
        <w:rPr>
          <w:lang w:val="it-IT"/>
        </w:rPr>
        <w:t xml:space="preserve">. [HV] </w:t>
      </w:r>
      <w:r w:rsidRPr="00F3420D">
        <w:rPr>
          <w:rStyle w:val="Incipit"/>
        </w:rPr>
        <w:t>Sit</w:t>
      </w:r>
      <w:r>
        <w:rPr>
          <w:lang w:val="it-IT"/>
        </w:rPr>
        <w:t xml:space="preserve"> </w:t>
      </w:r>
      <w:r w:rsidRPr="00F3420D">
        <w:rPr>
          <w:rStyle w:val="Incipit"/>
        </w:rPr>
        <w:t>trinitati</w:t>
      </w:r>
      <w:r>
        <w:rPr>
          <w:lang w:val="it-IT"/>
        </w:rPr>
        <w:t xml:space="preserve">. VS </w:t>
      </w:r>
      <w:r w:rsidRPr="00F3420D">
        <w:rPr>
          <w:rStyle w:val="Incipit"/>
        </w:rPr>
        <w:t>In</w:t>
      </w:r>
      <w:r>
        <w:rPr>
          <w:lang w:val="it-IT"/>
        </w:rPr>
        <w:t xml:space="preserve"> </w:t>
      </w:r>
      <w:r w:rsidRPr="00F3420D">
        <w:rPr>
          <w:rStyle w:val="Incipit"/>
        </w:rPr>
        <w:t>omnem</w:t>
      </w:r>
      <w:r>
        <w:rPr>
          <w:lang w:val="it-IT"/>
        </w:rPr>
        <w:t xml:space="preserve"> </w:t>
      </w:r>
      <w:r w:rsidRPr="00F3420D">
        <w:rPr>
          <w:rStyle w:val="Incipit"/>
        </w:rPr>
        <w:t>terram</w:t>
      </w:r>
      <w:r>
        <w:rPr>
          <w:lang w:val="it-IT"/>
        </w:rPr>
        <w:t xml:space="preserve">. AM </w:t>
      </w:r>
      <w:r w:rsidRPr="00F3420D">
        <w:rPr>
          <w:rStyle w:val="Incipit"/>
        </w:rPr>
        <w:t>Quem</w:t>
      </w:r>
      <w:r>
        <w:rPr>
          <w:lang w:val="it-IT"/>
        </w:rPr>
        <w:t xml:space="preserve"> </w:t>
      </w:r>
      <w:r w:rsidRPr="00F3420D">
        <w:rPr>
          <w:rStyle w:val="Incipit"/>
        </w:rPr>
        <w:t>dicunt</w:t>
      </w:r>
      <w:r>
        <w:rPr>
          <w:lang w:val="it-IT"/>
        </w:rPr>
        <w:t xml:space="preserve"> </w:t>
      </w:r>
      <w:r w:rsidRPr="00F3420D">
        <w:rPr>
          <w:rStyle w:val="Incipit"/>
        </w:rPr>
        <w:t>homines</w:t>
      </w:r>
      <w:r>
        <w:rPr>
          <w:lang w:val="it-IT"/>
        </w:rPr>
        <w:t>.</w:t>
      </w:r>
    </w:p>
    <w:p w:rsidR="00AB2307" w:rsidRDefault="00026FCE" w:rsidP="00AB2307">
      <w:pPr>
        <w:pStyle w:val="berschrift1"/>
        <w:rPr>
          <w:lang w:val="it-IT"/>
        </w:rPr>
      </w:pPr>
      <w:r>
        <w:rPr>
          <w:lang w:val="it-IT"/>
        </w:rPr>
        <w:t>IN VIGILIA SANCTI MATTHIAE</w:t>
      </w:r>
    </w:p>
    <w:p w:rsidR="00AB2307" w:rsidRDefault="00F3420D" w:rsidP="00AB2307">
      <w:pPr>
        <w:rPr>
          <w:lang w:val="it-IT"/>
        </w:rPr>
      </w:pPr>
      <w:r>
        <w:rPr>
          <w:lang w:val="it-IT"/>
        </w:rPr>
        <w:t xml:space="preserve">MISSA post nonam [IN] </w:t>
      </w:r>
      <w:r w:rsidRPr="002F3405">
        <w:rPr>
          <w:rStyle w:val="Incipit"/>
        </w:rPr>
        <w:t>Ego</w:t>
      </w:r>
      <w:r>
        <w:rPr>
          <w:lang w:val="it-IT"/>
        </w:rPr>
        <w:t xml:space="preserve"> </w:t>
      </w:r>
      <w:r w:rsidRPr="002F3405">
        <w:rPr>
          <w:rStyle w:val="Incipit"/>
        </w:rPr>
        <w:t>autem</w:t>
      </w:r>
      <w:r>
        <w:rPr>
          <w:lang w:val="it-IT"/>
        </w:rPr>
        <w:t xml:space="preserve"> per totum. EP </w:t>
      </w:r>
      <w:r w:rsidRPr="002F3405">
        <w:rPr>
          <w:rStyle w:val="Incipit"/>
        </w:rPr>
        <w:t>Beatus</w:t>
      </w:r>
      <w:r>
        <w:rPr>
          <w:lang w:val="it-IT"/>
        </w:rPr>
        <w:t xml:space="preserve"> </w:t>
      </w:r>
      <w:r w:rsidRPr="002F3405">
        <w:rPr>
          <w:rStyle w:val="Incipit"/>
        </w:rPr>
        <w:t>vir</w:t>
      </w:r>
      <w:r>
        <w:rPr>
          <w:lang w:val="it-IT"/>
        </w:rPr>
        <w:t xml:space="preserve"> </w:t>
      </w:r>
      <w:r w:rsidRPr="002F3405">
        <w:rPr>
          <w:rStyle w:val="Incipit"/>
        </w:rPr>
        <w:t>qui</w:t>
      </w:r>
      <w:r>
        <w:rPr>
          <w:lang w:val="it-IT"/>
        </w:rPr>
        <w:t xml:space="preserve"> </w:t>
      </w:r>
      <w:r w:rsidRPr="002F3405">
        <w:rPr>
          <w:rStyle w:val="Incipit"/>
        </w:rPr>
        <w:t>inventus</w:t>
      </w:r>
      <w:r>
        <w:rPr>
          <w:lang w:val="it-IT"/>
        </w:rPr>
        <w:t xml:space="preserve">. EV </w:t>
      </w:r>
      <w:r w:rsidRPr="002F3405">
        <w:rPr>
          <w:rStyle w:val="Incipit"/>
        </w:rPr>
        <w:t>Misit</w:t>
      </w:r>
      <w:r>
        <w:rPr>
          <w:lang w:val="it-IT"/>
        </w:rPr>
        <w:t xml:space="preserve"> </w:t>
      </w:r>
      <w:r w:rsidRPr="002F3405">
        <w:rPr>
          <w:rStyle w:val="Incipit"/>
        </w:rPr>
        <w:t>Iesus</w:t>
      </w:r>
      <w:r>
        <w:rPr>
          <w:lang w:val="it-IT"/>
        </w:rPr>
        <w:t xml:space="preserve"> </w:t>
      </w:r>
      <w:r w:rsidRPr="002F3405">
        <w:rPr>
          <w:rStyle w:val="Incipit"/>
        </w:rPr>
        <w:t>duodecim</w:t>
      </w:r>
      <w:r>
        <w:rPr>
          <w:lang w:val="it-IT"/>
        </w:rPr>
        <w:t xml:space="preserve"> </w:t>
      </w:r>
      <w:r w:rsidRPr="002F3405">
        <w:rPr>
          <w:rStyle w:val="Incipit"/>
        </w:rPr>
        <w:t>discipulos</w:t>
      </w:r>
      <w:r>
        <w:rPr>
          <w:lang w:val="it-IT"/>
        </w:rPr>
        <w:t>.</w:t>
      </w:r>
    </w:p>
    <w:p w:rsidR="00F3420D" w:rsidRDefault="009B16C4" w:rsidP="00AB2307">
      <w:pPr>
        <w:rPr>
          <w:lang w:val="it-IT"/>
        </w:rPr>
      </w:pPr>
      <w:r>
        <w:rPr>
          <w:lang w:val="it-IT"/>
        </w:rPr>
        <w:t>AD VESPERAS AN</w:t>
      </w:r>
      <w:r w:rsidR="00F3420D">
        <w:rPr>
          <w:lang w:val="it-IT"/>
        </w:rPr>
        <w:t xml:space="preserve"> </w:t>
      </w:r>
      <w:r w:rsidR="00F3420D" w:rsidRPr="002F3405">
        <w:rPr>
          <w:rStyle w:val="Incipit"/>
        </w:rPr>
        <w:t>In</w:t>
      </w:r>
      <w:r w:rsidR="00F3420D">
        <w:rPr>
          <w:lang w:val="it-IT"/>
        </w:rPr>
        <w:t xml:space="preserve"> </w:t>
      </w:r>
      <w:r w:rsidR="00F3420D" w:rsidRPr="002F3405">
        <w:rPr>
          <w:rStyle w:val="Incipit"/>
        </w:rPr>
        <w:t>patientia</w:t>
      </w:r>
      <w:r w:rsidR="00F3420D">
        <w:rPr>
          <w:lang w:val="it-IT"/>
        </w:rPr>
        <w:t xml:space="preserve"> </w:t>
      </w:r>
      <w:r w:rsidR="00F3420D" w:rsidRPr="002F3405">
        <w:rPr>
          <w:rStyle w:val="Incipit"/>
        </w:rPr>
        <w:t>vestra</w:t>
      </w:r>
      <w:r w:rsidR="00F3420D">
        <w:rPr>
          <w:lang w:val="it-IT"/>
        </w:rPr>
        <w:t xml:space="preserve">. PS </w:t>
      </w:r>
      <w:r w:rsidR="00F3420D" w:rsidRPr="002F3405">
        <w:rPr>
          <w:rStyle w:val="Incipit"/>
        </w:rPr>
        <w:t>Laudate</w:t>
      </w:r>
      <w:r w:rsidR="00F3420D">
        <w:rPr>
          <w:lang w:val="it-IT"/>
        </w:rPr>
        <w:t xml:space="preserve"> </w:t>
      </w:r>
      <w:r w:rsidR="00F3420D" w:rsidRPr="002F3405">
        <w:rPr>
          <w:rStyle w:val="Incipit"/>
        </w:rPr>
        <w:t>pueri</w:t>
      </w:r>
      <w:r w:rsidR="00F3420D">
        <w:rPr>
          <w:lang w:val="it-IT"/>
        </w:rPr>
        <w:t xml:space="preserve"> cum reliquis. CP </w:t>
      </w:r>
      <w:r w:rsidR="00F3420D" w:rsidRPr="002F3405">
        <w:rPr>
          <w:rStyle w:val="Incipit"/>
        </w:rPr>
        <w:t>Beatus</w:t>
      </w:r>
      <w:r w:rsidR="00F3420D">
        <w:rPr>
          <w:lang w:val="it-IT"/>
        </w:rPr>
        <w:t xml:space="preserve"> </w:t>
      </w:r>
      <w:r w:rsidR="00F3420D" w:rsidRPr="002F3405">
        <w:rPr>
          <w:rStyle w:val="Incipit"/>
        </w:rPr>
        <w:t>vir</w:t>
      </w:r>
      <w:r w:rsidR="00F3420D">
        <w:rPr>
          <w:lang w:val="it-IT"/>
        </w:rPr>
        <w:t xml:space="preserve">. RP </w:t>
      </w:r>
      <w:r w:rsidR="00F3420D" w:rsidRPr="002F3405">
        <w:rPr>
          <w:rStyle w:val="Incipit"/>
        </w:rPr>
        <w:t>Fuerunt</w:t>
      </w:r>
      <w:r w:rsidR="00F3420D">
        <w:rPr>
          <w:lang w:val="it-IT"/>
        </w:rPr>
        <w:t xml:space="preserve"> </w:t>
      </w:r>
      <w:r w:rsidR="00F3420D" w:rsidRPr="002F3405">
        <w:rPr>
          <w:rStyle w:val="Incipit"/>
        </w:rPr>
        <w:t>sine</w:t>
      </w:r>
      <w:r w:rsidR="00F3420D">
        <w:rPr>
          <w:lang w:val="it-IT"/>
        </w:rPr>
        <w:t xml:space="preserve"> </w:t>
      </w:r>
      <w:r w:rsidR="00F3420D" w:rsidRPr="002F3405">
        <w:rPr>
          <w:rStyle w:val="Incipit"/>
        </w:rPr>
        <w:t>querela</w:t>
      </w:r>
      <w:r w:rsidR="00F3420D">
        <w:rPr>
          <w:lang w:val="it-IT"/>
        </w:rPr>
        <w:t xml:space="preserve">. HY </w:t>
      </w:r>
      <w:r w:rsidR="00F3420D" w:rsidRPr="002F3405">
        <w:rPr>
          <w:rStyle w:val="Incipit"/>
        </w:rPr>
        <w:t>Exultet</w:t>
      </w:r>
      <w:r w:rsidR="00F3420D">
        <w:rPr>
          <w:lang w:val="it-IT"/>
        </w:rPr>
        <w:t xml:space="preserve"> </w:t>
      </w:r>
      <w:r w:rsidR="00F3420D" w:rsidRPr="002F3405">
        <w:rPr>
          <w:rStyle w:val="Incipit"/>
        </w:rPr>
        <w:t>caelum</w:t>
      </w:r>
      <w:r w:rsidR="00F3420D">
        <w:rPr>
          <w:lang w:val="it-IT"/>
        </w:rPr>
        <w:t xml:space="preserve">. OR </w:t>
      </w:r>
      <w:r w:rsidR="00F3420D" w:rsidRPr="00F340DA">
        <w:rPr>
          <w:rStyle w:val="Incipit"/>
        </w:rPr>
        <w:t>Quaesumus</w:t>
      </w:r>
      <w:r w:rsidR="00F3420D" w:rsidRPr="00A002FB">
        <w:t xml:space="preserve"> </w:t>
      </w:r>
      <w:r w:rsidR="00F3420D" w:rsidRPr="00F340DA">
        <w:rPr>
          <w:rStyle w:val="Incipit"/>
        </w:rPr>
        <w:t>omnipotens</w:t>
      </w:r>
      <w:r w:rsidR="00F3420D" w:rsidRPr="00A002FB">
        <w:t xml:space="preserve"> </w:t>
      </w:r>
      <w:r w:rsidR="00F3420D" w:rsidRPr="00F340DA">
        <w:rPr>
          <w:rStyle w:val="Incipit"/>
        </w:rPr>
        <w:t>deus</w:t>
      </w:r>
      <w:r w:rsidR="00F3420D" w:rsidRPr="00A002FB">
        <w:t xml:space="preserve"> </w:t>
      </w:r>
      <w:r w:rsidR="00F3420D" w:rsidRPr="00F340DA">
        <w:rPr>
          <w:rStyle w:val="Incipit"/>
        </w:rPr>
        <w:t>ut</w:t>
      </w:r>
      <w:r w:rsidR="00F3420D" w:rsidRPr="00A002FB">
        <w:t xml:space="preserve"> </w:t>
      </w:r>
      <w:r w:rsidR="00F3420D" w:rsidRPr="00F340DA">
        <w:rPr>
          <w:rStyle w:val="Incipit"/>
        </w:rPr>
        <w:t>beatus</w:t>
      </w:r>
      <w:r w:rsidR="00490811">
        <w:rPr>
          <w:lang w:val="it-IT"/>
        </w:rPr>
        <w:t>.</w:t>
      </w:r>
    </w:p>
    <w:p w:rsidR="00490811" w:rsidRDefault="00490811" w:rsidP="00AB2307">
      <w:pPr>
        <w:rPr>
          <w:lang w:val="it-IT"/>
        </w:rPr>
      </w:pPr>
      <w:r>
        <w:rPr>
          <w:lang w:val="it-IT"/>
        </w:rPr>
        <w:t xml:space="preserve">[AD MATUTINAS] INV </w:t>
      </w:r>
      <w:r w:rsidRPr="002F3405">
        <w:rPr>
          <w:rStyle w:val="Incipit"/>
        </w:rPr>
        <w:t>Regem</w:t>
      </w:r>
      <w:r>
        <w:rPr>
          <w:lang w:val="it-IT"/>
        </w:rPr>
        <w:t xml:space="preserve"> </w:t>
      </w:r>
      <w:r w:rsidRPr="002F3405">
        <w:rPr>
          <w:rStyle w:val="Incipit"/>
        </w:rPr>
        <w:t>apostolorum</w:t>
      </w:r>
      <w:r>
        <w:rPr>
          <w:lang w:val="it-IT"/>
        </w:rPr>
        <w:t>. Vita ipsius legitur. Cetera omnia de apostolis.</w:t>
      </w:r>
    </w:p>
    <w:p w:rsidR="00490811" w:rsidRDefault="00490811" w:rsidP="00AB2307">
      <w:pPr>
        <w:rPr>
          <w:lang w:val="it-IT"/>
        </w:rPr>
      </w:pPr>
      <w:r>
        <w:rPr>
          <w:lang w:val="it-IT"/>
        </w:rPr>
        <w:t xml:space="preserve">IN TERTIO NOCTURNO AN </w:t>
      </w:r>
      <w:r w:rsidRPr="00F340DA">
        <w:rPr>
          <w:rStyle w:val="Incipit"/>
        </w:rPr>
        <w:t>Exultabuntur</w:t>
      </w:r>
      <w:r w:rsidRPr="00A002FB">
        <w:t xml:space="preserve"> </w:t>
      </w:r>
      <w:r w:rsidRPr="00F340DA">
        <w:rPr>
          <w:rStyle w:val="Incipit"/>
        </w:rPr>
        <w:t>cornua</w:t>
      </w:r>
      <w:r w:rsidRPr="00A002FB">
        <w:t xml:space="preserve"> </w:t>
      </w:r>
      <w:r w:rsidRPr="00F340DA">
        <w:rPr>
          <w:rStyle w:val="Incipit"/>
        </w:rPr>
        <w:t>iusti</w:t>
      </w:r>
      <w:r w:rsidRPr="00A002FB">
        <w:t xml:space="preserve"> </w:t>
      </w:r>
      <w:r w:rsidRPr="00F340DA">
        <w:rPr>
          <w:rStyle w:val="Incipit"/>
        </w:rPr>
        <w:t>in</w:t>
      </w:r>
      <w:r w:rsidRPr="00A002FB">
        <w:t xml:space="preserve"> </w:t>
      </w:r>
      <w:r w:rsidRPr="00F340DA">
        <w:rPr>
          <w:rStyle w:val="Incipit"/>
        </w:rPr>
        <w:t>aeternum</w:t>
      </w:r>
      <w:r>
        <w:rPr>
          <w:lang w:val="it-IT"/>
        </w:rPr>
        <w:t xml:space="preserve">. PS </w:t>
      </w:r>
      <w:r w:rsidRPr="002F3405">
        <w:rPr>
          <w:rStyle w:val="Incipit"/>
        </w:rPr>
        <w:t>Confitebimur</w:t>
      </w:r>
      <w:r>
        <w:rPr>
          <w:lang w:val="it-IT"/>
        </w:rPr>
        <w:t xml:space="preserve">. AN </w:t>
      </w:r>
      <w:r w:rsidRPr="002F3405">
        <w:rPr>
          <w:rStyle w:val="Incipit"/>
        </w:rPr>
        <w:t>Non</w:t>
      </w:r>
      <w:r>
        <w:rPr>
          <w:lang w:val="it-IT"/>
        </w:rPr>
        <w:t xml:space="preserve"> </w:t>
      </w:r>
      <w:r w:rsidRPr="002F3405">
        <w:rPr>
          <w:rStyle w:val="Incipit"/>
        </w:rPr>
        <w:t>vos</w:t>
      </w:r>
      <w:r>
        <w:rPr>
          <w:lang w:val="it-IT"/>
        </w:rPr>
        <w:t xml:space="preserve"> </w:t>
      </w:r>
      <w:r w:rsidRPr="002F3405">
        <w:rPr>
          <w:rStyle w:val="Incipit"/>
        </w:rPr>
        <w:t>me</w:t>
      </w:r>
      <w:r>
        <w:rPr>
          <w:lang w:val="it-IT"/>
        </w:rPr>
        <w:t xml:space="preserve">. PS </w:t>
      </w:r>
      <w:r w:rsidRPr="002F3405">
        <w:rPr>
          <w:rStyle w:val="Incipit"/>
        </w:rPr>
        <w:t>Dominus</w:t>
      </w:r>
      <w:r>
        <w:rPr>
          <w:lang w:val="it-IT"/>
        </w:rPr>
        <w:t xml:space="preserve"> </w:t>
      </w:r>
      <w:r w:rsidRPr="002F3405">
        <w:rPr>
          <w:rStyle w:val="Incipit"/>
        </w:rPr>
        <w:t>regnavit</w:t>
      </w:r>
      <w:r>
        <w:rPr>
          <w:lang w:val="it-IT"/>
        </w:rPr>
        <w:t xml:space="preserve"> </w:t>
      </w:r>
      <w:r w:rsidRPr="002F3405">
        <w:rPr>
          <w:rStyle w:val="Incipit"/>
        </w:rPr>
        <w:t>exultet</w:t>
      </w:r>
      <w:r>
        <w:rPr>
          <w:lang w:val="it-IT"/>
        </w:rPr>
        <w:t xml:space="preserve">. AN </w:t>
      </w:r>
      <w:r w:rsidRPr="00F340DA">
        <w:rPr>
          <w:rStyle w:val="Incipit"/>
        </w:rPr>
        <w:t>Custodiebant</w:t>
      </w:r>
      <w:r w:rsidRPr="00A002FB">
        <w:t xml:space="preserve"> </w:t>
      </w:r>
      <w:r w:rsidRPr="00F340DA">
        <w:rPr>
          <w:rStyle w:val="Incipit"/>
        </w:rPr>
        <w:t>testimonia</w:t>
      </w:r>
      <w:r w:rsidRPr="00A002FB">
        <w:t xml:space="preserve"> </w:t>
      </w:r>
      <w:r w:rsidRPr="00F340DA">
        <w:rPr>
          <w:rStyle w:val="Incipit"/>
        </w:rPr>
        <w:t>eius</w:t>
      </w:r>
      <w:r w:rsidRPr="00A002FB">
        <w:t xml:space="preserve"> </w:t>
      </w:r>
      <w:r w:rsidRPr="00F340DA">
        <w:rPr>
          <w:rStyle w:val="Incipit"/>
        </w:rPr>
        <w:t>et</w:t>
      </w:r>
      <w:r w:rsidRPr="00A002FB">
        <w:t xml:space="preserve"> </w:t>
      </w:r>
      <w:r w:rsidRPr="00F340DA">
        <w:rPr>
          <w:rStyle w:val="Incipit"/>
        </w:rPr>
        <w:t>praecepta</w:t>
      </w:r>
      <w:r w:rsidRPr="00A002FB">
        <w:t xml:space="preserve"> </w:t>
      </w:r>
      <w:r w:rsidRPr="00F340DA">
        <w:rPr>
          <w:rStyle w:val="Incipit"/>
        </w:rPr>
        <w:t>eius</w:t>
      </w:r>
      <w:r>
        <w:rPr>
          <w:lang w:val="it-IT"/>
        </w:rPr>
        <w:t xml:space="preserve"> </w:t>
      </w:r>
      <w:r w:rsidRPr="002F3405">
        <w:rPr>
          <w:rStyle w:val="Incipit"/>
        </w:rPr>
        <w:t>in</w:t>
      </w:r>
      <w:r>
        <w:rPr>
          <w:lang w:val="it-IT"/>
        </w:rPr>
        <w:t xml:space="preserve"> </w:t>
      </w:r>
      <w:r w:rsidRPr="002F3405">
        <w:rPr>
          <w:rStyle w:val="Incipit"/>
        </w:rPr>
        <w:t>aeternum</w:t>
      </w:r>
      <w:r>
        <w:rPr>
          <w:lang w:val="it-IT"/>
        </w:rPr>
        <w:t xml:space="preserve">. PS </w:t>
      </w:r>
      <w:r w:rsidRPr="002F3405">
        <w:rPr>
          <w:rStyle w:val="Incipit"/>
        </w:rPr>
        <w:t>Dominus</w:t>
      </w:r>
      <w:r>
        <w:rPr>
          <w:lang w:val="it-IT"/>
        </w:rPr>
        <w:t xml:space="preserve"> </w:t>
      </w:r>
      <w:r w:rsidRPr="002F3405">
        <w:rPr>
          <w:rStyle w:val="Incipit"/>
        </w:rPr>
        <w:t>regnavit</w:t>
      </w:r>
      <w:r>
        <w:rPr>
          <w:lang w:val="it-IT"/>
        </w:rPr>
        <w:t xml:space="preserve"> </w:t>
      </w:r>
      <w:r w:rsidRPr="002F3405">
        <w:rPr>
          <w:rStyle w:val="Incipit"/>
        </w:rPr>
        <w:t>irascantur</w:t>
      </w:r>
      <w:r>
        <w:rPr>
          <w:lang w:val="it-IT"/>
        </w:rPr>
        <w:t>.</w:t>
      </w:r>
      <w:r w:rsidR="00837F14">
        <w:rPr>
          <w:lang w:val="it-IT"/>
        </w:rPr>
        <w:t xml:space="preserve"> EV </w:t>
      </w:r>
      <w:r w:rsidR="00837F14" w:rsidRPr="002F3405">
        <w:rPr>
          <w:rStyle w:val="Incipit"/>
        </w:rPr>
        <w:t>Confiteor</w:t>
      </w:r>
      <w:r w:rsidR="00837F14">
        <w:rPr>
          <w:lang w:val="it-IT"/>
        </w:rPr>
        <w:t xml:space="preserve"> </w:t>
      </w:r>
      <w:r w:rsidR="00837F14" w:rsidRPr="002F3405">
        <w:rPr>
          <w:rStyle w:val="Incipit"/>
        </w:rPr>
        <w:t>tibi</w:t>
      </w:r>
      <w:r w:rsidR="00837F14">
        <w:rPr>
          <w:lang w:val="it-IT"/>
        </w:rPr>
        <w:t xml:space="preserve"> </w:t>
      </w:r>
      <w:r w:rsidR="00837F14" w:rsidRPr="002F3405">
        <w:rPr>
          <w:rStyle w:val="Incipit"/>
        </w:rPr>
        <w:t>domine</w:t>
      </w:r>
      <w:r w:rsidR="00837F14">
        <w:rPr>
          <w:lang w:val="it-IT"/>
        </w:rPr>
        <w:t xml:space="preserve"> </w:t>
      </w:r>
      <w:r w:rsidR="00837F14" w:rsidRPr="002F3405">
        <w:rPr>
          <w:rStyle w:val="Incipit"/>
        </w:rPr>
        <w:t>pater</w:t>
      </w:r>
      <w:r w:rsidR="00837F14" w:rsidRPr="00641A8D">
        <w:t>.</w:t>
      </w:r>
      <w:r w:rsidR="00837F14">
        <w:rPr>
          <w:lang w:val="it-IT"/>
        </w:rPr>
        <w:t xml:space="preserve"> [TD] </w:t>
      </w:r>
      <w:r w:rsidR="00837F14" w:rsidRPr="002F3405">
        <w:rPr>
          <w:rStyle w:val="Incipit"/>
        </w:rPr>
        <w:t>Te</w:t>
      </w:r>
      <w:r w:rsidR="00837F14">
        <w:rPr>
          <w:lang w:val="it-IT"/>
        </w:rPr>
        <w:t xml:space="preserve"> </w:t>
      </w:r>
      <w:r w:rsidR="00837F14" w:rsidRPr="002F3405">
        <w:rPr>
          <w:rStyle w:val="Incipit"/>
        </w:rPr>
        <w:t>deum</w:t>
      </w:r>
      <w:r w:rsidR="00837F14">
        <w:rPr>
          <w:lang w:val="it-IT"/>
        </w:rPr>
        <w:t xml:space="preserve"> </w:t>
      </w:r>
      <w:r w:rsidR="00837F14" w:rsidRPr="002F3405">
        <w:rPr>
          <w:rStyle w:val="Incipit"/>
        </w:rPr>
        <w:t>laudamus</w:t>
      </w:r>
      <w:r w:rsidR="00837F14">
        <w:rPr>
          <w:lang w:val="it-IT"/>
        </w:rPr>
        <w:t xml:space="preserve"> dicitur.</w:t>
      </w:r>
    </w:p>
    <w:p w:rsidR="00837F14" w:rsidRDefault="00837F14" w:rsidP="00AB2307">
      <w:pPr>
        <w:rPr>
          <w:lang w:val="it-IT"/>
        </w:rPr>
      </w:pPr>
      <w:r>
        <w:rPr>
          <w:lang w:val="it-IT"/>
        </w:rPr>
        <w:t xml:space="preserve">AD LAUDES AN </w:t>
      </w:r>
      <w:r w:rsidRPr="002F3405">
        <w:rPr>
          <w:rStyle w:val="Incipit"/>
        </w:rPr>
        <w:t>Hoc</w:t>
      </w:r>
      <w:r>
        <w:rPr>
          <w:lang w:val="it-IT"/>
        </w:rPr>
        <w:t xml:space="preserve"> </w:t>
      </w:r>
      <w:r w:rsidRPr="002F3405">
        <w:rPr>
          <w:rStyle w:val="Incipit"/>
        </w:rPr>
        <w:t>est</w:t>
      </w:r>
      <w:r>
        <w:rPr>
          <w:lang w:val="it-IT"/>
        </w:rPr>
        <w:t xml:space="preserve"> </w:t>
      </w:r>
      <w:r w:rsidRPr="002F3405">
        <w:rPr>
          <w:rStyle w:val="Incipit"/>
        </w:rPr>
        <w:t>praeceptum</w:t>
      </w:r>
      <w:r>
        <w:rPr>
          <w:lang w:val="it-IT"/>
        </w:rPr>
        <w:t xml:space="preserve"> sola tantum. CP </w:t>
      </w:r>
      <w:r w:rsidRPr="002F3405">
        <w:rPr>
          <w:rStyle w:val="Incipit"/>
        </w:rPr>
        <w:t>Surgens</w:t>
      </w:r>
      <w:r>
        <w:rPr>
          <w:lang w:val="it-IT"/>
        </w:rPr>
        <w:t xml:space="preserve"> </w:t>
      </w:r>
      <w:r w:rsidRPr="002F3405">
        <w:rPr>
          <w:rStyle w:val="Incipit"/>
        </w:rPr>
        <w:t>Petrus</w:t>
      </w:r>
      <w:r>
        <w:rPr>
          <w:lang w:val="it-IT"/>
        </w:rPr>
        <w:t xml:space="preserve">. AB </w:t>
      </w:r>
      <w:r w:rsidRPr="002F3405">
        <w:rPr>
          <w:rStyle w:val="Incipit"/>
        </w:rPr>
        <w:t>Tradent</w:t>
      </w:r>
      <w:r>
        <w:rPr>
          <w:lang w:val="it-IT"/>
        </w:rPr>
        <w:t xml:space="preserve"> </w:t>
      </w:r>
      <w:r w:rsidRPr="002F3405">
        <w:rPr>
          <w:rStyle w:val="Incipit"/>
        </w:rPr>
        <w:t>enim</w:t>
      </w:r>
      <w:r>
        <w:rPr>
          <w:lang w:val="it-IT"/>
        </w:rPr>
        <w:t xml:space="preserve"> </w:t>
      </w:r>
      <w:r w:rsidRPr="002F3405">
        <w:rPr>
          <w:rStyle w:val="Incipit"/>
        </w:rPr>
        <w:t>vos</w:t>
      </w:r>
      <w:r>
        <w:rPr>
          <w:lang w:val="it-IT"/>
        </w:rPr>
        <w:t xml:space="preserve">. OR </w:t>
      </w:r>
      <w:r w:rsidRPr="002F3405">
        <w:rPr>
          <w:rStyle w:val="Incipit"/>
        </w:rPr>
        <w:t>Deus</w:t>
      </w:r>
      <w:r>
        <w:rPr>
          <w:lang w:val="it-IT"/>
        </w:rPr>
        <w:t xml:space="preserve"> </w:t>
      </w:r>
      <w:r w:rsidRPr="002F3405">
        <w:rPr>
          <w:rStyle w:val="Incipit"/>
        </w:rPr>
        <w:t>qui</w:t>
      </w:r>
      <w:r>
        <w:rPr>
          <w:lang w:val="it-IT"/>
        </w:rPr>
        <w:t xml:space="preserve"> </w:t>
      </w:r>
      <w:r w:rsidRPr="002F3405">
        <w:rPr>
          <w:rStyle w:val="Incipit"/>
        </w:rPr>
        <w:t>beatum</w:t>
      </w:r>
      <w:r>
        <w:rPr>
          <w:lang w:val="it-IT"/>
        </w:rPr>
        <w:t xml:space="preserve"> </w:t>
      </w:r>
      <w:r w:rsidRPr="002F3405">
        <w:rPr>
          <w:rStyle w:val="Incipit"/>
        </w:rPr>
        <w:t>Matthiam</w:t>
      </w:r>
      <w:r>
        <w:rPr>
          <w:lang w:val="it-IT"/>
        </w:rPr>
        <w:t>. Si in quadragesima evenerit antiphona et collecta de feria dicatur.</w:t>
      </w:r>
    </w:p>
    <w:p w:rsidR="00837F14" w:rsidRDefault="00026DEA" w:rsidP="00AB2307">
      <w:pPr>
        <w:rPr>
          <w:lang w:val="it-IT"/>
        </w:rPr>
      </w:pPr>
      <w:r>
        <w:rPr>
          <w:lang w:val="it-IT"/>
        </w:rPr>
        <w:t>IN DIE SANCTO AD MI</w:t>
      </w:r>
      <w:r w:rsidR="00837F14">
        <w:rPr>
          <w:lang w:val="it-IT"/>
        </w:rPr>
        <w:t xml:space="preserve">SSAM [IN] </w:t>
      </w:r>
      <w:r w:rsidR="00837F14" w:rsidRPr="002F3405">
        <w:rPr>
          <w:rStyle w:val="Incipit"/>
        </w:rPr>
        <w:t>Mihi</w:t>
      </w:r>
      <w:r w:rsidR="00837F14">
        <w:rPr>
          <w:lang w:val="it-IT"/>
        </w:rPr>
        <w:t xml:space="preserve"> </w:t>
      </w:r>
      <w:r w:rsidR="00837F14" w:rsidRPr="002F3405">
        <w:rPr>
          <w:rStyle w:val="Incipit"/>
        </w:rPr>
        <w:t>autem</w:t>
      </w:r>
      <w:r w:rsidR="00837F14">
        <w:rPr>
          <w:lang w:val="it-IT"/>
        </w:rPr>
        <w:t xml:space="preserve"> per totum. EP </w:t>
      </w:r>
      <w:r w:rsidR="00837F14" w:rsidRPr="00925327">
        <w:rPr>
          <w:rStyle w:val="Incipit"/>
        </w:rPr>
        <w:t>Surgens</w:t>
      </w:r>
      <w:r w:rsidR="00837F14">
        <w:rPr>
          <w:lang w:val="it-IT"/>
        </w:rPr>
        <w:t xml:space="preserve"> </w:t>
      </w:r>
      <w:r w:rsidR="002F3405" w:rsidRPr="00925327">
        <w:rPr>
          <w:rStyle w:val="Incipit"/>
        </w:rPr>
        <w:t>Petrus</w:t>
      </w:r>
      <w:r w:rsidR="00DE6B8F">
        <w:rPr>
          <w:lang w:val="it-IT"/>
        </w:rPr>
        <w:t>. TR</w:t>
      </w:r>
      <w:r w:rsidR="00837F14">
        <w:rPr>
          <w:lang w:val="it-IT"/>
        </w:rPr>
        <w:t xml:space="preserve"> </w:t>
      </w:r>
      <w:r w:rsidR="00837F14" w:rsidRPr="00925327">
        <w:rPr>
          <w:rStyle w:val="Incipit"/>
        </w:rPr>
        <w:t>Qui</w:t>
      </w:r>
      <w:r w:rsidR="00837F14">
        <w:rPr>
          <w:lang w:val="it-IT"/>
        </w:rPr>
        <w:t xml:space="preserve"> </w:t>
      </w:r>
      <w:r w:rsidR="00837F14" w:rsidRPr="00925327">
        <w:rPr>
          <w:rStyle w:val="Incipit"/>
        </w:rPr>
        <w:t>seminant</w:t>
      </w:r>
      <w:r w:rsidR="00837F14">
        <w:rPr>
          <w:lang w:val="it-IT"/>
        </w:rPr>
        <w:t xml:space="preserve">. EV </w:t>
      </w:r>
      <w:r w:rsidR="00837F14" w:rsidRPr="00925327">
        <w:rPr>
          <w:rStyle w:val="Incipit"/>
        </w:rPr>
        <w:t>Confiteor</w:t>
      </w:r>
      <w:r w:rsidR="00837F14">
        <w:rPr>
          <w:lang w:val="it-IT"/>
        </w:rPr>
        <w:t xml:space="preserve"> </w:t>
      </w:r>
      <w:r w:rsidR="00837F14" w:rsidRPr="00925327">
        <w:rPr>
          <w:rStyle w:val="Incipit"/>
        </w:rPr>
        <w:t>tibi</w:t>
      </w:r>
      <w:r w:rsidR="00837F14">
        <w:rPr>
          <w:lang w:val="it-IT"/>
        </w:rPr>
        <w:t>. Require in quinta dominica post epiphaniam. Praefatio de apostolis.</w:t>
      </w:r>
    </w:p>
    <w:p w:rsidR="00837F14" w:rsidRDefault="00837F14" w:rsidP="00AB2307">
      <w:pPr>
        <w:rPr>
          <w:lang w:val="it-IT"/>
        </w:rPr>
      </w:pPr>
      <w:r>
        <w:rPr>
          <w:lang w:val="it-IT"/>
        </w:rPr>
        <w:t xml:space="preserve">IN SECUNDA VESPERA AN </w:t>
      </w:r>
      <w:r w:rsidRPr="00925327">
        <w:rPr>
          <w:rStyle w:val="Incipit"/>
        </w:rPr>
        <w:t>Iuravit</w:t>
      </w:r>
      <w:r>
        <w:rPr>
          <w:lang w:val="it-IT"/>
        </w:rPr>
        <w:t xml:space="preserve"> </w:t>
      </w:r>
      <w:r w:rsidRPr="00925327">
        <w:rPr>
          <w:rStyle w:val="Incipit"/>
        </w:rPr>
        <w:t>dominus</w:t>
      </w:r>
      <w:r>
        <w:rPr>
          <w:lang w:val="it-IT"/>
        </w:rPr>
        <w:t xml:space="preserve"> cum reliquis. AM </w:t>
      </w:r>
      <w:r w:rsidRPr="00925327">
        <w:rPr>
          <w:rStyle w:val="Incipit"/>
        </w:rPr>
        <w:t>Beati</w:t>
      </w:r>
      <w:r>
        <w:rPr>
          <w:lang w:val="it-IT"/>
        </w:rPr>
        <w:t xml:space="preserve"> </w:t>
      </w:r>
      <w:r w:rsidRPr="00925327">
        <w:rPr>
          <w:rStyle w:val="Incipit"/>
        </w:rPr>
        <w:t>eritis</w:t>
      </w:r>
      <w:r>
        <w:rPr>
          <w:lang w:val="it-IT"/>
        </w:rPr>
        <w:t>.</w:t>
      </w:r>
    </w:p>
    <w:p w:rsidR="00837F14" w:rsidRDefault="00837F14" w:rsidP="00AB2307">
      <w:pPr>
        <w:rPr>
          <w:lang w:val="it-IT"/>
        </w:rPr>
      </w:pPr>
    </w:p>
    <w:p w:rsidR="00837F14" w:rsidRDefault="00DE16F8" w:rsidP="00837F14">
      <w:pPr>
        <w:pStyle w:val="berschrift1"/>
        <w:rPr>
          <w:lang w:val="it-IT"/>
        </w:rPr>
      </w:pPr>
      <w:r>
        <w:rPr>
          <w:lang w:val="it-IT"/>
        </w:rPr>
        <w:t>KOMMENTAR</w:t>
      </w:r>
    </w:p>
    <w:p w:rsidR="00837F14" w:rsidRDefault="00837F14" w:rsidP="00837F14">
      <w:pPr>
        <w:rPr>
          <w:lang w:val="it-IT"/>
        </w:rPr>
      </w:pPr>
      <w:r>
        <w:rPr>
          <w:lang w:val="it-IT"/>
        </w:rPr>
        <w:t>Dedicationes vero ecclesiarum agimus sicut</w:t>
      </w:r>
      <w:r w:rsidR="00CB62FC">
        <w:rPr>
          <w:lang w:val="it-IT"/>
        </w:rPr>
        <w:t xml:space="preserve"> extra septuagesimam praeter [VAR</w:t>
      </w:r>
      <w:r>
        <w:rPr>
          <w:lang w:val="it-IT"/>
        </w:rPr>
        <w:t xml:space="preserve">] </w:t>
      </w:r>
      <w:r w:rsidRPr="00925327">
        <w:rPr>
          <w:rStyle w:val="Incipit"/>
        </w:rPr>
        <w:t>Alleluia</w:t>
      </w:r>
      <w:r>
        <w:rPr>
          <w:lang w:val="it-IT"/>
        </w:rPr>
        <w:t xml:space="preserve"> et sequentiam. </w:t>
      </w:r>
      <w:r w:rsidRPr="00925327">
        <w:rPr>
          <w:rStyle w:val="Funktion"/>
        </w:rPr>
        <w:t>Ministri</w:t>
      </w:r>
      <w:r>
        <w:rPr>
          <w:lang w:val="it-IT"/>
        </w:rPr>
        <w:t xml:space="preserve"> etiam vestibus sollemnibus induantur.</w:t>
      </w:r>
    </w:p>
    <w:p w:rsidR="00925327" w:rsidRDefault="00026FCE" w:rsidP="00925327">
      <w:pPr>
        <w:pStyle w:val="berschrift1"/>
        <w:rPr>
          <w:lang w:val="it-IT"/>
        </w:rPr>
      </w:pPr>
      <w:r>
        <w:rPr>
          <w:lang w:val="it-IT"/>
        </w:rPr>
        <w:lastRenderedPageBreak/>
        <w:t>WALBURGAE VIRGINIS</w:t>
      </w:r>
    </w:p>
    <w:p w:rsidR="00925327" w:rsidRDefault="00CB62FC" w:rsidP="00925327">
      <w:pPr>
        <w:rPr>
          <w:lang w:val="it-IT"/>
        </w:rPr>
      </w:pPr>
      <w:r>
        <w:rPr>
          <w:lang w:val="it-IT"/>
        </w:rPr>
        <w:t>i</w:t>
      </w:r>
      <w:r w:rsidR="00925327">
        <w:rPr>
          <w:lang w:val="it-IT"/>
        </w:rPr>
        <w:t xml:space="preserve">n suffragio AC </w:t>
      </w:r>
      <w:r w:rsidR="00925327" w:rsidRPr="00925327">
        <w:rPr>
          <w:rStyle w:val="Incipit"/>
        </w:rPr>
        <w:t>Simile</w:t>
      </w:r>
      <w:r w:rsidR="00925327">
        <w:rPr>
          <w:lang w:val="it-IT"/>
        </w:rPr>
        <w:t xml:space="preserve"> </w:t>
      </w:r>
      <w:r w:rsidR="00925327" w:rsidRPr="00925327">
        <w:rPr>
          <w:rStyle w:val="Incipit"/>
        </w:rPr>
        <w:t>est</w:t>
      </w:r>
      <w:r w:rsidR="00925327">
        <w:rPr>
          <w:lang w:val="it-IT"/>
        </w:rPr>
        <w:t xml:space="preserve"> </w:t>
      </w:r>
      <w:r w:rsidR="00925327" w:rsidRPr="00925327">
        <w:rPr>
          <w:rStyle w:val="Incipit"/>
        </w:rPr>
        <w:t>regnum</w:t>
      </w:r>
      <w:r w:rsidR="00925327">
        <w:rPr>
          <w:lang w:val="it-IT"/>
        </w:rPr>
        <w:t xml:space="preserve"> </w:t>
      </w:r>
      <w:r w:rsidR="00925327" w:rsidRPr="00925327">
        <w:rPr>
          <w:rStyle w:val="Incipit"/>
        </w:rPr>
        <w:t>caelorum</w:t>
      </w:r>
      <w:r w:rsidR="00925327">
        <w:rPr>
          <w:lang w:val="it-IT"/>
        </w:rPr>
        <w:t>. OR</w:t>
      </w:r>
      <w:r w:rsidR="003F10BC">
        <w:rPr>
          <w:lang w:val="it-IT"/>
        </w:rPr>
        <w:t>C</w:t>
      </w:r>
      <w:r w:rsidR="00925327">
        <w:rPr>
          <w:lang w:val="it-IT"/>
        </w:rPr>
        <w:t xml:space="preserve"> </w:t>
      </w:r>
      <w:r w:rsidR="00925327" w:rsidRPr="00925327">
        <w:rPr>
          <w:rStyle w:val="Incipit"/>
        </w:rPr>
        <w:t>Deus</w:t>
      </w:r>
      <w:r w:rsidR="00925327">
        <w:rPr>
          <w:lang w:val="it-IT"/>
        </w:rPr>
        <w:t xml:space="preserve"> </w:t>
      </w:r>
      <w:r w:rsidR="00925327" w:rsidRPr="00925327">
        <w:rPr>
          <w:rStyle w:val="Incipit"/>
        </w:rPr>
        <w:t>qui</w:t>
      </w:r>
      <w:r w:rsidR="00925327">
        <w:rPr>
          <w:lang w:val="it-IT"/>
        </w:rPr>
        <w:t xml:space="preserve"> </w:t>
      </w:r>
      <w:r w:rsidR="00925327" w:rsidRPr="00925327">
        <w:rPr>
          <w:rStyle w:val="Incipit"/>
        </w:rPr>
        <w:t>nos</w:t>
      </w:r>
      <w:r w:rsidR="00925327">
        <w:rPr>
          <w:lang w:val="it-IT"/>
        </w:rPr>
        <w:t>.</w:t>
      </w:r>
    </w:p>
    <w:p w:rsidR="00925327" w:rsidRDefault="00026FCE" w:rsidP="00925327">
      <w:pPr>
        <w:pStyle w:val="berschrift1"/>
        <w:rPr>
          <w:lang w:val="it-IT"/>
        </w:rPr>
      </w:pPr>
      <w:r>
        <w:rPr>
          <w:lang w:val="it-IT"/>
        </w:rPr>
        <w:t>PERPETUAE ET FELICITATIS</w:t>
      </w:r>
    </w:p>
    <w:p w:rsidR="00925327" w:rsidRDefault="00CB62FC" w:rsidP="00925327">
      <w:pPr>
        <w:rPr>
          <w:lang w:val="it-IT"/>
        </w:rPr>
      </w:pPr>
      <w:r>
        <w:rPr>
          <w:lang w:val="it-IT"/>
        </w:rPr>
        <w:t>i</w:t>
      </w:r>
      <w:r w:rsidR="00925327">
        <w:rPr>
          <w:lang w:val="it-IT"/>
        </w:rPr>
        <w:t xml:space="preserve">n suffragio AC </w:t>
      </w:r>
      <w:r w:rsidR="00925327" w:rsidRPr="00925327">
        <w:rPr>
          <w:rStyle w:val="Incipit"/>
        </w:rPr>
        <w:t>Absterget</w:t>
      </w:r>
      <w:r w:rsidR="00925327">
        <w:rPr>
          <w:lang w:val="it-IT"/>
        </w:rPr>
        <w:t xml:space="preserve"> </w:t>
      </w:r>
      <w:r w:rsidR="00925327" w:rsidRPr="00925327">
        <w:rPr>
          <w:rStyle w:val="Incipit"/>
        </w:rPr>
        <w:t>deus</w:t>
      </w:r>
      <w:r w:rsidR="00925327">
        <w:rPr>
          <w:lang w:val="it-IT"/>
        </w:rPr>
        <w:t xml:space="preserve">. </w:t>
      </w:r>
      <w:r w:rsidR="008418BA">
        <w:rPr>
          <w:lang w:val="it-IT"/>
        </w:rPr>
        <w:t>CL</w:t>
      </w:r>
      <w:r w:rsidR="003F10BC">
        <w:rPr>
          <w:lang w:val="it-IT"/>
        </w:rPr>
        <w:t>C</w:t>
      </w:r>
      <w:r w:rsidR="00925327">
        <w:rPr>
          <w:lang w:val="it-IT"/>
        </w:rPr>
        <w:t>OR</w:t>
      </w:r>
      <w:r w:rsidR="003F10BC">
        <w:rPr>
          <w:lang w:val="it-IT"/>
        </w:rPr>
        <w:t>C</w:t>
      </w:r>
      <w:r w:rsidR="00925327">
        <w:rPr>
          <w:lang w:val="it-IT"/>
        </w:rPr>
        <w:t xml:space="preserve"> </w:t>
      </w:r>
      <w:r w:rsidR="00925327" w:rsidRPr="00925327">
        <w:rPr>
          <w:rStyle w:val="Incipit"/>
        </w:rPr>
        <w:t>Da</w:t>
      </w:r>
      <w:r w:rsidR="00925327">
        <w:rPr>
          <w:lang w:val="it-IT"/>
        </w:rPr>
        <w:t xml:space="preserve"> </w:t>
      </w:r>
      <w:r w:rsidR="00925327" w:rsidRPr="00925327">
        <w:rPr>
          <w:rStyle w:val="Incipit"/>
        </w:rPr>
        <w:t>nobis</w:t>
      </w:r>
      <w:r w:rsidR="00925327">
        <w:rPr>
          <w:lang w:val="it-IT"/>
        </w:rPr>
        <w:t xml:space="preserve"> </w:t>
      </w:r>
      <w:r w:rsidR="00925327" w:rsidRPr="00925327">
        <w:rPr>
          <w:rStyle w:val="Incipit"/>
        </w:rPr>
        <w:t>domine</w:t>
      </w:r>
      <w:r w:rsidR="00925327">
        <w:rPr>
          <w:lang w:val="it-IT"/>
        </w:rPr>
        <w:t>.</w:t>
      </w:r>
    </w:p>
    <w:p w:rsidR="00925327" w:rsidRDefault="00026FCE" w:rsidP="00925327">
      <w:pPr>
        <w:pStyle w:val="berschrift1"/>
        <w:rPr>
          <w:lang w:val="it-IT"/>
        </w:rPr>
      </w:pPr>
      <w:r>
        <w:rPr>
          <w:lang w:val="it-IT"/>
        </w:rPr>
        <w:t>GREGORII PAPAE</w:t>
      </w:r>
    </w:p>
    <w:p w:rsidR="00925327" w:rsidRDefault="00925327" w:rsidP="00925327">
      <w:pPr>
        <w:rPr>
          <w:lang w:val="it-IT"/>
        </w:rPr>
      </w:pPr>
      <w:r>
        <w:rPr>
          <w:lang w:val="it-IT"/>
        </w:rPr>
        <w:t xml:space="preserve">AD VESPERAS AN </w:t>
      </w:r>
      <w:r w:rsidRPr="00236A9A">
        <w:rPr>
          <w:rStyle w:val="Incipit"/>
        </w:rPr>
        <w:t>O</w:t>
      </w:r>
      <w:r>
        <w:rPr>
          <w:lang w:val="it-IT"/>
        </w:rPr>
        <w:t xml:space="preserve"> </w:t>
      </w:r>
      <w:r w:rsidRPr="00236A9A">
        <w:rPr>
          <w:rStyle w:val="Incipit"/>
        </w:rPr>
        <w:t>Gregori</w:t>
      </w:r>
      <w:r>
        <w:rPr>
          <w:lang w:val="it-IT"/>
        </w:rPr>
        <w:t xml:space="preserve">. PS </w:t>
      </w:r>
      <w:r w:rsidRPr="00236A9A">
        <w:rPr>
          <w:rStyle w:val="Incipit"/>
        </w:rPr>
        <w:t>Laudate</w:t>
      </w:r>
      <w:r>
        <w:rPr>
          <w:lang w:val="it-IT"/>
        </w:rPr>
        <w:t xml:space="preserve"> </w:t>
      </w:r>
      <w:r w:rsidRPr="00236A9A">
        <w:rPr>
          <w:rStyle w:val="Incipit"/>
        </w:rPr>
        <w:t>pueri</w:t>
      </w:r>
      <w:r>
        <w:rPr>
          <w:lang w:val="it-IT"/>
        </w:rPr>
        <w:t xml:space="preserve"> cum reliquis. CP </w:t>
      </w:r>
      <w:r w:rsidRPr="00236A9A">
        <w:rPr>
          <w:rStyle w:val="Incipit"/>
        </w:rPr>
        <w:t>Talis</w:t>
      </w:r>
      <w:r>
        <w:rPr>
          <w:lang w:val="it-IT"/>
        </w:rPr>
        <w:t xml:space="preserve"> </w:t>
      </w:r>
      <w:r w:rsidRPr="00236A9A">
        <w:rPr>
          <w:rStyle w:val="Incipit"/>
        </w:rPr>
        <w:t>nobis</w:t>
      </w:r>
      <w:r>
        <w:rPr>
          <w:lang w:val="it-IT"/>
        </w:rPr>
        <w:t xml:space="preserve"> </w:t>
      </w:r>
      <w:r w:rsidRPr="00236A9A">
        <w:rPr>
          <w:rStyle w:val="Incipit"/>
        </w:rPr>
        <w:t>decebat</w:t>
      </w:r>
      <w:r>
        <w:rPr>
          <w:lang w:val="it-IT"/>
        </w:rPr>
        <w:t xml:space="preserve">. RP </w:t>
      </w:r>
      <w:r w:rsidRPr="00236A9A">
        <w:rPr>
          <w:rStyle w:val="Incipit"/>
        </w:rPr>
        <w:t>O</w:t>
      </w:r>
      <w:r>
        <w:rPr>
          <w:lang w:val="it-IT"/>
        </w:rPr>
        <w:t xml:space="preserve"> </w:t>
      </w:r>
      <w:r w:rsidRPr="00236A9A">
        <w:rPr>
          <w:rStyle w:val="Incipit"/>
        </w:rPr>
        <w:t>pastor</w:t>
      </w:r>
      <w:r>
        <w:rPr>
          <w:lang w:val="it-IT"/>
        </w:rPr>
        <w:t xml:space="preserve">. HY </w:t>
      </w:r>
      <w:r w:rsidRPr="00236A9A">
        <w:rPr>
          <w:rStyle w:val="Incipit"/>
        </w:rPr>
        <w:t>Iste</w:t>
      </w:r>
      <w:r>
        <w:rPr>
          <w:lang w:val="it-IT"/>
        </w:rPr>
        <w:t xml:space="preserve"> </w:t>
      </w:r>
      <w:r w:rsidRPr="00236A9A">
        <w:rPr>
          <w:rStyle w:val="Incipit"/>
        </w:rPr>
        <w:t>confessor</w:t>
      </w:r>
      <w:r>
        <w:rPr>
          <w:lang w:val="it-IT"/>
        </w:rPr>
        <w:t xml:space="preserve">. AM </w:t>
      </w:r>
      <w:r w:rsidRPr="00236A9A">
        <w:rPr>
          <w:rStyle w:val="Incipit"/>
        </w:rPr>
        <w:t>Gloriosa</w:t>
      </w:r>
      <w:r>
        <w:rPr>
          <w:lang w:val="it-IT"/>
        </w:rPr>
        <w:t xml:space="preserve">. </w:t>
      </w:r>
      <w:r w:rsidR="00AE49C1">
        <w:rPr>
          <w:lang w:val="it-IT"/>
        </w:rPr>
        <w:t>CL</w:t>
      </w:r>
      <w:r>
        <w:rPr>
          <w:lang w:val="it-IT"/>
        </w:rPr>
        <w:t xml:space="preserve">OR </w:t>
      </w:r>
      <w:r w:rsidRPr="00236A9A">
        <w:rPr>
          <w:rStyle w:val="Incipit"/>
        </w:rPr>
        <w:t>Deus</w:t>
      </w:r>
      <w:r>
        <w:rPr>
          <w:lang w:val="it-IT"/>
        </w:rPr>
        <w:t xml:space="preserve"> </w:t>
      </w:r>
      <w:r w:rsidRPr="00236A9A">
        <w:rPr>
          <w:rStyle w:val="Incipit"/>
        </w:rPr>
        <w:t>qui</w:t>
      </w:r>
      <w:r>
        <w:rPr>
          <w:lang w:val="it-IT"/>
        </w:rPr>
        <w:t xml:space="preserve"> </w:t>
      </w:r>
      <w:r w:rsidRPr="00236A9A">
        <w:rPr>
          <w:rStyle w:val="Incipit"/>
        </w:rPr>
        <w:t>animae</w:t>
      </w:r>
      <w:r>
        <w:rPr>
          <w:lang w:val="it-IT"/>
        </w:rPr>
        <w:t xml:space="preserve"> </w:t>
      </w:r>
      <w:r w:rsidRPr="00236A9A">
        <w:rPr>
          <w:rStyle w:val="Incipit"/>
        </w:rPr>
        <w:t>famuli</w:t>
      </w:r>
      <w:r>
        <w:rPr>
          <w:lang w:val="it-IT"/>
        </w:rPr>
        <w:t xml:space="preserve"> </w:t>
      </w:r>
      <w:r w:rsidRPr="00236A9A">
        <w:rPr>
          <w:rStyle w:val="Incipit"/>
        </w:rPr>
        <w:t>tui</w:t>
      </w:r>
      <w:r>
        <w:rPr>
          <w:lang w:val="it-IT"/>
        </w:rPr>
        <w:t xml:space="preserve">. In suffragio antiphona et oratio de feria. </w:t>
      </w:r>
    </w:p>
    <w:p w:rsidR="00925327" w:rsidRDefault="00925327" w:rsidP="00925327">
      <w:pPr>
        <w:rPr>
          <w:lang w:val="it-IT"/>
        </w:rPr>
      </w:pPr>
      <w:r>
        <w:rPr>
          <w:lang w:val="it-IT"/>
        </w:rPr>
        <w:t xml:space="preserve">Notandum quod secundum </w:t>
      </w:r>
      <w:r w:rsidRPr="003F10BC">
        <w:rPr>
          <w:rStyle w:val="Funktion"/>
        </w:rPr>
        <w:t xml:space="preserve">ordinem </w:t>
      </w:r>
      <w:r w:rsidRPr="00A974B0">
        <w:rPr>
          <w:rStyle w:val="Funktion"/>
        </w:rPr>
        <w:t>romanum</w:t>
      </w:r>
      <w:r>
        <w:rPr>
          <w:lang w:val="it-IT"/>
        </w:rPr>
        <w:t xml:space="preserve"> completorium quadragesimale in quo dicitur hoc CP</w:t>
      </w:r>
      <w:r w:rsidR="0041049B">
        <w:rPr>
          <w:lang w:val="it-IT"/>
        </w:rPr>
        <w:t xml:space="preserve"> </w:t>
      </w:r>
      <w:r w:rsidR="0041049B" w:rsidRPr="00236A9A">
        <w:rPr>
          <w:rStyle w:val="Incipit"/>
        </w:rPr>
        <w:t>Convertimini</w:t>
      </w:r>
      <w:r w:rsidR="0041049B">
        <w:rPr>
          <w:lang w:val="it-IT"/>
        </w:rPr>
        <w:t xml:space="preserve"> </w:t>
      </w:r>
      <w:r w:rsidR="0041049B" w:rsidRPr="00236A9A">
        <w:rPr>
          <w:rStyle w:val="Incipit"/>
        </w:rPr>
        <w:t>ad</w:t>
      </w:r>
      <w:r w:rsidR="0041049B">
        <w:rPr>
          <w:lang w:val="it-IT"/>
        </w:rPr>
        <w:t xml:space="preserve"> </w:t>
      </w:r>
      <w:r w:rsidR="0041049B" w:rsidRPr="00236A9A">
        <w:rPr>
          <w:rStyle w:val="Incipit"/>
        </w:rPr>
        <w:t>me</w:t>
      </w:r>
      <w:r w:rsidR="0041049B">
        <w:rPr>
          <w:lang w:val="it-IT"/>
        </w:rPr>
        <w:t xml:space="preserve"> et RB </w:t>
      </w:r>
      <w:r w:rsidR="0041049B" w:rsidRPr="00236A9A">
        <w:rPr>
          <w:rStyle w:val="Incipit"/>
        </w:rPr>
        <w:t>In</w:t>
      </w:r>
      <w:r w:rsidR="0041049B">
        <w:rPr>
          <w:lang w:val="it-IT"/>
        </w:rPr>
        <w:t xml:space="preserve"> </w:t>
      </w:r>
      <w:r w:rsidR="0041049B" w:rsidRPr="00236A9A">
        <w:rPr>
          <w:rStyle w:val="Incipit"/>
        </w:rPr>
        <w:t>manus</w:t>
      </w:r>
      <w:r w:rsidR="0041049B">
        <w:rPr>
          <w:lang w:val="it-IT"/>
        </w:rPr>
        <w:t xml:space="preserve"> </w:t>
      </w:r>
      <w:r w:rsidR="0041049B" w:rsidRPr="00236A9A">
        <w:rPr>
          <w:rStyle w:val="Incipit"/>
        </w:rPr>
        <w:t>tuas</w:t>
      </w:r>
      <w:r w:rsidR="0041049B">
        <w:rPr>
          <w:lang w:val="it-IT"/>
        </w:rPr>
        <w:t xml:space="preserve"> </w:t>
      </w:r>
      <w:r w:rsidR="0041049B" w:rsidRPr="00236A9A">
        <w:rPr>
          <w:rStyle w:val="Incipit"/>
        </w:rPr>
        <w:t>domine</w:t>
      </w:r>
      <w:r w:rsidR="0041049B">
        <w:rPr>
          <w:lang w:val="it-IT"/>
        </w:rPr>
        <w:t>, loco cuius</w:t>
      </w:r>
      <w:r w:rsidR="00236A9A">
        <w:rPr>
          <w:lang w:val="it-IT"/>
        </w:rPr>
        <w:t>,</w:t>
      </w:r>
      <w:r w:rsidR="0041049B">
        <w:rPr>
          <w:lang w:val="it-IT"/>
        </w:rPr>
        <w:t xml:space="preserve"> tantum infra passionem</w:t>
      </w:r>
      <w:r w:rsidR="00236A9A">
        <w:rPr>
          <w:lang w:val="it-IT"/>
        </w:rPr>
        <w:t>,</w:t>
      </w:r>
      <w:r w:rsidR="0041049B">
        <w:rPr>
          <w:lang w:val="it-IT"/>
        </w:rPr>
        <w:t xml:space="preserve"> dicitur [RB] </w:t>
      </w:r>
      <w:r w:rsidR="0041049B" w:rsidRPr="00236A9A">
        <w:rPr>
          <w:rStyle w:val="Incipit"/>
        </w:rPr>
        <w:t>In</w:t>
      </w:r>
      <w:r w:rsidR="0041049B">
        <w:rPr>
          <w:lang w:val="it-IT"/>
        </w:rPr>
        <w:t xml:space="preserve"> </w:t>
      </w:r>
      <w:r w:rsidR="0041049B" w:rsidRPr="00236A9A">
        <w:rPr>
          <w:rStyle w:val="Incipit"/>
        </w:rPr>
        <w:t>pace</w:t>
      </w:r>
      <w:r w:rsidR="0041049B">
        <w:rPr>
          <w:lang w:val="it-IT"/>
        </w:rPr>
        <w:t xml:space="preserve"> </w:t>
      </w:r>
      <w:r w:rsidR="0041049B" w:rsidRPr="00236A9A">
        <w:rPr>
          <w:rStyle w:val="Incipit"/>
        </w:rPr>
        <w:t>in</w:t>
      </w:r>
      <w:r w:rsidR="0041049B">
        <w:rPr>
          <w:lang w:val="it-IT"/>
        </w:rPr>
        <w:t xml:space="preserve"> </w:t>
      </w:r>
      <w:r w:rsidR="0041049B" w:rsidRPr="00236A9A">
        <w:rPr>
          <w:rStyle w:val="Incipit"/>
        </w:rPr>
        <w:t>idipsum</w:t>
      </w:r>
      <w:r w:rsidR="0041049B">
        <w:rPr>
          <w:lang w:val="it-IT"/>
        </w:rPr>
        <w:t xml:space="preserve">. Simulque VS </w:t>
      </w:r>
      <w:r w:rsidR="0041049B" w:rsidRPr="00236A9A">
        <w:rPr>
          <w:rStyle w:val="Incipit"/>
        </w:rPr>
        <w:t>Custodi</w:t>
      </w:r>
      <w:r w:rsidR="0041049B">
        <w:rPr>
          <w:lang w:val="it-IT"/>
        </w:rPr>
        <w:t xml:space="preserve"> </w:t>
      </w:r>
      <w:r w:rsidR="0041049B" w:rsidRPr="00236A9A">
        <w:rPr>
          <w:rStyle w:val="Incipit"/>
        </w:rPr>
        <w:t>nos</w:t>
      </w:r>
      <w:r w:rsidR="0041049B">
        <w:rPr>
          <w:lang w:val="it-IT"/>
        </w:rPr>
        <w:t xml:space="preserve"> </w:t>
      </w:r>
      <w:r w:rsidR="0041049B" w:rsidRPr="00236A9A">
        <w:rPr>
          <w:rStyle w:val="Incipit"/>
        </w:rPr>
        <w:t>domine</w:t>
      </w:r>
      <w:r w:rsidR="0041049B">
        <w:rPr>
          <w:lang w:val="it-IT"/>
        </w:rPr>
        <w:t xml:space="preserve"> et HY </w:t>
      </w:r>
      <w:r w:rsidR="0041049B" w:rsidRPr="00236A9A">
        <w:rPr>
          <w:rStyle w:val="Incipit"/>
        </w:rPr>
        <w:t>Christe</w:t>
      </w:r>
      <w:r w:rsidR="0041049B">
        <w:rPr>
          <w:lang w:val="it-IT"/>
        </w:rPr>
        <w:t xml:space="preserve"> </w:t>
      </w:r>
      <w:r w:rsidR="0041049B" w:rsidRPr="00236A9A">
        <w:rPr>
          <w:rStyle w:val="Incipit"/>
        </w:rPr>
        <w:t>qui</w:t>
      </w:r>
      <w:r w:rsidR="0041049B">
        <w:rPr>
          <w:lang w:val="it-IT"/>
        </w:rPr>
        <w:t xml:space="preserve"> </w:t>
      </w:r>
      <w:r w:rsidR="0041049B" w:rsidRPr="00236A9A">
        <w:rPr>
          <w:rStyle w:val="Incipit"/>
        </w:rPr>
        <w:t>lux</w:t>
      </w:r>
      <w:r w:rsidR="0041049B">
        <w:rPr>
          <w:lang w:val="it-IT"/>
        </w:rPr>
        <w:t xml:space="preserve"> nulla festivita</w:t>
      </w:r>
      <w:r w:rsidR="00906BA7">
        <w:rPr>
          <w:lang w:val="it-IT"/>
        </w:rPr>
        <w:t>ti</w:t>
      </w:r>
      <w:r w:rsidR="0041049B">
        <w:rPr>
          <w:lang w:val="it-IT"/>
        </w:rPr>
        <w:t>s causa est mutandu</w:t>
      </w:r>
      <w:r w:rsidR="00906BA7">
        <w:rPr>
          <w:lang w:val="it-IT"/>
        </w:rPr>
        <w:t>m, nisi propter dominicam annunt</w:t>
      </w:r>
      <w:r w:rsidR="0041049B">
        <w:rPr>
          <w:lang w:val="it-IT"/>
        </w:rPr>
        <w:t>iationem.</w:t>
      </w:r>
    </w:p>
    <w:p w:rsidR="0041049B" w:rsidRDefault="00236A9A" w:rsidP="00925327">
      <w:pPr>
        <w:rPr>
          <w:lang w:val="it-IT"/>
        </w:rPr>
      </w:pPr>
      <w:r>
        <w:rPr>
          <w:lang w:val="it-IT"/>
        </w:rPr>
        <w:t>AD MATUTINAS INV</w:t>
      </w:r>
      <w:r w:rsidR="00C03573">
        <w:rPr>
          <w:lang w:val="it-IT"/>
        </w:rPr>
        <w:t xml:space="preserve"> </w:t>
      </w:r>
      <w:r w:rsidR="00C03573" w:rsidRPr="00236A9A">
        <w:rPr>
          <w:rStyle w:val="Incipit"/>
        </w:rPr>
        <w:t>Ad</w:t>
      </w:r>
      <w:r w:rsidR="00C03573">
        <w:rPr>
          <w:lang w:val="it-IT"/>
        </w:rPr>
        <w:t xml:space="preserve"> </w:t>
      </w:r>
      <w:r w:rsidR="00C03573" w:rsidRPr="00236A9A">
        <w:rPr>
          <w:rStyle w:val="Incipit"/>
        </w:rPr>
        <w:t>dominum</w:t>
      </w:r>
      <w:r w:rsidR="00C03573">
        <w:rPr>
          <w:lang w:val="it-IT"/>
        </w:rPr>
        <w:t xml:space="preserve"> </w:t>
      </w:r>
      <w:r w:rsidR="00C03573" w:rsidRPr="00AF0AC5">
        <w:rPr>
          <w:rStyle w:val="Incipit"/>
        </w:rPr>
        <w:t>vigiles</w:t>
      </w:r>
      <w:r w:rsidR="00C03573">
        <w:rPr>
          <w:lang w:val="it-IT"/>
        </w:rPr>
        <w:t xml:space="preserve">. Vita ipsius legitur. Historia per totum canitur. [TD] </w:t>
      </w:r>
      <w:r w:rsidR="00C03573" w:rsidRPr="00AF0AC5">
        <w:rPr>
          <w:rStyle w:val="Incipit"/>
        </w:rPr>
        <w:t>Te</w:t>
      </w:r>
      <w:r w:rsidR="00C03573">
        <w:rPr>
          <w:lang w:val="it-IT"/>
        </w:rPr>
        <w:t xml:space="preserve"> </w:t>
      </w:r>
      <w:r w:rsidR="00C03573" w:rsidRPr="00AF0AC5">
        <w:rPr>
          <w:rStyle w:val="Incipit"/>
        </w:rPr>
        <w:t>deum</w:t>
      </w:r>
      <w:r w:rsidR="00C03573">
        <w:rPr>
          <w:lang w:val="it-IT"/>
        </w:rPr>
        <w:t xml:space="preserve"> </w:t>
      </w:r>
      <w:r w:rsidR="00C03573" w:rsidRPr="00AF0AC5">
        <w:rPr>
          <w:rStyle w:val="Incipit"/>
        </w:rPr>
        <w:t>laudamus</w:t>
      </w:r>
      <w:r w:rsidR="00C03573">
        <w:rPr>
          <w:lang w:val="it-IT"/>
        </w:rPr>
        <w:t xml:space="preserve"> dicitur.</w:t>
      </w:r>
    </w:p>
    <w:p w:rsidR="00C03573" w:rsidRDefault="00C03573" w:rsidP="00925327">
      <w:pPr>
        <w:rPr>
          <w:lang w:val="it-IT"/>
        </w:rPr>
      </w:pPr>
      <w:r>
        <w:rPr>
          <w:lang w:val="it-IT"/>
        </w:rPr>
        <w:t xml:space="preserve">AD LAUDES AN </w:t>
      </w:r>
      <w:r w:rsidRPr="00AF0AC5">
        <w:rPr>
          <w:rStyle w:val="Incipit"/>
        </w:rPr>
        <w:t>Gregorius</w:t>
      </w:r>
      <w:r>
        <w:rPr>
          <w:lang w:val="it-IT"/>
        </w:rPr>
        <w:t xml:space="preserve"> cum reliquis. </w:t>
      </w:r>
      <w:r w:rsidR="00AD2B68">
        <w:rPr>
          <w:lang w:val="it-IT"/>
        </w:rPr>
        <w:t>(38r)</w:t>
      </w:r>
      <w:r>
        <w:rPr>
          <w:lang w:val="it-IT"/>
        </w:rPr>
        <w:t xml:space="preserve"> AB </w:t>
      </w:r>
      <w:r w:rsidRPr="00AF0AC5">
        <w:rPr>
          <w:rStyle w:val="Incipit"/>
        </w:rPr>
        <w:t>Christi</w:t>
      </w:r>
      <w:r>
        <w:rPr>
          <w:lang w:val="it-IT"/>
        </w:rPr>
        <w:t xml:space="preserve"> </w:t>
      </w:r>
      <w:r w:rsidRPr="00AF0AC5">
        <w:rPr>
          <w:rStyle w:val="Incipit"/>
        </w:rPr>
        <w:t>fidelis</w:t>
      </w:r>
      <w:r>
        <w:rPr>
          <w:lang w:val="it-IT"/>
        </w:rPr>
        <w:t>.</w:t>
      </w:r>
    </w:p>
    <w:p w:rsidR="00C03573" w:rsidRDefault="00C03573" w:rsidP="00925327">
      <w:pPr>
        <w:rPr>
          <w:lang w:val="it-IT"/>
        </w:rPr>
      </w:pPr>
      <w:r>
        <w:rPr>
          <w:lang w:val="it-IT"/>
        </w:rPr>
        <w:t>AD CURSUS LAUDES.</w:t>
      </w:r>
    </w:p>
    <w:p w:rsidR="00C03573" w:rsidRDefault="00C03573" w:rsidP="00925327">
      <w:pPr>
        <w:rPr>
          <w:lang w:val="it-IT"/>
        </w:rPr>
      </w:pPr>
      <w:r>
        <w:rPr>
          <w:lang w:val="it-IT"/>
        </w:rPr>
        <w:t xml:space="preserve">AD MISSAM [IN] </w:t>
      </w:r>
      <w:r w:rsidRPr="00AF0AC5">
        <w:rPr>
          <w:rStyle w:val="Incipit"/>
        </w:rPr>
        <w:t>Sacerdotes</w:t>
      </w:r>
      <w:r>
        <w:rPr>
          <w:lang w:val="it-IT"/>
        </w:rPr>
        <w:t xml:space="preserve"> </w:t>
      </w:r>
      <w:r w:rsidRPr="00AF0AC5">
        <w:rPr>
          <w:rStyle w:val="Incipit"/>
        </w:rPr>
        <w:t>dei</w:t>
      </w:r>
      <w:r>
        <w:rPr>
          <w:lang w:val="it-IT"/>
        </w:rPr>
        <w:t xml:space="preserve"> </w:t>
      </w:r>
      <w:r w:rsidRPr="00AF0AC5">
        <w:rPr>
          <w:rStyle w:val="Incipit"/>
        </w:rPr>
        <w:t>benedicite</w:t>
      </w:r>
      <w:r>
        <w:rPr>
          <w:lang w:val="it-IT"/>
        </w:rPr>
        <w:t xml:space="preserve">. OR </w:t>
      </w:r>
      <w:r w:rsidRPr="00AF0AC5">
        <w:rPr>
          <w:rStyle w:val="Incipit"/>
        </w:rPr>
        <w:t>Deus</w:t>
      </w:r>
      <w:r>
        <w:rPr>
          <w:lang w:val="it-IT"/>
        </w:rPr>
        <w:t xml:space="preserve"> </w:t>
      </w:r>
      <w:r w:rsidRPr="00AF0AC5">
        <w:rPr>
          <w:rStyle w:val="Incipit"/>
        </w:rPr>
        <w:t>qui</w:t>
      </w:r>
      <w:r>
        <w:rPr>
          <w:lang w:val="it-IT"/>
        </w:rPr>
        <w:t xml:space="preserve"> </w:t>
      </w:r>
      <w:r w:rsidRPr="00AF0AC5">
        <w:rPr>
          <w:rStyle w:val="Incipit"/>
        </w:rPr>
        <w:t>animae</w:t>
      </w:r>
      <w:r>
        <w:rPr>
          <w:lang w:val="it-IT"/>
        </w:rPr>
        <w:t xml:space="preserve"> </w:t>
      </w:r>
      <w:r w:rsidRPr="00AF0AC5">
        <w:rPr>
          <w:rStyle w:val="Incipit"/>
        </w:rPr>
        <w:t>famuli</w:t>
      </w:r>
      <w:r>
        <w:rPr>
          <w:lang w:val="it-IT"/>
        </w:rPr>
        <w:t xml:space="preserve"> </w:t>
      </w:r>
      <w:r w:rsidRPr="00AF0AC5">
        <w:rPr>
          <w:rStyle w:val="Incipit"/>
        </w:rPr>
        <w:t>tui</w:t>
      </w:r>
      <w:r>
        <w:rPr>
          <w:lang w:val="it-IT"/>
        </w:rPr>
        <w:t xml:space="preserve">. EP </w:t>
      </w:r>
      <w:r w:rsidRPr="00B16BF8">
        <w:rPr>
          <w:rStyle w:val="Incipit"/>
        </w:rPr>
        <w:t>Scietis</w:t>
      </w:r>
      <w:r>
        <w:rPr>
          <w:lang w:val="it-IT"/>
        </w:rPr>
        <w:t xml:space="preserve"> </w:t>
      </w:r>
      <w:r w:rsidRPr="00B16BF8">
        <w:rPr>
          <w:rStyle w:val="Incipit"/>
        </w:rPr>
        <w:t>quia</w:t>
      </w:r>
      <w:r>
        <w:rPr>
          <w:lang w:val="it-IT"/>
        </w:rPr>
        <w:t xml:space="preserve">. GR </w:t>
      </w:r>
      <w:r w:rsidRPr="00B16BF8">
        <w:rPr>
          <w:rStyle w:val="Incipit"/>
        </w:rPr>
        <w:t>Iuravit</w:t>
      </w:r>
      <w:r>
        <w:rPr>
          <w:lang w:val="it-IT"/>
        </w:rPr>
        <w:t xml:space="preserve"> </w:t>
      </w:r>
      <w:r w:rsidRPr="00B16BF8">
        <w:rPr>
          <w:rStyle w:val="Incipit"/>
        </w:rPr>
        <w:t>dominus</w:t>
      </w:r>
      <w:r>
        <w:rPr>
          <w:lang w:val="it-IT"/>
        </w:rPr>
        <w:t xml:space="preserve">. TR </w:t>
      </w:r>
      <w:r w:rsidRPr="00B16BF8">
        <w:rPr>
          <w:rStyle w:val="Incipit"/>
        </w:rPr>
        <w:t>Beatus</w:t>
      </w:r>
      <w:r>
        <w:rPr>
          <w:lang w:val="it-IT"/>
        </w:rPr>
        <w:t xml:space="preserve"> </w:t>
      </w:r>
      <w:r w:rsidRPr="00B16BF8">
        <w:rPr>
          <w:rStyle w:val="Incipit"/>
        </w:rPr>
        <w:t>vir</w:t>
      </w:r>
      <w:r>
        <w:rPr>
          <w:lang w:val="it-IT"/>
        </w:rPr>
        <w:t xml:space="preserve">. EV </w:t>
      </w:r>
      <w:r w:rsidRPr="00B16BF8">
        <w:rPr>
          <w:rStyle w:val="Incipit"/>
        </w:rPr>
        <w:t>Vigilate</w:t>
      </w:r>
      <w:r>
        <w:rPr>
          <w:lang w:val="it-IT"/>
        </w:rPr>
        <w:t xml:space="preserve">. OF </w:t>
      </w:r>
      <w:r w:rsidRPr="00B16BF8">
        <w:rPr>
          <w:rStyle w:val="Incipit"/>
        </w:rPr>
        <w:t>Veritas</w:t>
      </w:r>
      <w:r>
        <w:rPr>
          <w:lang w:val="it-IT"/>
        </w:rPr>
        <w:t xml:space="preserve"> </w:t>
      </w:r>
      <w:r w:rsidRPr="00B16BF8">
        <w:rPr>
          <w:rStyle w:val="Incipit"/>
        </w:rPr>
        <w:t>mea</w:t>
      </w:r>
      <w:r>
        <w:rPr>
          <w:lang w:val="it-IT"/>
        </w:rPr>
        <w:t xml:space="preserve">. CO </w:t>
      </w:r>
      <w:r w:rsidRPr="00B16BF8">
        <w:rPr>
          <w:rStyle w:val="Incipit"/>
        </w:rPr>
        <w:t>Fidelis</w:t>
      </w:r>
      <w:r>
        <w:rPr>
          <w:lang w:val="it-IT"/>
        </w:rPr>
        <w:t xml:space="preserve"> </w:t>
      </w:r>
      <w:r w:rsidRPr="00B16BF8">
        <w:rPr>
          <w:rStyle w:val="Incipit"/>
        </w:rPr>
        <w:t>servus</w:t>
      </w:r>
      <w:r>
        <w:rPr>
          <w:lang w:val="it-IT"/>
        </w:rPr>
        <w:t>.</w:t>
      </w:r>
    </w:p>
    <w:p w:rsidR="00C03573" w:rsidRDefault="00C03573" w:rsidP="00925327">
      <w:pPr>
        <w:rPr>
          <w:lang w:val="it-IT"/>
        </w:rPr>
      </w:pPr>
      <w:r>
        <w:rPr>
          <w:lang w:val="it-IT"/>
        </w:rPr>
        <w:t xml:space="preserve">IN SECUNDA VESPERA AN </w:t>
      </w:r>
      <w:r w:rsidRPr="00B16BF8">
        <w:rPr>
          <w:rStyle w:val="Incipit"/>
        </w:rPr>
        <w:t>Gregorius</w:t>
      </w:r>
      <w:r>
        <w:rPr>
          <w:lang w:val="it-IT"/>
        </w:rPr>
        <w:t xml:space="preserve"> cum reliquis. PS </w:t>
      </w:r>
      <w:r w:rsidRPr="00B16BF8">
        <w:rPr>
          <w:rStyle w:val="Incipit"/>
        </w:rPr>
        <w:t>Dixit</w:t>
      </w:r>
      <w:r>
        <w:rPr>
          <w:lang w:val="it-IT"/>
        </w:rPr>
        <w:t xml:space="preserve"> </w:t>
      </w:r>
      <w:r w:rsidRPr="00B16BF8">
        <w:rPr>
          <w:rStyle w:val="Incipit"/>
        </w:rPr>
        <w:t>dominus</w:t>
      </w:r>
      <w:r>
        <w:rPr>
          <w:lang w:val="it-IT"/>
        </w:rPr>
        <w:t xml:space="preserve">. PS </w:t>
      </w:r>
      <w:r w:rsidRPr="00B16BF8">
        <w:rPr>
          <w:rStyle w:val="Incipit"/>
        </w:rPr>
        <w:t>Beatus</w:t>
      </w:r>
      <w:r>
        <w:rPr>
          <w:lang w:val="it-IT"/>
        </w:rPr>
        <w:t xml:space="preserve"> </w:t>
      </w:r>
      <w:r w:rsidRPr="00B16BF8">
        <w:rPr>
          <w:rStyle w:val="Incipit"/>
        </w:rPr>
        <w:t>vir</w:t>
      </w:r>
      <w:r>
        <w:rPr>
          <w:lang w:val="it-IT"/>
        </w:rPr>
        <w:t xml:space="preserve">. PS </w:t>
      </w:r>
      <w:r w:rsidRPr="00B16BF8">
        <w:rPr>
          <w:rStyle w:val="Incipit"/>
        </w:rPr>
        <w:t>Laudate</w:t>
      </w:r>
      <w:r>
        <w:rPr>
          <w:lang w:val="it-IT"/>
        </w:rPr>
        <w:t xml:space="preserve"> </w:t>
      </w:r>
      <w:r w:rsidRPr="00B16BF8">
        <w:rPr>
          <w:rStyle w:val="Incipit"/>
        </w:rPr>
        <w:t>pueri</w:t>
      </w:r>
      <w:r>
        <w:rPr>
          <w:lang w:val="it-IT"/>
        </w:rPr>
        <w:t xml:space="preserve">. PS </w:t>
      </w:r>
      <w:r w:rsidRPr="00B16BF8">
        <w:rPr>
          <w:rStyle w:val="Incipit"/>
        </w:rPr>
        <w:t>Credidi</w:t>
      </w:r>
      <w:r>
        <w:rPr>
          <w:lang w:val="it-IT"/>
        </w:rPr>
        <w:t xml:space="preserve">. PS </w:t>
      </w:r>
      <w:r w:rsidRPr="00B16BF8">
        <w:rPr>
          <w:rStyle w:val="Incipit"/>
        </w:rPr>
        <w:t>In</w:t>
      </w:r>
      <w:r>
        <w:rPr>
          <w:lang w:val="it-IT"/>
        </w:rPr>
        <w:t xml:space="preserve"> </w:t>
      </w:r>
      <w:r w:rsidRPr="00B16BF8">
        <w:rPr>
          <w:rStyle w:val="Incipit"/>
        </w:rPr>
        <w:t>convertendo</w:t>
      </w:r>
      <w:r>
        <w:rPr>
          <w:lang w:val="it-IT"/>
        </w:rPr>
        <w:t xml:space="preserve">. HY </w:t>
      </w:r>
      <w:r w:rsidRPr="00B16BF8">
        <w:rPr>
          <w:rStyle w:val="Incipit"/>
        </w:rPr>
        <w:t>Iste</w:t>
      </w:r>
      <w:r>
        <w:rPr>
          <w:lang w:val="it-IT"/>
        </w:rPr>
        <w:t xml:space="preserve"> </w:t>
      </w:r>
      <w:r w:rsidRPr="00B16BF8">
        <w:rPr>
          <w:rStyle w:val="Incipit"/>
        </w:rPr>
        <w:t>confessor</w:t>
      </w:r>
      <w:r>
        <w:rPr>
          <w:lang w:val="it-IT"/>
        </w:rPr>
        <w:t xml:space="preserve">. AM </w:t>
      </w:r>
      <w:r w:rsidRPr="00B16BF8">
        <w:rPr>
          <w:rStyle w:val="Incipit"/>
        </w:rPr>
        <w:t>O</w:t>
      </w:r>
      <w:r>
        <w:rPr>
          <w:lang w:val="it-IT"/>
        </w:rPr>
        <w:t xml:space="preserve"> </w:t>
      </w:r>
      <w:r w:rsidRPr="00B16BF8">
        <w:rPr>
          <w:rStyle w:val="Incipit"/>
        </w:rPr>
        <w:t>Gregori</w:t>
      </w:r>
      <w:r>
        <w:rPr>
          <w:lang w:val="it-IT"/>
        </w:rPr>
        <w:t>.</w:t>
      </w:r>
    </w:p>
    <w:p w:rsidR="00C03573" w:rsidRDefault="00026FCE" w:rsidP="00C03573">
      <w:pPr>
        <w:pStyle w:val="berschrift1"/>
        <w:rPr>
          <w:lang w:val="it-IT"/>
        </w:rPr>
      </w:pPr>
      <w:r>
        <w:rPr>
          <w:lang w:val="it-IT"/>
        </w:rPr>
        <w:t>GERTRUDIS VIRGINIS</w:t>
      </w:r>
    </w:p>
    <w:p w:rsidR="00C03573" w:rsidRDefault="00CE7070" w:rsidP="00C03573">
      <w:pPr>
        <w:rPr>
          <w:lang w:val="it-IT"/>
        </w:rPr>
      </w:pPr>
      <w:r>
        <w:rPr>
          <w:lang w:val="it-IT"/>
        </w:rPr>
        <w:t>i</w:t>
      </w:r>
      <w:r w:rsidR="00C03573">
        <w:rPr>
          <w:lang w:val="it-IT"/>
        </w:rPr>
        <w:t xml:space="preserve">n suffragio AC </w:t>
      </w:r>
      <w:r w:rsidR="00C03573" w:rsidRPr="00B16BF8">
        <w:rPr>
          <w:rStyle w:val="Incipit"/>
        </w:rPr>
        <w:t>Simile</w:t>
      </w:r>
      <w:r w:rsidR="00C03573">
        <w:rPr>
          <w:lang w:val="it-IT"/>
        </w:rPr>
        <w:t xml:space="preserve"> </w:t>
      </w:r>
      <w:r w:rsidR="00C03573" w:rsidRPr="00B16BF8">
        <w:rPr>
          <w:rStyle w:val="Incipit"/>
        </w:rPr>
        <w:t>est</w:t>
      </w:r>
      <w:r w:rsidR="00C03573">
        <w:rPr>
          <w:lang w:val="it-IT"/>
        </w:rPr>
        <w:t xml:space="preserve"> </w:t>
      </w:r>
      <w:r w:rsidR="00C03573" w:rsidRPr="00B16BF8">
        <w:rPr>
          <w:rStyle w:val="Incipit"/>
        </w:rPr>
        <w:t>regnum</w:t>
      </w:r>
      <w:r w:rsidR="00C03573">
        <w:rPr>
          <w:lang w:val="it-IT"/>
        </w:rPr>
        <w:t xml:space="preserve">. OR </w:t>
      </w:r>
      <w:r w:rsidR="00C03573" w:rsidRPr="00B16BF8">
        <w:rPr>
          <w:rStyle w:val="Incipit"/>
        </w:rPr>
        <w:t>Praesta</w:t>
      </w:r>
      <w:r w:rsidR="00C03573">
        <w:rPr>
          <w:lang w:val="it-IT"/>
        </w:rPr>
        <w:t xml:space="preserve"> </w:t>
      </w:r>
      <w:r w:rsidR="00C03573" w:rsidRPr="00B16BF8">
        <w:rPr>
          <w:rStyle w:val="Incipit"/>
        </w:rPr>
        <w:t>quaesumus</w:t>
      </w:r>
      <w:r w:rsidR="00C03573">
        <w:rPr>
          <w:lang w:val="it-IT"/>
        </w:rPr>
        <w:t xml:space="preserve"> </w:t>
      </w:r>
      <w:r w:rsidR="00C03573" w:rsidRPr="00B16BF8">
        <w:rPr>
          <w:rStyle w:val="Incipit"/>
        </w:rPr>
        <w:t>omnipotens</w:t>
      </w:r>
      <w:r w:rsidR="00C03573">
        <w:rPr>
          <w:lang w:val="it-IT"/>
        </w:rPr>
        <w:t>.</w:t>
      </w:r>
    </w:p>
    <w:p w:rsidR="000C7FE3" w:rsidRDefault="00026FCE" w:rsidP="000C7FE3">
      <w:pPr>
        <w:pStyle w:val="berschrift1"/>
        <w:rPr>
          <w:lang w:val="it-IT"/>
        </w:rPr>
      </w:pPr>
      <w:r>
        <w:rPr>
          <w:lang w:val="it-IT"/>
        </w:rPr>
        <w:t>BENEDICTI ABBATIS</w:t>
      </w:r>
    </w:p>
    <w:p w:rsidR="000C7FE3" w:rsidRDefault="00CE7070" w:rsidP="000C7FE3">
      <w:pPr>
        <w:rPr>
          <w:lang w:val="it-IT"/>
        </w:rPr>
      </w:pPr>
      <w:r>
        <w:rPr>
          <w:lang w:val="it-IT"/>
        </w:rPr>
        <w:t>i</w:t>
      </w:r>
      <w:r w:rsidR="000C7FE3">
        <w:rPr>
          <w:lang w:val="it-IT"/>
        </w:rPr>
        <w:t xml:space="preserve">n suffragio AC </w:t>
      </w:r>
      <w:r w:rsidR="000C7FE3" w:rsidRPr="00B16BF8">
        <w:rPr>
          <w:rStyle w:val="Incipit"/>
        </w:rPr>
        <w:t>Similabo</w:t>
      </w:r>
      <w:r w:rsidR="000C7FE3">
        <w:rPr>
          <w:lang w:val="it-IT"/>
        </w:rPr>
        <w:t xml:space="preserve"> </w:t>
      </w:r>
      <w:r w:rsidR="000C7FE3" w:rsidRPr="00B16BF8">
        <w:rPr>
          <w:rStyle w:val="Incipit"/>
        </w:rPr>
        <w:t>eum</w:t>
      </w:r>
      <w:r w:rsidR="000C7FE3">
        <w:rPr>
          <w:lang w:val="it-IT"/>
        </w:rPr>
        <w:t>. OR</w:t>
      </w:r>
      <w:r w:rsidR="003F10BC">
        <w:rPr>
          <w:lang w:val="it-IT"/>
        </w:rPr>
        <w:t>C</w:t>
      </w:r>
      <w:r w:rsidR="000C7FE3">
        <w:rPr>
          <w:lang w:val="it-IT"/>
        </w:rPr>
        <w:t xml:space="preserve"> </w:t>
      </w:r>
      <w:r w:rsidR="000C7FE3" w:rsidRPr="00B16BF8">
        <w:rPr>
          <w:rStyle w:val="Incipit"/>
        </w:rPr>
        <w:t>Concede</w:t>
      </w:r>
      <w:r w:rsidR="000C7FE3">
        <w:rPr>
          <w:lang w:val="it-IT"/>
        </w:rPr>
        <w:t xml:space="preserve"> </w:t>
      </w:r>
      <w:r w:rsidR="000C7FE3" w:rsidRPr="00B16BF8">
        <w:rPr>
          <w:rStyle w:val="Incipit"/>
        </w:rPr>
        <w:t>quaesumus</w:t>
      </w:r>
      <w:r w:rsidR="000C7FE3">
        <w:rPr>
          <w:lang w:val="it-IT"/>
        </w:rPr>
        <w:t xml:space="preserve"> </w:t>
      </w:r>
      <w:r w:rsidR="000C7FE3" w:rsidRPr="00B16BF8">
        <w:rPr>
          <w:rStyle w:val="Incipit"/>
        </w:rPr>
        <w:t>omnipotens</w:t>
      </w:r>
      <w:r w:rsidR="000C7FE3">
        <w:rPr>
          <w:lang w:val="it-IT"/>
        </w:rPr>
        <w:t xml:space="preserve"> </w:t>
      </w:r>
      <w:r w:rsidR="000C7FE3" w:rsidRPr="00B16BF8">
        <w:rPr>
          <w:rStyle w:val="Incipit"/>
        </w:rPr>
        <w:t>deus</w:t>
      </w:r>
      <w:r w:rsidR="000C7FE3">
        <w:rPr>
          <w:lang w:val="it-IT"/>
        </w:rPr>
        <w:t>.</w:t>
      </w:r>
    </w:p>
    <w:p w:rsidR="000C7FE3" w:rsidRDefault="000C7FE3" w:rsidP="000C7FE3">
      <w:pPr>
        <w:rPr>
          <w:lang w:val="it-IT"/>
        </w:rPr>
      </w:pPr>
      <w:r>
        <w:rPr>
          <w:lang w:val="it-IT"/>
        </w:rPr>
        <w:t xml:space="preserve">AD MISSAM non in </w:t>
      </w:r>
      <w:r w:rsidRPr="00D159DF">
        <w:rPr>
          <w:rStyle w:val="Ort"/>
        </w:rPr>
        <w:t>choro</w:t>
      </w:r>
      <w:r>
        <w:rPr>
          <w:lang w:val="it-IT"/>
        </w:rPr>
        <w:t xml:space="preserve">, sed qui voluerit privatim cantare. [IN] </w:t>
      </w:r>
      <w:r w:rsidRPr="00B16BF8">
        <w:rPr>
          <w:rStyle w:val="Incipit"/>
        </w:rPr>
        <w:t>Os</w:t>
      </w:r>
      <w:r>
        <w:rPr>
          <w:lang w:val="it-IT"/>
        </w:rPr>
        <w:t xml:space="preserve"> </w:t>
      </w:r>
      <w:r w:rsidRPr="00B16BF8">
        <w:rPr>
          <w:rStyle w:val="Incipit"/>
        </w:rPr>
        <w:t>iusti</w:t>
      </w:r>
      <w:r>
        <w:rPr>
          <w:lang w:val="it-IT"/>
        </w:rPr>
        <w:t xml:space="preserve">. EP </w:t>
      </w:r>
      <w:r w:rsidRPr="00C40FD4">
        <w:rPr>
          <w:rStyle w:val="Incipit"/>
        </w:rPr>
        <w:t xml:space="preserve">Rigabo </w:t>
      </w:r>
      <w:r w:rsidR="00C40FD4" w:rsidRPr="00C40FD4">
        <w:rPr>
          <w:rStyle w:val="Incipit"/>
        </w:rPr>
        <w:t>h</w:t>
      </w:r>
      <w:r w:rsidRPr="00C40FD4">
        <w:rPr>
          <w:rStyle w:val="Incipit"/>
        </w:rPr>
        <w:t>ortum</w:t>
      </w:r>
      <w:r>
        <w:rPr>
          <w:lang w:val="it-IT"/>
        </w:rPr>
        <w:t xml:space="preserve">. GR </w:t>
      </w:r>
      <w:r w:rsidRPr="00B16BF8">
        <w:rPr>
          <w:rStyle w:val="Incipit"/>
        </w:rPr>
        <w:t>Os</w:t>
      </w:r>
      <w:r>
        <w:rPr>
          <w:lang w:val="it-IT"/>
        </w:rPr>
        <w:t xml:space="preserve"> </w:t>
      </w:r>
      <w:r w:rsidRPr="00B16BF8">
        <w:rPr>
          <w:rStyle w:val="Incipit"/>
        </w:rPr>
        <w:t>iusti</w:t>
      </w:r>
      <w:r>
        <w:rPr>
          <w:lang w:val="it-IT"/>
        </w:rPr>
        <w:t xml:space="preserve">. TR </w:t>
      </w:r>
      <w:r w:rsidRPr="00B16BF8">
        <w:rPr>
          <w:rStyle w:val="Incipit"/>
        </w:rPr>
        <w:t>Beatus</w:t>
      </w:r>
      <w:r>
        <w:rPr>
          <w:lang w:val="it-IT"/>
        </w:rPr>
        <w:t xml:space="preserve"> </w:t>
      </w:r>
      <w:r w:rsidRPr="00B16BF8">
        <w:rPr>
          <w:rStyle w:val="Incipit"/>
        </w:rPr>
        <w:t>vir</w:t>
      </w:r>
      <w:r>
        <w:rPr>
          <w:lang w:val="it-IT"/>
        </w:rPr>
        <w:t xml:space="preserve">. EV </w:t>
      </w:r>
      <w:r w:rsidRPr="00427DCE">
        <w:rPr>
          <w:rStyle w:val="Incipit"/>
        </w:rPr>
        <w:t xml:space="preserve">Ecce nos </w:t>
      </w:r>
      <w:r w:rsidR="00427DCE" w:rsidRPr="00427DCE">
        <w:rPr>
          <w:rStyle w:val="Incipit"/>
        </w:rPr>
        <w:t>|relinquimus::reliquimus|</w:t>
      </w:r>
      <w:r>
        <w:rPr>
          <w:lang w:val="it-IT"/>
        </w:rPr>
        <w:t xml:space="preserve">. OF </w:t>
      </w:r>
      <w:r w:rsidRPr="00B16BF8">
        <w:rPr>
          <w:rStyle w:val="Incipit"/>
        </w:rPr>
        <w:t>Desiderium</w:t>
      </w:r>
      <w:r>
        <w:rPr>
          <w:lang w:val="it-IT"/>
        </w:rPr>
        <w:t xml:space="preserve">. CO </w:t>
      </w:r>
      <w:r w:rsidRPr="00B16BF8">
        <w:rPr>
          <w:rStyle w:val="Incipit"/>
        </w:rPr>
        <w:t>Amen</w:t>
      </w:r>
      <w:r>
        <w:rPr>
          <w:lang w:val="it-IT"/>
        </w:rPr>
        <w:t xml:space="preserve"> </w:t>
      </w:r>
      <w:r w:rsidRPr="00B16BF8">
        <w:rPr>
          <w:rStyle w:val="Incipit"/>
        </w:rPr>
        <w:t>dico</w:t>
      </w:r>
      <w:r>
        <w:rPr>
          <w:lang w:val="it-IT"/>
        </w:rPr>
        <w:t xml:space="preserve"> </w:t>
      </w:r>
      <w:r w:rsidRPr="00B16BF8">
        <w:rPr>
          <w:rStyle w:val="Incipit"/>
        </w:rPr>
        <w:t>vobis</w:t>
      </w:r>
      <w:r>
        <w:rPr>
          <w:lang w:val="it-IT"/>
        </w:rPr>
        <w:t>.</w:t>
      </w:r>
    </w:p>
    <w:p w:rsidR="00B16BF8" w:rsidRDefault="00026FCE" w:rsidP="00B16BF8">
      <w:pPr>
        <w:pStyle w:val="berschrift1"/>
        <w:rPr>
          <w:lang w:val="it-IT"/>
        </w:rPr>
      </w:pPr>
      <w:r>
        <w:rPr>
          <w:lang w:val="it-IT"/>
        </w:rPr>
        <w:lastRenderedPageBreak/>
        <w:t>IN ANNUNTIATIONE SANCTAE MARIAE</w:t>
      </w:r>
    </w:p>
    <w:p w:rsidR="00B16BF8" w:rsidRDefault="009B16C4" w:rsidP="00B16BF8">
      <w:pPr>
        <w:rPr>
          <w:lang w:val="it-IT"/>
        </w:rPr>
      </w:pPr>
      <w:r>
        <w:rPr>
          <w:lang w:val="it-IT"/>
        </w:rPr>
        <w:t>AD VESPERAS AN</w:t>
      </w:r>
      <w:r w:rsidR="00B16BF8">
        <w:rPr>
          <w:lang w:val="it-IT"/>
        </w:rPr>
        <w:t xml:space="preserve"> </w:t>
      </w:r>
      <w:r w:rsidR="00B16BF8" w:rsidRPr="00562121">
        <w:rPr>
          <w:rStyle w:val="Incipit"/>
        </w:rPr>
        <w:t>Ingressus</w:t>
      </w:r>
      <w:r w:rsidR="00B16BF8">
        <w:rPr>
          <w:lang w:val="it-IT"/>
        </w:rPr>
        <w:t xml:space="preserve"> </w:t>
      </w:r>
      <w:r w:rsidR="00B16BF8" w:rsidRPr="00562121">
        <w:rPr>
          <w:rStyle w:val="Incipit"/>
        </w:rPr>
        <w:t>angelus</w:t>
      </w:r>
      <w:r w:rsidR="00B16BF8">
        <w:rPr>
          <w:lang w:val="it-IT"/>
        </w:rPr>
        <w:t xml:space="preserve">. PS </w:t>
      </w:r>
      <w:r w:rsidR="00B16BF8" w:rsidRPr="00562121">
        <w:rPr>
          <w:rStyle w:val="Incipit"/>
        </w:rPr>
        <w:t>Laudate</w:t>
      </w:r>
      <w:r w:rsidR="00B16BF8">
        <w:rPr>
          <w:lang w:val="it-IT"/>
        </w:rPr>
        <w:t xml:space="preserve"> </w:t>
      </w:r>
      <w:r w:rsidR="00B16BF8" w:rsidRPr="00562121">
        <w:rPr>
          <w:rStyle w:val="Incipit"/>
        </w:rPr>
        <w:t>pueri</w:t>
      </w:r>
      <w:r w:rsidR="00B16BF8">
        <w:rPr>
          <w:lang w:val="it-IT"/>
        </w:rPr>
        <w:t xml:space="preserve"> cum reliquis. CP </w:t>
      </w:r>
      <w:r w:rsidR="00B16BF8" w:rsidRPr="00562121">
        <w:rPr>
          <w:rStyle w:val="Incipit"/>
        </w:rPr>
        <w:t>Ecce</w:t>
      </w:r>
      <w:r w:rsidR="00B16BF8">
        <w:rPr>
          <w:lang w:val="it-IT"/>
        </w:rPr>
        <w:t xml:space="preserve"> </w:t>
      </w:r>
      <w:r w:rsidR="00B16BF8" w:rsidRPr="00562121">
        <w:rPr>
          <w:rStyle w:val="Incipit"/>
        </w:rPr>
        <w:t>virgo</w:t>
      </w:r>
      <w:r w:rsidR="003F10BC">
        <w:rPr>
          <w:lang w:val="it-IT"/>
        </w:rPr>
        <w:t>. RP</w:t>
      </w:r>
      <w:r w:rsidR="00B16BF8">
        <w:rPr>
          <w:lang w:val="it-IT"/>
        </w:rPr>
        <w:t xml:space="preserve"> </w:t>
      </w:r>
      <w:r w:rsidR="00B16BF8" w:rsidRPr="00562121">
        <w:rPr>
          <w:rStyle w:val="Incipit"/>
        </w:rPr>
        <w:t>Quomodo</w:t>
      </w:r>
      <w:r w:rsidR="00B16BF8">
        <w:rPr>
          <w:lang w:val="it-IT"/>
        </w:rPr>
        <w:t xml:space="preserve"> </w:t>
      </w:r>
      <w:r w:rsidR="00B16BF8" w:rsidRPr="00562121">
        <w:rPr>
          <w:rStyle w:val="Incipit"/>
        </w:rPr>
        <w:t>fiet</w:t>
      </w:r>
      <w:r w:rsidR="00B16BF8">
        <w:rPr>
          <w:lang w:val="it-IT"/>
        </w:rPr>
        <w:t xml:space="preserve">. HY </w:t>
      </w:r>
      <w:r w:rsidR="00B16BF8" w:rsidRPr="00562121">
        <w:rPr>
          <w:rStyle w:val="Incipit"/>
        </w:rPr>
        <w:t>Ave</w:t>
      </w:r>
      <w:r w:rsidR="00B16BF8">
        <w:rPr>
          <w:lang w:val="it-IT"/>
        </w:rPr>
        <w:t xml:space="preserve"> </w:t>
      </w:r>
      <w:r w:rsidR="00B16BF8" w:rsidRPr="00562121">
        <w:rPr>
          <w:rStyle w:val="Incipit"/>
        </w:rPr>
        <w:t>maris</w:t>
      </w:r>
      <w:r w:rsidR="00B16BF8">
        <w:rPr>
          <w:lang w:val="it-IT"/>
        </w:rPr>
        <w:t xml:space="preserve"> </w:t>
      </w:r>
      <w:r w:rsidR="00B16BF8" w:rsidRPr="00562121">
        <w:rPr>
          <w:rStyle w:val="Incipit"/>
        </w:rPr>
        <w:t>stella</w:t>
      </w:r>
      <w:r w:rsidR="00B16BF8">
        <w:rPr>
          <w:lang w:val="it-IT"/>
        </w:rPr>
        <w:t xml:space="preserve">. VS </w:t>
      </w:r>
      <w:r w:rsidR="00B16BF8" w:rsidRPr="00562121">
        <w:rPr>
          <w:rStyle w:val="Incipit"/>
        </w:rPr>
        <w:t>Ave</w:t>
      </w:r>
      <w:r w:rsidR="00B16BF8">
        <w:rPr>
          <w:lang w:val="it-IT"/>
        </w:rPr>
        <w:t xml:space="preserve"> </w:t>
      </w:r>
      <w:r w:rsidR="00B16BF8" w:rsidRPr="00562121">
        <w:rPr>
          <w:rStyle w:val="Incipit"/>
        </w:rPr>
        <w:t>Maria</w:t>
      </w:r>
      <w:r w:rsidR="00B16BF8">
        <w:rPr>
          <w:lang w:val="it-IT"/>
        </w:rPr>
        <w:t xml:space="preserve">. AM </w:t>
      </w:r>
      <w:r w:rsidR="00B16BF8" w:rsidRPr="00562121">
        <w:rPr>
          <w:rStyle w:val="Incipit"/>
        </w:rPr>
        <w:t>Ave</w:t>
      </w:r>
      <w:r w:rsidR="00B16BF8">
        <w:rPr>
          <w:lang w:val="it-IT"/>
        </w:rPr>
        <w:t xml:space="preserve"> </w:t>
      </w:r>
      <w:r w:rsidR="00B16BF8" w:rsidRPr="00562121">
        <w:rPr>
          <w:rStyle w:val="Incipit"/>
        </w:rPr>
        <w:t>spes</w:t>
      </w:r>
      <w:r w:rsidR="00B16BF8">
        <w:rPr>
          <w:lang w:val="it-IT"/>
        </w:rPr>
        <w:t xml:space="preserve"> </w:t>
      </w:r>
      <w:r w:rsidR="00B16BF8" w:rsidRPr="00562121">
        <w:rPr>
          <w:rStyle w:val="Incipit"/>
        </w:rPr>
        <w:t>nostra</w:t>
      </w:r>
      <w:r w:rsidR="00B16BF8">
        <w:rPr>
          <w:lang w:val="it-IT"/>
        </w:rPr>
        <w:t xml:space="preserve">. OR </w:t>
      </w:r>
      <w:r w:rsidR="00B16BF8" w:rsidRPr="00562121">
        <w:rPr>
          <w:rStyle w:val="Incipit"/>
        </w:rPr>
        <w:t>Deus</w:t>
      </w:r>
      <w:r w:rsidR="00B16BF8">
        <w:rPr>
          <w:lang w:val="it-IT"/>
        </w:rPr>
        <w:t xml:space="preserve"> </w:t>
      </w:r>
      <w:r w:rsidR="00B16BF8" w:rsidRPr="00562121">
        <w:rPr>
          <w:rStyle w:val="Incipit"/>
        </w:rPr>
        <w:t>qui</w:t>
      </w:r>
      <w:r w:rsidR="00B16BF8">
        <w:rPr>
          <w:lang w:val="it-IT"/>
        </w:rPr>
        <w:t xml:space="preserve"> </w:t>
      </w:r>
      <w:r w:rsidR="00B16BF8" w:rsidRPr="00562121">
        <w:rPr>
          <w:rStyle w:val="Incipit"/>
        </w:rPr>
        <w:t>de</w:t>
      </w:r>
      <w:r w:rsidR="00B16BF8">
        <w:rPr>
          <w:lang w:val="it-IT"/>
        </w:rPr>
        <w:t xml:space="preserve"> </w:t>
      </w:r>
      <w:r w:rsidR="00B16BF8" w:rsidRPr="00562121">
        <w:rPr>
          <w:rStyle w:val="Incipit"/>
        </w:rPr>
        <w:t>beatae</w:t>
      </w:r>
      <w:r w:rsidR="00B16BF8">
        <w:rPr>
          <w:lang w:val="it-IT"/>
        </w:rPr>
        <w:t xml:space="preserve"> </w:t>
      </w:r>
      <w:r w:rsidR="00B16BF8" w:rsidRPr="00562121">
        <w:rPr>
          <w:rStyle w:val="Incipit"/>
        </w:rPr>
        <w:t>Mariae</w:t>
      </w:r>
      <w:r w:rsidR="00B16BF8">
        <w:rPr>
          <w:lang w:val="it-IT"/>
        </w:rPr>
        <w:t>. In suffragio antiphona et oratio de feria.</w:t>
      </w:r>
    </w:p>
    <w:p w:rsidR="00B16BF8" w:rsidRDefault="00B16BF8" w:rsidP="00B16BF8">
      <w:pPr>
        <w:rPr>
          <w:lang w:val="it-IT"/>
        </w:rPr>
      </w:pPr>
      <w:r>
        <w:rPr>
          <w:lang w:val="it-IT"/>
        </w:rPr>
        <w:t>AD COMPLETORIUM</w:t>
      </w:r>
      <w:r w:rsidR="002E30C3">
        <w:rPr>
          <w:lang w:val="it-IT"/>
        </w:rPr>
        <w:t xml:space="preserve"> HY </w:t>
      </w:r>
      <w:r w:rsidR="002E30C3" w:rsidRPr="00562121">
        <w:rPr>
          <w:rStyle w:val="Incipit"/>
        </w:rPr>
        <w:t>Virgo</w:t>
      </w:r>
      <w:r w:rsidR="002E30C3">
        <w:rPr>
          <w:lang w:val="it-IT"/>
        </w:rPr>
        <w:t xml:space="preserve"> </w:t>
      </w:r>
      <w:r w:rsidR="002E30C3" w:rsidRPr="00562121">
        <w:rPr>
          <w:rStyle w:val="Incipit"/>
        </w:rPr>
        <w:t>singularis</w:t>
      </w:r>
      <w:r w:rsidR="002E30C3">
        <w:rPr>
          <w:lang w:val="it-IT"/>
        </w:rPr>
        <w:t xml:space="preserve">. AD </w:t>
      </w:r>
      <w:r w:rsidR="002E30C3" w:rsidRPr="00562121">
        <w:rPr>
          <w:rStyle w:val="Incipit"/>
        </w:rPr>
        <w:t>Ecce</w:t>
      </w:r>
      <w:r w:rsidR="002E30C3">
        <w:rPr>
          <w:lang w:val="it-IT"/>
        </w:rPr>
        <w:t xml:space="preserve"> </w:t>
      </w:r>
      <w:r w:rsidR="002E30C3" w:rsidRPr="00562121">
        <w:rPr>
          <w:rStyle w:val="Incipit"/>
        </w:rPr>
        <w:t>concipies</w:t>
      </w:r>
      <w:r w:rsidR="002E30C3">
        <w:rPr>
          <w:lang w:val="it-IT"/>
        </w:rPr>
        <w:t>.</w:t>
      </w:r>
    </w:p>
    <w:p w:rsidR="002E30C3" w:rsidRDefault="002E30C3" w:rsidP="00B16BF8">
      <w:pPr>
        <w:rPr>
          <w:lang w:val="it-IT"/>
        </w:rPr>
      </w:pPr>
      <w:r>
        <w:rPr>
          <w:lang w:val="it-IT"/>
        </w:rPr>
        <w:t>Si annuntiatio sanctae Mariae in die palmarum vel quocumque die ipsius ebdomadae</w:t>
      </w:r>
      <w:r w:rsidR="007A76C2">
        <w:rPr>
          <w:lang w:val="it-IT"/>
        </w:rPr>
        <w:t xml:space="preserve"> vel paschalis ebdomadae</w:t>
      </w:r>
      <w:r>
        <w:rPr>
          <w:lang w:val="it-IT"/>
        </w:rPr>
        <w:t xml:space="preserve"> evenerit, in sabbato palmarum celebratur, ita quod in SECUNDA VESPERA cantetur AN </w:t>
      </w:r>
      <w:r w:rsidRPr="00562121">
        <w:rPr>
          <w:rStyle w:val="Incipit"/>
        </w:rPr>
        <w:t>Animae</w:t>
      </w:r>
      <w:r w:rsidR="00562121">
        <w:rPr>
          <w:lang w:val="it-IT"/>
        </w:rPr>
        <w:t xml:space="preserve"> </w:t>
      </w:r>
      <w:r w:rsidR="00562121" w:rsidRPr="00562121">
        <w:rPr>
          <w:rStyle w:val="Incipit"/>
        </w:rPr>
        <w:t>impi</w:t>
      </w:r>
      <w:r w:rsidRPr="00562121">
        <w:rPr>
          <w:rStyle w:val="Incipit"/>
        </w:rPr>
        <w:t>orum</w:t>
      </w:r>
      <w:r>
        <w:rPr>
          <w:lang w:val="it-IT"/>
        </w:rPr>
        <w:t xml:space="preserve">. PS </w:t>
      </w:r>
      <w:r w:rsidRPr="00562121">
        <w:rPr>
          <w:rStyle w:val="Incipit"/>
        </w:rPr>
        <w:t>Benedictus</w:t>
      </w:r>
      <w:r>
        <w:rPr>
          <w:lang w:val="it-IT"/>
        </w:rPr>
        <w:t xml:space="preserve"> cum reliquis. CP </w:t>
      </w:r>
      <w:r w:rsidRPr="00562121">
        <w:rPr>
          <w:rStyle w:val="Incipit"/>
        </w:rPr>
        <w:t>Hoc</w:t>
      </w:r>
      <w:r>
        <w:rPr>
          <w:lang w:val="it-IT"/>
        </w:rPr>
        <w:t xml:space="preserve"> </w:t>
      </w:r>
      <w:r w:rsidRPr="00562121">
        <w:rPr>
          <w:rStyle w:val="Incipit"/>
        </w:rPr>
        <w:t>enim</w:t>
      </w:r>
      <w:r>
        <w:rPr>
          <w:lang w:val="it-IT"/>
        </w:rPr>
        <w:t xml:space="preserve"> </w:t>
      </w:r>
      <w:r w:rsidRPr="00562121">
        <w:rPr>
          <w:rStyle w:val="Incipit"/>
        </w:rPr>
        <w:t>sentite</w:t>
      </w:r>
      <w:r>
        <w:rPr>
          <w:lang w:val="it-IT"/>
        </w:rPr>
        <w:t xml:space="preserve">. RP </w:t>
      </w:r>
      <w:r w:rsidRPr="00562121">
        <w:rPr>
          <w:rStyle w:val="Incipit"/>
        </w:rPr>
        <w:t>Ingressus</w:t>
      </w:r>
      <w:r>
        <w:rPr>
          <w:lang w:val="it-IT"/>
        </w:rPr>
        <w:t xml:space="preserve"> </w:t>
      </w:r>
      <w:r w:rsidRPr="00562121">
        <w:rPr>
          <w:rStyle w:val="Incipit"/>
        </w:rPr>
        <w:t>Pilatus</w:t>
      </w:r>
      <w:r>
        <w:rPr>
          <w:lang w:val="it-IT"/>
        </w:rPr>
        <w:t xml:space="preserve">. AM </w:t>
      </w:r>
      <w:r w:rsidRPr="00562121">
        <w:rPr>
          <w:rStyle w:val="Incipit"/>
        </w:rPr>
        <w:t>Pater</w:t>
      </w:r>
      <w:r>
        <w:rPr>
          <w:lang w:val="it-IT"/>
        </w:rPr>
        <w:t xml:space="preserve"> </w:t>
      </w:r>
      <w:r w:rsidRPr="00562121">
        <w:rPr>
          <w:rStyle w:val="Incipit"/>
        </w:rPr>
        <w:t>iuste</w:t>
      </w:r>
      <w:r>
        <w:rPr>
          <w:lang w:val="it-IT"/>
        </w:rPr>
        <w:t xml:space="preserve">. OR </w:t>
      </w:r>
      <w:r w:rsidRPr="00562121">
        <w:rPr>
          <w:rStyle w:val="Incipit"/>
        </w:rPr>
        <w:t>Omnipotens</w:t>
      </w:r>
      <w:r>
        <w:rPr>
          <w:lang w:val="it-IT"/>
        </w:rPr>
        <w:t xml:space="preserve"> </w:t>
      </w:r>
      <w:r w:rsidRPr="00562121">
        <w:rPr>
          <w:rStyle w:val="Incipit"/>
        </w:rPr>
        <w:t>sempiterne</w:t>
      </w:r>
      <w:r>
        <w:rPr>
          <w:lang w:val="it-IT"/>
        </w:rPr>
        <w:t xml:space="preserve"> </w:t>
      </w:r>
      <w:r w:rsidRPr="00562121">
        <w:rPr>
          <w:rStyle w:val="Incipit"/>
        </w:rPr>
        <w:t>deus</w:t>
      </w:r>
      <w:r>
        <w:rPr>
          <w:lang w:val="it-IT"/>
        </w:rPr>
        <w:t xml:space="preserve"> </w:t>
      </w:r>
      <w:r w:rsidRPr="00562121">
        <w:rPr>
          <w:rStyle w:val="Incipit"/>
        </w:rPr>
        <w:t>qui</w:t>
      </w:r>
      <w:r>
        <w:rPr>
          <w:lang w:val="it-IT"/>
        </w:rPr>
        <w:t xml:space="preserve"> </w:t>
      </w:r>
      <w:r w:rsidRPr="00562121">
        <w:rPr>
          <w:rStyle w:val="Incipit"/>
        </w:rPr>
        <w:t>humano</w:t>
      </w:r>
      <w:r>
        <w:rPr>
          <w:lang w:val="it-IT"/>
        </w:rPr>
        <w:t xml:space="preserve"> </w:t>
      </w:r>
      <w:r w:rsidRPr="00562121">
        <w:rPr>
          <w:rStyle w:val="Incipit"/>
        </w:rPr>
        <w:t>generi</w:t>
      </w:r>
      <w:r>
        <w:rPr>
          <w:lang w:val="it-IT"/>
        </w:rPr>
        <w:t xml:space="preserve">. In suffragio AC </w:t>
      </w:r>
      <w:r w:rsidRPr="00562121">
        <w:rPr>
          <w:rStyle w:val="Incipit"/>
        </w:rPr>
        <w:t>Haec</w:t>
      </w:r>
      <w:r>
        <w:rPr>
          <w:lang w:val="it-IT"/>
        </w:rPr>
        <w:t xml:space="preserve"> </w:t>
      </w:r>
      <w:r w:rsidRPr="00562121">
        <w:rPr>
          <w:rStyle w:val="Incipit"/>
        </w:rPr>
        <w:t>est</w:t>
      </w:r>
      <w:r>
        <w:rPr>
          <w:lang w:val="it-IT"/>
        </w:rPr>
        <w:t xml:space="preserve"> </w:t>
      </w:r>
      <w:r w:rsidRPr="00562121">
        <w:rPr>
          <w:rStyle w:val="Incipit"/>
        </w:rPr>
        <w:t>dies</w:t>
      </w:r>
      <w:r>
        <w:rPr>
          <w:lang w:val="it-IT"/>
        </w:rPr>
        <w:t>.</w:t>
      </w:r>
    </w:p>
    <w:p w:rsidR="002E30C3" w:rsidRDefault="002E30C3" w:rsidP="00B16BF8">
      <w:pPr>
        <w:rPr>
          <w:lang w:val="it-IT"/>
        </w:rPr>
      </w:pPr>
      <w:r>
        <w:rPr>
          <w:lang w:val="it-IT"/>
        </w:rPr>
        <w:t xml:space="preserve">AD MATUTINAS INV </w:t>
      </w:r>
      <w:r w:rsidRPr="00562121">
        <w:rPr>
          <w:rStyle w:val="Incipit"/>
        </w:rPr>
        <w:t>Ave</w:t>
      </w:r>
      <w:r>
        <w:rPr>
          <w:lang w:val="it-IT"/>
        </w:rPr>
        <w:t xml:space="preserve"> </w:t>
      </w:r>
      <w:r w:rsidRPr="00562121">
        <w:rPr>
          <w:rStyle w:val="Incipit"/>
        </w:rPr>
        <w:t>Maria</w:t>
      </w:r>
      <w:r>
        <w:rPr>
          <w:lang w:val="it-IT"/>
        </w:rPr>
        <w:t>. Historia per totum canitur sicut habet consuetudo.</w:t>
      </w:r>
    </w:p>
    <w:p w:rsidR="002E30C3" w:rsidRDefault="002E30C3" w:rsidP="00B16BF8">
      <w:pPr>
        <w:rPr>
          <w:lang w:val="it-IT"/>
        </w:rPr>
      </w:pPr>
      <w:r>
        <w:rPr>
          <w:lang w:val="it-IT"/>
        </w:rPr>
        <w:t xml:space="preserve">[AD LAUDES] AB </w:t>
      </w:r>
      <w:r w:rsidRPr="00562121">
        <w:rPr>
          <w:rStyle w:val="Incipit"/>
        </w:rPr>
        <w:t>O</w:t>
      </w:r>
      <w:r>
        <w:rPr>
          <w:lang w:val="it-IT"/>
        </w:rPr>
        <w:t xml:space="preserve"> </w:t>
      </w:r>
      <w:r w:rsidRPr="00562121">
        <w:rPr>
          <w:rStyle w:val="Incipit"/>
        </w:rPr>
        <w:t>Gabriel</w:t>
      </w:r>
      <w:r>
        <w:rPr>
          <w:lang w:val="it-IT"/>
        </w:rPr>
        <w:t xml:space="preserve">. OR </w:t>
      </w:r>
      <w:r w:rsidRPr="00562121">
        <w:rPr>
          <w:rStyle w:val="Incipit"/>
        </w:rPr>
        <w:t>Deus</w:t>
      </w:r>
      <w:r>
        <w:rPr>
          <w:lang w:val="it-IT"/>
        </w:rPr>
        <w:t xml:space="preserve"> </w:t>
      </w:r>
      <w:r w:rsidRPr="00562121">
        <w:rPr>
          <w:rStyle w:val="Incipit"/>
        </w:rPr>
        <w:t>qui</w:t>
      </w:r>
      <w:r>
        <w:rPr>
          <w:lang w:val="it-IT"/>
        </w:rPr>
        <w:t xml:space="preserve"> </w:t>
      </w:r>
      <w:r w:rsidRPr="00562121">
        <w:rPr>
          <w:rStyle w:val="Incipit"/>
        </w:rPr>
        <w:t>hodierna</w:t>
      </w:r>
      <w:r>
        <w:rPr>
          <w:lang w:val="it-IT"/>
        </w:rPr>
        <w:t>.</w:t>
      </w:r>
    </w:p>
    <w:p w:rsidR="002E30C3" w:rsidRDefault="002E30C3" w:rsidP="00B16BF8">
      <w:pPr>
        <w:rPr>
          <w:lang w:val="it-IT"/>
        </w:rPr>
      </w:pPr>
      <w:r>
        <w:rPr>
          <w:lang w:val="it-IT"/>
        </w:rPr>
        <w:t>AD CURSUS LAUDES.</w:t>
      </w:r>
    </w:p>
    <w:p w:rsidR="009A519E" w:rsidRDefault="002E30C3" w:rsidP="00B16BF8">
      <w:pPr>
        <w:rPr>
          <w:lang w:val="it-IT"/>
        </w:rPr>
      </w:pPr>
      <w:r>
        <w:rPr>
          <w:lang w:val="it-IT"/>
        </w:rPr>
        <w:t xml:space="preserve">AD MISSAM [IN] </w:t>
      </w:r>
      <w:r w:rsidRPr="00562121">
        <w:rPr>
          <w:rStyle w:val="Incipit"/>
        </w:rPr>
        <w:t>Rorate</w:t>
      </w:r>
      <w:r>
        <w:rPr>
          <w:lang w:val="it-IT"/>
        </w:rPr>
        <w:t xml:space="preserve"> </w:t>
      </w:r>
      <w:r w:rsidRPr="00562121">
        <w:rPr>
          <w:rStyle w:val="Incipit"/>
        </w:rPr>
        <w:t>caeli</w:t>
      </w:r>
      <w:r>
        <w:rPr>
          <w:lang w:val="it-IT"/>
        </w:rPr>
        <w:t xml:space="preserve">. [KY] </w:t>
      </w:r>
      <w:r w:rsidRPr="00562121">
        <w:rPr>
          <w:rStyle w:val="Incipit"/>
        </w:rPr>
        <w:t>Kyrie</w:t>
      </w:r>
      <w:r>
        <w:rPr>
          <w:lang w:val="it-IT"/>
        </w:rPr>
        <w:t xml:space="preserve"> </w:t>
      </w:r>
      <w:r w:rsidRPr="00562121">
        <w:rPr>
          <w:rStyle w:val="Incipit"/>
        </w:rPr>
        <w:t>eleyson</w:t>
      </w:r>
      <w:r>
        <w:rPr>
          <w:lang w:val="it-IT"/>
        </w:rPr>
        <w:t xml:space="preserve">. [GL] </w:t>
      </w:r>
      <w:r w:rsidRPr="00562121">
        <w:rPr>
          <w:rStyle w:val="Incipit"/>
        </w:rPr>
        <w:t>Gloria</w:t>
      </w:r>
      <w:r>
        <w:rPr>
          <w:lang w:val="it-IT"/>
        </w:rPr>
        <w:t xml:space="preserve"> </w:t>
      </w:r>
      <w:r w:rsidRPr="00562121">
        <w:rPr>
          <w:rStyle w:val="Incipit"/>
        </w:rPr>
        <w:t>in</w:t>
      </w:r>
      <w:r>
        <w:rPr>
          <w:lang w:val="it-IT"/>
        </w:rPr>
        <w:t xml:space="preserve"> </w:t>
      </w:r>
      <w:r w:rsidRPr="00562121">
        <w:rPr>
          <w:rStyle w:val="Incipit"/>
        </w:rPr>
        <w:t>excelsis</w:t>
      </w:r>
      <w:r>
        <w:rPr>
          <w:lang w:val="it-IT"/>
        </w:rPr>
        <w:t xml:space="preserve"> </w:t>
      </w:r>
      <w:r w:rsidRPr="00562121">
        <w:rPr>
          <w:rStyle w:val="Incipit"/>
        </w:rPr>
        <w:t>deo</w:t>
      </w:r>
      <w:r>
        <w:rPr>
          <w:lang w:val="it-IT"/>
        </w:rPr>
        <w:t>. OR</w:t>
      </w:r>
      <w:r w:rsidR="00562121">
        <w:rPr>
          <w:lang w:val="it-IT"/>
        </w:rPr>
        <w:t>CL</w:t>
      </w:r>
      <w:r>
        <w:rPr>
          <w:lang w:val="it-IT"/>
        </w:rPr>
        <w:t xml:space="preserve"> </w:t>
      </w:r>
      <w:r w:rsidRPr="00562121">
        <w:rPr>
          <w:rStyle w:val="Incipit"/>
        </w:rPr>
        <w:t>Deus</w:t>
      </w:r>
      <w:r>
        <w:rPr>
          <w:lang w:val="it-IT"/>
        </w:rPr>
        <w:t xml:space="preserve"> </w:t>
      </w:r>
      <w:r w:rsidRPr="00562121">
        <w:rPr>
          <w:rStyle w:val="Incipit"/>
        </w:rPr>
        <w:t>qui</w:t>
      </w:r>
      <w:r>
        <w:rPr>
          <w:lang w:val="it-IT"/>
        </w:rPr>
        <w:t xml:space="preserve"> </w:t>
      </w:r>
      <w:r w:rsidRPr="00562121">
        <w:rPr>
          <w:rStyle w:val="Incipit"/>
        </w:rPr>
        <w:t>hodierna</w:t>
      </w:r>
      <w:r>
        <w:rPr>
          <w:lang w:val="it-IT"/>
        </w:rPr>
        <w:t xml:space="preserve"> </w:t>
      </w:r>
      <w:r w:rsidRPr="00562121">
        <w:rPr>
          <w:rStyle w:val="Incipit"/>
        </w:rPr>
        <w:t>die</w:t>
      </w:r>
      <w:r>
        <w:rPr>
          <w:lang w:val="it-IT"/>
        </w:rPr>
        <w:t xml:space="preserve">. EP </w:t>
      </w:r>
      <w:r w:rsidRPr="00562121">
        <w:rPr>
          <w:rStyle w:val="Incipit"/>
        </w:rPr>
        <w:t>Locutus</w:t>
      </w:r>
      <w:r>
        <w:rPr>
          <w:lang w:val="it-IT"/>
        </w:rPr>
        <w:t xml:space="preserve"> </w:t>
      </w:r>
      <w:r w:rsidRPr="00562121">
        <w:rPr>
          <w:rStyle w:val="Incipit"/>
        </w:rPr>
        <w:t>est</w:t>
      </w:r>
      <w:r>
        <w:rPr>
          <w:lang w:val="it-IT"/>
        </w:rPr>
        <w:t xml:space="preserve"> </w:t>
      </w:r>
      <w:r w:rsidRPr="00562121">
        <w:rPr>
          <w:rStyle w:val="Incipit"/>
        </w:rPr>
        <w:t>dominus</w:t>
      </w:r>
      <w:r>
        <w:rPr>
          <w:lang w:val="it-IT"/>
        </w:rPr>
        <w:t xml:space="preserve">. GR </w:t>
      </w:r>
      <w:r w:rsidRPr="00562121">
        <w:rPr>
          <w:rStyle w:val="Incipit"/>
        </w:rPr>
        <w:t>In</w:t>
      </w:r>
      <w:r>
        <w:rPr>
          <w:lang w:val="it-IT"/>
        </w:rPr>
        <w:t xml:space="preserve"> </w:t>
      </w:r>
      <w:r w:rsidRPr="00562121">
        <w:rPr>
          <w:rStyle w:val="Incipit"/>
        </w:rPr>
        <w:t>sole</w:t>
      </w:r>
      <w:r>
        <w:rPr>
          <w:lang w:val="it-IT"/>
        </w:rPr>
        <w:t xml:space="preserve"> </w:t>
      </w:r>
      <w:r w:rsidRPr="00562121">
        <w:rPr>
          <w:rStyle w:val="Incipit"/>
        </w:rPr>
        <w:t>posuisti</w:t>
      </w:r>
      <w:r>
        <w:rPr>
          <w:lang w:val="it-IT"/>
        </w:rPr>
        <w:t xml:space="preserve">. TR </w:t>
      </w:r>
      <w:r w:rsidRPr="00562121">
        <w:rPr>
          <w:rStyle w:val="Incipit"/>
        </w:rPr>
        <w:t>Audi</w:t>
      </w:r>
      <w:r>
        <w:rPr>
          <w:lang w:val="it-IT"/>
        </w:rPr>
        <w:t xml:space="preserve"> </w:t>
      </w:r>
      <w:r w:rsidRPr="00562121">
        <w:rPr>
          <w:rStyle w:val="Incipit"/>
        </w:rPr>
        <w:t>filia</w:t>
      </w:r>
      <w:r>
        <w:rPr>
          <w:lang w:val="it-IT"/>
        </w:rPr>
        <w:t xml:space="preserve"> vel T</w:t>
      </w:r>
      <w:r w:rsidR="004F1481">
        <w:rPr>
          <w:lang w:val="it-IT"/>
        </w:rPr>
        <w:t>R</w:t>
      </w:r>
      <w:r>
        <w:rPr>
          <w:lang w:val="it-IT"/>
        </w:rPr>
        <w:t xml:space="preserve"> </w:t>
      </w:r>
      <w:r w:rsidRPr="00562121">
        <w:rPr>
          <w:rStyle w:val="Incipit"/>
        </w:rPr>
        <w:t>Ave</w:t>
      </w:r>
      <w:r>
        <w:rPr>
          <w:lang w:val="it-IT"/>
        </w:rPr>
        <w:t xml:space="preserve"> </w:t>
      </w:r>
      <w:r w:rsidRPr="00562121">
        <w:rPr>
          <w:rStyle w:val="Incipit"/>
        </w:rPr>
        <w:t>Maria</w:t>
      </w:r>
      <w:r>
        <w:rPr>
          <w:lang w:val="it-IT"/>
        </w:rPr>
        <w:t>. EV</w:t>
      </w:r>
      <w:r w:rsidR="009A519E">
        <w:rPr>
          <w:lang w:val="it-IT"/>
        </w:rPr>
        <w:t xml:space="preserve"> </w:t>
      </w:r>
      <w:r w:rsidR="009A519E" w:rsidRPr="00562121">
        <w:rPr>
          <w:rStyle w:val="Incipit"/>
        </w:rPr>
        <w:t>Missus</w:t>
      </w:r>
      <w:r w:rsidR="009A519E">
        <w:rPr>
          <w:lang w:val="it-IT"/>
        </w:rPr>
        <w:t xml:space="preserve"> </w:t>
      </w:r>
      <w:r w:rsidR="009A519E" w:rsidRPr="0086137B">
        <w:rPr>
          <w:rStyle w:val="Incipit"/>
        </w:rPr>
        <w:t>est</w:t>
      </w:r>
      <w:r w:rsidR="009A519E">
        <w:rPr>
          <w:lang w:val="it-IT"/>
        </w:rPr>
        <w:t xml:space="preserve"> </w:t>
      </w:r>
      <w:r w:rsidR="009A519E" w:rsidRPr="0086137B">
        <w:rPr>
          <w:rStyle w:val="Incipit"/>
        </w:rPr>
        <w:t>angelus</w:t>
      </w:r>
      <w:r w:rsidR="009A519E">
        <w:rPr>
          <w:lang w:val="it-IT"/>
        </w:rPr>
        <w:t xml:space="preserve"> </w:t>
      </w:r>
      <w:r w:rsidR="009A519E" w:rsidRPr="0086137B">
        <w:rPr>
          <w:rStyle w:val="Incipit"/>
        </w:rPr>
        <w:t>Gabriel</w:t>
      </w:r>
      <w:r w:rsidR="009A519E">
        <w:rPr>
          <w:lang w:val="it-IT"/>
        </w:rPr>
        <w:t xml:space="preserve">. OF </w:t>
      </w:r>
      <w:r w:rsidR="009A519E" w:rsidRPr="00111092">
        <w:rPr>
          <w:rStyle w:val="Incipit"/>
        </w:rPr>
        <w:t>Ave</w:t>
      </w:r>
      <w:r w:rsidR="009A519E">
        <w:rPr>
          <w:lang w:val="it-IT"/>
        </w:rPr>
        <w:t xml:space="preserve"> </w:t>
      </w:r>
      <w:r w:rsidR="009A519E" w:rsidRPr="00111092">
        <w:rPr>
          <w:rStyle w:val="Incipit"/>
        </w:rPr>
        <w:t>Maria</w:t>
      </w:r>
      <w:r w:rsidR="009A519E">
        <w:rPr>
          <w:lang w:val="it-IT"/>
        </w:rPr>
        <w:t xml:space="preserve">. PF </w:t>
      </w:r>
      <w:r w:rsidR="009A519E" w:rsidRPr="00111092">
        <w:rPr>
          <w:rStyle w:val="Incipit"/>
        </w:rPr>
        <w:t>Et</w:t>
      </w:r>
      <w:r w:rsidR="009A519E">
        <w:rPr>
          <w:lang w:val="it-IT"/>
        </w:rPr>
        <w:t xml:space="preserve"> </w:t>
      </w:r>
      <w:r w:rsidR="009A519E" w:rsidRPr="00111092">
        <w:rPr>
          <w:rStyle w:val="Incipit"/>
        </w:rPr>
        <w:t>te</w:t>
      </w:r>
      <w:r w:rsidR="009A519E">
        <w:rPr>
          <w:lang w:val="it-IT"/>
        </w:rPr>
        <w:t xml:space="preserve"> </w:t>
      </w:r>
      <w:r w:rsidR="009A519E" w:rsidRPr="00111092">
        <w:rPr>
          <w:rStyle w:val="Incipit"/>
        </w:rPr>
        <w:t>in</w:t>
      </w:r>
      <w:r w:rsidR="009A519E">
        <w:rPr>
          <w:lang w:val="it-IT"/>
        </w:rPr>
        <w:t xml:space="preserve"> </w:t>
      </w:r>
      <w:r w:rsidR="00111092">
        <w:rPr>
          <w:rStyle w:val="Incipit"/>
        </w:rPr>
        <w:t>annunt</w:t>
      </w:r>
      <w:r w:rsidR="009A519E" w:rsidRPr="00111092">
        <w:rPr>
          <w:rStyle w:val="Incipit"/>
        </w:rPr>
        <w:t>iatione</w:t>
      </w:r>
      <w:r w:rsidR="009A519E">
        <w:rPr>
          <w:lang w:val="it-IT"/>
        </w:rPr>
        <w:t xml:space="preserve">. CO </w:t>
      </w:r>
      <w:r w:rsidR="009A519E" w:rsidRPr="00111092">
        <w:rPr>
          <w:rStyle w:val="Incipit"/>
        </w:rPr>
        <w:t>Ecce</w:t>
      </w:r>
      <w:r w:rsidR="009A519E">
        <w:rPr>
          <w:lang w:val="it-IT"/>
        </w:rPr>
        <w:t xml:space="preserve"> </w:t>
      </w:r>
      <w:r w:rsidR="009A519E" w:rsidRPr="00111092">
        <w:rPr>
          <w:rStyle w:val="Incipit"/>
        </w:rPr>
        <w:t>virgo</w:t>
      </w:r>
      <w:r w:rsidR="009A519E">
        <w:rPr>
          <w:lang w:val="it-IT"/>
        </w:rPr>
        <w:t>.</w:t>
      </w:r>
    </w:p>
    <w:p w:rsidR="009A519E" w:rsidRDefault="009A519E" w:rsidP="00B16BF8">
      <w:pPr>
        <w:rPr>
          <w:lang w:val="it-IT"/>
        </w:rPr>
      </w:pPr>
      <w:r>
        <w:rPr>
          <w:lang w:val="it-IT"/>
        </w:rPr>
        <w:t xml:space="preserve">IN SECUNDA VESPERA AN </w:t>
      </w:r>
      <w:r w:rsidRPr="00111092">
        <w:rPr>
          <w:rStyle w:val="Incipit"/>
        </w:rPr>
        <w:t>Quando</w:t>
      </w:r>
      <w:r>
        <w:rPr>
          <w:lang w:val="it-IT"/>
        </w:rPr>
        <w:t xml:space="preserve"> </w:t>
      </w:r>
      <w:r w:rsidRPr="00111092">
        <w:rPr>
          <w:rStyle w:val="Incipit"/>
        </w:rPr>
        <w:t>venit</w:t>
      </w:r>
      <w:r>
        <w:rPr>
          <w:lang w:val="it-IT"/>
        </w:rPr>
        <w:t xml:space="preserve"> cum reliquis. HY </w:t>
      </w:r>
      <w:r w:rsidRPr="00111092">
        <w:rPr>
          <w:rStyle w:val="Incipit"/>
        </w:rPr>
        <w:t>Ave</w:t>
      </w:r>
      <w:r>
        <w:rPr>
          <w:lang w:val="it-IT"/>
        </w:rPr>
        <w:t xml:space="preserve"> </w:t>
      </w:r>
      <w:r w:rsidRPr="00111092">
        <w:rPr>
          <w:rStyle w:val="Incipit"/>
        </w:rPr>
        <w:t>maris</w:t>
      </w:r>
      <w:r>
        <w:rPr>
          <w:lang w:val="it-IT"/>
        </w:rPr>
        <w:t xml:space="preserve"> </w:t>
      </w:r>
      <w:r w:rsidRPr="00111092">
        <w:rPr>
          <w:rStyle w:val="Incipit"/>
        </w:rPr>
        <w:t>stella</w:t>
      </w:r>
      <w:r>
        <w:rPr>
          <w:lang w:val="it-IT"/>
        </w:rPr>
        <w:t xml:space="preserve">. RP </w:t>
      </w:r>
      <w:r w:rsidRPr="00111092">
        <w:rPr>
          <w:rStyle w:val="Incipit"/>
        </w:rPr>
        <w:t>Salve</w:t>
      </w:r>
      <w:r>
        <w:rPr>
          <w:lang w:val="it-IT"/>
        </w:rPr>
        <w:t xml:space="preserve"> </w:t>
      </w:r>
      <w:r w:rsidRPr="00111092">
        <w:rPr>
          <w:rStyle w:val="Incipit"/>
        </w:rPr>
        <w:t>nobilis</w:t>
      </w:r>
      <w:r>
        <w:rPr>
          <w:lang w:val="it-IT"/>
        </w:rPr>
        <w:t xml:space="preserve"> </w:t>
      </w:r>
      <w:r w:rsidRPr="00111092">
        <w:rPr>
          <w:rStyle w:val="Incipit"/>
        </w:rPr>
        <w:t>virga</w:t>
      </w:r>
      <w:r>
        <w:rPr>
          <w:lang w:val="it-IT"/>
        </w:rPr>
        <w:t xml:space="preserve">. </w:t>
      </w:r>
      <w:r w:rsidR="00560F5D">
        <w:rPr>
          <w:lang w:val="it-IT"/>
        </w:rPr>
        <w:t xml:space="preserve">Item completorium decantetur ut in priori nocte. </w:t>
      </w:r>
      <w:r>
        <w:rPr>
          <w:lang w:val="it-IT"/>
        </w:rPr>
        <w:t xml:space="preserve">AM </w:t>
      </w:r>
      <w:r w:rsidRPr="00111092">
        <w:rPr>
          <w:rStyle w:val="Incipit"/>
        </w:rPr>
        <w:t>Haec</w:t>
      </w:r>
      <w:r>
        <w:rPr>
          <w:lang w:val="it-IT"/>
        </w:rPr>
        <w:t xml:space="preserve"> </w:t>
      </w:r>
      <w:r w:rsidRPr="00111092">
        <w:rPr>
          <w:rStyle w:val="Incipit"/>
        </w:rPr>
        <w:t>est</w:t>
      </w:r>
      <w:r>
        <w:rPr>
          <w:lang w:val="it-IT"/>
        </w:rPr>
        <w:t xml:space="preserve"> </w:t>
      </w:r>
      <w:r w:rsidRPr="00111092">
        <w:rPr>
          <w:rStyle w:val="Incipit"/>
        </w:rPr>
        <w:t>dies</w:t>
      </w:r>
      <w:r>
        <w:rPr>
          <w:lang w:val="it-IT"/>
        </w:rPr>
        <w:t>.</w:t>
      </w:r>
    </w:p>
    <w:p w:rsidR="002E30C3" w:rsidRDefault="00026FCE" w:rsidP="009A519E">
      <w:pPr>
        <w:pStyle w:val="berschrift1"/>
        <w:rPr>
          <w:lang w:val="it-IT"/>
        </w:rPr>
      </w:pPr>
      <w:r>
        <w:rPr>
          <w:lang w:val="it-IT"/>
        </w:rPr>
        <w:t>CASTULI MARTYRIS</w:t>
      </w:r>
    </w:p>
    <w:p w:rsidR="009A519E" w:rsidRDefault="00CE7070" w:rsidP="009A519E">
      <w:pPr>
        <w:rPr>
          <w:lang w:val="it-IT"/>
        </w:rPr>
      </w:pPr>
      <w:r>
        <w:rPr>
          <w:lang w:val="it-IT"/>
        </w:rPr>
        <w:t xml:space="preserve">[in suffragio] </w:t>
      </w:r>
      <w:r w:rsidR="009A519E">
        <w:rPr>
          <w:lang w:val="it-IT"/>
        </w:rPr>
        <w:t xml:space="preserve">AC </w:t>
      </w:r>
      <w:r w:rsidR="009A519E" w:rsidRPr="00111092">
        <w:rPr>
          <w:rStyle w:val="Incipit"/>
        </w:rPr>
        <w:t>Beatus</w:t>
      </w:r>
      <w:r w:rsidR="009A519E" w:rsidRPr="00A002FB">
        <w:t xml:space="preserve"> </w:t>
      </w:r>
      <w:r w:rsidR="009A519E" w:rsidRPr="00111092">
        <w:rPr>
          <w:rStyle w:val="Incipit"/>
        </w:rPr>
        <w:t>vir</w:t>
      </w:r>
      <w:r w:rsidR="009A519E">
        <w:rPr>
          <w:lang w:val="it-IT"/>
        </w:rPr>
        <w:t>. Oratio de uno martyre.</w:t>
      </w:r>
    </w:p>
    <w:p w:rsidR="00111092" w:rsidRDefault="00026FCE" w:rsidP="00111092">
      <w:pPr>
        <w:pStyle w:val="berschrift1"/>
        <w:rPr>
          <w:lang w:val="it-IT"/>
        </w:rPr>
      </w:pPr>
      <w:r>
        <w:rPr>
          <w:lang w:val="it-IT"/>
        </w:rPr>
        <w:t>RUPERTI CONFESSORIS</w:t>
      </w:r>
    </w:p>
    <w:p w:rsidR="00111092" w:rsidRDefault="00CE7070" w:rsidP="00111092">
      <w:pPr>
        <w:rPr>
          <w:lang w:val="it-IT"/>
        </w:rPr>
      </w:pPr>
      <w:r>
        <w:rPr>
          <w:lang w:val="it-IT"/>
        </w:rPr>
        <w:t xml:space="preserve">[in suffragio] </w:t>
      </w:r>
      <w:r w:rsidR="00111092">
        <w:rPr>
          <w:lang w:val="it-IT"/>
        </w:rPr>
        <w:t xml:space="preserve">AC </w:t>
      </w:r>
      <w:r w:rsidR="00111092" w:rsidRPr="00111092">
        <w:rPr>
          <w:rStyle w:val="Incipit"/>
        </w:rPr>
        <w:t>Sacerdos</w:t>
      </w:r>
      <w:r w:rsidR="00111092">
        <w:rPr>
          <w:lang w:val="it-IT"/>
        </w:rPr>
        <w:t xml:space="preserve"> </w:t>
      </w:r>
      <w:r w:rsidR="00111092" w:rsidRPr="00111092">
        <w:rPr>
          <w:rStyle w:val="Incipit"/>
        </w:rPr>
        <w:t>et</w:t>
      </w:r>
      <w:r w:rsidR="00111092">
        <w:rPr>
          <w:lang w:val="it-IT"/>
        </w:rPr>
        <w:t xml:space="preserve"> </w:t>
      </w:r>
      <w:r w:rsidR="00111092" w:rsidRPr="00111092">
        <w:rPr>
          <w:rStyle w:val="Incipit"/>
        </w:rPr>
        <w:t>pontifex</w:t>
      </w:r>
      <w:r w:rsidR="00111092">
        <w:rPr>
          <w:lang w:val="it-IT"/>
        </w:rPr>
        <w:t>. OR</w:t>
      </w:r>
      <w:r w:rsidR="004F1481">
        <w:rPr>
          <w:lang w:val="it-IT"/>
        </w:rPr>
        <w:t>C</w:t>
      </w:r>
      <w:r w:rsidR="00111092">
        <w:rPr>
          <w:lang w:val="it-IT"/>
        </w:rPr>
        <w:t xml:space="preserve"> </w:t>
      </w:r>
      <w:r w:rsidR="00111092" w:rsidRPr="00111092">
        <w:rPr>
          <w:rStyle w:val="Incipit"/>
        </w:rPr>
        <w:t>Deus</w:t>
      </w:r>
      <w:r w:rsidR="00111092">
        <w:rPr>
          <w:lang w:val="it-IT"/>
        </w:rPr>
        <w:t xml:space="preserve"> </w:t>
      </w:r>
      <w:r w:rsidR="00111092" w:rsidRPr="00111092">
        <w:rPr>
          <w:rStyle w:val="Incipit"/>
        </w:rPr>
        <w:t>qui</w:t>
      </w:r>
      <w:r w:rsidR="00111092">
        <w:rPr>
          <w:lang w:val="it-IT"/>
        </w:rPr>
        <w:t xml:space="preserve"> </w:t>
      </w:r>
      <w:r w:rsidR="00111092" w:rsidRPr="00111092">
        <w:rPr>
          <w:rStyle w:val="Incipit"/>
        </w:rPr>
        <w:t>beato</w:t>
      </w:r>
      <w:r w:rsidR="00111092">
        <w:rPr>
          <w:lang w:val="it-IT"/>
        </w:rPr>
        <w:t xml:space="preserve"> </w:t>
      </w:r>
      <w:r w:rsidR="00111092" w:rsidRPr="00111092">
        <w:rPr>
          <w:rStyle w:val="Incipit"/>
        </w:rPr>
        <w:t>Ruperto</w:t>
      </w:r>
      <w:r w:rsidR="00111092">
        <w:rPr>
          <w:lang w:val="it-IT"/>
        </w:rPr>
        <w:t>.</w:t>
      </w:r>
    </w:p>
    <w:p w:rsidR="00111092" w:rsidRDefault="00DE16F8" w:rsidP="00111092">
      <w:pPr>
        <w:pStyle w:val="berschrift1"/>
        <w:rPr>
          <w:lang w:val="it-IT"/>
        </w:rPr>
      </w:pPr>
      <w:r>
        <w:rPr>
          <w:lang w:val="it-IT"/>
        </w:rPr>
        <w:t>KOMMENTAR</w:t>
      </w:r>
    </w:p>
    <w:p w:rsidR="00111092" w:rsidRDefault="00111092" w:rsidP="00D17F76">
      <w:pPr>
        <w:rPr>
          <w:lang w:val="it-IT"/>
        </w:rPr>
      </w:pPr>
      <w:r>
        <w:rPr>
          <w:lang w:val="it-IT"/>
        </w:rPr>
        <w:t xml:space="preserve">Septuagesima ideo vocata est quia ab ea dominica qua canitur [IN] </w:t>
      </w:r>
      <w:r w:rsidRPr="00AE31AA">
        <w:rPr>
          <w:rStyle w:val="Incipit"/>
        </w:rPr>
        <w:t>Circumdederunt</w:t>
      </w:r>
      <w:r>
        <w:rPr>
          <w:lang w:val="it-IT"/>
        </w:rPr>
        <w:t xml:space="preserve"> </w:t>
      </w:r>
      <w:r w:rsidRPr="00AE31AA">
        <w:rPr>
          <w:rStyle w:val="Incipit"/>
        </w:rPr>
        <w:t>me</w:t>
      </w:r>
      <w:r>
        <w:rPr>
          <w:lang w:val="it-IT"/>
        </w:rPr>
        <w:t xml:space="preserve"> usque in sabbatum post resurrectionem proximum, in quo baptizati vestes deponunt, numerantur dies septuaginta. Hic numerus </w:t>
      </w:r>
      <w:r w:rsidR="00486AD0">
        <w:rPr>
          <w:lang w:val="it-IT"/>
        </w:rPr>
        <w:t xml:space="preserve">ideo </w:t>
      </w:r>
      <w:r>
        <w:rPr>
          <w:lang w:val="it-IT"/>
        </w:rPr>
        <w:t>in ecclesia est memorabilis nobis</w:t>
      </w:r>
      <w:r w:rsidR="00D17F76">
        <w:rPr>
          <w:lang w:val="it-IT"/>
        </w:rPr>
        <w:t>,</w:t>
      </w:r>
      <w:r>
        <w:rPr>
          <w:lang w:val="it-IT"/>
        </w:rPr>
        <w:t xml:space="preserve"> quia per tot annos in </w:t>
      </w:r>
      <w:r w:rsidRPr="00AE31AA">
        <w:rPr>
          <w:rStyle w:val="Ort"/>
        </w:rPr>
        <w:t>Babylon</w:t>
      </w:r>
      <w:r>
        <w:rPr>
          <w:lang w:val="it-IT"/>
        </w:rPr>
        <w:t xml:space="preserve"> fuerunt captivi filii </w:t>
      </w:r>
      <w:r w:rsidRPr="00D17F76">
        <w:rPr>
          <w:rStyle w:val="Ort"/>
        </w:rPr>
        <w:t>Israel</w:t>
      </w:r>
      <w:r>
        <w:rPr>
          <w:lang w:val="it-IT"/>
        </w:rPr>
        <w:t xml:space="preserve"> patre</w:t>
      </w:r>
      <w:r w:rsidR="00D17F76">
        <w:rPr>
          <w:lang w:val="it-IT"/>
        </w:rPr>
        <w:t>s</w:t>
      </w:r>
      <w:r>
        <w:rPr>
          <w:lang w:val="it-IT"/>
        </w:rPr>
        <w:t xml:space="preserve"> nostri. Sed quoniam ut ait apostolus</w:t>
      </w:r>
      <w:r w:rsidR="00F14BC5">
        <w:rPr>
          <w:lang w:val="it-IT"/>
        </w:rPr>
        <w:t xml:space="preserve">: [CIT] </w:t>
      </w:r>
      <w:r w:rsidR="00F14BC5" w:rsidRPr="00DA0E33">
        <w:rPr>
          <w:rStyle w:val="Incipit"/>
        </w:rPr>
        <w:t>Haec</w:t>
      </w:r>
      <w:r w:rsidR="00F14BC5" w:rsidRPr="00A002FB">
        <w:t xml:space="preserve"> </w:t>
      </w:r>
      <w:r w:rsidR="00F14BC5" w:rsidRPr="00DA0E33">
        <w:rPr>
          <w:rStyle w:val="Incipit"/>
        </w:rPr>
        <w:t>omnia</w:t>
      </w:r>
      <w:r w:rsidR="00F14BC5" w:rsidRPr="00A002FB">
        <w:t xml:space="preserve"> </w:t>
      </w:r>
      <w:r w:rsidR="00F14BC5" w:rsidRPr="00DA0E33">
        <w:rPr>
          <w:rStyle w:val="Incipit"/>
        </w:rPr>
        <w:t>in</w:t>
      </w:r>
      <w:r w:rsidR="00F14BC5" w:rsidRPr="00A002FB">
        <w:t xml:space="preserve"> </w:t>
      </w:r>
      <w:r w:rsidR="00F14BC5" w:rsidRPr="00DA0E33">
        <w:rPr>
          <w:rStyle w:val="Incipit"/>
        </w:rPr>
        <w:t>figura</w:t>
      </w:r>
      <w:r w:rsidR="00F14BC5" w:rsidRPr="00A002FB">
        <w:t xml:space="preserve"> </w:t>
      </w:r>
      <w:r w:rsidR="00F14BC5" w:rsidRPr="00DA0E33">
        <w:rPr>
          <w:rStyle w:val="Incipit"/>
        </w:rPr>
        <w:t>conti</w:t>
      </w:r>
      <w:r w:rsidR="00FB43EE" w:rsidRPr="00DA0E33">
        <w:rPr>
          <w:rStyle w:val="Incipit"/>
        </w:rPr>
        <w:t>n</w:t>
      </w:r>
      <w:r w:rsidR="00F14BC5" w:rsidRPr="00DA0E33">
        <w:rPr>
          <w:rStyle w:val="Incipit"/>
        </w:rPr>
        <w:t>gebant</w:t>
      </w:r>
      <w:r w:rsidR="00F14BC5" w:rsidRPr="00A002FB">
        <w:t xml:space="preserve"> </w:t>
      </w:r>
      <w:r w:rsidR="00F14BC5" w:rsidRPr="00DA0E33">
        <w:rPr>
          <w:rStyle w:val="Incipit"/>
        </w:rPr>
        <w:t>illis</w:t>
      </w:r>
      <w:r w:rsidR="00F14BC5" w:rsidRPr="00A002FB">
        <w:t xml:space="preserve"> </w:t>
      </w:r>
      <w:r w:rsidR="00F14BC5" w:rsidRPr="00DA0E33">
        <w:rPr>
          <w:rStyle w:val="Incipit"/>
        </w:rPr>
        <w:t>scripta</w:t>
      </w:r>
      <w:r w:rsidR="00F14BC5" w:rsidRPr="00A002FB">
        <w:t xml:space="preserve"> </w:t>
      </w:r>
      <w:r w:rsidR="00F14BC5" w:rsidRPr="00DA0E33">
        <w:rPr>
          <w:rStyle w:val="Incipit"/>
        </w:rPr>
        <w:t>sunt</w:t>
      </w:r>
      <w:r w:rsidR="00F14BC5" w:rsidRPr="00A002FB">
        <w:t xml:space="preserve"> </w:t>
      </w:r>
      <w:r w:rsidR="00F14BC5" w:rsidRPr="00DA0E33">
        <w:rPr>
          <w:rStyle w:val="Incipit"/>
        </w:rPr>
        <w:t>autem</w:t>
      </w:r>
      <w:r w:rsidR="00F14BC5" w:rsidRPr="00A002FB">
        <w:t xml:space="preserve"> </w:t>
      </w:r>
      <w:r w:rsidR="00F14BC5" w:rsidRPr="00DA0E33">
        <w:rPr>
          <w:rStyle w:val="Incipit"/>
        </w:rPr>
        <w:t>ad</w:t>
      </w:r>
      <w:r w:rsidR="00F14BC5" w:rsidRPr="00A002FB">
        <w:t xml:space="preserve"> </w:t>
      </w:r>
      <w:r w:rsidR="00F14BC5" w:rsidRPr="00DA0E33">
        <w:rPr>
          <w:rStyle w:val="Incipit"/>
        </w:rPr>
        <w:t>correptionem</w:t>
      </w:r>
      <w:r w:rsidR="00F14BC5" w:rsidRPr="00A002FB">
        <w:t xml:space="preserve"> </w:t>
      </w:r>
      <w:r w:rsidR="00F14BC5" w:rsidRPr="00DA0E33">
        <w:rPr>
          <w:rStyle w:val="Incipit"/>
        </w:rPr>
        <w:t>nostram</w:t>
      </w:r>
      <w:r w:rsidR="003D5D4E">
        <w:rPr>
          <w:rStyle w:val="Incipit"/>
        </w:rPr>
        <w:t>,</w:t>
      </w:r>
      <w:r w:rsidR="00F14BC5" w:rsidRPr="00A002FB">
        <w:t xml:space="preserve"> </w:t>
      </w:r>
      <w:r w:rsidR="00F14BC5" w:rsidRPr="00DA0E33">
        <w:rPr>
          <w:rStyle w:val="Incipit"/>
        </w:rPr>
        <w:t>in</w:t>
      </w:r>
      <w:r w:rsidR="00F14BC5" w:rsidRPr="00A002FB">
        <w:t xml:space="preserve"> </w:t>
      </w:r>
      <w:r w:rsidR="00F14BC5" w:rsidRPr="00DA0E33">
        <w:rPr>
          <w:rStyle w:val="Incipit"/>
        </w:rPr>
        <w:t>quos</w:t>
      </w:r>
      <w:r w:rsidR="00F14BC5" w:rsidRPr="00A002FB">
        <w:t xml:space="preserve"> </w:t>
      </w:r>
      <w:r w:rsidR="00F14BC5" w:rsidRPr="00DA0E33">
        <w:rPr>
          <w:rStyle w:val="Incipit"/>
        </w:rPr>
        <w:t>fines</w:t>
      </w:r>
      <w:r w:rsidR="00F14BC5" w:rsidRPr="00A002FB">
        <w:t xml:space="preserve"> </w:t>
      </w:r>
      <w:r w:rsidR="00F14BC5" w:rsidRPr="00DA0E33">
        <w:rPr>
          <w:rStyle w:val="Incipit"/>
        </w:rPr>
        <w:t>saeculorum</w:t>
      </w:r>
      <w:r w:rsidR="00F14BC5" w:rsidRPr="00A002FB">
        <w:t xml:space="preserve"> </w:t>
      </w:r>
      <w:r w:rsidR="00F14BC5" w:rsidRPr="00DA0E33">
        <w:rPr>
          <w:rStyle w:val="Incipit"/>
        </w:rPr>
        <w:t>devenerunt</w:t>
      </w:r>
      <w:r w:rsidR="00F14BC5">
        <w:rPr>
          <w:lang w:val="it-IT"/>
        </w:rPr>
        <w:t>, hoc temporis spatio</w:t>
      </w:r>
      <w:r w:rsidR="009406C7">
        <w:rPr>
          <w:lang w:val="it-IT"/>
        </w:rPr>
        <w:t xml:space="preserve"> significatur omne praesentis vitae tempus, quo peregrinamur a caelesti </w:t>
      </w:r>
      <w:r w:rsidR="009406C7" w:rsidRPr="00AE31AA">
        <w:rPr>
          <w:rStyle w:val="Ort"/>
        </w:rPr>
        <w:t>Hierusalem</w:t>
      </w:r>
      <w:r w:rsidR="00D17F76" w:rsidRPr="00D17F76">
        <w:t>,</w:t>
      </w:r>
      <w:r w:rsidR="009406C7">
        <w:rPr>
          <w:lang w:val="it-IT"/>
        </w:rPr>
        <w:t xml:space="preserve"> quae est mater nostra. Depositio vestium significat id quod etiam apostolus explanat dicens</w:t>
      </w:r>
      <w:r w:rsidR="00D17F76">
        <w:rPr>
          <w:lang w:val="it-IT"/>
        </w:rPr>
        <w:t xml:space="preserve"> quomodo</w:t>
      </w:r>
      <w:r w:rsidR="00AE31AA">
        <w:rPr>
          <w:lang w:val="it-IT"/>
        </w:rPr>
        <w:t xml:space="preserve"> [CIT] </w:t>
      </w:r>
      <w:r w:rsidR="00AE31AA" w:rsidRPr="00D23B46">
        <w:rPr>
          <w:rStyle w:val="Incipit"/>
        </w:rPr>
        <w:lastRenderedPageBreak/>
        <w:t>oportet</w:t>
      </w:r>
      <w:r w:rsidR="00AE31AA" w:rsidRPr="00A002FB">
        <w:t xml:space="preserve"> </w:t>
      </w:r>
      <w:r w:rsidR="00AE31AA" w:rsidRPr="00D23B46">
        <w:rPr>
          <w:rStyle w:val="Incipit"/>
        </w:rPr>
        <w:t>hoc</w:t>
      </w:r>
      <w:r w:rsidR="00AE31AA" w:rsidRPr="00A002FB">
        <w:t xml:space="preserve"> </w:t>
      </w:r>
      <w:r w:rsidR="00AE31AA" w:rsidRPr="00D23B46">
        <w:rPr>
          <w:rStyle w:val="Incipit"/>
        </w:rPr>
        <w:t>corpus</w:t>
      </w:r>
      <w:r w:rsidR="00AE31AA" w:rsidRPr="00A002FB">
        <w:t xml:space="preserve"> </w:t>
      </w:r>
      <w:r w:rsidR="00AE31AA" w:rsidRPr="00D23B46">
        <w:rPr>
          <w:rStyle w:val="Incipit"/>
        </w:rPr>
        <w:t>corruptibile</w:t>
      </w:r>
      <w:r w:rsidR="00AE31AA" w:rsidRPr="00A002FB">
        <w:t xml:space="preserve"> </w:t>
      </w:r>
      <w:r w:rsidR="00AE31AA" w:rsidRPr="00D23B46">
        <w:rPr>
          <w:rStyle w:val="Incipit"/>
        </w:rPr>
        <w:t>induere</w:t>
      </w:r>
      <w:r w:rsidR="00AE31AA" w:rsidRPr="00A002FB">
        <w:t xml:space="preserve"> </w:t>
      </w:r>
      <w:r w:rsidR="00AE31AA" w:rsidRPr="00D23B46">
        <w:rPr>
          <w:rStyle w:val="Incipit"/>
        </w:rPr>
        <w:t>incorruptionem</w:t>
      </w:r>
      <w:r w:rsidR="00AE31AA" w:rsidRPr="00A002FB">
        <w:t xml:space="preserve"> </w:t>
      </w:r>
      <w:r w:rsidR="00AE31AA" w:rsidRPr="00D23B46">
        <w:rPr>
          <w:rStyle w:val="Incipit"/>
        </w:rPr>
        <w:t>et</w:t>
      </w:r>
      <w:r w:rsidR="00AE31AA" w:rsidRPr="00A002FB">
        <w:t xml:space="preserve"> </w:t>
      </w:r>
      <w:r w:rsidR="00AE31AA" w:rsidRPr="00D23B46">
        <w:rPr>
          <w:rStyle w:val="Incipit"/>
        </w:rPr>
        <w:t>mortale</w:t>
      </w:r>
      <w:r w:rsidR="00AE31AA" w:rsidRPr="00A002FB">
        <w:t xml:space="preserve"> </w:t>
      </w:r>
      <w:r w:rsidR="00AE31AA" w:rsidRPr="00D23B46">
        <w:rPr>
          <w:rStyle w:val="Incipit"/>
        </w:rPr>
        <w:t>hoc</w:t>
      </w:r>
      <w:r w:rsidR="00AE31AA" w:rsidRPr="00A002FB">
        <w:t xml:space="preserve"> </w:t>
      </w:r>
      <w:r w:rsidR="00AE31AA" w:rsidRPr="00D23B46">
        <w:rPr>
          <w:rStyle w:val="Incipit"/>
        </w:rPr>
        <w:t>induere</w:t>
      </w:r>
      <w:r w:rsidR="00AE31AA" w:rsidRPr="00A002FB">
        <w:t xml:space="preserve"> </w:t>
      </w:r>
      <w:r w:rsidR="00AE31AA" w:rsidRPr="00D23B46">
        <w:rPr>
          <w:rStyle w:val="Incipit"/>
        </w:rPr>
        <w:t>immortalitatem</w:t>
      </w:r>
      <w:r w:rsidR="00AE31AA">
        <w:rPr>
          <w:lang w:val="it-IT"/>
        </w:rPr>
        <w:t>, quod complebimur in secunda resurrectione.</w:t>
      </w:r>
      <w:r w:rsidR="00EF4D02">
        <w:rPr>
          <w:lang w:val="it-IT"/>
        </w:rPr>
        <w:t xml:space="preserve"> Ide</w:t>
      </w:r>
      <w:r w:rsidR="00E93BC3">
        <w:rPr>
          <w:lang w:val="it-IT"/>
        </w:rPr>
        <w:t>o etiam in eodem sabbato duo [VAR</w:t>
      </w:r>
      <w:r w:rsidR="00EF4D02">
        <w:rPr>
          <w:lang w:val="it-IT"/>
        </w:rPr>
        <w:t xml:space="preserve">] </w:t>
      </w:r>
      <w:r w:rsidR="00EF4D02" w:rsidRPr="00E93BC3">
        <w:rPr>
          <w:rStyle w:val="Incipit"/>
        </w:rPr>
        <w:t>Alleluia</w:t>
      </w:r>
      <w:r w:rsidR="00EF4D02">
        <w:rPr>
          <w:lang w:val="it-IT"/>
        </w:rPr>
        <w:t xml:space="preserve"> canuntur</w:t>
      </w:r>
      <w:r w:rsidR="00D17F76">
        <w:rPr>
          <w:lang w:val="it-IT"/>
        </w:rPr>
        <w:t>,</w:t>
      </w:r>
      <w:r w:rsidR="00EF4D02">
        <w:rPr>
          <w:lang w:val="it-IT"/>
        </w:rPr>
        <w:t xml:space="preserve"> quia geminanda laetitia</w:t>
      </w:r>
      <w:r w:rsidR="00E93BC3">
        <w:rPr>
          <w:lang w:val="it-IT"/>
        </w:rPr>
        <w:t xml:space="preserve"> corporis et anima</w:t>
      </w:r>
      <w:r w:rsidR="00EF4D02">
        <w:rPr>
          <w:lang w:val="it-IT"/>
        </w:rPr>
        <w:t>e sic praefiguratur: prior quippe resurrectio, quae per fidem fit in baptismate, habet aliquid tribulationis in variis huius mundi defectibus</w:t>
      </w:r>
      <w:r w:rsidR="00E93BC3">
        <w:rPr>
          <w:lang w:val="it-IT"/>
        </w:rPr>
        <w:t>, ideo etiam in vigilia paschae post alleluia sequitur tractus. Cum vero venerit quod perfectum, tunc e</w:t>
      </w:r>
      <w:r w:rsidR="00D17F76">
        <w:rPr>
          <w:lang w:val="it-IT"/>
        </w:rPr>
        <w:t>vacuabitur quod ex part</w:t>
      </w:r>
      <w:r w:rsidR="00E93BC3">
        <w:rPr>
          <w:lang w:val="it-IT"/>
        </w:rPr>
        <w:t xml:space="preserve">e est. Tunc enim sancti cum corporibus resurgentes exultatione vera exultaverunt. Sicut autem filii </w:t>
      </w:r>
      <w:r w:rsidR="00E93BC3" w:rsidRPr="00D17F76">
        <w:rPr>
          <w:rStyle w:val="Ort"/>
        </w:rPr>
        <w:t>Israel</w:t>
      </w:r>
      <w:r w:rsidR="00E93BC3">
        <w:rPr>
          <w:lang w:val="it-IT"/>
        </w:rPr>
        <w:t xml:space="preserve"> </w:t>
      </w:r>
      <w:r w:rsidR="00AD2B68">
        <w:rPr>
          <w:lang w:val="it-IT"/>
        </w:rPr>
        <w:t>(38v)</w:t>
      </w:r>
      <w:r w:rsidR="00E93BC3">
        <w:rPr>
          <w:lang w:val="it-IT"/>
        </w:rPr>
        <w:t xml:space="preserve"> in terra aliena suspenderunt organa sua in salicibus, ita et nos vocem exultationis</w:t>
      </w:r>
      <w:r w:rsidR="00D17F76">
        <w:rPr>
          <w:lang w:val="it-IT"/>
        </w:rPr>
        <w:t>,</w:t>
      </w:r>
      <w:r w:rsidR="00E93BC3">
        <w:rPr>
          <w:lang w:val="it-IT"/>
        </w:rPr>
        <w:t xml:space="preserve"> id est [VAR] </w:t>
      </w:r>
      <w:r w:rsidR="00E93BC3" w:rsidRPr="00D85A66">
        <w:rPr>
          <w:rStyle w:val="Incipit"/>
        </w:rPr>
        <w:t>Alleluia</w:t>
      </w:r>
      <w:r w:rsidR="00E93BC3">
        <w:rPr>
          <w:lang w:val="it-IT"/>
        </w:rPr>
        <w:t xml:space="preserve"> in tempore afflictionis nostrae, quod de paenitentia procedit in amaritudine spontanea, oblivisci debemus. Salicis enim flos, ut physici </w:t>
      </w:r>
      <w:r w:rsidR="00D17F76">
        <w:rPr>
          <w:lang w:val="it-IT"/>
        </w:rPr>
        <w:t>perhibent</w:t>
      </w:r>
      <w:r w:rsidR="00E93BC3">
        <w:rPr>
          <w:lang w:val="it-IT"/>
        </w:rPr>
        <w:t>, degenerat in araneas et omnis gloria carnis solvitur velut in tineas.</w:t>
      </w:r>
      <w:r w:rsidR="00D85A66">
        <w:rPr>
          <w:lang w:val="it-IT"/>
        </w:rPr>
        <w:t xml:space="preserve"> Quia igitur primi hominis lapsus et populi dei captivitas</w:t>
      </w:r>
      <w:r w:rsidR="00D17F76">
        <w:rPr>
          <w:lang w:val="it-IT"/>
        </w:rPr>
        <w:t>,</w:t>
      </w:r>
      <w:r w:rsidR="00D85A66">
        <w:rPr>
          <w:lang w:val="it-IT"/>
        </w:rPr>
        <w:t xml:space="preserve"> seu captivitas cuiuslibet homini</w:t>
      </w:r>
      <w:r w:rsidR="00D17F76">
        <w:rPr>
          <w:lang w:val="it-IT"/>
        </w:rPr>
        <w:t>s</w:t>
      </w:r>
      <w:r w:rsidR="00D85A66">
        <w:rPr>
          <w:lang w:val="it-IT"/>
        </w:rPr>
        <w:t xml:space="preserve"> post baptismum lapsi, sed paenitentiam agentis typus in septuagesima agitur, ideo usus dalmaticarum et subtilium et reliqui ornatus et [GL] </w:t>
      </w:r>
      <w:r w:rsidR="00D85A66" w:rsidRPr="00D85A66">
        <w:rPr>
          <w:rStyle w:val="Incipit"/>
        </w:rPr>
        <w:t>Gloria</w:t>
      </w:r>
      <w:r w:rsidR="00D85A66">
        <w:rPr>
          <w:lang w:val="it-IT"/>
        </w:rPr>
        <w:t xml:space="preserve"> </w:t>
      </w:r>
      <w:r w:rsidR="00D85A66" w:rsidRPr="00D85A66">
        <w:rPr>
          <w:rStyle w:val="Incipit"/>
        </w:rPr>
        <w:t>in</w:t>
      </w:r>
      <w:r w:rsidR="00D85A66">
        <w:rPr>
          <w:lang w:val="it-IT"/>
        </w:rPr>
        <w:t xml:space="preserve"> </w:t>
      </w:r>
      <w:r w:rsidR="00D85A66" w:rsidRPr="00D85A66">
        <w:rPr>
          <w:rStyle w:val="Incipit"/>
        </w:rPr>
        <w:t>excelsis</w:t>
      </w:r>
      <w:r w:rsidR="00D85A66">
        <w:rPr>
          <w:lang w:val="it-IT"/>
        </w:rPr>
        <w:t xml:space="preserve">, [VAR] </w:t>
      </w:r>
      <w:r w:rsidR="00D85A66" w:rsidRPr="00D85A66">
        <w:rPr>
          <w:rStyle w:val="Incipit"/>
        </w:rPr>
        <w:t>Alleluia</w:t>
      </w:r>
      <w:r w:rsidR="00D85A66">
        <w:rPr>
          <w:lang w:val="it-IT"/>
        </w:rPr>
        <w:t xml:space="preserve">, sequentiae et [IM] </w:t>
      </w:r>
      <w:r w:rsidR="00D85A66" w:rsidRPr="00D85A66">
        <w:rPr>
          <w:rStyle w:val="Incipit"/>
        </w:rPr>
        <w:t>Ite</w:t>
      </w:r>
      <w:r w:rsidR="00D85A66">
        <w:rPr>
          <w:lang w:val="it-IT"/>
        </w:rPr>
        <w:t xml:space="preserve"> </w:t>
      </w:r>
      <w:r w:rsidR="00D85A66" w:rsidRPr="00D85A66">
        <w:rPr>
          <w:rStyle w:val="Incipit"/>
        </w:rPr>
        <w:t>missa</w:t>
      </w:r>
      <w:r w:rsidR="00D85A66">
        <w:rPr>
          <w:lang w:val="it-IT"/>
        </w:rPr>
        <w:t xml:space="preserve"> </w:t>
      </w:r>
      <w:r w:rsidR="00D85A66" w:rsidRPr="00D85A66">
        <w:rPr>
          <w:rStyle w:val="Incipit"/>
        </w:rPr>
        <w:t>est</w:t>
      </w:r>
      <w:r w:rsidR="00D85A66">
        <w:rPr>
          <w:lang w:val="it-IT"/>
        </w:rPr>
        <w:t xml:space="preserve"> omittuntur. Ubi autem septuagesima eveniat haec docet regula: a XVII kalendas februarii usque ad XVI kalendas martii ubicumque decima luna occurrerit in proxima dominica post illam septuagesima eveniet.</w:t>
      </w:r>
    </w:p>
    <w:p w:rsidR="00D85A66" w:rsidRDefault="00026FCE" w:rsidP="00D85A66">
      <w:pPr>
        <w:pStyle w:val="berschrift1"/>
        <w:rPr>
          <w:lang w:val="it-IT"/>
        </w:rPr>
      </w:pPr>
      <w:r>
        <w:rPr>
          <w:lang w:val="it-IT"/>
        </w:rPr>
        <w:t>IN SEPTUAGESIMA</w:t>
      </w:r>
    </w:p>
    <w:p w:rsidR="00D17F76" w:rsidRDefault="00D17F76" w:rsidP="00D17F76">
      <w:pPr>
        <w:rPr>
          <w:lang w:val="it-IT"/>
        </w:rPr>
      </w:pPr>
      <w:r>
        <w:rPr>
          <w:lang w:val="it-IT"/>
        </w:rPr>
        <w:t xml:space="preserve">AD VESPERAS AN </w:t>
      </w:r>
      <w:r w:rsidRPr="00483468">
        <w:rPr>
          <w:rStyle w:val="Incipit"/>
        </w:rPr>
        <w:t>Benedictus</w:t>
      </w:r>
      <w:r>
        <w:rPr>
          <w:lang w:val="it-IT"/>
        </w:rPr>
        <w:t xml:space="preserve"> cum reliquis. CP </w:t>
      </w:r>
      <w:r w:rsidRPr="00706127">
        <w:rPr>
          <w:rStyle w:val="Incipit"/>
        </w:rPr>
        <w:t>Fratres</w:t>
      </w:r>
      <w:r w:rsidR="008908E3" w:rsidRPr="00706127">
        <w:rPr>
          <w:rStyle w:val="Incipit"/>
        </w:rPr>
        <w:t>.</w:t>
      </w:r>
      <w:r w:rsidRPr="00706127">
        <w:rPr>
          <w:rStyle w:val="Incipit"/>
        </w:rPr>
        <w:t xml:space="preserve"> </w:t>
      </w:r>
      <w:r w:rsidR="008908E3" w:rsidRPr="00706127">
        <w:rPr>
          <w:rStyle w:val="Incipit"/>
        </w:rPr>
        <w:t>N</w:t>
      </w:r>
      <w:r w:rsidRPr="00706127">
        <w:rPr>
          <w:rStyle w:val="Incipit"/>
        </w:rPr>
        <w:t>escitis quod hi</w:t>
      </w:r>
      <w:r>
        <w:rPr>
          <w:lang w:val="it-IT"/>
        </w:rPr>
        <w:t xml:space="preserve">. RP </w:t>
      </w:r>
      <w:r w:rsidRPr="00483468">
        <w:rPr>
          <w:rStyle w:val="Incipit"/>
        </w:rPr>
        <w:t>Formavit</w:t>
      </w:r>
      <w:r>
        <w:rPr>
          <w:lang w:val="it-IT"/>
        </w:rPr>
        <w:t xml:space="preserve"> </w:t>
      </w:r>
      <w:r w:rsidRPr="00483468">
        <w:rPr>
          <w:rStyle w:val="Incipit"/>
        </w:rPr>
        <w:t>igitur</w:t>
      </w:r>
      <w:r>
        <w:rPr>
          <w:lang w:val="it-IT"/>
        </w:rPr>
        <w:t xml:space="preserve">. HY </w:t>
      </w:r>
      <w:r w:rsidRPr="00483468">
        <w:rPr>
          <w:rStyle w:val="Incipit"/>
        </w:rPr>
        <w:t>Dies</w:t>
      </w:r>
      <w:r>
        <w:rPr>
          <w:lang w:val="it-IT"/>
        </w:rPr>
        <w:t xml:space="preserve"> </w:t>
      </w:r>
      <w:r w:rsidRPr="00483468">
        <w:rPr>
          <w:rStyle w:val="Incipit"/>
        </w:rPr>
        <w:t>absoluti</w:t>
      </w:r>
      <w:r>
        <w:rPr>
          <w:lang w:val="it-IT"/>
        </w:rPr>
        <w:t xml:space="preserve"> </w:t>
      </w:r>
      <w:r w:rsidRPr="00483468">
        <w:rPr>
          <w:rStyle w:val="Incipit"/>
        </w:rPr>
        <w:t>praetereunt</w:t>
      </w:r>
      <w:r>
        <w:rPr>
          <w:lang w:val="it-IT"/>
        </w:rPr>
        <w:t xml:space="preserve">. VS </w:t>
      </w:r>
      <w:r w:rsidRPr="00483468">
        <w:rPr>
          <w:rStyle w:val="Incipit"/>
        </w:rPr>
        <w:t>Vespertina</w:t>
      </w:r>
      <w:r>
        <w:rPr>
          <w:lang w:val="it-IT"/>
        </w:rPr>
        <w:t xml:space="preserve">. AM </w:t>
      </w:r>
      <w:r w:rsidRPr="00483468">
        <w:rPr>
          <w:rStyle w:val="Incipit"/>
        </w:rPr>
        <w:t>Plantaverat</w:t>
      </w:r>
      <w:r>
        <w:rPr>
          <w:lang w:val="it-IT"/>
        </w:rPr>
        <w:t xml:space="preserve">. OR </w:t>
      </w:r>
      <w:r w:rsidRPr="00483468">
        <w:rPr>
          <w:rStyle w:val="Incipit"/>
        </w:rPr>
        <w:t>Preces</w:t>
      </w:r>
      <w:r>
        <w:rPr>
          <w:lang w:val="it-IT"/>
        </w:rPr>
        <w:t xml:space="preserve"> </w:t>
      </w:r>
      <w:r w:rsidRPr="00483468">
        <w:rPr>
          <w:rStyle w:val="Incipit"/>
        </w:rPr>
        <w:t>populi</w:t>
      </w:r>
      <w:r>
        <w:rPr>
          <w:lang w:val="it-IT"/>
        </w:rPr>
        <w:t>.</w:t>
      </w:r>
    </w:p>
    <w:p w:rsidR="00AA6035" w:rsidRDefault="00D17F76" w:rsidP="00D17F76">
      <w:pPr>
        <w:rPr>
          <w:lang w:val="it-IT"/>
        </w:rPr>
      </w:pPr>
      <w:r>
        <w:rPr>
          <w:lang w:val="it-IT"/>
        </w:rPr>
        <w:t xml:space="preserve">AD MATUTINAS </w:t>
      </w:r>
      <w:r w:rsidR="00AA6035">
        <w:rPr>
          <w:lang w:val="it-IT"/>
        </w:rPr>
        <w:t xml:space="preserve">INV </w:t>
      </w:r>
      <w:r w:rsidR="00AA6035" w:rsidRPr="00483468">
        <w:rPr>
          <w:rStyle w:val="Incipit"/>
        </w:rPr>
        <w:t>Adoremus</w:t>
      </w:r>
      <w:r w:rsidR="00AA6035">
        <w:rPr>
          <w:lang w:val="it-IT"/>
        </w:rPr>
        <w:t xml:space="preserve"> </w:t>
      </w:r>
      <w:r w:rsidR="00AA6035" w:rsidRPr="00483468">
        <w:rPr>
          <w:rStyle w:val="Incipit"/>
        </w:rPr>
        <w:t>dominum</w:t>
      </w:r>
      <w:r w:rsidR="00AA6035">
        <w:rPr>
          <w:lang w:val="it-IT"/>
        </w:rPr>
        <w:t xml:space="preserve">. </w:t>
      </w:r>
    </w:p>
    <w:p w:rsidR="00D17F76" w:rsidRDefault="00AA6035" w:rsidP="00D17F76">
      <w:pPr>
        <w:rPr>
          <w:lang w:val="it-IT"/>
        </w:rPr>
      </w:pPr>
      <w:r>
        <w:rPr>
          <w:lang w:val="it-IT"/>
        </w:rPr>
        <w:t xml:space="preserve">IN PRIMO NOCTURNO AN </w:t>
      </w:r>
      <w:r w:rsidRPr="00483468">
        <w:rPr>
          <w:rStyle w:val="Incipit"/>
        </w:rPr>
        <w:t>Ite</w:t>
      </w:r>
      <w:r>
        <w:rPr>
          <w:lang w:val="it-IT"/>
        </w:rPr>
        <w:t xml:space="preserve"> </w:t>
      </w:r>
      <w:r w:rsidRPr="00483468">
        <w:rPr>
          <w:rStyle w:val="Incipit"/>
        </w:rPr>
        <w:t>et</w:t>
      </w:r>
      <w:r>
        <w:rPr>
          <w:lang w:val="it-IT"/>
        </w:rPr>
        <w:t xml:space="preserve"> </w:t>
      </w:r>
      <w:r w:rsidRPr="00483468">
        <w:rPr>
          <w:rStyle w:val="Incipit"/>
        </w:rPr>
        <w:t>vos</w:t>
      </w:r>
      <w:r>
        <w:rPr>
          <w:lang w:val="it-IT"/>
        </w:rPr>
        <w:t xml:space="preserve">. PS </w:t>
      </w:r>
      <w:r w:rsidRPr="00483468">
        <w:rPr>
          <w:rStyle w:val="Incipit"/>
        </w:rPr>
        <w:t>Beatus</w:t>
      </w:r>
      <w:r>
        <w:rPr>
          <w:lang w:val="it-IT"/>
        </w:rPr>
        <w:t xml:space="preserve"> </w:t>
      </w:r>
      <w:r w:rsidRPr="00483468">
        <w:rPr>
          <w:rStyle w:val="Incipit"/>
        </w:rPr>
        <w:t>vir</w:t>
      </w:r>
      <w:r>
        <w:rPr>
          <w:lang w:val="it-IT"/>
        </w:rPr>
        <w:t xml:space="preserve"> cum reliquis.</w:t>
      </w:r>
    </w:p>
    <w:p w:rsidR="00AA6035" w:rsidRDefault="00AA6035" w:rsidP="00D17F76">
      <w:pPr>
        <w:rPr>
          <w:lang w:val="it-IT"/>
        </w:rPr>
      </w:pPr>
      <w:r>
        <w:rPr>
          <w:lang w:val="it-IT"/>
        </w:rPr>
        <w:t xml:space="preserve">IN SECUNDO NOCTURNO AN </w:t>
      </w:r>
      <w:r w:rsidRPr="00483468">
        <w:rPr>
          <w:rStyle w:val="Incipit"/>
        </w:rPr>
        <w:t>Voca</w:t>
      </w:r>
      <w:r>
        <w:rPr>
          <w:lang w:val="it-IT"/>
        </w:rPr>
        <w:t xml:space="preserve"> </w:t>
      </w:r>
      <w:r w:rsidRPr="00483468">
        <w:rPr>
          <w:rStyle w:val="Incipit"/>
        </w:rPr>
        <w:t>operarios</w:t>
      </w:r>
      <w:r w:rsidR="00A01A1F">
        <w:rPr>
          <w:lang w:val="it-IT"/>
        </w:rPr>
        <w:t xml:space="preserve">. </w:t>
      </w:r>
      <w:r>
        <w:rPr>
          <w:lang w:val="it-IT"/>
        </w:rPr>
        <w:t xml:space="preserve">PS </w:t>
      </w:r>
      <w:r w:rsidRPr="00483468">
        <w:rPr>
          <w:rStyle w:val="Incipit"/>
        </w:rPr>
        <w:t>Conserva</w:t>
      </w:r>
      <w:r>
        <w:rPr>
          <w:lang w:val="it-IT"/>
        </w:rPr>
        <w:t>.</w:t>
      </w:r>
    </w:p>
    <w:p w:rsidR="00AA6035" w:rsidRDefault="00AA6035" w:rsidP="00D17F76">
      <w:pPr>
        <w:rPr>
          <w:lang w:val="it-IT"/>
        </w:rPr>
      </w:pPr>
      <w:r>
        <w:rPr>
          <w:lang w:val="it-IT"/>
        </w:rPr>
        <w:t xml:space="preserve">IN TERTIO NOCTURNO AN </w:t>
      </w:r>
      <w:r w:rsidRPr="0004422E">
        <w:rPr>
          <w:rStyle w:val="Incipit"/>
        </w:rPr>
        <w:t>Sic</w:t>
      </w:r>
      <w:r>
        <w:rPr>
          <w:lang w:val="it-IT"/>
        </w:rPr>
        <w:t xml:space="preserve"> </w:t>
      </w:r>
      <w:r w:rsidRPr="0004422E">
        <w:rPr>
          <w:rStyle w:val="Incipit"/>
        </w:rPr>
        <w:t>erunt</w:t>
      </w:r>
      <w:r>
        <w:rPr>
          <w:lang w:val="it-IT"/>
        </w:rPr>
        <w:t xml:space="preserve">. PS </w:t>
      </w:r>
      <w:r w:rsidRPr="0004422E">
        <w:rPr>
          <w:rStyle w:val="Incipit"/>
        </w:rPr>
        <w:t>Caeli</w:t>
      </w:r>
      <w:r>
        <w:rPr>
          <w:lang w:val="it-IT"/>
        </w:rPr>
        <w:t xml:space="preserve"> </w:t>
      </w:r>
      <w:r w:rsidRPr="0004422E">
        <w:rPr>
          <w:rStyle w:val="Incipit"/>
        </w:rPr>
        <w:t>enarrant</w:t>
      </w:r>
      <w:r>
        <w:rPr>
          <w:lang w:val="it-IT"/>
        </w:rPr>
        <w:t xml:space="preserve">. Genesis usque ad mediam quadragesimam legitur. Historia [RP] </w:t>
      </w:r>
      <w:r w:rsidRPr="0004422E">
        <w:rPr>
          <w:rStyle w:val="Incipit"/>
        </w:rPr>
        <w:t>In</w:t>
      </w:r>
      <w:r>
        <w:rPr>
          <w:lang w:val="it-IT"/>
        </w:rPr>
        <w:t xml:space="preserve"> </w:t>
      </w:r>
      <w:r w:rsidRPr="0004422E">
        <w:rPr>
          <w:rStyle w:val="Incipit"/>
        </w:rPr>
        <w:t>principio</w:t>
      </w:r>
      <w:r>
        <w:rPr>
          <w:lang w:val="it-IT"/>
        </w:rPr>
        <w:t xml:space="preserve"> per totum canitur. EV </w:t>
      </w:r>
      <w:r w:rsidRPr="0004422E">
        <w:rPr>
          <w:rStyle w:val="Incipit"/>
        </w:rPr>
        <w:t>Simile</w:t>
      </w:r>
      <w:r>
        <w:rPr>
          <w:lang w:val="it-IT"/>
        </w:rPr>
        <w:t xml:space="preserve"> </w:t>
      </w:r>
      <w:r w:rsidRPr="0004422E">
        <w:rPr>
          <w:rStyle w:val="Incipit"/>
        </w:rPr>
        <w:t>est</w:t>
      </w:r>
      <w:r>
        <w:rPr>
          <w:lang w:val="it-IT"/>
        </w:rPr>
        <w:t xml:space="preserve"> </w:t>
      </w:r>
      <w:r w:rsidRPr="0004422E">
        <w:rPr>
          <w:rStyle w:val="Incipit"/>
        </w:rPr>
        <w:t>regnum</w:t>
      </w:r>
      <w:r>
        <w:rPr>
          <w:lang w:val="it-IT"/>
        </w:rPr>
        <w:t xml:space="preserve"> </w:t>
      </w:r>
      <w:r w:rsidRPr="0004422E">
        <w:rPr>
          <w:rStyle w:val="Incipit"/>
        </w:rPr>
        <w:t>caelorum</w:t>
      </w:r>
      <w:r>
        <w:rPr>
          <w:lang w:val="it-IT"/>
        </w:rPr>
        <w:t xml:space="preserve"> </w:t>
      </w:r>
      <w:r w:rsidRPr="0004422E">
        <w:rPr>
          <w:rStyle w:val="Incipit"/>
        </w:rPr>
        <w:t>homini</w:t>
      </w:r>
      <w:r>
        <w:rPr>
          <w:lang w:val="it-IT"/>
        </w:rPr>
        <w:t xml:space="preserve"> </w:t>
      </w:r>
      <w:r w:rsidRPr="0004422E">
        <w:rPr>
          <w:rStyle w:val="Incipit"/>
        </w:rPr>
        <w:t>patri</w:t>
      </w:r>
      <w:r>
        <w:rPr>
          <w:lang w:val="it-IT"/>
        </w:rPr>
        <w:t xml:space="preserve"> </w:t>
      </w:r>
      <w:r w:rsidRPr="0004422E">
        <w:rPr>
          <w:rStyle w:val="Incipit"/>
        </w:rPr>
        <w:t>familias</w:t>
      </w:r>
      <w:r>
        <w:rPr>
          <w:lang w:val="it-IT"/>
        </w:rPr>
        <w:t>.</w:t>
      </w:r>
    </w:p>
    <w:p w:rsidR="00AA6035" w:rsidRDefault="00AA6035" w:rsidP="00D17F76">
      <w:pPr>
        <w:rPr>
          <w:lang w:val="it-IT"/>
        </w:rPr>
      </w:pPr>
      <w:r>
        <w:rPr>
          <w:lang w:val="it-IT"/>
        </w:rPr>
        <w:t xml:space="preserve">[AD LAUDES] AB </w:t>
      </w:r>
      <w:r w:rsidRPr="0004422E">
        <w:rPr>
          <w:rStyle w:val="Incipit"/>
        </w:rPr>
        <w:t>Simile</w:t>
      </w:r>
      <w:r>
        <w:rPr>
          <w:lang w:val="it-IT"/>
        </w:rPr>
        <w:t xml:space="preserve"> </w:t>
      </w:r>
      <w:r w:rsidRPr="0004422E">
        <w:rPr>
          <w:rStyle w:val="Incipit"/>
        </w:rPr>
        <w:t>est</w:t>
      </w:r>
      <w:r>
        <w:rPr>
          <w:lang w:val="it-IT"/>
        </w:rPr>
        <w:t xml:space="preserve"> </w:t>
      </w:r>
      <w:r w:rsidRPr="0004422E">
        <w:rPr>
          <w:rStyle w:val="Incipit"/>
        </w:rPr>
        <w:t>enim</w:t>
      </w:r>
      <w:r>
        <w:rPr>
          <w:lang w:val="it-IT"/>
        </w:rPr>
        <w:t>. Capitulum et oratio de dominica.</w:t>
      </w:r>
    </w:p>
    <w:p w:rsidR="00AA6035" w:rsidRDefault="00AA6035" w:rsidP="00D17F76">
      <w:pPr>
        <w:rPr>
          <w:lang w:val="it-IT"/>
        </w:rPr>
      </w:pPr>
      <w:r>
        <w:rPr>
          <w:lang w:val="it-IT"/>
        </w:rPr>
        <w:t xml:space="preserve">AD PRIMAM AN </w:t>
      </w:r>
      <w:r w:rsidRPr="0004422E">
        <w:rPr>
          <w:rStyle w:val="Incipit"/>
        </w:rPr>
        <w:t>Benedicat</w:t>
      </w:r>
      <w:r>
        <w:rPr>
          <w:lang w:val="it-IT"/>
        </w:rPr>
        <w:t xml:space="preserve"> </w:t>
      </w:r>
      <w:r w:rsidRPr="0004422E">
        <w:rPr>
          <w:rStyle w:val="Incipit"/>
        </w:rPr>
        <w:t>nos</w:t>
      </w:r>
      <w:r>
        <w:rPr>
          <w:lang w:val="it-IT"/>
        </w:rPr>
        <w:t>.</w:t>
      </w:r>
    </w:p>
    <w:p w:rsidR="00AA6035" w:rsidRDefault="00AA6035" w:rsidP="00D17F76">
      <w:pPr>
        <w:rPr>
          <w:lang w:val="it-IT"/>
        </w:rPr>
      </w:pPr>
      <w:r>
        <w:rPr>
          <w:lang w:val="it-IT"/>
        </w:rPr>
        <w:t xml:space="preserve">AD TERTIAM AN </w:t>
      </w:r>
      <w:r w:rsidRPr="0004422E">
        <w:rPr>
          <w:rStyle w:val="Incipit"/>
        </w:rPr>
        <w:t>Ite</w:t>
      </w:r>
      <w:r>
        <w:rPr>
          <w:lang w:val="it-IT"/>
        </w:rPr>
        <w:t xml:space="preserve"> </w:t>
      </w:r>
      <w:r w:rsidRPr="0004422E">
        <w:rPr>
          <w:rStyle w:val="Incipit"/>
        </w:rPr>
        <w:t>et</w:t>
      </w:r>
      <w:r>
        <w:rPr>
          <w:lang w:val="it-IT"/>
        </w:rPr>
        <w:t xml:space="preserve"> </w:t>
      </w:r>
      <w:r w:rsidRPr="0004422E">
        <w:rPr>
          <w:rStyle w:val="Incipit"/>
        </w:rPr>
        <w:t>vos</w:t>
      </w:r>
      <w:r>
        <w:rPr>
          <w:lang w:val="it-IT"/>
        </w:rPr>
        <w:t>.</w:t>
      </w:r>
    </w:p>
    <w:p w:rsidR="00AA6035" w:rsidRDefault="00AA6035" w:rsidP="00D17F76">
      <w:pPr>
        <w:rPr>
          <w:lang w:val="it-IT"/>
        </w:rPr>
      </w:pPr>
      <w:r>
        <w:rPr>
          <w:lang w:val="it-IT"/>
        </w:rPr>
        <w:t xml:space="preserve">AD SEXTAM AN </w:t>
      </w:r>
      <w:r w:rsidRPr="0004422E">
        <w:rPr>
          <w:rStyle w:val="Incipit"/>
        </w:rPr>
        <w:t>Voca</w:t>
      </w:r>
      <w:r>
        <w:rPr>
          <w:lang w:val="it-IT"/>
        </w:rPr>
        <w:t xml:space="preserve"> </w:t>
      </w:r>
      <w:r w:rsidRPr="0004422E">
        <w:rPr>
          <w:rStyle w:val="Incipit"/>
        </w:rPr>
        <w:t>operarios</w:t>
      </w:r>
      <w:r>
        <w:rPr>
          <w:lang w:val="it-IT"/>
        </w:rPr>
        <w:t>.</w:t>
      </w:r>
    </w:p>
    <w:p w:rsidR="00AA6035" w:rsidRDefault="00AA6035" w:rsidP="00D17F76">
      <w:pPr>
        <w:rPr>
          <w:lang w:val="it-IT"/>
        </w:rPr>
      </w:pPr>
      <w:r>
        <w:rPr>
          <w:lang w:val="it-IT"/>
        </w:rPr>
        <w:t xml:space="preserve">AD NONAM AN </w:t>
      </w:r>
      <w:r w:rsidRPr="0004422E">
        <w:rPr>
          <w:rStyle w:val="Incipit"/>
        </w:rPr>
        <w:t>Sic</w:t>
      </w:r>
      <w:r>
        <w:rPr>
          <w:lang w:val="it-IT"/>
        </w:rPr>
        <w:t xml:space="preserve"> </w:t>
      </w:r>
      <w:r w:rsidRPr="0004422E">
        <w:rPr>
          <w:rStyle w:val="Incipit"/>
        </w:rPr>
        <w:t>erunt</w:t>
      </w:r>
      <w:r>
        <w:rPr>
          <w:lang w:val="it-IT"/>
        </w:rPr>
        <w:t xml:space="preserve"> </w:t>
      </w:r>
      <w:r w:rsidRPr="0004422E">
        <w:rPr>
          <w:rStyle w:val="Incipit"/>
        </w:rPr>
        <w:t>novissimi</w:t>
      </w:r>
      <w:r>
        <w:rPr>
          <w:lang w:val="it-IT"/>
        </w:rPr>
        <w:t>.</w:t>
      </w:r>
    </w:p>
    <w:p w:rsidR="00AA6035" w:rsidRDefault="00AA6035" w:rsidP="00D17F76">
      <w:pPr>
        <w:rPr>
          <w:lang w:val="it-IT"/>
        </w:rPr>
      </w:pPr>
      <w:r>
        <w:rPr>
          <w:lang w:val="it-IT"/>
        </w:rPr>
        <w:t xml:space="preserve">PROCESSIO ad </w:t>
      </w:r>
      <w:r w:rsidRPr="0004422E">
        <w:rPr>
          <w:rStyle w:val="Ort"/>
        </w:rPr>
        <w:t>sanctam Mariam</w:t>
      </w:r>
      <w:r>
        <w:rPr>
          <w:lang w:val="it-IT"/>
        </w:rPr>
        <w:t xml:space="preserve"> RPP </w:t>
      </w:r>
      <w:r w:rsidRPr="0004422E">
        <w:rPr>
          <w:rStyle w:val="Incipit"/>
        </w:rPr>
        <w:t>Formavit</w:t>
      </w:r>
      <w:r>
        <w:rPr>
          <w:lang w:val="it-IT"/>
        </w:rPr>
        <w:t xml:space="preserve"> </w:t>
      </w:r>
      <w:r w:rsidRPr="0004422E">
        <w:rPr>
          <w:rStyle w:val="Incipit"/>
        </w:rPr>
        <w:t>igitur</w:t>
      </w:r>
      <w:r>
        <w:rPr>
          <w:lang w:val="it-IT"/>
        </w:rPr>
        <w:t xml:space="preserve">. AP </w:t>
      </w:r>
      <w:r w:rsidRPr="0004422E">
        <w:rPr>
          <w:rStyle w:val="Incipit"/>
        </w:rPr>
        <w:t>Alma</w:t>
      </w:r>
      <w:r>
        <w:rPr>
          <w:lang w:val="it-IT"/>
        </w:rPr>
        <w:t xml:space="preserve"> </w:t>
      </w:r>
      <w:r w:rsidRPr="0004422E">
        <w:rPr>
          <w:rStyle w:val="Incipit"/>
        </w:rPr>
        <w:t>redemptoris</w:t>
      </w:r>
      <w:r>
        <w:rPr>
          <w:lang w:val="it-IT"/>
        </w:rPr>
        <w:t xml:space="preserve">. In reditu RPP </w:t>
      </w:r>
      <w:r w:rsidRPr="0004422E">
        <w:rPr>
          <w:rStyle w:val="Incipit"/>
        </w:rPr>
        <w:t>Ubi</w:t>
      </w:r>
      <w:r>
        <w:rPr>
          <w:lang w:val="it-IT"/>
        </w:rPr>
        <w:t xml:space="preserve"> </w:t>
      </w:r>
      <w:r w:rsidRPr="0004422E">
        <w:rPr>
          <w:rStyle w:val="Incipit"/>
        </w:rPr>
        <w:t>est</w:t>
      </w:r>
      <w:r>
        <w:rPr>
          <w:lang w:val="it-IT"/>
        </w:rPr>
        <w:t xml:space="preserve"> </w:t>
      </w:r>
      <w:r w:rsidRPr="0004422E">
        <w:rPr>
          <w:rStyle w:val="Incipit"/>
        </w:rPr>
        <w:t>Abel</w:t>
      </w:r>
      <w:r>
        <w:rPr>
          <w:lang w:val="it-IT"/>
        </w:rPr>
        <w:t>.</w:t>
      </w:r>
    </w:p>
    <w:p w:rsidR="00AA6035" w:rsidRDefault="00AA6035" w:rsidP="00D17F76">
      <w:pPr>
        <w:rPr>
          <w:lang w:val="it-IT"/>
        </w:rPr>
      </w:pPr>
      <w:r>
        <w:rPr>
          <w:lang w:val="it-IT"/>
        </w:rPr>
        <w:lastRenderedPageBreak/>
        <w:t xml:space="preserve">AD MISSAM [IN] </w:t>
      </w:r>
      <w:r w:rsidRPr="0004422E">
        <w:rPr>
          <w:rStyle w:val="Incipit"/>
        </w:rPr>
        <w:t>Circumdederunt</w:t>
      </w:r>
      <w:r>
        <w:rPr>
          <w:lang w:val="it-IT"/>
        </w:rPr>
        <w:t xml:space="preserve"> </w:t>
      </w:r>
      <w:r w:rsidRPr="0004422E">
        <w:rPr>
          <w:rStyle w:val="Incipit"/>
        </w:rPr>
        <w:t>me</w:t>
      </w:r>
      <w:r>
        <w:rPr>
          <w:lang w:val="it-IT"/>
        </w:rPr>
        <w:t xml:space="preserve"> per totum. EP </w:t>
      </w:r>
      <w:r w:rsidRPr="0004422E">
        <w:rPr>
          <w:rStyle w:val="Incipit"/>
        </w:rPr>
        <w:t>Nescitis</w:t>
      </w:r>
      <w:r>
        <w:rPr>
          <w:lang w:val="it-IT"/>
        </w:rPr>
        <w:t xml:space="preserve"> </w:t>
      </w:r>
      <w:r w:rsidRPr="0004422E">
        <w:rPr>
          <w:rStyle w:val="Incipit"/>
        </w:rPr>
        <w:t>quod</w:t>
      </w:r>
      <w:r>
        <w:rPr>
          <w:lang w:val="it-IT"/>
        </w:rPr>
        <w:t xml:space="preserve"> </w:t>
      </w:r>
      <w:r w:rsidRPr="0004422E">
        <w:rPr>
          <w:rStyle w:val="Incipit"/>
        </w:rPr>
        <w:t>hi</w:t>
      </w:r>
      <w:r>
        <w:rPr>
          <w:lang w:val="it-IT"/>
        </w:rPr>
        <w:t xml:space="preserve">. EV </w:t>
      </w:r>
      <w:r w:rsidRPr="0004422E">
        <w:rPr>
          <w:rStyle w:val="Incipit"/>
        </w:rPr>
        <w:t>Simile</w:t>
      </w:r>
      <w:r>
        <w:rPr>
          <w:lang w:val="it-IT"/>
        </w:rPr>
        <w:t xml:space="preserve"> </w:t>
      </w:r>
      <w:r w:rsidRPr="0004422E">
        <w:rPr>
          <w:rStyle w:val="Incipit"/>
        </w:rPr>
        <w:t>est</w:t>
      </w:r>
      <w:r>
        <w:rPr>
          <w:lang w:val="it-IT"/>
        </w:rPr>
        <w:t xml:space="preserve"> </w:t>
      </w:r>
      <w:r w:rsidRPr="0004422E">
        <w:rPr>
          <w:rStyle w:val="Incipit"/>
        </w:rPr>
        <w:t>regnum</w:t>
      </w:r>
      <w:r>
        <w:rPr>
          <w:lang w:val="it-IT"/>
        </w:rPr>
        <w:t xml:space="preserve"> </w:t>
      </w:r>
      <w:r w:rsidRPr="0004422E">
        <w:rPr>
          <w:rStyle w:val="Incipit"/>
        </w:rPr>
        <w:t>caelorum</w:t>
      </w:r>
      <w:r>
        <w:rPr>
          <w:lang w:val="it-IT"/>
        </w:rPr>
        <w:t xml:space="preserve"> </w:t>
      </w:r>
      <w:r w:rsidRPr="0004422E">
        <w:rPr>
          <w:rStyle w:val="Incipit"/>
        </w:rPr>
        <w:t>homini</w:t>
      </w:r>
      <w:r>
        <w:rPr>
          <w:lang w:val="it-IT"/>
        </w:rPr>
        <w:t xml:space="preserve"> </w:t>
      </w:r>
      <w:r w:rsidRPr="0004422E">
        <w:rPr>
          <w:rStyle w:val="Incipit"/>
        </w:rPr>
        <w:t>patri</w:t>
      </w:r>
      <w:r>
        <w:rPr>
          <w:lang w:val="it-IT"/>
        </w:rPr>
        <w:t xml:space="preserve"> </w:t>
      </w:r>
      <w:r w:rsidRPr="0004422E">
        <w:rPr>
          <w:rStyle w:val="Incipit"/>
        </w:rPr>
        <w:t>familias</w:t>
      </w:r>
      <w:r>
        <w:rPr>
          <w:lang w:val="it-IT"/>
        </w:rPr>
        <w:t xml:space="preserve">. [CR] </w:t>
      </w:r>
      <w:r w:rsidRPr="0004422E">
        <w:rPr>
          <w:rStyle w:val="Incipit"/>
        </w:rPr>
        <w:t>Credo</w:t>
      </w:r>
      <w:r>
        <w:rPr>
          <w:lang w:val="it-IT"/>
        </w:rPr>
        <w:t xml:space="preserve"> </w:t>
      </w:r>
      <w:r w:rsidRPr="0004422E">
        <w:rPr>
          <w:rStyle w:val="Incipit"/>
        </w:rPr>
        <w:t>in</w:t>
      </w:r>
      <w:r>
        <w:rPr>
          <w:lang w:val="it-IT"/>
        </w:rPr>
        <w:t xml:space="preserve"> </w:t>
      </w:r>
      <w:r w:rsidRPr="0004422E">
        <w:rPr>
          <w:rStyle w:val="Incipit"/>
        </w:rPr>
        <w:t>unum</w:t>
      </w:r>
      <w:r w:rsidR="008A0828">
        <w:rPr>
          <w:lang w:val="it-IT"/>
        </w:rPr>
        <w:t xml:space="preserve"> dicitur. Missa</w:t>
      </w:r>
      <w:r>
        <w:rPr>
          <w:lang w:val="it-IT"/>
        </w:rPr>
        <w:t xml:space="preserve"> cum [BD] </w:t>
      </w:r>
      <w:r w:rsidRPr="0004422E">
        <w:rPr>
          <w:rStyle w:val="Incipit"/>
        </w:rPr>
        <w:t>Benedicamus</w:t>
      </w:r>
      <w:r>
        <w:rPr>
          <w:lang w:val="it-IT"/>
        </w:rPr>
        <w:t xml:space="preserve"> </w:t>
      </w:r>
      <w:r w:rsidRPr="0004422E">
        <w:rPr>
          <w:rStyle w:val="Incipit"/>
        </w:rPr>
        <w:t>domino</w:t>
      </w:r>
      <w:r>
        <w:rPr>
          <w:lang w:val="it-IT"/>
        </w:rPr>
        <w:t xml:space="preserve"> clauditur.</w:t>
      </w:r>
    </w:p>
    <w:p w:rsidR="00AA6035" w:rsidRDefault="008B65E9" w:rsidP="00D17F76">
      <w:pPr>
        <w:rPr>
          <w:lang w:val="it-IT"/>
        </w:rPr>
      </w:pPr>
      <w:r>
        <w:rPr>
          <w:lang w:val="it-IT"/>
        </w:rPr>
        <w:t>IN SECUNDA VESPERA AN</w:t>
      </w:r>
      <w:r w:rsidR="00AA6035">
        <w:rPr>
          <w:lang w:val="it-IT"/>
        </w:rPr>
        <w:t xml:space="preserve"> </w:t>
      </w:r>
      <w:r w:rsidR="00AA6035" w:rsidRPr="0004422E">
        <w:rPr>
          <w:rStyle w:val="Incipit"/>
        </w:rPr>
        <w:t>Sede</w:t>
      </w:r>
      <w:r w:rsidR="00AA6035">
        <w:rPr>
          <w:lang w:val="it-IT"/>
        </w:rPr>
        <w:t xml:space="preserve"> </w:t>
      </w:r>
      <w:r w:rsidR="00AA6035" w:rsidRPr="0004422E">
        <w:rPr>
          <w:rStyle w:val="Incipit"/>
        </w:rPr>
        <w:t>a</w:t>
      </w:r>
      <w:r w:rsidR="00AA6035">
        <w:rPr>
          <w:lang w:val="it-IT"/>
        </w:rPr>
        <w:t xml:space="preserve"> </w:t>
      </w:r>
      <w:r w:rsidR="00AA6035" w:rsidRPr="0004422E">
        <w:rPr>
          <w:rStyle w:val="Incipit"/>
        </w:rPr>
        <w:t>dextris</w:t>
      </w:r>
      <w:r w:rsidR="00AA6035">
        <w:rPr>
          <w:lang w:val="it-IT"/>
        </w:rPr>
        <w:t xml:space="preserve"> </w:t>
      </w:r>
      <w:r w:rsidR="00AA6035" w:rsidRPr="0004422E">
        <w:rPr>
          <w:rStyle w:val="Incipit"/>
        </w:rPr>
        <w:t>meis</w:t>
      </w:r>
      <w:r w:rsidR="00AA6035">
        <w:rPr>
          <w:lang w:val="it-IT"/>
        </w:rPr>
        <w:t xml:space="preserve">. AM </w:t>
      </w:r>
      <w:r w:rsidR="00AA6035" w:rsidRPr="00A540FB">
        <w:rPr>
          <w:rStyle w:val="Incipit"/>
        </w:rPr>
        <w:t>Dixit</w:t>
      </w:r>
      <w:r w:rsidR="00AA6035">
        <w:rPr>
          <w:lang w:val="it-IT"/>
        </w:rPr>
        <w:t xml:space="preserve"> </w:t>
      </w:r>
      <w:r w:rsidR="00AA6035" w:rsidRPr="00A540FB">
        <w:rPr>
          <w:rStyle w:val="Incipit"/>
        </w:rPr>
        <w:t>pater</w:t>
      </w:r>
      <w:r w:rsidR="00AA6035">
        <w:rPr>
          <w:lang w:val="it-IT"/>
        </w:rPr>
        <w:t xml:space="preserve"> </w:t>
      </w:r>
      <w:r w:rsidR="00AA6035" w:rsidRPr="00A540FB">
        <w:rPr>
          <w:rStyle w:val="Incipit"/>
        </w:rPr>
        <w:t>familias</w:t>
      </w:r>
      <w:r w:rsidR="00AA6035">
        <w:rPr>
          <w:lang w:val="it-IT"/>
        </w:rPr>
        <w:t>. Antiphonae quae se</w:t>
      </w:r>
      <w:r w:rsidR="008755D9">
        <w:rPr>
          <w:lang w:val="it-IT"/>
        </w:rPr>
        <w:t>qu</w:t>
      </w:r>
      <w:r w:rsidR="00AA6035">
        <w:rPr>
          <w:lang w:val="it-IT"/>
        </w:rPr>
        <w:t xml:space="preserve">untur in feriis cantantur ad vesperas super [MA] </w:t>
      </w:r>
      <w:r w:rsidR="00AA6035" w:rsidRPr="00A540FB">
        <w:rPr>
          <w:rStyle w:val="Incipit"/>
        </w:rPr>
        <w:t>Magnificat</w:t>
      </w:r>
      <w:r w:rsidR="00DA71F9" w:rsidRPr="00DA71F9">
        <w:t xml:space="preserve"> </w:t>
      </w:r>
      <w:r w:rsidR="00DA71F9">
        <w:t>tantum</w:t>
      </w:r>
      <w:r w:rsidR="00AA6035">
        <w:rPr>
          <w:lang w:val="it-IT"/>
        </w:rPr>
        <w:t xml:space="preserve">: AM </w:t>
      </w:r>
      <w:r w:rsidR="00AA6035" w:rsidRPr="00A540FB">
        <w:rPr>
          <w:rStyle w:val="Incipit"/>
        </w:rPr>
        <w:t>Conventione</w:t>
      </w:r>
      <w:r w:rsidR="00AA6035">
        <w:rPr>
          <w:lang w:val="it-IT"/>
        </w:rPr>
        <w:t xml:space="preserve"> </w:t>
      </w:r>
      <w:r w:rsidR="00AA6035" w:rsidRPr="00A540FB">
        <w:rPr>
          <w:rStyle w:val="Incipit"/>
        </w:rPr>
        <w:t>autem</w:t>
      </w:r>
      <w:r w:rsidR="00AA6035">
        <w:rPr>
          <w:lang w:val="it-IT"/>
        </w:rPr>
        <w:t xml:space="preserve">. AM </w:t>
      </w:r>
      <w:r w:rsidR="00AA6035" w:rsidRPr="00A540FB">
        <w:rPr>
          <w:rStyle w:val="Incipit"/>
        </w:rPr>
        <w:t>Hi</w:t>
      </w:r>
      <w:r w:rsidR="00AA6035">
        <w:rPr>
          <w:lang w:val="it-IT"/>
        </w:rPr>
        <w:t xml:space="preserve"> </w:t>
      </w:r>
      <w:r w:rsidR="00AA6035" w:rsidRPr="00A540FB">
        <w:rPr>
          <w:rStyle w:val="Incipit"/>
        </w:rPr>
        <w:t>novissimi</w:t>
      </w:r>
      <w:r w:rsidR="00AA6035">
        <w:rPr>
          <w:lang w:val="it-IT"/>
        </w:rPr>
        <w:t xml:space="preserve">. AM </w:t>
      </w:r>
      <w:r w:rsidR="00AA6035" w:rsidRPr="00A540FB">
        <w:rPr>
          <w:rStyle w:val="Incipit"/>
        </w:rPr>
        <w:t>Dixit</w:t>
      </w:r>
      <w:r w:rsidR="00AA6035">
        <w:rPr>
          <w:lang w:val="it-IT"/>
        </w:rPr>
        <w:t xml:space="preserve"> </w:t>
      </w:r>
      <w:r w:rsidR="00AA6035" w:rsidRPr="00A540FB">
        <w:rPr>
          <w:rStyle w:val="Incipit"/>
        </w:rPr>
        <w:t>autem</w:t>
      </w:r>
      <w:r w:rsidR="00AA6035">
        <w:rPr>
          <w:lang w:val="it-IT"/>
        </w:rPr>
        <w:t xml:space="preserve"> </w:t>
      </w:r>
      <w:r w:rsidR="00AA6035" w:rsidRPr="00A540FB">
        <w:rPr>
          <w:rStyle w:val="Incipit"/>
        </w:rPr>
        <w:t>pater</w:t>
      </w:r>
      <w:r w:rsidR="00AA6035">
        <w:rPr>
          <w:lang w:val="it-IT"/>
        </w:rPr>
        <w:t xml:space="preserve"> </w:t>
      </w:r>
      <w:r w:rsidR="00AA6035" w:rsidRPr="00A540FB">
        <w:rPr>
          <w:rStyle w:val="Incipit"/>
        </w:rPr>
        <w:t>familias</w:t>
      </w:r>
      <w:r w:rsidR="00AA6035">
        <w:rPr>
          <w:lang w:val="it-IT"/>
        </w:rPr>
        <w:t xml:space="preserve">. AM </w:t>
      </w:r>
      <w:r w:rsidR="00AA6035" w:rsidRPr="00A540FB">
        <w:rPr>
          <w:rStyle w:val="Incipit"/>
        </w:rPr>
        <w:t>Tolle</w:t>
      </w:r>
      <w:r w:rsidR="00AA6035">
        <w:rPr>
          <w:lang w:val="it-IT"/>
        </w:rPr>
        <w:t xml:space="preserve"> </w:t>
      </w:r>
      <w:r w:rsidR="00AA6035" w:rsidRPr="00A540FB">
        <w:rPr>
          <w:rStyle w:val="Incipit"/>
        </w:rPr>
        <w:t>quod</w:t>
      </w:r>
      <w:r w:rsidR="00AA6035">
        <w:rPr>
          <w:lang w:val="it-IT"/>
        </w:rPr>
        <w:t xml:space="preserve"> </w:t>
      </w:r>
      <w:r w:rsidR="00AA6035" w:rsidRPr="00A540FB">
        <w:rPr>
          <w:rStyle w:val="Incipit"/>
        </w:rPr>
        <w:t>tuum</w:t>
      </w:r>
      <w:r w:rsidR="00AA6035">
        <w:rPr>
          <w:lang w:val="it-IT"/>
        </w:rPr>
        <w:t xml:space="preserve"> </w:t>
      </w:r>
      <w:r w:rsidR="00AA6035" w:rsidRPr="00A540FB">
        <w:rPr>
          <w:rStyle w:val="Incipit"/>
        </w:rPr>
        <w:t>est</w:t>
      </w:r>
      <w:r w:rsidR="00AA6035">
        <w:rPr>
          <w:lang w:val="it-IT"/>
        </w:rPr>
        <w:t xml:space="preserve">. </w:t>
      </w:r>
      <w:r w:rsidR="00483468">
        <w:rPr>
          <w:lang w:val="it-IT"/>
        </w:rPr>
        <w:t xml:space="preserve">AM </w:t>
      </w:r>
      <w:r w:rsidR="00483468" w:rsidRPr="00A540FB">
        <w:rPr>
          <w:rStyle w:val="Incipit"/>
        </w:rPr>
        <w:t>Multi</w:t>
      </w:r>
      <w:r w:rsidR="00483468">
        <w:rPr>
          <w:lang w:val="it-IT"/>
        </w:rPr>
        <w:t xml:space="preserve"> </w:t>
      </w:r>
      <w:r w:rsidR="00483468" w:rsidRPr="00A540FB">
        <w:rPr>
          <w:rStyle w:val="Incipit"/>
        </w:rPr>
        <w:t>enim</w:t>
      </w:r>
      <w:r w:rsidR="00483468">
        <w:rPr>
          <w:lang w:val="it-IT"/>
        </w:rPr>
        <w:t xml:space="preserve"> </w:t>
      </w:r>
      <w:r w:rsidR="00483468" w:rsidRPr="00A540FB">
        <w:rPr>
          <w:rStyle w:val="Incipit"/>
        </w:rPr>
        <w:t>sunt</w:t>
      </w:r>
      <w:r w:rsidR="00483468">
        <w:rPr>
          <w:lang w:val="it-IT"/>
        </w:rPr>
        <w:t xml:space="preserve">. </w:t>
      </w:r>
      <w:r w:rsidR="00AA6035" w:rsidRPr="005E47A1">
        <w:rPr>
          <w:lang w:val="la-Latn"/>
        </w:rPr>
        <w:t>|</w:t>
      </w:r>
      <w:r w:rsidR="00AA6035">
        <w:rPr>
          <w:lang w:val="it-IT"/>
        </w:rPr>
        <w:t xml:space="preserve">M:: [AM] </w:t>
      </w:r>
      <w:r w:rsidR="00483468" w:rsidRPr="00A540FB">
        <w:rPr>
          <w:rStyle w:val="Incipit"/>
        </w:rPr>
        <w:t>Non</w:t>
      </w:r>
      <w:r w:rsidR="00483468">
        <w:rPr>
          <w:lang w:val="it-IT"/>
        </w:rPr>
        <w:t xml:space="preserve"> </w:t>
      </w:r>
      <w:r w:rsidR="00483468" w:rsidRPr="00A540FB">
        <w:rPr>
          <w:rStyle w:val="Incipit"/>
        </w:rPr>
        <w:t>licet</w:t>
      </w:r>
      <w:r w:rsidR="00483468">
        <w:rPr>
          <w:lang w:val="it-IT"/>
        </w:rPr>
        <w:t xml:space="preserve">. [AM] </w:t>
      </w:r>
      <w:r w:rsidR="00483468" w:rsidRPr="00A540FB">
        <w:rPr>
          <w:rStyle w:val="Incipit"/>
        </w:rPr>
        <w:t>Cum</w:t>
      </w:r>
      <w:r w:rsidR="00483468">
        <w:rPr>
          <w:lang w:val="it-IT"/>
        </w:rPr>
        <w:t xml:space="preserve"> </w:t>
      </w:r>
      <w:r w:rsidR="00483468" w:rsidRPr="00A540FB">
        <w:rPr>
          <w:rStyle w:val="Incipit"/>
        </w:rPr>
        <w:t>autem</w:t>
      </w:r>
      <w:r w:rsidR="00483468">
        <w:rPr>
          <w:lang w:val="it-IT"/>
        </w:rPr>
        <w:t xml:space="preserve"> </w:t>
      </w:r>
      <w:r w:rsidR="00483468" w:rsidRPr="00A540FB">
        <w:rPr>
          <w:rStyle w:val="Incipit"/>
        </w:rPr>
        <w:t>sero</w:t>
      </w:r>
      <w:r w:rsidR="00AA6035" w:rsidRPr="005E47A1">
        <w:rPr>
          <w:lang w:val="la-Latn"/>
        </w:rPr>
        <w:t>|</w:t>
      </w:r>
      <w:r w:rsidR="00483468">
        <w:rPr>
          <w:lang w:val="it-IT"/>
        </w:rPr>
        <w:t>.</w:t>
      </w:r>
    </w:p>
    <w:p w:rsidR="00A540FB" w:rsidRDefault="00DE16F8" w:rsidP="00A540FB">
      <w:pPr>
        <w:pStyle w:val="berschrift1"/>
        <w:rPr>
          <w:lang w:val="it-IT"/>
        </w:rPr>
      </w:pPr>
      <w:r>
        <w:rPr>
          <w:lang w:val="it-IT"/>
        </w:rPr>
        <w:t>KOMMENTAR</w:t>
      </w:r>
    </w:p>
    <w:p w:rsidR="00A540FB" w:rsidRDefault="00A540FB" w:rsidP="00A540FB">
      <w:pPr>
        <w:rPr>
          <w:lang w:val="it-IT"/>
        </w:rPr>
      </w:pPr>
      <w:r>
        <w:rPr>
          <w:lang w:val="it-IT"/>
        </w:rPr>
        <w:t>Sexagesima</w:t>
      </w:r>
      <w:r w:rsidR="0089376E">
        <w:rPr>
          <w:lang w:val="it-IT"/>
        </w:rPr>
        <w:t xml:space="preserve"> ideo voc</w:t>
      </w:r>
      <w:r w:rsidR="001C0F25">
        <w:rPr>
          <w:lang w:val="it-IT"/>
        </w:rPr>
        <w:t>ata est quia ab ea dominica qua</w:t>
      </w:r>
      <w:r w:rsidR="0089376E">
        <w:rPr>
          <w:lang w:val="it-IT"/>
        </w:rPr>
        <w:t xml:space="preserve"> cantatur [IN] </w:t>
      </w:r>
      <w:r w:rsidR="0089376E" w:rsidRPr="000E08D5">
        <w:rPr>
          <w:rStyle w:val="Incipit"/>
        </w:rPr>
        <w:t>Exurge</w:t>
      </w:r>
      <w:r w:rsidR="0089376E">
        <w:rPr>
          <w:lang w:val="it-IT"/>
        </w:rPr>
        <w:t xml:space="preserve"> </w:t>
      </w:r>
      <w:r w:rsidR="0089376E" w:rsidRPr="000E08D5">
        <w:rPr>
          <w:rStyle w:val="Incipit"/>
        </w:rPr>
        <w:t>quare</w:t>
      </w:r>
      <w:r w:rsidR="0089376E">
        <w:rPr>
          <w:lang w:val="it-IT"/>
        </w:rPr>
        <w:t xml:space="preserve"> usque ad quartam paschalis ebdomadae feriam, qua canitur [IN] </w:t>
      </w:r>
      <w:r w:rsidR="0089376E" w:rsidRPr="000E08D5">
        <w:rPr>
          <w:rStyle w:val="Incipit"/>
        </w:rPr>
        <w:t>Venite</w:t>
      </w:r>
      <w:r w:rsidR="0089376E">
        <w:rPr>
          <w:lang w:val="it-IT"/>
        </w:rPr>
        <w:t xml:space="preserve"> </w:t>
      </w:r>
      <w:r w:rsidR="0089376E" w:rsidRPr="000E08D5">
        <w:rPr>
          <w:rStyle w:val="Incipit"/>
        </w:rPr>
        <w:t>benedicti</w:t>
      </w:r>
      <w:r w:rsidR="0089376E">
        <w:rPr>
          <w:lang w:val="it-IT"/>
        </w:rPr>
        <w:t>, dies sexaginta computantur. In hac</w:t>
      </w:r>
      <w:r w:rsidR="000E08D5">
        <w:rPr>
          <w:lang w:val="it-IT"/>
        </w:rPr>
        <w:t xml:space="preserve"> autem feria secundum consuetu</w:t>
      </w:r>
      <w:r w:rsidR="0089376E">
        <w:rPr>
          <w:lang w:val="it-IT"/>
        </w:rPr>
        <w:t>dinem primitivae ecclesiae ba</w:t>
      </w:r>
      <w:r w:rsidR="003016AA">
        <w:rPr>
          <w:lang w:val="it-IT"/>
        </w:rPr>
        <w:t xml:space="preserve">ptizati vocabantur in </w:t>
      </w:r>
      <w:r w:rsidR="003016AA" w:rsidRPr="003016AA">
        <w:rPr>
          <w:rStyle w:val="Ort"/>
        </w:rPr>
        <w:t>monasterium</w:t>
      </w:r>
      <w:r w:rsidR="0089376E" w:rsidRPr="003016AA">
        <w:rPr>
          <w:rStyle w:val="Ort"/>
        </w:rPr>
        <w:t xml:space="preserve"> principale</w:t>
      </w:r>
      <w:r w:rsidR="0089376E">
        <w:rPr>
          <w:lang w:val="it-IT"/>
        </w:rPr>
        <w:t xml:space="preserve">, ut plenitudinem et confirmationem christianitatis ab </w:t>
      </w:r>
      <w:r w:rsidR="0089376E" w:rsidRPr="00313122">
        <w:rPr>
          <w:rStyle w:val="Funktion"/>
        </w:rPr>
        <w:t>episcopis</w:t>
      </w:r>
      <w:r w:rsidR="0089376E">
        <w:rPr>
          <w:lang w:val="it-IT"/>
        </w:rPr>
        <w:t xml:space="preserve"> acciperent, si quid neglectum esset a </w:t>
      </w:r>
      <w:r w:rsidR="0089376E" w:rsidRPr="00313122">
        <w:rPr>
          <w:rStyle w:val="Funktion"/>
        </w:rPr>
        <w:t>simplicioribus presbyteris</w:t>
      </w:r>
      <w:r w:rsidR="0089376E">
        <w:rPr>
          <w:lang w:val="it-IT"/>
        </w:rPr>
        <w:t>. Significat autem hoc tempus vocationis dominicae laetitiam, quae his qui signum dei habent in frontibus suis et veram fidem bonis actibus confirmaverunt, dictura est in novissimo die [</w:t>
      </w:r>
      <w:r w:rsidR="000E08D5">
        <w:rPr>
          <w:lang w:val="it-IT"/>
        </w:rPr>
        <w:t>CIT</w:t>
      </w:r>
      <w:r w:rsidR="0089376E">
        <w:rPr>
          <w:lang w:val="it-IT"/>
        </w:rPr>
        <w:t xml:space="preserve">] </w:t>
      </w:r>
      <w:r w:rsidR="0089376E" w:rsidRPr="000E08D5">
        <w:rPr>
          <w:rStyle w:val="Incipit"/>
        </w:rPr>
        <w:t>Venite</w:t>
      </w:r>
      <w:r w:rsidR="0089376E">
        <w:rPr>
          <w:lang w:val="it-IT"/>
        </w:rPr>
        <w:t xml:space="preserve"> </w:t>
      </w:r>
      <w:r w:rsidR="0089376E" w:rsidRPr="000E08D5">
        <w:rPr>
          <w:rStyle w:val="Incipit"/>
        </w:rPr>
        <w:t>benedicti</w:t>
      </w:r>
      <w:r w:rsidR="0089376E">
        <w:rPr>
          <w:lang w:val="it-IT"/>
        </w:rPr>
        <w:t>.</w:t>
      </w:r>
    </w:p>
    <w:p w:rsidR="0089376E" w:rsidRDefault="00026FCE" w:rsidP="0089376E">
      <w:pPr>
        <w:pStyle w:val="berschrift1"/>
        <w:rPr>
          <w:lang w:val="it-IT"/>
        </w:rPr>
      </w:pPr>
      <w:r>
        <w:rPr>
          <w:lang w:val="it-IT"/>
        </w:rPr>
        <w:t>IN SEXAGESIMA</w:t>
      </w:r>
    </w:p>
    <w:p w:rsidR="0089376E" w:rsidRDefault="0089376E" w:rsidP="0089376E">
      <w:pPr>
        <w:rPr>
          <w:lang w:val="it-IT"/>
        </w:rPr>
      </w:pPr>
      <w:r>
        <w:rPr>
          <w:lang w:val="it-IT"/>
        </w:rPr>
        <w:t xml:space="preserve">AD VESPERAS AN </w:t>
      </w:r>
      <w:r w:rsidRPr="000E08D5">
        <w:rPr>
          <w:rStyle w:val="Incipit"/>
        </w:rPr>
        <w:t>Benedictus</w:t>
      </w:r>
      <w:r>
        <w:rPr>
          <w:lang w:val="it-IT"/>
        </w:rPr>
        <w:t xml:space="preserve"> cum reliquis. CP </w:t>
      </w:r>
      <w:r w:rsidRPr="000E08D5">
        <w:rPr>
          <w:rStyle w:val="Incipit"/>
        </w:rPr>
        <w:t>Libenter</w:t>
      </w:r>
      <w:r>
        <w:rPr>
          <w:lang w:val="it-IT"/>
        </w:rPr>
        <w:t xml:space="preserve"> </w:t>
      </w:r>
      <w:r w:rsidRPr="000E08D5">
        <w:rPr>
          <w:rStyle w:val="Incipit"/>
        </w:rPr>
        <w:t>suffertis</w:t>
      </w:r>
      <w:r>
        <w:rPr>
          <w:lang w:val="it-IT"/>
        </w:rPr>
        <w:t xml:space="preserve">. RP </w:t>
      </w:r>
      <w:r w:rsidRPr="000E08D5">
        <w:rPr>
          <w:rStyle w:val="Incipit"/>
        </w:rPr>
        <w:t>Tulit</w:t>
      </w:r>
      <w:r>
        <w:rPr>
          <w:lang w:val="it-IT"/>
        </w:rPr>
        <w:t xml:space="preserve"> </w:t>
      </w:r>
      <w:r w:rsidRPr="000E08D5">
        <w:rPr>
          <w:rStyle w:val="Incipit"/>
        </w:rPr>
        <w:t>ergo</w:t>
      </w:r>
      <w:r>
        <w:rPr>
          <w:lang w:val="it-IT"/>
        </w:rPr>
        <w:t xml:space="preserve">. HY </w:t>
      </w:r>
      <w:r w:rsidRPr="000E08D5">
        <w:rPr>
          <w:rStyle w:val="Incipit"/>
        </w:rPr>
        <w:t>Dies</w:t>
      </w:r>
      <w:r>
        <w:rPr>
          <w:lang w:val="it-IT"/>
        </w:rPr>
        <w:t xml:space="preserve"> </w:t>
      </w:r>
      <w:r w:rsidRPr="000E08D5">
        <w:rPr>
          <w:rStyle w:val="Incipit"/>
        </w:rPr>
        <w:t>absoluti</w:t>
      </w:r>
      <w:r>
        <w:rPr>
          <w:lang w:val="it-IT"/>
        </w:rPr>
        <w:t xml:space="preserve">. VS </w:t>
      </w:r>
      <w:r w:rsidRPr="000E08D5">
        <w:rPr>
          <w:rStyle w:val="Incipit"/>
        </w:rPr>
        <w:t>Vespertina</w:t>
      </w:r>
      <w:r>
        <w:rPr>
          <w:lang w:val="it-IT"/>
        </w:rPr>
        <w:t xml:space="preserve"> </w:t>
      </w:r>
      <w:r w:rsidRPr="000E08D5">
        <w:rPr>
          <w:rStyle w:val="Incipit"/>
        </w:rPr>
        <w:t>oratio</w:t>
      </w:r>
      <w:r>
        <w:rPr>
          <w:lang w:val="it-IT"/>
        </w:rPr>
        <w:t xml:space="preserve">. AM </w:t>
      </w:r>
      <w:r w:rsidRPr="000E08D5">
        <w:rPr>
          <w:rStyle w:val="Incipit"/>
        </w:rPr>
        <w:t>Multi</w:t>
      </w:r>
      <w:r>
        <w:rPr>
          <w:lang w:val="it-IT"/>
        </w:rPr>
        <w:t xml:space="preserve"> </w:t>
      </w:r>
      <w:r w:rsidRPr="000E08D5">
        <w:rPr>
          <w:rStyle w:val="Incipit"/>
        </w:rPr>
        <w:t>enim</w:t>
      </w:r>
      <w:r>
        <w:rPr>
          <w:lang w:val="it-IT"/>
        </w:rPr>
        <w:t xml:space="preserve"> </w:t>
      </w:r>
      <w:r w:rsidRPr="000E08D5">
        <w:rPr>
          <w:rStyle w:val="Incipit"/>
        </w:rPr>
        <w:t>sunt</w:t>
      </w:r>
      <w:r>
        <w:rPr>
          <w:lang w:val="it-IT"/>
        </w:rPr>
        <w:t xml:space="preserve">. OR </w:t>
      </w:r>
      <w:r w:rsidRPr="000E08D5">
        <w:rPr>
          <w:rStyle w:val="Incipit"/>
        </w:rPr>
        <w:t>Deus</w:t>
      </w:r>
      <w:r>
        <w:rPr>
          <w:lang w:val="it-IT"/>
        </w:rPr>
        <w:t xml:space="preserve"> </w:t>
      </w:r>
      <w:r w:rsidRPr="000E08D5">
        <w:rPr>
          <w:rStyle w:val="Incipit"/>
        </w:rPr>
        <w:t>qui</w:t>
      </w:r>
      <w:r>
        <w:rPr>
          <w:lang w:val="it-IT"/>
        </w:rPr>
        <w:t xml:space="preserve"> </w:t>
      </w:r>
      <w:r w:rsidRPr="000E08D5">
        <w:rPr>
          <w:rStyle w:val="Incipit"/>
        </w:rPr>
        <w:t>conspicis</w:t>
      </w:r>
      <w:r>
        <w:rPr>
          <w:lang w:val="it-IT"/>
        </w:rPr>
        <w:t>.</w:t>
      </w:r>
    </w:p>
    <w:p w:rsidR="0089376E" w:rsidRDefault="0089376E" w:rsidP="0089376E">
      <w:pPr>
        <w:rPr>
          <w:lang w:val="it-IT"/>
        </w:rPr>
      </w:pPr>
      <w:r>
        <w:rPr>
          <w:lang w:val="it-IT"/>
        </w:rPr>
        <w:t xml:space="preserve">AD MATUTINAS INV </w:t>
      </w:r>
      <w:r w:rsidRPr="000E08D5">
        <w:rPr>
          <w:rStyle w:val="Incipit"/>
        </w:rPr>
        <w:t>Adoremus</w:t>
      </w:r>
      <w:r>
        <w:rPr>
          <w:lang w:val="it-IT"/>
        </w:rPr>
        <w:t xml:space="preserve"> </w:t>
      </w:r>
      <w:r w:rsidRPr="000E08D5">
        <w:rPr>
          <w:rStyle w:val="Incipit"/>
        </w:rPr>
        <w:t>dominum</w:t>
      </w:r>
      <w:r>
        <w:rPr>
          <w:lang w:val="it-IT"/>
        </w:rPr>
        <w:t>.</w:t>
      </w:r>
    </w:p>
    <w:p w:rsidR="0089376E" w:rsidRDefault="0089376E" w:rsidP="0089376E">
      <w:pPr>
        <w:rPr>
          <w:lang w:val="it-IT"/>
        </w:rPr>
      </w:pPr>
      <w:r>
        <w:rPr>
          <w:lang w:val="it-IT"/>
        </w:rPr>
        <w:t xml:space="preserve">IN PRIMO NOCTURNO AN </w:t>
      </w:r>
      <w:r w:rsidRPr="000E08D5">
        <w:rPr>
          <w:rStyle w:val="Incipit"/>
        </w:rPr>
        <w:t>Si</w:t>
      </w:r>
      <w:r>
        <w:rPr>
          <w:lang w:val="it-IT"/>
        </w:rPr>
        <w:t xml:space="preserve"> </w:t>
      </w:r>
      <w:r w:rsidRPr="000E08D5">
        <w:rPr>
          <w:rStyle w:val="Incipit"/>
        </w:rPr>
        <w:t>vere</w:t>
      </w:r>
      <w:r>
        <w:rPr>
          <w:lang w:val="it-IT"/>
        </w:rPr>
        <w:t xml:space="preserve"> </w:t>
      </w:r>
      <w:r w:rsidRPr="000E08D5">
        <w:rPr>
          <w:rStyle w:val="Incipit"/>
        </w:rPr>
        <w:t>fratres</w:t>
      </w:r>
      <w:r>
        <w:rPr>
          <w:lang w:val="it-IT"/>
        </w:rPr>
        <w:t>.</w:t>
      </w:r>
    </w:p>
    <w:p w:rsidR="0089376E" w:rsidRDefault="0089376E" w:rsidP="0089376E">
      <w:pPr>
        <w:rPr>
          <w:lang w:val="it-IT"/>
        </w:rPr>
      </w:pPr>
      <w:r>
        <w:rPr>
          <w:lang w:val="it-IT"/>
        </w:rPr>
        <w:t xml:space="preserve">IN SECUNDO NOCTURNO AN </w:t>
      </w:r>
      <w:r w:rsidRPr="000E08D5">
        <w:rPr>
          <w:rStyle w:val="Incipit"/>
        </w:rPr>
        <w:t>Si</w:t>
      </w:r>
      <w:r>
        <w:rPr>
          <w:lang w:val="it-IT"/>
        </w:rPr>
        <w:t xml:space="preserve"> </w:t>
      </w:r>
      <w:r w:rsidRPr="000E08D5">
        <w:rPr>
          <w:rStyle w:val="Incipit"/>
        </w:rPr>
        <w:t>culmen</w:t>
      </w:r>
      <w:r>
        <w:rPr>
          <w:lang w:val="it-IT"/>
        </w:rPr>
        <w:t>.</w:t>
      </w:r>
    </w:p>
    <w:p w:rsidR="0089376E" w:rsidRDefault="0089376E" w:rsidP="0089376E">
      <w:pPr>
        <w:rPr>
          <w:lang w:val="it-IT"/>
        </w:rPr>
      </w:pPr>
      <w:r>
        <w:rPr>
          <w:lang w:val="it-IT"/>
        </w:rPr>
        <w:t xml:space="preserve">IN TERTIO NOCTURNO AN </w:t>
      </w:r>
      <w:r w:rsidRPr="000E08D5">
        <w:rPr>
          <w:rStyle w:val="Incipit"/>
        </w:rPr>
        <w:t>Si</w:t>
      </w:r>
      <w:r>
        <w:rPr>
          <w:lang w:val="it-IT"/>
        </w:rPr>
        <w:t xml:space="preserve"> </w:t>
      </w:r>
      <w:r w:rsidRPr="000E08D5">
        <w:rPr>
          <w:rStyle w:val="Incipit"/>
        </w:rPr>
        <w:t>gloriam</w:t>
      </w:r>
      <w:r>
        <w:rPr>
          <w:lang w:val="it-IT"/>
        </w:rPr>
        <w:t xml:space="preserve">. LS </w:t>
      </w:r>
      <w:r w:rsidRPr="000E08D5">
        <w:rPr>
          <w:rStyle w:val="Incipit"/>
        </w:rPr>
        <w:t>Nemo</w:t>
      </w:r>
      <w:r>
        <w:rPr>
          <w:lang w:val="it-IT"/>
        </w:rPr>
        <w:t xml:space="preserve"> </w:t>
      </w:r>
      <w:r w:rsidRPr="000E08D5">
        <w:rPr>
          <w:rStyle w:val="Incipit"/>
        </w:rPr>
        <w:t>qui</w:t>
      </w:r>
      <w:r>
        <w:rPr>
          <w:lang w:val="it-IT"/>
        </w:rPr>
        <w:t xml:space="preserve"> </w:t>
      </w:r>
      <w:r w:rsidRPr="000E08D5">
        <w:rPr>
          <w:rStyle w:val="Incipit"/>
        </w:rPr>
        <w:t>nesciat</w:t>
      </w:r>
      <w:r>
        <w:rPr>
          <w:lang w:val="it-IT"/>
        </w:rPr>
        <w:t xml:space="preserve">. Historia sicut in priori dominica canitur. EV </w:t>
      </w:r>
      <w:r w:rsidRPr="000E08D5">
        <w:rPr>
          <w:rStyle w:val="Incipit"/>
        </w:rPr>
        <w:t>Cum</w:t>
      </w:r>
      <w:r>
        <w:rPr>
          <w:lang w:val="it-IT"/>
        </w:rPr>
        <w:t xml:space="preserve"> </w:t>
      </w:r>
      <w:r w:rsidRPr="000E08D5">
        <w:rPr>
          <w:rStyle w:val="Incipit"/>
        </w:rPr>
        <w:t>turba</w:t>
      </w:r>
      <w:r>
        <w:rPr>
          <w:lang w:val="it-IT"/>
        </w:rPr>
        <w:t>. Capitulum et oratio de dominica.</w:t>
      </w:r>
    </w:p>
    <w:p w:rsidR="00402F2F" w:rsidRDefault="00402F2F" w:rsidP="0089376E">
      <w:pPr>
        <w:rPr>
          <w:lang w:val="it-IT"/>
        </w:rPr>
      </w:pPr>
      <w:r>
        <w:rPr>
          <w:lang w:val="it-IT"/>
        </w:rPr>
        <w:t xml:space="preserve">[AD LAUDES] AB </w:t>
      </w:r>
      <w:r w:rsidRPr="00402F2F">
        <w:rPr>
          <w:rStyle w:val="Incipit"/>
        </w:rPr>
        <w:t>Cum</w:t>
      </w:r>
      <w:r>
        <w:rPr>
          <w:lang w:val="it-IT"/>
        </w:rPr>
        <w:t xml:space="preserve"> </w:t>
      </w:r>
      <w:r w:rsidRPr="00402F2F">
        <w:rPr>
          <w:rStyle w:val="Incipit"/>
        </w:rPr>
        <w:t>turba</w:t>
      </w:r>
      <w:r>
        <w:rPr>
          <w:lang w:val="it-IT"/>
        </w:rPr>
        <w:t xml:space="preserve"> </w:t>
      </w:r>
      <w:r w:rsidRPr="00402F2F">
        <w:rPr>
          <w:rStyle w:val="Incipit"/>
        </w:rPr>
        <w:t>plurima</w:t>
      </w:r>
      <w:r>
        <w:rPr>
          <w:lang w:val="it-IT"/>
        </w:rPr>
        <w:t>. Capitulum et oratio de dominica.</w:t>
      </w:r>
    </w:p>
    <w:p w:rsidR="0089376E" w:rsidRDefault="0089376E" w:rsidP="0089376E">
      <w:pPr>
        <w:rPr>
          <w:lang w:val="it-IT"/>
        </w:rPr>
      </w:pPr>
      <w:r>
        <w:rPr>
          <w:lang w:val="it-IT"/>
        </w:rPr>
        <w:t xml:space="preserve">AD PRIMAM AN </w:t>
      </w:r>
      <w:r w:rsidRPr="000E08D5">
        <w:rPr>
          <w:rStyle w:val="Incipit"/>
        </w:rPr>
        <w:t>Benedicat</w:t>
      </w:r>
      <w:r>
        <w:rPr>
          <w:lang w:val="it-IT"/>
        </w:rPr>
        <w:t xml:space="preserve"> </w:t>
      </w:r>
      <w:r w:rsidRPr="000E08D5">
        <w:rPr>
          <w:rStyle w:val="Incipit"/>
        </w:rPr>
        <w:t>nos</w:t>
      </w:r>
      <w:r>
        <w:rPr>
          <w:lang w:val="it-IT"/>
        </w:rPr>
        <w:t>.</w:t>
      </w:r>
    </w:p>
    <w:p w:rsidR="0089376E" w:rsidRDefault="0089376E" w:rsidP="0089376E">
      <w:pPr>
        <w:rPr>
          <w:lang w:val="it-IT"/>
        </w:rPr>
      </w:pPr>
      <w:r>
        <w:rPr>
          <w:lang w:val="it-IT"/>
        </w:rPr>
        <w:t xml:space="preserve">AD TERTIAM AN </w:t>
      </w:r>
      <w:r w:rsidRPr="000E08D5">
        <w:rPr>
          <w:rStyle w:val="Incipit"/>
        </w:rPr>
        <w:t>Si</w:t>
      </w:r>
      <w:r>
        <w:rPr>
          <w:lang w:val="it-IT"/>
        </w:rPr>
        <w:t xml:space="preserve"> </w:t>
      </w:r>
      <w:r w:rsidRPr="000E08D5">
        <w:rPr>
          <w:rStyle w:val="Incipit"/>
        </w:rPr>
        <w:t>vere</w:t>
      </w:r>
      <w:r>
        <w:rPr>
          <w:lang w:val="it-IT"/>
        </w:rPr>
        <w:t xml:space="preserve"> </w:t>
      </w:r>
      <w:r w:rsidRPr="000E08D5">
        <w:rPr>
          <w:rStyle w:val="Incipit"/>
        </w:rPr>
        <w:t>fratres</w:t>
      </w:r>
      <w:r>
        <w:rPr>
          <w:lang w:val="it-IT"/>
        </w:rPr>
        <w:t>.</w:t>
      </w:r>
    </w:p>
    <w:p w:rsidR="0089376E" w:rsidRDefault="0089376E" w:rsidP="0089376E">
      <w:pPr>
        <w:rPr>
          <w:lang w:val="it-IT"/>
        </w:rPr>
      </w:pPr>
      <w:r>
        <w:rPr>
          <w:lang w:val="it-IT"/>
        </w:rPr>
        <w:t xml:space="preserve">AD SEXTAM AN </w:t>
      </w:r>
      <w:r w:rsidRPr="000E08D5">
        <w:rPr>
          <w:rStyle w:val="Incipit"/>
        </w:rPr>
        <w:t>Si</w:t>
      </w:r>
      <w:r>
        <w:rPr>
          <w:lang w:val="it-IT"/>
        </w:rPr>
        <w:t xml:space="preserve"> </w:t>
      </w:r>
      <w:r w:rsidRPr="000E08D5">
        <w:rPr>
          <w:rStyle w:val="Incipit"/>
        </w:rPr>
        <w:t>culmen</w:t>
      </w:r>
      <w:r>
        <w:rPr>
          <w:lang w:val="it-IT"/>
        </w:rPr>
        <w:t>.</w:t>
      </w:r>
    </w:p>
    <w:p w:rsidR="0089376E" w:rsidRDefault="009B16C4" w:rsidP="0089376E">
      <w:pPr>
        <w:rPr>
          <w:lang w:val="it-IT"/>
        </w:rPr>
      </w:pPr>
      <w:r>
        <w:rPr>
          <w:lang w:val="it-IT"/>
        </w:rPr>
        <w:t>AD NONAM AN</w:t>
      </w:r>
      <w:r w:rsidR="0089376E">
        <w:rPr>
          <w:lang w:val="it-IT"/>
        </w:rPr>
        <w:t xml:space="preserve"> </w:t>
      </w:r>
      <w:r w:rsidR="0089376E" w:rsidRPr="000E08D5">
        <w:rPr>
          <w:rStyle w:val="Incipit"/>
        </w:rPr>
        <w:t>Si</w:t>
      </w:r>
      <w:r w:rsidR="0089376E">
        <w:rPr>
          <w:lang w:val="it-IT"/>
        </w:rPr>
        <w:t xml:space="preserve"> </w:t>
      </w:r>
      <w:r w:rsidR="0089376E" w:rsidRPr="000E08D5">
        <w:rPr>
          <w:rStyle w:val="Incipit"/>
        </w:rPr>
        <w:t>gloriam</w:t>
      </w:r>
      <w:r w:rsidR="0089376E">
        <w:rPr>
          <w:lang w:val="it-IT"/>
        </w:rPr>
        <w:t>.</w:t>
      </w:r>
    </w:p>
    <w:p w:rsidR="0089376E" w:rsidRDefault="0089376E" w:rsidP="0089376E">
      <w:pPr>
        <w:rPr>
          <w:lang w:val="it-IT"/>
        </w:rPr>
      </w:pPr>
      <w:r>
        <w:rPr>
          <w:lang w:val="it-IT"/>
        </w:rPr>
        <w:t xml:space="preserve">PROCESSIO ad </w:t>
      </w:r>
      <w:r w:rsidRPr="000E08D5">
        <w:rPr>
          <w:rStyle w:val="Ort"/>
        </w:rPr>
        <w:t>sanctam Mariam</w:t>
      </w:r>
      <w:r>
        <w:rPr>
          <w:lang w:val="it-IT"/>
        </w:rPr>
        <w:t xml:space="preserve"> RPP </w:t>
      </w:r>
      <w:r w:rsidRPr="000E08D5">
        <w:rPr>
          <w:rStyle w:val="Incipit"/>
        </w:rPr>
        <w:t>Dum</w:t>
      </w:r>
      <w:r>
        <w:rPr>
          <w:lang w:val="it-IT"/>
        </w:rPr>
        <w:t xml:space="preserve"> </w:t>
      </w:r>
      <w:r w:rsidRPr="000E08D5">
        <w:rPr>
          <w:rStyle w:val="Incipit"/>
        </w:rPr>
        <w:t>deambularet</w:t>
      </w:r>
      <w:r>
        <w:rPr>
          <w:lang w:val="it-IT"/>
        </w:rPr>
        <w:t xml:space="preserve">. RPP </w:t>
      </w:r>
      <w:r w:rsidRPr="000E08D5">
        <w:rPr>
          <w:rStyle w:val="Incipit"/>
        </w:rPr>
        <w:t>In</w:t>
      </w:r>
      <w:r>
        <w:rPr>
          <w:lang w:val="it-IT"/>
        </w:rPr>
        <w:t xml:space="preserve"> </w:t>
      </w:r>
      <w:r w:rsidRPr="000E08D5">
        <w:rPr>
          <w:rStyle w:val="Incipit"/>
        </w:rPr>
        <w:t>sudore</w:t>
      </w:r>
      <w:r>
        <w:rPr>
          <w:lang w:val="it-IT"/>
        </w:rPr>
        <w:t xml:space="preserve"> </w:t>
      </w:r>
      <w:r w:rsidRPr="000E08D5">
        <w:rPr>
          <w:rStyle w:val="Incipit"/>
        </w:rPr>
        <w:t>vultus</w:t>
      </w:r>
      <w:r>
        <w:rPr>
          <w:lang w:val="it-IT"/>
        </w:rPr>
        <w:t xml:space="preserve">. AP </w:t>
      </w:r>
      <w:r w:rsidRPr="000E08D5">
        <w:rPr>
          <w:rStyle w:val="Incipit"/>
        </w:rPr>
        <w:t>Ave</w:t>
      </w:r>
      <w:r>
        <w:rPr>
          <w:lang w:val="it-IT"/>
        </w:rPr>
        <w:t xml:space="preserve"> </w:t>
      </w:r>
      <w:r w:rsidRPr="000E08D5">
        <w:rPr>
          <w:rStyle w:val="Incipit"/>
        </w:rPr>
        <w:t>magnifica</w:t>
      </w:r>
      <w:r>
        <w:rPr>
          <w:lang w:val="it-IT"/>
        </w:rPr>
        <w:t xml:space="preserve">. In reditu RPP </w:t>
      </w:r>
      <w:r w:rsidRPr="000E08D5">
        <w:rPr>
          <w:rStyle w:val="Incipit"/>
        </w:rPr>
        <w:t>Ubi</w:t>
      </w:r>
      <w:r>
        <w:rPr>
          <w:lang w:val="it-IT"/>
        </w:rPr>
        <w:t xml:space="preserve"> </w:t>
      </w:r>
      <w:r w:rsidRPr="000E08D5">
        <w:rPr>
          <w:rStyle w:val="Incipit"/>
        </w:rPr>
        <w:t>est</w:t>
      </w:r>
      <w:r>
        <w:rPr>
          <w:lang w:val="it-IT"/>
        </w:rPr>
        <w:t xml:space="preserve"> </w:t>
      </w:r>
      <w:r w:rsidRPr="000E08D5">
        <w:rPr>
          <w:rStyle w:val="Incipit"/>
        </w:rPr>
        <w:t>Abel</w:t>
      </w:r>
      <w:r>
        <w:rPr>
          <w:lang w:val="it-IT"/>
        </w:rPr>
        <w:t>.</w:t>
      </w:r>
    </w:p>
    <w:p w:rsidR="0089376E" w:rsidRDefault="0089376E" w:rsidP="0089376E">
      <w:pPr>
        <w:rPr>
          <w:lang w:val="it-IT"/>
        </w:rPr>
      </w:pPr>
      <w:r>
        <w:rPr>
          <w:lang w:val="it-IT"/>
        </w:rPr>
        <w:t xml:space="preserve">AD MISSAM [IN] </w:t>
      </w:r>
      <w:r w:rsidRPr="000E08D5">
        <w:rPr>
          <w:rStyle w:val="Incipit"/>
        </w:rPr>
        <w:t>Exurge</w:t>
      </w:r>
      <w:r>
        <w:rPr>
          <w:lang w:val="it-IT"/>
        </w:rPr>
        <w:t xml:space="preserve"> per totum. OR</w:t>
      </w:r>
      <w:r w:rsidR="00DF73EF">
        <w:rPr>
          <w:lang w:val="it-IT"/>
        </w:rPr>
        <w:t>CL</w:t>
      </w:r>
      <w:r>
        <w:rPr>
          <w:lang w:val="it-IT"/>
        </w:rPr>
        <w:t xml:space="preserve"> </w:t>
      </w:r>
      <w:r w:rsidRPr="000E08D5">
        <w:rPr>
          <w:rStyle w:val="Incipit"/>
        </w:rPr>
        <w:t>Deus</w:t>
      </w:r>
      <w:r>
        <w:rPr>
          <w:lang w:val="it-IT"/>
        </w:rPr>
        <w:t xml:space="preserve"> </w:t>
      </w:r>
      <w:r w:rsidRPr="000E08D5">
        <w:rPr>
          <w:rStyle w:val="Incipit"/>
        </w:rPr>
        <w:t>qui</w:t>
      </w:r>
      <w:r>
        <w:rPr>
          <w:lang w:val="it-IT"/>
        </w:rPr>
        <w:t xml:space="preserve"> </w:t>
      </w:r>
      <w:r w:rsidRPr="000E08D5">
        <w:rPr>
          <w:rStyle w:val="Incipit"/>
        </w:rPr>
        <w:t>conspicis</w:t>
      </w:r>
      <w:r>
        <w:rPr>
          <w:lang w:val="it-IT"/>
        </w:rPr>
        <w:t xml:space="preserve">. EP </w:t>
      </w:r>
      <w:r w:rsidRPr="000E08D5">
        <w:rPr>
          <w:rStyle w:val="Incipit"/>
        </w:rPr>
        <w:t>Libenter</w:t>
      </w:r>
      <w:r>
        <w:rPr>
          <w:lang w:val="it-IT"/>
        </w:rPr>
        <w:t xml:space="preserve"> </w:t>
      </w:r>
      <w:r w:rsidRPr="000E08D5">
        <w:rPr>
          <w:rStyle w:val="Incipit"/>
        </w:rPr>
        <w:t>suffertis</w:t>
      </w:r>
      <w:r>
        <w:rPr>
          <w:lang w:val="it-IT"/>
        </w:rPr>
        <w:t xml:space="preserve">. EV </w:t>
      </w:r>
      <w:r w:rsidRPr="000E08D5">
        <w:rPr>
          <w:rStyle w:val="Incipit"/>
        </w:rPr>
        <w:t>Cum</w:t>
      </w:r>
      <w:r>
        <w:rPr>
          <w:lang w:val="it-IT"/>
        </w:rPr>
        <w:t xml:space="preserve"> </w:t>
      </w:r>
      <w:r w:rsidRPr="000E08D5">
        <w:rPr>
          <w:rStyle w:val="Incipit"/>
        </w:rPr>
        <w:t>turba</w:t>
      </w:r>
      <w:r>
        <w:rPr>
          <w:lang w:val="it-IT"/>
        </w:rPr>
        <w:t xml:space="preserve"> </w:t>
      </w:r>
      <w:r w:rsidRPr="000E08D5">
        <w:rPr>
          <w:rStyle w:val="Incipit"/>
        </w:rPr>
        <w:t>plurima</w:t>
      </w:r>
      <w:r>
        <w:rPr>
          <w:lang w:val="it-IT"/>
        </w:rPr>
        <w:t xml:space="preserve">. [CR] </w:t>
      </w:r>
      <w:r w:rsidRPr="000E08D5">
        <w:rPr>
          <w:rStyle w:val="Incipit"/>
        </w:rPr>
        <w:t>Credo</w:t>
      </w:r>
      <w:r>
        <w:rPr>
          <w:lang w:val="it-IT"/>
        </w:rPr>
        <w:t xml:space="preserve"> </w:t>
      </w:r>
      <w:r w:rsidRPr="000E08D5">
        <w:rPr>
          <w:rStyle w:val="Incipit"/>
        </w:rPr>
        <w:t>in</w:t>
      </w:r>
      <w:r>
        <w:rPr>
          <w:lang w:val="it-IT"/>
        </w:rPr>
        <w:t xml:space="preserve"> </w:t>
      </w:r>
      <w:r w:rsidRPr="000E08D5">
        <w:rPr>
          <w:rStyle w:val="Incipit"/>
        </w:rPr>
        <w:t>unum</w:t>
      </w:r>
      <w:r>
        <w:rPr>
          <w:lang w:val="it-IT"/>
        </w:rPr>
        <w:t>.</w:t>
      </w:r>
    </w:p>
    <w:p w:rsidR="0089376E" w:rsidRDefault="0089376E" w:rsidP="0089376E">
      <w:pPr>
        <w:rPr>
          <w:lang w:val="it-IT"/>
        </w:rPr>
      </w:pPr>
      <w:r>
        <w:rPr>
          <w:lang w:val="it-IT"/>
        </w:rPr>
        <w:lastRenderedPageBreak/>
        <w:t xml:space="preserve">IN SECUNDA VESPERA AN </w:t>
      </w:r>
      <w:r w:rsidRPr="000E08D5">
        <w:rPr>
          <w:rStyle w:val="Incipit"/>
        </w:rPr>
        <w:t>Sede</w:t>
      </w:r>
      <w:r>
        <w:rPr>
          <w:lang w:val="it-IT"/>
        </w:rPr>
        <w:t xml:space="preserve"> </w:t>
      </w:r>
      <w:r w:rsidRPr="000E08D5">
        <w:rPr>
          <w:rStyle w:val="Incipit"/>
        </w:rPr>
        <w:t>a</w:t>
      </w:r>
      <w:r>
        <w:rPr>
          <w:lang w:val="it-IT"/>
        </w:rPr>
        <w:t xml:space="preserve"> </w:t>
      </w:r>
      <w:r w:rsidRPr="000E08D5">
        <w:rPr>
          <w:rStyle w:val="Incipit"/>
        </w:rPr>
        <w:t>dextris</w:t>
      </w:r>
      <w:r w:rsidR="004F1B59">
        <w:rPr>
          <w:lang w:val="it-IT"/>
        </w:rPr>
        <w:t>.</w:t>
      </w:r>
      <w:r>
        <w:rPr>
          <w:lang w:val="it-IT"/>
        </w:rPr>
        <w:t xml:space="preserve"> AM </w:t>
      </w:r>
      <w:r w:rsidRPr="00BE6C32">
        <w:rPr>
          <w:rStyle w:val="Incipit"/>
        </w:rPr>
        <w:t>Exiit</w:t>
      </w:r>
      <w:r w:rsidRPr="00A002FB">
        <w:t xml:space="preserve"> </w:t>
      </w:r>
      <w:r w:rsidR="00AD2B68" w:rsidRPr="00BE6C32">
        <w:rPr>
          <w:rStyle w:val="Incipit"/>
        </w:rPr>
        <w:t>(39r</w:t>
      </w:r>
      <w:r w:rsidR="00AD2B68">
        <w:rPr>
          <w:rStyle w:val="Incipit"/>
        </w:rPr>
        <w:t>)</w:t>
      </w:r>
      <w:r w:rsidRPr="00A002FB">
        <w:t xml:space="preserve"> </w:t>
      </w:r>
      <w:r w:rsidRPr="00BE6C32">
        <w:rPr>
          <w:rStyle w:val="Incipit"/>
        </w:rPr>
        <w:t>qui</w:t>
      </w:r>
      <w:r w:rsidRPr="00A002FB">
        <w:t xml:space="preserve"> </w:t>
      </w:r>
      <w:r w:rsidRPr="00BE6C32">
        <w:rPr>
          <w:rStyle w:val="Incipit"/>
        </w:rPr>
        <w:t>seminat</w:t>
      </w:r>
      <w:r w:rsidRPr="00A002FB">
        <w:t xml:space="preserve"> </w:t>
      </w:r>
      <w:r w:rsidRPr="00BE6C32">
        <w:rPr>
          <w:rStyle w:val="Incipit"/>
        </w:rPr>
        <w:t>seminare</w:t>
      </w:r>
      <w:r>
        <w:rPr>
          <w:lang w:val="it-IT"/>
        </w:rPr>
        <w:t xml:space="preserve">. Subscriptae antiphonae in feriis super [MA] </w:t>
      </w:r>
      <w:r w:rsidRPr="000E08D5">
        <w:rPr>
          <w:rStyle w:val="Incipit"/>
        </w:rPr>
        <w:t>Magnificat</w:t>
      </w:r>
      <w:r>
        <w:rPr>
          <w:lang w:val="it-IT"/>
        </w:rPr>
        <w:t xml:space="preserve"> tantum cantantur: AM </w:t>
      </w:r>
      <w:r w:rsidRPr="000E08D5">
        <w:rPr>
          <w:rStyle w:val="Incipit"/>
        </w:rPr>
        <w:t>Iesus</w:t>
      </w:r>
      <w:r>
        <w:rPr>
          <w:lang w:val="it-IT"/>
        </w:rPr>
        <w:t xml:space="preserve"> </w:t>
      </w:r>
      <w:r w:rsidRPr="000E08D5">
        <w:rPr>
          <w:rStyle w:val="Incipit"/>
        </w:rPr>
        <w:t>haec</w:t>
      </w:r>
      <w:r>
        <w:rPr>
          <w:lang w:val="it-IT"/>
        </w:rPr>
        <w:t xml:space="preserve"> </w:t>
      </w:r>
      <w:r w:rsidRPr="000E08D5">
        <w:rPr>
          <w:rStyle w:val="Incipit"/>
        </w:rPr>
        <w:t>dicens</w:t>
      </w:r>
      <w:r>
        <w:rPr>
          <w:lang w:val="it-IT"/>
        </w:rPr>
        <w:t xml:space="preserve">. AM </w:t>
      </w:r>
      <w:r w:rsidRPr="000E08D5">
        <w:rPr>
          <w:rStyle w:val="Incipit"/>
        </w:rPr>
        <w:t>Semen</w:t>
      </w:r>
      <w:r>
        <w:rPr>
          <w:lang w:val="it-IT"/>
        </w:rPr>
        <w:t xml:space="preserve"> </w:t>
      </w:r>
      <w:r w:rsidRPr="000E08D5">
        <w:rPr>
          <w:rStyle w:val="Incipit"/>
        </w:rPr>
        <w:t>cecidit</w:t>
      </w:r>
      <w:r>
        <w:rPr>
          <w:lang w:val="it-IT"/>
        </w:rPr>
        <w:t xml:space="preserve">. AM </w:t>
      </w:r>
      <w:r w:rsidRPr="000E08D5">
        <w:rPr>
          <w:rStyle w:val="Incipit"/>
        </w:rPr>
        <w:t>Semen</w:t>
      </w:r>
      <w:r>
        <w:rPr>
          <w:lang w:val="it-IT"/>
        </w:rPr>
        <w:t xml:space="preserve"> </w:t>
      </w:r>
      <w:r w:rsidRPr="000E08D5">
        <w:rPr>
          <w:rStyle w:val="Incipit"/>
        </w:rPr>
        <w:t>cecidit</w:t>
      </w:r>
      <w:r>
        <w:rPr>
          <w:lang w:val="it-IT"/>
        </w:rPr>
        <w:t xml:space="preserve">. AM </w:t>
      </w:r>
      <w:r w:rsidRPr="000E08D5">
        <w:rPr>
          <w:rStyle w:val="Incipit"/>
        </w:rPr>
        <w:t>Vobis</w:t>
      </w:r>
      <w:r>
        <w:rPr>
          <w:lang w:val="it-IT"/>
        </w:rPr>
        <w:t xml:space="preserve"> </w:t>
      </w:r>
      <w:r w:rsidRPr="000E08D5">
        <w:rPr>
          <w:rStyle w:val="Incipit"/>
        </w:rPr>
        <w:t>datum</w:t>
      </w:r>
      <w:r>
        <w:rPr>
          <w:lang w:val="it-IT"/>
        </w:rPr>
        <w:t xml:space="preserve"> </w:t>
      </w:r>
      <w:r w:rsidRPr="000E08D5">
        <w:rPr>
          <w:rStyle w:val="Incipit"/>
        </w:rPr>
        <w:t>est</w:t>
      </w:r>
      <w:r>
        <w:rPr>
          <w:lang w:val="it-IT"/>
        </w:rPr>
        <w:t xml:space="preserve">. AM </w:t>
      </w:r>
      <w:r w:rsidRPr="000E08D5">
        <w:rPr>
          <w:rStyle w:val="Incipit"/>
        </w:rPr>
        <w:t>Qui</w:t>
      </w:r>
      <w:r>
        <w:rPr>
          <w:lang w:val="it-IT"/>
        </w:rPr>
        <w:t xml:space="preserve"> </w:t>
      </w:r>
      <w:r w:rsidRPr="000E08D5">
        <w:rPr>
          <w:rStyle w:val="Incipit"/>
        </w:rPr>
        <w:t>verbum</w:t>
      </w:r>
      <w:r>
        <w:rPr>
          <w:lang w:val="it-IT"/>
        </w:rPr>
        <w:t xml:space="preserve"> </w:t>
      </w:r>
      <w:r w:rsidRPr="000E08D5">
        <w:rPr>
          <w:rStyle w:val="Incipit"/>
        </w:rPr>
        <w:t>dei</w:t>
      </w:r>
      <w:r>
        <w:rPr>
          <w:lang w:val="it-IT"/>
        </w:rPr>
        <w:t>.</w:t>
      </w:r>
    </w:p>
    <w:p w:rsidR="0089376E" w:rsidRDefault="00DE16F8" w:rsidP="0089376E">
      <w:pPr>
        <w:pStyle w:val="berschrift1"/>
        <w:rPr>
          <w:lang w:val="it-IT"/>
        </w:rPr>
      </w:pPr>
      <w:r>
        <w:rPr>
          <w:lang w:val="it-IT"/>
        </w:rPr>
        <w:t>KOMMENTAR</w:t>
      </w:r>
    </w:p>
    <w:p w:rsidR="00DF73EF" w:rsidRDefault="00DF73EF" w:rsidP="0089376E">
      <w:pPr>
        <w:rPr>
          <w:lang w:val="it-IT"/>
        </w:rPr>
      </w:pPr>
      <w:r>
        <w:rPr>
          <w:lang w:val="it-IT"/>
        </w:rPr>
        <w:t>Quinquagesima</w:t>
      </w:r>
      <w:r w:rsidR="00F81759">
        <w:rPr>
          <w:lang w:val="it-IT"/>
        </w:rPr>
        <w:t xml:space="preserve"> ideo vocata</w:t>
      </w:r>
      <w:r>
        <w:rPr>
          <w:lang w:val="it-IT"/>
        </w:rPr>
        <w:t xml:space="preserve"> est quia ab ea dominica qua</w:t>
      </w:r>
      <w:r w:rsidR="00F81759">
        <w:rPr>
          <w:lang w:val="it-IT"/>
        </w:rPr>
        <w:t xml:space="preserve"> canitur [IN] </w:t>
      </w:r>
      <w:r w:rsidR="00F81759" w:rsidRPr="00F81759">
        <w:rPr>
          <w:rStyle w:val="Incipit"/>
        </w:rPr>
        <w:t>Esto</w:t>
      </w:r>
      <w:r w:rsidR="00F81759">
        <w:rPr>
          <w:lang w:val="it-IT"/>
        </w:rPr>
        <w:t xml:space="preserve"> </w:t>
      </w:r>
      <w:r w:rsidR="00F81759" w:rsidRPr="00F81759">
        <w:rPr>
          <w:rStyle w:val="Incipit"/>
        </w:rPr>
        <w:t>mihi</w:t>
      </w:r>
      <w:r w:rsidR="00F81759">
        <w:rPr>
          <w:lang w:val="it-IT"/>
        </w:rPr>
        <w:t xml:space="preserve"> usque ad resurrectionem quinquaginta dies sunt, ita tamen ut ipsa dominica sancta quinquagesimus sit dies. Qui dies praefiguratus est in lege anno quinquagesimo, qui vocatur iubileus, id est remissionis, quia tunc omnes </w:t>
      </w:r>
      <w:r w:rsidR="00F81759" w:rsidRPr="00313122">
        <w:rPr>
          <w:rStyle w:val="Funktion"/>
        </w:rPr>
        <w:t>servi</w:t>
      </w:r>
      <w:r w:rsidR="00F81759">
        <w:rPr>
          <w:lang w:val="it-IT"/>
        </w:rPr>
        <w:t xml:space="preserve"> et </w:t>
      </w:r>
      <w:r w:rsidR="00F81759" w:rsidRPr="00313122">
        <w:rPr>
          <w:rStyle w:val="Funktion"/>
        </w:rPr>
        <w:t>captivi</w:t>
      </w:r>
      <w:r w:rsidR="00F81759">
        <w:rPr>
          <w:lang w:val="it-IT"/>
        </w:rPr>
        <w:t xml:space="preserve"> libertate donabantur et agrorum fructus </w:t>
      </w:r>
      <w:r w:rsidR="00F81759" w:rsidRPr="00313122">
        <w:rPr>
          <w:rStyle w:val="Funktion"/>
        </w:rPr>
        <w:t>peregrinis</w:t>
      </w:r>
      <w:r w:rsidR="00F81759">
        <w:rPr>
          <w:lang w:val="it-IT"/>
        </w:rPr>
        <w:t xml:space="preserve"> et </w:t>
      </w:r>
      <w:r w:rsidR="00F81759" w:rsidRPr="00313122">
        <w:rPr>
          <w:rStyle w:val="Funktion"/>
        </w:rPr>
        <w:t>advenis</w:t>
      </w:r>
      <w:r w:rsidR="00F81759">
        <w:rPr>
          <w:lang w:val="it-IT"/>
        </w:rPr>
        <w:t xml:space="preserve"> dabantur. Hoc mystice comple</w:t>
      </w:r>
      <w:r>
        <w:rPr>
          <w:lang w:val="it-IT"/>
        </w:rPr>
        <w:t>tum est in resurrectione domini.</w:t>
      </w:r>
      <w:r w:rsidR="00F81759">
        <w:rPr>
          <w:lang w:val="it-IT"/>
        </w:rPr>
        <w:t xml:space="preserve"> </w:t>
      </w:r>
      <w:r>
        <w:rPr>
          <w:lang w:val="it-IT"/>
        </w:rPr>
        <w:t>N</w:t>
      </w:r>
      <w:r w:rsidR="00F81759">
        <w:rPr>
          <w:lang w:val="it-IT"/>
        </w:rPr>
        <w:t>am cum omnes captivi a diabolo tenerentur, resurgens dominus victo mundi principe</w:t>
      </w:r>
      <w:r>
        <w:rPr>
          <w:lang w:val="it-IT"/>
        </w:rPr>
        <w:t>,</w:t>
      </w:r>
      <w:r w:rsidR="00F81759">
        <w:rPr>
          <w:lang w:val="it-IT"/>
        </w:rPr>
        <w:t xml:space="preserve"> et fideles suos fecit liberos et hos, qui peregrini a caelesti regno erant, bonorum operum fructu mancipavit. Significant vero hi quinquaginta dies quinque mundi aeta</w:t>
      </w:r>
      <w:r w:rsidR="005C5C06">
        <w:rPr>
          <w:lang w:val="it-IT"/>
        </w:rPr>
        <w:t>te</w:t>
      </w:r>
      <w:r w:rsidR="00F81759">
        <w:rPr>
          <w:lang w:val="it-IT"/>
        </w:rPr>
        <w:t xml:space="preserve">s, quae praecesserunt adventum domini, in quibus tam iusti quam iniusti descenderant ad inferni tenebras. Quod etiam </w:t>
      </w:r>
      <w:r w:rsidR="00F81759" w:rsidRPr="00220919">
        <w:t>|psalmisti::psalmista|</w:t>
      </w:r>
      <w:r w:rsidR="00F81759">
        <w:rPr>
          <w:lang w:val="it-IT"/>
        </w:rPr>
        <w:t xml:space="preserve"> praecinuit dicens: [CIT] </w:t>
      </w:r>
      <w:r w:rsidR="00F81759" w:rsidRPr="00F81759">
        <w:rPr>
          <w:rStyle w:val="Incipit"/>
        </w:rPr>
        <w:t>Ad</w:t>
      </w:r>
      <w:r w:rsidR="00F81759">
        <w:rPr>
          <w:lang w:val="it-IT"/>
        </w:rPr>
        <w:t xml:space="preserve"> </w:t>
      </w:r>
      <w:r w:rsidR="00F81759" w:rsidRPr="00F81759">
        <w:rPr>
          <w:rStyle w:val="Incipit"/>
        </w:rPr>
        <w:t>vesperum</w:t>
      </w:r>
      <w:r w:rsidR="00F81759">
        <w:rPr>
          <w:lang w:val="it-IT"/>
        </w:rPr>
        <w:t xml:space="preserve"> </w:t>
      </w:r>
      <w:r w:rsidR="00F81759" w:rsidRPr="00F81759">
        <w:rPr>
          <w:rStyle w:val="Incipit"/>
        </w:rPr>
        <w:t>demorabitur</w:t>
      </w:r>
      <w:r w:rsidR="00F81759">
        <w:rPr>
          <w:lang w:val="it-IT"/>
        </w:rPr>
        <w:t xml:space="preserve"> </w:t>
      </w:r>
      <w:r w:rsidR="00F81759" w:rsidRPr="00F81759">
        <w:rPr>
          <w:rStyle w:val="Incipit"/>
        </w:rPr>
        <w:t>fletus</w:t>
      </w:r>
      <w:r>
        <w:rPr>
          <w:lang w:val="it-IT"/>
        </w:rPr>
        <w:t>.</w:t>
      </w:r>
      <w:r w:rsidR="00F81759">
        <w:rPr>
          <w:lang w:val="it-IT"/>
        </w:rPr>
        <w:t xml:space="preserve"> </w:t>
      </w:r>
      <w:r>
        <w:rPr>
          <w:lang w:val="it-IT"/>
        </w:rPr>
        <w:t>H</w:t>
      </w:r>
      <w:r w:rsidR="00F81759">
        <w:rPr>
          <w:lang w:val="it-IT"/>
        </w:rPr>
        <w:t xml:space="preserve">oc est usque ad occasum veri solis, qui est mors </w:t>
      </w:r>
      <w:r w:rsidR="00F81759" w:rsidRPr="00DF73EF">
        <w:rPr>
          <w:rStyle w:val="Person"/>
        </w:rPr>
        <w:t>Christi</w:t>
      </w:r>
      <w:r w:rsidR="00F81759">
        <w:rPr>
          <w:lang w:val="it-IT"/>
        </w:rPr>
        <w:t>, perdurabit sanctorum gemitus et ad matutinum erit laetitia, quando resurrectio illuxerit expectata.</w:t>
      </w:r>
    </w:p>
    <w:p w:rsidR="00DF73EF" w:rsidRDefault="00DF73EF" w:rsidP="00DF73EF">
      <w:pPr>
        <w:pStyle w:val="berschrift1"/>
        <w:rPr>
          <w:lang w:val="it-IT"/>
        </w:rPr>
      </w:pPr>
      <w:r>
        <w:rPr>
          <w:lang w:val="it-IT"/>
        </w:rPr>
        <w:t>IN QUINQUAGESIMA</w:t>
      </w:r>
    </w:p>
    <w:p w:rsidR="00DF73EF" w:rsidRDefault="00DF73EF" w:rsidP="00DF73EF">
      <w:pPr>
        <w:rPr>
          <w:lang w:val="it-IT"/>
        </w:rPr>
      </w:pPr>
      <w:r>
        <w:rPr>
          <w:lang w:val="it-IT"/>
        </w:rPr>
        <w:t xml:space="preserve">AD VESPERAS AN </w:t>
      </w:r>
      <w:r w:rsidRPr="00703471">
        <w:rPr>
          <w:rStyle w:val="Incipit"/>
        </w:rPr>
        <w:t>Benedictus</w:t>
      </w:r>
      <w:r w:rsidR="009B16C4">
        <w:rPr>
          <w:lang w:val="it-IT"/>
        </w:rPr>
        <w:t xml:space="preserve"> cum reliquis. C</w:t>
      </w:r>
      <w:r>
        <w:rPr>
          <w:lang w:val="it-IT"/>
        </w:rPr>
        <w:t xml:space="preserve">P </w:t>
      </w:r>
      <w:r w:rsidRPr="00703471">
        <w:rPr>
          <w:rStyle w:val="Incipit"/>
        </w:rPr>
        <w:t>Si</w:t>
      </w:r>
      <w:r>
        <w:rPr>
          <w:lang w:val="it-IT"/>
        </w:rPr>
        <w:t xml:space="preserve"> </w:t>
      </w:r>
      <w:r w:rsidRPr="00703471">
        <w:rPr>
          <w:rStyle w:val="Incipit"/>
        </w:rPr>
        <w:t>linguis</w:t>
      </w:r>
      <w:r>
        <w:rPr>
          <w:lang w:val="it-IT"/>
        </w:rPr>
        <w:t xml:space="preserve">. RP </w:t>
      </w:r>
      <w:r w:rsidRPr="00703471">
        <w:rPr>
          <w:rStyle w:val="Incipit"/>
        </w:rPr>
        <w:t>Temptavit</w:t>
      </w:r>
      <w:r>
        <w:rPr>
          <w:lang w:val="it-IT"/>
        </w:rPr>
        <w:t xml:space="preserve">. HY </w:t>
      </w:r>
      <w:r w:rsidRPr="00703471">
        <w:rPr>
          <w:rStyle w:val="Incipit"/>
        </w:rPr>
        <w:t>Dies</w:t>
      </w:r>
      <w:r>
        <w:rPr>
          <w:lang w:val="it-IT"/>
        </w:rPr>
        <w:t xml:space="preserve"> </w:t>
      </w:r>
      <w:r w:rsidRPr="00703471">
        <w:rPr>
          <w:rStyle w:val="Incipit"/>
        </w:rPr>
        <w:t>absoluti</w:t>
      </w:r>
      <w:r w:rsidR="00D3732D">
        <w:rPr>
          <w:lang w:val="it-IT"/>
        </w:rPr>
        <w:t>. VS</w:t>
      </w:r>
      <w:r>
        <w:rPr>
          <w:lang w:val="it-IT"/>
        </w:rPr>
        <w:t xml:space="preserve"> </w:t>
      </w:r>
      <w:r w:rsidRPr="00703471">
        <w:rPr>
          <w:rStyle w:val="Incipit"/>
        </w:rPr>
        <w:t>Vespertina</w:t>
      </w:r>
      <w:r>
        <w:rPr>
          <w:lang w:val="it-IT"/>
        </w:rPr>
        <w:t xml:space="preserve">. AM </w:t>
      </w:r>
      <w:r w:rsidRPr="00703471">
        <w:rPr>
          <w:rStyle w:val="Incipit"/>
        </w:rPr>
        <w:t>Quod</w:t>
      </w:r>
      <w:r>
        <w:rPr>
          <w:lang w:val="it-IT"/>
        </w:rPr>
        <w:t xml:space="preserve"> </w:t>
      </w:r>
      <w:r w:rsidRPr="00703471">
        <w:rPr>
          <w:rStyle w:val="Incipit"/>
        </w:rPr>
        <w:t>autem</w:t>
      </w:r>
      <w:r>
        <w:rPr>
          <w:lang w:val="it-IT"/>
        </w:rPr>
        <w:t xml:space="preserve"> </w:t>
      </w:r>
      <w:r w:rsidRPr="00703471">
        <w:rPr>
          <w:rStyle w:val="Incipit"/>
        </w:rPr>
        <w:t>cecidit</w:t>
      </w:r>
      <w:r>
        <w:rPr>
          <w:lang w:val="it-IT"/>
        </w:rPr>
        <w:t xml:space="preserve">. OR </w:t>
      </w:r>
      <w:r w:rsidRPr="00703471">
        <w:rPr>
          <w:rStyle w:val="Incipit"/>
        </w:rPr>
        <w:t>Preces</w:t>
      </w:r>
      <w:r>
        <w:rPr>
          <w:lang w:val="it-IT"/>
        </w:rPr>
        <w:t xml:space="preserve"> </w:t>
      </w:r>
      <w:r w:rsidRPr="00703471">
        <w:rPr>
          <w:rStyle w:val="Incipit"/>
        </w:rPr>
        <w:t>nostras</w:t>
      </w:r>
      <w:r>
        <w:rPr>
          <w:lang w:val="it-IT"/>
        </w:rPr>
        <w:t>.</w:t>
      </w:r>
    </w:p>
    <w:p w:rsidR="00DF73EF" w:rsidRDefault="00DF73EF" w:rsidP="00DF73EF">
      <w:pPr>
        <w:rPr>
          <w:lang w:val="it-IT"/>
        </w:rPr>
      </w:pPr>
      <w:r>
        <w:rPr>
          <w:lang w:val="it-IT"/>
        </w:rPr>
        <w:t xml:space="preserve">AD MATUTINAS INV </w:t>
      </w:r>
      <w:r w:rsidRPr="00703471">
        <w:rPr>
          <w:rStyle w:val="Incipit"/>
        </w:rPr>
        <w:t>Quoniam</w:t>
      </w:r>
      <w:r>
        <w:rPr>
          <w:lang w:val="it-IT"/>
        </w:rPr>
        <w:t xml:space="preserve"> </w:t>
      </w:r>
      <w:r w:rsidRPr="00703471">
        <w:rPr>
          <w:rStyle w:val="Incipit"/>
        </w:rPr>
        <w:t>deus</w:t>
      </w:r>
      <w:r>
        <w:rPr>
          <w:lang w:val="it-IT"/>
        </w:rPr>
        <w:t xml:space="preserve"> </w:t>
      </w:r>
      <w:r w:rsidRPr="00703471">
        <w:rPr>
          <w:rStyle w:val="Incipit"/>
        </w:rPr>
        <w:t>magnus</w:t>
      </w:r>
      <w:r>
        <w:rPr>
          <w:lang w:val="it-IT"/>
        </w:rPr>
        <w:t>.</w:t>
      </w:r>
    </w:p>
    <w:p w:rsidR="00DF73EF" w:rsidRDefault="00DF73EF" w:rsidP="00DF73EF">
      <w:pPr>
        <w:rPr>
          <w:lang w:val="it-IT"/>
        </w:rPr>
      </w:pPr>
      <w:r>
        <w:rPr>
          <w:lang w:val="it-IT"/>
        </w:rPr>
        <w:t xml:space="preserve">IN PRIMO NOCTURNO AN </w:t>
      </w:r>
      <w:r w:rsidRPr="00703471">
        <w:rPr>
          <w:rStyle w:val="Incipit"/>
        </w:rPr>
        <w:t>Caecus</w:t>
      </w:r>
      <w:r>
        <w:rPr>
          <w:lang w:val="it-IT"/>
        </w:rPr>
        <w:t xml:space="preserve"> </w:t>
      </w:r>
      <w:r w:rsidRPr="00703471">
        <w:rPr>
          <w:rStyle w:val="Incipit"/>
        </w:rPr>
        <w:t>sedebat</w:t>
      </w:r>
      <w:r>
        <w:rPr>
          <w:lang w:val="it-IT"/>
        </w:rPr>
        <w:t>.</w:t>
      </w:r>
    </w:p>
    <w:p w:rsidR="00DF73EF" w:rsidRDefault="00DF73EF" w:rsidP="00DF73EF">
      <w:pPr>
        <w:rPr>
          <w:lang w:val="it-IT"/>
        </w:rPr>
      </w:pPr>
      <w:r>
        <w:rPr>
          <w:lang w:val="it-IT"/>
        </w:rPr>
        <w:t xml:space="preserve">IN SECUNDO NOCTURNO AN </w:t>
      </w:r>
      <w:r w:rsidRPr="00703471">
        <w:rPr>
          <w:rStyle w:val="Incipit"/>
        </w:rPr>
        <w:t>Miserere</w:t>
      </w:r>
      <w:r>
        <w:rPr>
          <w:lang w:val="it-IT"/>
        </w:rPr>
        <w:t xml:space="preserve"> </w:t>
      </w:r>
      <w:r w:rsidRPr="00703471">
        <w:rPr>
          <w:rStyle w:val="Incipit"/>
        </w:rPr>
        <w:t>mei</w:t>
      </w:r>
      <w:r>
        <w:rPr>
          <w:lang w:val="it-IT"/>
        </w:rPr>
        <w:t>.</w:t>
      </w:r>
    </w:p>
    <w:p w:rsidR="00DF73EF" w:rsidRDefault="00DF73EF" w:rsidP="00DF73EF">
      <w:pPr>
        <w:rPr>
          <w:lang w:val="it-IT"/>
        </w:rPr>
      </w:pPr>
      <w:r>
        <w:rPr>
          <w:lang w:val="it-IT"/>
        </w:rPr>
        <w:t xml:space="preserve">IN TERTIO NOCTURNO AN </w:t>
      </w:r>
      <w:r w:rsidRPr="00703471">
        <w:rPr>
          <w:rStyle w:val="Incipit"/>
        </w:rPr>
        <w:t>Caecus</w:t>
      </w:r>
      <w:r>
        <w:rPr>
          <w:lang w:val="it-IT"/>
        </w:rPr>
        <w:t xml:space="preserve"> </w:t>
      </w:r>
      <w:r w:rsidRPr="00703471">
        <w:rPr>
          <w:rStyle w:val="Incipit"/>
        </w:rPr>
        <w:t>magis</w:t>
      </w:r>
      <w:r>
        <w:rPr>
          <w:lang w:val="it-IT"/>
        </w:rPr>
        <w:t xml:space="preserve">. LS </w:t>
      </w:r>
      <w:r w:rsidRPr="00703471">
        <w:rPr>
          <w:rStyle w:val="Incipit"/>
        </w:rPr>
        <w:t>Fides</w:t>
      </w:r>
      <w:r>
        <w:rPr>
          <w:lang w:val="it-IT"/>
        </w:rPr>
        <w:t xml:space="preserve"> </w:t>
      </w:r>
      <w:r w:rsidRPr="00703471">
        <w:rPr>
          <w:rStyle w:val="Incipit"/>
        </w:rPr>
        <w:t>est</w:t>
      </w:r>
      <w:r>
        <w:rPr>
          <w:lang w:val="it-IT"/>
        </w:rPr>
        <w:t xml:space="preserve"> </w:t>
      </w:r>
      <w:r w:rsidRPr="00703471">
        <w:rPr>
          <w:rStyle w:val="Incipit"/>
        </w:rPr>
        <w:t>religionis</w:t>
      </w:r>
      <w:r>
        <w:rPr>
          <w:lang w:val="it-IT"/>
        </w:rPr>
        <w:t xml:space="preserve">. Historia [RP] </w:t>
      </w:r>
      <w:r w:rsidRPr="00703471">
        <w:rPr>
          <w:rStyle w:val="Incipit"/>
        </w:rPr>
        <w:t>Quadraginta</w:t>
      </w:r>
      <w:r w:rsidR="002C1EA0">
        <w:rPr>
          <w:lang w:val="it-IT"/>
        </w:rPr>
        <w:t xml:space="preserve"> per totum canitur. </w:t>
      </w:r>
      <w:r>
        <w:rPr>
          <w:lang w:val="it-IT"/>
        </w:rPr>
        <w:t>EV</w:t>
      </w:r>
      <w:r w:rsidRPr="00703471">
        <w:rPr>
          <w:rStyle w:val="Incipit"/>
        </w:rPr>
        <w:t>Assumpsit</w:t>
      </w:r>
      <w:r>
        <w:rPr>
          <w:lang w:val="it-IT"/>
        </w:rPr>
        <w:t xml:space="preserve"> </w:t>
      </w:r>
      <w:r w:rsidRPr="00703471">
        <w:rPr>
          <w:rStyle w:val="Incipit"/>
        </w:rPr>
        <w:t>Iesus</w:t>
      </w:r>
      <w:r>
        <w:rPr>
          <w:lang w:val="it-IT"/>
        </w:rPr>
        <w:t>.</w:t>
      </w:r>
    </w:p>
    <w:p w:rsidR="00DF73EF" w:rsidRDefault="00DF73EF" w:rsidP="00DF73EF">
      <w:pPr>
        <w:rPr>
          <w:lang w:val="it-IT"/>
        </w:rPr>
      </w:pPr>
      <w:r>
        <w:rPr>
          <w:lang w:val="it-IT"/>
        </w:rPr>
        <w:t xml:space="preserve">[AD LAUDES] AB </w:t>
      </w:r>
      <w:r w:rsidRPr="00703471">
        <w:rPr>
          <w:rStyle w:val="Incipit"/>
        </w:rPr>
        <w:t>Transeunte</w:t>
      </w:r>
      <w:r>
        <w:rPr>
          <w:lang w:val="it-IT"/>
        </w:rPr>
        <w:t xml:space="preserve"> </w:t>
      </w:r>
      <w:r w:rsidRPr="00703471">
        <w:rPr>
          <w:rStyle w:val="Incipit"/>
        </w:rPr>
        <w:t>domino</w:t>
      </w:r>
      <w:r>
        <w:rPr>
          <w:lang w:val="it-IT"/>
        </w:rPr>
        <w:t xml:space="preserve">. OR </w:t>
      </w:r>
      <w:r w:rsidRPr="00703471">
        <w:rPr>
          <w:rStyle w:val="Incipit"/>
        </w:rPr>
        <w:t>Preces</w:t>
      </w:r>
      <w:r>
        <w:rPr>
          <w:lang w:val="it-IT"/>
        </w:rPr>
        <w:t xml:space="preserve"> </w:t>
      </w:r>
      <w:r w:rsidRPr="00703471">
        <w:rPr>
          <w:rStyle w:val="Incipit"/>
        </w:rPr>
        <w:t>nostras</w:t>
      </w:r>
      <w:r>
        <w:rPr>
          <w:lang w:val="it-IT"/>
        </w:rPr>
        <w:t>.</w:t>
      </w:r>
    </w:p>
    <w:p w:rsidR="00DF73EF" w:rsidRDefault="00DF73EF" w:rsidP="00DF73EF">
      <w:pPr>
        <w:rPr>
          <w:lang w:val="it-IT"/>
        </w:rPr>
      </w:pPr>
      <w:r>
        <w:rPr>
          <w:lang w:val="it-IT"/>
        </w:rPr>
        <w:t xml:space="preserve">AD PRIMAM AN </w:t>
      </w:r>
      <w:r w:rsidRPr="00703471">
        <w:rPr>
          <w:rStyle w:val="Incipit"/>
        </w:rPr>
        <w:t>Benedicat</w:t>
      </w:r>
      <w:r>
        <w:rPr>
          <w:lang w:val="it-IT"/>
        </w:rPr>
        <w:t>.</w:t>
      </w:r>
    </w:p>
    <w:p w:rsidR="00DF73EF" w:rsidRDefault="00DF73EF" w:rsidP="00DF73EF">
      <w:pPr>
        <w:rPr>
          <w:lang w:val="it-IT"/>
        </w:rPr>
      </w:pPr>
      <w:r>
        <w:rPr>
          <w:lang w:val="it-IT"/>
        </w:rPr>
        <w:t xml:space="preserve">AD TERTIAM AN </w:t>
      </w:r>
      <w:r w:rsidRPr="00703471">
        <w:rPr>
          <w:rStyle w:val="Incipit"/>
        </w:rPr>
        <w:t>Caecus</w:t>
      </w:r>
      <w:r>
        <w:rPr>
          <w:lang w:val="it-IT"/>
        </w:rPr>
        <w:t xml:space="preserve"> </w:t>
      </w:r>
      <w:r w:rsidRPr="00703471">
        <w:rPr>
          <w:rStyle w:val="Incipit"/>
        </w:rPr>
        <w:t>sedebat</w:t>
      </w:r>
      <w:r>
        <w:rPr>
          <w:lang w:val="it-IT"/>
        </w:rPr>
        <w:t>.</w:t>
      </w:r>
    </w:p>
    <w:p w:rsidR="00DF73EF" w:rsidRDefault="00DF73EF" w:rsidP="00DF73EF">
      <w:pPr>
        <w:rPr>
          <w:lang w:val="it-IT"/>
        </w:rPr>
      </w:pPr>
      <w:r>
        <w:rPr>
          <w:lang w:val="it-IT"/>
        </w:rPr>
        <w:t xml:space="preserve">AD SEXTAM AN </w:t>
      </w:r>
      <w:r w:rsidRPr="00703471">
        <w:rPr>
          <w:rStyle w:val="Incipit"/>
        </w:rPr>
        <w:t>Miserere</w:t>
      </w:r>
      <w:r>
        <w:rPr>
          <w:lang w:val="it-IT"/>
        </w:rPr>
        <w:t xml:space="preserve"> </w:t>
      </w:r>
      <w:r w:rsidRPr="00703471">
        <w:rPr>
          <w:rStyle w:val="Incipit"/>
        </w:rPr>
        <w:t>mei</w:t>
      </w:r>
      <w:r>
        <w:rPr>
          <w:lang w:val="it-IT"/>
        </w:rPr>
        <w:t>.</w:t>
      </w:r>
    </w:p>
    <w:p w:rsidR="00DF73EF" w:rsidRDefault="00DF73EF" w:rsidP="00DF73EF">
      <w:pPr>
        <w:rPr>
          <w:lang w:val="it-IT"/>
        </w:rPr>
      </w:pPr>
      <w:r>
        <w:rPr>
          <w:lang w:val="it-IT"/>
        </w:rPr>
        <w:t xml:space="preserve">AD NONAM AN </w:t>
      </w:r>
      <w:r w:rsidRPr="00703471">
        <w:rPr>
          <w:rStyle w:val="Incipit"/>
        </w:rPr>
        <w:t>Caecus</w:t>
      </w:r>
      <w:r>
        <w:rPr>
          <w:lang w:val="it-IT"/>
        </w:rPr>
        <w:t xml:space="preserve"> </w:t>
      </w:r>
      <w:r w:rsidRPr="00703471">
        <w:rPr>
          <w:rStyle w:val="Incipit"/>
        </w:rPr>
        <w:t>magis</w:t>
      </w:r>
      <w:r>
        <w:rPr>
          <w:lang w:val="it-IT"/>
        </w:rPr>
        <w:t>.</w:t>
      </w:r>
    </w:p>
    <w:p w:rsidR="00DF73EF" w:rsidRDefault="00DF73EF" w:rsidP="00DF73EF">
      <w:pPr>
        <w:rPr>
          <w:lang w:val="it-IT"/>
        </w:rPr>
      </w:pPr>
      <w:r>
        <w:rPr>
          <w:lang w:val="it-IT"/>
        </w:rPr>
        <w:t xml:space="preserve">PROCESSIO ad </w:t>
      </w:r>
      <w:r w:rsidRPr="00703471">
        <w:rPr>
          <w:rStyle w:val="Ort"/>
        </w:rPr>
        <w:t>sanctam Maria</w:t>
      </w:r>
      <w:r w:rsidR="00703471">
        <w:rPr>
          <w:rStyle w:val="Ort"/>
        </w:rPr>
        <w:t>m</w:t>
      </w:r>
      <w:r>
        <w:rPr>
          <w:lang w:val="it-IT"/>
        </w:rPr>
        <w:t xml:space="preserve"> RPP </w:t>
      </w:r>
      <w:r w:rsidRPr="00C16593">
        <w:rPr>
          <w:rStyle w:val="Incipit"/>
        </w:rPr>
        <w:t>Locutus</w:t>
      </w:r>
      <w:r>
        <w:rPr>
          <w:lang w:val="it-IT"/>
        </w:rPr>
        <w:t xml:space="preserve"> </w:t>
      </w:r>
      <w:r w:rsidRPr="00C16593">
        <w:rPr>
          <w:rStyle w:val="Incipit"/>
        </w:rPr>
        <w:t>est</w:t>
      </w:r>
      <w:r>
        <w:rPr>
          <w:lang w:val="it-IT"/>
        </w:rPr>
        <w:t xml:space="preserve">. RPP </w:t>
      </w:r>
      <w:r w:rsidRPr="00C16593">
        <w:rPr>
          <w:rStyle w:val="Incipit"/>
        </w:rPr>
        <w:t>Dum</w:t>
      </w:r>
      <w:r>
        <w:rPr>
          <w:lang w:val="it-IT"/>
        </w:rPr>
        <w:t xml:space="preserve"> </w:t>
      </w:r>
      <w:r w:rsidRPr="00C16593">
        <w:rPr>
          <w:rStyle w:val="Incipit"/>
        </w:rPr>
        <w:t>staret</w:t>
      </w:r>
      <w:r>
        <w:rPr>
          <w:lang w:val="it-IT"/>
        </w:rPr>
        <w:t xml:space="preserve"> </w:t>
      </w:r>
      <w:r w:rsidRPr="00C16593">
        <w:rPr>
          <w:rStyle w:val="Incipit"/>
        </w:rPr>
        <w:t>Abraham</w:t>
      </w:r>
      <w:r>
        <w:rPr>
          <w:lang w:val="it-IT"/>
        </w:rPr>
        <w:t xml:space="preserve">. AP </w:t>
      </w:r>
      <w:r w:rsidRPr="00C16593">
        <w:rPr>
          <w:rStyle w:val="Incipit"/>
        </w:rPr>
        <w:t>Gaudendum</w:t>
      </w:r>
      <w:r>
        <w:rPr>
          <w:lang w:val="it-IT"/>
        </w:rPr>
        <w:t xml:space="preserve"> </w:t>
      </w:r>
      <w:r w:rsidRPr="00C16593">
        <w:rPr>
          <w:rStyle w:val="Incipit"/>
        </w:rPr>
        <w:t>nobis</w:t>
      </w:r>
      <w:r>
        <w:rPr>
          <w:lang w:val="it-IT"/>
        </w:rPr>
        <w:t xml:space="preserve">. In reditu RPP </w:t>
      </w:r>
      <w:r w:rsidRPr="00C16593">
        <w:rPr>
          <w:rStyle w:val="Incipit"/>
        </w:rPr>
        <w:t>Caecus</w:t>
      </w:r>
      <w:r>
        <w:rPr>
          <w:lang w:val="it-IT"/>
        </w:rPr>
        <w:t xml:space="preserve"> </w:t>
      </w:r>
      <w:r w:rsidRPr="00C16593">
        <w:rPr>
          <w:rStyle w:val="Incipit"/>
        </w:rPr>
        <w:t>sedebat</w:t>
      </w:r>
      <w:r>
        <w:rPr>
          <w:lang w:val="it-IT"/>
        </w:rPr>
        <w:t>.</w:t>
      </w:r>
    </w:p>
    <w:p w:rsidR="00DF73EF" w:rsidRDefault="00DF73EF" w:rsidP="00DF73EF">
      <w:pPr>
        <w:rPr>
          <w:lang w:val="it-IT"/>
        </w:rPr>
      </w:pPr>
      <w:r>
        <w:rPr>
          <w:lang w:val="it-IT"/>
        </w:rPr>
        <w:t xml:space="preserve">AD MISSAM [IN] </w:t>
      </w:r>
      <w:r w:rsidRPr="00C16593">
        <w:rPr>
          <w:rStyle w:val="Incipit"/>
        </w:rPr>
        <w:t>Esto</w:t>
      </w:r>
      <w:r>
        <w:rPr>
          <w:lang w:val="it-IT"/>
        </w:rPr>
        <w:t xml:space="preserve"> </w:t>
      </w:r>
      <w:r w:rsidRPr="00C16593">
        <w:rPr>
          <w:rStyle w:val="Incipit"/>
        </w:rPr>
        <w:t>mihi</w:t>
      </w:r>
      <w:r>
        <w:rPr>
          <w:lang w:val="it-IT"/>
        </w:rPr>
        <w:t xml:space="preserve"> per totum. ORCL </w:t>
      </w:r>
      <w:r w:rsidRPr="00C16593">
        <w:rPr>
          <w:rStyle w:val="Incipit"/>
        </w:rPr>
        <w:t>Preces</w:t>
      </w:r>
      <w:r>
        <w:rPr>
          <w:lang w:val="it-IT"/>
        </w:rPr>
        <w:t xml:space="preserve"> </w:t>
      </w:r>
      <w:r w:rsidRPr="00C16593">
        <w:rPr>
          <w:rStyle w:val="Incipit"/>
        </w:rPr>
        <w:t>populi</w:t>
      </w:r>
      <w:r>
        <w:rPr>
          <w:lang w:val="it-IT"/>
        </w:rPr>
        <w:t xml:space="preserve"> </w:t>
      </w:r>
      <w:r w:rsidRPr="00C16593">
        <w:rPr>
          <w:rStyle w:val="Incipit"/>
        </w:rPr>
        <w:t>tui</w:t>
      </w:r>
      <w:r>
        <w:rPr>
          <w:lang w:val="it-IT"/>
        </w:rPr>
        <w:t xml:space="preserve">. EP </w:t>
      </w:r>
      <w:r w:rsidRPr="00C16593">
        <w:rPr>
          <w:rStyle w:val="Incipit"/>
        </w:rPr>
        <w:t>Si</w:t>
      </w:r>
      <w:r>
        <w:rPr>
          <w:lang w:val="it-IT"/>
        </w:rPr>
        <w:t xml:space="preserve"> </w:t>
      </w:r>
      <w:r w:rsidRPr="00C16593">
        <w:rPr>
          <w:rStyle w:val="Incipit"/>
        </w:rPr>
        <w:t>linguis</w:t>
      </w:r>
      <w:r>
        <w:rPr>
          <w:lang w:val="it-IT"/>
        </w:rPr>
        <w:t xml:space="preserve"> </w:t>
      </w:r>
      <w:r w:rsidRPr="00C16593">
        <w:rPr>
          <w:rStyle w:val="Incipit"/>
        </w:rPr>
        <w:t>ho</w:t>
      </w:r>
      <w:r w:rsidR="00703471" w:rsidRPr="00C16593">
        <w:rPr>
          <w:rStyle w:val="Incipit"/>
        </w:rPr>
        <w:t>minum</w:t>
      </w:r>
      <w:r w:rsidR="00703471">
        <w:rPr>
          <w:lang w:val="it-IT"/>
        </w:rPr>
        <w:t xml:space="preserve">. EV </w:t>
      </w:r>
      <w:r w:rsidR="00703471" w:rsidRPr="00C16593">
        <w:rPr>
          <w:rStyle w:val="Incipit"/>
        </w:rPr>
        <w:t>Assumpsi</w:t>
      </w:r>
      <w:r w:rsidRPr="00C16593">
        <w:rPr>
          <w:rStyle w:val="Incipit"/>
        </w:rPr>
        <w:t>t</w:t>
      </w:r>
      <w:r>
        <w:rPr>
          <w:lang w:val="it-IT"/>
        </w:rPr>
        <w:t xml:space="preserve"> </w:t>
      </w:r>
      <w:r w:rsidRPr="00C16593">
        <w:rPr>
          <w:rStyle w:val="Incipit"/>
        </w:rPr>
        <w:t>Iesus</w:t>
      </w:r>
      <w:r>
        <w:rPr>
          <w:lang w:val="it-IT"/>
        </w:rPr>
        <w:t>.</w:t>
      </w:r>
    </w:p>
    <w:p w:rsidR="00DF73EF" w:rsidRDefault="00DF73EF" w:rsidP="00DF73EF">
      <w:pPr>
        <w:rPr>
          <w:lang w:val="it-IT"/>
        </w:rPr>
      </w:pPr>
      <w:r>
        <w:rPr>
          <w:lang w:val="it-IT"/>
        </w:rPr>
        <w:lastRenderedPageBreak/>
        <w:t xml:space="preserve">IN SECUNDA VESPERA [AN] </w:t>
      </w:r>
      <w:r w:rsidRPr="00C16593">
        <w:rPr>
          <w:rStyle w:val="Incipit"/>
        </w:rPr>
        <w:t>Sede</w:t>
      </w:r>
      <w:r>
        <w:rPr>
          <w:lang w:val="it-IT"/>
        </w:rPr>
        <w:t xml:space="preserve"> </w:t>
      </w:r>
      <w:r w:rsidRPr="00C16593">
        <w:rPr>
          <w:rStyle w:val="Incipit"/>
        </w:rPr>
        <w:t>a</w:t>
      </w:r>
      <w:r>
        <w:rPr>
          <w:lang w:val="it-IT"/>
        </w:rPr>
        <w:t xml:space="preserve"> </w:t>
      </w:r>
      <w:r w:rsidRPr="00C16593">
        <w:rPr>
          <w:rStyle w:val="Incipit"/>
        </w:rPr>
        <w:t>dextris</w:t>
      </w:r>
      <w:r>
        <w:rPr>
          <w:lang w:val="it-IT"/>
        </w:rPr>
        <w:t xml:space="preserve"> </w:t>
      </w:r>
      <w:r w:rsidRPr="00C16593">
        <w:rPr>
          <w:rStyle w:val="Incipit"/>
        </w:rPr>
        <w:t>meis</w:t>
      </w:r>
      <w:r>
        <w:rPr>
          <w:lang w:val="it-IT"/>
        </w:rPr>
        <w:t xml:space="preserve"> cum reliquis. AM </w:t>
      </w:r>
      <w:r w:rsidRPr="00C16593">
        <w:rPr>
          <w:rStyle w:val="Incipit"/>
        </w:rPr>
        <w:t>Cum</w:t>
      </w:r>
      <w:r>
        <w:rPr>
          <w:lang w:val="it-IT"/>
        </w:rPr>
        <w:t xml:space="preserve"> </w:t>
      </w:r>
      <w:r w:rsidRPr="00C16593">
        <w:rPr>
          <w:rStyle w:val="Incipit"/>
        </w:rPr>
        <w:t>appropinquaret</w:t>
      </w:r>
      <w:r>
        <w:rPr>
          <w:lang w:val="it-IT"/>
        </w:rPr>
        <w:t xml:space="preserve"> </w:t>
      </w:r>
      <w:r w:rsidRPr="00C16593">
        <w:rPr>
          <w:rStyle w:val="Incipit"/>
        </w:rPr>
        <w:t>Hiericho</w:t>
      </w:r>
      <w:r>
        <w:rPr>
          <w:lang w:val="it-IT"/>
        </w:rPr>
        <w:t>.</w:t>
      </w:r>
    </w:p>
    <w:p w:rsidR="00DF73EF" w:rsidRDefault="00DF73EF" w:rsidP="00DF73EF">
      <w:pPr>
        <w:pStyle w:val="berschrift1"/>
        <w:rPr>
          <w:lang w:val="it-IT"/>
        </w:rPr>
      </w:pPr>
      <w:r>
        <w:rPr>
          <w:lang w:val="it-IT"/>
        </w:rPr>
        <w:t>FERIA II.</w:t>
      </w:r>
    </w:p>
    <w:p w:rsidR="00DF73EF" w:rsidRDefault="00DF73EF" w:rsidP="00DF73EF">
      <w:pPr>
        <w:rPr>
          <w:lang w:val="it-IT"/>
        </w:rPr>
      </w:pPr>
      <w:r>
        <w:rPr>
          <w:lang w:val="it-IT"/>
        </w:rPr>
        <w:t xml:space="preserve">[AD VESPERAS] AM </w:t>
      </w:r>
      <w:r w:rsidRPr="00C16593">
        <w:rPr>
          <w:rStyle w:val="Incipit"/>
        </w:rPr>
        <w:t>Iter</w:t>
      </w:r>
      <w:r>
        <w:rPr>
          <w:lang w:val="it-IT"/>
        </w:rPr>
        <w:t xml:space="preserve"> </w:t>
      </w:r>
      <w:r w:rsidRPr="00C16593">
        <w:rPr>
          <w:rStyle w:val="Incipit"/>
        </w:rPr>
        <w:t>faciente</w:t>
      </w:r>
      <w:r>
        <w:rPr>
          <w:lang w:val="it-IT"/>
        </w:rPr>
        <w:t xml:space="preserve"> </w:t>
      </w:r>
      <w:r w:rsidRPr="00C16593">
        <w:rPr>
          <w:rStyle w:val="Incipit"/>
        </w:rPr>
        <w:t>Iesu</w:t>
      </w:r>
      <w:r>
        <w:rPr>
          <w:lang w:val="it-IT"/>
        </w:rPr>
        <w:t>.</w:t>
      </w:r>
    </w:p>
    <w:p w:rsidR="00DF73EF" w:rsidRDefault="00DF73EF" w:rsidP="00DF73EF">
      <w:pPr>
        <w:pStyle w:val="berschrift1"/>
        <w:rPr>
          <w:lang w:val="it-IT"/>
        </w:rPr>
      </w:pPr>
      <w:r>
        <w:rPr>
          <w:lang w:val="it-IT"/>
        </w:rPr>
        <w:t>FERIA III.</w:t>
      </w:r>
    </w:p>
    <w:p w:rsidR="00DF73EF" w:rsidRDefault="00DF73EF" w:rsidP="00DF73EF">
      <w:pPr>
        <w:rPr>
          <w:lang w:val="it-IT"/>
        </w:rPr>
      </w:pPr>
      <w:r>
        <w:rPr>
          <w:lang w:val="it-IT"/>
        </w:rPr>
        <w:t xml:space="preserve">[AD VESPERAS] AM </w:t>
      </w:r>
      <w:r w:rsidRPr="00C16593">
        <w:rPr>
          <w:rStyle w:val="Incipit"/>
        </w:rPr>
        <w:t>Omnis</w:t>
      </w:r>
      <w:r>
        <w:rPr>
          <w:lang w:val="it-IT"/>
        </w:rPr>
        <w:t xml:space="preserve"> </w:t>
      </w:r>
      <w:r w:rsidRPr="00C16593">
        <w:rPr>
          <w:rStyle w:val="Incipit"/>
        </w:rPr>
        <w:t>plebs</w:t>
      </w:r>
      <w:r>
        <w:rPr>
          <w:lang w:val="it-IT"/>
        </w:rPr>
        <w:t>.</w:t>
      </w:r>
    </w:p>
    <w:p w:rsidR="00DF73EF" w:rsidRDefault="00026FCE" w:rsidP="00C16593">
      <w:pPr>
        <w:pStyle w:val="berschrift1"/>
        <w:rPr>
          <w:lang w:val="it-IT"/>
        </w:rPr>
      </w:pPr>
      <w:r>
        <w:rPr>
          <w:lang w:val="it-IT"/>
        </w:rPr>
        <w:t>FERIA IIII. IN CAPITE IEIUNII</w:t>
      </w:r>
    </w:p>
    <w:p w:rsidR="00C16593" w:rsidRDefault="00EC6A3F" w:rsidP="00C16593">
      <w:pPr>
        <w:rPr>
          <w:lang w:val="it-IT"/>
        </w:rPr>
      </w:pPr>
      <w:r>
        <w:rPr>
          <w:lang w:val="it-IT"/>
        </w:rPr>
        <w:t xml:space="preserve">quaedam variantur. Matutinas deinceps privatis diebus incipimus cum flexione genuum et omnes cursus usque ad cenam domini. Nocturnus de die cum antiphonis consuetis et invitatoriis usque ad quadragesimam dicitur. EV </w:t>
      </w:r>
      <w:r w:rsidRPr="000B5518">
        <w:rPr>
          <w:rStyle w:val="Incipit"/>
        </w:rPr>
        <w:t>Cum</w:t>
      </w:r>
      <w:r>
        <w:rPr>
          <w:lang w:val="it-IT"/>
        </w:rPr>
        <w:t xml:space="preserve"> </w:t>
      </w:r>
      <w:r w:rsidRPr="000B5518">
        <w:rPr>
          <w:rStyle w:val="Incipit"/>
        </w:rPr>
        <w:t>ieiunatis</w:t>
      </w:r>
      <w:r>
        <w:rPr>
          <w:lang w:val="it-IT"/>
        </w:rPr>
        <w:t>.</w:t>
      </w:r>
    </w:p>
    <w:p w:rsidR="002B5C98" w:rsidRDefault="00EC6A3F" w:rsidP="00C16593">
      <w:pPr>
        <w:rPr>
          <w:lang w:val="it-IT"/>
        </w:rPr>
      </w:pPr>
      <w:r>
        <w:rPr>
          <w:lang w:val="it-IT"/>
        </w:rPr>
        <w:t xml:space="preserve">[AD LAUDES] AB </w:t>
      </w:r>
      <w:r w:rsidRPr="000B5518">
        <w:rPr>
          <w:rStyle w:val="Incipit"/>
        </w:rPr>
        <w:t>Cum</w:t>
      </w:r>
      <w:r>
        <w:rPr>
          <w:lang w:val="it-IT"/>
        </w:rPr>
        <w:t xml:space="preserve"> </w:t>
      </w:r>
      <w:r w:rsidRPr="000B5518">
        <w:rPr>
          <w:rStyle w:val="Incipit"/>
        </w:rPr>
        <w:t>ieiunatis</w:t>
      </w:r>
      <w:r>
        <w:rPr>
          <w:lang w:val="it-IT"/>
        </w:rPr>
        <w:t xml:space="preserve">. Maiores preces dicuntur [PE] </w:t>
      </w:r>
      <w:r w:rsidRPr="000B5518">
        <w:rPr>
          <w:rStyle w:val="Incipit"/>
        </w:rPr>
        <w:t>Oremus</w:t>
      </w:r>
      <w:r>
        <w:rPr>
          <w:lang w:val="it-IT"/>
        </w:rPr>
        <w:t xml:space="preserve"> </w:t>
      </w:r>
      <w:r w:rsidRPr="000B5518">
        <w:rPr>
          <w:rStyle w:val="Incipit"/>
        </w:rPr>
        <w:t>pro</w:t>
      </w:r>
      <w:r>
        <w:rPr>
          <w:lang w:val="it-IT"/>
        </w:rPr>
        <w:t xml:space="preserve"> </w:t>
      </w:r>
      <w:r w:rsidRPr="000B5518">
        <w:rPr>
          <w:rStyle w:val="Incipit"/>
        </w:rPr>
        <w:t>omni</w:t>
      </w:r>
      <w:r>
        <w:rPr>
          <w:lang w:val="it-IT"/>
        </w:rPr>
        <w:t xml:space="preserve"> </w:t>
      </w:r>
      <w:r w:rsidRPr="000B5518">
        <w:rPr>
          <w:rStyle w:val="Incipit"/>
        </w:rPr>
        <w:t>gradu</w:t>
      </w:r>
      <w:r>
        <w:rPr>
          <w:lang w:val="it-IT"/>
        </w:rPr>
        <w:t xml:space="preserve"> </w:t>
      </w:r>
      <w:r w:rsidRPr="000B5518">
        <w:rPr>
          <w:rStyle w:val="Incipit"/>
        </w:rPr>
        <w:t>ecclesiae</w:t>
      </w:r>
      <w:r>
        <w:rPr>
          <w:lang w:val="it-IT"/>
        </w:rPr>
        <w:t xml:space="preserve"> cum PS </w:t>
      </w:r>
      <w:r w:rsidRPr="000B5518">
        <w:rPr>
          <w:rStyle w:val="Incipit"/>
        </w:rPr>
        <w:t>Miserere</w:t>
      </w:r>
      <w:r>
        <w:rPr>
          <w:lang w:val="it-IT"/>
        </w:rPr>
        <w:t xml:space="preserve"> </w:t>
      </w:r>
      <w:r w:rsidRPr="000B5518">
        <w:rPr>
          <w:rStyle w:val="Incipit"/>
        </w:rPr>
        <w:t>mei</w:t>
      </w:r>
      <w:r>
        <w:rPr>
          <w:lang w:val="it-IT"/>
        </w:rPr>
        <w:t xml:space="preserve"> </w:t>
      </w:r>
      <w:r w:rsidRPr="000B5518">
        <w:rPr>
          <w:rStyle w:val="Incipit"/>
        </w:rPr>
        <w:t>deus</w:t>
      </w:r>
      <w:r>
        <w:rPr>
          <w:lang w:val="it-IT"/>
        </w:rPr>
        <w:t xml:space="preserve">. VS </w:t>
      </w:r>
      <w:r w:rsidRPr="005814C5">
        <w:rPr>
          <w:rStyle w:val="Incipit"/>
        </w:rPr>
        <w:t xml:space="preserve">Exurge </w:t>
      </w:r>
      <w:r w:rsidR="005814C5" w:rsidRPr="005814C5">
        <w:rPr>
          <w:rStyle w:val="Incipit"/>
        </w:rPr>
        <w:t xml:space="preserve">|deus::domine| </w:t>
      </w:r>
      <w:r w:rsidRPr="005814C5">
        <w:rPr>
          <w:rStyle w:val="Incipit"/>
        </w:rPr>
        <w:t>adiuva nos</w:t>
      </w:r>
      <w:r>
        <w:rPr>
          <w:lang w:val="it-IT"/>
        </w:rPr>
        <w:t xml:space="preserve">. VS </w:t>
      </w:r>
      <w:r w:rsidRPr="000B5518">
        <w:rPr>
          <w:rStyle w:val="Incipit"/>
        </w:rPr>
        <w:t>Domine</w:t>
      </w:r>
      <w:r>
        <w:rPr>
          <w:lang w:val="it-IT"/>
        </w:rPr>
        <w:t xml:space="preserve"> </w:t>
      </w:r>
      <w:r w:rsidRPr="000B5518">
        <w:rPr>
          <w:rStyle w:val="Incipit"/>
        </w:rPr>
        <w:t>deus</w:t>
      </w:r>
      <w:r>
        <w:rPr>
          <w:lang w:val="it-IT"/>
        </w:rPr>
        <w:t xml:space="preserve"> </w:t>
      </w:r>
      <w:r w:rsidRPr="000B5518">
        <w:rPr>
          <w:rStyle w:val="Incipit"/>
        </w:rPr>
        <w:t>virtutum</w:t>
      </w:r>
      <w:r>
        <w:rPr>
          <w:lang w:val="it-IT"/>
        </w:rPr>
        <w:t xml:space="preserve"> </w:t>
      </w:r>
      <w:r w:rsidRPr="000B5518">
        <w:rPr>
          <w:rStyle w:val="Incipit"/>
        </w:rPr>
        <w:t>converte</w:t>
      </w:r>
      <w:r>
        <w:rPr>
          <w:lang w:val="it-IT"/>
        </w:rPr>
        <w:t xml:space="preserve"> </w:t>
      </w:r>
      <w:r w:rsidRPr="000B5518">
        <w:rPr>
          <w:rStyle w:val="Incipit"/>
        </w:rPr>
        <w:t>nos</w:t>
      </w:r>
      <w:r>
        <w:rPr>
          <w:lang w:val="it-IT"/>
        </w:rPr>
        <w:t xml:space="preserve">. Capitulum et collecta de die. Ab hinc usque in passionem de paenitentia in suffragio ad matutinas AC </w:t>
      </w:r>
      <w:r w:rsidRPr="000B5518">
        <w:rPr>
          <w:rStyle w:val="Incipit"/>
        </w:rPr>
        <w:t>Quis</w:t>
      </w:r>
      <w:r>
        <w:rPr>
          <w:lang w:val="it-IT"/>
        </w:rPr>
        <w:t xml:space="preserve"> </w:t>
      </w:r>
      <w:r w:rsidRPr="000B5518">
        <w:rPr>
          <w:rStyle w:val="Incipit"/>
        </w:rPr>
        <w:t>scit</w:t>
      </w:r>
      <w:r>
        <w:rPr>
          <w:lang w:val="it-IT"/>
        </w:rPr>
        <w:t xml:space="preserve"> </w:t>
      </w:r>
      <w:r w:rsidRPr="000B5518">
        <w:rPr>
          <w:rStyle w:val="Incipit"/>
        </w:rPr>
        <w:t>si</w:t>
      </w:r>
      <w:r>
        <w:rPr>
          <w:lang w:val="it-IT"/>
        </w:rPr>
        <w:t xml:space="preserve"> </w:t>
      </w:r>
      <w:r w:rsidRPr="000B5518">
        <w:rPr>
          <w:rStyle w:val="Incipit"/>
        </w:rPr>
        <w:t>convertatur</w:t>
      </w:r>
      <w:r>
        <w:rPr>
          <w:lang w:val="it-IT"/>
        </w:rPr>
        <w:t xml:space="preserve">, </w:t>
      </w:r>
      <w:r w:rsidR="002310F3">
        <w:rPr>
          <w:lang w:val="it-IT"/>
        </w:rPr>
        <w:t xml:space="preserve">et ad vesperas </w:t>
      </w:r>
      <w:r>
        <w:rPr>
          <w:lang w:val="it-IT"/>
        </w:rPr>
        <w:t xml:space="preserve">AC </w:t>
      </w:r>
      <w:r w:rsidRPr="000B5518">
        <w:rPr>
          <w:rStyle w:val="Incipit"/>
        </w:rPr>
        <w:t>Vivo</w:t>
      </w:r>
      <w:r>
        <w:rPr>
          <w:lang w:val="it-IT"/>
        </w:rPr>
        <w:t xml:space="preserve"> </w:t>
      </w:r>
      <w:r w:rsidRPr="000B5518">
        <w:rPr>
          <w:rStyle w:val="Incipit"/>
        </w:rPr>
        <w:t>ego</w:t>
      </w:r>
      <w:r>
        <w:rPr>
          <w:lang w:val="it-IT"/>
        </w:rPr>
        <w:t xml:space="preserve"> vel AC </w:t>
      </w:r>
      <w:r w:rsidRPr="000B5518">
        <w:rPr>
          <w:rStyle w:val="Incipit"/>
        </w:rPr>
        <w:t>Frange</w:t>
      </w:r>
      <w:r>
        <w:rPr>
          <w:lang w:val="it-IT"/>
        </w:rPr>
        <w:t xml:space="preserve"> </w:t>
      </w:r>
      <w:r w:rsidRPr="000B5518">
        <w:rPr>
          <w:rStyle w:val="Incipit"/>
        </w:rPr>
        <w:t>esurienti</w:t>
      </w:r>
      <w:r>
        <w:rPr>
          <w:lang w:val="it-IT"/>
        </w:rPr>
        <w:t xml:space="preserve">. VS </w:t>
      </w:r>
      <w:r w:rsidRPr="000B5518">
        <w:rPr>
          <w:rStyle w:val="Incipit"/>
        </w:rPr>
        <w:t>Domine</w:t>
      </w:r>
      <w:r>
        <w:rPr>
          <w:lang w:val="it-IT"/>
        </w:rPr>
        <w:t xml:space="preserve"> </w:t>
      </w:r>
      <w:r w:rsidRPr="00202AC2">
        <w:rPr>
          <w:rStyle w:val="Incipit"/>
        </w:rPr>
        <w:t>non</w:t>
      </w:r>
      <w:r>
        <w:rPr>
          <w:lang w:val="it-IT"/>
        </w:rPr>
        <w:t xml:space="preserve"> </w:t>
      </w:r>
      <w:r w:rsidRPr="00202AC2">
        <w:rPr>
          <w:rStyle w:val="Incipit"/>
        </w:rPr>
        <w:t>secundum</w:t>
      </w:r>
      <w:r>
        <w:rPr>
          <w:lang w:val="it-IT"/>
        </w:rPr>
        <w:t xml:space="preserve"> </w:t>
      </w:r>
      <w:r w:rsidRPr="00202AC2">
        <w:rPr>
          <w:rStyle w:val="Incipit"/>
        </w:rPr>
        <w:t>peccata</w:t>
      </w:r>
      <w:r>
        <w:rPr>
          <w:lang w:val="it-IT"/>
        </w:rPr>
        <w:t xml:space="preserve"> et oratio super po</w:t>
      </w:r>
      <w:r w:rsidR="000D2E3F">
        <w:rPr>
          <w:lang w:val="it-IT"/>
        </w:rPr>
        <w:t>pulum dicuntur. Ab hinc usque in</w:t>
      </w:r>
      <w:r>
        <w:rPr>
          <w:lang w:val="it-IT"/>
        </w:rPr>
        <w:t xml:space="preserve"> cenam domini privatis diebus septem paenitentiales psalmi et quindecim gradus dividuntur per omnes horas pro defunctis cum VS </w:t>
      </w:r>
      <w:r w:rsidRPr="00E90D36">
        <w:rPr>
          <w:rStyle w:val="Incipit"/>
        </w:rPr>
        <w:t>Requiem</w:t>
      </w:r>
      <w:r w:rsidRPr="00A002FB">
        <w:t xml:space="preserve"> </w:t>
      </w:r>
      <w:r w:rsidRPr="00E90D36">
        <w:rPr>
          <w:rStyle w:val="Incipit"/>
        </w:rPr>
        <w:t>aeternam</w:t>
      </w:r>
      <w:r w:rsidRPr="00A002FB">
        <w:t xml:space="preserve"> </w:t>
      </w:r>
      <w:r w:rsidRPr="00E90D36">
        <w:rPr>
          <w:rStyle w:val="Incipit"/>
        </w:rPr>
        <w:t>dona</w:t>
      </w:r>
      <w:r w:rsidRPr="00A002FB">
        <w:t xml:space="preserve"> </w:t>
      </w:r>
      <w:r w:rsidRPr="00E90D36">
        <w:rPr>
          <w:rStyle w:val="Incipit"/>
        </w:rPr>
        <w:t>ei</w:t>
      </w:r>
      <w:r w:rsidRPr="00A002FB">
        <w:t xml:space="preserve"> </w:t>
      </w:r>
      <w:r w:rsidRPr="00E90D36">
        <w:rPr>
          <w:rStyle w:val="Incipit"/>
        </w:rPr>
        <w:t>domine.</w:t>
      </w:r>
      <w:r w:rsidRPr="00A002FB">
        <w:t xml:space="preserve"> </w:t>
      </w:r>
      <w:r w:rsidRPr="00E90D36">
        <w:rPr>
          <w:rStyle w:val="Incipit"/>
        </w:rPr>
        <w:t>Et</w:t>
      </w:r>
      <w:r w:rsidRPr="00A002FB">
        <w:t xml:space="preserve"> </w:t>
      </w:r>
      <w:r w:rsidRPr="00E90D36">
        <w:rPr>
          <w:rStyle w:val="Incipit"/>
        </w:rPr>
        <w:t>animae</w:t>
      </w:r>
      <w:r w:rsidRPr="00A002FB">
        <w:t xml:space="preserve"> </w:t>
      </w:r>
      <w:r w:rsidRPr="00E90D36">
        <w:rPr>
          <w:rStyle w:val="Incipit"/>
        </w:rPr>
        <w:t>omnium</w:t>
      </w:r>
      <w:r w:rsidRPr="00A002FB">
        <w:t xml:space="preserve"> </w:t>
      </w:r>
      <w:r w:rsidRPr="00E90D36">
        <w:rPr>
          <w:rStyle w:val="Incipit"/>
        </w:rPr>
        <w:t>fidelium</w:t>
      </w:r>
      <w:r w:rsidRPr="00A002FB">
        <w:t xml:space="preserve"> </w:t>
      </w:r>
      <w:r w:rsidRPr="00E90D36">
        <w:rPr>
          <w:rStyle w:val="Incipit"/>
        </w:rPr>
        <w:t>defunctorum</w:t>
      </w:r>
      <w:r w:rsidRPr="00A002FB">
        <w:t xml:space="preserve"> </w:t>
      </w:r>
      <w:r w:rsidRPr="00E90D36">
        <w:rPr>
          <w:rStyle w:val="Incipit"/>
        </w:rPr>
        <w:t>requiescant</w:t>
      </w:r>
      <w:r w:rsidRPr="00A002FB">
        <w:t xml:space="preserve"> </w:t>
      </w:r>
      <w:r w:rsidRPr="00E90D36">
        <w:rPr>
          <w:rStyle w:val="Incipit"/>
        </w:rPr>
        <w:t>in</w:t>
      </w:r>
      <w:r w:rsidRPr="00A002FB">
        <w:t xml:space="preserve"> </w:t>
      </w:r>
      <w:r w:rsidRPr="00E90D36">
        <w:rPr>
          <w:rStyle w:val="Incipit"/>
        </w:rPr>
        <w:t>pace</w:t>
      </w:r>
      <w:r w:rsidRPr="00A002FB">
        <w:t xml:space="preserve"> </w:t>
      </w:r>
      <w:r w:rsidRPr="00E90D36">
        <w:rPr>
          <w:rStyle w:val="Incipit"/>
        </w:rPr>
        <w:t>amen</w:t>
      </w:r>
      <w:r>
        <w:rPr>
          <w:lang w:val="it-IT"/>
        </w:rPr>
        <w:t>. Mane vela in ecclesia suspenduntur. Cottidie usque in cenam domini privatis dieb</w:t>
      </w:r>
      <w:r w:rsidR="00202AC2">
        <w:rPr>
          <w:lang w:val="it-IT"/>
        </w:rPr>
        <w:t xml:space="preserve">us vigilia canitur absque [VAR] </w:t>
      </w:r>
      <w:r w:rsidR="00202AC2" w:rsidRPr="00202AC2">
        <w:rPr>
          <w:rStyle w:val="Incipit"/>
        </w:rPr>
        <w:t>Placeb</w:t>
      </w:r>
      <w:r w:rsidRPr="00202AC2">
        <w:rPr>
          <w:rStyle w:val="Incipit"/>
        </w:rPr>
        <w:t>o</w:t>
      </w:r>
      <w:r>
        <w:rPr>
          <w:lang w:val="it-IT"/>
        </w:rPr>
        <w:t xml:space="preserve"> quam statim sequitur prima.</w:t>
      </w:r>
    </w:p>
    <w:p w:rsidR="002B5C98" w:rsidRDefault="002B5C98" w:rsidP="00C16593">
      <w:pPr>
        <w:rPr>
          <w:lang w:val="it-IT"/>
        </w:rPr>
      </w:pPr>
      <w:r>
        <w:rPr>
          <w:lang w:val="it-IT"/>
        </w:rPr>
        <w:t xml:space="preserve">AD PRIMAM capitulum cottidianum usque in diem dominicum cum PE </w:t>
      </w:r>
      <w:r w:rsidRPr="00202AC2">
        <w:rPr>
          <w:rStyle w:val="Incipit"/>
        </w:rPr>
        <w:t>Verba</w:t>
      </w:r>
      <w:r>
        <w:rPr>
          <w:lang w:val="it-IT"/>
        </w:rPr>
        <w:t xml:space="preserve"> </w:t>
      </w:r>
      <w:r w:rsidRPr="00202AC2">
        <w:rPr>
          <w:rStyle w:val="Incipit"/>
        </w:rPr>
        <w:t>m</w:t>
      </w:r>
      <w:r w:rsidR="00202AC2" w:rsidRPr="00202AC2">
        <w:rPr>
          <w:rStyle w:val="Incipit"/>
        </w:rPr>
        <w:t>e</w:t>
      </w:r>
      <w:r w:rsidRPr="00202AC2">
        <w:rPr>
          <w:rStyle w:val="Incipit"/>
        </w:rPr>
        <w:t>a</w:t>
      </w:r>
      <w:r>
        <w:rPr>
          <w:lang w:val="it-IT"/>
        </w:rPr>
        <w:t xml:space="preserve"> et cetera. Post hanc septem paenitentiales psalmi, laetania, precibus et OR </w:t>
      </w:r>
      <w:r w:rsidRPr="00202AC2">
        <w:rPr>
          <w:rStyle w:val="Incipit"/>
        </w:rPr>
        <w:t>Preces</w:t>
      </w:r>
      <w:r>
        <w:rPr>
          <w:lang w:val="it-IT"/>
        </w:rPr>
        <w:t xml:space="preserve"> </w:t>
      </w:r>
      <w:r w:rsidRPr="00202AC2">
        <w:rPr>
          <w:rStyle w:val="Incipit"/>
        </w:rPr>
        <w:t>populi</w:t>
      </w:r>
      <w:r>
        <w:rPr>
          <w:lang w:val="it-IT"/>
        </w:rPr>
        <w:t xml:space="preserve"> </w:t>
      </w:r>
      <w:r w:rsidRPr="00202AC2">
        <w:rPr>
          <w:rStyle w:val="Incipit"/>
        </w:rPr>
        <w:t>tui</w:t>
      </w:r>
      <w:r>
        <w:rPr>
          <w:lang w:val="it-IT"/>
        </w:rPr>
        <w:t>.</w:t>
      </w:r>
    </w:p>
    <w:p w:rsidR="002B5C98" w:rsidRDefault="002B5C98" w:rsidP="00C16593">
      <w:pPr>
        <w:rPr>
          <w:lang w:val="it-IT"/>
        </w:rPr>
      </w:pPr>
      <w:r>
        <w:rPr>
          <w:lang w:val="it-IT"/>
        </w:rPr>
        <w:t>AD CURSUS cottidianae antiphonae</w:t>
      </w:r>
      <w:r w:rsidR="00EC6A3F">
        <w:rPr>
          <w:lang w:val="it-IT"/>
        </w:rPr>
        <w:t xml:space="preserve"> </w:t>
      </w:r>
      <w:r w:rsidRPr="005E47A1">
        <w:rPr>
          <w:lang w:val="la-Latn"/>
        </w:rPr>
        <w:t>|</w:t>
      </w:r>
      <w:r>
        <w:rPr>
          <w:lang w:val="it-IT"/>
        </w:rPr>
        <w:t>R</w:t>
      </w:r>
      <w:r w:rsidRPr="005E47A1">
        <w:rPr>
          <w:lang w:val="la-Latn"/>
        </w:rPr>
        <w:t>|</w:t>
      </w:r>
      <w:r>
        <w:rPr>
          <w:lang w:val="it-IT"/>
        </w:rPr>
        <w:t xml:space="preserve"> cum psalmis usque </w:t>
      </w:r>
      <w:r w:rsidRPr="005E47A1">
        <w:rPr>
          <w:lang w:val="la-Latn"/>
        </w:rPr>
        <w:t>|</w:t>
      </w:r>
      <w:r>
        <w:rPr>
          <w:lang w:val="it-IT"/>
        </w:rPr>
        <w:t>R</w:t>
      </w:r>
      <w:r w:rsidRPr="005E47A1">
        <w:rPr>
          <w:lang w:val="la-Latn"/>
        </w:rPr>
        <w:t>|</w:t>
      </w:r>
      <w:r>
        <w:rPr>
          <w:lang w:val="it-IT"/>
        </w:rPr>
        <w:t xml:space="preserve">. </w:t>
      </w:r>
    </w:p>
    <w:p w:rsidR="00EC6A3F" w:rsidRDefault="00AD2B68" w:rsidP="00C16593">
      <w:pPr>
        <w:rPr>
          <w:lang w:val="it-IT"/>
        </w:rPr>
      </w:pPr>
      <w:r>
        <w:rPr>
          <w:lang w:val="it-IT"/>
        </w:rPr>
        <w:t>(39v)</w:t>
      </w:r>
      <w:r w:rsidR="002B5C98">
        <w:rPr>
          <w:lang w:val="it-IT"/>
        </w:rPr>
        <w:t xml:space="preserve"> Ab hinc usque in cenam domini feria secunda post primam, feria quarta et sexta post tertiam missa pro defunctis canitur, nisi festum impediat.</w:t>
      </w:r>
    </w:p>
    <w:p w:rsidR="002B5C98" w:rsidRDefault="002B5C98" w:rsidP="00C16593">
      <w:pPr>
        <w:rPr>
          <w:lang w:val="it-IT"/>
        </w:rPr>
      </w:pPr>
      <w:r>
        <w:rPr>
          <w:lang w:val="it-IT"/>
        </w:rPr>
        <w:t xml:space="preserve">AD NONAM AN </w:t>
      </w:r>
      <w:r w:rsidRPr="00202AC2">
        <w:rPr>
          <w:rStyle w:val="Incipit"/>
        </w:rPr>
        <w:t>Thesaurizate</w:t>
      </w:r>
      <w:r>
        <w:rPr>
          <w:lang w:val="it-IT"/>
        </w:rPr>
        <w:t>.</w:t>
      </w:r>
    </w:p>
    <w:p w:rsidR="002B5C98" w:rsidRDefault="002B5C98" w:rsidP="00C16593">
      <w:pPr>
        <w:rPr>
          <w:lang w:val="it-IT"/>
        </w:rPr>
      </w:pPr>
      <w:r>
        <w:rPr>
          <w:lang w:val="it-IT"/>
        </w:rPr>
        <w:t xml:space="preserve">Post nonam cinis benedicitur et benedictione finita cantatur AN </w:t>
      </w:r>
      <w:r w:rsidRPr="00202AC2">
        <w:rPr>
          <w:rStyle w:val="Incipit"/>
        </w:rPr>
        <w:t>Exaudi</w:t>
      </w:r>
      <w:r>
        <w:rPr>
          <w:lang w:val="it-IT"/>
        </w:rPr>
        <w:t xml:space="preserve"> </w:t>
      </w:r>
      <w:r w:rsidRPr="00202AC2">
        <w:rPr>
          <w:rStyle w:val="Incipit"/>
        </w:rPr>
        <w:t>nos</w:t>
      </w:r>
      <w:r>
        <w:rPr>
          <w:lang w:val="it-IT"/>
        </w:rPr>
        <w:t xml:space="preserve">. PS </w:t>
      </w:r>
      <w:r w:rsidRPr="00202AC2">
        <w:rPr>
          <w:rStyle w:val="Incipit"/>
        </w:rPr>
        <w:t>Salvum</w:t>
      </w:r>
      <w:r>
        <w:rPr>
          <w:lang w:val="it-IT"/>
        </w:rPr>
        <w:t xml:space="preserve"> </w:t>
      </w:r>
      <w:r w:rsidRPr="00202AC2">
        <w:rPr>
          <w:rStyle w:val="Incipit"/>
        </w:rPr>
        <w:t>me</w:t>
      </w:r>
      <w:r>
        <w:rPr>
          <w:lang w:val="it-IT"/>
        </w:rPr>
        <w:t xml:space="preserve"> </w:t>
      </w:r>
      <w:r w:rsidRPr="00202AC2">
        <w:rPr>
          <w:rStyle w:val="Incipit"/>
        </w:rPr>
        <w:t>fac</w:t>
      </w:r>
      <w:r>
        <w:rPr>
          <w:lang w:val="it-IT"/>
        </w:rPr>
        <w:t xml:space="preserve"> </w:t>
      </w:r>
      <w:r w:rsidRPr="00202AC2">
        <w:rPr>
          <w:rStyle w:val="Incipit"/>
        </w:rPr>
        <w:t>deus</w:t>
      </w:r>
      <w:r>
        <w:rPr>
          <w:lang w:val="it-IT"/>
        </w:rPr>
        <w:t>. Se</w:t>
      </w:r>
      <w:r w:rsidR="00600ECA">
        <w:rPr>
          <w:lang w:val="it-IT"/>
        </w:rPr>
        <w:t>quitur sine salutatione cum [ORI</w:t>
      </w:r>
      <w:r>
        <w:rPr>
          <w:lang w:val="it-IT"/>
        </w:rPr>
        <w:t xml:space="preserve">] </w:t>
      </w:r>
      <w:r w:rsidRPr="00202AC2">
        <w:rPr>
          <w:rStyle w:val="Incipit"/>
        </w:rPr>
        <w:t>Flectamus</w:t>
      </w:r>
      <w:r>
        <w:rPr>
          <w:lang w:val="it-IT"/>
        </w:rPr>
        <w:t xml:space="preserve"> </w:t>
      </w:r>
      <w:r w:rsidRPr="00202AC2">
        <w:rPr>
          <w:rStyle w:val="Incipit"/>
        </w:rPr>
        <w:t>genua</w:t>
      </w:r>
      <w:r w:rsidR="00136F94">
        <w:rPr>
          <w:lang w:val="it-IT"/>
        </w:rPr>
        <w:t xml:space="preserve">. </w:t>
      </w:r>
      <w:r>
        <w:rPr>
          <w:lang w:val="it-IT"/>
        </w:rPr>
        <w:t xml:space="preserve">OR </w:t>
      </w:r>
      <w:r w:rsidRPr="00202AC2">
        <w:rPr>
          <w:rStyle w:val="Incipit"/>
        </w:rPr>
        <w:t>Concede</w:t>
      </w:r>
      <w:r>
        <w:rPr>
          <w:lang w:val="it-IT"/>
        </w:rPr>
        <w:t xml:space="preserve"> </w:t>
      </w:r>
      <w:r w:rsidRPr="00202AC2">
        <w:rPr>
          <w:rStyle w:val="Incipit"/>
        </w:rPr>
        <w:t>nobis</w:t>
      </w:r>
      <w:r>
        <w:rPr>
          <w:lang w:val="it-IT"/>
        </w:rPr>
        <w:t xml:space="preserve"> </w:t>
      </w:r>
      <w:r w:rsidRPr="00202AC2">
        <w:rPr>
          <w:rStyle w:val="Incipit"/>
        </w:rPr>
        <w:t>domine</w:t>
      </w:r>
      <w:r>
        <w:rPr>
          <w:lang w:val="it-IT"/>
        </w:rPr>
        <w:t xml:space="preserve"> </w:t>
      </w:r>
      <w:r w:rsidRPr="00202AC2">
        <w:rPr>
          <w:rStyle w:val="Incipit"/>
        </w:rPr>
        <w:t>praesidia</w:t>
      </w:r>
      <w:r>
        <w:rPr>
          <w:lang w:val="it-IT"/>
        </w:rPr>
        <w:t xml:space="preserve"> </w:t>
      </w:r>
      <w:r w:rsidRPr="00202AC2">
        <w:rPr>
          <w:rStyle w:val="Incipit"/>
        </w:rPr>
        <w:t>militiae</w:t>
      </w:r>
      <w:r>
        <w:rPr>
          <w:lang w:val="it-IT"/>
        </w:rPr>
        <w:t xml:space="preserve">. Deinde cantentur AP </w:t>
      </w:r>
      <w:r w:rsidRPr="00202AC2">
        <w:rPr>
          <w:rStyle w:val="Incipit"/>
        </w:rPr>
        <w:t>Immutemur</w:t>
      </w:r>
      <w:r>
        <w:rPr>
          <w:lang w:val="it-IT"/>
        </w:rPr>
        <w:t xml:space="preserve">. AP </w:t>
      </w:r>
      <w:r w:rsidRPr="00202AC2">
        <w:rPr>
          <w:rStyle w:val="Incipit"/>
        </w:rPr>
        <w:t>Iuxta</w:t>
      </w:r>
      <w:r>
        <w:rPr>
          <w:lang w:val="it-IT"/>
        </w:rPr>
        <w:t xml:space="preserve"> </w:t>
      </w:r>
      <w:r w:rsidRPr="00202AC2">
        <w:rPr>
          <w:rStyle w:val="Incipit"/>
        </w:rPr>
        <w:t>vestibulum</w:t>
      </w:r>
      <w:r>
        <w:rPr>
          <w:lang w:val="it-IT"/>
        </w:rPr>
        <w:t xml:space="preserve">. Quae si necesse fuerit iterum repetantur. Interim vero cum praedictae antiphonae canuntur, </w:t>
      </w:r>
      <w:r w:rsidRPr="00600ECA">
        <w:rPr>
          <w:rStyle w:val="Funktion"/>
        </w:rPr>
        <w:t>presbyter</w:t>
      </w:r>
      <w:r>
        <w:rPr>
          <w:lang w:val="it-IT"/>
        </w:rPr>
        <w:t xml:space="preserve"> imponat cineres singulorum capitibus dicendo [VAR] </w:t>
      </w:r>
      <w:r w:rsidRPr="00202AC2">
        <w:rPr>
          <w:rStyle w:val="Incipit"/>
        </w:rPr>
        <w:t>Memento</w:t>
      </w:r>
      <w:r>
        <w:rPr>
          <w:lang w:val="it-IT"/>
        </w:rPr>
        <w:t xml:space="preserve"> </w:t>
      </w:r>
      <w:r w:rsidRPr="00202AC2">
        <w:rPr>
          <w:rStyle w:val="Incipit"/>
        </w:rPr>
        <w:t>homo</w:t>
      </w:r>
      <w:r>
        <w:rPr>
          <w:lang w:val="it-IT"/>
        </w:rPr>
        <w:t xml:space="preserve"> </w:t>
      </w:r>
      <w:r w:rsidRPr="00202AC2">
        <w:rPr>
          <w:rStyle w:val="Incipit"/>
        </w:rPr>
        <w:t>quia</w:t>
      </w:r>
      <w:r>
        <w:rPr>
          <w:lang w:val="it-IT"/>
        </w:rPr>
        <w:t xml:space="preserve"> </w:t>
      </w:r>
      <w:r w:rsidRPr="00202AC2">
        <w:rPr>
          <w:rStyle w:val="Incipit"/>
        </w:rPr>
        <w:t>pulvis</w:t>
      </w:r>
      <w:r>
        <w:rPr>
          <w:lang w:val="it-IT"/>
        </w:rPr>
        <w:t xml:space="preserve"> </w:t>
      </w:r>
      <w:r w:rsidRPr="00202AC2">
        <w:rPr>
          <w:rStyle w:val="Incipit"/>
        </w:rPr>
        <w:t>es</w:t>
      </w:r>
      <w:r>
        <w:rPr>
          <w:lang w:val="it-IT"/>
        </w:rPr>
        <w:t xml:space="preserve"> </w:t>
      </w:r>
      <w:r w:rsidRPr="00202AC2">
        <w:rPr>
          <w:rStyle w:val="Incipit"/>
        </w:rPr>
        <w:t>et</w:t>
      </w:r>
      <w:r>
        <w:rPr>
          <w:lang w:val="it-IT"/>
        </w:rPr>
        <w:t xml:space="preserve"> </w:t>
      </w:r>
      <w:r w:rsidRPr="00202AC2">
        <w:rPr>
          <w:rStyle w:val="Incipit"/>
        </w:rPr>
        <w:t>in</w:t>
      </w:r>
      <w:r>
        <w:rPr>
          <w:lang w:val="it-IT"/>
        </w:rPr>
        <w:t xml:space="preserve"> </w:t>
      </w:r>
      <w:r w:rsidRPr="00202AC2">
        <w:rPr>
          <w:rStyle w:val="Incipit"/>
        </w:rPr>
        <w:t>pulverem</w:t>
      </w:r>
      <w:r>
        <w:rPr>
          <w:lang w:val="it-IT"/>
        </w:rPr>
        <w:t xml:space="preserve"> </w:t>
      </w:r>
      <w:r w:rsidRPr="00202AC2">
        <w:rPr>
          <w:rStyle w:val="Incipit"/>
        </w:rPr>
        <w:t>reverteris</w:t>
      </w:r>
      <w:r>
        <w:rPr>
          <w:lang w:val="it-IT"/>
        </w:rPr>
        <w:t xml:space="preserve">. Cui autem imponitur respondeat prostratus [VAR] </w:t>
      </w:r>
      <w:r w:rsidRPr="00202AC2">
        <w:rPr>
          <w:rStyle w:val="Incipit"/>
        </w:rPr>
        <w:t>Cor</w:t>
      </w:r>
      <w:r>
        <w:rPr>
          <w:lang w:val="it-IT"/>
        </w:rPr>
        <w:t xml:space="preserve"> </w:t>
      </w:r>
      <w:r w:rsidRPr="00202AC2">
        <w:rPr>
          <w:rStyle w:val="Incipit"/>
        </w:rPr>
        <w:t>contritum</w:t>
      </w:r>
      <w:r>
        <w:rPr>
          <w:lang w:val="it-IT"/>
        </w:rPr>
        <w:t xml:space="preserve"> </w:t>
      </w:r>
      <w:r w:rsidRPr="00202AC2">
        <w:rPr>
          <w:rStyle w:val="Incipit"/>
        </w:rPr>
        <w:t>et</w:t>
      </w:r>
      <w:r>
        <w:rPr>
          <w:lang w:val="it-IT"/>
        </w:rPr>
        <w:t xml:space="preserve"> </w:t>
      </w:r>
      <w:r w:rsidRPr="00202AC2">
        <w:rPr>
          <w:rStyle w:val="Incipit"/>
        </w:rPr>
        <w:t>humiliatum</w:t>
      </w:r>
      <w:r>
        <w:rPr>
          <w:lang w:val="it-IT"/>
        </w:rPr>
        <w:t xml:space="preserve"> </w:t>
      </w:r>
      <w:r w:rsidRPr="00202AC2">
        <w:rPr>
          <w:rStyle w:val="Incipit"/>
        </w:rPr>
        <w:t>deus</w:t>
      </w:r>
      <w:r>
        <w:rPr>
          <w:lang w:val="it-IT"/>
        </w:rPr>
        <w:t xml:space="preserve"> </w:t>
      </w:r>
      <w:r w:rsidRPr="00202AC2">
        <w:rPr>
          <w:rStyle w:val="Incipit"/>
        </w:rPr>
        <w:t>non</w:t>
      </w:r>
      <w:r>
        <w:rPr>
          <w:lang w:val="it-IT"/>
        </w:rPr>
        <w:t xml:space="preserve"> </w:t>
      </w:r>
      <w:r w:rsidRPr="00202AC2">
        <w:rPr>
          <w:rStyle w:val="Incipit"/>
        </w:rPr>
        <w:t>despicies</w:t>
      </w:r>
      <w:r>
        <w:rPr>
          <w:lang w:val="it-IT"/>
        </w:rPr>
        <w:t>.</w:t>
      </w:r>
    </w:p>
    <w:p w:rsidR="002B5C98" w:rsidRDefault="002B5C98" w:rsidP="00C16593">
      <w:pPr>
        <w:rPr>
          <w:lang w:val="it-IT"/>
        </w:rPr>
      </w:pPr>
      <w:r>
        <w:rPr>
          <w:lang w:val="it-IT"/>
        </w:rPr>
        <w:lastRenderedPageBreak/>
        <w:t xml:space="preserve">PROCESSIO ad </w:t>
      </w:r>
      <w:r w:rsidRPr="00202AC2">
        <w:rPr>
          <w:rStyle w:val="Ort"/>
        </w:rPr>
        <w:t>sanctum Ioannem</w:t>
      </w:r>
      <w:r>
        <w:rPr>
          <w:lang w:val="it-IT"/>
        </w:rPr>
        <w:t xml:space="preserve"> RPP </w:t>
      </w:r>
      <w:r w:rsidRPr="00C050C0">
        <w:rPr>
          <w:rStyle w:val="Incipit"/>
        </w:rPr>
        <w:t>Emendemus</w:t>
      </w:r>
      <w:r>
        <w:rPr>
          <w:lang w:val="it-IT"/>
        </w:rPr>
        <w:t xml:space="preserve"> </w:t>
      </w:r>
      <w:r w:rsidRPr="00C050C0">
        <w:rPr>
          <w:rStyle w:val="Incipit"/>
        </w:rPr>
        <w:t>in</w:t>
      </w:r>
      <w:r>
        <w:rPr>
          <w:lang w:val="it-IT"/>
        </w:rPr>
        <w:t xml:space="preserve"> </w:t>
      </w:r>
      <w:r w:rsidRPr="00C050C0">
        <w:rPr>
          <w:rStyle w:val="Incipit"/>
        </w:rPr>
        <w:t>melius</w:t>
      </w:r>
      <w:r>
        <w:rPr>
          <w:lang w:val="it-IT"/>
        </w:rPr>
        <w:t xml:space="preserve">. RPP </w:t>
      </w:r>
      <w:r w:rsidRPr="00C050C0">
        <w:rPr>
          <w:rStyle w:val="Incipit"/>
        </w:rPr>
        <w:t>Paradisi</w:t>
      </w:r>
      <w:r>
        <w:rPr>
          <w:lang w:val="it-IT"/>
        </w:rPr>
        <w:t xml:space="preserve"> </w:t>
      </w:r>
      <w:r w:rsidRPr="00C050C0">
        <w:rPr>
          <w:rStyle w:val="Incipit"/>
        </w:rPr>
        <w:t>portas</w:t>
      </w:r>
      <w:r>
        <w:rPr>
          <w:lang w:val="it-IT"/>
        </w:rPr>
        <w:t xml:space="preserve">. In </w:t>
      </w:r>
      <w:r w:rsidR="00FE593C">
        <w:rPr>
          <w:rStyle w:val="Ort"/>
        </w:rPr>
        <w:t>cappella</w:t>
      </w:r>
      <w:r>
        <w:rPr>
          <w:lang w:val="it-IT"/>
        </w:rPr>
        <w:t xml:space="preserve"> AP</w:t>
      </w:r>
      <w:r w:rsidR="0043530F">
        <w:rPr>
          <w:lang w:val="it-IT"/>
        </w:rPr>
        <w:t>PS</w:t>
      </w:r>
      <w:r>
        <w:rPr>
          <w:lang w:val="it-IT"/>
        </w:rPr>
        <w:t xml:space="preserve"> </w:t>
      </w:r>
      <w:r w:rsidRPr="00C050C0">
        <w:rPr>
          <w:rStyle w:val="Incipit"/>
        </w:rPr>
        <w:t>Miserere</w:t>
      </w:r>
      <w:r>
        <w:rPr>
          <w:lang w:val="it-IT"/>
        </w:rPr>
        <w:t xml:space="preserve"> </w:t>
      </w:r>
      <w:r w:rsidRPr="00C050C0">
        <w:rPr>
          <w:rStyle w:val="Incipit"/>
        </w:rPr>
        <w:t>mei</w:t>
      </w:r>
      <w:r w:rsidR="00EF4015">
        <w:rPr>
          <w:lang w:val="it-IT"/>
        </w:rPr>
        <w:t xml:space="preserve"> </w:t>
      </w:r>
      <w:r w:rsidR="00EF4015" w:rsidRPr="00C050C0">
        <w:rPr>
          <w:rStyle w:val="Incipit"/>
        </w:rPr>
        <w:t>deus</w:t>
      </w:r>
      <w:r w:rsidR="00EF4015">
        <w:rPr>
          <w:lang w:val="it-IT"/>
        </w:rPr>
        <w:t xml:space="preserve"> flexibus genibus. [LT] </w:t>
      </w:r>
      <w:r w:rsidR="00EF4015" w:rsidRPr="006E712E">
        <w:rPr>
          <w:rStyle w:val="Incipit"/>
        </w:rPr>
        <w:t>Kyrie eleyson. Christe eleyson. Kyrie eleyson</w:t>
      </w:r>
      <w:r w:rsidR="00EF4015">
        <w:rPr>
          <w:lang w:val="it-IT"/>
        </w:rPr>
        <w:t xml:space="preserve">. [PN] </w:t>
      </w:r>
      <w:r w:rsidR="00EF4015" w:rsidRPr="00C050C0">
        <w:rPr>
          <w:rStyle w:val="Incipit"/>
        </w:rPr>
        <w:t>Pater</w:t>
      </w:r>
      <w:r w:rsidR="00EF4015">
        <w:rPr>
          <w:lang w:val="it-IT"/>
        </w:rPr>
        <w:t xml:space="preserve"> </w:t>
      </w:r>
      <w:r w:rsidR="00EF4015" w:rsidRPr="00C050C0">
        <w:rPr>
          <w:rStyle w:val="Incipit"/>
        </w:rPr>
        <w:t>noster</w:t>
      </w:r>
      <w:r w:rsidR="00EF4015">
        <w:rPr>
          <w:lang w:val="it-IT"/>
        </w:rPr>
        <w:t xml:space="preserve">. VS </w:t>
      </w:r>
      <w:r w:rsidR="00EF4015" w:rsidRPr="00C050C0">
        <w:rPr>
          <w:rStyle w:val="Incipit"/>
        </w:rPr>
        <w:t>Propitius</w:t>
      </w:r>
      <w:r w:rsidR="00EF4015">
        <w:rPr>
          <w:lang w:val="it-IT"/>
        </w:rPr>
        <w:t xml:space="preserve"> </w:t>
      </w:r>
      <w:r w:rsidR="00EF4015" w:rsidRPr="00C050C0">
        <w:rPr>
          <w:rStyle w:val="Incipit"/>
        </w:rPr>
        <w:t>esto</w:t>
      </w:r>
      <w:r w:rsidR="00EF4015">
        <w:rPr>
          <w:lang w:val="it-IT"/>
        </w:rPr>
        <w:t xml:space="preserve"> </w:t>
      </w:r>
      <w:r w:rsidR="00EF4015" w:rsidRPr="00C050C0">
        <w:rPr>
          <w:rStyle w:val="Incipit"/>
        </w:rPr>
        <w:t>peccatis</w:t>
      </w:r>
      <w:r w:rsidR="00EF4015">
        <w:rPr>
          <w:lang w:val="it-IT"/>
        </w:rPr>
        <w:t xml:space="preserve"> </w:t>
      </w:r>
      <w:r w:rsidR="00EF4015" w:rsidRPr="00C050C0">
        <w:rPr>
          <w:rStyle w:val="Incipit"/>
        </w:rPr>
        <w:t>nostris</w:t>
      </w:r>
      <w:r w:rsidR="00EF4015">
        <w:rPr>
          <w:lang w:val="it-IT"/>
        </w:rPr>
        <w:t xml:space="preserve"> </w:t>
      </w:r>
      <w:r w:rsidR="00EF4015" w:rsidRPr="00C050C0">
        <w:rPr>
          <w:rStyle w:val="Incipit"/>
        </w:rPr>
        <w:t>propter</w:t>
      </w:r>
      <w:r w:rsidR="00EF4015">
        <w:rPr>
          <w:lang w:val="it-IT"/>
        </w:rPr>
        <w:t xml:space="preserve"> </w:t>
      </w:r>
      <w:r w:rsidR="00EF4015" w:rsidRPr="00C050C0">
        <w:rPr>
          <w:rStyle w:val="Incipit"/>
        </w:rPr>
        <w:t>nomen</w:t>
      </w:r>
      <w:r w:rsidR="00EF4015">
        <w:rPr>
          <w:lang w:val="it-IT"/>
        </w:rPr>
        <w:t xml:space="preserve"> </w:t>
      </w:r>
      <w:r w:rsidR="00EF4015" w:rsidRPr="00C050C0">
        <w:rPr>
          <w:rStyle w:val="Incipit"/>
        </w:rPr>
        <w:t>tuum</w:t>
      </w:r>
      <w:r w:rsidR="00EF4015">
        <w:rPr>
          <w:lang w:val="it-IT"/>
        </w:rPr>
        <w:t xml:space="preserve"> </w:t>
      </w:r>
      <w:r w:rsidR="00EF4015" w:rsidRPr="00C050C0">
        <w:rPr>
          <w:rStyle w:val="Incipit"/>
        </w:rPr>
        <w:t>domine</w:t>
      </w:r>
      <w:r w:rsidR="00EF4015">
        <w:rPr>
          <w:lang w:val="it-IT"/>
        </w:rPr>
        <w:t xml:space="preserve">. VS </w:t>
      </w:r>
      <w:r w:rsidR="00EF4015" w:rsidRPr="00C050C0">
        <w:rPr>
          <w:rStyle w:val="Incipit"/>
        </w:rPr>
        <w:t>Fuit</w:t>
      </w:r>
      <w:r w:rsidR="00EF4015">
        <w:rPr>
          <w:lang w:val="it-IT"/>
        </w:rPr>
        <w:t xml:space="preserve"> </w:t>
      </w:r>
      <w:r w:rsidR="00EF4015" w:rsidRPr="00C050C0">
        <w:rPr>
          <w:rStyle w:val="Incipit"/>
        </w:rPr>
        <w:t>homo</w:t>
      </w:r>
      <w:r w:rsidR="00EF4015">
        <w:rPr>
          <w:lang w:val="it-IT"/>
        </w:rPr>
        <w:t xml:space="preserve"> </w:t>
      </w:r>
      <w:r w:rsidR="00EF4015" w:rsidRPr="00C050C0">
        <w:rPr>
          <w:rStyle w:val="Incipit"/>
        </w:rPr>
        <w:t>missus</w:t>
      </w:r>
      <w:r w:rsidR="00EF4015">
        <w:rPr>
          <w:lang w:val="it-IT"/>
        </w:rPr>
        <w:t xml:space="preserve"> </w:t>
      </w:r>
      <w:r w:rsidR="00EF4015" w:rsidRPr="00C050C0">
        <w:rPr>
          <w:rStyle w:val="Incipit"/>
        </w:rPr>
        <w:t>a</w:t>
      </w:r>
      <w:r w:rsidR="00EF4015">
        <w:rPr>
          <w:lang w:val="it-IT"/>
        </w:rPr>
        <w:t xml:space="preserve"> </w:t>
      </w:r>
      <w:r w:rsidR="00EF4015" w:rsidRPr="00C050C0">
        <w:rPr>
          <w:rStyle w:val="Incipit"/>
        </w:rPr>
        <w:t>deo</w:t>
      </w:r>
      <w:r w:rsidR="00EF4015">
        <w:rPr>
          <w:lang w:val="it-IT"/>
        </w:rPr>
        <w:t xml:space="preserve">. Oratio pro peccatis et oratio de sancto Ioanne. In reditu trina laetania quam </w:t>
      </w:r>
      <w:r w:rsidR="00EF4015" w:rsidRPr="00C050C0">
        <w:rPr>
          <w:rStyle w:val="Funktion"/>
        </w:rPr>
        <w:t>cantor</w:t>
      </w:r>
      <w:r w:rsidR="00EF4015">
        <w:rPr>
          <w:lang w:val="it-IT"/>
        </w:rPr>
        <w:t xml:space="preserve"> incipiat.</w:t>
      </w:r>
    </w:p>
    <w:p w:rsidR="00EF4015" w:rsidRDefault="00EF4015" w:rsidP="00C16593">
      <w:pPr>
        <w:rPr>
          <w:lang w:val="it-IT"/>
        </w:rPr>
      </w:pPr>
      <w:r>
        <w:rPr>
          <w:lang w:val="it-IT"/>
        </w:rPr>
        <w:t xml:space="preserve">Missa per totam quadragesimam ut habet </w:t>
      </w:r>
      <w:r w:rsidRPr="00600ECA">
        <w:rPr>
          <w:rStyle w:val="Funktion"/>
        </w:rPr>
        <w:t>graduale</w:t>
      </w:r>
      <w:r>
        <w:rPr>
          <w:lang w:val="it-IT"/>
        </w:rPr>
        <w:t xml:space="preserve"> celebratur, ita quod </w:t>
      </w:r>
      <w:r w:rsidRPr="00C050C0">
        <w:rPr>
          <w:rStyle w:val="Funktion"/>
        </w:rPr>
        <w:t>cantor</w:t>
      </w:r>
      <w:r>
        <w:rPr>
          <w:lang w:val="it-IT"/>
        </w:rPr>
        <w:t xml:space="preserve"> versum gradualis solus decantet. Feria secunda, quarta et sexta ad missam TR </w:t>
      </w:r>
      <w:r w:rsidRPr="00C050C0">
        <w:rPr>
          <w:rStyle w:val="Incipit"/>
        </w:rPr>
        <w:t>Domine</w:t>
      </w:r>
      <w:r>
        <w:rPr>
          <w:lang w:val="it-IT"/>
        </w:rPr>
        <w:t xml:space="preserve"> </w:t>
      </w:r>
      <w:r w:rsidRPr="00C050C0">
        <w:rPr>
          <w:rStyle w:val="Incipit"/>
        </w:rPr>
        <w:t>non</w:t>
      </w:r>
      <w:r>
        <w:rPr>
          <w:lang w:val="it-IT"/>
        </w:rPr>
        <w:t xml:space="preserve"> </w:t>
      </w:r>
      <w:r w:rsidRPr="00C050C0">
        <w:rPr>
          <w:rStyle w:val="Incipit"/>
        </w:rPr>
        <w:t>secundum</w:t>
      </w:r>
      <w:r>
        <w:rPr>
          <w:lang w:val="it-IT"/>
        </w:rPr>
        <w:t xml:space="preserve"> </w:t>
      </w:r>
      <w:r w:rsidRPr="00C050C0">
        <w:rPr>
          <w:rStyle w:val="Incipit"/>
        </w:rPr>
        <w:t>peccata</w:t>
      </w:r>
      <w:r>
        <w:rPr>
          <w:lang w:val="it-IT"/>
        </w:rPr>
        <w:t xml:space="preserve"> </w:t>
      </w:r>
      <w:r w:rsidRPr="00C050C0">
        <w:rPr>
          <w:rStyle w:val="Incipit"/>
        </w:rPr>
        <w:t>nostra</w:t>
      </w:r>
      <w:r>
        <w:rPr>
          <w:lang w:val="it-IT"/>
        </w:rPr>
        <w:t xml:space="preserve"> cantetur. PF </w:t>
      </w:r>
      <w:r w:rsidRPr="00C050C0">
        <w:rPr>
          <w:rStyle w:val="Incipit"/>
        </w:rPr>
        <w:t>Qui</w:t>
      </w:r>
      <w:r>
        <w:rPr>
          <w:lang w:val="it-IT"/>
        </w:rPr>
        <w:t xml:space="preserve"> </w:t>
      </w:r>
      <w:r w:rsidRPr="00C050C0">
        <w:rPr>
          <w:rStyle w:val="Incipit"/>
        </w:rPr>
        <w:t>corporali</w:t>
      </w:r>
      <w:r>
        <w:rPr>
          <w:lang w:val="it-IT"/>
        </w:rPr>
        <w:t xml:space="preserve"> </w:t>
      </w:r>
      <w:r w:rsidRPr="00C050C0">
        <w:rPr>
          <w:rStyle w:val="Incipit"/>
        </w:rPr>
        <w:t>ieiunio</w:t>
      </w:r>
      <w:r>
        <w:rPr>
          <w:lang w:val="it-IT"/>
        </w:rPr>
        <w:t xml:space="preserve"> ab hinc iuxta statutum </w:t>
      </w:r>
      <w:r w:rsidRPr="00C050C0">
        <w:rPr>
          <w:rStyle w:val="Person"/>
        </w:rPr>
        <w:t>Pelagii</w:t>
      </w:r>
      <w:r>
        <w:rPr>
          <w:lang w:val="it-IT"/>
        </w:rPr>
        <w:t xml:space="preserve"> papae tam dominicis quam privatis diebus usque in dominicam palmarum dicatur. Post ultimum ad missam [_OR] </w:t>
      </w:r>
      <w:r w:rsidRPr="00C050C0">
        <w:rPr>
          <w:rStyle w:val="Incipit"/>
        </w:rPr>
        <w:t>Per</w:t>
      </w:r>
      <w:r>
        <w:rPr>
          <w:lang w:val="it-IT"/>
        </w:rPr>
        <w:t xml:space="preserve"> </w:t>
      </w:r>
      <w:r w:rsidRPr="00C050C0">
        <w:rPr>
          <w:rStyle w:val="Incipit"/>
        </w:rPr>
        <w:t>dominum</w:t>
      </w:r>
      <w:r>
        <w:rPr>
          <w:lang w:val="it-IT"/>
        </w:rPr>
        <w:t xml:space="preserve"> </w:t>
      </w:r>
      <w:r w:rsidRPr="00C050C0">
        <w:rPr>
          <w:rStyle w:val="Incipit"/>
        </w:rPr>
        <w:t>nostrum</w:t>
      </w:r>
      <w:r w:rsidR="00600ECA">
        <w:rPr>
          <w:lang w:val="it-IT"/>
        </w:rPr>
        <w:t xml:space="preserve"> dicitur [ORI</w:t>
      </w:r>
      <w:r>
        <w:rPr>
          <w:lang w:val="it-IT"/>
        </w:rPr>
        <w:t xml:space="preserve">] </w:t>
      </w:r>
      <w:r w:rsidRPr="00C050C0">
        <w:rPr>
          <w:rStyle w:val="Incipit"/>
        </w:rPr>
        <w:t>Oremus</w:t>
      </w:r>
      <w:r>
        <w:rPr>
          <w:lang w:val="it-IT"/>
        </w:rPr>
        <w:t>. [</w:t>
      </w:r>
      <w:r w:rsidR="00600ECA">
        <w:rPr>
          <w:lang w:val="it-IT"/>
        </w:rPr>
        <w:t>ORI</w:t>
      </w:r>
      <w:r>
        <w:rPr>
          <w:lang w:val="it-IT"/>
        </w:rPr>
        <w:t xml:space="preserve">] </w:t>
      </w:r>
      <w:r w:rsidRPr="00C050C0">
        <w:rPr>
          <w:rStyle w:val="Incipit"/>
        </w:rPr>
        <w:t>Inclinate</w:t>
      </w:r>
      <w:r>
        <w:rPr>
          <w:lang w:val="it-IT"/>
        </w:rPr>
        <w:t xml:space="preserve"> </w:t>
      </w:r>
      <w:r w:rsidRPr="00C050C0">
        <w:rPr>
          <w:rStyle w:val="Incipit"/>
        </w:rPr>
        <w:t>capita</w:t>
      </w:r>
      <w:r>
        <w:rPr>
          <w:lang w:val="it-IT"/>
        </w:rPr>
        <w:t xml:space="preserve"> </w:t>
      </w:r>
      <w:r w:rsidRPr="00C050C0">
        <w:rPr>
          <w:rStyle w:val="Incipit"/>
        </w:rPr>
        <w:t>vestra</w:t>
      </w:r>
      <w:r>
        <w:rPr>
          <w:lang w:val="it-IT"/>
        </w:rPr>
        <w:t xml:space="preserve"> </w:t>
      </w:r>
      <w:r w:rsidRPr="00C050C0">
        <w:rPr>
          <w:rStyle w:val="Incipit"/>
        </w:rPr>
        <w:t>deo</w:t>
      </w:r>
      <w:r>
        <w:rPr>
          <w:lang w:val="it-IT"/>
        </w:rPr>
        <w:t xml:space="preserve">. </w:t>
      </w:r>
      <w:r w:rsidRPr="005E47A1">
        <w:rPr>
          <w:lang w:val="la-Latn"/>
        </w:rPr>
        <w:t>|</w:t>
      </w:r>
      <w:r>
        <w:rPr>
          <w:lang w:val="it-IT"/>
        </w:rPr>
        <w:t>R</w:t>
      </w:r>
      <w:r w:rsidRPr="005E47A1">
        <w:rPr>
          <w:lang w:val="la-Latn"/>
        </w:rPr>
        <w:t>|</w:t>
      </w:r>
      <w:r>
        <w:rPr>
          <w:lang w:val="it-IT"/>
        </w:rPr>
        <w:t xml:space="preserve"> </w:t>
      </w:r>
      <w:r w:rsidR="00174666">
        <w:rPr>
          <w:lang w:val="it-IT"/>
        </w:rPr>
        <w:t xml:space="preserve">oratio super populum </w:t>
      </w:r>
      <w:r>
        <w:rPr>
          <w:lang w:val="it-IT"/>
        </w:rPr>
        <w:t xml:space="preserve">cottidie usque </w:t>
      </w:r>
      <w:r w:rsidRPr="005E47A1">
        <w:rPr>
          <w:lang w:val="la-Latn"/>
        </w:rPr>
        <w:t>|</w:t>
      </w:r>
      <w:r>
        <w:rPr>
          <w:lang w:val="it-IT"/>
        </w:rPr>
        <w:t>R</w:t>
      </w:r>
      <w:r w:rsidRPr="005E47A1">
        <w:rPr>
          <w:lang w:val="la-Latn"/>
        </w:rPr>
        <w:t>|</w:t>
      </w:r>
      <w:r>
        <w:rPr>
          <w:lang w:val="it-IT"/>
        </w:rPr>
        <w:t xml:space="preserve"> diebus et </w:t>
      </w:r>
      <w:r w:rsidRPr="005E47A1">
        <w:rPr>
          <w:lang w:val="la-Latn"/>
        </w:rPr>
        <w:t>|</w:t>
      </w:r>
      <w:r>
        <w:rPr>
          <w:lang w:val="it-IT"/>
        </w:rPr>
        <w:t>R</w:t>
      </w:r>
      <w:r w:rsidRPr="005E47A1">
        <w:rPr>
          <w:lang w:val="la-Latn"/>
        </w:rPr>
        <w:t>|</w:t>
      </w:r>
      <w:r w:rsidR="00C050C0">
        <w:rPr>
          <w:lang w:val="it-IT"/>
        </w:rPr>
        <w:t>.</w:t>
      </w:r>
      <w:r>
        <w:rPr>
          <w:lang w:val="it-IT"/>
        </w:rPr>
        <w:t xml:space="preserve"> </w:t>
      </w:r>
      <w:r w:rsidR="00C050C0">
        <w:rPr>
          <w:lang w:val="it-IT"/>
        </w:rPr>
        <w:t xml:space="preserve">[Missa cum] </w:t>
      </w:r>
      <w:r>
        <w:rPr>
          <w:lang w:val="it-IT"/>
        </w:rPr>
        <w:t xml:space="preserve">[BD] </w:t>
      </w:r>
      <w:r w:rsidRPr="00C050C0">
        <w:rPr>
          <w:rStyle w:val="Incipit"/>
        </w:rPr>
        <w:t>Benedicamus</w:t>
      </w:r>
      <w:r>
        <w:rPr>
          <w:lang w:val="it-IT"/>
        </w:rPr>
        <w:t xml:space="preserve"> </w:t>
      </w:r>
      <w:r w:rsidRPr="00C050C0">
        <w:rPr>
          <w:rStyle w:val="Incipit"/>
        </w:rPr>
        <w:t>domino</w:t>
      </w:r>
      <w:r>
        <w:rPr>
          <w:lang w:val="it-IT"/>
        </w:rPr>
        <w:t xml:space="preserve"> clauditur.</w:t>
      </w:r>
    </w:p>
    <w:p w:rsidR="00EF4015" w:rsidRDefault="004D04AB" w:rsidP="00C16593">
      <w:pPr>
        <w:rPr>
          <w:lang w:val="it-IT"/>
        </w:rPr>
      </w:pPr>
      <w:r>
        <w:rPr>
          <w:lang w:val="it-IT"/>
        </w:rPr>
        <w:t xml:space="preserve">Vesperam post missam et datam benedictionem </w:t>
      </w:r>
      <w:r w:rsidRPr="00600ECA">
        <w:rPr>
          <w:rStyle w:val="Funktion"/>
        </w:rPr>
        <w:t>presbyter</w:t>
      </w:r>
      <w:r>
        <w:rPr>
          <w:lang w:val="it-IT"/>
        </w:rPr>
        <w:t xml:space="preserve"> incipiat </w:t>
      </w:r>
      <w:r w:rsidRPr="00600ECA">
        <w:rPr>
          <w:rStyle w:val="Ort"/>
        </w:rPr>
        <w:t>ad aram</w:t>
      </w:r>
      <w:r>
        <w:rPr>
          <w:lang w:val="it-IT"/>
        </w:rPr>
        <w:t>. Orationes super populum ideo frequentamus, quia dum maiorem conflictum ieiuniis et orationibu</w:t>
      </w:r>
      <w:r w:rsidR="00233022">
        <w:rPr>
          <w:lang w:val="it-IT"/>
        </w:rPr>
        <w:t xml:space="preserve">s contra spiritales nequitias </w:t>
      </w:r>
      <w:r>
        <w:rPr>
          <w:lang w:val="it-IT"/>
        </w:rPr>
        <w:t xml:space="preserve">sumimus, necesse est ut nos et </w:t>
      </w:r>
      <w:r w:rsidRPr="00600ECA">
        <w:rPr>
          <w:rStyle w:val="Funktion"/>
        </w:rPr>
        <w:t>populus</w:t>
      </w:r>
      <w:r>
        <w:rPr>
          <w:lang w:val="it-IT"/>
        </w:rPr>
        <w:t xml:space="preserve"> instantius deo commendemus. Nam oratio post communionem pro solis communicantibus solet orare, et ideo in dominicis diebus non dicitur oratio super populum, quia omnes iuxta attestationem sancti </w:t>
      </w:r>
      <w:r w:rsidRPr="00C050C0">
        <w:rPr>
          <w:rStyle w:val="Person"/>
        </w:rPr>
        <w:t>Ambrosii</w:t>
      </w:r>
      <w:r>
        <w:rPr>
          <w:lang w:val="it-IT"/>
        </w:rPr>
        <w:t xml:space="preserve"> in dominicis diebus debent communicare.</w:t>
      </w:r>
    </w:p>
    <w:p w:rsidR="004D04AB" w:rsidRDefault="004D04AB" w:rsidP="00C16593">
      <w:pPr>
        <w:rPr>
          <w:lang w:val="it-IT"/>
        </w:rPr>
      </w:pPr>
      <w:r>
        <w:rPr>
          <w:lang w:val="it-IT"/>
        </w:rPr>
        <w:t xml:space="preserve">AD VESPERAS AM </w:t>
      </w:r>
      <w:r w:rsidRPr="00C050C0">
        <w:rPr>
          <w:rStyle w:val="Incipit"/>
        </w:rPr>
        <w:t>Ubi</w:t>
      </w:r>
      <w:r>
        <w:rPr>
          <w:lang w:val="it-IT"/>
        </w:rPr>
        <w:t xml:space="preserve"> </w:t>
      </w:r>
      <w:r w:rsidRPr="00C050C0">
        <w:rPr>
          <w:rStyle w:val="Incipit"/>
        </w:rPr>
        <w:t>est</w:t>
      </w:r>
      <w:r>
        <w:rPr>
          <w:lang w:val="it-IT"/>
        </w:rPr>
        <w:t xml:space="preserve"> </w:t>
      </w:r>
      <w:r w:rsidRPr="00C050C0">
        <w:rPr>
          <w:rStyle w:val="Incipit"/>
        </w:rPr>
        <w:t>thesaurus</w:t>
      </w:r>
      <w:r>
        <w:rPr>
          <w:lang w:val="it-IT"/>
        </w:rPr>
        <w:t xml:space="preserve"> </w:t>
      </w:r>
      <w:r w:rsidRPr="00C050C0">
        <w:rPr>
          <w:rStyle w:val="Incipit"/>
        </w:rPr>
        <w:t>tuus</w:t>
      </w:r>
      <w:r>
        <w:rPr>
          <w:lang w:val="it-IT"/>
        </w:rPr>
        <w:t xml:space="preserve">. PE </w:t>
      </w:r>
      <w:r w:rsidRPr="00C050C0">
        <w:rPr>
          <w:rStyle w:val="Incipit"/>
        </w:rPr>
        <w:t>Ego</w:t>
      </w:r>
      <w:r>
        <w:rPr>
          <w:lang w:val="it-IT"/>
        </w:rPr>
        <w:t xml:space="preserve"> </w:t>
      </w:r>
      <w:r w:rsidRPr="00C050C0">
        <w:rPr>
          <w:rStyle w:val="Incipit"/>
        </w:rPr>
        <w:t>dixi</w:t>
      </w:r>
      <w:r>
        <w:rPr>
          <w:lang w:val="it-IT"/>
        </w:rPr>
        <w:t xml:space="preserve"> </w:t>
      </w:r>
      <w:r w:rsidRPr="00C050C0">
        <w:rPr>
          <w:rStyle w:val="Incipit"/>
        </w:rPr>
        <w:t>domine</w:t>
      </w:r>
      <w:r>
        <w:rPr>
          <w:lang w:val="it-IT"/>
        </w:rPr>
        <w:t>.</w:t>
      </w:r>
    </w:p>
    <w:p w:rsidR="004D04AB" w:rsidRDefault="004D04AB" w:rsidP="00C16593">
      <w:pPr>
        <w:rPr>
          <w:lang w:val="it-IT"/>
        </w:rPr>
      </w:pPr>
      <w:r>
        <w:rPr>
          <w:lang w:val="it-IT"/>
        </w:rPr>
        <w:t>Completorium usque in quadragesima non variatur.</w:t>
      </w:r>
    </w:p>
    <w:p w:rsidR="00C050C0" w:rsidRDefault="00A2179E" w:rsidP="00C050C0">
      <w:pPr>
        <w:pStyle w:val="berschrift1"/>
        <w:rPr>
          <w:lang w:val="it-IT"/>
        </w:rPr>
      </w:pPr>
      <w:r>
        <w:rPr>
          <w:lang w:val="it-IT"/>
        </w:rPr>
        <w:t>FERIA V.</w:t>
      </w:r>
    </w:p>
    <w:p w:rsidR="00477F00" w:rsidRDefault="00A2179E" w:rsidP="00A2179E">
      <w:pPr>
        <w:rPr>
          <w:lang w:val="it-IT"/>
        </w:rPr>
      </w:pPr>
      <w:r>
        <w:rPr>
          <w:lang w:val="it-IT"/>
        </w:rPr>
        <w:t xml:space="preserve">AD MATUTINAS [LAUDES] AB </w:t>
      </w:r>
      <w:r w:rsidRPr="00A3614D">
        <w:rPr>
          <w:rStyle w:val="Incipit"/>
        </w:rPr>
        <w:t>Me</w:t>
      </w:r>
      <w:r>
        <w:rPr>
          <w:lang w:val="it-IT"/>
        </w:rPr>
        <w:t xml:space="preserve"> </w:t>
      </w:r>
      <w:r w:rsidRPr="00A3614D">
        <w:rPr>
          <w:rStyle w:val="Incipit"/>
        </w:rPr>
        <w:t>etenim</w:t>
      </w:r>
      <w:r w:rsidR="00477F00">
        <w:rPr>
          <w:lang w:val="it-IT"/>
        </w:rPr>
        <w:t>.</w:t>
      </w:r>
    </w:p>
    <w:p w:rsidR="00A2179E" w:rsidRDefault="00A2179E" w:rsidP="00A2179E">
      <w:pPr>
        <w:rPr>
          <w:lang w:val="it-IT"/>
        </w:rPr>
      </w:pPr>
      <w:r>
        <w:rPr>
          <w:lang w:val="it-IT"/>
        </w:rPr>
        <w:t xml:space="preserve">AD VESPERAS AM </w:t>
      </w:r>
      <w:r w:rsidRPr="00A3614D">
        <w:rPr>
          <w:rStyle w:val="Incipit"/>
        </w:rPr>
        <w:t>Quare</w:t>
      </w:r>
      <w:r>
        <w:rPr>
          <w:lang w:val="it-IT"/>
        </w:rPr>
        <w:t xml:space="preserve"> </w:t>
      </w:r>
      <w:r w:rsidRPr="00A3614D">
        <w:rPr>
          <w:rStyle w:val="Incipit"/>
        </w:rPr>
        <w:t>ieiunavimus</w:t>
      </w:r>
      <w:r>
        <w:rPr>
          <w:lang w:val="it-IT"/>
        </w:rPr>
        <w:t>.</w:t>
      </w:r>
    </w:p>
    <w:p w:rsidR="00A2179E" w:rsidRDefault="00A2179E" w:rsidP="00A2179E">
      <w:pPr>
        <w:pStyle w:val="berschrift1"/>
        <w:rPr>
          <w:lang w:val="it-IT"/>
        </w:rPr>
      </w:pPr>
      <w:r>
        <w:rPr>
          <w:lang w:val="it-IT"/>
        </w:rPr>
        <w:t>FERIA VI.</w:t>
      </w:r>
    </w:p>
    <w:p w:rsidR="00A2179E" w:rsidRDefault="00A2179E" w:rsidP="00A2179E">
      <w:pPr>
        <w:rPr>
          <w:lang w:val="it-IT"/>
        </w:rPr>
      </w:pPr>
      <w:r>
        <w:rPr>
          <w:lang w:val="it-IT"/>
        </w:rPr>
        <w:t>AD</w:t>
      </w:r>
      <w:r w:rsidR="00E05EF2">
        <w:rPr>
          <w:lang w:val="it-IT"/>
        </w:rPr>
        <w:t xml:space="preserve"> </w:t>
      </w:r>
      <w:r>
        <w:rPr>
          <w:lang w:val="it-IT"/>
        </w:rPr>
        <w:t xml:space="preserve">MATUTINAS [LAUDES] AB </w:t>
      </w:r>
      <w:r w:rsidRPr="00A3614D">
        <w:rPr>
          <w:rStyle w:val="Incipit"/>
        </w:rPr>
        <w:t>Cum</w:t>
      </w:r>
      <w:r>
        <w:rPr>
          <w:lang w:val="it-IT"/>
        </w:rPr>
        <w:t xml:space="preserve"> </w:t>
      </w:r>
      <w:r w:rsidRPr="00A3614D">
        <w:rPr>
          <w:rStyle w:val="Incipit"/>
        </w:rPr>
        <w:t>facis</w:t>
      </w:r>
      <w:r>
        <w:rPr>
          <w:lang w:val="it-IT"/>
        </w:rPr>
        <w:t xml:space="preserve"> </w:t>
      </w:r>
      <w:r w:rsidRPr="00A3614D">
        <w:rPr>
          <w:rStyle w:val="Incipit"/>
        </w:rPr>
        <w:t>elemosinam</w:t>
      </w:r>
      <w:r>
        <w:rPr>
          <w:lang w:val="it-IT"/>
        </w:rPr>
        <w:t>.</w:t>
      </w:r>
    </w:p>
    <w:p w:rsidR="00A2179E" w:rsidRDefault="00A2179E" w:rsidP="00A2179E">
      <w:pPr>
        <w:rPr>
          <w:lang w:val="it-IT"/>
        </w:rPr>
      </w:pPr>
      <w:r>
        <w:rPr>
          <w:lang w:val="it-IT"/>
        </w:rPr>
        <w:t xml:space="preserve">AD NONAM AN </w:t>
      </w:r>
      <w:r w:rsidRPr="00A3614D">
        <w:rPr>
          <w:rStyle w:val="Incipit"/>
        </w:rPr>
        <w:t>Nesciat</w:t>
      </w:r>
      <w:r>
        <w:rPr>
          <w:lang w:val="it-IT"/>
        </w:rPr>
        <w:t xml:space="preserve"> </w:t>
      </w:r>
      <w:r w:rsidRPr="00A3614D">
        <w:rPr>
          <w:rStyle w:val="Incipit"/>
        </w:rPr>
        <w:t>sinistra</w:t>
      </w:r>
      <w:r>
        <w:rPr>
          <w:lang w:val="it-IT"/>
        </w:rPr>
        <w:t>.</w:t>
      </w:r>
    </w:p>
    <w:p w:rsidR="00A2179E" w:rsidRDefault="00A2179E" w:rsidP="00A2179E">
      <w:pPr>
        <w:rPr>
          <w:lang w:val="it-IT"/>
        </w:rPr>
      </w:pPr>
      <w:r>
        <w:rPr>
          <w:lang w:val="it-IT"/>
        </w:rPr>
        <w:t xml:space="preserve">Post nonam PROCESSIO ad </w:t>
      </w:r>
      <w:r w:rsidRPr="00A3614D">
        <w:rPr>
          <w:rStyle w:val="Ort"/>
        </w:rPr>
        <w:t>sanctam Crucem in Insulam</w:t>
      </w:r>
      <w:r>
        <w:rPr>
          <w:lang w:val="it-IT"/>
        </w:rPr>
        <w:t xml:space="preserve"> AP </w:t>
      </w:r>
      <w:r w:rsidRPr="00A3614D">
        <w:rPr>
          <w:rStyle w:val="Incipit"/>
        </w:rPr>
        <w:t>Clementissime</w:t>
      </w:r>
      <w:r>
        <w:rPr>
          <w:lang w:val="it-IT"/>
        </w:rPr>
        <w:t xml:space="preserve">. PS </w:t>
      </w:r>
      <w:r w:rsidRPr="00A3614D">
        <w:rPr>
          <w:rStyle w:val="Incipit"/>
        </w:rPr>
        <w:t>Salvum</w:t>
      </w:r>
      <w:r>
        <w:rPr>
          <w:lang w:val="it-IT"/>
        </w:rPr>
        <w:t xml:space="preserve"> </w:t>
      </w:r>
      <w:r w:rsidRPr="00A3614D">
        <w:rPr>
          <w:rStyle w:val="Incipit"/>
        </w:rPr>
        <w:t>fac</w:t>
      </w:r>
      <w:r>
        <w:rPr>
          <w:lang w:val="it-IT"/>
        </w:rPr>
        <w:t xml:space="preserve">. Oratio super populum de die. In exitu AP </w:t>
      </w:r>
      <w:r w:rsidRPr="00A3614D">
        <w:rPr>
          <w:rStyle w:val="Incipit"/>
        </w:rPr>
        <w:t>Oremus</w:t>
      </w:r>
      <w:r>
        <w:rPr>
          <w:lang w:val="it-IT"/>
        </w:rPr>
        <w:t xml:space="preserve"> </w:t>
      </w:r>
      <w:r w:rsidRPr="00A3614D">
        <w:rPr>
          <w:rStyle w:val="Incipit"/>
        </w:rPr>
        <w:t>dilectissimi</w:t>
      </w:r>
      <w:r>
        <w:rPr>
          <w:lang w:val="it-IT"/>
        </w:rPr>
        <w:t xml:space="preserve">. AP </w:t>
      </w:r>
      <w:r w:rsidRPr="00A3614D">
        <w:rPr>
          <w:rStyle w:val="Incipit"/>
        </w:rPr>
        <w:t>O</w:t>
      </w:r>
      <w:r>
        <w:rPr>
          <w:lang w:val="it-IT"/>
        </w:rPr>
        <w:t xml:space="preserve"> </w:t>
      </w:r>
      <w:r w:rsidRPr="00A3614D">
        <w:rPr>
          <w:rStyle w:val="Incipit"/>
        </w:rPr>
        <w:t>crux</w:t>
      </w:r>
      <w:r>
        <w:rPr>
          <w:lang w:val="it-IT"/>
        </w:rPr>
        <w:t xml:space="preserve"> vel AP </w:t>
      </w:r>
      <w:r w:rsidRPr="00A3614D">
        <w:rPr>
          <w:rStyle w:val="Incipit"/>
        </w:rPr>
        <w:t>Sanctifica</w:t>
      </w:r>
      <w:r>
        <w:rPr>
          <w:lang w:val="it-IT"/>
        </w:rPr>
        <w:t xml:space="preserve">. PS </w:t>
      </w:r>
      <w:r w:rsidRPr="00A3614D">
        <w:rPr>
          <w:rStyle w:val="Incipit"/>
        </w:rPr>
        <w:t>Miserere</w:t>
      </w:r>
      <w:r>
        <w:rPr>
          <w:lang w:val="it-IT"/>
        </w:rPr>
        <w:t xml:space="preserve"> </w:t>
      </w:r>
      <w:r w:rsidRPr="00A3614D">
        <w:rPr>
          <w:rStyle w:val="Incipit"/>
        </w:rPr>
        <w:t>mei</w:t>
      </w:r>
      <w:r>
        <w:rPr>
          <w:lang w:val="it-IT"/>
        </w:rPr>
        <w:t xml:space="preserve"> </w:t>
      </w:r>
      <w:r w:rsidRPr="00A3614D">
        <w:rPr>
          <w:rStyle w:val="Incipit"/>
        </w:rPr>
        <w:t>deus</w:t>
      </w:r>
      <w:r>
        <w:rPr>
          <w:lang w:val="it-IT"/>
        </w:rPr>
        <w:t xml:space="preserve"> flexibus genibus. VS </w:t>
      </w:r>
      <w:r w:rsidRPr="00A3614D">
        <w:rPr>
          <w:rStyle w:val="Incipit"/>
        </w:rPr>
        <w:t>Propitius</w:t>
      </w:r>
      <w:r>
        <w:rPr>
          <w:lang w:val="it-IT"/>
        </w:rPr>
        <w:t xml:space="preserve"> </w:t>
      </w:r>
      <w:r w:rsidRPr="00A3614D">
        <w:rPr>
          <w:rStyle w:val="Incipit"/>
        </w:rPr>
        <w:t>esto</w:t>
      </w:r>
      <w:r>
        <w:rPr>
          <w:lang w:val="it-IT"/>
        </w:rPr>
        <w:t xml:space="preserve"> </w:t>
      </w:r>
      <w:r w:rsidRPr="00A3614D">
        <w:rPr>
          <w:rStyle w:val="Incipit"/>
        </w:rPr>
        <w:t>peccatis</w:t>
      </w:r>
      <w:r>
        <w:rPr>
          <w:lang w:val="it-IT"/>
        </w:rPr>
        <w:t xml:space="preserve">. VS </w:t>
      </w:r>
      <w:r w:rsidRPr="00A3614D">
        <w:rPr>
          <w:rStyle w:val="Incipit"/>
        </w:rPr>
        <w:t>Adoramus</w:t>
      </w:r>
      <w:r>
        <w:rPr>
          <w:lang w:val="it-IT"/>
        </w:rPr>
        <w:t xml:space="preserve"> </w:t>
      </w:r>
      <w:r w:rsidRPr="00A3614D">
        <w:rPr>
          <w:rStyle w:val="Incipit"/>
        </w:rPr>
        <w:t>te</w:t>
      </w:r>
      <w:r>
        <w:rPr>
          <w:lang w:val="it-IT"/>
        </w:rPr>
        <w:t xml:space="preserve"> </w:t>
      </w:r>
      <w:r w:rsidRPr="00A3614D">
        <w:rPr>
          <w:rStyle w:val="Incipit"/>
        </w:rPr>
        <w:t>Christe</w:t>
      </w:r>
      <w:r>
        <w:rPr>
          <w:lang w:val="it-IT"/>
        </w:rPr>
        <w:t>. Oratio pro peccatis et de sancta cruce. In reditu trina laetania.</w:t>
      </w:r>
    </w:p>
    <w:p w:rsidR="00A2179E" w:rsidRDefault="00A2179E" w:rsidP="00A2179E">
      <w:pPr>
        <w:rPr>
          <w:lang w:val="it-IT"/>
        </w:rPr>
      </w:pPr>
      <w:r>
        <w:rPr>
          <w:lang w:val="it-IT"/>
        </w:rPr>
        <w:t xml:space="preserve">AD VESPERAS AM </w:t>
      </w:r>
      <w:r w:rsidRPr="00A3614D">
        <w:rPr>
          <w:rStyle w:val="Incipit"/>
        </w:rPr>
        <w:t>Tu</w:t>
      </w:r>
      <w:r>
        <w:rPr>
          <w:lang w:val="it-IT"/>
        </w:rPr>
        <w:t xml:space="preserve"> </w:t>
      </w:r>
      <w:r w:rsidRPr="00A3614D">
        <w:rPr>
          <w:rStyle w:val="Incipit"/>
        </w:rPr>
        <w:t>autem</w:t>
      </w:r>
      <w:r>
        <w:rPr>
          <w:lang w:val="it-IT"/>
        </w:rPr>
        <w:t xml:space="preserve"> </w:t>
      </w:r>
      <w:r w:rsidRPr="00A3614D">
        <w:rPr>
          <w:rStyle w:val="Incipit"/>
        </w:rPr>
        <w:t>cum</w:t>
      </w:r>
      <w:r>
        <w:rPr>
          <w:lang w:val="it-IT"/>
        </w:rPr>
        <w:t xml:space="preserve"> </w:t>
      </w:r>
      <w:r w:rsidRPr="00A3614D">
        <w:rPr>
          <w:rStyle w:val="Incipit"/>
        </w:rPr>
        <w:t>oraveris</w:t>
      </w:r>
      <w:r>
        <w:rPr>
          <w:lang w:val="it-IT"/>
        </w:rPr>
        <w:t>.</w:t>
      </w:r>
    </w:p>
    <w:p w:rsidR="00A2179E" w:rsidRDefault="00A2179E" w:rsidP="00A2179E">
      <w:pPr>
        <w:pStyle w:val="berschrift1"/>
        <w:rPr>
          <w:lang w:val="it-IT"/>
        </w:rPr>
      </w:pPr>
      <w:r>
        <w:rPr>
          <w:lang w:val="it-IT"/>
        </w:rPr>
        <w:t>SABBATO</w:t>
      </w:r>
    </w:p>
    <w:p w:rsidR="00A2179E" w:rsidRDefault="00A2179E" w:rsidP="00A2179E">
      <w:pPr>
        <w:rPr>
          <w:lang w:val="it-IT"/>
        </w:rPr>
      </w:pPr>
      <w:r>
        <w:rPr>
          <w:lang w:val="it-IT"/>
        </w:rPr>
        <w:t xml:space="preserve">AD MATUTINAS [LAUDES] AB </w:t>
      </w:r>
      <w:r w:rsidRPr="00A3614D">
        <w:rPr>
          <w:rStyle w:val="Incipit"/>
        </w:rPr>
        <w:t>Tunc</w:t>
      </w:r>
      <w:r>
        <w:rPr>
          <w:lang w:val="it-IT"/>
        </w:rPr>
        <w:t xml:space="preserve"> </w:t>
      </w:r>
      <w:r w:rsidRPr="00A3614D">
        <w:rPr>
          <w:rStyle w:val="Incipit"/>
        </w:rPr>
        <w:t>invocabis</w:t>
      </w:r>
      <w:r>
        <w:rPr>
          <w:lang w:val="it-IT"/>
        </w:rPr>
        <w:t>.</w:t>
      </w:r>
    </w:p>
    <w:p w:rsidR="00A2179E" w:rsidRDefault="00DE16F8" w:rsidP="00A2179E">
      <w:pPr>
        <w:pStyle w:val="berschrift1"/>
        <w:rPr>
          <w:lang w:val="it-IT"/>
        </w:rPr>
      </w:pPr>
      <w:r>
        <w:rPr>
          <w:lang w:val="it-IT"/>
        </w:rPr>
        <w:lastRenderedPageBreak/>
        <w:t>KOMMENTAR</w:t>
      </w:r>
    </w:p>
    <w:p w:rsidR="00A2179E" w:rsidRDefault="00A3614D" w:rsidP="00A2179E">
      <w:pPr>
        <w:rPr>
          <w:lang w:val="it-IT"/>
        </w:rPr>
      </w:pPr>
      <w:r>
        <w:rPr>
          <w:lang w:val="it-IT"/>
        </w:rPr>
        <w:t>Praescri</w:t>
      </w:r>
      <w:r w:rsidR="00A2179E">
        <w:rPr>
          <w:lang w:val="it-IT"/>
        </w:rPr>
        <w:t>p</w:t>
      </w:r>
      <w:r>
        <w:rPr>
          <w:lang w:val="it-IT"/>
        </w:rPr>
        <w:t>t</w:t>
      </w:r>
      <w:r w:rsidR="00A2179E">
        <w:rPr>
          <w:lang w:val="it-IT"/>
        </w:rPr>
        <w:t>i</w:t>
      </w:r>
      <w:r>
        <w:rPr>
          <w:lang w:val="it-IT"/>
        </w:rPr>
        <w:t xml:space="preserve"> quattuor dies post tempus </w:t>
      </w:r>
      <w:r w:rsidRPr="00A3614D">
        <w:rPr>
          <w:rStyle w:val="Person"/>
        </w:rPr>
        <w:t>Gregorii</w:t>
      </w:r>
      <w:r>
        <w:rPr>
          <w:lang w:val="it-IT"/>
        </w:rPr>
        <w:t xml:space="preserve"> papae a </w:t>
      </w:r>
      <w:r w:rsidRPr="00A3614D">
        <w:rPr>
          <w:rStyle w:val="Person"/>
        </w:rPr>
        <w:t>successoribus</w:t>
      </w:r>
      <w:r>
        <w:rPr>
          <w:lang w:val="it-IT"/>
        </w:rPr>
        <w:t xml:space="preserve"> suis pro sex diebus dominicis sunt assumpti ad explendam quadragesimam cum parasceve et sabbato sancto paschae.</w:t>
      </w:r>
    </w:p>
    <w:p w:rsidR="00A3614D" w:rsidRDefault="00DE16F8" w:rsidP="00A3614D">
      <w:pPr>
        <w:pStyle w:val="berschrift1"/>
        <w:rPr>
          <w:lang w:val="it-IT"/>
        </w:rPr>
      </w:pPr>
      <w:r>
        <w:rPr>
          <w:lang w:val="it-IT"/>
        </w:rPr>
        <w:t>KOMMENTAR</w:t>
      </w:r>
    </w:p>
    <w:p w:rsidR="00244952" w:rsidRDefault="00A3614D" w:rsidP="00A3614D">
      <w:pPr>
        <w:rPr>
          <w:lang w:val="it-IT"/>
        </w:rPr>
      </w:pPr>
      <w:r>
        <w:rPr>
          <w:lang w:val="it-IT"/>
        </w:rPr>
        <w:t xml:space="preserve">Quadragesima ideo dicta est quia canitur [IN] </w:t>
      </w:r>
      <w:r w:rsidRPr="00244952">
        <w:rPr>
          <w:rStyle w:val="Incipit"/>
        </w:rPr>
        <w:t>Invocavit</w:t>
      </w:r>
      <w:r>
        <w:rPr>
          <w:lang w:val="it-IT"/>
        </w:rPr>
        <w:t xml:space="preserve"> </w:t>
      </w:r>
      <w:r w:rsidRPr="00244952">
        <w:rPr>
          <w:rStyle w:val="Incipit"/>
        </w:rPr>
        <w:t>me</w:t>
      </w:r>
      <w:r>
        <w:rPr>
          <w:lang w:val="it-IT"/>
        </w:rPr>
        <w:t>. Quadraginta dies usque ad cenam domini numerantur, quando temporalem cenam magister cum discipulis sumpsit eisque</w:t>
      </w:r>
      <w:r w:rsidR="00244952">
        <w:rPr>
          <w:lang w:val="it-IT"/>
        </w:rPr>
        <w:t xml:space="preserve"> humilitatis exemplum lavatione pedum ostendit. Hoc tempus abstinentiae qua</w:t>
      </w:r>
      <w:r w:rsidR="00D9594C">
        <w:rPr>
          <w:lang w:val="it-IT"/>
        </w:rPr>
        <w:t>e</w:t>
      </w:r>
      <w:r w:rsidR="00244952">
        <w:rPr>
          <w:lang w:val="it-IT"/>
        </w:rPr>
        <w:t xml:space="preserve"> fit pro peccatis dedicatum est per </w:t>
      </w:r>
      <w:r w:rsidR="00244952" w:rsidRPr="00026FCE">
        <w:rPr>
          <w:rStyle w:val="Person"/>
        </w:rPr>
        <w:t>Moysen</w:t>
      </w:r>
      <w:r w:rsidR="00244952">
        <w:rPr>
          <w:lang w:val="it-IT"/>
        </w:rPr>
        <w:t xml:space="preserve">, per </w:t>
      </w:r>
      <w:r w:rsidR="00244952" w:rsidRPr="00026FCE">
        <w:rPr>
          <w:rStyle w:val="Person"/>
        </w:rPr>
        <w:t>Heliam</w:t>
      </w:r>
      <w:r w:rsidR="00244952">
        <w:rPr>
          <w:lang w:val="it-IT"/>
        </w:rPr>
        <w:t xml:space="preserve">, per ipsum quoque dominum, </w:t>
      </w:r>
      <w:r w:rsidR="00AD2B68">
        <w:rPr>
          <w:lang w:val="it-IT"/>
        </w:rPr>
        <w:t>(40r)</w:t>
      </w:r>
      <w:r w:rsidR="00244952">
        <w:rPr>
          <w:lang w:val="it-IT"/>
        </w:rPr>
        <w:t xml:space="preserve"> qui licet non peccaverit, medicinam tamen pro peccatis ostendit. Praefiguratum est enim hoc tempus illis quadraginta annis per quos in deserto populus </w:t>
      </w:r>
      <w:r w:rsidR="00244952" w:rsidRPr="00026FCE">
        <w:rPr>
          <w:rStyle w:val="Ort"/>
        </w:rPr>
        <w:t>Israel</w:t>
      </w:r>
      <w:r w:rsidR="00244952">
        <w:rPr>
          <w:lang w:val="it-IT"/>
        </w:rPr>
        <w:t xml:space="preserve"> commoratus est post esum agni et transitum </w:t>
      </w:r>
      <w:r w:rsidR="00244952" w:rsidRPr="00026FCE">
        <w:rPr>
          <w:rStyle w:val="Ort"/>
        </w:rPr>
        <w:t>maris Rubri</w:t>
      </w:r>
      <w:r w:rsidR="00244952">
        <w:rPr>
          <w:lang w:val="it-IT"/>
        </w:rPr>
        <w:t xml:space="preserve"> erraverun</w:t>
      </w:r>
      <w:r w:rsidR="00026FCE">
        <w:rPr>
          <w:lang w:val="it-IT"/>
        </w:rPr>
        <w:t>t in solitudine in ina</w:t>
      </w:r>
      <w:r w:rsidR="00244952">
        <w:rPr>
          <w:lang w:val="it-IT"/>
        </w:rPr>
        <w:t xml:space="preserve">quoso et licet obruti essent </w:t>
      </w:r>
      <w:r w:rsidR="00244952" w:rsidRPr="00026FCE">
        <w:rPr>
          <w:rStyle w:val="Ort"/>
        </w:rPr>
        <w:t>Aegypti</w:t>
      </w:r>
      <w:r w:rsidR="00244952">
        <w:rPr>
          <w:lang w:val="it-IT"/>
        </w:rPr>
        <w:t>, diversis tamen hostibus et serpentibus memorantur afflicti. Nos ergo per ipsos praesignati, si ad vitam contemplativam tendimus quasi ad terram repromissionis, non propter hostes illos qui in baptismate obruti sunt securi sumus, sed astutias</w:t>
      </w:r>
      <w:r w:rsidR="00293F48">
        <w:rPr>
          <w:lang w:val="it-IT"/>
        </w:rPr>
        <w:t xml:space="preserve"> et deceptiones</w:t>
      </w:r>
      <w:r w:rsidR="00244952">
        <w:rPr>
          <w:lang w:val="it-IT"/>
        </w:rPr>
        <w:t xml:space="preserve"> </w:t>
      </w:r>
      <w:r w:rsidR="00244952" w:rsidRPr="00026FCE">
        <w:rPr>
          <w:rStyle w:val="Person"/>
        </w:rPr>
        <w:t>Balac</w:t>
      </w:r>
      <w:r w:rsidR="00244952">
        <w:rPr>
          <w:lang w:val="it-IT"/>
        </w:rPr>
        <w:t xml:space="preserve"> regis per abstinentiam caveamus. </w:t>
      </w:r>
    </w:p>
    <w:p w:rsidR="00A3614D" w:rsidRDefault="00244952" w:rsidP="00A3614D">
      <w:pPr>
        <w:rPr>
          <w:lang w:val="it-IT"/>
        </w:rPr>
      </w:pPr>
      <w:r>
        <w:rPr>
          <w:lang w:val="it-IT"/>
        </w:rPr>
        <w:t xml:space="preserve">Notandum autem est quod si festum sancti Matthiae vel sancti Gregorii in isto die </w:t>
      </w:r>
      <w:r w:rsidR="0037350E">
        <w:rPr>
          <w:lang w:val="it-IT"/>
        </w:rPr>
        <w:t>vel in aliquo alio quadragesima</w:t>
      </w:r>
      <w:r>
        <w:rPr>
          <w:lang w:val="it-IT"/>
        </w:rPr>
        <w:t>e die dominico usque ad palmas evenerit, in suffragiis ad vesperas et ad matutinas una antiphona et collecta tantum dicitur et proxima feria secunda festum per totum agitur, et in suffragio de paenitentia nihil canitur. Vacare etiam in festis ita transpositis non solemus.</w:t>
      </w:r>
    </w:p>
    <w:p w:rsidR="00026FCE" w:rsidRDefault="00787E9F" w:rsidP="00026FCE">
      <w:pPr>
        <w:pStyle w:val="berschrift1"/>
        <w:rPr>
          <w:lang w:val="it-IT"/>
        </w:rPr>
      </w:pPr>
      <w:r>
        <w:rPr>
          <w:lang w:val="it-IT"/>
        </w:rPr>
        <w:t>DOMINICA PRIMA IN QUADRAGESIMA</w:t>
      </w:r>
    </w:p>
    <w:p w:rsidR="00026FCE" w:rsidRDefault="00026FCE" w:rsidP="00026FCE">
      <w:pPr>
        <w:rPr>
          <w:lang w:val="it-IT"/>
        </w:rPr>
      </w:pPr>
      <w:r>
        <w:rPr>
          <w:lang w:val="it-IT"/>
        </w:rPr>
        <w:t xml:space="preserve">AD VESPERAS AN </w:t>
      </w:r>
      <w:r w:rsidRPr="00DF3CA3">
        <w:rPr>
          <w:rStyle w:val="Incipit"/>
        </w:rPr>
        <w:t>Advenerunt</w:t>
      </w:r>
      <w:r>
        <w:rPr>
          <w:lang w:val="it-IT"/>
        </w:rPr>
        <w:t xml:space="preserve"> </w:t>
      </w:r>
      <w:r w:rsidRPr="00DF3CA3">
        <w:rPr>
          <w:rStyle w:val="Incipit"/>
        </w:rPr>
        <w:t>nobis</w:t>
      </w:r>
      <w:r>
        <w:rPr>
          <w:lang w:val="it-IT"/>
        </w:rPr>
        <w:t xml:space="preserve">. PS </w:t>
      </w:r>
      <w:r w:rsidRPr="00DF3CA3">
        <w:rPr>
          <w:rStyle w:val="Incipit"/>
        </w:rPr>
        <w:t>Benedictus</w:t>
      </w:r>
      <w:r>
        <w:rPr>
          <w:lang w:val="it-IT"/>
        </w:rPr>
        <w:t xml:space="preserve"> cum reliquis. CP </w:t>
      </w:r>
      <w:r w:rsidRPr="00DF3CA3">
        <w:rPr>
          <w:rStyle w:val="Incipit"/>
        </w:rPr>
        <w:t>Fratres</w:t>
      </w:r>
      <w:r>
        <w:rPr>
          <w:lang w:val="it-IT"/>
        </w:rPr>
        <w:t xml:space="preserve"> </w:t>
      </w:r>
      <w:r w:rsidRPr="00DF3CA3">
        <w:rPr>
          <w:rStyle w:val="Incipit"/>
        </w:rPr>
        <w:t>hortamur</w:t>
      </w:r>
      <w:r>
        <w:rPr>
          <w:lang w:val="it-IT"/>
        </w:rPr>
        <w:t xml:space="preserve"> </w:t>
      </w:r>
      <w:r w:rsidRPr="00DF3CA3">
        <w:rPr>
          <w:rStyle w:val="Incipit"/>
        </w:rPr>
        <w:t>vos</w:t>
      </w:r>
      <w:r>
        <w:rPr>
          <w:lang w:val="it-IT"/>
        </w:rPr>
        <w:t xml:space="preserve">. RP </w:t>
      </w:r>
      <w:r w:rsidRPr="00DF3CA3">
        <w:rPr>
          <w:rStyle w:val="Incipit"/>
        </w:rPr>
        <w:t>Angelis</w:t>
      </w:r>
      <w:r>
        <w:rPr>
          <w:lang w:val="it-IT"/>
        </w:rPr>
        <w:t xml:space="preserve"> </w:t>
      </w:r>
      <w:r w:rsidRPr="00DF3CA3">
        <w:rPr>
          <w:rStyle w:val="Incipit"/>
        </w:rPr>
        <w:t>suis</w:t>
      </w:r>
      <w:r w:rsidR="00DF3CA3">
        <w:rPr>
          <w:lang w:val="it-IT"/>
        </w:rPr>
        <w:t xml:space="preserve">. HY </w:t>
      </w:r>
      <w:r w:rsidR="00DF3CA3" w:rsidRPr="00DF3CA3">
        <w:rPr>
          <w:rStyle w:val="Incipit"/>
        </w:rPr>
        <w:t>Ex</w:t>
      </w:r>
      <w:r w:rsidR="00DF3CA3">
        <w:rPr>
          <w:lang w:val="it-IT"/>
        </w:rPr>
        <w:t xml:space="preserve"> </w:t>
      </w:r>
      <w:r w:rsidR="00DF3CA3" w:rsidRPr="00DF3CA3">
        <w:rPr>
          <w:rStyle w:val="Incipit"/>
        </w:rPr>
        <w:t>more</w:t>
      </w:r>
      <w:r w:rsidR="00DF3CA3">
        <w:rPr>
          <w:lang w:val="it-IT"/>
        </w:rPr>
        <w:t xml:space="preserve"> </w:t>
      </w:r>
      <w:r w:rsidR="00DF3CA3" w:rsidRPr="00DF3CA3">
        <w:rPr>
          <w:rStyle w:val="Incipit"/>
        </w:rPr>
        <w:t>docti</w:t>
      </w:r>
      <w:r w:rsidR="00DF3CA3">
        <w:rPr>
          <w:lang w:val="it-IT"/>
        </w:rPr>
        <w:t xml:space="preserve"> per totam ebdomadam. VS </w:t>
      </w:r>
      <w:r w:rsidR="00DF3CA3" w:rsidRPr="004E3C88">
        <w:rPr>
          <w:rStyle w:val="Incipit"/>
        </w:rPr>
        <w:t>Angelis</w:t>
      </w:r>
      <w:r w:rsidR="00DF3CA3">
        <w:rPr>
          <w:lang w:val="it-IT"/>
        </w:rPr>
        <w:t xml:space="preserve"> </w:t>
      </w:r>
      <w:r w:rsidR="00DF3CA3" w:rsidRPr="004E3C88">
        <w:rPr>
          <w:rStyle w:val="Incipit"/>
        </w:rPr>
        <w:t>suis</w:t>
      </w:r>
      <w:r w:rsidR="00DF3CA3">
        <w:rPr>
          <w:lang w:val="it-IT"/>
        </w:rPr>
        <w:t xml:space="preserve"> </w:t>
      </w:r>
      <w:r w:rsidR="00DF3CA3" w:rsidRPr="004E3C88">
        <w:rPr>
          <w:rStyle w:val="Incipit"/>
        </w:rPr>
        <w:t>deus</w:t>
      </w:r>
      <w:r w:rsidR="00DF3CA3">
        <w:rPr>
          <w:lang w:val="it-IT"/>
        </w:rPr>
        <w:t xml:space="preserve"> </w:t>
      </w:r>
      <w:r>
        <w:rPr>
          <w:lang w:val="it-IT"/>
        </w:rPr>
        <w:t>usque in passione</w:t>
      </w:r>
      <w:r w:rsidR="00DF3CA3">
        <w:rPr>
          <w:lang w:val="it-IT"/>
        </w:rPr>
        <w:t>m</w:t>
      </w:r>
      <w:r>
        <w:rPr>
          <w:lang w:val="it-IT"/>
        </w:rPr>
        <w:t xml:space="preserve"> dicitur. AM </w:t>
      </w:r>
      <w:r w:rsidRPr="004E3C88">
        <w:rPr>
          <w:rStyle w:val="Incipit"/>
        </w:rPr>
        <w:t>Ecce</w:t>
      </w:r>
      <w:r>
        <w:rPr>
          <w:lang w:val="it-IT"/>
        </w:rPr>
        <w:t xml:space="preserve"> </w:t>
      </w:r>
      <w:r w:rsidRPr="004E3C88">
        <w:rPr>
          <w:rStyle w:val="Incipit"/>
        </w:rPr>
        <w:t>nunc</w:t>
      </w:r>
      <w:r>
        <w:rPr>
          <w:lang w:val="it-IT"/>
        </w:rPr>
        <w:t xml:space="preserve"> </w:t>
      </w:r>
      <w:r w:rsidRPr="004E3C88">
        <w:rPr>
          <w:rStyle w:val="Incipit"/>
        </w:rPr>
        <w:t>tempus</w:t>
      </w:r>
      <w:r>
        <w:rPr>
          <w:lang w:val="it-IT"/>
        </w:rPr>
        <w:t xml:space="preserve">. OR </w:t>
      </w:r>
      <w:r w:rsidRPr="004E3C88">
        <w:rPr>
          <w:rStyle w:val="Incipit"/>
        </w:rPr>
        <w:t>Deus</w:t>
      </w:r>
      <w:r>
        <w:rPr>
          <w:lang w:val="it-IT"/>
        </w:rPr>
        <w:t xml:space="preserve"> </w:t>
      </w:r>
      <w:r w:rsidRPr="004E3C88">
        <w:rPr>
          <w:rStyle w:val="Incipit"/>
        </w:rPr>
        <w:t>qui</w:t>
      </w:r>
      <w:r>
        <w:rPr>
          <w:lang w:val="it-IT"/>
        </w:rPr>
        <w:t xml:space="preserve"> </w:t>
      </w:r>
      <w:r w:rsidRPr="004E3C88">
        <w:rPr>
          <w:rStyle w:val="Incipit"/>
        </w:rPr>
        <w:t>ecclesiam</w:t>
      </w:r>
      <w:r>
        <w:rPr>
          <w:lang w:val="it-IT"/>
        </w:rPr>
        <w:t>. De</w:t>
      </w:r>
      <w:r w:rsidR="004E3C88">
        <w:rPr>
          <w:lang w:val="it-IT"/>
        </w:rPr>
        <w:t xml:space="preserve"> </w:t>
      </w:r>
      <w:r>
        <w:rPr>
          <w:lang w:val="it-IT"/>
        </w:rPr>
        <w:t>paenitentia non dicitur</w:t>
      </w:r>
      <w:r w:rsidR="008D209D">
        <w:rPr>
          <w:lang w:val="it-IT"/>
        </w:rPr>
        <w:t>.</w:t>
      </w:r>
    </w:p>
    <w:p w:rsidR="008D209D" w:rsidRDefault="008D209D" w:rsidP="00026FCE">
      <w:pPr>
        <w:rPr>
          <w:lang w:val="it-IT"/>
        </w:rPr>
      </w:pPr>
      <w:r>
        <w:rPr>
          <w:lang w:val="it-IT"/>
        </w:rPr>
        <w:t xml:space="preserve">AD COMPLETORIUM CP </w:t>
      </w:r>
      <w:r w:rsidRPr="004E3C88">
        <w:rPr>
          <w:rStyle w:val="Incipit"/>
        </w:rPr>
        <w:t>Convertimini</w:t>
      </w:r>
      <w:r>
        <w:rPr>
          <w:lang w:val="it-IT"/>
        </w:rPr>
        <w:t xml:space="preserve"> </w:t>
      </w:r>
      <w:r w:rsidRPr="004E3C88">
        <w:rPr>
          <w:rStyle w:val="Incipit"/>
        </w:rPr>
        <w:t>ad</w:t>
      </w:r>
      <w:r>
        <w:rPr>
          <w:lang w:val="it-IT"/>
        </w:rPr>
        <w:t xml:space="preserve"> </w:t>
      </w:r>
      <w:r w:rsidRPr="004E3C88">
        <w:rPr>
          <w:rStyle w:val="Incipit"/>
        </w:rPr>
        <w:t>me</w:t>
      </w:r>
      <w:r>
        <w:rPr>
          <w:lang w:val="it-IT"/>
        </w:rPr>
        <w:t xml:space="preserve">. RB </w:t>
      </w:r>
      <w:r w:rsidRPr="004E3C88">
        <w:rPr>
          <w:rStyle w:val="Incipit"/>
        </w:rPr>
        <w:t>In</w:t>
      </w:r>
      <w:r>
        <w:rPr>
          <w:lang w:val="it-IT"/>
        </w:rPr>
        <w:t xml:space="preserve"> </w:t>
      </w:r>
      <w:r w:rsidRPr="004E3C88">
        <w:rPr>
          <w:rStyle w:val="Incipit"/>
        </w:rPr>
        <w:t>manus</w:t>
      </w:r>
      <w:r>
        <w:rPr>
          <w:lang w:val="it-IT"/>
        </w:rPr>
        <w:t xml:space="preserve"> </w:t>
      </w:r>
      <w:r w:rsidRPr="004E3C88">
        <w:rPr>
          <w:rStyle w:val="Incipit"/>
        </w:rPr>
        <w:t>tuas</w:t>
      </w:r>
      <w:r>
        <w:rPr>
          <w:lang w:val="it-IT"/>
        </w:rPr>
        <w:t xml:space="preserve">. </w:t>
      </w:r>
      <w:r w:rsidR="00CC466A">
        <w:rPr>
          <w:lang w:val="it-IT"/>
        </w:rPr>
        <w:t>RV</w:t>
      </w:r>
      <w:r>
        <w:rPr>
          <w:lang w:val="it-IT"/>
        </w:rPr>
        <w:t xml:space="preserve"> </w:t>
      </w:r>
      <w:r w:rsidRPr="004E3C88">
        <w:rPr>
          <w:rStyle w:val="Incipit"/>
        </w:rPr>
        <w:t>Redemisti</w:t>
      </w:r>
      <w:r>
        <w:rPr>
          <w:lang w:val="it-IT"/>
        </w:rPr>
        <w:t xml:space="preserve"> </w:t>
      </w:r>
      <w:r w:rsidRPr="004E3C88">
        <w:rPr>
          <w:rStyle w:val="Incipit"/>
        </w:rPr>
        <w:t>me</w:t>
      </w:r>
      <w:r>
        <w:rPr>
          <w:lang w:val="it-IT"/>
        </w:rPr>
        <w:t xml:space="preserve">. HY </w:t>
      </w:r>
      <w:r w:rsidRPr="004E3C88">
        <w:rPr>
          <w:rStyle w:val="Incipit"/>
        </w:rPr>
        <w:t>Christe</w:t>
      </w:r>
      <w:r>
        <w:rPr>
          <w:lang w:val="it-IT"/>
        </w:rPr>
        <w:t xml:space="preserve"> </w:t>
      </w:r>
      <w:r w:rsidRPr="004E3C88">
        <w:rPr>
          <w:rStyle w:val="Incipit"/>
        </w:rPr>
        <w:t>qui</w:t>
      </w:r>
      <w:r>
        <w:rPr>
          <w:lang w:val="it-IT"/>
        </w:rPr>
        <w:t xml:space="preserve"> </w:t>
      </w:r>
      <w:r w:rsidRPr="004E3C88">
        <w:rPr>
          <w:rStyle w:val="Incipit"/>
        </w:rPr>
        <w:t>lux</w:t>
      </w:r>
      <w:r>
        <w:rPr>
          <w:lang w:val="it-IT"/>
        </w:rPr>
        <w:t xml:space="preserve"> </w:t>
      </w:r>
      <w:r w:rsidRPr="004E3C88">
        <w:rPr>
          <w:rStyle w:val="Incipit"/>
        </w:rPr>
        <w:t>es</w:t>
      </w:r>
      <w:r>
        <w:rPr>
          <w:lang w:val="it-IT"/>
        </w:rPr>
        <w:t xml:space="preserve"> per totam quadragesimam. VS </w:t>
      </w:r>
      <w:r w:rsidRPr="004E3C88">
        <w:rPr>
          <w:rStyle w:val="Incipit"/>
        </w:rPr>
        <w:t>Custodi</w:t>
      </w:r>
      <w:r>
        <w:rPr>
          <w:lang w:val="it-IT"/>
        </w:rPr>
        <w:t xml:space="preserve"> </w:t>
      </w:r>
      <w:r w:rsidRPr="004E3C88">
        <w:rPr>
          <w:rStyle w:val="Incipit"/>
        </w:rPr>
        <w:t>nos</w:t>
      </w:r>
      <w:r>
        <w:rPr>
          <w:lang w:val="it-IT"/>
        </w:rPr>
        <w:t xml:space="preserve"> </w:t>
      </w:r>
      <w:r w:rsidRPr="004E3C88">
        <w:rPr>
          <w:rStyle w:val="Incipit"/>
        </w:rPr>
        <w:t>domine</w:t>
      </w:r>
      <w:r>
        <w:rPr>
          <w:lang w:val="it-IT"/>
        </w:rPr>
        <w:t xml:space="preserve">. AD </w:t>
      </w:r>
      <w:r w:rsidRPr="004E3C88">
        <w:rPr>
          <w:rStyle w:val="Incipit"/>
        </w:rPr>
        <w:t>Media</w:t>
      </w:r>
      <w:r>
        <w:rPr>
          <w:lang w:val="it-IT"/>
        </w:rPr>
        <w:t xml:space="preserve"> </w:t>
      </w:r>
      <w:r w:rsidRPr="004E3C88">
        <w:rPr>
          <w:rStyle w:val="Incipit"/>
        </w:rPr>
        <w:t>vita</w:t>
      </w:r>
      <w:r>
        <w:rPr>
          <w:lang w:val="it-IT"/>
        </w:rPr>
        <w:t xml:space="preserve">. OR </w:t>
      </w:r>
      <w:r w:rsidRPr="004E3C88">
        <w:rPr>
          <w:rStyle w:val="Incipit"/>
        </w:rPr>
        <w:t>Deus</w:t>
      </w:r>
      <w:r>
        <w:rPr>
          <w:lang w:val="it-IT"/>
        </w:rPr>
        <w:t xml:space="preserve"> </w:t>
      </w:r>
      <w:r w:rsidRPr="004E3C88">
        <w:rPr>
          <w:rStyle w:val="Incipit"/>
        </w:rPr>
        <w:t>qui</w:t>
      </w:r>
      <w:r>
        <w:rPr>
          <w:lang w:val="it-IT"/>
        </w:rPr>
        <w:t xml:space="preserve"> </w:t>
      </w:r>
      <w:r w:rsidRPr="004E3C88">
        <w:rPr>
          <w:rStyle w:val="Incipit"/>
        </w:rPr>
        <w:t>diem</w:t>
      </w:r>
      <w:r>
        <w:rPr>
          <w:lang w:val="it-IT"/>
        </w:rPr>
        <w:t xml:space="preserve"> </w:t>
      </w:r>
      <w:r w:rsidRPr="004E3C88">
        <w:rPr>
          <w:rStyle w:val="Incipit"/>
        </w:rPr>
        <w:t>discernis</w:t>
      </w:r>
      <w:r>
        <w:rPr>
          <w:lang w:val="it-IT"/>
        </w:rPr>
        <w:t xml:space="preserve"> cum ceteris.</w:t>
      </w:r>
    </w:p>
    <w:p w:rsidR="008D209D" w:rsidRDefault="00A730DB" w:rsidP="00026FCE">
      <w:pPr>
        <w:rPr>
          <w:lang w:val="it-IT"/>
        </w:rPr>
      </w:pPr>
      <w:r>
        <w:rPr>
          <w:lang w:val="it-IT"/>
        </w:rPr>
        <w:t>AD MATUTINAS IN</w:t>
      </w:r>
      <w:r w:rsidR="00FD2F04">
        <w:rPr>
          <w:lang w:val="it-IT"/>
        </w:rPr>
        <w:t>V</w:t>
      </w:r>
      <w:r>
        <w:rPr>
          <w:lang w:val="it-IT"/>
        </w:rPr>
        <w:t xml:space="preserve"> </w:t>
      </w:r>
      <w:r w:rsidRPr="004E3C88">
        <w:rPr>
          <w:rStyle w:val="Incipit"/>
        </w:rPr>
        <w:t>No</w:t>
      </w:r>
      <w:r w:rsidR="000D4877">
        <w:rPr>
          <w:rStyle w:val="Incipit"/>
        </w:rPr>
        <w:t>n</w:t>
      </w:r>
      <w:r>
        <w:rPr>
          <w:lang w:val="it-IT"/>
        </w:rPr>
        <w:t xml:space="preserve"> </w:t>
      </w:r>
      <w:r w:rsidRPr="004E3C88">
        <w:rPr>
          <w:rStyle w:val="Incipit"/>
        </w:rPr>
        <w:t>sit</w:t>
      </w:r>
      <w:r>
        <w:rPr>
          <w:lang w:val="it-IT"/>
        </w:rPr>
        <w:t xml:space="preserve"> </w:t>
      </w:r>
      <w:r w:rsidRPr="004E3C88">
        <w:rPr>
          <w:rStyle w:val="Incipit"/>
        </w:rPr>
        <w:t>vobis</w:t>
      </w:r>
      <w:r>
        <w:rPr>
          <w:lang w:val="it-IT"/>
        </w:rPr>
        <w:t>.</w:t>
      </w:r>
    </w:p>
    <w:p w:rsidR="008D209D" w:rsidRDefault="008D209D" w:rsidP="007B2523">
      <w:pPr>
        <w:rPr>
          <w:lang w:val="it-IT"/>
        </w:rPr>
      </w:pPr>
      <w:r>
        <w:rPr>
          <w:lang w:val="it-IT"/>
        </w:rPr>
        <w:t xml:space="preserve">IN PRIMO NOCTURNO AN </w:t>
      </w:r>
      <w:r w:rsidRPr="004E3C88">
        <w:rPr>
          <w:rStyle w:val="Incipit"/>
        </w:rPr>
        <w:t>Advenerunt</w:t>
      </w:r>
      <w:r w:rsidR="00DC4625">
        <w:rPr>
          <w:lang w:val="it-IT"/>
        </w:rPr>
        <w:t xml:space="preserve"> </w:t>
      </w:r>
      <w:r w:rsidR="00DC4625" w:rsidRPr="00DC4625">
        <w:rPr>
          <w:rStyle w:val="Incipit"/>
        </w:rPr>
        <w:t>nobis</w:t>
      </w:r>
      <w:r w:rsidR="00DC4625">
        <w:rPr>
          <w:lang w:val="it-IT"/>
        </w:rPr>
        <w:t>.</w:t>
      </w:r>
      <w:r>
        <w:rPr>
          <w:lang w:val="it-IT"/>
        </w:rPr>
        <w:t xml:space="preserve"> PS </w:t>
      </w:r>
      <w:r w:rsidRPr="004E3C88">
        <w:rPr>
          <w:rStyle w:val="Incipit"/>
        </w:rPr>
        <w:t>Beatus</w:t>
      </w:r>
      <w:r>
        <w:rPr>
          <w:lang w:val="it-IT"/>
        </w:rPr>
        <w:t xml:space="preserve"> </w:t>
      </w:r>
      <w:r w:rsidRPr="004E3C88">
        <w:rPr>
          <w:rStyle w:val="Incipit"/>
        </w:rPr>
        <w:t>vir</w:t>
      </w:r>
      <w:r>
        <w:rPr>
          <w:lang w:val="it-IT"/>
        </w:rPr>
        <w:t xml:space="preserve"> cum reliquis. VS </w:t>
      </w:r>
      <w:r w:rsidRPr="004E3C88">
        <w:rPr>
          <w:rStyle w:val="Incipit"/>
        </w:rPr>
        <w:t>Dicet</w:t>
      </w:r>
      <w:r>
        <w:rPr>
          <w:lang w:val="it-IT"/>
        </w:rPr>
        <w:t xml:space="preserve"> </w:t>
      </w:r>
      <w:r w:rsidRPr="004E3C88">
        <w:rPr>
          <w:rStyle w:val="Incipit"/>
        </w:rPr>
        <w:t>domino</w:t>
      </w:r>
      <w:r>
        <w:rPr>
          <w:lang w:val="it-IT"/>
        </w:rPr>
        <w:t xml:space="preserve">. LS </w:t>
      </w:r>
      <w:r w:rsidRPr="004E3C88">
        <w:rPr>
          <w:rStyle w:val="Incipit"/>
        </w:rPr>
        <w:t>Licet</w:t>
      </w:r>
      <w:r>
        <w:rPr>
          <w:lang w:val="it-IT"/>
        </w:rPr>
        <w:t xml:space="preserve"> </w:t>
      </w:r>
      <w:r w:rsidRPr="004E3C88">
        <w:rPr>
          <w:rStyle w:val="Incipit"/>
        </w:rPr>
        <w:t>nobis</w:t>
      </w:r>
      <w:r>
        <w:rPr>
          <w:lang w:val="it-IT"/>
        </w:rPr>
        <w:t xml:space="preserve"> </w:t>
      </w:r>
      <w:r w:rsidRPr="004E3C88">
        <w:rPr>
          <w:rStyle w:val="Incipit"/>
        </w:rPr>
        <w:t>dilectissim</w:t>
      </w:r>
      <w:r w:rsidR="007B2523">
        <w:rPr>
          <w:rStyle w:val="Incipit"/>
        </w:rPr>
        <w:t>i</w:t>
      </w:r>
      <w:r w:rsidR="007B2523" w:rsidRPr="007B2523">
        <w:t xml:space="preserve"> </w:t>
      </w:r>
      <w:r w:rsidR="007B2523">
        <w:rPr>
          <w:lang w:val="it-IT"/>
        </w:rPr>
        <w:t>legitur</w:t>
      </w:r>
      <w:r>
        <w:rPr>
          <w:lang w:val="it-IT"/>
        </w:rPr>
        <w:t xml:space="preserve">. Historia [RP] </w:t>
      </w:r>
      <w:r w:rsidRPr="004E3C88">
        <w:rPr>
          <w:rStyle w:val="Incipit"/>
        </w:rPr>
        <w:t>Ecce</w:t>
      </w:r>
      <w:r>
        <w:rPr>
          <w:lang w:val="it-IT"/>
        </w:rPr>
        <w:t xml:space="preserve"> </w:t>
      </w:r>
      <w:r w:rsidRPr="004E3C88">
        <w:rPr>
          <w:rStyle w:val="Incipit"/>
        </w:rPr>
        <w:t>nunc</w:t>
      </w:r>
      <w:r>
        <w:rPr>
          <w:lang w:val="it-IT"/>
        </w:rPr>
        <w:t xml:space="preserve"> </w:t>
      </w:r>
      <w:r w:rsidRPr="004E3C88">
        <w:rPr>
          <w:rStyle w:val="Incipit"/>
        </w:rPr>
        <w:t>tempus</w:t>
      </w:r>
      <w:r>
        <w:rPr>
          <w:lang w:val="it-IT"/>
        </w:rPr>
        <w:t xml:space="preserve"> per totum canitur.</w:t>
      </w:r>
    </w:p>
    <w:p w:rsidR="008D209D" w:rsidRDefault="008D209D" w:rsidP="00026FCE">
      <w:pPr>
        <w:rPr>
          <w:lang w:val="it-IT"/>
        </w:rPr>
      </w:pPr>
      <w:r>
        <w:rPr>
          <w:lang w:val="it-IT"/>
        </w:rPr>
        <w:t xml:space="preserve">IN SECUNDO NOCTURNO AN </w:t>
      </w:r>
      <w:r w:rsidRPr="004E3C88">
        <w:rPr>
          <w:rStyle w:val="Incipit"/>
        </w:rPr>
        <w:t>Commendemus</w:t>
      </w:r>
      <w:r>
        <w:rPr>
          <w:lang w:val="it-IT"/>
        </w:rPr>
        <w:t xml:space="preserve">. VS </w:t>
      </w:r>
      <w:r w:rsidRPr="004E3C88">
        <w:rPr>
          <w:rStyle w:val="Incipit"/>
        </w:rPr>
        <w:t>Ipse</w:t>
      </w:r>
      <w:r>
        <w:rPr>
          <w:lang w:val="it-IT"/>
        </w:rPr>
        <w:t xml:space="preserve"> </w:t>
      </w:r>
      <w:r w:rsidRPr="004E3C88">
        <w:rPr>
          <w:rStyle w:val="Incipit"/>
        </w:rPr>
        <w:t>liberabit</w:t>
      </w:r>
      <w:r>
        <w:rPr>
          <w:lang w:val="it-IT"/>
        </w:rPr>
        <w:t xml:space="preserve"> </w:t>
      </w:r>
      <w:r w:rsidRPr="004E3C88">
        <w:rPr>
          <w:rStyle w:val="Incipit"/>
        </w:rPr>
        <w:t>me</w:t>
      </w:r>
      <w:r>
        <w:rPr>
          <w:lang w:val="it-IT"/>
        </w:rPr>
        <w:t>.</w:t>
      </w:r>
    </w:p>
    <w:p w:rsidR="008D209D" w:rsidRDefault="008D209D" w:rsidP="00026FCE">
      <w:pPr>
        <w:rPr>
          <w:lang w:val="it-IT"/>
        </w:rPr>
      </w:pPr>
      <w:r>
        <w:rPr>
          <w:lang w:val="it-IT"/>
        </w:rPr>
        <w:t xml:space="preserve">IN TERTIO NOCTURNO AN </w:t>
      </w:r>
      <w:r w:rsidRPr="004E3C88">
        <w:rPr>
          <w:rStyle w:val="Incipit"/>
        </w:rPr>
        <w:t>Per</w:t>
      </w:r>
      <w:r>
        <w:rPr>
          <w:lang w:val="it-IT"/>
        </w:rPr>
        <w:t xml:space="preserve"> </w:t>
      </w:r>
      <w:r w:rsidRPr="004E3C88">
        <w:rPr>
          <w:rStyle w:val="Incipit"/>
        </w:rPr>
        <w:t>arma</w:t>
      </w:r>
      <w:r>
        <w:rPr>
          <w:lang w:val="it-IT"/>
        </w:rPr>
        <w:t xml:space="preserve"> </w:t>
      </w:r>
      <w:r w:rsidRPr="004E3C88">
        <w:rPr>
          <w:rStyle w:val="Incipit"/>
        </w:rPr>
        <w:t>iustitiae</w:t>
      </w:r>
      <w:r w:rsidR="00B22F56">
        <w:rPr>
          <w:lang w:val="it-IT"/>
        </w:rPr>
        <w:t xml:space="preserve">. VS </w:t>
      </w:r>
      <w:r w:rsidR="00B22F56" w:rsidRPr="004E3C88">
        <w:rPr>
          <w:rStyle w:val="Incipit"/>
        </w:rPr>
        <w:t>Scapulis</w:t>
      </w:r>
      <w:r w:rsidR="00B22F56">
        <w:rPr>
          <w:lang w:val="it-IT"/>
        </w:rPr>
        <w:t xml:space="preserve"> </w:t>
      </w:r>
      <w:r w:rsidR="00B22F56" w:rsidRPr="004E3C88">
        <w:rPr>
          <w:rStyle w:val="Incipit"/>
        </w:rPr>
        <w:t>suis</w:t>
      </w:r>
      <w:r w:rsidR="00B22F56">
        <w:rPr>
          <w:lang w:val="it-IT"/>
        </w:rPr>
        <w:t xml:space="preserve">. EV </w:t>
      </w:r>
      <w:r w:rsidR="00B22F56" w:rsidRPr="004E3C88">
        <w:rPr>
          <w:rStyle w:val="Incipit"/>
        </w:rPr>
        <w:t>Ductus</w:t>
      </w:r>
      <w:r w:rsidR="00B22F56">
        <w:rPr>
          <w:lang w:val="it-IT"/>
        </w:rPr>
        <w:t xml:space="preserve"> </w:t>
      </w:r>
      <w:r w:rsidR="00B22F56" w:rsidRPr="004E3C88">
        <w:rPr>
          <w:rStyle w:val="Incipit"/>
        </w:rPr>
        <w:t>est</w:t>
      </w:r>
      <w:r w:rsidR="00B22F56">
        <w:rPr>
          <w:lang w:val="it-IT"/>
        </w:rPr>
        <w:t xml:space="preserve"> </w:t>
      </w:r>
      <w:r w:rsidR="00B22F56" w:rsidRPr="004E3C88">
        <w:rPr>
          <w:rStyle w:val="Incipit"/>
        </w:rPr>
        <w:t>Iesus</w:t>
      </w:r>
      <w:r w:rsidR="00B22F56">
        <w:rPr>
          <w:lang w:val="it-IT"/>
        </w:rPr>
        <w:t xml:space="preserve">. Nonum responsorium post [RV] </w:t>
      </w:r>
      <w:r w:rsidR="00B22F56" w:rsidRPr="004E3C88">
        <w:rPr>
          <w:rStyle w:val="Incipit"/>
        </w:rPr>
        <w:t>Gloria</w:t>
      </w:r>
      <w:r w:rsidR="00B22F56">
        <w:rPr>
          <w:lang w:val="it-IT"/>
        </w:rPr>
        <w:t xml:space="preserve"> </w:t>
      </w:r>
      <w:r w:rsidR="00B22F56" w:rsidRPr="004E3C88">
        <w:rPr>
          <w:rStyle w:val="Incipit"/>
        </w:rPr>
        <w:t>patri</w:t>
      </w:r>
      <w:r w:rsidR="00B22F56">
        <w:rPr>
          <w:lang w:val="it-IT"/>
        </w:rPr>
        <w:t xml:space="preserve"> reiteratur.</w:t>
      </w:r>
    </w:p>
    <w:p w:rsidR="00B22F56" w:rsidRDefault="00B22F56" w:rsidP="00026FCE">
      <w:pPr>
        <w:rPr>
          <w:lang w:val="it-IT"/>
        </w:rPr>
      </w:pPr>
      <w:r w:rsidRPr="002170C2">
        <w:rPr>
          <w:rStyle w:val="Funktion"/>
        </w:rPr>
        <w:lastRenderedPageBreak/>
        <w:t>Sacerdos</w:t>
      </w:r>
      <w:r>
        <w:rPr>
          <w:lang w:val="it-IT"/>
        </w:rPr>
        <w:t xml:space="preserve"> a modo usque in dominicam passionis ut</w:t>
      </w:r>
      <w:r w:rsidR="00D3732D">
        <w:rPr>
          <w:lang w:val="it-IT"/>
        </w:rPr>
        <w:t>itur his versibus ANTE LAUDES VS</w:t>
      </w:r>
      <w:r>
        <w:rPr>
          <w:lang w:val="it-IT"/>
        </w:rPr>
        <w:t xml:space="preserve"> </w:t>
      </w:r>
      <w:r w:rsidRPr="004E3C88">
        <w:rPr>
          <w:rStyle w:val="Incipit"/>
        </w:rPr>
        <w:t>Dicet</w:t>
      </w:r>
      <w:r>
        <w:rPr>
          <w:lang w:val="it-IT"/>
        </w:rPr>
        <w:t xml:space="preserve"> </w:t>
      </w:r>
      <w:r w:rsidRPr="004E3C88">
        <w:rPr>
          <w:rStyle w:val="Incipit"/>
        </w:rPr>
        <w:t>domino</w:t>
      </w:r>
      <w:r w:rsidR="00D3732D">
        <w:rPr>
          <w:lang w:val="it-IT"/>
        </w:rPr>
        <w:t>. VS</w:t>
      </w:r>
      <w:r>
        <w:rPr>
          <w:lang w:val="it-IT"/>
        </w:rPr>
        <w:t xml:space="preserve"> </w:t>
      </w:r>
      <w:r w:rsidRPr="004E3C88">
        <w:rPr>
          <w:rStyle w:val="Incipit"/>
        </w:rPr>
        <w:t>Ipse</w:t>
      </w:r>
      <w:r>
        <w:rPr>
          <w:lang w:val="it-IT"/>
        </w:rPr>
        <w:t xml:space="preserve"> </w:t>
      </w:r>
      <w:r w:rsidRPr="004E3C88">
        <w:rPr>
          <w:rStyle w:val="Incipit"/>
        </w:rPr>
        <w:t>liberabit</w:t>
      </w:r>
      <w:r>
        <w:rPr>
          <w:lang w:val="it-IT"/>
        </w:rPr>
        <w:t xml:space="preserve"> </w:t>
      </w:r>
      <w:r w:rsidRPr="004E3C88">
        <w:rPr>
          <w:rStyle w:val="Incipit"/>
        </w:rPr>
        <w:t>me</w:t>
      </w:r>
      <w:r w:rsidR="00D3732D">
        <w:rPr>
          <w:lang w:val="it-IT"/>
        </w:rPr>
        <w:t>. VS</w:t>
      </w:r>
      <w:r>
        <w:rPr>
          <w:lang w:val="it-IT"/>
        </w:rPr>
        <w:t xml:space="preserve"> </w:t>
      </w:r>
      <w:r w:rsidRPr="004E3C88">
        <w:rPr>
          <w:rStyle w:val="Incipit"/>
        </w:rPr>
        <w:t>Angelis</w:t>
      </w:r>
      <w:r>
        <w:rPr>
          <w:lang w:val="it-IT"/>
        </w:rPr>
        <w:t xml:space="preserve"> </w:t>
      </w:r>
      <w:r w:rsidRPr="004E3C88">
        <w:rPr>
          <w:rStyle w:val="Incipit"/>
        </w:rPr>
        <w:t>suis</w:t>
      </w:r>
      <w:r>
        <w:rPr>
          <w:lang w:val="it-IT"/>
        </w:rPr>
        <w:t>.</w:t>
      </w:r>
    </w:p>
    <w:p w:rsidR="00B22F56" w:rsidRDefault="00B22F56" w:rsidP="00026FCE">
      <w:pPr>
        <w:rPr>
          <w:lang w:val="it-IT"/>
        </w:rPr>
      </w:pPr>
      <w:r>
        <w:rPr>
          <w:lang w:val="it-IT"/>
        </w:rPr>
        <w:t xml:space="preserve">AD LAUDES HY </w:t>
      </w:r>
      <w:r w:rsidRPr="004E3C88">
        <w:rPr>
          <w:rStyle w:val="Incipit"/>
        </w:rPr>
        <w:t>Clarum</w:t>
      </w:r>
      <w:r>
        <w:rPr>
          <w:lang w:val="it-IT"/>
        </w:rPr>
        <w:t xml:space="preserve"> </w:t>
      </w:r>
      <w:r w:rsidRPr="004E3C88">
        <w:rPr>
          <w:rStyle w:val="Incipit"/>
        </w:rPr>
        <w:t>decus</w:t>
      </w:r>
      <w:r>
        <w:rPr>
          <w:lang w:val="it-IT"/>
        </w:rPr>
        <w:t xml:space="preserve"> omni nocte usque ad passionem. CP </w:t>
      </w:r>
      <w:r w:rsidRPr="004E3C88">
        <w:rPr>
          <w:rStyle w:val="Incipit"/>
        </w:rPr>
        <w:t>Ecce</w:t>
      </w:r>
      <w:r>
        <w:rPr>
          <w:lang w:val="it-IT"/>
        </w:rPr>
        <w:t xml:space="preserve"> </w:t>
      </w:r>
      <w:r w:rsidRPr="004E3C88">
        <w:rPr>
          <w:rStyle w:val="Incipit"/>
        </w:rPr>
        <w:t>nunc</w:t>
      </w:r>
      <w:r>
        <w:rPr>
          <w:lang w:val="it-IT"/>
        </w:rPr>
        <w:t xml:space="preserve"> </w:t>
      </w:r>
      <w:r w:rsidRPr="004E3C88">
        <w:rPr>
          <w:rStyle w:val="Incipit"/>
        </w:rPr>
        <w:t>tempus</w:t>
      </w:r>
      <w:r w:rsidR="00D3732D">
        <w:rPr>
          <w:lang w:val="it-IT"/>
        </w:rPr>
        <w:t>. VS</w:t>
      </w:r>
      <w:r>
        <w:rPr>
          <w:lang w:val="it-IT"/>
        </w:rPr>
        <w:t xml:space="preserve"> </w:t>
      </w:r>
      <w:r w:rsidRPr="004E3C88">
        <w:rPr>
          <w:rStyle w:val="Incipit"/>
        </w:rPr>
        <w:t>Domine</w:t>
      </w:r>
      <w:r>
        <w:rPr>
          <w:lang w:val="it-IT"/>
        </w:rPr>
        <w:t xml:space="preserve"> </w:t>
      </w:r>
      <w:r w:rsidRPr="004E3C88">
        <w:rPr>
          <w:rStyle w:val="Incipit"/>
        </w:rPr>
        <w:t>refugium</w:t>
      </w:r>
      <w:r>
        <w:rPr>
          <w:lang w:val="it-IT"/>
        </w:rPr>
        <w:t xml:space="preserve">. AB </w:t>
      </w:r>
      <w:r w:rsidRPr="004E3C88">
        <w:rPr>
          <w:rStyle w:val="Incipit"/>
        </w:rPr>
        <w:t>Ductus</w:t>
      </w:r>
      <w:r>
        <w:rPr>
          <w:lang w:val="it-IT"/>
        </w:rPr>
        <w:t xml:space="preserve"> </w:t>
      </w:r>
      <w:r w:rsidRPr="004E3C88">
        <w:rPr>
          <w:rStyle w:val="Incipit"/>
        </w:rPr>
        <w:t>est</w:t>
      </w:r>
      <w:r>
        <w:rPr>
          <w:lang w:val="it-IT"/>
        </w:rPr>
        <w:t xml:space="preserve"> </w:t>
      </w:r>
      <w:r w:rsidRPr="004E3C88">
        <w:rPr>
          <w:rStyle w:val="Incipit"/>
        </w:rPr>
        <w:t>Iesus</w:t>
      </w:r>
      <w:r>
        <w:rPr>
          <w:lang w:val="it-IT"/>
        </w:rPr>
        <w:t>. Oratio ut supra.</w:t>
      </w:r>
    </w:p>
    <w:p w:rsidR="00A730DB" w:rsidRDefault="00A730DB" w:rsidP="00026FCE">
      <w:pPr>
        <w:rPr>
          <w:lang w:val="it-IT"/>
        </w:rPr>
      </w:pPr>
      <w:r>
        <w:rPr>
          <w:lang w:val="it-IT"/>
        </w:rPr>
        <w:t xml:space="preserve">AD PRIMAM AN </w:t>
      </w:r>
      <w:r w:rsidRPr="004E3C88">
        <w:rPr>
          <w:rStyle w:val="Incipit"/>
        </w:rPr>
        <w:t>Iesus</w:t>
      </w:r>
      <w:r>
        <w:rPr>
          <w:lang w:val="it-IT"/>
        </w:rPr>
        <w:t xml:space="preserve"> </w:t>
      </w:r>
      <w:r w:rsidRPr="004E3C88">
        <w:rPr>
          <w:rStyle w:val="Incipit"/>
        </w:rPr>
        <w:t>autem</w:t>
      </w:r>
      <w:r>
        <w:rPr>
          <w:lang w:val="it-IT"/>
        </w:rPr>
        <w:t xml:space="preserve">. CP </w:t>
      </w:r>
      <w:r w:rsidRPr="004E3C88">
        <w:rPr>
          <w:rStyle w:val="Incipit"/>
        </w:rPr>
        <w:t>Frange</w:t>
      </w:r>
      <w:r>
        <w:rPr>
          <w:lang w:val="it-IT"/>
        </w:rPr>
        <w:t xml:space="preserve"> </w:t>
      </w:r>
      <w:r w:rsidRPr="004E3C88">
        <w:rPr>
          <w:rStyle w:val="Incipit"/>
        </w:rPr>
        <w:t>esurienti</w:t>
      </w:r>
      <w:r>
        <w:rPr>
          <w:lang w:val="it-IT"/>
        </w:rPr>
        <w:t xml:space="preserve">. RB </w:t>
      </w:r>
      <w:r w:rsidRPr="000C1D43">
        <w:rPr>
          <w:rStyle w:val="Incipit"/>
        </w:rPr>
        <w:t>Christe</w:t>
      </w:r>
      <w:r>
        <w:rPr>
          <w:lang w:val="it-IT"/>
        </w:rPr>
        <w:t xml:space="preserve"> </w:t>
      </w:r>
      <w:r w:rsidRPr="000C1D43">
        <w:rPr>
          <w:rStyle w:val="Incipit"/>
        </w:rPr>
        <w:t>fili</w:t>
      </w:r>
      <w:r w:rsidR="002170C2">
        <w:rPr>
          <w:lang w:val="it-IT"/>
        </w:rPr>
        <w:t>.</w:t>
      </w:r>
      <w:r w:rsidR="000C1D43">
        <w:rPr>
          <w:lang w:val="it-IT"/>
        </w:rPr>
        <w:t xml:space="preserve"> </w:t>
      </w:r>
      <w:r w:rsidR="002170C2">
        <w:rPr>
          <w:lang w:val="it-IT"/>
        </w:rPr>
        <w:t>E</w:t>
      </w:r>
      <w:r>
        <w:rPr>
          <w:lang w:val="it-IT"/>
        </w:rPr>
        <w:t>t cetera ut in aliis dominicis diebus.</w:t>
      </w:r>
    </w:p>
    <w:p w:rsidR="00A730DB" w:rsidRDefault="00A730DB" w:rsidP="00026FCE">
      <w:pPr>
        <w:rPr>
          <w:lang w:val="it-IT"/>
        </w:rPr>
      </w:pPr>
      <w:r>
        <w:rPr>
          <w:lang w:val="it-IT"/>
        </w:rPr>
        <w:t xml:space="preserve">AD TERTIAM AN </w:t>
      </w:r>
      <w:r w:rsidRPr="000C1D43">
        <w:rPr>
          <w:rStyle w:val="Incipit"/>
        </w:rPr>
        <w:t>Vade</w:t>
      </w:r>
      <w:r>
        <w:rPr>
          <w:lang w:val="it-IT"/>
        </w:rPr>
        <w:t xml:space="preserve"> </w:t>
      </w:r>
      <w:r w:rsidRPr="000C1D43">
        <w:rPr>
          <w:rStyle w:val="Incipit"/>
        </w:rPr>
        <w:t>Satanas</w:t>
      </w:r>
      <w:r>
        <w:rPr>
          <w:lang w:val="it-IT"/>
        </w:rPr>
        <w:t xml:space="preserve">. RB </w:t>
      </w:r>
      <w:r w:rsidRPr="000C1D43">
        <w:rPr>
          <w:rStyle w:val="Incipit"/>
        </w:rPr>
        <w:t>Participem</w:t>
      </w:r>
      <w:r>
        <w:rPr>
          <w:lang w:val="it-IT"/>
        </w:rPr>
        <w:t xml:space="preserve"> </w:t>
      </w:r>
      <w:r w:rsidRPr="000C1D43">
        <w:rPr>
          <w:rStyle w:val="Incipit"/>
        </w:rPr>
        <w:t>me</w:t>
      </w:r>
      <w:r>
        <w:rPr>
          <w:lang w:val="it-IT"/>
        </w:rPr>
        <w:t xml:space="preserve"> </w:t>
      </w:r>
      <w:r w:rsidRPr="000C1D43">
        <w:rPr>
          <w:rStyle w:val="Incipit"/>
        </w:rPr>
        <w:t>fac</w:t>
      </w:r>
      <w:r>
        <w:rPr>
          <w:lang w:val="it-IT"/>
        </w:rPr>
        <w:t xml:space="preserve"> </w:t>
      </w:r>
      <w:r w:rsidRPr="000C1D43">
        <w:rPr>
          <w:rStyle w:val="Incipit"/>
        </w:rPr>
        <w:t>deus</w:t>
      </w:r>
      <w:r>
        <w:rPr>
          <w:lang w:val="it-IT"/>
        </w:rPr>
        <w:t xml:space="preserve">. VS </w:t>
      </w:r>
      <w:r w:rsidRPr="000C1D43">
        <w:rPr>
          <w:rStyle w:val="Incipit"/>
        </w:rPr>
        <w:t>Dicet</w:t>
      </w:r>
      <w:r>
        <w:rPr>
          <w:lang w:val="it-IT"/>
        </w:rPr>
        <w:t xml:space="preserve"> </w:t>
      </w:r>
      <w:r w:rsidRPr="000C1D43">
        <w:rPr>
          <w:rStyle w:val="Incipit"/>
        </w:rPr>
        <w:t>domino</w:t>
      </w:r>
      <w:r>
        <w:rPr>
          <w:lang w:val="it-IT"/>
        </w:rPr>
        <w:t>. Capitulum et oratio de dominica.</w:t>
      </w:r>
    </w:p>
    <w:p w:rsidR="00A730DB" w:rsidRDefault="00A730DB" w:rsidP="00026FCE">
      <w:pPr>
        <w:rPr>
          <w:lang w:val="it-IT"/>
        </w:rPr>
      </w:pPr>
      <w:r>
        <w:rPr>
          <w:lang w:val="it-IT"/>
        </w:rPr>
        <w:t xml:space="preserve">PROCESSIO ad </w:t>
      </w:r>
      <w:r w:rsidRPr="00632C58">
        <w:rPr>
          <w:rStyle w:val="Ort"/>
        </w:rPr>
        <w:t>sanctam Mariam</w:t>
      </w:r>
      <w:r>
        <w:rPr>
          <w:lang w:val="it-IT"/>
        </w:rPr>
        <w:t xml:space="preserve"> RPP </w:t>
      </w:r>
      <w:r w:rsidR="00632C58" w:rsidRPr="00632C58">
        <w:rPr>
          <w:rStyle w:val="Incipit"/>
        </w:rPr>
        <w:t>T</w:t>
      </w:r>
      <w:r w:rsidRPr="00632C58">
        <w:rPr>
          <w:rStyle w:val="Incipit"/>
        </w:rPr>
        <w:t>ribularer</w:t>
      </w:r>
      <w:r>
        <w:rPr>
          <w:lang w:val="it-IT"/>
        </w:rPr>
        <w:t xml:space="preserve">. RPP </w:t>
      </w:r>
      <w:r w:rsidRPr="00632C58">
        <w:rPr>
          <w:rStyle w:val="Incipit"/>
        </w:rPr>
        <w:t>Angelis</w:t>
      </w:r>
      <w:r>
        <w:rPr>
          <w:lang w:val="it-IT"/>
        </w:rPr>
        <w:t xml:space="preserve"> </w:t>
      </w:r>
      <w:r w:rsidRPr="00632C58">
        <w:rPr>
          <w:rStyle w:val="Incipit"/>
        </w:rPr>
        <w:t>suis</w:t>
      </w:r>
      <w:r>
        <w:rPr>
          <w:lang w:val="it-IT"/>
        </w:rPr>
        <w:t xml:space="preserve">. AP </w:t>
      </w:r>
      <w:r w:rsidRPr="00632C58">
        <w:rPr>
          <w:rStyle w:val="Incipit"/>
        </w:rPr>
        <w:t>Sancta</w:t>
      </w:r>
      <w:r>
        <w:rPr>
          <w:lang w:val="it-IT"/>
        </w:rPr>
        <w:t xml:space="preserve"> </w:t>
      </w:r>
      <w:r w:rsidRPr="00632C58">
        <w:rPr>
          <w:rStyle w:val="Incipit"/>
        </w:rPr>
        <w:t>Maria</w:t>
      </w:r>
      <w:r>
        <w:rPr>
          <w:lang w:val="it-IT"/>
        </w:rPr>
        <w:t xml:space="preserve"> </w:t>
      </w:r>
      <w:r w:rsidRPr="00632C58">
        <w:rPr>
          <w:rStyle w:val="Incipit"/>
        </w:rPr>
        <w:t>succurre</w:t>
      </w:r>
      <w:r>
        <w:rPr>
          <w:lang w:val="it-IT"/>
        </w:rPr>
        <w:t xml:space="preserve">. Versus et oratio de sancta Maria. In reditu RPP </w:t>
      </w:r>
      <w:r w:rsidRPr="00632C58">
        <w:rPr>
          <w:rStyle w:val="Incipit"/>
        </w:rPr>
        <w:t>Ductus</w:t>
      </w:r>
      <w:r>
        <w:rPr>
          <w:lang w:val="it-IT"/>
        </w:rPr>
        <w:t xml:space="preserve"> </w:t>
      </w:r>
      <w:r w:rsidRPr="00632C58">
        <w:rPr>
          <w:rStyle w:val="Incipit"/>
        </w:rPr>
        <w:t>est</w:t>
      </w:r>
      <w:r>
        <w:rPr>
          <w:lang w:val="it-IT"/>
        </w:rPr>
        <w:t>.</w:t>
      </w:r>
    </w:p>
    <w:p w:rsidR="00A730DB" w:rsidRDefault="00A730DB" w:rsidP="00026FCE">
      <w:pPr>
        <w:rPr>
          <w:lang w:val="it-IT"/>
        </w:rPr>
      </w:pPr>
      <w:r>
        <w:rPr>
          <w:lang w:val="it-IT"/>
        </w:rPr>
        <w:t xml:space="preserve">AD MISSAM [IN] </w:t>
      </w:r>
      <w:r w:rsidRPr="00203E75">
        <w:rPr>
          <w:rStyle w:val="Incipit"/>
        </w:rPr>
        <w:t>Invocavit</w:t>
      </w:r>
      <w:r>
        <w:rPr>
          <w:lang w:val="it-IT"/>
        </w:rPr>
        <w:t xml:space="preserve"> per totum. ORCL </w:t>
      </w:r>
      <w:r w:rsidRPr="009C6854">
        <w:rPr>
          <w:rStyle w:val="Incipit"/>
        </w:rPr>
        <w:t>Deus</w:t>
      </w:r>
      <w:r w:rsidRPr="00A002FB">
        <w:t xml:space="preserve"> </w:t>
      </w:r>
      <w:r w:rsidRPr="009C6854">
        <w:rPr>
          <w:rStyle w:val="Incipit"/>
        </w:rPr>
        <w:t>qui</w:t>
      </w:r>
      <w:r w:rsidRPr="00A002FB">
        <w:t xml:space="preserve"> </w:t>
      </w:r>
      <w:r w:rsidRPr="009C6854">
        <w:rPr>
          <w:rStyle w:val="Incipit"/>
        </w:rPr>
        <w:t>ecclesiam</w:t>
      </w:r>
      <w:r w:rsidRPr="00A002FB">
        <w:t xml:space="preserve"> </w:t>
      </w:r>
      <w:r w:rsidRPr="009C6854">
        <w:rPr>
          <w:rStyle w:val="Incipit"/>
        </w:rPr>
        <w:t>tuam</w:t>
      </w:r>
      <w:r w:rsidRPr="00A002FB">
        <w:t xml:space="preserve"> </w:t>
      </w:r>
      <w:r w:rsidRPr="009C6854">
        <w:rPr>
          <w:rStyle w:val="Incipit"/>
        </w:rPr>
        <w:t>annua</w:t>
      </w:r>
      <w:r w:rsidRPr="00A002FB">
        <w:t xml:space="preserve"> </w:t>
      </w:r>
      <w:r w:rsidR="00DF3CA3" w:rsidRPr="009C6854">
        <w:rPr>
          <w:rStyle w:val="Incipit"/>
        </w:rPr>
        <w:t>quadragesimali</w:t>
      </w:r>
      <w:r w:rsidR="00DF3CA3">
        <w:rPr>
          <w:lang w:val="it-IT"/>
        </w:rPr>
        <w:t xml:space="preserve">. EP </w:t>
      </w:r>
      <w:r w:rsidR="00DF3CA3" w:rsidRPr="00203E75">
        <w:rPr>
          <w:rStyle w:val="Incipit"/>
        </w:rPr>
        <w:t>Hortamur</w:t>
      </w:r>
      <w:r w:rsidR="00DF3CA3">
        <w:rPr>
          <w:lang w:val="it-IT"/>
        </w:rPr>
        <w:t xml:space="preserve"> </w:t>
      </w:r>
      <w:r w:rsidR="00DF3CA3" w:rsidRPr="00203E75">
        <w:rPr>
          <w:rStyle w:val="Incipit"/>
        </w:rPr>
        <w:t>vos</w:t>
      </w:r>
      <w:r w:rsidR="00DF3CA3">
        <w:rPr>
          <w:lang w:val="it-IT"/>
        </w:rPr>
        <w:t xml:space="preserve">. TR </w:t>
      </w:r>
      <w:r w:rsidR="00DF3CA3" w:rsidRPr="00203E75">
        <w:rPr>
          <w:rStyle w:val="Incipit"/>
        </w:rPr>
        <w:t>Qui</w:t>
      </w:r>
      <w:r w:rsidR="00DF3CA3">
        <w:rPr>
          <w:lang w:val="it-IT"/>
        </w:rPr>
        <w:t xml:space="preserve"> </w:t>
      </w:r>
      <w:r w:rsidR="00DF3CA3" w:rsidRPr="00203E75">
        <w:rPr>
          <w:rStyle w:val="Incipit"/>
        </w:rPr>
        <w:t>habi</w:t>
      </w:r>
      <w:r w:rsidR="00A46EE1">
        <w:rPr>
          <w:rStyle w:val="Incipit"/>
        </w:rPr>
        <w:t>ta</w:t>
      </w:r>
      <w:r w:rsidR="00DF3CA3" w:rsidRPr="00203E75">
        <w:rPr>
          <w:rStyle w:val="Incipit"/>
        </w:rPr>
        <w:t>t</w:t>
      </w:r>
      <w:r w:rsidR="00203E75">
        <w:rPr>
          <w:lang w:val="it-IT"/>
        </w:rPr>
        <w:t>. P</w:t>
      </w:r>
      <w:r w:rsidR="00DF3CA3">
        <w:rPr>
          <w:lang w:val="it-IT"/>
        </w:rPr>
        <w:t xml:space="preserve">rimum versum </w:t>
      </w:r>
      <w:r w:rsidR="00DF3CA3" w:rsidRPr="00A46EE1">
        <w:rPr>
          <w:rStyle w:val="Funktion"/>
        </w:rPr>
        <w:t>cantor</w:t>
      </w:r>
      <w:r w:rsidR="00DF3CA3">
        <w:rPr>
          <w:lang w:val="it-IT"/>
        </w:rPr>
        <w:t xml:space="preserve"> et alius de </w:t>
      </w:r>
      <w:r w:rsidR="00DF3CA3" w:rsidRPr="00A46EE1">
        <w:t>choro</w:t>
      </w:r>
      <w:r w:rsidR="00DF3CA3">
        <w:rPr>
          <w:lang w:val="it-IT"/>
        </w:rPr>
        <w:t xml:space="preserve"> secunde cantent. Secundum versum </w:t>
      </w:r>
      <w:r w:rsidR="00DF3CA3" w:rsidRPr="00AC033A">
        <w:t xml:space="preserve">chorus </w:t>
      </w:r>
      <w:r w:rsidR="00DF3CA3" w:rsidRPr="00A46EE1">
        <w:rPr>
          <w:rStyle w:val="Funktion"/>
        </w:rPr>
        <w:t>decani</w:t>
      </w:r>
      <w:r w:rsidR="00DF3CA3">
        <w:rPr>
          <w:lang w:val="it-IT"/>
        </w:rPr>
        <w:t xml:space="preserve">. Tertium duo de choro </w:t>
      </w:r>
      <w:r w:rsidR="00DF3CA3" w:rsidRPr="00A46EE1">
        <w:rPr>
          <w:rStyle w:val="Ort"/>
        </w:rPr>
        <w:t>retro aram</w:t>
      </w:r>
      <w:r w:rsidR="00DF3CA3">
        <w:rPr>
          <w:lang w:val="it-IT"/>
        </w:rPr>
        <w:t xml:space="preserve">. Quartum </w:t>
      </w:r>
      <w:r w:rsidR="00DF3CA3" w:rsidRPr="00AC033A">
        <w:t>alter chorus</w:t>
      </w:r>
      <w:r w:rsidR="00DF3CA3">
        <w:rPr>
          <w:lang w:val="it-IT"/>
        </w:rPr>
        <w:t xml:space="preserve"> et sic per ordinem usque in finem decantetur. EV </w:t>
      </w:r>
      <w:r w:rsidR="00DF3CA3" w:rsidRPr="00203E75">
        <w:rPr>
          <w:rStyle w:val="Incipit"/>
        </w:rPr>
        <w:t>Ductus</w:t>
      </w:r>
      <w:r w:rsidR="00DF3CA3">
        <w:rPr>
          <w:lang w:val="it-IT"/>
        </w:rPr>
        <w:t xml:space="preserve"> </w:t>
      </w:r>
      <w:r w:rsidR="00DF3CA3" w:rsidRPr="00203E75">
        <w:rPr>
          <w:rStyle w:val="Incipit"/>
        </w:rPr>
        <w:t>est</w:t>
      </w:r>
      <w:r w:rsidR="00DF3CA3">
        <w:rPr>
          <w:lang w:val="it-IT"/>
        </w:rPr>
        <w:t xml:space="preserve"> </w:t>
      </w:r>
      <w:r w:rsidR="00DF3CA3" w:rsidRPr="00203E75">
        <w:rPr>
          <w:rStyle w:val="Incipit"/>
        </w:rPr>
        <w:t>Iesus</w:t>
      </w:r>
      <w:r w:rsidR="00DF3CA3">
        <w:rPr>
          <w:lang w:val="it-IT"/>
        </w:rPr>
        <w:t>.</w:t>
      </w:r>
    </w:p>
    <w:p w:rsidR="00DF3CA3" w:rsidRDefault="00DF3CA3" w:rsidP="00026FCE">
      <w:pPr>
        <w:rPr>
          <w:lang w:val="it-IT"/>
        </w:rPr>
      </w:pPr>
      <w:r>
        <w:rPr>
          <w:lang w:val="it-IT"/>
        </w:rPr>
        <w:t xml:space="preserve">AD SEXTAM AN </w:t>
      </w:r>
      <w:r w:rsidRPr="00203E75">
        <w:rPr>
          <w:rStyle w:val="Incipit"/>
        </w:rPr>
        <w:t>Dominum</w:t>
      </w:r>
      <w:r>
        <w:rPr>
          <w:lang w:val="it-IT"/>
        </w:rPr>
        <w:t xml:space="preserve"> </w:t>
      </w:r>
      <w:r w:rsidRPr="00203E75">
        <w:rPr>
          <w:rStyle w:val="Incipit"/>
        </w:rPr>
        <w:t>deum</w:t>
      </w:r>
      <w:r>
        <w:rPr>
          <w:lang w:val="it-IT"/>
        </w:rPr>
        <w:t xml:space="preserve"> </w:t>
      </w:r>
      <w:r w:rsidRPr="00203E75">
        <w:rPr>
          <w:rStyle w:val="Incipit"/>
        </w:rPr>
        <w:t>tuum</w:t>
      </w:r>
      <w:r>
        <w:rPr>
          <w:lang w:val="it-IT"/>
        </w:rPr>
        <w:t xml:space="preserve"> </w:t>
      </w:r>
      <w:r w:rsidRPr="00203E75">
        <w:rPr>
          <w:rStyle w:val="Incipit"/>
        </w:rPr>
        <w:t>adorabis</w:t>
      </w:r>
      <w:r>
        <w:rPr>
          <w:lang w:val="it-IT"/>
        </w:rPr>
        <w:t xml:space="preserve">. RB </w:t>
      </w:r>
      <w:r w:rsidRPr="00203E75">
        <w:rPr>
          <w:rStyle w:val="Incipit"/>
        </w:rPr>
        <w:t>Ab</w:t>
      </w:r>
      <w:r>
        <w:rPr>
          <w:lang w:val="it-IT"/>
        </w:rPr>
        <w:t xml:space="preserve"> </w:t>
      </w:r>
      <w:r w:rsidRPr="00203E75">
        <w:rPr>
          <w:rStyle w:val="Incipit"/>
        </w:rPr>
        <w:t>omni</w:t>
      </w:r>
      <w:r>
        <w:rPr>
          <w:lang w:val="it-IT"/>
        </w:rPr>
        <w:t xml:space="preserve"> </w:t>
      </w:r>
      <w:r w:rsidRPr="00203E75">
        <w:rPr>
          <w:rStyle w:val="Incipit"/>
        </w:rPr>
        <w:t>via</w:t>
      </w:r>
      <w:r>
        <w:rPr>
          <w:lang w:val="it-IT"/>
        </w:rPr>
        <w:t xml:space="preserve"> </w:t>
      </w:r>
      <w:r w:rsidRPr="00203E75">
        <w:rPr>
          <w:rStyle w:val="Incipit"/>
        </w:rPr>
        <w:t>mala</w:t>
      </w:r>
      <w:r>
        <w:rPr>
          <w:lang w:val="it-IT"/>
        </w:rPr>
        <w:t xml:space="preserve">. RV </w:t>
      </w:r>
      <w:r w:rsidRPr="00203E75">
        <w:rPr>
          <w:rStyle w:val="Incipit"/>
        </w:rPr>
        <w:t>A</w:t>
      </w:r>
      <w:r>
        <w:rPr>
          <w:lang w:val="it-IT"/>
        </w:rPr>
        <w:t xml:space="preserve"> </w:t>
      </w:r>
      <w:r w:rsidRPr="00203E75">
        <w:rPr>
          <w:rStyle w:val="Incipit"/>
        </w:rPr>
        <w:t>iudiciis</w:t>
      </w:r>
      <w:r>
        <w:rPr>
          <w:lang w:val="it-IT"/>
        </w:rPr>
        <w:t xml:space="preserve"> </w:t>
      </w:r>
      <w:r w:rsidRPr="00203E75">
        <w:rPr>
          <w:rStyle w:val="Incipit"/>
        </w:rPr>
        <w:t>tuis</w:t>
      </w:r>
      <w:r>
        <w:rPr>
          <w:lang w:val="it-IT"/>
        </w:rPr>
        <w:t xml:space="preserve">.VS </w:t>
      </w:r>
      <w:r w:rsidRPr="00203E75">
        <w:rPr>
          <w:rStyle w:val="Incipit"/>
        </w:rPr>
        <w:t>Ipse</w:t>
      </w:r>
      <w:r>
        <w:rPr>
          <w:lang w:val="it-IT"/>
        </w:rPr>
        <w:t xml:space="preserve"> </w:t>
      </w:r>
      <w:r w:rsidRPr="00203E75">
        <w:rPr>
          <w:rStyle w:val="Incipit"/>
        </w:rPr>
        <w:t>liberabit</w:t>
      </w:r>
      <w:r>
        <w:rPr>
          <w:lang w:val="it-IT"/>
        </w:rPr>
        <w:t xml:space="preserve"> </w:t>
      </w:r>
      <w:r w:rsidRPr="00203E75">
        <w:rPr>
          <w:rStyle w:val="Incipit"/>
        </w:rPr>
        <w:t>me</w:t>
      </w:r>
      <w:r>
        <w:rPr>
          <w:lang w:val="it-IT"/>
        </w:rPr>
        <w:t>. Capitulum et oratio de dominica.</w:t>
      </w:r>
    </w:p>
    <w:p w:rsidR="00DF3CA3" w:rsidRDefault="00DF3CA3" w:rsidP="00026FCE">
      <w:pPr>
        <w:rPr>
          <w:lang w:val="it-IT"/>
        </w:rPr>
      </w:pPr>
      <w:r>
        <w:rPr>
          <w:lang w:val="it-IT"/>
        </w:rPr>
        <w:t xml:space="preserve">AD NONAM AN </w:t>
      </w:r>
      <w:r w:rsidRPr="00203E75">
        <w:rPr>
          <w:rStyle w:val="Incipit"/>
        </w:rPr>
        <w:t>Reliquit</w:t>
      </w:r>
      <w:r>
        <w:rPr>
          <w:lang w:val="it-IT"/>
        </w:rPr>
        <w:t xml:space="preserve"> </w:t>
      </w:r>
      <w:r w:rsidRPr="00203E75">
        <w:rPr>
          <w:rStyle w:val="Incipit"/>
        </w:rPr>
        <w:t>eum</w:t>
      </w:r>
      <w:r>
        <w:rPr>
          <w:lang w:val="it-IT"/>
        </w:rPr>
        <w:t xml:space="preserve"> </w:t>
      </w:r>
      <w:r w:rsidRPr="00203E75">
        <w:rPr>
          <w:rStyle w:val="Incipit"/>
        </w:rPr>
        <w:t>tentator</w:t>
      </w:r>
      <w:r>
        <w:rPr>
          <w:lang w:val="it-IT"/>
        </w:rPr>
        <w:t xml:space="preserve">. RB </w:t>
      </w:r>
      <w:r w:rsidRPr="00203E75">
        <w:rPr>
          <w:rStyle w:val="Incipit"/>
        </w:rPr>
        <w:t>Septies</w:t>
      </w:r>
      <w:r>
        <w:rPr>
          <w:lang w:val="it-IT"/>
        </w:rPr>
        <w:t xml:space="preserve"> </w:t>
      </w:r>
      <w:r w:rsidRPr="00203E75">
        <w:rPr>
          <w:rStyle w:val="Incipit"/>
        </w:rPr>
        <w:t>in</w:t>
      </w:r>
      <w:r>
        <w:rPr>
          <w:lang w:val="it-IT"/>
        </w:rPr>
        <w:t xml:space="preserve"> </w:t>
      </w:r>
      <w:r w:rsidRPr="00203E75">
        <w:rPr>
          <w:rStyle w:val="Incipit"/>
        </w:rPr>
        <w:t>die</w:t>
      </w:r>
      <w:r>
        <w:rPr>
          <w:lang w:val="it-IT"/>
        </w:rPr>
        <w:t xml:space="preserve">. VS </w:t>
      </w:r>
      <w:r w:rsidRPr="00203E75">
        <w:rPr>
          <w:rStyle w:val="Incipit"/>
        </w:rPr>
        <w:t>Scapulis</w:t>
      </w:r>
      <w:r>
        <w:rPr>
          <w:lang w:val="it-IT"/>
        </w:rPr>
        <w:t xml:space="preserve"> </w:t>
      </w:r>
      <w:r w:rsidRPr="00203E75">
        <w:rPr>
          <w:rStyle w:val="Incipit"/>
        </w:rPr>
        <w:t>suis</w:t>
      </w:r>
      <w:r>
        <w:rPr>
          <w:lang w:val="it-IT"/>
        </w:rPr>
        <w:t>. Capitulum et oratio de dominica.</w:t>
      </w:r>
    </w:p>
    <w:p w:rsidR="00DF3CA3" w:rsidRDefault="00DF3CA3" w:rsidP="00026FCE">
      <w:pPr>
        <w:rPr>
          <w:lang w:val="it-IT"/>
        </w:rPr>
      </w:pPr>
      <w:r>
        <w:rPr>
          <w:lang w:val="it-IT"/>
        </w:rPr>
        <w:t xml:space="preserve">IN SECUNDA VESPERA AN </w:t>
      </w:r>
      <w:r w:rsidRPr="00203E75">
        <w:rPr>
          <w:rStyle w:val="Incipit"/>
        </w:rPr>
        <w:t>Sede</w:t>
      </w:r>
      <w:r>
        <w:rPr>
          <w:lang w:val="it-IT"/>
        </w:rPr>
        <w:t xml:space="preserve"> </w:t>
      </w:r>
      <w:r w:rsidRPr="00203E75">
        <w:rPr>
          <w:rStyle w:val="Incipit"/>
        </w:rPr>
        <w:t>a</w:t>
      </w:r>
      <w:r>
        <w:rPr>
          <w:lang w:val="it-IT"/>
        </w:rPr>
        <w:t xml:space="preserve"> </w:t>
      </w:r>
      <w:r w:rsidRPr="00203E75">
        <w:rPr>
          <w:rStyle w:val="Incipit"/>
        </w:rPr>
        <w:t>dextris</w:t>
      </w:r>
      <w:r>
        <w:rPr>
          <w:lang w:val="it-IT"/>
        </w:rPr>
        <w:t xml:space="preserve"> </w:t>
      </w:r>
      <w:r w:rsidRPr="00203E75">
        <w:rPr>
          <w:rStyle w:val="Incipit"/>
        </w:rPr>
        <w:t>meis</w:t>
      </w:r>
      <w:r>
        <w:rPr>
          <w:lang w:val="it-IT"/>
        </w:rPr>
        <w:t xml:space="preserve">. Capitulum de dominica. RP </w:t>
      </w:r>
      <w:r w:rsidRPr="00203E75">
        <w:rPr>
          <w:rStyle w:val="Incipit"/>
        </w:rPr>
        <w:t>Spes</w:t>
      </w:r>
      <w:r>
        <w:rPr>
          <w:lang w:val="it-IT"/>
        </w:rPr>
        <w:t xml:space="preserve"> </w:t>
      </w:r>
      <w:r w:rsidRPr="00203E75">
        <w:rPr>
          <w:rStyle w:val="Incipit"/>
        </w:rPr>
        <w:t>mea</w:t>
      </w:r>
      <w:r>
        <w:rPr>
          <w:lang w:val="it-IT"/>
        </w:rPr>
        <w:t xml:space="preserve">. AM </w:t>
      </w:r>
      <w:r w:rsidRPr="00203E75">
        <w:rPr>
          <w:rStyle w:val="Incipit"/>
        </w:rPr>
        <w:t>Non</w:t>
      </w:r>
      <w:r>
        <w:rPr>
          <w:lang w:val="it-IT"/>
        </w:rPr>
        <w:t xml:space="preserve"> </w:t>
      </w:r>
      <w:r w:rsidRPr="00203E75">
        <w:rPr>
          <w:rStyle w:val="Incipit"/>
        </w:rPr>
        <w:t>in</w:t>
      </w:r>
      <w:r>
        <w:rPr>
          <w:lang w:val="it-IT"/>
        </w:rPr>
        <w:t xml:space="preserve"> </w:t>
      </w:r>
      <w:r w:rsidRPr="00203E75">
        <w:rPr>
          <w:rStyle w:val="Incipit"/>
        </w:rPr>
        <w:t>solo</w:t>
      </w:r>
      <w:r>
        <w:rPr>
          <w:lang w:val="it-IT"/>
        </w:rPr>
        <w:t xml:space="preserve"> </w:t>
      </w:r>
      <w:r w:rsidRPr="00203E75">
        <w:rPr>
          <w:rStyle w:val="Incipit"/>
        </w:rPr>
        <w:t>pane</w:t>
      </w:r>
      <w:r>
        <w:rPr>
          <w:lang w:val="it-IT"/>
        </w:rPr>
        <w:t>. Oratio de dominica.</w:t>
      </w:r>
    </w:p>
    <w:p w:rsidR="00DF3CA3" w:rsidRDefault="00DF3CA3" w:rsidP="00026FCE">
      <w:pPr>
        <w:rPr>
          <w:lang w:val="it-IT"/>
        </w:rPr>
      </w:pPr>
      <w:r>
        <w:rPr>
          <w:lang w:val="it-IT"/>
        </w:rPr>
        <w:t xml:space="preserve">AD COMPLETORIUM CP </w:t>
      </w:r>
      <w:r w:rsidRPr="00203E75">
        <w:rPr>
          <w:rStyle w:val="Incipit"/>
        </w:rPr>
        <w:t>Convertimini</w:t>
      </w:r>
      <w:r>
        <w:rPr>
          <w:lang w:val="it-IT"/>
        </w:rPr>
        <w:t xml:space="preserve"> </w:t>
      </w:r>
      <w:r w:rsidRPr="00203E75">
        <w:rPr>
          <w:rStyle w:val="Incipit"/>
        </w:rPr>
        <w:t>ad</w:t>
      </w:r>
      <w:r>
        <w:rPr>
          <w:lang w:val="it-IT"/>
        </w:rPr>
        <w:t xml:space="preserve"> </w:t>
      </w:r>
      <w:r w:rsidRPr="00203E75">
        <w:rPr>
          <w:rStyle w:val="Incipit"/>
        </w:rPr>
        <w:t>me</w:t>
      </w:r>
      <w:r>
        <w:rPr>
          <w:lang w:val="it-IT"/>
        </w:rPr>
        <w:t xml:space="preserve">. RB </w:t>
      </w:r>
      <w:r w:rsidRPr="00203E75">
        <w:rPr>
          <w:rStyle w:val="Incipit"/>
        </w:rPr>
        <w:t>In</w:t>
      </w:r>
      <w:r>
        <w:rPr>
          <w:lang w:val="it-IT"/>
        </w:rPr>
        <w:t xml:space="preserve"> </w:t>
      </w:r>
      <w:r w:rsidRPr="00203E75">
        <w:rPr>
          <w:rStyle w:val="Incipit"/>
        </w:rPr>
        <w:t>manus</w:t>
      </w:r>
      <w:r>
        <w:rPr>
          <w:lang w:val="it-IT"/>
        </w:rPr>
        <w:t xml:space="preserve">. VS </w:t>
      </w:r>
      <w:r w:rsidRPr="00203E75">
        <w:rPr>
          <w:rStyle w:val="Incipit"/>
        </w:rPr>
        <w:t>Custodi</w:t>
      </w:r>
      <w:r>
        <w:rPr>
          <w:lang w:val="it-IT"/>
        </w:rPr>
        <w:t xml:space="preserve"> </w:t>
      </w:r>
      <w:r w:rsidRPr="00203E75">
        <w:rPr>
          <w:rStyle w:val="Incipit"/>
        </w:rPr>
        <w:t>nos</w:t>
      </w:r>
      <w:r>
        <w:rPr>
          <w:lang w:val="it-IT"/>
        </w:rPr>
        <w:t xml:space="preserve"> </w:t>
      </w:r>
      <w:r w:rsidRPr="00203E75">
        <w:rPr>
          <w:rStyle w:val="Incipit"/>
        </w:rPr>
        <w:t>domine</w:t>
      </w:r>
      <w:r>
        <w:rPr>
          <w:lang w:val="it-IT"/>
        </w:rPr>
        <w:t xml:space="preserve">. AD </w:t>
      </w:r>
      <w:r w:rsidRPr="00203E75">
        <w:rPr>
          <w:rStyle w:val="Incipit"/>
        </w:rPr>
        <w:t>Cum</w:t>
      </w:r>
      <w:r>
        <w:rPr>
          <w:lang w:val="it-IT"/>
        </w:rPr>
        <w:t xml:space="preserve"> </w:t>
      </w:r>
      <w:r w:rsidRPr="00203E75">
        <w:rPr>
          <w:rStyle w:val="Incipit"/>
        </w:rPr>
        <w:t>videris</w:t>
      </w:r>
      <w:r>
        <w:rPr>
          <w:lang w:val="it-IT"/>
        </w:rPr>
        <w:t xml:space="preserve"> </w:t>
      </w:r>
      <w:r w:rsidRPr="00203E75">
        <w:rPr>
          <w:rStyle w:val="Incipit"/>
        </w:rPr>
        <w:t>nudum</w:t>
      </w:r>
      <w:r>
        <w:rPr>
          <w:lang w:val="it-IT"/>
        </w:rPr>
        <w:t>. Cetera ut supra.</w:t>
      </w:r>
    </w:p>
    <w:p w:rsidR="00203E75" w:rsidRDefault="00203E75" w:rsidP="00203E75">
      <w:pPr>
        <w:pStyle w:val="berschrift1"/>
        <w:rPr>
          <w:lang w:val="it-IT"/>
        </w:rPr>
      </w:pPr>
      <w:r>
        <w:rPr>
          <w:lang w:val="it-IT"/>
        </w:rPr>
        <w:t>FERIA II.</w:t>
      </w:r>
    </w:p>
    <w:p w:rsidR="00D53A40" w:rsidRDefault="00203E75" w:rsidP="00203E75">
      <w:pPr>
        <w:rPr>
          <w:lang w:val="it-IT"/>
        </w:rPr>
      </w:pPr>
      <w:r>
        <w:rPr>
          <w:lang w:val="it-IT"/>
        </w:rPr>
        <w:t xml:space="preserve">[AD MATUTINAS] INV </w:t>
      </w:r>
      <w:r w:rsidRPr="00513BD2">
        <w:rPr>
          <w:rStyle w:val="Incipit"/>
        </w:rPr>
        <w:t>Non</w:t>
      </w:r>
      <w:r>
        <w:rPr>
          <w:lang w:val="it-IT"/>
        </w:rPr>
        <w:t xml:space="preserve"> </w:t>
      </w:r>
      <w:r w:rsidRPr="00513BD2">
        <w:rPr>
          <w:rStyle w:val="Incipit"/>
        </w:rPr>
        <w:t>sit</w:t>
      </w:r>
      <w:r>
        <w:rPr>
          <w:lang w:val="it-IT"/>
        </w:rPr>
        <w:t xml:space="preserve"> </w:t>
      </w:r>
      <w:r w:rsidRPr="00513BD2">
        <w:rPr>
          <w:rStyle w:val="Incipit"/>
        </w:rPr>
        <w:t>vobis</w:t>
      </w:r>
      <w:r>
        <w:rPr>
          <w:lang w:val="it-IT"/>
        </w:rPr>
        <w:t xml:space="preserve"> </w:t>
      </w:r>
      <w:r w:rsidRPr="00513BD2">
        <w:rPr>
          <w:rStyle w:val="Incipit"/>
        </w:rPr>
        <w:t>vanum</w:t>
      </w:r>
      <w:r>
        <w:rPr>
          <w:lang w:val="it-IT"/>
        </w:rPr>
        <w:t xml:space="preserve"> </w:t>
      </w:r>
      <w:r w:rsidRPr="00513BD2">
        <w:rPr>
          <w:rStyle w:val="Incipit"/>
        </w:rPr>
        <w:t>surgere</w:t>
      </w:r>
      <w:r>
        <w:rPr>
          <w:lang w:val="it-IT"/>
        </w:rPr>
        <w:t xml:space="preserve"> </w:t>
      </w:r>
      <w:r w:rsidRPr="00513BD2">
        <w:rPr>
          <w:rStyle w:val="Incipit"/>
        </w:rPr>
        <w:t>ante</w:t>
      </w:r>
      <w:r>
        <w:rPr>
          <w:lang w:val="it-IT"/>
        </w:rPr>
        <w:t xml:space="preserve"> </w:t>
      </w:r>
      <w:r w:rsidRPr="00513BD2">
        <w:rPr>
          <w:rStyle w:val="Incipit"/>
        </w:rPr>
        <w:t>lucem</w:t>
      </w:r>
      <w:r>
        <w:rPr>
          <w:lang w:val="it-IT"/>
        </w:rPr>
        <w:t xml:space="preserve"> per [totam ebdomadam canitur].</w:t>
      </w:r>
      <w:r w:rsidR="00D53A40">
        <w:rPr>
          <w:lang w:val="it-IT"/>
        </w:rPr>
        <w:t xml:space="preserve"> Nocturnus de die cum antiphonis consuetis. Prima nocte VS </w:t>
      </w:r>
      <w:r w:rsidR="00D53A40" w:rsidRPr="00513BD2">
        <w:rPr>
          <w:rStyle w:val="Incipit"/>
        </w:rPr>
        <w:t>Dicet</w:t>
      </w:r>
      <w:r w:rsidR="00D53A40">
        <w:rPr>
          <w:lang w:val="it-IT"/>
        </w:rPr>
        <w:t xml:space="preserve"> </w:t>
      </w:r>
      <w:r w:rsidR="00D53A40" w:rsidRPr="00513BD2">
        <w:rPr>
          <w:rStyle w:val="Incipit"/>
        </w:rPr>
        <w:t>domino</w:t>
      </w:r>
      <w:r w:rsidR="00D53A40">
        <w:rPr>
          <w:lang w:val="it-IT"/>
        </w:rPr>
        <w:t xml:space="preserve">. Secunda </w:t>
      </w:r>
      <w:r w:rsidR="00AD2B68">
        <w:rPr>
          <w:lang w:val="it-IT"/>
        </w:rPr>
        <w:t>(40v)</w:t>
      </w:r>
      <w:r w:rsidR="00D53A40">
        <w:rPr>
          <w:lang w:val="it-IT"/>
        </w:rPr>
        <w:t xml:space="preserve"> nocte VS </w:t>
      </w:r>
      <w:r w:rsidR="00D53A40" w:rsidRPr="00513BD2">
        <w:rPr>
          <w:rStyle w:val="Incipit"/>
        </w:rPr>
        <w:t>Ipse</w:t>
      </w:r>
      <w:r w:rsidR="00D53A40">
        <w:rPr>
          <w:lang w:val="it-IT"/>
        </w:rPr>
        <w:t xml:space="preserve"> </w:t>
      </w:r>
      <w:r w:rsidR="00D53A40" w:rsidRPr="00513BD2">
        <w:rPr>
          <w:rStyle w:val="Incipit"/>
        </w:rPr>
        <w:t>liberabit</w:t>
      </w:r>
      <w:r w:rsidR="00D53A40">
        <w:rPr>
          <w:lang w:val="it-IT"/>
        </w:rPr>
        <w:t xml:space="preserve"> </w:t>
      </w:r>
      <w:r w:rsidR="00D53A40" w:rsidRPr="00513BD2">
        <w:rPr>
          <w:rStyle w:val="Incipit"/>
        </w:rPr>
        <w:t>me</w:t>
      </w:r>
      <w:r w:rsidR="00D53A40">
        <w:rPr>
          <w:lang w:val="it-IT"/>
        </w:rPr>
        <w:t xml:space="preserve">. Tercia nocte VS </w:t>
      </w:r>
      <w:r w:rsidR="00D53A40" w:rsidRPr="00513BD2">
        <w:rPr>
          <w:rStyle w:val="Incipit"/>
        </w:rPr>
        <w:t>Scapulis</w:t>
      </w:r>
      <w:r w:rsidR="00D53A40">
        <w:rPr>
          <w:lang w:val="it-IT"/>
        </w:rPr>
        <w:t xml:space="preserve"> </w:t>
      </w:r>
      <w:r w:rsidR="00D53A40" w:rsidRPr="00513BD2">
        <w:rPr>
          <w:rStyle w:val="Incipit"/>
        </w:rPr>
        <w:t>suis</w:t>
      </w:r>
      <w:r w:rsidR="00D53A40">
        <w:rPr>
          <w:lang w:val="it-IT"/>
        </w:rPr>
        <w:t>. Sic mutentur per omnes</w:t>
      </w:r>
      <w:r w:rsidR="00AC033A">
        <w:rPr>
          <w:lang w:val="it-IT"/>
        </w:rPr>
        <w:t xml:space="preserve"> ferias. </w:t>
      </w:r>
      <w:r w:rsidR="00AC033A" w:rsidRPr="002170C2">
        <w:rPr>
          <w:rStyle w:val="Funktion"/>
        </w:rPr>
        <w:t>Genesis</w:t>
      </w:r>
      <w:r w:rsidR="00AC033A">
        <w:rPr>
          <w:lang w:val="it-IT"/>
        </w:rPr>
        <w:t xml:space="preserve"> in privatis nocti</w:t>
      </w:r>
      <w:r w:rsidR="00D53A40">
        <w:rPr>
          <w:lang w:val="it-IT"/>
        </w:rPr>
        <w:t>bus legitur usque ad mediam quadragesimam, nisi evangelium impediat.</w:t>
      </w:r>
    </w:p>
    <w:p w:rsidR="00D53A40" w:rsidRDefault="00D53A40" w:rsidP="00203E75">
      <w:pPr>
        <w:rPr>
          <w:lang w:val="it-IT"/>
        </w:rPr>
      </w:pPr>
      <w:r>
        <w:rPr>
          <w:lang w:val="it-IT"/>
        </w:rPr>
        <w:t>AD LAUDES antiphona</w:t>
      </w:r>
      <w:r w:rsidR="002170C2">
        <w:rPr>
          <w:lang w:val="it-IT"/>
        </w:rPr>
        <w:t>e et psalmi consueti in qualibet</w:t>
      </w:r>
      <w:r>
        <w:rPr>
          <w:lang w:val="it-IT"/>
        </w:rPr>
        <w:t xml:space="preserve"> feria usque ad palmas. VS </w:t>
      </w:r>
      <w:r w:rsidRPr="00513BD2">
        <w:rPr>
          <w:rStyle w:val="Incipit"/>
        </w:rPr>
        <w:t>Domine</w:t>
      </w:r>
      <w:r>
        <w:rPr>
          <w:lang w:val="it-IT"/>
        </w:rPr>
        <w:t xml:space="preserve"> </w:t>
      </w:r>
      <w:r w:rsidRPr="00513BD2">
        <w:rPr>
          <w:rStyle w:val="Incipit"/>
        </w:rPr>
        <w:t>refugium</w:t>
      </w:r>
      <w:r>
        <w:rPr>
          <w:lang w:val="it-IT"/>
        </w:rPr>
        <w:t xml:space="preserve">. AB </w:t>
      </w:r>
      <w:r w:rsidRPr="00513BD2">
        <w:rPr>
          <w:rStyle w:val="Incipit"/>
        </w:rPr>
        <w:t>Quod</w:t>
      </w:r>
      <w:r w:rsidRPr="00A002FB">
        <w:t xml:space="preserve"> </w:t>
      </w:r>
      <w:r w:rsidRPr="00513BD2">
        <w:rPr>
          <w:rStyle w:val="Incipit"/>
        </w:rPr>
        <w:t>uni</w:t>
      </w:r>
      <w:r>
        <w:rPr>
          <w:lang w:val="it-IT"/>
        </w:rPr>
        <w:t xml:space="preserve"> </w:t>
      </w:r>
      <w:r w:rsidRPr="00513BD2">
        <w:rPr>
          <w:rStyle w:val="Incipit"/>
        </w:rPr>
        <w:t>ex</w:t>
      </w:r>
      <w:r>
        <w:rPr>
          <w:lang w:val="it-IT"/>
        </w:rPr>
        <w:t xml:space="preserve"> </w:t>
      </w:r>
      <w:r w:rsidRPr="00513BD2">
        <w:rPr>
          <w:rStyle w:val="Incipit"/>
        </w:rPr>
        <w:t>minimis</w:t>
      </w:r>
      <w:r>
        <w:rPr>
          <w:lang w:val="it-IT"/>
        </w:rPr>
        <w:t xml:space="preserve">. Capitulum et oratio de die. Subscriptae antiphonae de paenitentia tam in matutinis quam in vesperis in suffragiis cum collectis super populum </w:t>
      </w:r>
      <w:r w:rsidR="00513BD2">
        <w:rPr>
          <w:lang w:val="it-IT"/>
        </w:rPr>
        <w:t xml:space="preserve">usque in passionem domini </w:t>
      </w:r>
      <w:r>
        <w:rPr>
          <w:lang w:val="it-IT"/>
        </w:rPr>
        <w:t xml:space="preserve">dicuntur: AC </w:t>
      </w:r>
      <w:r w:rsidRPr="00513BD2">
        <w:rPr>
          <w:rStyle w:val="Incipit"/>
        </w:rPr>
        <w:t>Vivo</w:t>
      </w:r>
      <w:r>
        <w:rPr>
          <w:lang w:val="it-IT"/>
        </w:rPr>
        <w:t xml:space="preserve"> </w:t>
      </w:r>
      <w:r w:rsidRPr="00513BD2">
        <w:rPr>
          <w:rStyle w:val="Incipit"/>
        </w:rPr>
        <w:t>ego</w:t>
      </w:r>
      <w:r>
        <w:rPr>
          <w:lang w:val="it-IT"/>
        </w:rPr>
        <w:t xml:space="preserve">. AC </w:t>
      </w:r>
      <w:r w:rsidRPr="00513BD2">
        <w:rPr>
          <w:rStyle w:val="Incipit"/>
        </w:rPr>
        <w:t>Cum</w:t>
      </w:r>
      <w:r>
        <w:rPr>
          <w:lang w:val="it-IT"/>
        </w:rPr>
        <w:t xml:space="preserve"> </w:t>
      </w:r>
      <w:r w:rsidRPr="00513BD2">
        <w:rPr>
          <w:rStyle w:val="Incipit"/>
        </w:rPr>
        <w:t>facis</w:t>
      </w:r>
      <w:r>
        <w:rPr>
          <w:lang w:val="it-IT"/>
        </w:rPr>
        <w:t xml:space="preserve"> </w:t>
      </w:r>
      <w:r w:rsidRPr="00513BD2">
        <w:rPr>
          <w:rStyle w:val="Incipit"/>
        </w:rPr>
        <w:t>elemosinam</w:t>
      </w:r>
      <w:r>
        <w:rPr>
          <w:lang w:val="it-IT"/>
        </w:rPr>
        <w:t xml:space="preserve">. AC </w:t>
      </w:r>
      <w:r w:rsidRPr="00182AF4">
        <w:rPr>
          <w:rStyle w:val="Incipit"/>
        </w:rPr>
        <w:t>Nesciat</w:t>
      </w:r>
      <w:r>
        <w:rPr>
          <w:lang w:val="it-IT"/>
        </w:rPr>
        <w:t xml:space="preserve"> </w:t>
      </w:r>
      <w:r w:rsidRPr="00166060">
        <w:rPr>
          <w:rStyle w:val="Incipit"/>
        </w:rPr>
        <w:t>sinistra</w:t>
      </w:r>
      <w:r>
        <w:rPr>
          <w:lang w:val="it-IT"/>
        </w:rPr>
        <w:t xml:space="preserve">. AC </w:t>
      </w:r>
      <w:r w:rsidRPr="00166060">
        <w:rPr>
          <w:rStyle w:val="Incipit"/>
        </w:rPr>
        <w:t>Frange</w:t>
      </w:r>
      <w:r>
        <w:rPr>
          <w:lang w:val="it-IT"/>
        </w:rPr>
        <w:t xml:space="preserve"> </w:t>
      </w:r>
      <w:r w:rsidRPr="00166060">
        <w:rPr>
          <w:rStyle w:val="Incipit"/>
        </w:rPr>
        <w:t>esurienti</w:t>
      </w:r>
      <w:r>
        <w:rPr>
          <w:lang w:val="it-IT"/>
        </w:rPr>
        <w:t xml:space="preserve">. AC </w:t>
      </w:r>
      <w:r w:rsidRPr="00166060">
        <w:rPr>
          <w:rStyle w:val="Incipit"/>
        </w:rPr>
        <w:t>Tunc</w:t>
      </w:r>
      <w:r>
        <w:rPr>
          <w:lang w:val="it-IT"/>
        </w:rPr>
        <w:t xml:space="preserve"> </w:t>
      </w:r>
      <w:r w:rsidRPr="00166060">
        <w:rPr>
          <w:rStyle w:val="Incipit"/>
        </w:rPr>
        <w:t>invocabis</w:t>
      </w:r>
      <w:r>
        <w:rPr>
          <w:lang w:val="it-IT"/>
        </w:rPr>
        <w:t>.</w:t>
      </w:r>
    </w:p>
    <w:p w:rsidR="00D53A40" w:rsidRDefault="00D53A40" w:rsidP="00203E75">
      <w:pPr>
        <w:rPr>
          <w:lang w:val="it-IT"/>
        </w:rPr>
      </w:pPr>
      <w:r>
        <w:rPr>
          <w:lang w:val="it-IT"/>
        </w:rPr>
        <w:t>AD CURSUS antiphonae de</w:t>
      </w:r>
      <w:r w:rsidR="00166060">
        <w:rPr>
          <w:lang w:val="it-IT"/>
        </w:rPr>
        <w:t xml:space="preserve"> evangelio dicantur, sed quando </w:t>
      </w:r>
      <w:r w:rsidR="00166060" w:rsidRPr="005E47A1">
        <w:rPr>
          <w:lang w:val="la-Latn"/>
        </w:rPr>
        <w:t>|</w:t>
      </w:r>
      <w:r w:rsidR="0044443D">
        <w:rPr>
          <w:lang w:val="it-IT"/>
        </w:rPr>
        <w:t>haee::hae</w:t>
      </w:r>
      <w:r w:rsidR="00166060" w:rsidRPr="005E47A1">
        <w:rPr>
          <w:lang w:val="la-Latn"/>
        </w:rPr>
        <w:t>|</w:t>
      </w:r>
      <w:r w:rsidR="00166060">
        <w:rPr>
          <w:lang w:val="it-IT"/>
        </w:rPr>
        <w:t xml:space="preserve"> </w:t>
      </w:r>
      <w:r>
        <w:rPr>
          <w:lang w:val="it-IT"/>
        </w:rPr>
        <w:t xml:space="preserve">non sufficiunt cantetur: </w:t>
      </w:r>
    </w:p>
    <w:p w:rsidR="00D53A40" w:rsidRDefault="00D53A40" w:rsidP="00203E75">
      <w:pPr>
        <w:rPr>
          <w:lang w:val="it-IT"/>
        </w:rPr>
      </w:pPr>
      <w:r>
        <w:rPr>
          <w:lang w:val="it-IT"/>
        </w:rPr>
        <w:lastRenderedPageBreak/>
        <w:t xml:space="preserve">AD PRIMAM AN </w:t>
      </w:r>
      <w:r w:rsidRPr="009A356B">
        <w:rPr>
          <w:rStyle w:val="Incipit"/>
        </w:rPr>
        <w:t>Ecce</w:t>
      </w:r>
      <w:r>
        <w:rPr>
          <w:lang w:val="it-IT"/>
        </w:rPr>
        <w:t xml:space="preserve"> </w:t>
      </w:r>
      <w:r w:rsidRPr="00586025">
        <w:rPr>
          <w:rStyle w:val="Incipit"/>
        </w:rPr>
        <w:t>nunc</w:t>
      </w:r>
      <w:r>
        <w:rPr>
          <w:lang w:val="it-IT"/>
        </w:rPr>
        <w:t xml:space="preserve"> </w:t>
      </w:r>
      <w:r w:rsidRPr="00586025">
        <w:rPr>
          <w:rStyle w:val="Incipit"/>
        </w:rPr>
        <w:t>tempus</w:t>
      </w:r>
      <w:r>
        <w:rPr>
          <w:lang w:val="it-IT"/>
        </w:rPr>
        <w:t xml:space="preserve">. CP </w:t>
      </w:r>
      <w:r w:rsidRPr="00586025">
        <w:rPr>
          <w:rStyle w:val="Incipit"/>
        </w:rPr>
        <w:t>Frange</w:t>
      </w:r>
      <w:r>
        <w:rPr>
          <w:lang w:val="it-IT"/>
        </w:rPr>
        <w:t xml:space="preserve"> </w:t>
      </w:r>
      <w:r w:rsidRPr="00586025">
        <w:rPr>
          <w:rStyle w:val="Incipit"/>
        </w:rPr>
        <w:t>esurienti</w:t>
      </w:r>
      <w:r>
        <w:rPr>
          <w:lang w:val="it-IT"/>
        </w:rPr>
        <w:t xml:space="preserve"> </w:t>
      </w:r>
      <w:r w:rsidRPr="00586025">
        <w:rPr>
          <w:rStyle w:val="Incipit"/>
        </w:rPr>
        <w:t>panem</w:t>
      </w:r>
      <w:r>
        <w:rPr>
          <w:lang w:val="it-IT"/>
        </w:rPr>
        <w:t xml:space="preserve">. RB </w:t>
      </w:r>
      <w:r w:rsidRPr="00586025">
        <w:rPr>
          <w:rStyle w:val="Incipit"/>
        </w:rPr>
        <w:t>Christe</w:t>
      </w:r>
      <w:r>
        <w:rPr>
          <w:lang w:val="it-IT"/>
        </w:rPr>
        <w:t xml:space="preserve"> </w:t>
      </w:r>
      <w:r w:rsidRPr="00586025">
        <w:rPr>
          <w:rStyle w:val="Incipit"/>
        </w:rPr>
        <w:t>fili</w:t>
      </w:r>
      <w:r>
        <w:rPr>
          <w:lang w:val="it-IT"/>
        </w:rPr>
        <w:t xml:space="preserve"> </w:t>
      </w:r>
      <w:r w:rsidRPr="00586025">
        <w:rPr>
          <w:rStyle w:val="Incipit"/>
        </w:rPr>
        <w:t>dei</w:t>
      </w:r>
      <w:r>
        <w:rPr>
          <w:lang w:val="it-IT"/>
        </w:rPr>
        <w:t xml:space="preserve">. VS </w:t>
      </w:r>
      <w:r w:rsidRPr="00586025">
        <w:rPr>
          <w:rStyle w:val="Incipit"/>
        </w:rPr>
        <w:t>Exurge</w:t>
      </w:r>
      <w:r>
        <w:rPr>
          <w:lang w:val="it-IT"/>
        </w:rPr>
        <w:t xml:space="preserve"> </w:t>
      </w:r>
      <w:r w:rsidRPr="00586025">
        <w:rPr>
          <w:rStyle w:val="Incipit"/>
        </w:rPr>
        <w:t>domine</w:t>
      </w:r>
      <w:r>
        <w:rPr>
          <w:lang w:val="it-IT"/>
        </w:rPr>
        <w:t xml:space="preserve"> </w:t>
      </w:r>
      <w:r w:rsidRPr="00586025">
        <w:rPr>
          <w:rStyle w:val="Incipit"/>
        </w:rPr>
        <w:t>adiuva</w:t>
      </w:r>
      <w:r>
        <w:rPr>
          <w:lang w:val="it-IT"/>
        </w:rPr>
        <w:t xml:space="preserve">. PE </w:t>
      </w:r>
      <w:r w:rsidRPr="00586025">
        <w:rPr>
          <w:rStyle w:val="Incipit"/>
        </w:rPr>
        <w:t>Verba</w:t>
      </w:r>
      <w:r>
        <w:rPr>
          <w:lang w:val="it-IT"/>
        </w:rPr>
        <w:t xml:space="preserve"> </w:t>
      </w:r>
      <w:r w:rsidRPr="00586025">
        <w:rPr>
          <w:rStyle w:val="Incipit"/>
        </w:rPr>
        <w:t>mea</w:t>
      </w:r>
      <w:r w:rsidR="000C053A">
        <w:rPr>
          <w:lang w:val="it-IT"/>
        </w:rPr>
        <w:t xml:space="preserve"> et cetera.</w:t>
      </w:r>
    </w:p>
    <w:p w:rsidR="00D53A40" w:rsidRDefault="00D53A40" w:rsidP="00203E75">
      <w:pPr>
        <w:rPr>
          <w:lang w:val="it-IT"/>
        </w:rPr>
      </w:pPr>
      <w:r>
        <w:rPr>
          <w:lang w:val="it-IT"/>
        </w:rPr>
        <w:t xml:space="preserve">AD TERTIAM AN </w:t>
      </w:r>
      <w:r w:rsidRPr="00586025">
        <w:rPr>
          <w:rStyle w:val="Incipit"/>
        </w:rPr>
        <w:t>Advenerunt</w:t>
      </w:r>
      <w:r>
        <w:rPr>
          <w:lang w:val="it-IT"/>
        </w:rPr>
        <w:t xml:space="preserve"> </w:t>
      </w:r>
      <w:r w:rsidRPr="00586025">
        <w:rPr>
          <w:rStyle w:val="Incipit"/>
        </w:rPr>
        <w:t>nobis</w:t>
      </w:r>
      <w:r>
        <w:rPr>
          <w:lang w:val="it-IT"/>
        </w:rPr>
        <w:t xml:space="preserve">. RB </w:t>
      </w:r>
      <w:r w:rsidRPr="00586025">
        <w:rPr>
          <w:rStyle w:val="Incipit"/>
        </w:rPr>
        <w:t>Participem</w:t>
      </w:r>
      <w:r>
        <w:rPr>
          <w:lang w:val="it-IT"/>
        </w:rPr>
        <w:t xml:space="preserve"> </w:t>
      </w:r>
      <w:r w:rsidRPr="00586025">
        <w:rPr>
          <w:rStyle w:val="Incipit"/>
        </w:rPr>
        <w:t>me</w:t>
      </w:r>
      <w:r>
        <w:rPr>
          <w:lang w:val="it-IT"/>
        </w:rPr>
        <w:t xml:space="preserve"> </w:t>
      </w:r>
      <w:r w:rsidRPr="00586025">
        <w:rPr>
          <w:rStyle w:val="Incipit"/>
        </w:rPr>
        <w:t>fac</w:t>
      </w:r>
      <w:r>
        <w:rPr>
          <w:lang w:val="it-IT"/>
        </w:rPr>
        <w:t>. Capitulum et oratio de die.</w:t>
      </w:r>
    </w:p>
    <w:p w:rsidR="00D53A40" w:rsidRDefault="00D53A40" w:rsidP="00203E75">
      <w:pPr>
        <w:rPr>
          <w:lang w:val="it-IT"/>
        </w:rPr>
      </w:pPr>
      <w:r>
        <w:rPr>
          <w:lang w:val="it-IT"/>
        </w:rPr>
        <w:t xml:space="preserve">AD SEXTAM AN </w:t>
      </w:r>
      <w:r w:rsidRPr="00586025">
        <w:rPr>
          <w:rStyle w:val="Incipit"/>
        </w:rPr>
        <w:t>Commendemus</w:t>
      </w:r>
      <w:r>
        <w:rPr>
          <w:lang w:val="it-IT"/>
        </w:rPr>
        <w:t xml:space="preserve"> </w:t>
      </w:r>
      <w:r w:rsidRPr="00586025">
        <w:rPr>
          <w:rStyle w:val="Incipit"/>
        </w:rPr>
        <w:t>nosmetipsos</w:t>
      </w:r>
      <w:r>
        <w:rPr>
          <w:lang w:val="it-IT"/>
        </w:rPr>
        <w:t>. RB</w:t>
      </w:r>
      <w:r w:rsidR="00F54374">
        <w:rPr>
          <w:lang w:val="it-IT"/>
        </w:rPr>
        <w:t xml:space="preserve"> </w:t>
      </w:r>
      <w:r w:rsidR="00F54374" w:rsidRPr="00586025">
        <w:rPr>
          <w:rStyle w:val="Incipit"/>
        </w:rPr>
        <w:t>Ab</w:t>
      </w:r>
      <w:r w:rsidR="00F54374">
        <w:rPr>
          <w:lang w:val="it-IT"/>
        </w:rPr>
        <w:t xml:space="preserve"> </w:t>
      </w:r>
      <w:r w:rsidR="00F54374" w:rsidRPr="00586025">
        <w:rPr>
          <w:rStyle w:val="Incipit"/>
        </w:rPr>
        <w:t>omni</w:t>
      </w:r>
      <w:r w:rsidR="00F54374">
        <w:rPr>
          <w:lang w:val="it-IT"/>
        </w:rPr>
        <w:t xml:space="preserve"> </w:t>
      </w:r>
      <w:r w:rsidR="00F54374" w:rsidRPr="00586025">
        <w:rPr>
          <w:rStyle w:val="Incipit"/>
        </w:rPr>
        <w:t>via</w:t>
      </w:r>
      <w:r w:rsidR="00F54374">
        <w:rPr>
          <w:lang w:val="it-IT"/>
        </w:rPr>
        <w:t xml:space="preserve"> </w:t>
      </w:r>
      <w:r w:rsidR="00F54374" w:rsidRPr="00586025">
        <w:rPr>
          <w:rStyle w:val="Incipit"/>
        </w:rPr>
        <w:t>mala</w:t>
      </w:r>
      <w:r w:rsidR="00F54374">
        <w:rPr>
          <w:lang w:val="it-IT"/>
        </w:rPr>
        <w:t>. Capitulum et oratio de die.</w:t>
      </w:r>
    </w:p>
    <w:p w:rsidR="00F54374" w:rsidRDefault="00F54374" w:rsidP="00203E75">
      <w:pPr>
        <w:rPr>
          <w:lang w:val="it-IT"/>
        </w:rPr>
      </w:pPr>
      <w:r>
        <w:rPr>
          <w:lang w:val="it-IT"/>
        </w:rPr>
        <w:t xml:space="preserve">AD NONAM AN </w:t>
      </w:r>
      <w:r w:rsidRPr="00586025">
        <w:rPr>
          <w:rStyle w:val="Incipit"/>
        </w:rPr>
        <w:t>Per</w:t>
      </w:r>
      <w:r>
        <w:rPr>
          <w:lang w:val="it-IT"/>
        </w:rPr>
        <w:t xml:space="preserve"> </w:t>
      </w:r>
      <w:r w:rsidRPr="00586025">
        <w:rPr>
          <w:rStyle w:val="Incipit"/>
        </w:rPr>
        <w:t>arma</w:t>
      </w:r>
      <w:r>
        <w:rPr>
          <w:lang w:val="it-IT"/>
        </w:rPr>
        <w:t xml:space="preserve"> </w:t>
      </w:r>
      <w:r w:rsidRPr="00586025">
        <w:rPr>
          <w:rStyle w:val="Incipit"/>
        </w:rPr>
        <w:t>iustitiae</w:t>
      </w:r>
      <w:r>
        <w:rPr>
          <w:lang w:val="it-IT"/>
        </w:rPr>
        <w:t xml:space="preserve">. RB </w:t>
      </w:r>
      <w:r w:rsidRPr="00586025">
        <w:rPr>
          <w:rStyle w:val="Incipit"/>
        </w:rPr>
        <w:t>Septies</w:t>
      </w:r>
      <w:r>
        <w:rPr>
          <w:lang w:val="it-IT"/>
        </w:rPr>
        <w:t xml:space="preserve"> </w:t>
      </w:r>
      <w:r w:rsidRPr="00586025">
        <w:rPr>
          <w:rStyle w:val="Incipit"/>
        </w:rPr>
        <w:t>in</w:t>
      </w:r>
      <w:r>
        <w:rPr>
          <w:lang w:val="it-IT"/>
        </w:rPr>
        <w:t xml:space="preserve"> </w:t>
      </w:r>
      <w:r w:rsidRPr="00586025">
        <w:rPr>
          <w:rStyle w:val="Incipit"/>
        </w:rPr>
        <w:t>die</w:t>
      </w:r>
      <w:r>
        <w:rPr>
          <w:lang w:val="it-IT"/>
        </w:rPr>
        <w:t>. Capitulum et oratio de die.</w:t>
      </w:r>
    </w:p>
    <w:p w:rsidR="00F54374" w:rsidRDefault="00F54374" w:rsidP="00203E75">
      <w:pPr>
        <w:rPr>
          <w:lang w:val="it-IT"/>
        </w:rPr>
      </w:pPr>
      <w:r>
        <w:rPr>
          <w:lang w:val="it-IT"/>
        </w:rPr>
        <w:t>AD HORAS ant</w:t>
      </w:r>
      <w:r w:rsidR="000C053A">
        <w:rPr>
          <w:lang w:val="it-IT"/>
        </w:rPr>
        <w:t>iphonae, responsoria et versu</w:t>
      </w:r>
      <w:r>
        <w:rPr>
          <w:lang w:val="it-IT"/>
        </w:rPr>
        <w:t>s sicut praedictum est privatis diebus usque in dominicam dicantur.</w:t>
      </w:r>
    </w:p>
    <w:p w:rsidR="00F54374" w:rsidRDefault="00F54374" w:rsidP="00203E75">
      <w:pPr>
        <w:rPr>
          <w:lang w:val="it-IT"/>
        </w:rPr>
      </w:pPr>
      <w:r>
        <w:rPr>
          <w:lang w:val="it-IT"/>
        </w:rPr>
        <w:t xml:space="preserve">PROCESSIO ad </w:t>
      </w:r>
      <w:r w:rsidRPr="00586025">
        <w:rPr>
          <w:rStyle w:val="Ort"/>
        </w:rPr>
        <w:t>sanctum Ioannem</w:t>
      </w:r>
      <w:r>
        <w:rPr>
          <w:lang w:val="it-IT"/>
        </w:rPr>
        <w:t xml:space="preserve"> RPP </w:t>
      </w:r>
      <w:r w:rsidRPr="00586025">
        <w:rPr>
          <w:rStyle w:val="Incipit"/>
        </w:rPr>
        <w:t>In</w:t>
      </w:r>
      <w:r>
        <w:rPr>
          <w:lang w:val="it-IT"/>
        </w:rPr>
        <w:t xml:space="preserve"> </w:t>
      </w:r>
      <w:r w:rsidRPr="00586025">
        <w:rPr>
          <w:rStyle w:val="Incipit"/>
        </w:rPr>
        <w:t>ieiunio</w:t>
      </w:r>
      <w:r>
        <w:rPr>
          <w:lang w:val="it-IT"/>
        </w:rPr>
        <w:t xml:space="preserve"> </w:t>
      </w:r>
      <w:r w:rsidRPr="00586025">
        <w:rPr>
          <w:rStyle w:val="Incipit"/>
        </w:rPr>
        <w:t>et</w:t>
      </w:r>
      <w:r>
        <w:rPr>
          <w:lang w:val="it-IT"/>
        </w:rPr>
        <w:t xml:space="preserve"> </w:t>
      </w:r>
      <w:r w:rsidRPr="00586025">
        <w:rPr>
          <w:rStyle w:val="Incipit"/>
        </w:rPr>
        <w:t>fletu</w:t>
      </w:r>
      <w:r>
        <w:rPr>
          <w:lang w:val="it-IT"/>
        </w:rPr>
        <w:t xml:space="preserve">. RPP </w:t>
      </w:r>
      <w:r w:rsidRPr="00586025">
        <w:rPr>
          <w:rStyle w:val="Incipit"/>
        </w:rPr>
        <w:t>In</w:t>
      </w:r>
      <w:r>
        <w:rPr>
          <w:lang w:val="it-IT"/>
        </w:rPr>
        <w:t xml:space="preserve"> </w:t>
      </w:r>
      <w:r w:rsidRPr="00586025">
        <w:rPr>
          <w:rStyle w:val="Incipit"/>
        </w:rPr>
        <w:t>omnibus</w:t>
      </w:r>
      <w:r>
        <w:rPr>
          <w:lang w:val="it-IT"/>
        </w:rPr>
        <w:t xml:space="preserve"> </w:t>
      </w:r>
      <w:r w:rsidRPr="00586025">
        <w:rPr>
          <w:rStyle w:val="Incipit"/>
        </w:rPr>
        <w:t>exhibeamus</w:t>
      </w:r>
      <w:r w:rsidR="0043530F">
        <w:rPr>
          <w:lang w:val="it-IT"/>
        </w:rPr>
        <w:t>. [</w:t>
      </w:r>
      <w:r>
        <w:rPr>
          <w:lang w:val="it-IT"/>
        </w:rPr>
        <w:t>P</w:t>
      </w:r>
      <w:r w:rsidR="0043530F">
        <w:rPr>
          <w:lang w:val="it-IT"/>
        </w:rPr>
        <w:t>S</w:t>
      </w:r>
      <w:r>
        <w:rPr>
          <w:lang w:val="it-IT"/>
        </w:rPr>
        <w:t xml:space="preserve">] </w:t>
      </w:r>
      <w:r w:rsidRPr="00586025">
        <w:rPr>
          <w:rStyle w:val="Incipit"/>
        </w:rPr>
        <w:t>Miserere</w:t>
      </w:r>
      <w:r>
        <w:rPr>
          <w:lang w:val="it-IT"/>
        </w:rPr>
        <w:t xml:space="preserve"> </w:t>
      </w:r>
      <w:r w:rsidRPr="00586025">
        <w:rPr>
          <w:rStyle w:val="Incipit"/>
        </w:rPr>
        <w:t>mei</w:t>
      </w:r>
      <w:r>
        <w:rPr>
          <w:lang w:val="it-IT"/>
        </w:rPr>
        <w:t xml:space="preserve"> </w:t>
      </w:r>
      <w:r w:rsidRPr="00586025">
        <w:rPr>
          <w:rStyle w:val="Incipit"/>
        </w:rPr>
        <w:t>deus</w:t>
      </w:r>
      <w:r>
        <w:rPr>
          <w:lang w:val="it-IT"/>
        </w:rPr>
        <w:t xml:space="preserve">. [LT] </w:t>
      </w:r>
      <w:r w:rsidRPr="00EB493F">
        <w:rPr>
          <w:rStyle w:val="Incipit"/>
        </w:rPr>
        <w:t>Kyrie eleyson. Christe eleyson. Kyrie eleyson</w:t>
      </w:r>
      <w:r>
        <w:rPr>
          <w:lang w:val="it-IT"/>
        </w:rPr>
        <w:t xml:space="preserve">. [PN] </w:t>
      </w:r>
      <w:r w:rsidRPr="00586025">
        <w:rPr>
          <w:rStyle w:val="Incipit"/>
        </w:rPr>
        <w:t>Pater</w:t>
      </w:r>
      <w:r>
        <w:rPr>
          <w:lang w:val="it-IT"/>
        </w:rPr>
        <w:t xml:space="preserve"> </w:t>
      </w:r>
      <w:r w:rsidRPr="00586025">
        <w:rPr>
          <w:rStyle w:val="Incipit"/>
        </w:rPr>
        <w:t>noster</w:t>
      </w:r>
      <w:r w:rsidR="00D3732D">
        <w:rPr>
          <w:lang w:val="it-IT"/>
        </w:rPr>
        <w:t>. VS</w:t>
      </w:r>
      <w:r>
        <w:rPr>
          <w:lang w:val="it-IT"/>
        </w:rPr>
        <w:t xml:space="preserve"> </w:t>
      </w:r>
      <w:r w:rsidRPr="00586025">
        <w:rPr>
          <w:rStyle w:val="Incipit"/>
        </w:rPr>
        <w:t>Propitius</w:t>
      </w:r>
      <w:r>
        <w:rPr>
          <w:lang w:val="it-IT"/>
        </w:rPr>
        <w:t xml:space="preserve"> </w:t>
      </w:r>
      <w:r w:rsidRPr="00586025">
        <w:rPr>
          <w:rStyle w:val="Incipit"/>
        </w:rPr>
        <w:t>esto</w:t>
      </w:r>
      <w:r>
        <w:rPr>
          <w:lang w:val="it-IT"/>
        </w:rPr>
        <w:t xml:space="preserve"> </w:t>
      </w:r>
      <w:r w:rsidRPr="00586025">
        <w:rPr>
          <w:rStyle w:val="Incipit"/>
        </w:rPr>
        <w:t>peccatis</w:t>
      </w:r>
      <w:r>
        <w:rPr>
          <w:lang w:val="it-IT"/>
        </w:rPr>
        <w:t xml:space="preserve"> </w:t>
      </w:r>
      <w:r w:rsidRPr="00586025">
        <w:rPr>
          <w:rStyle w:val="Incipit"/>
        </w:rPr>
        <w:t>nostris</w:t>
      </w:r>
      <w:r w:rsidR="00D3732D">
        <w:rPr>
          <w:lang w:val="it-IT"/>
        </w:rPr>
        <w:t>. VS</w:t>
      </w:r>
      <w:r>
        <w:rPr>
          <w:lang w:val="it-IT"/>
        </w:rPr>
        <w:t xml:space="preserve"> </w:t>
      </w:r>
      <w:r w:rsidRPr="00586025">
        <w:rPr>
          <w:rStyle w:val="Incipit"/>
        </w:rPr>
        <w:t>Fuit</w:t>
      </w:r>
      <w:r>
        <w:rPr>
          <w:lang w:val="it-IT"/>
        </w:rPr>
        <w:t xml:space="preserve"> </w:t>
      </w:r>
      <w:r w:rsidRPr="00586025">
        <w:rPr>
          <w:rStyle w:val="Incipit"/>
        </w:rPr>
        <w:t>homo</w:t>
      </w:r>
      <w:r>
        <w:rPr>
          <w:lang w:val="it-IT"/>
        </w:rPr>
        <w:t xml:space="preserve"> </w:t>
      </w:r>
      <w:r w:rsidRPr="00586025">
        <w:rPr>
          <w:rStyle w:val="Incipit"/>
        </w:rPr>
        <w:t>missus</w:t>
      </w:r>
      <w:r>
        <w:rPr>
          <w:lang w:val="it-IT"/>
        </w:rPr>
        <w:t xml:space="preserve"> </w:t>
      </w:r>
      <w:r w:rsidRPr="00586025">
        <w:rPr>
          <w:rStyle w:val="Incipit"/>
        </w:rPr>
        <w:t>a</w:t>
      </w:r>
      <w:r>
        <w:rPr>
          <w:lang w:val="it-IT"/>
        </w:rPr>
        <w:t xml:space="preserve"> </w:t>
      </w:r>
      <w:r w:rsidRPr="00586025">
        <w:rPr>
          <w:rStyle w:val="Incipit"/>
        </w:rPr>
        <w:t>deo</w:t>
      </w:r>
      <w:r>
        <w:rPr>
          <w:lang w:val="it-IT"/>
        </w:rPr>
        <w:t>. Oratio pro peccatis et de sancto Ioanne. Deinde laetania ut supra.</w:t>
      </w:r>
    </w:p>
    <w:p w:rsidR="00F54374" w:rsidRDefault="00F54374" w:rsidP="00203E75">
      <w:pPr>
        <w:rPr>
          <w:lang w:val="it-IT"/>
        </w:rPr>
      </w:pPr>
      <w:r>
        <w:rPr>
          <w:lang w:val="it-IT"/>
        </w:rPr>
        <w:t xml:space="preserve">IN SECUNDA VESPERA RP </w:t>
      </w:r>
      <w:r w:rsidRPr="00586025">
        <w:rPr>
          <w:rStyle w:val="Incipit"/>
        </w:rPr>
        <w:t>Spes</w:t>
      </w:r>
      <w:r>
        <w:rPr>
          <w:lang w:val="it-IT"/>
        </w:rPr>
        <w:t xml:space="preserve"> </w:t>
      </w:r>
      <w:r w:rsidRPr="00586025">
        <w:rPr>
          <w:rStyle w:val="Incipit"/>
        </w:rPr>
        <w:t>mea</w:t>
      </w:r>
      <w:r>
        <w:rPr>
          <w:lang w:val="it-IT"/>
        </w:rPr>
        <w:t xml:space="preserve"> usque in tertiam dominicam</w:t>
      </w:r>
      <w:r w:rsidR="00EA1D0D">
        <w:rPr>
          <w:lang w:val="it-IT"/>
        </w:rPr>
        <w:t xml:space="preserve">. AM </w:t>
      </w:r>
      <w:r w:rsidR="00EA1D0D" w:rsidRPr="00586025">
        <w:rPr>
          <w:rStyle w:val="Incipit"/>
        </w:rPr>
        <w:t>Venite</w:t>
      </w:r>
      <w:r w:rsidR="00EA1D0D">
        <w:rPr>
          <w:lang w:val="it-IT"/>
        </w:rPr>
        <w:t xml:space="preserve"> </w:t>
      </w:r>
      <w:r w:rsidR="00EA1D0D" w:rsidRPr="00586025">
        <w:rPr>
          <w:rStyle w:val="Incipit"/>
        </w:rPr>
        <w:t>benedicti</w:t>
      </w:r>
      <w:r w:rsidR="00EA1D0D">
        <w:rPr>
          <w:lang w:val="it-IT"/>
        </w:rPr>
        <w:t>.</w:t>
      </w:r>
    </w:p>
    <w:p w:rsidR="00EA1D0D" w:rsidRDefault="00EA1D0D" w:rsidP="00203E75">
      <w:pPr>
        <w:rPr>
          <w:lang w:val="it-IT"/>
        </w:rPr>
      </w:pPr>
      <w:r>
        <w:rPr>
          <w:lang w:val="it-IT"/>
        </w:rPr>
        <w:t xml:space="preserve">AD COMPLETORIUM AD </w:t>
      </w:r>
      <w:r w:rsidRPr="00586025">
        <w:rPr>
          <w:rStyle w:val="Incipit"/>
        </w:rPr>
        <w:t>Gregem</w:t>
      </w:r>
      <w:r>
        <w:rPr>
          <w:lang w:val="it-IT"/>
        </w:rPr>
        <w:t xml:space="preserve"> </w:t>
      </w:r>
      <w:r w:rsidRPr="00586025">
        <w:rPr>
          <w:rStyle w:val="Incipit"/>
        </w:rPr>
        <w:t>tuum</w:t>
      </w:r>
      <w:r>
        <w:rPr>
          <w:lang w:val="it-IT"/>
        </w:rPr>
        <w:t xml:space="preserve"> privatis diebus usque ad passionem.</w:t>
      </w:r>
    </w:p>
    <w:p w:rsidR="00EA1D0D" w:rsidRDefault="00EA1D0D" w:rsidP="00EA1D0D">
      <w:pPr>
        <w:pStyle w:val="berschrift1"/>
        <w:rPr>
          <w:lang w:val="it-IT"/>
        </w:rPr>
      </w:pPr>
      <w:r>
        <w:rPr>
          <w:lang w:val="it-IT"/>
        </w:rPr>
        <w:t>FERIA III.</w:t>
      </w:r>
    </w:p>
    <w:p w:rsidR="00EA1D0D" w:rsidRDefault="00EA1D0D" w:rsidP="00EA1D0D">
      <w:pPr>
        <w:rPr>
          <w:lang w:val="it-IT"/>
        </w:rPr>
      </w:pPr>
      <w:r>
        <w:rPr>
          <w:lang w:val="it-IT"/>
        </w:rPr>
        <w:t xml:space="preserve">AD MATUTINAS [LAUDES] AB </w:t>
      </w:r>
      <w:r w:rsidRPr="00586025">
        <w:rPr>
          <w:rStyle w:val="Incipit"/>
        </w:rPr>
        <w:t>Osanna</w:t>
      </w:r>
      <w:r>
        <w:rPr>
          <w:lang w:val="it-IT"/>
        </w:rPr>
        <w:t>.</w:t>
      </w:r>
    </w:p>
    <w:p w:rsidR="00EA1D0D" w:rsidRDefault="00EA1D0D" w:rsidP="00EA1D0D">
      <w:pPr>
        <w:rPr>
          <w:lang w:val="it-IT"/>
        </w:rPr>
      </w:pPr>
      <w:r>
        <w:rPr>
          <w:lang w:val="it-IT"/>
        </w:rPr>
        <w:t xml:space="preserve">AD NONAM AN </w:t>
      </w:r>
      <w:r w:rsidRPr="00586025">
        <w:rPr>
          <w:rStyle w:val="Incipit"/>
        </w:rPr>
        <w:t>Scriptum</w:t>
      </w:r>
      <w:r>
        <w:rPr>
          <w:lang w:val="it-IT"/>
        </w:rPr>
        <w:t xml:space="preserve"> </w:t>
      </w:r>
      <w:r w:rsidRPr="00586025">
        <w:rPr>
          <w:rStyle w:val="Incipit"/>
        </w:rPr>
        <w:t>est</w:t>
      </w:r>
      <w:r>
        <w:rPr>
          <w:lang w:val="it-IT"/>
        </w:rPr>
        <w:t xml:space="preserve"> </w:t>
      </w:r>
      <w:r w:rsidRPr="00586025">
        <w:rPr>
          <w:rStyle w:val="Incipit"/>
        </w:rPr>
        <w:t>enim</w:t>
      </w:r>
      <w:r>
        <w:rPr>
          <w:lang w:val="it-IT"/>
        </w:rPr>
        <w:t>.</w:t>
      </w:r>
    </w:p>
    <w:p w:rsidR="00EA1D0D" w:rsidRDefault="002B275D" w:rsidP="00EA1D0D">
      <w:pPr>
        <w:rPr>
          <w:lang w:val="it-IT"/>
        </w:rPr>
      </w:pPr>
      <w:r>
        <w:rPr>
          <w:lang w:val="it-IT"/>
        </w:rPr>
        <w:t>AD VESPERAS AM</w:t>
      </w:r>
      <w:r w:rsidR="00EA1D0D">
        <w:rPr>
          <w:lang w:val="it-IT"/>
        </w:rPr>
        <w:t xml:space="preserve"> </w:t>
      </w:r>
      <w:r w:rsidR="00EA1D0D" w:rsidRPr="00586025">
        <w:rPr>
          <w:rStyle w:val="Incipit"/>
        </w:rPr>
        <w:t>Domus</w:t>
      </w:r>
      <w:r w:rsidR="00EA1D0D">
        <w:rPr>
          <w:lang w:val="it-IT"/>
        </w:rPr>
        <w:t xml:space="preserve"> </w:t>
      </w:r>
      <w:r w:rsidR="00EA1D0D" w:rsidRPr="00586025">
        <w:rPr>
          <w:rStyle w:val="Incipit"/>
        </w:rPr>
        <w:t>mea</w:t>
      </w:r>
      <w:r w:rsidR="00EA1D0D">
        <w:rPr>
          <w:lang w:val="it-IT"/>
        </w:rPr>
        <w:t>.</w:t>
      </w:r>
    </w:p>
    <w:p w:rsidR="00EA1D0D" w:rsidRDefault="00DE16F8" w:rsidP="00EA1D0D">
      <w:pPr>
        <w:pStyle w:val="berschrift1"/>
        <w:rPr>
          <w:lang w:val="it-IT"/>
        </w:rPr>
      </w:pPr>
      <w:r>
        <w:rPr>
          <w:lang w:val="it-IT"/>
        </w:rPr>
        <w:t>KOMMENTAR</w:t>
      </w:r>
    </w:p>
    <w:p w:rsidR="00EA1D0D" w:rsidRDefault="00EA1D0D" w:rsidP="00EA1D0D">
      <w:pPr>
        <w:rPr>
          <w:lang w:val="it-IT"/>
        </w:rPr>
      </w:pPr>
      <w:r>
        <w:rPr>
          <w:lang w:val="it-IT"/>
        </w:rPr>
        <w:t xml:space="preserve">In hac ebdomada ieiunium quattuor temporum celebratur quod celebrandum esse </w:t>
      </w:r>
      <w:r w:rsidRPr="00EA1D0D">
        <w:rPr>
          <w:rStyle w:val="Person"/>
        </w:rPr>
        <w:t>Leo magnus</w:t>
      </w:r>
      <w:r>
        <w:rPr>
          <w:lang w:val="it-IT"/>
        </w:rPr>
        <w:t xml:space="preserve">, </w:t>
      </w:r>
      <w:r w:rsidRPr="00EA1D0D">
        <w:rPr>
          <w:rStyle w:val="Person"/>
        </w:rPr>
        <w:t>Gelasius</w:t>
      </w:r>
      <w:r>
        <w:rPr>
          <w:lang w:val="it-IT"/>
        </w:rPr>
        <w:t xml:space="preserve">, </w:t>
      </w:r>
      <w:r w:rsidRPr="00EA1D0D">
        <w:rPr>
          <w:rStyle w:val="Person"/>
        </w:rPr>
        <w:t>Gregorius</w:t>
      </w:r>
      <w:r>
        <w:rPr>
          <w:lang w:val="it-IT"/>
        </w:rPr>
        <w:t xml:space="preserve"> </w:t>
      </w:r>
      <w:r w:rsidRPr="00586025">
        <w:rPr>
          <w:rStyle w:val="Person"/>
        </w:rPr>
        <w:t>primus</w:t>
      </w:r>
      <w:r>
        <w:rPr>
          <w:lang w:val="it-IT"/>
        </w:rPr>
        <w:t xml:space="preserve">, </w:t>
      </w:r>
      <w:r w:rsidRPr="00586025">
        <w:rPr>
          <w:rStyle w:val="Person"/>
        </w:rPr>
        <w:t>secundus</w:t>
      </w:r>
      <w:r>
        <w:rPr>
          <w:lang w:val="it-IT"/>
        </w:rPr>
        <w:t xml:space="preserve"> et </w:t>
      </w:r>
      <w:r w:rsidRPr="00586025">
        <w:rPr>
          <w:rStyle w:val="Person"/>
        </w:rPr>
        <w:t>septimus</w:t>
      </w:r>
      <w:r>
        <w:rPr>
          <w:lang w:val="it-IT"/>
        </w:rPr>
        <w:t xml:space="preserve"> constituisse leguntur.</w:t>
      </w:r>
    </w:p>
    <w:p w:rsidR="00EA1D0D" w:rsidRDefault="00EA1D0D" w:rsidP="00EA1D0D">
      <w:pPr>
        <w:pStyle w:val="berschrift1"/>
        <w:rPr>
          <w:lang w:val="it-IT"/>
        </w:rPr>
      </w:pPr>
      <w:r>
        <w:rPr>
          <w:lang w:val="it-IT"/>
        </w:rPr>
        <w:t>FERIA IIII.</w:t>
      </w:r>
    </w:p>
    <w:p w:rsidR="00EA1D0D" w:rsidRDefault="00EA1D0D" w:rsidP="00EA1D0D">
      <w:pPr>
        <w:rPr>
          <w:lang w:val="it-IT"/>
        </w:rPr>
      </w:pPr>
      <w:r>
        <w:rPr>
          <w:lang w:val="it-IT"/>
        </w:rPr>
        <w:t xml:space="preserve">AD MATUTINAS EV </w:t>
      </w:r>
      <w:r w:rsidRPr="00586025">
        <w:rPr>
          <w:rStyle w:val="Incipit"/>
        </w:rPr>
        <w:t>Accesserunt</w:t>
      </w:r>
      <w:r>
        <w:rPr>
          <w:lang w:val="it-IT"/>
        </w:rPr>
        <w:t xml:space="preserve"> </w:t>
      </w:r>
      <w:r w:rsidRPr="00586025">
        <w:rPr>
          <w:rStyle w:val="Incipit"/>
        </w:rPr>
        <w:t>ad</w:t>
      </w:r>
      <w:r>
        <w:rPr>
          <w:lang w:val="it-IT"/>
        </w:rPr>
        <w:t xml:space="preserve"> </w:t>
      </w:r>
      <w:r w:rsidRPr="00586025">
        <w:rPr>
          <w:rStyle w:val="Incipit"/>
        </w:rPr>
        <w:t>Iesum</w:t>
      </w:r>
      <w:r>
        <w:rPr>
          <w:lang w:val="it-IT"/>
        </w:rPr>
        <w:t>.</w:t>
      </w:r>
    </w:p>
    <w:p w:rsidR="00EA1D0D" w:rsidRDefault="00EA1D0D" w:rsidP="00EA1D0D">
      <w:pPr>
        <w:rPr>
          <w:lang w:val="it-IT"/>
        </w:rPr>
      </w:pPr>
      <w:r>
        <w:rPr>
          <w:lang w:val="it-IT"/>
        </w:rPr>
        <w:t xml:space="preserve">[AD LAUDES] AB </w:t>
      </w:r>
      <w:r w:rsidRPr="00586025">
        <w:rPr>
          <w:rStyle w:val="Incipit"/>
        </w:rPr>
        <w:t>Generatio</w:t>
      </w:r>
      <w:r>
        <w:rPr>
          <w:lang w:val="it-IT"/>
        </w:rPr>
        <w:t xml:space="preserve"> </w:t>
      </w:r>
      <w:r w:rsidRPr="00586025">
        <w:rPr>
          <w:rStyle w:val="Incipit"/>
        </w:rPr>
        <w:t>haec</w:t>
      </w:r>
      <w:r>
        <w:rPr>
          <w:lang w:val="it-IT"/>
        </w:rPr>
        <w:t xml:space="preserve"> </w:t>
      </w:r>
      <w:r w:rsidRPr="00586025">
        <w:rPr>
          <w:rStyle w:val="Incipit"/>
        </w:rPr>
        <w:t>prava</w:t>
      </w:r>
      <w:r>
        <w:rPr>
          <w:lang w:val="it-IT"/>
        </w:rPr>
        <w:t>.</w:t>
      </w:r>
    </w:p>
    <w:p w:rsidR="00EA1D0D" w:rsidRDefault="00EA1D0D" w:rsidP="00EA1D0D">
      <w:pPr>
        <w:rPr>
          <w:lang w:val="it-IT"/>
        </w:rPr>
      </w:pPr>
      <w:r>
        <w:rPr>
          <w:lang w:val="it-IT"/>
        </w:rPr>
        <w:t xml:space="preserve">AD TERTIAM AN </w:t>
      </w:r>
      <w:r w:rsidRPr="00586025">
        <w:rPr>
          <w:rStyle w:val="Incipit"/>
        </w:rPr>
        <w:t>Sicut</w:t>
      </w:r>
      <w:r>
        <w:rPr>
          <w:lang w:val="it-IT"/>
        </w:rPr>
        <w:t xml:space="preserve"> </w:t>
      </w:r>
      <w:r w:rsidRPr="00586025">
        <w:rPr>
          <w:rStyle w:val="Incipit"/>
        </w:rPr>
        <w:t>fuit</w:t>
      </w:r>
      <w:r>
        <w:rPr>
          <w:lang w:val="it-IT"/>
        </w:rPr>
        <w:t xml:space="preserve"> </w:t>
      </w:r>
      <w:r w:rsidRPr="00586025">
        <w:rPr>
          <w:rStyle w:val="Incipit"/>
        </w:rPr>
        <w:t>Ionas</w:t>
      </w:r>
      <w:r>
        <w:rPr>
          <w:lang w:val="it-IT"/>
        </w:rPr>
        <w:t>.</w:t>
      </w:r>
    </w:p>
    <w:p w:rsidR="00EA1D0D" w:rsidRDefault="00EA1D0D" w:rsidP="00EA1D0D">
      <w:pPr>
        <w:rPr>
          <w:lang w:val="it-IT"/>
        </w:rPr>
      </w:pPr>
      <w:r>
        <w:rPr>
          <w:lang w:val="it-IT"/>
        </w:rPr>
        <w:t xml:space="preserve">AD SEXTAM AN </w:t>
      </w:r>
      <w:r w:rsidRPr="00586025">
        <w:rPr>
          <w:rStyle w:val="Incipit"/>
        </w:rPr>
        <w:t>Cum</w:t>
      </w:r>
      <w:r>
        <w:rPr>
          <w:lang w:val="it-IT"/>
        </w:rPr>
        <w:t xml:space="preserve"> </w:t>
      </w:r>
      <w:r w:rsidRPr="00586025">
        <w:rPr>
          <w:rStyle w:val="Incipit"/>
        </w:rPr>
        <w:t>immundus</w:t>
      </w:r>
      <w:r>
        <w:rPr>
          <w:lang w:val="it-IT"/>
        </w:rPr>
        <w:t>.</w:t>
      </w:r>
    </w:p>
    <w:p w:rsidR="00EA1D0D" w:rsidRDefault="00833F39" w:rsidP="00EA1D0D">
      <w:pPr>
        <w:rPr>
          <w:lang w:val="it-IT"/>
        </w:rPr>
      </w:pPr>
      <w:r>
        <w:rPr>
          <w:lang w:val="it-IT"/>
        </w:rPr>
        <w:t>AD NONAM</w:t>
      </w:r>
      <w:r w:rsidR="00EA1D0D">
        <w:rPr>
          <w:lang w:val="it-IT"/>
        </w:rPr>
        <w:t xml:space="preserve"> </w:t>
      </w:r>
      <w:r>
        <w:rPr>
          <w:lang w:val="it-IT"/>
        </w:rPr>
        <w:t xml:space="preserve">AN </w:t>
      </w:r>
      <w:r w:rsidR="00EA1D0D" w:rsidRPr="00586025">
        <w:rPr>
          <w:rStyle w:val="Incipit"/>
        </w:rPr>
        <w:t>Dixit</w:t>
      </w:r>
      <w:r w:rsidR="00EA1D0D">
        <w:rPr>
          <w:lang w:val="it-IT"/>
        </w:rPr>
        <w:t xml:space="preserve"> </w:t>
      </w:r>
      <w:r w:rsidR="00EA1D0D" w:rsidRPr="00586025">
        <w:rPr>
          <w:rStyle w:val="Incipit"/>
        </w:rPr>
        <w:t>quidam</w:t>
      </w:r>
      <w:r w:rsidR="00EA1D0D">
        <w:rPr>
          <w:lang w:val="it-IT"/>
        </w:rPr>
        <w:t xml:space="preserve"> </w:t>
      </w:r>
      <w:r w:rsidR="00EA1D0D" w:rsidRPr="00586025">
        <w:rPr>
          <w:rStyle w:val="Incipit"/>
        </w:rPr>
        <w:t>ad</w:t>
      </w:r>
      <w:r w:rsidR="00EA1D0D">
        <w:rPr>
          <w:lang w:val="it-IT"/>
        </w:rPr>
        <w:t xml:space="preserve"> </w:t>
      </w:r>
      <w:r w:rsidR="00EA1D0D" w:rsidRPr="00586025">
        <w:rPr>
          <w:rStyle w:val="Incipit"/>
        </w:rPr>
        <w:t>Iesum</w:t>
      </w:r>
      <w:r w:rsidR="00EA1D0D">
        <w:rPr>
          <w:lang w:val="it-IT"/>
        </w:rPr>
        <w:t>.</w:t>
      </w:r>
    </w:p>
    <w:p w:rsidR="00EA1D0D" w:rsidRDefault="00EA1D0D" w:rsidP="00EA1D0D">
      <w:pPr>
        <w:rPr>
          <w:lang w:val="it-IT"/>
        </w:rPr>
      </w:pPr>
      <w:r>
        <w:rPr>
          <w:lang w:val="it-IT"/>
        </w:rPr>
        <w:t xml:space="preserve">PROCESSIO ad </w:t>
      </w:r>
      <w:r w:rsidRPr="00586025">
        <w:rPr>
          <w:rStyle w:val="Ort"/>
        </w:rPr>
        <w:t>sanctum Michaelem</w:t>
      </w:r>
      <w:r>
        <w:rPr>
          <w:lang w:val="it-IT"/>
        </w:rPr>
        <w:t xml:space="preserve">. RPP </w:t>
      </w:r>
      <w:r w:rsidRPr="00586025">
        <w:rPr>
          <w:rStyle w:val="Incipit"/>
        </w:rPr>
        <w:t>Abscondite</w:t>
      </w:r>
      <w:r>
        <w:rPr>
          <w:lang w:val="it-IT"/>
        </w:rPr>
        <w:t xml:space="preserve"> </w:t>
      </w:r>
      <w:r w:rsidRPr="00586025">
        <w:rPr>
          <w:rStyle w:val="Incipit"/>
        </w:rPr>
        <w:t>elemosinam</w:t>
      </w:r>
      <w:r>
        <w:rPr>
          <w:lang w:val="it-IT"/>
        </w:rPr>
        <w:t xml:space="preserve">. RPP </w:t>
      </w:r>
      <w:r w:rsidRPr="00586025">
        <w:rPr>
          <w:rStyle w:val="Incipit"/>
        </w:rPr>
        <w:t>Angelis</w:t>
      </w:r>
      <w:r>
        <w:rPr>
          <w:lang w:val="it-IT"/>
        </w:rPr>
        <w:t xml:space="preserve"> </w:t>
      </w:r>
      <w:r w:rsidRPr="00586025">
        <w:rPr>
          <w:rStyle w:val="Incipit"/>
        </w:rPr>
        <w:t>suis</w:t>
      </w:r>
      <w:r>
        <w:rPr>
          <w:lang w:val="it-IT"/>
        </w:rPr>
        <w:t>. Oratio pro peccatis et oratio de sancto Michaele. Trina laetania in reditu ut supra</w:t>
      </w:r>
      <w:r w:rsidR="00DA7F0D">
        <w:rPr>
          <w:lang w:val="it-IT"/>
        </w:rPr>
        <w:t>.</w:t>
      </w:r>
    </w:p>
    <w:p w:rsidR="00DA7F0D" w:rsidRDefault="00DA7F0D" w:rsidP="00EA1D0D">
      <w:pPr>
        <w:rPr>
          <w:lang w:val="it-IT"/>
        </w:rPr>
      </w:pPr>
      <w:r>
        <w:rPr>
          <w:lang w:val="it-IT"/>
        </w:rPr>
        <w:t xml:space="preserve">AD MISSAM [IN] </w:t>
      </w:r>
      <w:r w:rsidRPr="00586025">
        <w:rPr>
          <w:rStyle w:val="Incipit"/>
        </w:rPr>
        <w:t>Reminiscere</w:t>
      </w:r>
      <w:r w:rsidR="00246ABF">
        <w:rPr>
          <w:lang w:val="it-IT"/>
        </w:rPr>
        <w:t>. [ORI</w:t>
      </w:r>
      <w:r>
        <w:rPr>
          <w:lang w:val="it-IT"/>
        </w:rPr>
        <w:t xml:space="preserve">] </w:t>
      </w:r>
      <w:r w:rsidRPr="00AD7F80">
        <w:rPr>
          <w:rStyle w:val="Incipit"/>
        </w:rPr>
        <w:t>Oremus</w:t>
      </w:r>
      <w:r w:rsidR="00AD7F80">
        <w:rPr>
          <w:lang w:val="it-IT"/>
        </w:rPr>
        <w:t xml:space="preserve"> sine salutatione.</w:t>
      </w:r>
      <w:r>
        <w:rPr>
          <w:lang w:val="it-IT"/>
        </w:rPr>
        <w:t xml:space="preserve"> [</w:t>
      </w:r>
      <w:r w:rsidR="00246ABF">
        <w:rPr>
          <w:lang w:val="it-IT"/>
        </w:rPr>
        <w:t>ORI</w:t>
      </w:r>
      <w:r>
        <w:rPr>
          <w:lang w:val="it-IT"/>
        </w:rPr>
        <w:t xml:space="preserve">] </w:t>
      </w:r>
      <w:r w:rsidRPr="00AD7F80">
        <w:rPr>
          <w:rStyle w:val="Incipit"/>
        </w:rPr>
        <w:t>Flectamus</w:t>
      </w:r>
      <w:r>
        <w:rPr>
          <w:lang w:val="it-IT"/>
        </w:rPr>
        <w:t xml:space="preserve"> </w:t>
      </w:r>
      <w:r w:rsidRPr="00AD7F80">
        <w:rPr>
          <w:rStyle w:val="Incipit"/>
        </w:rPr>
        <w:t>genua</w:t>
      </w:r>
      <w:r>
        <w:rPr>
          <w:lang w:val="it-IT"/>
        </w:rPr>
        <w:t xml:space="preserve"> dicitur. OR </w:t>
      </w:r>
      <w:r w:rsidRPr="00AD7F80">
        <w:rPr>
          <w:rStyle w:val="Incipit"/>
        </w:rPr>
        <w:t>Preces</w:t>
      </w:r>
      <w:r>
        <w:rPr>
          <w:lang w:val="it-IT"/>
        </w:rPr>
        <w:t xml:space="preserve"> </w:t>
      </w:r>
      <w:r w:rsidRPr="00AD7F80">
        <w:rPr>
          <w:rStyle w:val="Incipit"/>
        </w:rPr>
        <w:t>nostras</w:t>
      </w:r>
      <w:r>
        <w:rPr>
          <w:lang w:val="it-IT"/>
        </w:rPr>
        <w:t>. EPP</w:t>
      </w:r>
      <w:r w:rsidR="000312F1">
        <w:rPr>
          <w:lang w:val="it-IT"/>
        </w:rPr>
        <w:t xml:space="preserve"> </w:t>
      </w:r>
      <w:r w:rsidR="00AD7F80" w:rsidRPr="00AD7F80">
        <w:rPr>
          <w:rStyle w:val="Incipit"/>
        </w:rPr>
        <w:t>Dixit</w:t>
      </w:r>
      <w:r w:rsidR="00AD7F80">
        <w:rPr>
          <w:lang w:val="it-IT"/>
        </w:rPr>
        <w:t xml:space="preserve"> </w:t>
      </w:r>
      <w:r w:rsidR="00AD7F80">
        <w:rPr>
          <w:rStyle w:val="Incipit"/>
        </w:rPr>
        <w:t>d</w:t>
      </w:r>
      <w:r w:rsidR="000312F1" w:rsidRPr="00AD7F80">
        <w:rPr>
          <w:rStyle w:val="Incipit"/>
        </w:rPr>
        <w:t>ominus</w:t>
      </w:r>
      <w:r w:rsidR="000312F1">
        <w:rPr>
          <w:lang w:val="it-IT"/>
        </w:rPr>
        <w:t xml:space="preserve"> </w:t>
      </w:r>
      <w:r w:rsidR="000312F1" w:rsidRPr="00AD7F80">
        <w:rPr>
          <w:rStyle w:val="Incipit"/>
        </w:rPr>
        <w:t>ad</w:t>
      </w:r>
      <w:r w:rsidR="000312F1">
        <w:rPr>
          <w:lang w:val="it-IT"/>
        </w:rPr>
        <w:t xml:space="preserve"> </w:t>
      </w:r>
      <w:r w:rsidR="000312F1" w:rsidRPr="00AD7F80">
        <w:rPr>
          <w:rStyle w:val="Incipit"/>
        </w:rPr>
        <w:t>Moysen</w:t>
      </w:r>
      <w:r w:rsidR="000312F1">
        <w:rPr>
          <w:lang w:val="it-IT"/>
        </w:rPr>
        <w:t xml:space="preserve"> in modum prophetiae legitur. GR </w:t>
      </w:r>
      <w:r w:rsidR="000312F1" w:rsidRPr="00AD7F80">
        <w:rPr>
          <w:rStyle w:val="Incipit"/>
        </w:rPr>
        <w:t>Tribulationes</w:t>
      </w:r>
      <w:r w:rsidR="000312F1">
        <w:rPr>
          <w:lang w:val="it-IT"/>
        </w:rPr>
        <w:t>. [</w:t>
      </w:r>
      <w:r w:rsidR="00246ABF">
        <w:rPr>
          <w:lang w:val="it-IT"/>
        </w:rPr>
        <w:t>ORI</w:t>
      </w:r>
      <w:r w:rsidR="000312F1">
        <w:rPr>
          <w:lang w:val="it-IT"/>
        </w:rPr>
        <w:t xml:space="preserve">] </w:t>
      </w:r>
      <w:r w:rsidR="000312F1" w:rsidRPr="00EB493F">
        <w:rPr>
          <w:rStyle w:val="Incipit"/>
        </w:rPr>
        <w:lastRenderedPageBreak/>
        <w:t>Dominus vobiscum. Oremus</w:t>
      </w:r>
      <w:r w:rsidR="000312F1">
        <w:rPr>
          <w:lang w:val="it-IT"/>
        </w:rPr>
        <w:t>. $E</w:t>
      </w:r>
      <w:r w:rsidR="00B910A8">
        <w:rPr>
          <w:lang w:val="it-IT"/>
        </w:rPr>
        <w:t>:</w:t>
      </w:r>
      <w:r w:rsidR="000312F1">
        <w:rPr>
          <w:lang w:val="it-IT"/>
        </w:rPr>
        <w:t>:[</w:t>
      </w:r>
      <w:r w:rsidR="00246ABF">
        <w:rPr>
          <w:lang w:val="it-IT"/>
        </w:rPr>
        <w:t>ORI</w:t>
      </w:r>
      <w:r w:rsidR="000312F1">
        <w:rPr>
          <w:lang w:val="it-IT"/>
        </w:rPr>
        <w:t xml:space="preserve">] </w:t>
      </w:r>
      <w:r w:rsidR="000312F1" w:rsidRPr="00AD7F80">
        <w:rPr>
          <w:rStyle w:val="Incipit"/>
        </w:rPr>
        <w:t>Flectamus</w:t>
      </w:r>
      <w:r w:rsidR="00AD7F80">
        <w:rPr>
          <w:lang w:val="it-IT"/>
        </w:rPr>
        <w:t xml:space="preserve"> </w:t>
      </w:r>
      <w:r w:rsidR="00AD7F80" w:rsidRPr="00AD7F80">
        <w:rPr>
          <w:rStyle w:val="Incipit"/>
        </w:rPr>
        <w:t>genua</w:t>
      </w:r>
      <w:r w:rsidR="000312F1">
        <w:rPr>
          <w:lang w:val="it-IT"/>
        </w:rPr>
        <w:t xml:space="preserve">$. OR </w:t>
      </w:r>
      <w:r w:rsidR="000312F1" w:rsidRPr="00AD7F80">
        <w:rPr>
          <w:rStyle w:val="Incipit"/>
        </w:rPr>
        <w:t>Devotionem</w:t>
      </w:r>
      <w:r w:rsidR="000312F1">
        <w:rPr>
          <w:lang w:val="it-IT"/>
        </w:rPr>
        <w:t xml:space="preserve">. EPP </w:t>
      </w:r>
      <w:r w:rsidR="000312F1" w:rsidRPr="00AD7F80">
        <w:rPr>
          <w:rStyle w:val="Incipit"/>
        </w:rPr>
        <w:t>V</w:t>
      </w:r>
      <w:r w:rsidR="005B7773" w:rsidRPr="00AD7F80">
        <w:rPr>
          <w:rStyle w:val="Incipit"/>
        </w:rPr>
        <w:t>enit</w:t>
      </w:r>
      <w:r w:rsidR="005B7773">
        <w:rPr>
          <w:lang w:val="it-IT"/>
        </w:rPr>
        <w:t xml:space="preserve"> </w:t>
      </w:r>
      <w:r w:rsidR="005B7773" w:rsidRPr="00AD7F80">
        <w:rPr>
          <w:rStyle w:val="Incipit"/>
        </w:rPr>
        <w:t>Helias</w:t>
      </w:r>
      <w:r w:rsidR="005B7773">
        <w:rPr>
          <w:lang w:val="it-IT"/>
        </w:rPr>
        <w:t xml:space="preserve">. TR </w:t>
      </w:r>
      <w:r w:rsidR="005B7773" w:rsidRPr="00AD7F80">
        <w:rPr>
          <w:rStyle w:val="Incipit"/>
        </w:rPr>
        <w:t>De</w:t>
      </w:r>
      <w:r w:rsidR="005B7773">
        <w:rPr>
          <w:lang w:val="it-IT"/>
        </w:rPr>
        <w:t xml:space="preserve"> </w:t>
      </w:r>
      <w:r w:rsidR="005B7773" w:rsidRPr="00AD7F80">
        <w:rPr>
          <w:rStyle w:val="Incipit"/>
        </w:rPr>
        <w:t>necessitatibus</w:t>
      </w:r>
      <w:r w:rsidR="005B7773">
        <w:rPr>
          <w:lang w:val="it-IT"/>
        </w:rPr>
        <w:t xml:space="preserve">. EV </w:t>
      </w:r>
      <w:r w:rsidR="005B7773" w:rsidRPr="00AD7F80">
        <w:rPr>
          <w:rStyle w:val="Incipit"/>
        </w:rPr>
        <w:t>Accesserunt</w:t>
      </w:r>
      <w:r w:rsidR="005B7773">
        <w:rPr>
          <w:lang w:val="it-IT"/>
        </w:rPr>
        <w:t xml:space="preserve"> </w:t>
      </w:r>
      <w:r w:rsidR="005B7773" w:rsidRPr="00AD7F80">
        <w:rPr>
          <w:rStyle w:val="Incipit"/>
        </w:rPr>
        <w:t>ad</w:t>
      </w:r>
      <w:r w:rsidR="005B7773">
        <w:rPr>
          <w:lang w:val="it-IT"/>
        </w:rPr>
        <w:t xml:space="preserve"> </w:t>
      </w:r>
      <w:r w:rsidR="005B7773" w:rsidRPr="00AD7F80">
        <w:rPr>
          <w:rStyle w:val="Incipit"/>
        </w:rPr>
        <w:t>Iesum</w:t>
      </w:r>
      <w:r w:rsidR="005B7773">
        <w:rPr>
          <w:lang w:val="it-IT"/>
        </w:rPr>
        <w:t xml:space="preserve">. OF </w:t>
      </w:r>
      <w:r w:rsidR="005B7773" w:rsidRPr="00AD7F80">
        <w:rPr>
          <w:rStyle w:val="Incipit"/>
        </w:rPr>
        <w:t>Meditabar</w:t>
      </w:r>
      <w:r w:rsidR="005B7773">
        <w:rPr>
          <w:lang w:val="it-IT"/>
        </w:rPr>
        <w:t xml:space="preserve">. CO </w:t>
      </w:r>
      <w:r w:rsidR="005B7773" w:rsidRPr="00AD7F80">
        <w:rPr>
          <w:rStyle w:val="Incipit"/>
        </w:rPr>
        <w:t>Intellige</w:t>
      </w:r>
      <w:r w:rsidR="005B7773">
        <w:rPr>
          <w:lang w:val="it-IT"/>
        </w:rPr>
        <w:t>.</w:t>
      </w:r>
    </w:p>
    <w:p w:rsidR="005B7773" w:rsidRDefault="005B7773" w:rsidP="00EA1D0D">
      <w:pPr>
        <w:rPr>
          <w:lang w:val="it-IT"/>
        </w:rPr>
      </w:pPr>
      <w:r>
        <w:rPr>
          <w:lang w:val="it-IT"/>
        </w:rPr>
        <w:t xml:space="preserve">AD VESPERAS AM </w:t>
      </w:r>
      <w:r w:rsidRPr="00AD7F80">
        <w:rPr>
          <w:rStyle w:val="Incipit"/>
        </w:rPr>
        <w:t>Si</w:t>
      </w:r>
      <w:r>
        <w:rPr>
          <w:lang w:val="it-IT"/>
        </w:rPr>
        <w:t xml:space="preserve"> </w:t>
      </w:r>
      <w:r w:rsidRPr="00AD7F80">
        <w:rPr>
          <w:rStyle w:val="Incipit"/>
        </w:rPr>
        <w:t>quis</w:t>
      </w:r>
      <w:r>
        <w:rPr>
          <w:lang w:val="it-IT"/>
        </w:rPr>
        <w:t xml:space="preserve"> </w:t>
      </w:r>
      <w:r w:rsidRPr="00AD7F80">
        <w:rPr>
          <w:rStyle w:val="Incipit"/>
        </w:rPr>
        <w:t>fecerit</w:t>
      </w:r>
      <w:r>
        <w:rPr>
          <w:lang w:val="it-IT"/>
        </w:rPr>
        <w:t>.</w:t>
      </w:r>
    </w:p>
    <w:p w:rsidR="00AD7F80" w:rsidRDefault="00AD7F80" w:rsidP="00AD7F80">
      <w:pPr>
        <w:pStyle w:val="berschrift1"/>
        <w:rPr>
          <w:lang w:val="it-IT"/>
        </w:rPr>
      </w:pPr>
      <w:r>
        <w:rPr>
          <w:lang w:val="it-IT"/>
        </w:rPr>
        <w:t>FERIA V.</w:t>
      </w:r>
    </w:p>
    <w:p w:rsidR="00AD7F80" w:rsidRDefault="00AD7F80" w:rsidP="00AD7F80">
      <w:pPr>
        <w:rPr>
          <w:lang w:val="it-IT"/>
        </w:rPr>
      </w:pPr>
      <w:r>
        <w:rPr>
          <w:lang w:val="it-IT"/>
        </w:rPr>
        <w:t xml:space="preserve">IN MATUTINIS [LAUDIBUS] AB </w:t>
      </w:r>
      <w:r w:rsidRPr="00D32621">
        <w:rPr>
          <w:rStyle w:val="Incipit"/>
        </w:rPr>
        <w:t>O</w:t>
      </w:r>
      <w:r>
        <w:rPr>
          <w:lang w:val="it-IT"/>
        </w:rPr>
        <w:t xml:space="preserve"> </w:t>
      </w:r>
      <w:r w:rsidRPr="00D32621">
        <w:rPr>
          <w:rStyle w:val="Incipit"/>
        </w:rPr>
        <w:t>mulier</w:t>
      </w:r>
      <w:r>
        <w:rPr>
          <w:lang w:val="it-IT"/>
        </w:rPr>
        <w:t xml:space="preserve">. </w:t>
      </w:r>
    </w:p>
    <w:p w:rsidR="00AD7F80" w:rsidRDefault="00AD7F80" w:rsidP="00AD7F80">
      <w:pPr>
        <w:rPr>
          <w:lang w:val="it-IT"/>
        </w:rPr>
      </w:pPr>
      <w:r>
        <w:rPr>
          <w:lang w:val="it-IT"/>
        </w:rPr>
        <w:t xml:space="preserve">AD VESPERAS AM </w:t>
      </w:r>
      <w:r w:rsidRPr="00D32621">
        <w:rPr>
          <w:rStyle w:val="Incipit"/>
        </w:rPr>
        <w:t>Vade</w:t>
      </w:r>
      <w:r>
        <w:rPr>
          <w:lang w:val="it-IT"/>
        </w:rPr>
        <w:t xml:space="preserve"> </w:t>
      </w:r>
      <w:r w:rsidRPr="00D32621">
        <w:rPr>
          <w:rStyle w:val="Incipit"/>
        </w:rPr>
        <w:t>mulier</w:t>
      </w:r>
      <w:r>
        <w:rPr>
          <w:lang w:val="it-IT"/>
        </w:rPr>
        <w:t>.</w:t>
      </w:r>
    </w:p>
    <w:p w:rsidR="00AD7F80" w:rsidRDefault="00AD7F80" w:rsidP="00AD7F80">
      <w:pPr>
        <w:pStyle w:val="berschrift1"/>
        <w:rPr>
          <w:lang w:val="it-IT"/>
        </w:rPr>
      </w:pPr>
      <w:r>
        <w:rPr>
          <w:lang w:val="it-IT"/>
        </w:rPr>
        <w:t>FERIA VI.</w:t>
      </w:r>
    </w:p>
    <w:p w:rsidR="00AD7F80" w:rsidRDefault="00AD7F80" w:rsidP="00AD7F80">
      <w:pPr>
        <w:rPr>
          <w:lang w:val="it-IT"/>
        </w:rPr>
      </w:pPr>
      <w:r>
        <w:rPr>
          <w:lang w:val="it-IT"/>
        </w:rPr>
        <w:t xml:space="preserve">AD MATUTINAS EV </w:t>
      </w:r>
      <w:r w:rsidRPr="00D32621">
        <w:rPr>
          <w:rStyle w:val="Incipit"/>
        </w:rPr>
        <w:t>Erat</w:t>
      </w:r>
      <w:r>
        <w:rPr>
          <w:lang w:val="it-IT"/>
        </w:rPr>
        <w:t xml:space="preserve"> </w:t>
      </w:r>
      <w:r w:rsidRPr="00D32621">
        <w:rPr>
          <w:rStyle w:val="Incipit"/>
        </w:rPr>
        <w:t>dies</w:t>
      </w:r>
      <w:r>
        <w:rPr>
          <w:lang w:val="it-IT"/>
        </w:rPr>
        <w:t xml:space="preserve"> </w:t>
      </w:r>
      <w:r w:rsidRPr="00D32621">
        <w:rPr>
          <w:rStyle w:val="Incipit"/>
        </w:rPr>
        <w:t>festus</w:t>
      </w:r>
      <w:r>
        <w:rPr>
          <w:lang w:val="it-IT"/>
        </w:rPr>
        <w:t xml:space="preserve"> </w:t>
      </w:r>
      <w:r w:rsidRPr="007E2B20">
        <w:t>legitur</w:t>
      </w:r>
      <w:r>
        <w:rPr>
          <w:lang w:val="it-IT"/>
        </w:rPr>
        <w:t>.</w:t>
      </w:r>
    </w:p>
    <w:p w:rsidR="00AD7F80" w:rsidRDefault="00677CD5" w:rsidP="00AD7F80">
      <w:pPr>
        <w:rPr>
          <w:lang w:val="it-IT"/>
        </w:rPr>
      </w:pPr>
      <w:r>
        <w:rPr>
          <w:lang w:val="it-IT"/>
        </w:rPr>
        <w:t>[</w:t>
      </w:r>
      <w:r w:rsidR="00AD7F80">
        <w:rPr>
          <w:lang w:val="it-IT"/>
        </w:rPr>
        <w:t>AD LAUDES</w:t>
      </w:r>
      <w:r>
        <w:rPr>
          <w:lang w:val="it-IT"/>
        </w:rPr>
        <w:t>]</w:t>
      </w:r>
      <w:r w:rsidR="00AD7F80">
        <w:rPr>
          <w:lang w:val="it-IT"/>
        </w:rPr>
        <w:t xml:space="preserve"> AB </w:t>
      </w:r>
      <w:r w:rsidR="00AD7F80" w:rsidRPr="00D32621">
        <w:rPr>
          <w:rStyle w:val="Incipit"/>
        </w:rPr>
        <w:t>Angelus</w:t>
      </w:r>
      <w:r w:rsidR="00AD7F80">
        <w:rPr>
          <w:lang w:val="it-IT"/>
        </w:rPr>
        <w:t xml:space="preserve"> </w:t>
      </w:r>
      <w:r w:rsidR="00AD7F80" w:rsidRPr="00D32621">
        <w:rPr>
          <w:rStyle w:val="Incipit"/>
        </w:rPr>
        <w:t>domini</w:t>
      </w:r>
      <w:r w:rsidR="00AD7F80">
        <w:rPr>
          <w:lang w:val="it-IT"/>
        </w:rPr>
        <w:t>.</w:t>
      </w:r>
    </w:p>
    <w:p w:rsidR="00AD7F80" w:rsidRDefault="00AD7F80" w:rsidP="00AD7F80">
      <w:pPr>
        <w:rPr>
          <w:lang w:val="it-IT"/>
        </w:rPr>
      </w:pPr>
      <w:r>
        <w:rPr>
          <w:lang w:val="it-IT"/>
        </w:rPr>
        <w:t xml:space="preserve">AD SEXTAM AN </w:t>
      </w:r>
      <w:r w:rsidRPr="00D32621">
        <w:rPr>
          <w:rStyle w:val="Incipit"/>
        </w:rPr>
        <w:t>Domine</w:t>
      </w:r>
      <w:r>
        <w:rPr>
          <w:lang w:val="it-IT"/>
        </w:rPr>
        <w:t xml:space="preserve"> </w:t>
      </w:r>
      <w:r w:rsidRPr="00D32621">
        <w:rPr>
          <w:rStyle w:val="Incipit"/>
        </w:rPr>
        <w:t>non</w:t>
      </w:r>
      <w:r>
        <w:rPr>
          <w:lang w:val="it-IT"/>
        </w:rPr>
        <w:t xml:space="preserve"> </w:t>
      </w:r>
      <w:r w:rsidRPr="00D32621">
        <w:rPr>
          <w:rStyle w:val="Incipit"/>
        </w:rPr>
        <w:t>habeo</w:t>
      </w:r>
      <w:r>
        <w:rPr>
          <w:lang w:val="it-IT"/>
        </w:rPr>
        <w:t>.</w:t>
      </w:r>
    </w:p>
    <w:p w:rsidR="00AD7F80" w:rsidRDefault="00AD7F80" w:rsidP="00AD7F80">
      <w:pPr>
        <w:rPr>
          <w:lang w:val="it-IT"/>
        </w:rPr>
      </w:pPr>
      <w:r>
        <w:rPr>
          <w:lang w:val="it-IT"/>
        </w:rPr>
        <w:t xml:space="preserve">AD NONAM AN </w:t>
      </w:r>
      <w:r w:rsidRPr="00D32621">
        <w:rPr>
          <w:rStyle w:val="Incipit"/>
        </w:rPr>
        <w:t>Qui</w:t>
      </w:r>
      <w:r>
        <w:rPr>
          <w:lang w:val="it-IT"/>
        </w:rPr>
        <w:t xml:space="preserve"> </w:t>
      </w:r>
      <w:r w:rsidRPr="00D32621">
        <w:rPr>
          <w:rStyle w:val="Incipit"/>
        </w:rPr>
        <w:t>me</w:t>
      </w:r>
      <w:r>
        <w:rPr>
          <w:lang w:val="it-IT"/>
        </w:rPr>
        <w:t xml:space="preserve"> </w:t>
      </w:r>
      <w:r w:rsidRPr="00D32621">
        <w:rPr>
          <w:rStyle w:val="Incipit"/>
        </w:rPr>
        <w:t>sanum</w:t>
      </w:r>
      <w:r>
        <w:rPr>
          <w:lang w:val="it-IT"/>
        </w:rPr>
        <w:t xml:space="preserve"> </w:t>
      </w:r>
      <w:r w:rsidRPr="00D32621">
        <w:rPr>
          <w:rStyle w:val="Incipit"/>
        </w:rPr>
        <w:t>fecit</w:t>
      </w:r>
      <w:r>
        <w:rPr>
          <w:lang w:val="it-IT"/>
        </w:rPr>
        <w:t>.</w:t>
      </w:r>
    </w:p>
    <w:p w:rsidR="001B7F2F" w:rsidRDefault="001B7F2F" w:rsidP="00AD7F80">
      <w:pPr>
        <w:rPr>
          <w:lang w:val="it-IT"/>
        </w:rPr>
      </w:pPr>
      <w:r>
        <w:rPr>
          <w:lang w:val="it-IT"/>
        </w:rPr>
        <w:t xml:space="preserve">PROCESSIO in </w:t>
      </w:r>
      <w:r w:rsidRPr="00D32621">
        <w:rPr>
          <w:rStyle w:val="Ort"/>
        </w:rPr>
        <w:t>Insulam</w:t>
      </w:r>
      <w:r>
        <w:rPr>
          <w:lang w:val="it-IT"/>
        </w:rPr>
        <w:t xml:space="preserve"> AP </w:t>
      </w:r>
      <w:r w:rsidRPr="00D32621">
        <w:rPr>
          <w:rStyle w:val="Incipit"/>
        </w:rPr>
        <w:t>Oremus</w:t>
      </w:r>
      <w:r>
        <w:rPr>
          <w:lang w:val="it-IT"/>
        </w:rPr>
        <w:t xml:space="preserve"> </w:t>
      </w:r>
      <w:r w:rsidRPr="00D32621">
        <w:rPr>
          <w:rStyle w:val="Incipit"/>
        </w:rPr>
        <w:t>dilectissimi</w:t>
      </w:r>
      <w:r>
        <w:rPr>
          <w:lang w:val="it-IT"/>
        </w:rPr>
        <w:t xml:space="preserve">. AP </w:t>
      </w:r>
      <w:r w:rsidRPr="00D32621">
        <w:rPr>
          <w:rStyle w:val="Incipit"/>
        </w:rPr>
        <w:t>O</w:t>
      </w:r>
      <w:r>
        <w:rPr>
          <w:lang w:val="it-IT"/>
        </w:rPr>
        <w:t xml:space="preserve"> </w:t>
      </w:r>
      <w:r w:rsidRPr="00D32621">
        <w:rPr>
          <w:rStyle w:val="Incipit"/>
        </w:rPr>
        <w:t>crux</w:t>
      </w:r>
      <w:r>
        <w:rPr>
          <w:lang w:val="it-IT"/>
        </w:rPr>
        <w:t xml:space="preserve"> </w:t>
      </w:r>
      <w:r w:rsidRPr="00D32621">
        <w:rPr>
          <w:rStyle w:val="Incipit"/>
        </w:rPr>
        <w:t>splendidior</w:t>
      </w:r>
      <w:r>
        <w:rPr>
          <w:lang w:val="it-IT"/>
        </w:rPr>
        <w:t xml:space="preserve"> vel AP </w:t>
      </w:r>
      <w:r w:rsidRPr="00D32621">
        <w:rPr>
          <w:rStyle w:val="Incipit"/>
        </w:rPr>
        <w:t>Sanctifica</w:t>
      </w:r>
      <w:r>
        <w:rPr>
          <w:lang w:val="it-IT"/>
        </w:rPr>
        <w:t xml:space="preserve"> </w:t>
      </w:r>
      <w:r w:rsidRPr="00D32621">
        <w:rPr>
          <w:rStyle w:val="Incipit"/>
        </w:rPr>
        <w:t>nos</w:t>
      </w:r>
      <w:r>
        <w:rPr>
          <w:lang w:val="it-IT"/>
        </w:rPr>
        <w:t xml:space="preserve"> </w:t>
      </w:r>
      <w:r w:rsidRPr="00D32621">
        <w:rPr>
          <w:rStyle w:val="Incipit"/>
        </w:rPr>
        <w:t>domine</w:t>
      </w:r>
      <w:r>
        <w:rPr>
          <w:lang w:val="it-IT"/>
        </w:rPr>
        <w:t>. Oratio pro peccatis et de sancta cruce. Laetania ut supra.</w:t>
      </w:r>
    </w:p>
    <w:p w:rsidR="001B7F2F" w:rsidRDefault="001B7F2F" w:rsidP="00AD7F80">
      <w:pPr>
        <w:rPr>
          <w:lang w:val="it-IT"/>
        </w:rPr>
      </w:pPr>
      <w:r>
        <w:rPr>
          <w:lang w:val="it-IT"/>
        </w:rPr>
        <w:t xml:space="preserve">AD MISSAM [IN] </w:t>
      </w:r>
      <w:r w:rsidRPr="00D32621">
        <w:rPr>
          <w:rStyle w:val="Incipit"/>
        </w:rPr>
        <w:t>De</w:t>
      </w:r>
      <w:r>
        <w:rPr>
          <w:lang w:val="it-IT"/>
        </w:rPr>
        <w:t xml:space="preserve"> </w:t>
      </w:r>
      <w:r w:rsidRPr="00D32621">
        <w:rPr>
          <w:rStyle w:val="Incipit"/>
        </w:rPr>
        <w:t>necessitatibus</w:t>
      </w:r>
      <w:r w:rsidR="00246ABF">
        <w:rPr>
          <w:lang w:val="it-IT"/>
        </w:rPr>
        <w:t>. [ORI</w:t>
      </w:r>
      <w:r>
        <w:rPr>
          <w:lang w:val="it-IT"/>
        </w:rPr>
        <w:t xml:space="preserve">] </w:t>
      </w:r>
      <w:r w:rsidRPr="00EB493F">
        <w:rPr>
          <w:rStyle w:val="Incipit"/>
        </w:rPr>
        <w:t>Dominus vobiscum. Oremus</w:t>
      </w:r>
      <w:r>
        <w:rPr>
          <w:lang w:val="it-IT"/>
        </w:rPr>
        <w:t>. [</w:t>
      </w:r>
      <w:r w:rsidR="00246ABF">
        <w:rPr>
          <w:lang w:val="it-IT"/>
        </w:rPr>
        <w:t>ORI</w:t>
      </w:r>
      <w:r>
        <w:rPr>
          <w:lang w:val="it-IT"/>
        </w:rPr>
        <w:t xml:space="preserve">] </w:t>
      </w:r>
      <w:r w:rsidRPr="00D32621">
        <w:rPr>
          <w:rStyle w:val="Incipit"/>
        </w:rPr>
        <w:t>Flectamus</w:t>
      </w:r>
      <w:r>
        <w:rPr>
          <w:lang w:val="it-IT"/>
        </w:rPr>
        <w:t xml:space="preserve"> </w:t>
      </w:r>
      <w:r w:rsidRPr="00D32621">
        <w:rPr>
          <w:rStyle w:val="Incipit"/>
        </w:rPr>
        <w:t>genua</w:t>
      </w:r>
      <w:r>
        <w:rPr>
          <w:lang w:val="it-IT"/>
        </w:rPr>
        <w:t>. OR</w:t>
      </w:r>
      <w:r w:rsidR="00246ABF">
        <w:rPr>
          <w:lang w:val="it-IT"/>
        </w:rPr>
        <w:t>CL</w:t>
      </w:r>
      <w:r>
        <w:rPr>
          <w:lang w:val="it-IT"/>
        </w:rPr>
        <w:t xml:space="preserve"> </w:t>
      </w:r>
      <w:r w:rsidRPr="00D32621">
        <w:rPr>
          <w:rStyle w:val="Incipit"/>
        </w:rPr>
        <w:t>Esto</w:t>
      </w:r>
      <w:r>
        <w:rPr>
          <w:lang w:val="it-IT"/>
        </w:rPr>
        <w:t xml:space="preserve"> </w:t>
      </w:r>
      <w:r w:rsidRPr="00D32621">
        <w:rPr>
          <w:rStyle w:val="Incipit"/>
        </w:rPr>
        <w:t>domine</w:t>
      </w:r>
      <w:r>
        <w:rPr>
          <w:lang w:val="it-IT"/>
        </w:rPr>
        <w:t xml:space="preserve"> </w:t>
      </w:r>
      <w:r w:rsidRPr="00D32621">
        <w:rPr>
          <w:rStyle w:val="Incipit"/>
        </w:rPr>
        <w:t>propitius</w:t>
      </w:r>
      <w:r>
        <w:rPr>
          <w:lang w:val="it-IT"/>
        </w:rPr>
        <w:t xml:space="preserve">. EPP </w:t>
      </w:r>
      <w:r w:rsidRPr="00D32621">
        <w:rPr>
          <w:rStyle w:val="Incipit"/>
        </w:rPr>
        <w:t>Anima</w:t>
      </w:r>
      <w:r>
        <w:rPr>
          <w:lang w:val="it-IT"/>
        </w:rPr>
        <w:t xml:space="preserve"> </w:t>
      </w:r>
      <w:r w:rsidRPr="00D32621">
        <w:rPr>
          <w:rStyle w:val="Incipit"/>
        </w:rPr>
        <w:t>quae</w:t>
      </w:r>
      <w:r>
        <w:rPr>
          <w:lang w:val="it-IT"/>
        </w:rPr>
        <w:t xml:space="preserve"> </w:t>
      </w:r>
      <w:r w:rsidRPr="00D32621">
        <w:rPr>
          <w:rStyle w:val="Incipit"/>
        </w:rPr>
        <w:t>peccaverit</w:t>
      </w:r>
      <w:r>
        <w:rPr>
          <w:lang w:val="it-IT"/>
        </w:rPr>
        <w:t xml:space="preserve">. EV </w:t>
      </w:r>
      <w:r w:rsidRPr="00D32621">
        <w:rPr>
          <w:rStyle w:val="Incipit"/>
        </w:rPr>
        <w:t>Erat</w:t>
      </w:r>
      <w:r>
        <w:rPr>
          <w:lang w:val="it-IT"/>
        </w:rPr>
        <w:t xml:space="preserve"> </w:t>
      </w:r>
      <w:r w:rsidRPr="00D32621">
        <w:rPr>
          <w:rStyle w:val="Incipit"/>
        </w:rPr>
        <w:t>dies</w:t>
      </w:r>
      <w:r>
        <w:rPr>
          <w:lang w:val="it-IT"/>
        </w:rPr>
        <w:t xml:space="preserve"> </w:t>
      </w:r>
      <w:r w:rsidRPr="00D32621">
        <w:rPr>
          <w:rStyle w:val="Incipit"/>
        </w:rPr>
        <w:t>festus</w:t>
      </w:r>
      <w:r>
        <w:rPr>
          <w:lang w:val="it-IT"/>
        </w:rPr>
        <w:t>.</w:t>
      </w:r>
    </w:p>
    <w:p w:rsidR="001B7F2F" w:rsidRDefault="001B7F2F" w:rsidP="00AD7F80">
      <w:pPr>
        <w:rPr>
          <w:lang w:val="it-IT"/>
        </w:rPr>
      </w:pPr>
      <w:r>
        <w:rPr>
          <w:lang w:val="it-IT"/>
        </w:rPr>
        <w:t xml:space="preserve">AD VESPERAS AM </w:t>
      </w:r>
      <w:r w:rsidRPr="00D32621">
        <w:rPr>
          <w:rStyle w:val="Incipit"/>
        </w:rPr>
        <w:t>Vade</w:t>
      </w:r>
      <w:r>
        <w:rPr>
          <w:lang w:val="it-IT"/>
        </w:rPr>
        <w:t xml:space="preserve"> </w:t>
      </w:r>
      <w:r w:rsidRPr="00D32621">
        <w:rPr>
          <w:rStyle w:val="Incipit"/>
        </w:rPr>
        <w:t>iam</w:t>
      </w:r>
      <w:r>
        <w:rPr>
          <w:lang w:val="it-IT"/>
        </w:rPr>
        <w:t xml:space="preserve"> </w:t>
      </w:r>
      <w:r w:rsidRPr="00D32621">
        <w:rPr>
          <w:rStyle w:val="Incipit"/>
        </w:rPr>
        <w:t>et</w:t>
      </w:r>
      <w:r>
        <w:rPr>
          <w:lang w:val="it-IT"/>
        </w:rPr>
        <w:t xml:space="preserve"> </w:t>
      </w:r>
      <w:r w:rsidRPr="00D32621">
        <w:rPr>
          <w:rStyle w:val="Incipit"/>
        </w:rPr>
        <w:t>noli</w:t>
      </w:r>
      <w:r>
        <w:rPr>
          <w:lang w:val="it-IT"/>
        </w:rPr>
        <w:t xml:space="preserve"> </w:t>
      </w:r>
      <w:r w:rsidRPr="00D32621">
        <w:rPr>
          <w:rStyle w:val="Incipit"/>
        </w:rPr>
        <w:t>peccare</w:t>
      </w:r>
      <w:r>
        <w:rPr>
          <w:lang w:val="it-IT"/>
        </w:rPr>
        <w:t>.</w:t>
      </w:r>
    </w:p>
    <w:p w:rsidR="001B7F2F" w:rsidRDefault="001B7F2F" w:rsidP="001B7F2F">
      <w:pPr>
        <w:pStyle w:val="berschrift1"/>
        <w:rPr>
          <w:lang w:val="it-IT"/>
        </w:rPr>
      </w:pPr>
      <w:r>
        <w:rPr>
          <w:lang w:val="it-IT"/>
        </w:rPr>
        <w:t>SABBATO</w:t>
      </w:r>
    </w:p>
    <w:p w:rsidR="001B7F2F" w:rsidRDefault="001B7F2F" w:rsidP="001B7F2F">
      <w:pPr>
        <w:rPr>
          <w:lang w:val="it-IT"/>
        </w:rPr>
      </w:pPr>
      <w:r>
        <w:rPr>
          <w:lang w:val="it-IT"/>
        </w:rPr>
        <w:t xml:space="preserve">AD MATUTINAS EV </w:t>
      </w:r>
      <w:r w:rsidRPr="003B655B">
        <w:rPr>
          <w:rStyle w:val="Incipit"/>
        </w:rPr>
        <w:t>Ass</w:t>
      </w:r>
      <w:r w:rsidR="00D32621" w:rsidRPr="003B655B">
        <w:rPr>
          <w:rStyle w:val="Incipit"/>
        </w:rPr>
        <w:t>umpsit</w:t>
      </w:r>
      <w:r w:rsidR="00D32621">
        <w:rPr>
          <w:lang w:val="it-IT"/>
        </w:rPr>
        <w:t xml:space="preserve"> </w:t>
      </w:r>
      <w:r w:rsidR="00D32621" w:rsidRPr="003B655B">
        <w:rPr>
          <w:rStyle w:val="Incipit"/>
        </w:rPr>
        <w:t>Iesus</w:t>
      </w:r>
      <w:r w:rsidR="00D32621">
        <w:rPr>
          <w:lang w:val="it-IT"/>
        </w:rPr>
        <w:t>.</w:t>
      </w:r>
    </w:p>
    <w:p w:rsidR="00D32621" w:rsidRDefault="00D32621" w:rsidP="001B7F2F">
      <w:pPr>
        <w:rPr>
          <w:lang w:val="it-IT"/>
        </w:rPr>
      </w:pPr>
      <w:r>
        <w:rPr>
          <w:lang w:val="it-IT"/>
        </w:rPr>
        <w:t xml:space="preserve">[AD LAUDES] AB </w:t>
      </w:r>
      <w:r w:rsidRPr="003B655B">
        <w:rPr>
          <w:rStyle w:val="Incipit"/>
        </w:rPr>
        <w:t>Assumpsit</w:t>
      </w:r>
      <w:r>
        <w:rPr>
          <w:lang w:val="it-IT"/>
        </w:rPr>
        <w:t xml:space="preserve"> </w:t>
      </w:r>
      <w:r w:rsidRPr="003B655B">
        <w:rPr>
          <w:rStyle w:val="Incipit"/>
        </w:rPr>
        <w:t>Iesus</w:t>
      </w:r>
      <w:r>
        <w:rPr>
          <w:lang w:val="it-IT"/>
        </w:rPr>
        <w:t>.</w:t>
      </w:r>
    </w:p>
    <w:p w:rsidR="00D32621" w:rsidRDefault="00D32621" w:rsidP="001B7F2F">
      <w:pPr>
        <w:rPr>
          <w:lang w:val="it-IT"/>
        </w:rPr>
      </w:pPr>
      <w:r>
        <w:rPr>
          <w:lang w:val="it-IT"/>
        </w:rPr>
        <w:t xml:space="preserve">AD MISSAM [IN] </w:t>
      </w:r>
      <w:r w:rsidRPr="003B655B">
        <w:rPr>
          <w:rStyle w:val="Incipit"/>
        </w:rPr>
        <w:t>Intret</w:t>
      </w:r>
      <w:r>
        <w:rPr>
          <w:lang w:val="it-IT"/>
        </w:rPr>
        <w:t xml:space="preserve"> </w:t>
      </w:r>
      <w:r w:rsidRPr="003B655B">
        <w:rPr>
          <w:rStyle w:val="Incipit"/>
        </w:rPr>
        <w:t>oratio</w:t>
      </w:r>
      <w:r>
        <w:rPr>
          <w:lang w:val="it-IT"/>
        </w:rPr>
        <w:t>. OR</w:t>
      </w:r>
      <w:r w:rsidR="00246ABF">
        <w:rPr>
          <w:lang w:val="it-IT"/>
        </w:rPr>
        <w:t>CL</w:t>
      </w:r>
      <w:r>
        <w:rPr>
          <w:lang w:val="it-IT"/>
        </w:rPr>
        <w:t xml:space="preserve"> </w:t>
      </w:r>
      <w:r w:rsidRPr="003B655B">
        <w:rPr>
          <w:rStyle w:val="Incipit"/>
        </w:rPr>
        <w:t>Populum</w:t>
      </w:r>
      <w:r>
        <w:rPr>
          <w:lang w:val="it-IT"/>
        </w:rPr>
        <w:t xml:space="preserve"> </w:t>
      </w:r>
      <w:r w:rsidRPr="003B655B">
        <w:rPr>
          <w:rStyle w:val="Incipit"/>
        </w:rPr>
        <w:t>tuum</w:t>
      </w:r>
      <w:r>
        <w:rPr>
          <w:lang w:val="it-IT"/>
        </w:rPr>
        <w:t xml:space="preserve">. EPP </w:t>
      </w:r>
      <w:r w:rsidRPr="003B655B">
        <w:rPr>
          <w:rStyle w:val="Incipit"/>
        </w:rPr>
        <w:t>Locutus</w:t>
      </w:r>
      <w:r>
        <w:rPr>
          <w:lang w:val="it-IT"/>
        </w:rPr>
        <w:t xml:space="preserve"> </w:t>
      </w:r>
      <w:r w:rsidRPr="003B655B">
        <w:rPr>
          <w:rStyle w:val="Incipit"/>
        </w:rPr>
        <w:t>est</w:t>
      </w:r>
      <w:r>
        <w:rPr>
          <w:lang w:val="it-IT"/>
        </w:rPr>
        <w:t xml:space="preserve"> </w:t>
      </w:r>
      <w:r w:rsidRPr="003B655B">
        <w:rPr>
          <w:rStyle w:val="Incipit"/>
        </w:rPr>
        <w:t>Moyses</w:t>
      </w:r>
      <w:r>
        <w:rPr>
          <w:lang w:val="it-IT"/>
        </w:rPr>
        <w:t xml:space="preserve">. GR </w:t>
      </w:r>
      <w:r w:rsidRPr="003B655B">
        <w:rPr>
          <w:rStyle w:val="Incipit"/>
        </w:rPr>
        <w:t>Protector</w:t>
      </w:r>
      <w:r>
        <w:rPr>
          <w:lang w:val="it-IT"/>
        </w:rPr>
        <w:t xml:space="preserve"> </w:t>
      </w:r>
      <w:r w:rsidRPr="003B655B">
        <w:rPr>
          <w:rStyle w:val="Incipit"/>
        </w:rPr>
        <w:t>noster</w:t>
      </w:r>
      <w:r>
        <w:rPr>
          <w:lang w:val="it-IT"/>
        </w:rPr>
        <w:t>. OR</w:t>
      </w:r>
      <w:r w:rsidR="00246ABF">
        <w:rPr>
          <w:lang w:val="it-IT"/>
        </w:rPr>
        <w:t>CL</w:t>
      </w:r>
      <w:r>
        <w:rPr>
          <w:lang w:val="it-IT"/>
        </w:rPr>
        <w:t xml:space="preserve"> </w:t>
      </w:r>
      <w:r w:rsidRPr="003B655B">
        <w:rPr>
          <w:rStyle w:val="Incipit"/>
        </w:rPr>
        <w:t>Deus</w:t>
      </w:r>
      <w:r>
        <w:rPr>
          <w:lang w:val="it-IT"/>
        </w:rPr>
        <w:t xml:space="preserve"> </w:t>
      </w:r>
      <w:r w:rsidRPr="003B655B">
        <w:rPr>
          <w:rStyle w:val="Incipit"/>
        </w:rPr>
        <w:t>qui</w:t>
      </w:r>
      <w:r>
        <w:rPr>
          <w:lang w:val="it-IT"/>
        </w:rPr>
        <w:t xml:space="preserve"> </w:t>
      </w:r>
      <w:r w:rsidRPr="003B655B">
        <w:rPr>
          <w:rStyle w:val="Incipit"/>
        </w:rPr>
        <w:t>nos</w:t>
      </w:r>
      <w:r>
        <w:rPr>
          <w:lang w:val="it-IT"/>
        </w:rPr>
        <w:t xml:space="preserve"> </w:t>
      </w:r>
      <w:r w:rsidRPr="003B655B">
        <w:rPr>
          <w:rStyle w:val="Incipit"/>
        </w:rPr>
        <w:t>in</w:t>
      </w:r>
      <w:r>
        <w:rPr>
          <w:lang w:val="it-IT"/>
        </w:rPr>
        <w:t xml:space="preserve"> </w:t>
      </w:r>
      <w:r w:rsidRPr="003B655B">
        <w:rPr>
          <w:rStyle w:val="Incipit"/>
        </w:rPr>
        <w:t>tantis</w:t>
      </w:r>
      <w:r>
        <w:rPr>
          <w:lang w:val="it-IT"/>
        </w:rPr>
        <w:t xml:space="preserve"> </w:t>
      </w:r>
      <w:r w:rsidRPr="003B655B">
        <w:rPr>
          <w:rStyle w:val="Incipit"/>
        </w:rPr>
        <w:t>periculis</w:t>
      </w:r>
      <w:r>
        <w:rPr>
          <w:lang w:val="it-IT"/>
        </w:rPr>
        <w:t xml:space="preserve">. EPP </w:t>
      </w:r>
      <w:r w:rsidRPr="003B655B">
        <w:rPr>
          <w:rStyle w:val="Incipit"/>
        </w:rPr>
        <w:t>Dixit</w:t>
      </w:r>
      <w:r>
        <w:rPr>
          <w:lang w:val="it-IT"/>
        </w:rPr>
        <w:t xml:space="preserve"> </w:t>
      </w:r>
      <w:r w:rsidRPr="003B655B">
        <w:rPr>
          <w:rStyle w:val="Incipit"/>
        </w:rPr>
        <w:t>Moyses</w:t>
      </w:r>
      <w:r>
        <w:rPr>
          <w:lang w:val="it-IT"/>
        </w:rPr>
        <w:t xml:space="preserve">. GR </w:t>
      </w:r>
      <w:r w:rsidRPr="003B655B">
        <w:rPr>
          <w:rStyle w:val="Incipit"/>
        </w:rPr>
        <w:t>Propitius</w:t>
      </w:r>
      <w:r>
        <w:rPr>
          <w:lang w:val="it-IT"/>
        </w:rPr>
        <w:t xml:space="preserve"> </w:t>
      </w:r>
      <w:r w:rsidRPr="003B655B">
        <w:rPr>
          <w:rStyle w:val="Incipit"/>
        </w:rPr>
        <w:t>esto</w:t>
      </w:r>
      <w:r>
        <w:rPr>
          <w:lang w:val="it-IT"/>
        </w:rPr>
        <w:t xml:space="preserve">. </w:t>
      </w:r>
      <w:r w:rsidR="00AD2B68">
        <w:rPr>
          <w:lang w:val="it-IT"/>
        </w:rPr>
        <w:t>(41r)</w:t>
      </w:r>
      <w:r>
        <w:rPr>
          <w:lang w:val="it-IT"/>
        </w:rPr>
        <w:t xml:space="preserve"> OR</w:t>
      </w:r>
      <w:r w:rsidR="00246ABF">
        <w:rPr>
          <w:lang w:val="it-IT"/>
        </w:rPr>
        <w:t>CL</w:t>
      </w:r>
      <w:r>
        <w:rPr>
          <w:lang w:val="it-IT"/>
        </w:rPr>
        <w:t xml:space="preserve"> </w:t>
      </w:r>
      <w:r w:rsidRPr="003B655B">
        <w:rPr>
          <w:rStyle w:val="Incipit"/>
        </w:rPr>
        <w:t>Protector</w:t>
      </w:r>
      <w:r>
        <w:rPr>
          <w:lang w:val="it-IT"/>
        </w:rPr>
        <w:t xml:space="preserve"> </w:t>
      </w:r>
      <w:r w:rsidRPr="003B655B">
        <w:rPr>
          <w:rStyle w:val="Incipit"/>
        </w:rPr>
        <w:t>noster</w:t>
      </w:r>
      <w:r>
        <w:rPr>
          <w:lang w:val="it-IT"/>
        </w:rPr>
        <w:t xml:space="preserve">. </w:t>
      </w:r>
      <w:r w:rsidR="0044443D">
        <w:rPr>
          <w:lang w:val="it-IT"/>
        </w:rPr>
        <w:t xml:space="preserve">EPP </w:t>
      </w:r>
      <w:r w:rsidR="0044443D" w:rsidRPr="003B655B">
        <w:rPr>
          <w:rStyle w:val="Incipit"/>
        </w:rPr>
        <w:t>Orationem</w:t>
      </w:r>
      <w:r w:rsidR="0044443D">
        <w:rPr>
          <w:lang w:val="it-IT"/>
        </w:rPr>
        <w:t xml:space="preserve"> </w:t>
      </w:r>
      <w:r w:rsidR="0044443D" w:rsidRPr="003B655B">
        <w:rPr>
          <w:rStyle w:val="Incipit"/>
        </w:rPr>
        <w:t>faciebant</w:t>
      </w:r>
      <w:r w:rsidR="0044443D">
        <w:rPr>
          <w:lang w:val="it-IT"/>
        </w:rPr>
        <w:t xml:space="preserve">. GR </w:t>
      </w:r>
      <w:r w:rsidR="0044443D" w:rsidRPr="003B655B">
        <w:rPr>
          <w:rStyle w:val="Incipit"/>
        </w:rPr>
        <w:t>Dirigatur</w:t>
      </w:r>
      <w:r w:rsidR="0044443D">
        <w:rPr>
          <w:lang w:val="it-IT"/>
        </w:rPr>
        <w:t xml:space="preserve"> </w:t>
      </w:r>
      <w:r w:rsidR="0044443D" w:rsidRPr="003B655B">
        <w:rPr>
          <w:rStyle w:val="Incipit"/>
        </w:rPr>
        <w:t>oratio</w:t>
      </w:r>
      <w:r w:rsidR="0044443D">
        <w:rPr>
          <w:lang w:val="it-IT"/>
        </w:rPr>
        <w:t>. OR</w:t>
      </w:r>
      <w:r w:rsidR="00246ABF">
        <w:rPr>
          <w:lang w:val="it-IT"/>
        </w:rPr>
        <w:t>CL</w:t>
      </w:r>
      <w:r w:rsidR="0044443D">
        <w:rPr>
          <w:lang w:val="it-IT"/>
        </w:rPr>
        <w:t xml:space="preserve"> </w:t>
      </w:r>
      <w:r w:rsidR="0044443D" w:rsidRPr="003B655B">
        <w:rPr>
          <w:rStyle w:val="Incipit"/>
        </w:rPr>
        <w:t>Adesto</w:t>
      </w:r>
      <w:r w:rsidR="0044443D">
        <w:rPr>
          <w:lang w:val="it-IT"/>
        </w:rPr>
        <w:t xml:space="preserve"> </w:t>
      </w:r>
      <w:r w:rsidR="0044443D" w:rsidRPr="003B655B">
        <w:rPr>
          <w:rStyle w:val="Incipit"/>
        </w:rPr>
        <w:t>quaesumus</w:t>
      </w:r>
      <w:r w:rsidR="0044443D">
        <w:rPr>
          <w:lang w:val="it-IT"/>
        </w:rPr>
        <w:t xml:space="preserve"> </w:t>
      </w:r>
      <w:r w:rsidR="0044443D" w:rsidRPr="003B655B">
        <w:rPr>
          <w:rStyle w:val="Incipit"/>
        </w:rPr>
        <w:t>domine</w:t>
      </w:r>
      <w:r w:rsidR="0044443D">
        <w:rPr>
          <w:lang w:val="it-IT"/>
        </w:rPr>
        <w:t xml:space="preserve">. EPP </w:t>
      </w:r>
      <w:r w:rsidR="0044443D" w:rsidRPr="003B655B">
        <w:rPr>
          <w:rStyle w:val="Incipit"/>
        </w:rPr>
        <w:t>Miserere</w:t>
      </w:r>
      <w:r w:rsidR="0044443D">
        <w:rPr>
          <w:lang w:val="it-IT"/>
        </w:rPr>
        <w:t xml:space="preserve"> </w:t>
      </w:r>
      <w:r w:rsidR="0044443D" w:rsidRPr="003B655B">
        <w:rPr>
          <w:rStyle w:val="Incipit"/>
        </w:rPr>
        <w:t>nostri</w:t>
      </w:r>
      <w:r w:rsidR="0044443D">
        <w:rPr>
          <w:lang w:val="it-IT"/>
        </w:rPr>
        <w:t xml:space="preserve"> </w:t>
      </w:r>
      <w:r w:rsidR="0044443D" w:rsidRPr="00FE08CE">
        <w:rPr>
          <w:rStyle w:val="Incipit"/>
        </w:rPr>
        <w:t>domine</w:t>
      </w:r>
      <w:r w:rsidR="0044443D">
        <w:rPr>
          <w:lang w:val="it-IT"/>
        </w:rPr>
        <w:t xml:space="preserve">. GR </w:t>
      </w:r>
      <w:r w:rsidR="0044443D" w:rsidRPr="00FE08CE">
        <w:rPr>
          <w:rStyle w:val="Incipit"/>
        </w:rPr>
        <w:t>Salvum</w:t>
      </w:r>
      <w:r w:rsidR="0044443D">
        <w:rPr>
          <w:lang w:val="it-IT"/>
        </w:rPr>
        <w:t xml:space="preserve"> </w:t>
      </w:r>
      <w:r w:rsidR="0044443D" w:rsidRPr="00FE08CE">
        <w:rPr>
          <w:rStyle w:val="Incipit"/>
        </w:rPr>
        <w:t>fac</w:t>
      </w:r>
      <w:r w:rsidR="0044443D">
        <w:rPr>
          <w:lang w:val="it-IT"/>
        </w:rPr>
        <w:t>. OR</w:t>
      </w:r>
      <w:r w:rsidR="00246ABF">
        <w:rPr>
          <w:lang w:val="it-IT"/>
        </w:rPr>
        <w:t>CL</w:t>
      </w:r>
      <w:r w:rsidR="0044443D">
        <w:rPr>
          <w:lang w:val="it-IT"/>
        </w:rPr>
        <w:t xml:space="preserve"> </w:t>
      </w:r>
      <w:r w:rsidR="0044443D" w:rsidRPr="00FE08CE">
        <w:rPr>
          <w:rStyle w:val="Incipit"/>
        </w:rPr>
        <w:t>Quaesumus</w:t>
      </w:r>
      <w:r w:rsidR="0044443D">
        <w:rPr>
          <w:lang w:val="it-IT"/>
        </w:rPr>
        <w:t xml:space="preserve"> </w:t>
      </w:r>
      <w:r w:rsidR="0044443D" w:rsidRPr="00FE08CE">
        <w:rPr>
          <w:rStyle w:val="Incipit"/>
        </w:rPr>
        <w:t>omnipotens</w:t>
      </w:r>
      <w:r w:rsidR="0044443D">
        <w:rPr>
          <w:lang w:val="it-IT"/>
        </w:rPr>
        <w:t xml:space="preserve"> </w:t>
      </w:r>
      <w:r w:rsidR="0044443D" w:rsidRPr="00FE08CE">
        <w:rPr>
          <w:rStyle w:val="Incipit"/>
        </w:rPr>
        <w:t>deus</w:t>
      </w:r>
      <w:r w:rsidR="0044443D">
        <w:rPr>
          <w:lang w:val="it-IT"/>
        </w:rPr>
        <w:t xml:space="preserve"> </w:t>
      </w:r>
      <w:r w:rsidR="0044443D" w:rsidRPr="00FE08CE">
        <w:rPr>
          <w:rStyle w:val="Incipit"/>
        </w:rPr>
        <w:t>vota</w:t>
      </w:r>
      <w:r w:rsidR="0044443D">
        <w:rPr>
          <w:lang w:val="it-IT"/>
        </w:rPr>
        <w:t xml:space="preserve">. EPP </w:t>
      </w:r>
      <w:r w:rsidR="0044443D" w:rsidRPr="00FE08CE">
        <w:rPr>
          <w:rStyle w:val="Incipit"/>
        </w:rPr>
        <w:t>Angelus</w:t>
      </w:r>
      <w:r w:rsidR="0044443D">
        <w:rPr>
          <w:lang w:val="it-IT"/>
        </w:rPr>
        <w:t xml:space="preserve"> </w:t>
      </w:r>
      <w:r w:rsidR="0044443D" w:rsidRPr="00FE08CE">
        <w:rPr>
          <w:rStyle w:val="Incipit"/>
        </w:rPr>
        <w:t>domini</w:t>
      </w:r>
      <w:r w:rsidR="0044443D">
        <w:rPr>
          <w:lang w:val="it-IT"/>
        </w:rPr>
        <w:t>. HY</w:t>
      </w:r>
      <w:r w:rsidR="0044443D" w:rsidRPr="00A002FB">
        <w:t xml:space="preserve"> </w:t>
      </w:r>
      <w:r w:rsidR="0044443D" w:rsidRPr="00FE08CE">
        <w:rPr>
          <w:rStyle w:val="Incipit"/>
        </w:rPr>
        <w:t>Benedictus</w:t>
      </w:r>
      <w:r w:rsidR="0044443D">
        <w:rPr>
          <w:lang w:val="it-IT"/>
        </w:rPr>
        <w:t xml:space="preserve"> </w:t>
      </w:r>
      <w:r w:rsidR="0044443D" w:rsidRPr="00FE08CE">
        <w:rPr>
          <w:rStyle w:val="Incipit"/>
        </w:rPr>
        <w:t>es</w:t>
      </w:r>
      <w:r w:rsidR="0044443D">
        <w:rPr>
          <w:lang w:val="it-IT"/>
        </w:rPr>
        <w:t>. Hae omnes orationes sine salutatione et cum [</w:t>
      </w:r>
      <w:r w:rsidR="00246ABF">
        <w:rPr>
          <w:lang w:val="it-IT"/>
        </w:rPr>
        <w:t>ORI</w:t>
      </w:r>
      <w:r w:rsidR="0044443D">
        <w:rPr>
          <w:lang w:val="it-IT"/>
        </w:rPr>
        <w:t xml:space="preserve">] </w:t>
      </w:r>
      <w:r w:rsidR="0044443D" w:rsidRPr="00FE08CE">
        <w:rPr>
          <w:rStyle w:val="Incipit"/>
        </w:rPr>
        <w:t>Flectamus</w:t>
      </w:r>
      <w:r w:rsidR="0044443D">
        <w:rPr>
          <w:lang w:val="it-IT"/>
        </w:rPr>
        <w:t xml:space="preserve"> </w:t>
      </w:r>
      <w:r w:rsidR="0044443D" w:rsidRPr="00FE08CE">
        <w:rPr>
          <w:rStyle w:val="Incipit"/>
        </w:rPr>
        <w:t>genua</w:t>
      </w:r>
      <w:r w:rsidR="0044443D">
        <w:rPr>
          <w:lang w:val="it-IT"/>
        </w:rPr>
        <w:t xml:space="preserve"> dicuntur, excepta ea quae trium puerorum canticum sequitur. Ad illa</w:t>
      </w:r>
      <w:r w:rsidR="00FE08CE">
        <w:rPr>
          <w:lang w:val="it-IT"/>
        </w:rPr>
        <w:t>m</w:t>
      </w:r>
      <w:r w:rsidR="0044443D">
        <w:rPr>
          <w:lang w:val="it-IT"/>
        </w:rPr>
        <w:t xml:space="preserve"> enim dicitur [</w:t>
      </w:r>
      <w:r w:rsidR="00246ABF">
        <w:rPr>
          <w:lang w:val="it-IT"/>
        </w:rPr>
        <w:t>ORI</w:t>
      </w:r>
      <w:r w:rsidR="0044443D">
        <w:rPr>
          <w:lang w:val="it-IT"/>
        </w:rPr>
        <w:t xml:space="preserve">] </w:t>
      </w:r>
      <w:r w:rsidR="0044443D" w:rsidRPr="00FE08CE">
        <w:rPr>
          <w:rStyle w:val="Incipit"/>
        </w:rPr>
        <w:t>Dominus</w:t>
      </w:r>
      <w:r w:rsidR="0044443D">
        <w:rPr>
          <w:lang w:val="it-IT"/>
        </w:rPr>
        <w:t xml:space="preserve"> </w:t>
      </w:r>
      <w:r w:rsidR="0044443D" w:rsidRPr="00FE08CE">
        <w:rPr>
          <w:rStyle w:val="Incipit"/>
        </w:rPr>
        <w:t>vobiscum</w:t>
      </w:r>
      <w:r w:rsidR="0044443D">
        <w:rPr>
          <w:lang w:val="it-IT"/>
        </w:rPr>
        <w:t xml:space="preserve"> sine [</w:t>
      </w:r>
      <w:r w:rsidR="00246ABF">
        <w:rPr>
          <w:lang w:val="it-IT"/>
        </w:rPr>
        <w:t>ORI</w:t>
      </w:r>
      <w:r w:rsidR="0044443D">
        <w:rPr>
          <w:lang w:val="it-IT"/>
        </w:rPr>
        <w:t xml:space="preserve">] </w:t>
      </w:r>
      <w:r w:rsidR="0044443D" w:rsidRPr="00FE08CE">
        <w:rPr>
          <w:rStyle w:val="Incipit"/>
        </w:rPr>
        <w:t>Flectamus</w:t>
      </w:r>
      <w:r w:rsidR="0044443D">
        <w:rPr>
          <w:lang w:val="it-IT"/>
        </w:rPr>
        <w:t xml:space="preserve"> </w:t>
      </w:r>
      <w:r w:rsidR="0044443D" w:rsidRPr="00FE08CE">
        <w:rPr>
          <w:rStyle w:val="Incipit"/>
        </w:rPr>
        <w:t>genua</w:t>
      </w:r>
      <w:r w:rsidR="0044443D">
        <w:rPr>
          <w:lang w:val="it-IT"/>
        </w:rPr>
        <w:t xml:space="preserve">, quia </w:t>
      </w:r>
      <w:r w:rsidR="0044443D" w:rsidRPr="00FE08CE">
        <w:rPr>
          <w:rStyle w:val="Funktion"/>
        </w:rPr>
        <w:t>pueri</w:t>
      </w:r>
      <w:r w:rsidR="0044443D">
        <w:rPr>
          <w:lang w:val="it-IT"/>
        </w:rPr>
        <w:t xml:space="preserve"> coacti a </w:t>
      </w:r>
      <w:r w:rsidR="0044443D" w:rsidRPr="00FE08CE">
        <w:rPr>
          <w:rStyle w:val="Funktion"/>
        </w:rPr>
        <w:t>rege</w:t>
      </w:r>
      <w:r w:rsidR="0044443D">
        <w:rPr>
          <w:lang w:val="it-IT"/>
        </w:rPr>
        <w:t xml:space="preserve"> flexis genibus nolebant adorare statuam. Deinde orationes de sancta Maria et pro omni gradu ecclesiae. EP </w:t>
      </w:r>
      <w:r w:rsidR="0044443D" w:rsidRPr="00FE08CE">
        <w:rPr>
          <w:rStyle w:val="Incipit"/>
        </w:rPr>
        <w:t>Rogamus</w:t>
      </w:r>
      <w:r w:rsidR="0044443D">
        <w:rPr>
          <w:lang w:val="it-IT"/>
        </w:rPr>
        <w:t xml:space="preserve"> </w:t>
      </w:r>
      <w:r w:rsidR="0044443D" w:rsidRPr="00FE08CE">
        <w:rPr>
          <w:rStyle w:val="Incipit"/>
        </w:rPr>
        <w:t>vos</w:t>
      </w:r>
      <w:r w:rsidR="0044443D">
        <w:rPr>
          <w:lang w:val="it-IT"/>
        </w:rPr>
        <w:t xml:space="preserve">. TR </w:t>
      </w:r>
      <w:r w:rsidR="0044443D" w:rsidRPr="00FE08CE">
        <w:rPr>
          <w:rStyle w:val="Incipit"/>
        </w:rPr>
        <w:t>Laudate</w:t>
      </w:r>
      <w:r w:rsidR="0044443D">
        <w:rPr>
          <w:lang w:val="it-IT"/>
        </w:rPr>
        <w:t xml:space="preserve"> </w:t>
      </w:r>
      <w:r w:rsidR="0044443D" w:rsidRPr="00FE08CE">
        <w:rPr>
          <w:rStyle w:val="Incipit"/>
        </w:rPr>
        <w:t>dominum</w:t>
      </w:r>
      <w:r w:rsidR="0044443D">
        <w:rPr>
          <w:lang w:val="it-IT"/>
        </w:rPr>
        <w:t xml:space="preserve"> </w:t>
      </w:r>
      <w:r w:rsidR="0044443D" w:rsidRPr="00FE08CE">
        <w:rPr>
          <w:rStyle w:val="Incipit"/>
        </w:rPr>
        <w:t>omnes</w:t>
      </w:r>
      <w:r w:rsidR="0044443D">
        <w:rPr>
          <w:lang w:val="it-IT"/>
        </w:rPr>
        <w:t xml:space="preserve"> </w:t>
      </w:r>
      <w:r w:rsidR="0044443D" w:rsidRPr="00FE08CE">
        <w:rPr>
          <w:rStyle w:val="Incipit"/>
        </w:rPr>
        <w:t>gentes</w:t>
      </w:r>
      <w:r w:rsidR="0044443D">
        <w:rPr>
          <w:lang w:val="it-IT"/>
        </w:rPr>
        <w:t xml:space="preserve">. EV </w:t>
      </w:r>
      <w:r w:rsidR="0044443D" w:rsidRPr="00FE08CE">
        <w:rPr>
          <w:rStyle w:val="Incipit"/>
        </w:rPr>
        <w:t>Assumpsit</w:t>
      </w:r>
      <w:r w:rsidR="0044443D">
        <w:rPr>
          <w:lang w:val="it-IT"/>
        </w:rPr>
        <w:t xml:space="preserve"> </w:t>
      </w:r>
      <w:r w:rsidR="0044443D" w:rsidRPr="00FE08CE">
        <w:rPr>
          <w:rStyle w:val="Incipit"/>
        </w:rPr>
        <w:t>Iesus</w:t>
      </w:r>
      <w:r w:rsidR="0044443D">
        <w:rPr>
          <w:lang w:val="it-IT"/>
        </w:rPr>
        <w:t xml:space="preserve">. OF </w:t>
      </w:r>
      <w:r w:rsidR="0044443D" w:rsidRPr="00FE08CE">
        <w:rPr>
          <w:rStyle w:val="Incipit"/>
        </w:rPr>
        <w:t>Domine</w:t>
      </w:r>
      <w:r w:rsidR="0044443D">
        <w:rPr>
          <w:lang w:val="it-IT"/>
        </w:rPr>
        <w:t xml:space="preserve"> </w:t>
      </w:r>
      <w:r w:rsidR="0044443D" w:rsidRPr="00FE08CE">
        <w:rPr>
          <w:rStyle w:val="Incipit"/>
        </w:rPr>
        <w:t>deus</w:t>
      </w:r>
      <w:r w:rsidR="0044443D">
        <w:rPr>
          <w:lang w:val="it-IT"/>
        </w:rPr>
        <w:t xml:space="preserve"> </w:t>
      </w:r>
      <w:r w:rsidR="0044443D" w:rsidRPr="00FE08CE">
        <w:rPr>
          <w:rStyle w:val="Incipit"/>
        </w:rPr>
        <w:t>salutis</w:t>
      </w:r>
      <w:r w:rsidR="0044443D">
        <w:rPr>
          <w:lang w:val="it-IT"/>
        </w:rPr>
        <w:t xml:space="preserve">. CO </w:t>
      </w:r>
      <w:r w:rsidR="0044443D" w:rsidRPr="00FE08CE">
        <w:rPr>
          <w:rStyle w:val="Incipit"/>
        </w:rPr>
        <w:t>Domine</w:t>
      </w:r>
      <w:r w:rsidR="0044443D">
        <w:rPr>
          <w:lang w:val="it-IT"/>
        </w:rPr>
        <w:t xml:space="preserve"> </w:t>
      </w:r>
      <w:r w:rsidR="0044443D" w:rsidRPr="00FE08CE">
        <w:rPr>
          <w:rStyle w:val="Incipit"/>
        </w:rPr>
        <w:t>deus</w:t>
      </w:r>
      <w:r w:rsidR="0044443D">
        <w:rPr>
          <w:lang w:val="it-IT"/>
        </w:rPr>
        <w:t>.</w:t>
      </w:r>
    </w:p>
    <w:p w:rsidR="0044443D" w:rsidRDefault="00DE16F8" w:rsidP="0044443D">
      <w:pPr>
        <w:pStyle w:val="berschrift1"/>
        <w:rPr>
          <w:lang w:val="it-IT"/>
        </w:rPr>
      </w:pPr>
      <w:r>
        <w:rPr>
          <w:lang w:val="it-IT"/>
        </w:rPr>
        <w:lastRenderedPageBreak/>
        <w:t>KOMMENTAR</w:t>
      </w:r>
    </w:p>
    <w:p w:rsidR="0044443D" w:rsidRDefault="0044443D" w:rsidP="0044443D">
      <w:pPr>
        <w:rPr>
          <w:lang w:val="it-IT"/>
        </w:rPr>
      </w:pPr>
      <w:r>
        <w:rPr>
          <w:lang w:val="it-IT"/>
        </w:rPr>
        <w:t xml:space="preserve">Nota quod hymnus trum puerorum [HY] </w:t>
      </w:r>
      <w:r w:rsidRPr="00FE08CE">
        <w:rPr>
          <w:rStyle w:val="Incipit"/>
        </w:rPr>
        <w:t>Benedictus</w:t>
      </w:r>
      <w:r>
        <w:rPr>
          <w:lang w:val="it-IT"/>
        </w:rPr>
        <w:t xml:space="preserve"> </w:t>
      </w:r>
      <w:r w:rsidRPr="00FE08CE">
        <w:rPr>
          <w:rStyle w:val="Incipit"/>
        </w:rPr>
        <w:t>es</w:t>
      </w:r>
      <w:r>
        <w:rPr>
          <w:lang w:val="it-IT"/>
        </w:rPr>
        <w:t xml:space="preserve"> </w:t>
      </w:r>
      <w:r w:rsidRPr="00FE08CE">
        <w:rPr>
          <w:rStyle w:val="Incipit"/>
        </w:rPr>
        <w:t>domine</w:t>
      </w:r>
      <w:r>
        <w:rPr>
          <w:lang w:val="it-IT"/>
        </w:rPr>
        <w:t xml:space="preserve"> sicut ordo iubet a tribus </w:t>
      </w:r>
      <w:r w:rsidRPr="00FE08CE">
        <w:rPr>
          <w:rStyle w:val="Funktion"/>
        </w:rPr>
        <w:t>pueris</w:t>
      </w:r>
      <w:r>
        <w:rPr>
          <w:lang w:val="it-IT"/>
        </w:rPr>
        <w:t xml:space="preserve">, ubi fieri potest, debet cantari et interim nemo in ecclesia sedeat, quia </w:t>
      </w:r>
      <w:r w:rsidRPr="00FE08CE">
        <w:rPr>
          <w:rStyle w:val="Funktion"/>
        </w:rPr>
        <w:t>pueri</w:t>
      </w:r>
      <w:r>
        <w:rPr>
          <w:lang w:val="it-IT"/>
        </w:rPr>
        <w:t xml:space="preserve"> in camino amb</w:t>
      </w:r>
      <w:r w:rsidR="009074A7">
        <w:rPr>
          <w:lang w:val="it-IT"/>
        </w:rPr>
        <w:t>u</w:t>
      </w:r>
      <w:r>
        <w:rPr>
          <w:lang w:val="it-IT"/>
        </w:rPr>
        <w:t xml:space="preserve">lantes cantabant. In </w:t>
      </w:r>
      <w:r w:rsidRPr="00246ABF">
        <w:rPr>
          <w:rStyle w:val="Funktion"/>
        </w:rPr>
        <w:t>libris sacramentorum</w:t>
      </w:r>
      <w:r>
        <w:rPr>
          <w:lang w:val="it-IT"/>
        </w:rPr>
        <w:t xml:space="preserve"> in hoc officio oratio super populum non habetur, quia officium ut praecepit ordo in nocte peragitur.</w:t>
      </w:r>
    </w:p>
    <w:p w:rsidR="0044443D" w:rsidRDefault="0044443D" w:rsidP="0044443D">
      <w:pPr>
        <w:pStyle w:val="berschrift1"/>
        <w:rPr>
          <w:lang w:val="it-IT"/>
        </w:rPr>
      </w:pPr>
      <w:r>
        <w:rPr>
          <w:lang w:val="it-IT"/>
        </w:rPr>
        <w:t>DOMINICA SECUNDA</w:t>
      </w:r>
    </w:p>
    <w:p w:rsidR="0044443D" w:rsidRDefault="003E39F4" w:rsidP="0044443D">
      <w:pPr>
        <w:rPr>
          <w:lang w:val="it-IT"/>
        </w:rPr>
      </w:pPr>
      <w:r>
        <w:rPr>
          <w:lang w:val="it-IT"/>
        </w:rPr>
        <w:t xml:space="preserve">AD VESPERAS AN </w:t>
      </w:r>
      <w:r w:rsidRPr="00FE08CE">
        <w:rPr>
          <w:rStyle w:val="Incipit"/>
        </w:rPr>
        <w:t>Advenerunt</w:t>
      </w:r>
      <w:r>
        <w:rPr>
          <w:lang w:val="it-IT"/>
        </w:rPr>
        <w:t xml:space="preserve"> </w:t>
      </w:r>
      <w:r w:rsidRPr="00FE08CE">
        <w:rPr>
          <w:rStyle w:val="Incipit"/>
        </w:rPr>
        <w:t>nobis</w:t>
      </w:r>
      <w:r>
        <w:rPr>
          <w:lang w:val="it-IT"/>
        </w:rPr>
        <w:t xml:space="preserve">. PS </w:t>
      </w:r>
      <w:r w:rsidRPr="00FE08CE">
        <w:rPr>
          <w:rStyle w:val="Incipit"/>
        </w:rPr>
        <w:t>Benedictus</w:t>
      </w:r>
      <w:r>
        <w:rPr>
          <w:lang w:val="it-IT"/>
        </w:rPr>
        <w:t xml:space="preserve"> cum reliquis. CP </w:t>
      </w:r>
      <w:r w:rsidRPr="00FE08CE">
        <w:rPr>
          <w:rStyle w:val="Incipit"/>
        </w:rPr>
        <w:t>Rogamus</w:t>
      </w:r>
      <w:r>
        <w:rPr>
          <w:lang w:val="it-IT"/>
        </w:rPr>
        <w:t xml:space="preserve"> </w:t>
      </w:r>
      <w:r w:rsidRPr="00FE08CE">
        <w:rPr>
          <w:rStyle w:val="Incipit"/>
        </w:rPr>
        <w:t>vos</w:t>
      </w:r>
      <w:r>
        <w:rPr>
          <w:lang w:val="it-IT"/>
        </w:rPr>
        <w:t xml:space="preserve">. RP </w:t>
      </w:r>
      <w:r w:rsidRPr="00FE08CE">
        <w:rPr>
          <w:rStyle w:val="Incipit"/>
        </w:rPr>
        <w:t>Vidi</w:t>
      </w:r>
      <w:r>
        <w:rPr>
          <w:lang w:val="it-IT"/>
        </w:rPr>
        <w:t xml:space="preserve"> </w:t>
      </w:r>
      <w:r w:rsidRPr="00FE08CE">
        <w:rPr>
          <w:rStyle w:val="Incipit"/>
        </w:rPr>
        <w:t>dominum</w:t>
      </w:r>
      <w:r>
        <w:rPr>
          <w:lang w:val="it-IT"/>
        </w:rPr>
        <w:t xml:space="preserve"> </w:t>
      </w:r>
      <w:r w:rsidRPr="00FE08CE">
        <w:rPr>
          <w:rStyle w:val="Incipit"/>
        </w:rPr>
        <w:t>facie</w:t>
      </w:r>
      <w:r>
        <w:rPr>
          <w:lang w:val="it-IT"/>
        </w:rPr>
        <w:t xml:space="preserve">. HY </w:t>
      </w:r>
      <w:r w:rsidRPr="00FE08CE">
        <w:rPr>
          <w:rStyle w:val="Incipit"/>
        </w:rPr>
        <w:t>Ex</w:t>
      </w:r>
      <w:r>
        <w:rPr>
          <w:lang w:val="it-IT"/>
        </w:rPr>
        <w:t xml:space="preserve"> </w:t>
      </w:r>
      <w:r w:rsidRPr="00FE08CE">
        <w:rPr>
          <w:rStyle w:val="Incipit"/>
        </w:rPr>
        <w:t>more</w:t>
      </w:r>
      <w:r>
        <w:rPr>
          <w:lang w:val="it-IT"/>
        </w:rPr>
        <w:t xml:space="preserve"> </w:t>
      </w:r>
      <w:r w:rsidRPr="00FE08CE">
        <w:rPr>
          <w:rStyle w:val="Incipit"/>
        </w:rPr>
        <w:t>docti</w:t>
      </w:r>
      <w:r w:rsidR="00D3732D">
        <w:rPr>
          <w:lang w:val="it-IT"/>
        </w:rPr>
        <w:t xml:space="preserve"> per totam ebdomadam. VS</w:t>
      </w:r>
      <w:r>
        <w:rPr>
          <w:lang w:val="it-IT"/>
        </w:rPr>
        <w:t xml:space="preserve"> </w:t>
      </w:r>
      <w:r w:rsidRPr="00FE08CE">
        <w:rPr>
          <w:rStyle w:val="Incipit"/>
        </w:rPr>
        <w:t>Angelis</w:t>
      </w:r>
      <w:r>
        <w:rPr>
          <w:lang w:val="it-IT"/>
        </w:rPr>
        <w:t xml:space="preserve"> </w:t>
      </w:r>
      <w:r w:rsidRPr="00FE08CE">
        <w:rPr>
          <w:rStyle w:val="Incipit"/>
        </w:rPr>
        <w:t>suis</w:t>
      </w:r>
      <w:r>
        <w:rPr>
          <w:lang w:val="it-IT"/>
        </w:rPr>
        <w:t xml:space="preserve"> </w:t>
      </w:r>
      <w:r w:rsidRPr="00FE08CE">
        <w:rPr>
          <w:rStyle w:val="Incipit"/>
        </w:rPr>
        <w:t>deus</w:t>
      </w:r>
      <w:r>
        <w:rPr>
          <w:lang w:val="it-IT"/>
        </w:rPr>
        <w:t xml:space="preserve">. AM </w:t>
      </w:r>
      <w:r w:rsidRPr="00FE08CE">
        <w:rPr>
          <w:rStyle w:val="Incipit"/>
        </w:rPr>
        <w:t>Visionem</w:t>
      </w:r>
      <w:r>
        <w:rPr>
          <w:lang w:val="it-IT"/>
        </w:rPr>
        <w:t xml:space="preserve"> </w:t>
      </w:r>
      <w:r w:rsidRPr="00FE08CE">
        <w:rPr>
          <w:rStyle w:val="Incipit"/>
        </w:rPr>
        <w:t>quam</w:t>
      </w:r>
      <w:r>
        <w:rPr>
          <w:lang w:val="it-IT"/>
        </w:rPr>
        <w:t xml:space="preserve"> </w:t>
      </w:r>
      <w:r w:rsidRPr="00FE08CE">
        <w:rPr>
          <w:rStyle w:val="Incipit"/>
        </w:rPr>
        <w:t>vidistis</w:t>
      </w:r>
      <w:r>
        <w:rPr>
          <w:lang w:val="it-IT"/>
        </w:rPr>
        <w:t xml:space="preserve">. OR </w:t>
      </w:r>
      <w:r w:rsidRPr="00FE08CE">
        <w:rPr>
          <w:rStyle w:val="Incipit"/>
        </w:rPr>
        <w:t>Deus</w:t>
      </w:r>
      <w:r>
        <w:rPr>
          <w:lang w:val="it-IT"/>
        </w:rPr>
        <w:t xml:space="preserve"> </w:t>
      </w:r>
      <w:r w:rsidRPr="00FE08CE">
        <w:rPr>
          <w:rStyle w:val="Incipit"/>
        </w:rPr>
        <w:t>qui</w:t>
      </w:r>
      <w:r>
        <w:rPr>
          <w:lang w:val="it-IT"/>
        </w:rPr>
        <w:t xml:space="preserve"> </w:t>
      </w:r>
      <w:r w:rsidRPr="00FE08CE">
        <w:rPr>
          <w:rStyle w:val="Incipit"/>
        </w:rPr>
        <w:t>conspicis</w:t>
      </w:r>
      <w:r w:rsidR="00EF2034">
        <w:rPr>
          <w:lang w:val="it-IT"/>
        </w:rPr>
        <w:t>. Nihil in suffragiis</w:t>
      </w:r>
      <w:r>
        <w:rPr>
          <w:lang w:val="it-IT"/>
        </w:rPr>
        <w:t>.</w:t>
      </w:r>
    </w:p>
    <w:p w:rsidR="003E39F4" w:rsidRDefault="003E39F4" w:rsidP="0044443D">
      <w:pPr>
        <w:rPr>
          <w:lang w:val="it-IT"/>
        </w:rPr>
      </w:pPr>
      <w:r>
        <w:rPr>
          <w:lang w:val="it-IT"/>
        </w:rPr>
        <w:t>AD MATUTINAS IN</w:t>
      </w:r>
      <w:r w:rsidR="00F971ED">
        <w:rPr>
          <w:lang w:val="it-IT"/>
        </w:rPr>
        <w:t>V</w:t>
      </w:r>
      <w:r>
        <w:rPr>
          <w:lang w:val="it-IT"/>
        </w:rPr>
        <w:t xml:space="preserve"> </w:t>
      </w:r>
      <w:r w:rsidR="00F971ED">
        <w:rPr>
          <w:rStyle w:val="Incipit"/>
        </w:rPr>
        <w:t>Deus</w:t>
      </w:r>
      <w:r>
        <w:rPr>
          <w:lang w:val="it-IT"/>
        </w:rPr>
        <w:t xml:space="preserve"> </w:t>
      </w:r>
      <w:r w:rsidR="00F971ED">
        <w:rPr>
          <w:rStyle w:val="Incipit"/>
        </w:rPr>
        <w:t>magnus</w:t>
      </w:r>
      <w:r>
        <w:rPr>
          <w:lang w:val="it-IT"/>
        </w:rPr>
        <w:t>.</w:t>
      </w:r>
    </w:p>
    <w:p w:rsidR="003E39F4" w:rsidRDefault="003E39F4" w:rsidP="0044443D">
      <w:pPr>
        <w:rPr>
          <w:lang w:val="it-IT"/>
        </w:rPr>
      </w:pPr>
      <w:r>
        <w:rPr>
          <w:lang w:val="it-IT"/>
        </w:rPr>
        <w:t xml:space="preserve">IN PRIMO NOCTURNO AN </w:t>
      </w:r>
      <w:r w:rsidRPr="00FE08CE">
        <w:rPr>
          <w:rStyle w:val="Incipit"/>
        </w:rPr>
        <w:t>Domine</w:t>
      </w:r>
      <w:r>
        <w:rPr>
          <w:lang w:val="it-IT"/>
        </w:rPr>
        <w:t xml:space="preserve"> </w:t>
      </w:r>
      <w:r w:rsidRPr="00FE08CE">
        <w:rPr>
          <w:rStyle w:val="Incipit"/>
        </w:rPr>
        <w:t>bonum</w:t>
      </w:r>
      <w:r>
        <w:rPr>
          <w:lang w:val="it-IT"/>
        </w:rPr>
        <w:t xml:space="preserve"> </w:t>
      </w:r>
      <w:r w:rsidRPr="00FE08CE">
        <w:rPr>
          <w:rStyle w:val="Incipit"/>
        </w:rPr>
        <w:t>est</w:t>
      </w:r>
      <w:r>
        <w:rPr>
          <w:lang w:val="it-IT"/>
        </w:rPr>
        <w:t>.</w:t>
      </w:r>
    </w:p>
    <w:p w:rsidR="003E39F4" w:rsidRDefault="003E39F4" w:rsidP="0044443D">
      <w:pPr>
        <w:rPr>
          <w:lang w:val="it-IT"/>
        </w:rPr>
      </w:pPr>
      <w:r>
        <w:rPr>
          <w:lang w:val="it-IT"/>
        </w:rPr>
        <w:t xml:space="preserve">IN SECUNDO NOCTURNO AN </w:t>
      </w:r>
      <w:r w:rsidRPr="00FE08CE">
        <w:rPr>
          <w:rStyle w:val="Incipit"/>
        </w:rPr>
        <w:t>Faciamus</w:t>
      </w:r>
      <w:r>
        <w:rPr>
          <w:lang w:val="it-IT"/>
        </w:rPr>
        <w:t xml:space="preserve"> </w:t>
      </w:r>
      <w:r w:rsidRPr="00933C1C">
        <w:rPr>
          <w:rStyle w:val="Incipit"/>
        </w:rPr>
        <w:t>hic</w:t>
      </w:r>
      <w:r>
        <w:rPr>
          <w:lang w:val="it-IT"/>
        </w:rPr>
        <w:t>.</w:t>
      </w:r>
    </w:p>
    <w:p w:rsidR="003E39F4" w:rsidRDefault="003E39F4" w:rsidP="0044443D">
      <w:pPr>
        <w:rPr>
          <w:lang w:val="it-IT"/>
        </w:rPr>
      </w:pPr>
      <w:r>
        <w:rPr>
          <w:lang w:val="it-IT"/>
        </w:rPr>
        <w:t xml:space="preserve">IN TERTIO NOCTURNO AN </w:t>
      </w:r>
      <w:r w:rsidRPr="00933C1C">
        <w:rPr>
          <w:rStyle w:val="Incipit"/>
        </w:rPr>
        <w:t>Descendentibus</w:t>
      </w:r>
      <w:r>
        <w:rPr>
          <w:lang w:val="it-IT"/>
        </w:rPr>
        <w:t xml:space="preserve"> </w:t>
      </w:r>
      <w:r w:rsidRPr="00933C1C">
        <w:rPr>
          <w:rStyle w:val="Incipit"/>
        </w:rPr>
        <w:t>illis</w:t>
      </w:r>
      <w:r>
        <w:rPr>
          <w:lang w:val="it-IT"/>
        </w:rPr>
        <w:t xml:space="preserve">. Versus ut supra. LS </w:t>
      </w:r>
      <w:r w:rsidRPr="00933C1C">
        <w:rPr>
          <w:rStyle w:val="Incipit"/>
        </w:rPr>
        <w:t>Portabat</w:t>
      </w:r>
      <w:r>
        <w:rPr>
          <w:lang w:val="it-IT"/>
        </w:rPr>
        <w:t xml:space="preserve"> </w:t>
      </w:r>
      <w:r w:rsidRPr="00933C1C">
        <w:rPr>
          <w:rStyle w:val="Incipit"/>
        </w:rPr>
        <w:t>Rebecca</w:t>
      </w:r>
      <w:r>
        <w:rPr>
          <w:lang w:val="it-IT"/>
        </w:rPr>
        <w:t xml:space="preserve">. Historia [RP] </w:t>
      </w:r>
      <w:r w:rsidRPr="00933C1C">
        <w:rPr>
          <w:rStyle w:val="Incipit"/>
        </w:rPr>
        <w:t>Tolle</w:t>
      </w:r>
      <w:r>
        <w:rPr>
          <w:lang w:val="it-IT"/>
        </w:rPr>
        <w:t xml:space="preserve"> </w:t>
      </w:r>
      <w:r w:rsidRPr="00933C1C">
        <w:rPr>
          <w:rStyle w:val="Incipit"/>
        </w:rPr>
        <w:t>arma</w:t>
      </w:r>
      <w:r>
        <w:rPr>
          <w:lang w:val="it-IT"/>
        </w:rPr>
        <w:t xml:space="preserve"> </w:t>
      </w:r>
      <w:r w:rsidRPr="00933C1C">
        <w:rPr>
          <w:rStyle w:val="Incipit"/>
        </w:rPr>
        <w:t>tua</w:t>
      </w:r>
      <w:r>
        <w:rPr>
          <w:lang w:val="it-IT"/>
        </w:rPr>
        <w:t xml:space="preserve"> tota canitur et nonum responsorium post [RV] </w:t>
      </w:r>
      <w:r w:rsidRPr="00933C1C">
        <w:rPr>
          <w:rStyle w:val="Incipit"/>
        </w:rPr>
        <w:t>Gloria</w:t>
      </w:r>
      <w:r>
        <w:rPr>
          <w:lang w:val="it-IT"/>
        </w:rPr>
        <w:t xml:space="preserve"> </w:t>
      </w:r>
      <w:r w:rsidRPr="00933C1C">
        <w:rPr>
          <w:rStyle w:val="Incipit"/>
        </w:rPr>
        <w:t>patri</w:t>
      </w:r>
      <w:r>
        <w:rPr>
          <w:lang w:val="it-IT"/>
        </w:rPr>
        <w:t xml:space="preserve"> reiteratur. EV </w:t>
      </w:r>
      <w:r w:rsidRPr="00933C1C">
        <w:rPr>
          <w:rStyle w:val="Incipit"/>
        </w:rPr>
        <w:t>Egressus</w:t>
      </w:r>
      <w:r>
        <w:rPr>
          <w:lang w:val="it-IT"/>
        </w:rPr>
        <w:t xml:space="preserve"> </w:t>
      </w:r>
      <w:r w:rsidRPr="00933C1C">
        <w:rPr>
          <w:rStyle w:val="Incipit"/>
        </w:rPr>
        <w:t>Iesus</w:t>
      </w:r>
      <w:r>
        <w:rPr>
          <w:lang w:val="it-IT"/>
        </w:rPr>
        <w:t>.</w:t>
      </w:r>
    </w:p>
    <w:p w:rsidR="003E39F4" w:rsidRDefault="003E39F4" w:rsidP="0044443D">
      <w:pPr>
        <w:rPr>
          <w:lang w:val="it-IT"/>
        </w:rPr>
      </w:pPr>
      <w:r>
        <w:rPr>
          <w:lang w:val="it-IT"/>
        </w:rPr>
        <w:t xml:space="preserve">AD LAUDES HY </w:t>
      </w:r>
      <w:r w:rsidRPr="00933C1C">
        <w:rPr>
          <w:rStyle w:val="Incipit"/>
        </w:rPr>
        <w:t>Clarum</w:t>
      </w:r>
      <w:r>
        <w:rPr>
          <w:lang w:val="it-IT"/>
        </w:rPr>
        <w:t xml:space="preserve"> </w:t>
      </w:r>
      <w:r w:rsidRPr="00933C1C">
        <w:rPr>
          <w:rStyle w:val="Incipit"/>
        </w:rPr>
        <w:t>decus</w:t>
      </w:r>
      <w:r>
        <w:rPr>
          <w:lang w:val="it-IT"/>
        </w:rPr>
        <w:t>.</w:t>
      </w:r>
      <w:r w:rsidR="00933C1C">
        <w:rPr>
          <w:lang w:val="it-IT"/>
        </w:rPr>
        <w:t xml:space="preserve"> Capitulum et oratio de dominica. AB </w:t>
      </w:r>
      <w:r w:rsidR="00933C1C" w:rsidRPr="00F2654E">
        <w:rPr>
          <w:rStyle w:val="Incipit"/>
        </w:rPr>
        <w:t>Egressus</w:t>
      </w:r>
      <w:r w:rsidR="00933C1C">
        <w:rPr>
          <w:lang w:val="it-IT"/>
        </w:rPr>
        <w:t xml:space="preserve"> </w:t>
      </w:r>
      <w:r w:rsidR="00933C1C" w:rsidRPr="00F2654E">
        <w:rPr>
          <w:rStyle w:val="Incipit"/>
        </w:rPr>
        <w:t>Iesus</w:t>
      </w:r>
      <w:r w:rsidR="00933C1C">
        <w:rPr>
          <w:lang w:val="it-IT"/>
        </w:rPr>
        <w:t>.</w:t>
      </w:r>
    </w:p>
    <w:p w:rsidR="00933C1C" w:rsidRDefault="00933C1C" w:rsidP="0044443D">
      <w:pPr>
        <w:rPr>
          <w:lang w:val="it-IT"/>
        </w:rPr>
      </w:pPr>
      <w:r>
        <w:rPr>
          <w:lang w:val="it-IT"/>
        </w:rPr>
        <w:t xml:space="preserve">AD PRIMAM AN </w:t>
      </w:r>
      <w:r w:rsidRPr="00F2654E">
        <w:rPr>
          <w:rStyle w:val="Incipit"/>
        </w:rPr>
        <w:t>Missus</w:t>
      </w:r>
      <w:r>
        <w:rPr>
          <w:lang w:val="it-IT"/>
        </w:rPr>
        <w:t xml:space="preserve"> </w:t>
      </w:r>
      <w:r w:rsidRPr="00F2654E">
        <w:rPr>
          <w:rStyle w:val="Incipit"/>
        </w:rPr>
        <w:t>sum</w:t>
      </w:r>
      <w:r>
        <w:rPr>
          <w:lang w:val="it-IT"/>
        </w:rPr>
        <w:t>.</w:t>
      </w:r>
    </w:p>
    <w:p w:rsidR="00933C1C" w:rsidRDefault="00933C1C" w:rsidP="0044443D">
      <w:pPr>
        <w:rPr>
          <w:lang w:val="it-IT"/>
        </w:rPr>
      </w:pPr>
      <w:r>
        <w:rPr>
          <w:lang w:val="it-IT"/>
        </w:rPr>
        <w:t xml:space="preserve">AD TERTIAM AN </w:t>
      </w:r>
      <w:r w:rsidRPr="00F2654E">
        <w:rPr>
          <w:rStyle w:val="Incipit"/>
        </w:rPr>
        <w:t>O</w:t>
      </w:r>
      <w:r>
        <w:rPr>
          <w:lang w:val="it-IT"/>
        </w:rPr>
        <w:t xml:space="preserve"> </w:t>
      </w:r>
      <w:r w:rsidRPr="00F2654E">
        <w:rPr>
          <w:rStyle w:val="Incipit"/>
        </w:rPr>
        <w:t>mulier</w:t>
      </w:r>
      <w:r>
        <w:rPr>
          <w:lang w:val="it-IT"/>
        </w:rPr>
        <w:t xml:space="preserve">. RB </w:t>
      </w:r>
      <w:r w:rsidRPr="00F2654E">
        <w:rPr>
          <w:rStyle w:val="Incipit"/>
        </w:rPr>
        <w:t>Participem</w:t>
      </w:r>
      <w:r>
        <w:rPr>
          <w:lang w:val="it-IT"/>
        </w:rPr>
        <w:t xml:space="preserve"> </w:t>
      </w:r>
      <w:r w:rsidRPr="00F2654E">
        <w:rPr>
          <w:rStyle w:val="Incipit"/>
        </w:rPr>
        <w:t>me</w:t>
      </w:r>
      <w:r>
        <w:rPr>
          <w:lang w:val="it-IT"/>
        </w:rPr>
        <w:t xml:space="preserve"> cum reliquis ut in priori dominica.</w:t>
      </w:r>
    </w:p>
    <w:p w:rsidR="00933C1C" w:rsidRDefault="00933C1C" w:rsidP="0044443D">
      <w:pPr>
        <w:rPr>
          <w:lang w:val="it-IT"/>
        </w:rPr>
      </w:pPr>
      <w:r>
        <w:rPr>
          <w:lang w:val="it-IT"/>
        </w:rPr>
        <w:t xml:space="preserve">PROCESSIO ad </w:t>
      </w:r>
      <w:r w:rsidRPr="00F2654E">
        <w:rPr>
          <w:rStyle w:val="Ort"/>
        </w:rPr>
        <w:t>sanctam Mariam</w:t>
      </w:r>
      <w:r>
        <w:rPr>
          <w:lang w:val="it-IT"/>
        </w:rPr>
        <w:t xml:space="preserve"> RPP </w:t>
      </w:r>
      <w:r w:rsidRPr="009E3805">
        <w:rPr>
          <w:rStyle w:val="Incipit"/>
        </w:rPr>
        <w:t>Dum</w:t>
      </w:r>
      <w:r>
        <w:rPr>
          <w:lang w:val="it-IT"/>
        </w:rPr>
        <w:t xml:space="preserve"> </w:t>
      </w:r>
      <w:r w:rsidRPr="009E3805">
        <w:rPr>
          <w:rStyle w:val="Incipit"/>
        </w:rPr>
        <w:t>exiret</w:t>
      </w:r>
      <w:r>
        <w:rPr>
          <w:lang w:val="it-IT"/>
        </w:rPr>
        <w:t xml:space="preserve"> </w:t>
      </w:r>
      <w:r w:rsidRPr="009E3805">
        <w:rPr>
          <w:rStyle w:val="Incipit"/>
        </w:rPr>
        <w:t>Iacob</w:t>
      </w:r>
      <w:r>
        <w:rPr>
          <w:lang w:val="it-IT"/>
        </w:rPr>
        <w:t xml:space="preserve">. AP </w:t>
      </w:r>
      <w:r w:rsidRPr="009E3805">
        <w:rPr>
          <w:rStyle w:val="Incipit"/>
        </w:rPr>
        <w:t>Salve</w:t>
      </w:r>
      <w:r>
        <w:rPr>
          <w:lang w:val="it-IT"/>
        </w:rPr>
        <w:t xml:space="preserve"> </w:t>
      </w:r>
      <w:r w:rsidRPr="009E3805">
        <w:rPr>
          <w:rStyle w:val="Incipit"/>
        </w:rPr>
        <w:t>regina</w:t>
      </w:r>
      <w:r>
        <w:rPr>
          <w:lang w:val="it-IT"/>
        </w:rPr>
        <w:t xml:space="preserve">. Versus et oratio de sancta Maria. In reditu RPP </w:t>
      </w:r>
      <w:r w:rsidRPr="009E3805">
        <w:rPr>
          <w:rStyle w:val="Incipit"/>
        </w:rPr>
        <w:t>Vidi</w:t>
      </w:r>
      <w:r>
        <w:rPr>
          <w:lang w:val="it-IT"/>
        </w:rPr>
        <w:t xml:space="preserve"> </w:t>
      </w:r>
      <w:r w:rsidRPr="009E3805">
        <w:rPr>
          <w:rStyle w:val="Incipit"/>
        </w:rPr>
        <w:t>dominum</w:t>
      </w:r>
      <w:r>
        <w:rPr>
          <w:lang w:val="it-IT"/>
        </w:rPr>
        <w:t xml:space="preserve"> </w:t>
      </w:r>
      <w:r w:rsidRPr="009E3805">
        <w:rPr>
          <w:rStyle w:val="Incipit"/>
        </w:rPr>
        <w:t>facie</w:t>
      </w:r>
      <w:r>
        <w:rPr>
          <w:lang w:val="it-IT"/>
        </w:rPr>
        <w:t>.</w:t>
      </w:r>
    </w:p>
    <w:p w:rsidR="00933C1C" w:rsidRDefault="00933C1C" w:rsidP="009E3805">
      <w:pPr>
        <w:rPr>
          <w:lang w:val="it-IT"/>
        </w:rPr>
      </w:pPr>
      <w:r>
        <w:rPr>
          <w:lang w:val="it-IT"/>
        </w:rPr>
        <w:t xml:space="preserve">AD MISSAM [IN] </w:t>
      </w:r>
      <w:r w:rsidRPr="009E3805">
        <w:rPr>
          <w:rStyle w:val="Incipit"/>
        </w:rPr>
        <w:t>Reminiscere</w:t>
      </w:r>
      <w:r>
        <w:rPr>
          <w:lang w:val="it-IT"/>
        </w:rPr>
        <w:t xml:space="preserve">. ORCL </w:t>
      </w:r>
      <w:r w:rsidRPr="009E3805">
        <w:rPr>
          <w:rStyle w:val="Incipit"/>
        </w:rPr>
        <w:t>Deus</w:t>
      </w:r>
      <w:r>
        <w:rPr>
          <w:lang w:val="it-IT"/>
        </w:rPr>
        <w:t xml:space="preserve"> </w:t>
      </w:r>
      <w:r w:rsidRPr="009E3805">
        <w:rPr>
          <w:rStyle w:val="Incipit"/>
        </w:rPr>
        <w:t>qui</w:t>
      </w:r>
      <w:r>
        <w:rPr>
          <w:lang w:val="it-IT"/>
        </w:rPr>
        <w:t xml:space="preserve"> </w:t>
      </w:r>
      <w:r w:rsidRPr="009E3805">
        <w:rPr>
          <w:rStyle w:val="Incipit"/>
        </w:rPr>
        <w:t>conspicis</w:t>
      </w:r>
      <w:r>
        <w:rPr>
          <w:lang w:val="it-IT"/>
        </w:rPr>
        <w:t xml:space="preserve">. EP </w:t>
      </w:r>
      <w:r w:rsidRPr="00BD3D3E">
        <w:rPr>
          <w:rStyle w:val="Incipit"/>
        </w:rPr>
        <w:t>Rogamus</w:t>
      </w:r>
      <w:r w:rsidRPr="00A002FB">
        <w:t xml:space="preserve"> </w:t>
      </w:r>
      <w:r w:rsidRPr="00BD3D3E">
        <w:rPr>
          <w:rStyle w:val="Incipit"/>
        </w:rPr>
        <w:t>vos</w:t>
      </w:r>
      <w:r w:rsidR="009E3805" w:rsidRPr="00A002FB">
        <w:t xml:space="preserve"> </w:t>
      </w:r>
      <w:r w:rsidR="009E3805" w:rsidRPr="00BD3D3E">
        <w:rPr>
          <w:rStyle w:val="Incipit"/>
        </w:rPr>
        <w:t>|R::et</w:t>
      </w:r>
      <w:r w:rsidR="009E3805" w:rsidRPr="00A002FB">
        <w:t xml:space="preserve"> </w:t>
      </w:r>
      <w:r w:rsidR="009E3805" w:rsidRPr="00BD3D3E">
        <w:rPr>
          <w:rStyle w:val="Incipit"/>
        </w:rPr>
        <w:t>obsecramus|</w:t>
      </w:r>
      <w:r>
        <w:rPr>
          <w:lang w:val="it-IT"/>
        </w:rPr>
        <w:t xml:space="preserve">. GR </w:t>
      </w:r>
      <w:r w:rsidRPr="009E3805">
        <w:rPr>
          <w:rStyle w:val="Incipit"/>
        </w:rPr>
        <w:t>Tribulationes</w:t>
      </w:r>
      <w:r>
        <w:rPr>
          <w:lang w:val="it-IT"/>
        </w:rPr>
        <w:t xml:space="preserve">. TR </w:t>
      </w:r>
      <w:r w:rsidRPr="009E3805">
        <w:rPr>
          <w:rStyle w:val="Incipit"/>
        </w:rPr>
        <w:t>Dixit</w:t>
      </w:r>
      <w:r>
        <w:rPr>
          <w:lang w:val="it-IT"/>
        </w:rPr>
        <w:t xml:space="preserve"> </w:t>
      </w:r>
      <w:r w:rsidRPr="009E3805">
        <w:rPr>
          <w:rStyle w:val="Incipit"/>
        </w:rPr>
        <w:t>dominus</w:t>
      </w:r>
      <w:r>
        <w:rPr>
          <w:lang w:val="it-IT"/>
        </w:rPr>
        <w:t xml:space="preserve"> </w:t>
      </w:r>
      <w:r w:rsidRPr="009E3805">
        <w:rPr>
          <w:rStyle w:val="Incipit"/>
        </w:rPr>
        <w:t>mulieri</w:t>
      </w:r>
      <w:r>
        <w:rPr>
          <w:lang w:val="it-IT"/>
        </w:rPr>
        <w:t xml:space="preserve">. EV </w:t>
      </w:r>
      <w:r w:rsidRPr="009E3805">
        <w:rPr>
          <w:rStyle w:val="Incipit"/>
        </w:rPr>
        <w:t>Egressus</w:t>
      </w:r>
      <w:r>
        <w:rPr>
          <w:lang w:val="it-IT"/>
        </w:rPr>
        <w:t xml:space="preserve"> </w:t>
      </w:r>
      <w:r w:rsidRPr="009E3805">
        <w:rPr>
          <w:rStyle w:val="Incipit"/>
        </w:rPr>
        <w:t>Iesus</w:t>
      </w:r>
      <w:r>
        <w:rPr>
          <w:lang w:val="it-IT"/>
        </w:rPr>
        <w:t xml:space="preserve">. OF </w:t>
      </w:r>
      <w:r w:rsidRPr="009E3805">
        <w:rPr>
          <w:rStyle w:val="Incipit"/>
        </w:rPr>
        <w:t>Meditabar</w:t>
      </w:r>
      <w:r>
        <w:rPr>
          <w:lang w:val="it-IT"/>
        </w:rPr>
        <w:t xml:space="preserve">. CO </w:t>
      </w:r>
      <w:r w:rsidRPr="009E3805">
        <w:rPr>
          <w:rStyle w:val="Incipit"/>
        </w:rPr>
        <w:t>Intellige</w:t>
      </w:r>
      <w:r>
        <w:rPr>
          <w:lang w:val="it-IT"/>
        </w:rPr>
        <w:t>.</w:t>
      </w:r>
    </w:p>
    <w:p w:rsidR="00933C1C" w:rsidRDefault="00933C1C" w:rsidP="0044443D">
      <w:pPr>
        <w:rPr>
          <w:lang w:val="it-IT"/>
        </w:rPr>
      </w:pPr>
      <w:r>
        <w:rPr>
          <w:lang w:val="it-IT"/>
        </w:rPr>
        <w:t xml:space="preserve">AD SEXTAM AN </w:t>
      </w:r>
      <w:r w:rsidRPr="00260F3A">
        <w:rPr>
          <w:rStyle w:val="Incipit"/>
        </w:rPr>
        <w:t>Vade</w:t>
      </w:r>
      <w:r>
        <w:rPr>
          <w:lang w:val="it-IT"/>
        </w:rPr>
        <w:t xml:space="preserve"> </w:t>
      </w:r>
      <w:r w:rsidRPr="00260F3A">
        <w:rPr>
          <w:rStyle w:val="Incipit"/>
        </w:rPr>
        <w:t>mulier</w:t>
      </w:r>
      <w:r>
        <w:rPr>
          <w:lang w:val="it-IT"/>
        </w:rPr>
        <w:t>.</w:t>
      </w:r>
    </w:p>
    <w:p w:rsidR="00933C1C" w:rsidRDefault="00933C1C" w:rsidP="0044443D">
      <w:pPr>
        <w:rPr>
          <w:lang w:val="it-IT"/>
        </w:rPr>
      </w:pPr>
      <w:r>
        <w:rPr>
          <w:lang w:val="it-IT"/>
        </w:rPr>
        <w:t xml:space="preserve">AD NONAM AN </w:t>
      </w:r>
      <w:r w:rsidRPr="00260F3A">
        <w:rPr>
          <w:rStyle w:val="Incipit"/>
        </w:rPr>
        <w:t>Per</w:t>
      </w:r>
      <w:r>
        <w:rPr>
          <w:lang w:val="it-IT"/>
        </w:rPr>
        <w:t xml:space="preserve"> </w:t>
      </w:r>
      <w:r w:rsidRPr="00260F3A">
        <w:rPr>
          <w:rStyle w:val="Incipit"/>
        </w:rPr>
        <w:t>arma</w:t>
      </w:r>
      <w:r>
        <w:rPr>
          <w:lang w:val="it-IT"/>
        </w:rPr>
        <w:t xml:space="preserve"> </w:t>
      </w:r>
      <w:r w:rsidRPr="00260F3A">
        <w:rPr>
          <w:rStyle w:val="Incipit"/>
        </w:rPr>
        <w:t>iustitiae</w:t>
      </w:r>
      <w:r>
        <w:rPr>
          <w:lang w:val="it-IT"/>
        </w:rPr>
        <w:t>.</w:t>
      </w:r>
    </w:p>
    <w:p w:rsidR="00933C1C" w:rsidRDefault="00933C1C" w:rsidP="0044443D">
      <w:pPr>
        <w:rPr>
          <w:lang w:val="it-IT"/>
        </w:rPr>
      </w:pPr>
      <w:r>
        <w:rPr>
          <w:lang w:val="it-IT"/>
        </w:rPr>
        <w:t xml:space="preserve">AD VESPERAS AN </w:t>
      </w:r>
      <w:r w:rsidRPr="00260F3A">
        <w:rPr>
          <w:rStyle w:val="Incipit"/>
        </w:rPr>
        <w:t>Sede</w:t>
      </w:r>
      <w:r>
        <w:rPr>
          <w:lang w:val="it-IT"/>
        </w:rPr>
        <w:t xml:space="preserve"> </w:t>
      </w:r>
      <w:r w:rsidRPr="00260F3A">
        <w:rPr>
          <w:rStyle w:val="Incipit"/>
        </w:rPr>
        <w:t>a</w:t>
      </w:r>
      <w:r>
        <w:rPr>
          <w:lang w:val="it-IT"/>
        </w:rPr>
        <w:t xml:space="preserve"> </w:t>
      </w:r>
      <w:r w:rsidRPr="00260F3A">
        <w:rPr>
          <w:rStyle w:val="Incipit"/>
        </w:rPr>
        <w:t>dextris</w:t>
      </w:r>
      <w:r>
        <w:rPr>
          <w:lang w:val="it-IT"/>
        </w:rPr>
        <w:t xml:space="preserve"> </w:t>
      </w:r>
      <w:r w:rsidRPr="00260F3A">
        <w:rPr>
          <w:rStyle w:val="Incipit"/>
        </w:rPr>
        <w:t>meis</w:t>
      </w:r>
      <w:r>
        <w:rPr>
          <w:lang w:val="it-IT"/>
        </w:rPr>
        <w:t xml:space="preserve"> cum reliquis. Capitulum et oratio de dominica. RP </w:t>
      </w:r>
      <w:r w:rsidRPr="00260F3A">
        <w:rPr>
          <w:rStyle w:val="Incipit"/>
        </w:rPr>
        <w:t>Spes</w:t>
      </w:r>
      <w:r>
        <w:rPr>
          <w:lang w:val="it-IT"/>
        </w:rPr>
        <w:t xml:space="preserve"> </w:t>
      </w:r>
      <w:r w:rsidRPr="00260F3A">
        <w:rPr>
          <w:rStyle w:val="Incipit"/>
        </w:rPr>
        <w:t>mea</w:t>
      </w:r>
      <w:r>
        <w:rPr>
          <w:lang w:val="it-IT"/>
        </w:rPr>
        <w:t xml:space="preserve"> per totam ebdomadam. AM </w:t>
      </w:r>
      <w:r w:rsidRPr="00260F3A">
        <w:rPr>
          <w:rStyle w:val="Incipit"/>
        </w:rPr>
        <w:t>Dixit</w:t>
      </w:r>
      <w:r>
        <w:rPr>
          <w:lang w:val="it-IT"/>
        </w:rPr>
        <w:t xml:space="preserve"> </w:t>
      </w:r>
      <w:r w:rsidRPr="00260F3A">
        <w:rPr>
          <w:rStyle w:val="Incipit"/>
        </w:rPr>
        <w:t>dominus</w:t>
      </w:r>
      <w:r>
        <w:rPr>
          <w:lang w:val="it-IT"/>
        </w:rPr>
        <w:t xml:space="preserve"> </w:t>
      </w:r>
      <w:r w:rsidRPr="00260F3A">
        <w:rPr>
          <w:rStyle w:val="Incipit"/>
        </w:rPr>
        <w:t>mulieri</w:t>
      </w:r>
      <w:r>
        <w:rPr>
          <w:lang w:val="it-IT"/>
        </w:rPr>
        <w:t>.</w:t>
      </w:r>
    </w:p>
    <w:p w:rsidR="00933C1C" w:rsidRDefault="00933C1C" w:rsidP="0044443D">
      <w:pPr>
        <w:rPr>
          <w:lang w:val="it-IT"/>
        </w:rPr>
      </w:pPr>
      <w:r>
        <w:rPr>
          <w:lang w:val="it-IT"/>
        </w:rPr>
        <w:t xml:space="preserve">AD COMPLETORIUM AD </w:t>
      </w:r>
      <w:r w:rsidRPr="00260F3A">
        <w:rPr>
          <w:rStyle w:val="Incipit"/>
        </w:rPr>
        <w:t>Cum</w:t>
      </w:r>
      <w:r>
        <w:rPr>
          <w:lang w:val="it-IT"/>
        </w:rPr>
        <w:t xml:space="preserve"> </w:t>
      </w:r>
      <w:r w:rsidRPr="00260F3A">
        <w:rPr>
          <w:rStyle w:val="Incipit"/>
        </w:rPr>
        <w:t>videris</w:t>
      </w:r>
      <w:r>
        <w:rPr>
          <w:lang w:val="it-IT"/>
        </w:rPr>
        <w:t xml:space="preserve"> </w:t>
      </w:r>
      <w:r w:rsidRPr="00260F3A">
        <w:rPr>
          <w:rStyle w:val="Incipit"/>
        </w:rPr>
        <w:t>nudum</w:t>
      </w:r>
      <w:r>
        <w:rPr>
          <w:lang w:val="it-IT"/>
        </w:rPr>
        <w:t xml:space="preserve"> et alia omnia ut in priori dominica.</w:t>
      </w:r>
    </w:p>
    <w:p w:rsidR="00260F3A" w:rsidRDefault="00F25FB8" w:rsidP="00F25FB8">
      <w:pPr>
        <w:pStyle w:val="berschrift1"/>
        <w:rPr>
          <w:lang w:val="it-IT"/>
        </w:rPr>
      </w:pPr>
      <w:r>
        <w:rPr>
          <w:lang w:val="it-IT"/>
        </w:rPr>
        <w:t>FERIA II.</w:t>
      </w:r>
    </w:p>
    <w:p w:rsidR="00F25FB8" w:rsidRDefault="00F25FB8" w:rsidP="00F25FB8">
      <w:pPr>
        <w:rPr>
          <w:lang w:val="it-IT"/>
        </w:rPr>
      </w:pPr>
      <w:r>
        <w:rPr>
          <w:lang w:val="it-IT"/>
        </w:rPr>
        <w:t xml:space="preserve">AD MATUTINAS INV </w:t>
      </w:r>
      <w:r w:rsidRPr="00CE6811">
        <w:rPr>
          <w:rStyle w:val="Incipit"/>
        </w:rPr>
        <w:t>Non</w:t>
      </w:r>
      <w:r>
        <w:rPr>
          <w:lang w:val="it-IT"/>
        </w:rPr>
        <w:t xml:space="preserve"> </w:t>
      </w:r>
      <w:r w:rsidRPr="00CE6811">
        <w:rPr>
          <w:rStyle w:val="Incipit"/>
        </w:rPr>
        <w:t>sit</w:t>
      </w:r>
      <w:r>
        <w:rPr>
          <w:lang w:val="it-IT"/>
        </w:rPr>
        <w:t xml:space="preserve"> </w:t>
      </w:r>
      <w:r w:rsidRPr="00CE6811">
        <w:rPr>
          <w:rStyle w:val="Incipit"/>
        </w:rPr>
        <w:t>vobis</w:t>
      </w:r>
      <w:r>
        <w:rPr>
          <w:lang w:val="it-IT"/>
        </w:rPr>
        <w:t xml:space="preserve"> </w:t>
      </w:r>
      <w:r w:rsidRPr="00CE6811">
        <w:rPr>
          <w:rStyle w:val="Incipit"/>
        </w:rPr>
        <w:t>vanum</w:t>
      </w:r>
      <w:r>
        <w:rPr>
          <w:lang w:val="it-IT"/>
        </w:rPr>
        <w:t xml:space="preserve"> per totam ebdomadam.</w:t>
      </w:r>
    </w:p>
    <w:p w:rsidR="00F25FB8" w:rsidRDefault="00F25FB8" w:rsidP="00F25FB8">
      <w:pPr>
        <w:rPr>
          <w:lang w:val="it-IT"/>
        </w:rPr>
      </w:pPr>
      <w:r>
        <w:rPr>
          <w:lang w:val="it-IT"/>
        </w:rPr>
        <w:t xml:space="preserve">[AD LAUDES] AM </w:t>
      </w:r>
      <w:r w:rsidRPr="00CE6811">
        <w:rPr>
          <w:rStyle w:val="Incipit"/>
        </w:rPr>
        <w:t>Ego</w:t>
      </w:r>
      <w:r>
        <w:rPr>
          <w:lang w:val="it-IT"/>
        </w:rPr>
        <w:t xml:space="preserve"> </w:t>
      </w:r>
      <w:r w:rsidRPr="00CE6811">
        <w:rPr>
          <w:rStyle w:val="Incipit"/>
        </w:rPr>
        <w:t>principium</w:t>
      </w:r>
      <w:r>
        <w:rPr>
          <w:lang w:val="it-IT"/>
        </w:rPr>
        <w:t>.</w:t>
      </w:r>
    </w:p>
    <w:p w:rsidR="00F25FB8" w:rsidRDefault="00F25FB8" w:rsidP="00F25FB8">
      <w:pPr>
        <w:rPr>
          <w:lang w:val="it-IT"/>
        </w:rPr>
      </w:pPr>
      <w:r>
        <w:rPr>
          <w:lang w:val="it-IT"/>
        </w:rPr>
        <w:t>AD CURSUS antiphonae, responsoria et versus ut supra.</w:t>
      </w:r>
    </w:p>
    <w:p w:rsidR="00F25FB8" w:rsidRDefault="00F25FB8" w:rsidP="00F25FB8">
      <w:pPr>
        <w:rPr>
          <w:lang w:val="it-IT"/>
        </w:rPr>
      </w:pPr>
      <w:r>
        <w:rPr>
          <w:lang w:val="it-IT"/>
        </w:rPr>
        <w:lastRenderedPageBreak/>
        <w:t xml:space="preserve">PROCESSIO ad </w:t>
      </w:r>
      <w:r w:rsidRPr="00CE6811">
        <w:rPr>
          <w:rStyle w:val="Ort"/>
        </w:rPr>
        <w:t>sanct</w:t>
      </w:r>
      <w:r w:rsidR="00CE6811" w:rsidRPr="00CE6811">
        <w:rPr>
          <w:rStyle w:val="Ort"/>
        </w:rPr>
        <w:t>u</w:t>
      </w:r>
      <w:r w:rsidRPr="00CE6811">
        <w:rPr>
          <w:rStyle w:val="Ort"/>
        </w:rPr>
        <w:t>m Ioannem</w:t>
      </w:r>
      <w:r>
        <w:rPr>
          <w:lang w:val="it-IT"/>
        </w:rPr>
        <w:t xml:space="preserve"> RPP </w:t>
      </w:r>
      <w:r w:rsidRPr="00CE6811">
        <w:rPr>
          <w:rStyle w:val="Incipit"/>
        </w:rPr>
        <w:t>Emendemus</w:t>
      </w:r>
      <w:r>
        <w:rPr>
          <w:lang w:val="it-IT"/>
        </w:rPr>
        <w:t xml:space="preserve"> </w:t>
      </w:r>
      <w:r w:rsidRPr="00CE6811">
        <w:rPr>
          <w:rStyle w:val="Incipit"/>
        </w:rPr>
        <w:t>in</w:t>
      </w:r>
      <w:r w:rsidR="0043530F">
        <w:rPr>
          <w:lang w:val="it-IT"/>
        </w:rPr>
        <w:t xml:space="preserve"> </w:t>
      </w:r>
      <w:r w:rsidR="0043530F" w:rsidRPr="00CE6811">
        <w:rPr>
          <w:rStyle w:val="Incipit"/>
        </w:rPr>
        <w:t>melius</w:t>
      </w:r>
      <w:r w:rsidR="0043530F">
        <w:rPr>
          <w:lang w:val="it-IT"/>
        </w:rPr>
        <w:t xml:space="preserve">. RPP </w:t>
      </w:r>
      <w:r w:rsidR="0043530F" w:rsidRPr="00CE6811">
        <w:rPr>
          <w:rStyle w:val="Incipit"/>
        </w:rPr>
        <w:t>Genti</w:t>
      </w:r>
      <w:r w:rsidR="0043530F">
        <w:rPr>
          <w:lang w:val="it-IT"/>
        </w:rPr>
        <w:t xml:space="preserve"> </w:t>
      </w:r>
      <w:r w:rsidR="0043530F" w:rsidRPr="00CE6811">
        <w:rPr>
          <w:rStyle w:val="Incipit"/>
        </w:rPr>
        <w:t>peccatrici</w:t>
      </w:r>
      <w:r w:rsidR="0043530F">
        <w:rPr>
          <w:lang w:val="it-IT"/>
        </w:rPr>
        <w:t xml:space="preserve">. </w:t>
      </w:r>
      <w:r>
        <w:rPr>
          <w:lang w:val="it-IT"/>
        </w:rPr>
        <w:t>P</w:t>
      </w:r>
      <w:r w:rsidR="0043530F">
        <w:rPr>
          <w:lang w:val="it-IT"/>
        </w:rPr>
        <w:t xml:space="preserve">S </w:t>
      </w:r>
      <w:r w:rsidR="0043530F" w:rsidRPr="00CE6811">
        <w:rPr>
          <w:rStyle w:val="Incipit"/>
        </w:rPr>
        <w:t>Miserere</w:t>
      </w:r>
      <w:r w:rsidR="0043530F">
        <w:rPr>
          <w:lang w:val="it-IT"/>
        </w:rPr>
        <w:t xml:space="preserve"> </w:t>
      </w:r>
      <w:r w:rsidR="0043530F" w:rsidRPr="00CE6811">
        <w:rPr>
          <w:rStyle w:val="Incipit"/>
        </w:rPr>
        <w:t>mei</w:t>
      </w:r>
      <w:r w:rsidR="0043530F">
        <w:rPr>
          <w:lang w:val="it-IT"/>
        </w:rPr>
        <w:t xml:space="preserve"> </w:t>
      </w:r>
      <w:r w:rsidR="0043530F" w:rsidRPr="00CE6811">
        <w:rPr>
          <w:rStyle w:val="Incipit"/>
        </w:rPr>
        <w:t>deus</w:t>
      </w:r>
      <w:r w:rsidR="0043530F">
        <w:rPr>
          <w:lang w:val="it-IT"/>
        </w:rPr>
        <w:t xml:space="preserve"> flexis genibus. Versus et orationes pro peccatis et de sancto Ioanne.</w:t>
      </w:r>
    </w:p>
    <w:p w:rsidR="0043530F" w:rsidRDefault="0043530F" w:rsidP="00F25FB8">
      <w:pPr>
        <w:rPr>
          <w:lang w:val="it-IT"/>
        </w:rPr>
      </w:pPr>
      <w:r>
        <w:rPr>
          <w:lang w:val="it-IT"/>
        </w:rPr>
        <w:t xml:space="preserve">AD VESPERAS AM </w:t>
      </w:r>
      <w:r w:rsidRPr="009758FF">
        <w:rPr>
          <w:rStyle w:val="Incipit"/>
        </w:rPr>
        <w:t>Qui</w:t>
      </w:r>
      <w:r>
        <w:rPr>
          <w:lang w:val="it-IT"/>
        </w:rPr>
        <w:t xml:space="preserve"> </w:t>
      </w:r>
      <w:r w:rsidRPr="009758FF">
        <w:rPr>
          <w:rStyle w:val="Incipit"/>
        </w:rPr>
        <w:t>me</w:t>
      </w:r>
      <w:r>
        <w:rPr>
          <w:lang w:val="it-IT"/>
        </w:rPr>
        <w:t xml:space="preserve"> </w:t>
      </w:r>
      <w:r w:rsidRPr="009758FF">
        <w:rPr>
          <w:rStyle w:val="Incipit"/>
        </w:rPr>
        <w:t>misit</w:t>
      </w:r>
      <w:r>
        <w:rPr>
          <w:lang w:val="it-IT"/>
        </w:rPr>
        <w:t>.</w:t>
      </w:r>
    </w:p>
    <w:p w:rsidR="0043530F" w:rsidRDefault="0043530F" w:rsidP="00F25FB8">
      <w:pPr>
        <w:rPr>
          <w:lang w:val="it-IT"/>
        </w:rPr>
      </w:pPr>
      <w:r>
        <w:rPr>
          <w:lang w:val="it-IT"/>
        </w:rPr>
        <w:t xml:space="preserve">AD COMPLETORIUM privatis diebus AD </w:t>
      </w:r>
      <w:r w:rsidRPr="009758FF">
        <w:rPr>
          <w:rStyle w:val="Incipit"/>
        </w:rPr>
        <w:t>Gregem</w:t>
      </w:r>
      <w:r>
        <w:rPr>
          <w:lang w:val="it-IT"/>
        </w:rPr>
        <w:t xml:space="preserve"> </w:t>
      </w:r>
      <w:r w:rsidRPr="009758FF">
        <w:rPr>
          <w:rStyle w:val="Incipit"/>
        </w:rPr>
        <w:t>tuum</w:t>
      </w:r>
      <w:r>
        <w:rPr>
          <w:lang w:val="it-IT"/>
        </w:rPr>
        <w:t xml:space="preserve"> et cetera omnia ut supra usque ad passionem domini.</w:t>
      </w:r>
    </w:p>
    <w:p w:rsidR="0043530F" w:rsidRDefault="0043530F" w:rsidP="0043530F">
      <w:pPr>
        <w:pStyle w:val="berschrift1"/>
        <w:rPr>
          <w:lang w:val="it-IT"/>
        </w:rPr>
      </w:pPr>
      <w:r>
        <w:rPr>
          <w:lang w:val="it-IT"/>
        </w:rPr>
        <w:t>FERIA III.</w:t>
      </w:r>
    </w:p>
    <w:p w:rsidR="0043530F" w:rsidRDefault="0043530F" w:rsidP="0043530F">
      <w:pPr>
        <w:rPr>
          <w:lang w:val="it-IT"/>
        </w:rPr>
      </w:pPr>
      <w:r>
        <w:rPr>
          <w:lang w:val="it-IT"/>
        </w:rPr>
        <w:t xml:space="preserve">AD MATUTINAS [LAUDES] AB </w:t>
      </w:r>
      <w:r w:rsidRPr="009758FF">
        <w:rPr>
          <w:rStyle w:val="Incipit"/>
        </w:rPr>
        <w:t>Unus</w:t>
      </w:r>
      <w:r>
        <w:rPr>
          <w:lang w:val="it-IT"/>
        </w:rPr>
        <w:t xml:space="preserve"> </w:t>
      </w:r>
      <w:r w:rsidRPr="009758FF">
        <w:rPr>
          <w:rStyle w:val="Incipit"/>
        </w:rPr>
        <w:t>est</w:t>
      </w:r>
      <w:r>
        <w:rPr>
          <w:lang w:val="it-IT"/>
        </w:rPr>
        <w:t xml:space="preserve"> </w:t>
      </w:r>
      <w:r w:rsidRPr="009758FF">
        <w:rPr>
          <w:rStyle w:val="Incipit"/>
        </w:rPr>
        <w:t>enim</w:t>
      </w:r>
      <w:r>
        <w:rPr>
          <w:lang w:val="it-IT"/>
        </w:rPr>
        <w:t xml:space="preserve"> </w:t>
      </w:r>
      <w:r w:rsidRPr="009758FF">
        <w:rPr>
          <w:rStyle w:val="Incipit"/>
        </w:rPr>
        <w:t>magister</w:t>
      </w:r>
      <w:r>
        <w:rPr>
          <w:lang w:val="it-IT"/>
        </w:rPr>
        <w:t>.</w:t>
      </w:r>
    </w:p>
    <w:p w:rsidR="0043530F" w:rsidRDefault="0043530F" w:rsidP="0043530F">
      <w:pPr>
        <w:rPr>
          <w:lang w:val="it-IT"/>
        </w:rPr>
      </w:pPr>
      <w:r>
        <w:rPr>
          <w:lang w:val="it-IT"/>
        </w:rPr>
        <w:t xml:space="preserve">AD NONAM AN </w:t>
      </w:r>
      <w:r w:rsidRPr="009758FF">
        <w:rPr>
          <w:rStyle w:val="Incipit"/>
        </w:rPr>
        <w:t>Qui</w:t>
      </w:r>
      <w:r>
        <w:rPr>
          <w:lang w:val="it-IT"/>
        </w:rPr>
        <w:t xml:space="preserve"> </w:t>
      </w:r>
      <w:r w:rsidRPr="009758FF">
        <w:rPr>
          <w:rStyle w:val="Incipit"/>
        </w:rPr>
        <w:t>maior</w:t>
      </w:r>
      <w:r>
        <w:rPr>
          <w:lang w:val="it-IT"/>
        </w:rPr>
        <w:t xml:space="preserve"> </w:t>
      </w:r>
      <w:r w:rsidRPr="009758FF">
        <w:rPr>
          <w:rStyle w:val="Incipit"/>
        </w:rPr>
        <w:t>est</w:t>
      </w:r>
      <w:r>
        <w:rPr>
          <w:lang w:val="it-IT"/>
        </w:rPr>
        <w:t>.</w:t>
      </w:r>
    </w:p>
    <w:p w:rsidR="0043530F" w:rsidRDefault="0043530F" w:rsidP="0043530F">
      <w:pPr>
        <w:rPr>
          <w:lang w:val="it-IT"/>
        </w:rPr>
      </w:pPr>
      <w:r>
        <w:rPr>
          <w:lang w:val="it-IT"/>
        </w:rPr>
        <w:t xml:space="preserve">AD VESPERAS AM </w:t>
      </w:r>
      <w:r w:rsidRPr="009758FF">
        <w:rPr>
          <w:rStyle w:val="Incipit"/>
        </w:rPr>
        <w:t>Omnis</w:t>
      </w:r>
      <w:r>
        <w:rPr>
          <w:lang w:val="it-IT"/>
        </w:rPr>
        <w:t xml:space="preserve"> </w:t>
      </w:r>
      <w:r w:rsidRPr="009758FF">
        <w:rPr>
          <w:rStyle w:val="Incipit"/>
        </w:rPr>
        <w:t>qui</w:t>
      </w:r>
      <w:r>
        <w:rPr>
          <w:lang w:val="it-IT"/>
        </w:rPr>
        <w:t xml:space="preserve"> </w:t>
      </w:r>
      <w:r w:rsidRPr="009758FF">
        <w:rPr>
          <w:rStyle w:val="Incipit"/>
        </w:rPr>
        <w:t>se</w:t>
      </w:r>
      <w:r>
        <w:rPr>
          <w:lang w:val="it-IT"/>
        </w:rPr>
        <w:t xml:space="preserve"> </w:t>
      </w:r>
      <w:r w:rsidRPr="009758FF">
        <w:rPr>
          <w:rStyle w:val="Incipit"/>
        </w:rPr>
        <w:t>exaltat</w:t>
      </w:r>
      <w:r>
        <w:rPr>
          <w:lang w:val="it-IT"/>
        </w:rPr>
        <w:t>.</w:t>
      </w:r>
    </w:p>
    <w:p w:rsidR="0043530F" w:rsidRDefault="003A5054" w:rsidP="003A5054">
      <w:pPr>
        <w:pStyle w:val="berschrift1"/>
        <w:rPr>
          <w:lang w:val="it-IT"/>
        </w:rPr>
      </w:pPr>
      <w:r>
        <w:rPr>
          <w:lang w:val="it-IT"/>
        </w:rPr>
        <w:t>FERIA IIII.</w:t>
      </w:r>
    </w:p>
    <w:p w:rsidR="003A5054" w:rsidRDefault="003A5054" w:rsidP="003A5054">
      <w:pPr>
        <w:rPr>
          <w:lang w:val="it-IT"/>
        </w:rPr>
      </w:pPr>
      <w:r>
        <w:rPr>
          <w:lang w:val="it-IT"/>
        </w:rPr>
        <w:t xml:space="preserve">AD MATUTINAS [LAUDES] </w:t>
      </w:r>
      <w:r w:rsidR="000143B6">
        <w:rPr>
          <w:lang w:val="it-IT"/>
        </w:rPr>
        <w:t xml:space="preserve">AB </w:t>
      </w:r>
      <w:r w:rsidRPr="009758FF">
        <w:rPr>
          <w:rStyle w:val="Incipit"/>
        </w:rPr>
        <w:t>Ecce</w:t>
      </w:r>
      <w:r>
        <w:rPr>
          <w:lang w:val="it-IT"/>
        </w:rPr>
        <w:t xml:space="preserve"> </w:t>
      </w:r>
      <w:r w:rsidRPr="009758FF">
        <w:rPr>
          <w:rStyle w:val="Incipit"/>
        </w:rPr>
        <w:t>ascendimus</w:t>
      </w:r>
      <w:r>
        <w:rPr>
          <w:lang w:val="it-IT"/>
        </w:rPr>
        <w:t>.</w:t>
      </w:r>
    </w:p>
    <w:p w:rsidR="003A5054" w:rsidRDefault="003A5054" w:rsidP="003A5054">
      <w:pPr>
        <w:rPr>
          <w:lang w:val="it-IT"/>
        </w:rPr>
      </w:pPr>
      <w:r>
        <w:rPr>
          <w:lang w:val="it-IT"/>
        </w:rPr>
        <w:t xml:space="preserve">AD NONAM AN </w:t>
      </w:r>
      <w:r w:rsidRPr="009758FF">
        <w:rPr>
          <w:rStyle w:val="Incipit"/>
        </w:rPr>
        <w:t>Tradetur</w:t>
      </w:r>
      <w:r>
        <w:rPr>
          <w:lang w:val="it-IT"/>
        </w:rPr>
        <w:t xml:space="preserve"> </w:t>
      </w:r>
      <w:r w:rsidRPr="009758FF">
        <w:rPr>
          <w:rStyle w:val="Incipit"/>
        </w:rPr>
        <w:t>enim</w:t>
      </w:r>
      <w:r>
        <w:rPr>
          <w:lang w:val="it-IT"/>
        </w:rPr>
        <w:t>.</w:t>
      </w:r>
    </w:p>
    <w:p w:rsidR="003A5054" w:rsidRDefault="003A5054" w:rsidP="003A5054">
      <w:pPr>
        <w:rPr>
          <w:lang w:val="it-IT"/>
        </w:rPr>
      </w:pPr>
      <w:r>
        <w:rPr>
          <w:lang w:val="it-IT"/>
        </w:rPr>
        <w:t xml:space="preserve">PROCESSIO ad </w:t>
      </w:r>
      <w:r w:rsidRPr="009758FF">
        <w:rPr>
          <w:rStyle w:val="Ort"/>
        </w:rPr>
        <w:t>sanctum Michaelem</w:t>
      </w:r>
      <w:r>
        <w:rPr>
          <w:lang w:val="it-IT"/>
        </w:rPr>
        <w:t xml:space="preserve"> RPP </w:t>
      </w:r>
      <w:r w:rsidRPr="009758FF">
        <w:rPr>
          <w:rStyle w:val="Incipit"/>
        </w:rPr>
        <w:t>Abscondite</w:t>
      </w:r>
      <w:r>
        <w:rPr>
          <w:lang w:val="it-IT"/>
        </w:rPr>
        <w:t xml:space="preserve"> </w:t>
      </w:r>
      <w:r w:rsidRPr="009758FF">
        <w:rPr>
          <w:rStyle w:val="Incipit"/>
        </w:rPr>
        <w:t>elemosinam</w:t>
      </w:r>
      <w:r>
        <w:rPr>
          <w:lang w:val="it-IT"/>
        </w:rPr>
        <w:t xml:space="preserve">. RPP </w:t>
      </w:r>
      <w:r w:rsidRPr="009758FF">
        <w:rPr>
          <w:rStyle w:val="Incipit"/>
        </w:rPr>
        <w:t>Dixit</w:t>
      </w:r>
      <w:r>
        <w:rPr>
          <w:lang w:val="it-IT"/>
        </w:rPr>
        <w:t xml:space="preserve"> </w:t>
      </w:r>
      <w:r w:rsidRPr="009758FF">
        <w:rPr>
          <w:rStyle w:val="Incipit"/>
        </w:rPr>
        <w:t>angelus</w:t>
      </w:r>
      <w:r>
        <w:rPr>
          <w:lang w:val="it-IT"/>
        </w:rPr>
        <w:t xml:space="preserve"> </w:t>
      </w:r>
      <w:r w:rsidRPr="009758FF">
        <w:rPr>
          <w:rStyle w:val="Incipit"/>
        </w:rPr>
        <w:t>ad</w:t>
      </w:r>
      <w:r>
        <w:rPr>
          <w:lang w:val="it-IT"/>
        </w:rPr>
        <w:t xml:space="preserve"> </w:t>
      </w:r>
      <w:r w:rsidRPr="009758FF">
        <w:rPr>
          <w:rStyle w:val="Incipit"/>
        </w:rPr>
        <w:t>Iacob</w:t>
      </w:r>
      <w:r>
        <w:rPr>
          <w:lang w:val="it-IT"/>
        </w:rPr>
        <w:t xml:space="preserve">. PS </w:t>
      </w:r>
      <w:r w:rsidRPr="009758FF">
        <w:rPr>
          <w:rStyle w:val="Incipit"/>
        </w:rPr>
        <w:t>Miserere</w:t>
      </w:r>
      <w:r>
        <w:rPr>
          <w:lang w:val="it-IT"/>
        </w:rPr>
        <w:t xml:space="preserve"> </w:t>
      </w:r>
      <w:r w:rsidRPr="009758FF">
        <w:rPr>
          <w:rStyle w:val="Incipit"/>
        </w:rPr>
        <w:t>mei</w:t>
      </w:r>
      <w:r>
        <w:rPr>
          <w:lang w:val="it-IT"/>
        </w:rPr>
        <w:t xml:space="preserve"> </w:t>
      </w:r>
      <w:r w:rsidRPr="009758FF">
        <w:rPr>
          <w:rStyle w:val="Incipit"/>
        </w:rPr>
        <w:t>deus</w:t>
      </w:r>
      <w:r>
        <w:rPr>
          <w:lang w:val="it-IT"/>
        </w:rPr>
        <w:t>. Versus et orationes pro peccatis et de sancto Michaele. Laetania ut supra.</w:t>
      </w:r>
    </w:p>
    <w:p w:rsidR="003A5054" w:rsidRDefault="003A5054" w:rsidP="003A5054">
      <w:pPr>
        <w:rPr>
          <w:lang w:val="it-IT"/>
        </w:rPr>
      </w:pPr>
      <w:r>
        <w:rPr>
          <w:lang w:val="it-IT"/>
        </w:rPr>
        <w:t xml:space="preserve">AD VESPERAS AM </w:t>
      </w:r>
      <w:r w:rsidRPr="009758FF">
        <w:rPr>
          <w:rStyle w:val="Incipit"/>
        </w:rPr>
        <w:t>Sedere</w:t>
      </w:r>
      <w:r>
        <w:rPr>
          <w:lang w:val="it-IT"/>
        </w:rPr>
        <w:t xml:space="preserve"> </w:t>
      </w:r>
      <w:r w:rsidRPr="009758FF">
        <w:rPr>
          <w:rStyle w:val="Incipit"/>
        </w:rPr>
        <w:t>autem</w:t>
      </w:r>
      <w:r>
        <w:rPr>
          <w:lang w:val="it-IT"/>
        </w:rPr>
        <w:t xml:space="preserve"> </w:t>
      </w:r>
      <w:r w:rsidRPr="009758FF">
        <w:rPr>
          <w:rStyle w:val="Incipit"/>
        </w:rPr>
        <w:t>mecum</w:t>
      </w:r>
      <w:r>
        <w:rPr>
          <w:lang w:val="it-IT"/>
        </w:rPr>
        <w:t>.</w:t>
      </w:r>
    </w:p>
    <w:p w:rsidR="003A5054" w:rsidRDefault="003A5054" w:rsidP="003A5054">
      <w:pPr>
        <w:pStyle w:val="berschrift1"/>
        <w:rPr>
          <w:lang w:val="it-IT"/>
        </w:rPr>
      </w:pPr>
      <w:r>
        <w:rPr>
          <w:lang w:val="it-IT"/>
        </w:rPr>
        <w:t>FERIA V.</w:t>
      </w:r>
    </w:p>
    <w:p w:rsidR="003A5054" w:rsidRDefault="003A5054" w:rsidP="003A5054">
      <w:pPr>
        <w:rPr>
          <w:lang w:val="it-IT"/>
        </w:rPr>
      </w:pPr>
      <w:r>
        <w:rPr>
          <w:lang w:val="it-IT"/>
        </w:rPr>
        <w:t xml:space="preserve">AD MATUTINAS [LAUDES] AB </w:t>
      </w:r>
      <w:r w:rsidRPr="009758FF">
        <w:rPr>
          <w:rStyle w:val="Incipit"/>
        </w:rPr>
        <w:t>Pater</w:t>
      </w:r>
      <w:r>
        <w:rPr>
          <w:lang w:val="it-IT"/>
        </w:rPr>
        <w:t xml:space="preserve"> </w:t>
      </w:r>
      <w:r w:rsidRPr="009758FF">
        <w:rPr>
          <w:rStyle w:val="Incipit"/>
        </w:rPr>
        <w:t>Abraham</w:t>
      </w:r>
      <w:r>
        <w:rPr>
          <w:lang w:val="it-IT"/>
        </w:rPr>
        <w:t>.</w:t>
      </w:r>
    </w:p>
    <w:p w:rsidR="003A5054" w:rsidRDefault="003A5054" w:rsidP="003A5054">
      <w:pPr>
        <w:rPr>
          <w:lang w:val="it-IT"/>
        </w:rPr>
      </w:pPr>
      <w:r>
        <w:rPr>
          <w:lang w:val="it-IT"/>
        </w:rPr>
        <w:t xml:space="preserve">AD NONAM </w:t>
      </w:r>
      <w:r w:rsidR="009758FF">
        <w:rPr>
          <w:lang w:val="it-IT"/>
        </w:rPr>
        <w:t xml:space="preserve">AN </w:t>
      </w:r>
      <w:r w:rsidRPr="009758FF">
        <w:rPr>
          <w:rStyle w:val="Incipit"/>
        </w:rPr>
        <w:t>Fili</w:t>
      </w:r>
      <w:r>
        <w:rPr>
          <w:lang w:val="it-IT"/>
        </w:rPr>
        <w:t xml:space="preserve"> </w:t>
      </w:r>
      <w:r w:rsidRPr="009758FF">
        <w:rPr>
          <w:rStyle w:val="Incipit"/>
        </w:rPr>
        <w:t>recordare</w:t>
      </w:r>
      <w:r>
        <w:rPr>
          <w:lang w:val="it-IT"/>
        </w:rPr>
        <w:t>.</w:t>
      </w:r>
    </w:p>
    <w:p w:rsidR="003A5054" w:rsidRDefault="003A5054" w:rsidP="003A5054">
      <w:pPr>
        <w:rPr>
          <w:lang w:val="it-IT"/>
        </w:rPr>
      </w:pPr>
      <w:r>
        <w:rPr>
          <w:lang w:val="it-IT"/>
        </w:rPr>
        <w:t xml:space="preserve">AD VESPERAS AM </w:t>
      </w:r>
      <w:r w:rsidRPr="009758FF">
        <w:rPr>
          <w:rStyle w:val="Incipit"/>
        </w:rPr>
        <w:t>Dives</w:t>
      </w:r>
      <w:r>
        <w:rPr>
          <w:lang w:val="it-IT"/>
        </w:rPr>
        <w:t xml:space="preserve"> </w:t>
      </w:r>
      <w:r w:rsidRPr="009758FF">
        <w:rPr>
          <w:rStyle w:val="Incipit"/>
        </w:rPr>
        <w:t>ille</w:t>
      </w:r>
      <w:r>
        <w:rPr>
          <w:lang w:val="it-IT"/>
        </w:rPr>
        <w:t>.</w:t>
      </w:r>
    </w:p>
    <w:p w:rsidR="003A5054" w:rsidRDefault="003A5054" w:rsidP="003A5054">
      <w:pPr>
        <w:pStyle w:val="berschrift1"/>
        <w:rPr>
          <w:lang w:val="it-IT"/>
        </w:rPr>
      </w:pPr>
      <w:r>
        <w:rPr>
          <w:lang w:val="it-IT"/>
        </w:rPr>
        <w:t>FERIA VI.</w:t>
      </w:r>
    </w:p>
    <w:p w:rsidR="003A5054" w:rsidRDefault="003A5054" w:rsidP="003A5054">
      <w:pPr>
        <w:rPr>
          <w:lang w:val="it-IT"/>
        </w:rPr>
      </w:pPr>
      <w:r>
        <w:rPr>
          <w:lang w:val="it-IT"/>
        </w:rPr>
        <w:t xml:space="preserve">AD MATUTINAS [LAUDES] AB </w:t>
      </w:r>
      <w:r w:rsidRPr="009758FF">
        <w:rPr>
          <w:rStyle w:val="Incipit"/>
        </w:rPr>
        <w:t>Malos</w:t>
      </w:r>
      <w:r>
        <w:rPr>
          <w:lang w:val="it-IT"/>
        </w:rPr>
        <w:t xml:space="preserve"> </w:t>
      </w:r>
      <w:r w:rsidRPr="009758FF">
        <w:rPr>
          <w:rStyle w:val="Incipit"/>
        </w:rPr>
        <w:t>male</w:t>
      </w:r>
      <w:r w:rsidR="00F679AF">
        <w:rPr>
          <w:lang w:val="it-IT"/>
        </w:rPr>
        <w:t xml:space="preserve"> </w:t>
      </w:r>
      <w:r w:rsidR="00F679AF" w:rsidRPr="00F679AF">
        <w:rPr>
          <w:rStyle w:val="Incipit"/>
        </w:rPr>
        <w:t>perdet</w:t>
      </w:r>
      <w:r w:rsidR="00F679AF">
        <w:rPr>
          <w:lang w:val="it-IT"/>
        </w:rPr>
        <w:t>.</w:t>
      </w:r>
    </w:p>
    <w:p w:rsidR="003A5054" w:rsidRDefault="003A5054" w:rsidP="003A5054">
      <w:pPr>
        <w:rPr>
          <w:lang w:val="it-IT"/>
        </w:rPr>
      </w:pPr>
      <w:r>
        <w:rPr>
          <w:lang w:val="it-IT"/>
        </w:rPr>
        <w:t xml:space="preserve">AD NONAM AN </w:t>
      </w:r>
      <w:r w:rsidRPr="009758FF">
        <w:rPr>
          <w:rStyle w:val="Incipit"/>
        </w:rPr>
        <w:t>Malos</w:t>
      </w:r>
      <w:r>
        <w:rPr>
          <w:lang w:val="it-IT"/>
        </w:rPr>
        <w:t xml:space="preserve"> </w:t>
      </w:r>
      <w:r w:rsidRPr="009758FF">
        <w:rPr>
          <w:rStyle w:val="Incipit"/>
        </w:rPr>
        <w:t>male</w:t>
      </w:r>
      <w:r>
        <w:rPr>
          <w:lang w:val="it-IT"/>
        </w:rPr>
        <w:t xml:space="preserve"> </w:t>
      </w:r>
      <w:r w:rsidRPr="009758FF">
        <w:rPr>
          <w:rStyle w:val="Incipit"/>
        </w:rPr>
        <w:t>perdet</w:t>
      </w:r>
      <w:r>
        <w:rPr>
          <w:lang w:val="it-IT"/>
        </w:rPr>
        <w:t>.</w:t>
      </w:r>
    </w:p>
    <w:p w:rsidR="003A5054" w:rsidRDefault="003A5054" w:rsidP="003A5054">
      <w:pPr>
        <w:rPr>
          <w:lang w:val="it-IT"/>
        </w:rPr>
      </w:pPr>
      <w:r>
        <w:rPr>
          <w:lang w:val="it-IT"/>
        </w:rPr>
        <w:t xml:space="preserve">PROCESSIO </w:t>
      </w:r>
      <w:r w:rsidRPr="009758FF">
        <w:rPr>
          <w:rStyle w:val="Ort"/>
        </w:rPr>
        <w:t>in Insulam</w:t>
      </w:r>
      <w:r>
        <w:rPr>
          <w:lang w:val="it-IT"/>
        </w:rPr>
        <w:t xml:space="preserve"> ut supra.</w:t>
      </w:r>
    </w:p>
    <w:p w:rsidR="003A5054" w:rsidRDefault="003A5054" w:rsidP="003A5054">
      <w:pPr>
        <w:rPr>
          <w:lang w:val="it-IT"/>
        </w:rPr>
      </w:pPr>
      <w:r>
        <w:rPr>
          <w:lang w:val="it-IT"/>
        </w:rPr>
        <w:t xml:space="preserve">AD VESPERAS AM </w:t>
      </w:r>
      <w:r w:rsidRPr="009758FF">
        <w:rPr>
          <w:rStyle w:val="Incipit"/>
        </w:rPr>
        <w:t>Quaerentes</w:t>
      </w:r>
      <w:r>
        <w:rPr>
          <w:lang w:val="it-IT"/>
        </w:rPr>
        <w:t xml:space="preserve"> </w:t>
      </w:r>
      <w:r w:rsidRPr="009758FF">
        <w:rPr>
          <w:rStyle w:val="Incipit"/>
        </w:rPr>
        <w:t>eum</w:t>
      </w:r>
      <w:r>
        <w:rPr>
          <w:lang w:val="it-IT"/>
        </w:rPr>
        <w:t xml:space="preserve"> </w:t>
      </w:r>
      <w:r w:rsidRPr="009758FF">
        <w:rPr>
          <w:rStyle w:val="Incipit"/>
        </w:rPr>
        <w:t>tenere</w:t>
      </w:r>
      <w:r>
        <w:rPr>
          <w:lang w:val="it-IT"/>
        </w:rPr>
        <w:t>.</w:t>
      </w:r>
    </w:p>
    <w:p w:rsidR="003A5054" w:rsidRDefault="00AD2B68" w:rsidP="003A5054">
      <w:pPr>
        <w:pStyle w:val="berschrift1"/>
        <w:rPr>
          <w:lang w:val="it-IT"/>
        </w:rPr>
      </w:pPr>
      <w:r>
        <w:rPr>
          <w:lang w:val="it-IT"/>
        </w:rPr>
        <w:t>(41v)</w:t>
      </w:r>
      <w:r w:rsidR="003A5054">
        <w:rPr>
          <w:lang w:val="it-IT"/>
        </w:rPr>
        <w:t xml:space="preserve"> SABBATO</w:t>
      </w:r>
    </w:p>
    <w:p w:rsidR="003A5054" w:rsidRDefault="003A5054" w:rsidP="003A5054">
      <w:pPr>
        <w:rPr>
          <w:lang w:val="it-IT"/>
        </w:rPr>
      </w:pPr>
      <w:r>
        <w:rPr>
          <w:lang w:val="it-IT"/>
        </w:rPr>
        <w:t>AD MATUTINAS tertium RP</w:t>
      </w:r>
      <w:r w:rsidR="00CE6811">
        <w:rPr>
          <w:lang w:val="it-IT"/>
        </w:rPr>
        <w:t xml:space="preserve"> </w:t>
      </w:r>
      <w:r w:rsidR="00CE6811" w:rsidRPr="009E55BC">
        <w:rPr>
          <w:rStyle w:val="Incipit"/>
        </w:rPr>
        <w:t>Pater</w:t>
      </w:r>
      <w:r w:rsidR="00CE6811">
        <w:rPr>
          <w:lang w:val="it-IT"/>
        </w:rPr>
        <w:t xml:space="preserve"> </w:t>
      </w:r>
      <w:r w:rsidR="00CE6811" w:rsidRPr="009E55BC">
        <w:rPr>
          <w:rStyle w:val="Incipit"/>
        </w:rPr>
        <w:t>peccavi</w:t>
      </w:r>
      <w:r w:rsidR="00CE6811">
        <w:rPr>
          <w:lang w:val="it-IT"/>
        </w:rPr>
        <w:t>.</w:t>
      </w:r>
    </w:p>
    <w:p w:rsidR="00CE6811" w:rsidRDefault="00CE6811" w:rsidP="003A5054">
      <w:pPr>
        <w:rPr>
          <w:lang w:val="it-IT"/>
        </w:rPr>
      </w:pPr>
      <w:r>
        <w:rPr>
          <w:lang w:val="it-IT"/>
        </w:rPr>
        <w:lastRenderedPageBreak/>
        <w:t xml:space="preserve">[AD LAUDES] AB </w:t>
      </w:r>
      <w:r w:rsidRPr="009E55BC">
        <w:rPr>
          <w:rStyle w:val="Incipit"/>
        </w:rPr>
        <w:t>Vado</w:t>
      </w:r>
      <w:r>
        <w:rPr>
          <w:lang w:val="it-IT"/>
        </w:rPr>
        <w:t xml:space="preserve"> </w:t>
      </w:r>
      <w:r w:rsidRPr="009E55BC">
        <w:rPr>
          <w:rStyle w:val="Incipit"/>
        </w:rPr>
        <w:t>ad</w:t>
      </w:r>
      <w:r>
        <w:rPr>
          <w:lang w:val="it-IT"/>
        </w:rPr>
        <w:t xml:space="preserve"> </w:t>
      </w:r>
      <w:r w:rsidRPr="009E55BC">
        <w:rPr>
          <w:rStyle w:val="Incipit"/>
        </w:rPr>
        <w:t>patrem</w:t>
      </w:r>
      <w:r>
        <w:rPr>
          <w:lang w:val="it-IT"/>
        </w:rPr>
        <w:t xml:space="preserve"> </w:t>
      </w:r>
      <w:r w:rsidRPr="009E55BC">
        <w:rPr>
          <w:rStyle w:val="Incipit"/>
        </w:rPr>
        <w:t>meum</w:t>
      </w:r>
      <w:r>
        <w:rPr>
          <w:lang w:val="it-IT"/>
        </w:rPr>
        <w:t>.</w:t>
      </w:r>
    </w:p>
    <w:p w:rsidR="00CE6811" w:rsidRDefault="00CE6811" w:rsidP="003A5054">
      <w:pPr>
        <w:rPr>
          <w:lang w:val="it-IT"/>
        </w:rPr>
      </w:pPr>
      <w:r>
        <w:rPr>
          <w:lang w:val="it-IT"/>
        </w:rPr>
        <w:t xml:space="preserve">AD NONAM AN </w:t>
      </w:r>
      <w:r w:rsidRPr="009E55BC">
        <w:rPr>
          <w:rStyle w:val="Incipit"/>
        </w:rPr>
        <w:t>Dixit</w:t>
      </w:r>
      <w:r>
        <w:rPr>
          <w:lang w:val="it-IT"/>
        </w:rPr>
        <w:t xml:space="preserve"> </w:t>
      </w:r>
      <w:r w:rsidRPr="009E55BC">
        <w:rPr>
          <w:rStyle w:val="Incipit"/>
        </w:rPr>
        <w:t>autem</w:t>
      </w:r>
      <w:r>
        <w:rPr>
          <w:lang w:val="it-IT"/>
        </w:rPr>
        <w:t xml:space="preserve"> </w:t>
      </w:r>
      <w:r w:rsidRPr="009E55BC">
        <w:rPr>
          <w:rStyle w:val="Incipit"/>
        </w:rPr>
        <w:t>pater</w:t>
      </w:r>
      <w:r>
        <w:rPr>
          <w:lang w:val="it-IT"/>
        </w:rPr>
        <w:t xml:space="preserve"> </w:t>
      </w:r>
      <w:r w:rsidRPr="009E55BC">
        <w:rPr>
          <w:rStyle w:val="Incipit"/>
        </w:rPr>
        <w:t>ad</w:t>
      </w:r>
      <w:r>
        <w:rPr>
          <w:lang w:val="it-IT"/>
        </w:rPr>
        <w:t xml:space="preserve"> </w:t>
      </w:r>
      <w:r w:rsidRPr="009E55BC">
        <w:rPr>
          <w:rStyle w:val="Incipit"/>
        </w:rPr>
        <w:t>servos</w:t>
      </w:r>
      <w:r w:rsidR="009E55BC">
        <w:rPr>
          <w:lang w:val="it-IT"/>
        </w:rPr>
        <w:t xml:space="preserve"> </w:t>
      </w:r>
      <w:r w:rsidR="009E55BC" w:rsidRPr="009E55BC">
        <w:rPr>
          <w:rStyle w:val="Incipit"/>
        </w:rPr>
        <w:t>s</w:t>
      </w:r>
      <w:r w:rsidRPr="009E55BC">
        <w:rPr>
          <w:rStyle w:val="Incipit"/>
        </w:rPr>
        <w:t>uos</w:t>
      </w:r>
      <w:r>
        <w:rPr>
          <w:lang w:val="it-IT"/>
        </w:rPr>
        <w:t>.</w:t>
      </w:r>
    </w:p>
    <w:p w:rsidR="009E55BC" w:rsidRDefault="009E55BC" w:rsidP="009E55BC">
      <w:pPr>
        <w:pStyle w:val="berschrift1"/>
        <w:rPr>
          <w:lang w:val="it-IT"/>
        </w:rPr>
      </w:pPr>
      <w:r>
        <w:rPr>
          <w:lang w:val="it-IT"/>
        </w:rPr>
        <w:t>DOMINICA III.</w:t>
      </w:r>
    </w:p>
    <w:p w:rsidR="009E55BC" w:rsidRDefault="001719A6" w:rsidP="009E55BC">
      <w:pPr>
        <w:rPr>
          <w:lang w:val="it-IT"/>
        </w:rPr>
      </w:pPr>
      <w:r>
        <w:rPr>
          <w:lang w:val="it-IT"/>
        </w:rPr>
        <w:t xml:space="preserve">AD VESPERAS AN </w:t>
      </w:r>
      <w:r w:rsidRPr="00870E7E">
        <w:rPr>
          <w:rStyle w:val="Incipit"/>
        </w:rPr>
        <w:t>Advenerunt</w:t>
      </w:r>
      <w:r>
        <w:rPr>
          <w:lang w:val="it-IT"/>
        </w:rPr>
        <w:t xml:space="preserve"> </w:t>
      </w:r>
      <w:r w:rsidRPr="00870E7E">
        <w:rPr>
          <w:rStyle w:val="Incipit"/>
        </w:rPr>
        <w:t>nobis</w:t>
      </w:r>
      <w:r>
        <w:rPr>
          <w:lang w:val="it-IT"/>
        </w:rPr>
        <w:t xml:space="preserve">. PS </w:t>
      </w:r>
      <w:r w:rsidRPr="00870E7E">
        <w:rPr>
          <w:rStyle w:val="Incipit"/>
        </w:rPr>
        <w:t>Benedictus</w:t>
      </w:r>
      <w:r>
        <w:rPr>
          <w:lang w:val="it-IT"/>
        </w:rPr>
        <w:t xml:space="preserve"> cum reliquis. CP </w:t>
      </w:r>
      <w:r w:rsidRPr="00870E7E">
        <w:rPr>
          <w:rStyle w:val="Incipit"/>
        </w:rPr>
        <w:t>Estote</w:t>
      </w:r>
      <w:r>
        <w:rPr>
          <w:lang w:val="it-IT"/>
        </w:rPr>
        <w:t xml:space="preserve"> </w:t>
      </w:r>
      <w:r w:rsidRPr="00870E7E">
        <w:rPr>
          <w:rStyle w:val="Incipit"/>
        </w:rPr>
        <w:t>imitatores</w:t>
      </w:r>
      <w:r w:rsidR="00870E7E">
        <w:rPr>
          <w:lang w:val="it-IT"/>
        </w:rPr>
        <w:t xml:space="preserve"> </w:t>
      </w:r>
      <w:r w:rsidR="00870E7E" w:rsidRPr="00870E7E">
        <w:rPr>
          <w:rStyle w:val="Incipit"/>
        </w:rPr>
        <w:t>dei</w:t>
      </w:r>
      <w:r>
        <w:rPr>
          <w:lang w:val="it-IT"/>
        </w:rPr>
        <w:t xml:space="preserve">. RP </w:t>
      </w:r>
      <w:r w:rsidRPr="00870E7E">
        <w:rPr>
          <w:rStyle w:val="Incipit"/>
        </w:rPr>
        <w:t>Salus</w:t>
      </w:r>
      <w:r>
        <w:rPr>
          <w:lang w:val="it-IT"/>
        </w:rPr>
        <w:t xml:space="preserve"> </w:t>
      </w:r>
      <w:r w:rsidRPr="00870E7E">
        <w:rPr>
          <w:rStyle w:val="Incipit"/>
        </w:rPr>
        <w:t>nostra</w:t>
      </w:r>
      <w:r>
        <w:rPr>
          <w:lang w:val="it-IT"/>
        </w:rPr>
        <w:t xml:space="preserve">. HY </w:t>
      </w:r>
      <w:r w:rsidRPr="00870E7E">
        <w:rPr>
          <w:rStyle w:val="Incipit"/>
        </w:rPr>
        <w:t>Audi</w:t>
      </w:r>
      <w:r>
        <w:rPr>
          <w:lang w:val="it-IT"/>
        </w:rPr>
        <w:t xml:space="preserve"> </w:t>
      </w:r>
      <w:r w:rsidRPr="00870E7E">
        <w:rPr>
          <w:rStyle w:val="Incipit"/>
        </w:rPr>
        <w:t>benigne</w:t>
      </w:r>
      <w:r>
        <w:rPr>
          <w:lang w:val="it-IT"/>
        </w:rPr>
        <w:t>. V</w:t>
      </w:r>
      <w:r w:rsidR="000D1527">
        <w:rPr>
          <w:lang w:val="it-IT"/>
        </w:rPr>
        <w:t>S</w:t>
      </w:r>
      <w:r>
        <w:rPr>
          <w:lang w:val="it-IT"/>
        </w:rPr>
        <w:t xml:space="preserve"> </w:t>
      </w:r>
      <w:r w:rsidRPr="00870E7E">
        <w:rPr>
          <w:rStyle w:val="Incipit"/>
        </w:rPr>
        <w:t>Angelis</w:t>
      </w:r>
      <w:r>
        <w:rPr>
          <w:lang w:val="it-IT"/>
        </w:rPr>
        <w:t xml:space="preserve"> </w:t>
      </w:r>
      <w:r w:rsidRPr="00870E7E">
        <w:rPr>
          <w:rStyle w:val="Incipit"/>
        </w:rPr>
        <w:t>suis</w:t>
      </w:r>
      <w:r>
        <w:rPr>
          <w:lang w:val="it-IT"/>
        </w:rPr>
        <w:t xml:space="preserve">. AM </w:t>
      </w:r>
      <w:r w:rsidRPr="00870E7E">
        <w:rPr>
          <w:rStyle w:val="Incipit"/>
        </w:rPr>
        <w:t>Fili</w:t>
      </w:r>
      <w:r>
        <w:rPr>
          <w:lang w:val="it-IT"/>
        </w:rPr>
        <w:t xml:space="preserve"> </w:t>
      </w:r>
      <w:r w:rsidRPr="00870E7E">
        <w:rPr>
          <w:rStyle w:val="Incipit"/>
        </w:rPr>
        <w:t>tu</w:t>
      </w:r>
      <w:r>
        <w:rPr>
          <w:lang w:val="it-IT"/>
        </w:rPr>
        <w:t xml:space="preserve"> </w:t>
      </w:r>
      <w:r w:rsidRPr="00870E7E">
        <w:rPr>
          <w:rStyle w:val="Incipit"/>
        </w:rPr>
        <w:t>semper</w:t>
      </w:r>
      <w:r>
        <w:rPr>
          <w:lang w:val="it-IT"/>
        </w:rPr>
        <w:t xml:space="preserve">. OR </w:t>
      </w:r>
      <w:r w:rsidRPr="00870E7E">
        <w:rPr>
          <w:rStyle w:val="Incipit"/>
        </w:rPr>
        <w:t>Quaesumus</w:t>
      </w:r>
      <w:r>
        <w:rPr>
          <w:lang w:val="it-IT"/>
        </w:rPr>
        <w:t xml:space="preserve"> </w:t>
      </w:r>
      <w:r w:rsidRPr="00870E7E">
        <w:rPr>
          <w:rStyle w:val="Incipit"/>
        </w:rPr>
        <w:t>omnipotens</w:t>
      </w:r>
      <w:r>
        <w:rPr>
          <w:lang w:val="it-IT"/>
        </w:rPr>
        <w:t xml:space="preserve"> </w:t>
      </w:r>
      <w:r w:rsidRPr="00870E7E">
        <w:rPr>
          <w:rStyle w:val="Incipit"/>
        </w:rPr>
        <w:t>deus</w:t>
      </w:r>
      <w:r>
        <w:rPr>
          <w:lang w:val="it-IT"/>
        </w:rPr>
        <w:t>.</w:t>
      </w:r>
    </w:p>
    <w:p w:rsidR="001719A6" w:rsidRDefault="001719A6" w:rsidP="009E55BC">
      <w:pPr>
        <w:rPr>
          <w:lang w:val="it-IT"/>
        </w:rPr>
      </w:pPr>
      <w:r>
        <w:rPr>
          <w:lang w:val="it-IT"/>
        </w:rPr>
        <w:t>AD COMPLETORIUM ut in priori dominica.</w:t>
      </w:r>
    </w:p>
    <w:p w:rsidR="001719A6" w:rsidRDefault="001719A6" w:rsidP="009E55BC">
      <w:pPr>
        <w:rPr>
          <w:lang w:val="it-IT"/>
        </w:rPr>
      </w:pPr>
      <w:r>
        <w:rPr>
          <w:lang w:val="it-IT"/>
        </w:rPr>
        <w:t>AD MATUTINAS IN</w:t>
      </w:r>
      <w:r w:rsidR="00870E7E">
        <w:rPr>
          <w:lang w:val="it-IT"/>
        </w:rPr>
        <w:t>V</w:t>
      </w:r>
      <w:r>
        <w:rPr>
          <w:lang w:val="it-IT"/>
        </w:rPr>
        <w:t xml:space="preserve"> </w:t>
      </w:r>
      <w:r w:rsidRPr="00870E7E">
        <w:rPr>
          <w:rStyle w:val="Incipit"/>
        </w:rPr>
        <w:t>Adoremus</w:t>
      </w:r>
      <w:r>
        <w:rPr>
          <w:lang w:val="it-IT"/>
        </w:rPr>
        <w:t xml:space="preserve"> </w:t>
      </w:r>
      <w:r w:rsidRPr="00870E7E">
        <w:rPr>
          <w:rStyle w:val="Incipit"/>
        </w:rPr>
        <w:t>deum</w:t>
      </w:r>
      <w:r>
        <w:rPr>
          <w:lang w:val="it-IT"/>
        </w:rPr>
        <w:t xml:space="preserve"> </w:t>
      </w:r>
      <w:r w:rsidRPr="00870E7E">
        <w:rPr>
          <w:rStyle w:val="Incipit"/>
        </w:rPr>
        <w:t>quia</w:t>
      </w:r>
      <w:r>
        <w:rPr>
          <w:lang w:val="it-IT"/>
        </w:rPr>
        <w:t xml:space="preserve"> </w:t>
      </w:r>
      <w:r w:rsidRPr="00870E7E">
        <w:rPr>
          <w:rStyle w:val="Incipit"/>
        </w:rPr>
        <w:t>ipse</w:t>
      </w:r>
      <w:r>
        <w:rPr>
          <w:lang w:val="it-IT"/>
        </w:rPr>
        <w:t xml:space="preserve"> </w:t>
      </w:r>
      <w:r w:rsidRPr="00870E7E">
        <w:rPr>
          <w:rStyle w:val="Incipit"/>
        </w:rPr>
        <w:t>fecit</w:t>
      </w:r>
      <w:r>
        <w:rPr>
          <w:lang w:val="it-IT"/>
        </w:rPr>
        <w:t xml:space="preserve"> </w:t>
      </w:r>
      <w:r w:rsidRPr="00870E7E">
        <w:rPr>
          <w:rStyle w:val="Incipit"/>
        </w:rPr>
        <w:t>nos</w:t>
      </w:r>
      <w:r>
        <w:rPr>
          <w:lang w:val="it-IT"/>
        </w:rPr>
        <w:t>.</w:t>
      </w:r>
    </w:p>
    <w:p w:rsidR="001719A6" w:rsidRDefault="001719A6" w:rsidP="009E55BC">
      <w:pPr>
        <w:rPr>
          <w:lang w:val="it-IT"/>
        </w:rPr>
      </w:pPr>
      <w:r>
        <w:rPr>
          <w:lang w:val="it-IT"/>
        </w:rPr>
        <w:t xml:space="preserve">IN PRIMO NOCTURNO AN </w:t>
      </w:r>
      <w:r w:rsidRPr="00870E7E">
        <w:rPr>
          <w:rStyle w:val="Incipit"/>
        </w:rPr>
        <w:t>Dum</w:t>
      </w:r>
      <w:r>
        <w:rPr>
          <w:lang w:val="it-IT"/>
        </w:rPr>
        <w:t xml:space="preserve"> </w:t>
      </w:r>
      <w:r w:rsidRPr="00870E7E">
        <w:rPr>
          <w:rStyle w:val="Incipit"/>
        </w:rPr>
        <w:t>fortis</w:t>
      </w:r>
      <w:r>
        <w:rPr>
          <w:lang w:val="it-IT"/>
        </w:rPr>
        <w:t>.</w:t>
      </w:r>
    </w:p>
    <w:p w:rsidR="001719A6" w:rsidRDefault="001719A6" w:rsidP="009E55BC">
      <w:pPr>
        <w:rPr>
          <w:lang w:val="it-IT"/>
        </w:rPr>
      </w:pPr>
      <w:r>
        <w:rPr>
          <w:lang w:val="it-IT"/>
        </w:rPr>
        <w:t xml:space="preserve">IN SECUNDO NOCTURNO AN </w:t>
      </w:r>
      <w:r w:rsidRPr="00870E7E">
        <w:rPr>
          <w:rStyle w:val="Incipit"/>
        </w:rPr>
        <w:t>Si</w:t>
      </w:r>
      <w:r>
        <w:rPr>
          <w:lang w:val="it-IT"/>
        </w:rPr>
        <w:t xml:space="preserve"> </w:t>
      </w:r>
      <w:r w:rsidRPr="00870E7E">
        <w:rPr>
          <w:rStyle w:val="Incipit"/>
        </w:rPr>
        <w:t>in</w:t>
      </w:r>
      <w:r>
        <w:rPr>
          <w:lang w:val="it-IT"/>
        </w:rPr>
        <w:t xml:space="preserve"> </w:t>
      </w:r>
      <w:r w:rsidRPr="00870E7E">
        <w:rPr>
          <w:rStyle w:val="Incipit"/>
        </w:rPr>
        <w:t>digito</w:t>
      </w:r>
      <w:r>
        <w:rPr>
          <w:lang w:val="it-IT"/>
        </w:rPr>
        <w:t>.</w:t>
      </w:r>
    </w:p>
    <w:p w:rsidR="001719A6" w:rsidRDefault="001719A6" w:rsidP="009E55BC">
      <w:pPr>
        <w:rPr>
          <w:lang w:val="it-IT"/>
        </w:rPr>
      </w:pPr>
      <w:r>
        <w:rPr>
          <w:lang w:val="it-IT"/>
        </w:rPr>
        <w:t xml:space="preserve">IN TERTIO NOCTURNO AN </w:t>
      </w:r>
      <w:r w:rsidRPr="00870E7E">
        <w:rPr>
          <w:rStyle w:val="Incipit"/>
        </w:rPr>
        <w:t>Qui</w:t>
      </w:r>
      <w:r>
        <w:rPr>
          <w:lang w:val="it-IT"/>
        </w:rPr>
        <w:t xml:space="preserve"> </w:t>
      </w:r>
      <w:r w:rsidRPr="00870E7E">
        <w:rPr>
          <w:rStyle w:val="Incipit"/>
        </w:rPr>
        <w:t>non</w:t>
      </w:r>
      <w:r>
        <w:rPr>
          <w:lang w:val="it-IT"/>
        </w:rPr>
        <w:t xml:space="preserve"> </w:t>
      </w:r>
      <w:r w:rsidRPr="00870E7E">
        <w:rPr>
          <w:rStyle w:val="Incipit"/>
        </w:rPr>
        <w:t>colligit</w:t>
      </w:r>
      <w:r>
        <w:rPr>
          <w:lang w:val="it-IT"/>
        </w:rPr>
        <w:t xml:space="preserve">. Versus ut supra. LS </w:t>
      </w:r>
      <w:r w:rsidRPr="00870E7E">
        <w:rPr>
          <w:rStyle w:val="Incipit"/>
        </w:rPr>
        <w:t>Mittitur</w:t>
      </w:r>
      <w:r>
        <w:rPr>
          <w:lang w:val="it-IT"/>
        </w:rPr>
        <w:t xml:space="preserve"> </w:t>
      </w:r>
      <w:r w:rsidRPr="00870E7E">
        <w:rPr>
          <w:rStyle w:val="Incipit"/>
        </w:rPr>
        <w:t>a</w:t>
      </w:r>
      <w:r>
        <w:rPr>
          <w:lang w:val="it-IT"/>
        </w:rPr>
        <w:t xml:space="preserve"> </w:t>
      </w:r>
      <w:r w:rsidRPr="00870E7E">
        <w:rPr>
          <w:rStyle w:val="Incipit"/>
        </w:rPr>
        <w:t>Iacob</w:t>
      </w:r>
      <w:r>
        <w:rPr>
          <w:lang w:val="it-IT"/>
        </w:rPr>
        <w:t xml:space="preserve">. Historia [RP] </w:t>
      </w:r>
      <w:r w:rsidRPr="00870E7E">
        <w:rPr>
          <w:rStyle w:val="Incipit"/>
        </w:rPr>
        <w:t>Viden</w:t>
      </w:r>
      <w:r w:rsidR="00870E7E" w:rsidRPr="00870E7E">
        <w:rPr>
          <w:rStyle w:val="Incipit"/>
        </w:rPr>
        <w:t>te</w:t>
      </w:r>
      <w:r w:rsidRPr="00870E7E">
        <w:rPr>
          <w:rStyle w:val="Incipit"/>
        </w:rPr>
        <w:t>s</w:t>
      </w:r>
      <w:r>
        <w:rPr>
          <w:lang w:val="it-IT"/>
        </w:rPr>
        <w:t xml:space="preserve"> </w:t>
      </w:r>
      <w:r w:rsidRPr="00870E7E">
        <w:rPr>
          <w:rStyle w:val="Incipit"/>
        </w:rPr>
        <w:t>Ioseph</w:t>
      </w:r>
      <w:r>
        <w:rPr>
          <w:lang w:val="it-IT"/>
        </w:rPr>
        <w:t xml:space="preserve"> per totum et nonum responsorium post [RV] </w:t>
      </w:r>
      <w:r w:rsidRPr="00870E7E">
        <w:rPr>
          <w:rStyle w:val="Incipit"/>
        </w:rPr>
        <w:t>Gloria</w:t>
      </w:r>
      <w:r>
        <w:rPr>
          <w:lang w:val="it-IT"/>
        </w:rPr>
        <w:t xml:space="preserve"> </w:t>
      </w:r>
      <w:r w:rsidRPr="00870E7E">
        <w:rPr>
          <w:rStyle w:val="Incipit"/>
        </w:rPr>
        <w:t>patri</w:t>
      </w:r>
      <w:r>
        <w:rPr>
          <w:lang w:val="it-IT"/>
        </w:rPr>
        <w:t xml:space="preserve"> reiteratur. EV </w:t>
      </w:r>
      <w:r w:rsidRPr="00870E7E">
        <w:rPr>
          <w:rStyle w:val="Incipit"/>
        </w:rPr>
        <w:t>Erat</w:t>
      </w:r>
      <w:r>
        <w:rPr>
          <w:lang w:val="it-IT"/>
        </w:rPr>
        <w:t xml:space="preserve"> </w:t>
      </w:r>
      <w:r w:rsidRPr="00870E7E">
        <w:rPr>
          <w:rStyle w:val="Incipit"/>
        </w:rPr>
        <w:t>Iesus</w:t>
      </w:r>
      <w:r>
        <w:rPr>
          <w:lang w:val="it-IT"/>
        </w:rPr>
        <w:t xml:space="preserve"> </w:t>
      </w:r>
      <w:r w:rsidRPr="00870E7E">
        <w:rPr>
          <w:rStyle w:val="Incipit"/>
        </w:rPr>
        <w:t>eiciens</w:t>
      </w:r>
      <w:r>
        <w:rPr>
          <w:lang w:val="it-IT"/>
        </w:rPr>
        <w:t xml:space="preserve"> </w:t>
      </w:r>
      <w:r w:rsidRPr="00870E7E">
        <w:rPr>
          <w:rStyle w:val="Incipit"/>
        </w:rPr>
        <w:t>daemonia</w:t>
      </w:r>
      <w:r>
        <w:rPr>
          <w:lang w:val="it-IT"/>
        </w:rPr>
        <w:t>.</w:t>
      </w:r>
    </w:p>
    <w:p w:rsidR="001719A6" w:rsidRDefault="001719A6" w:rsidP="009E55BC">
      <w:pPr>
        <w:rPr>
          <w:lang w:val="it-IT"/>
        </w:rPr>
      </w:pPr>
      <w:r>
        <w:rPr>
          <w:lang w:val="it-IT"/>
        </w:rPr>
        <w:t xml:space="preserve">AD LAUDES HY </w:t>
      </w:r>
      <w:r w:rsidRPr="00870E7E">
        <w:rPr>
          <w:rStyle w:val="Incipit"/>
        </w:rPr>
        <w:t>Clarum</w:t>
      </w:r>
      <w:r>
        <w:rPr>
          <w:lang w:val="it-IT"/>
        </w:rPr>
        <w:t xml:space="preserve"> </w:t>
      </w:r>
      <w:r w:rsidRPr="00870E7E">
        <w:rPr>
          <w:rStyle w:val="Incipit"/>
        </w:rPr>
        <w:t>decus</w:t>
      </w:r>
      <w:r>
        <w:rPr>
          <w:lang w:val="it-IT"/>
        </w:rPr>
        <w:t xml:space="preserve">. AB </w:t>
      </w:r>
      <w:r w:rsidRPr="00972AF0">
        <w:rPr>
          <w:rStyle w:val="Incipit"/>
        </w:rPr>
        <w:t>Cum</w:t>
      </w:r>
      <w:r>
        <w:rPr>
          <w:lang w:val="it-IT"/>
        </w:rPr>
        <w:t xml:space="preserve"> </w:t>
      </w:r>
      <w:r w:rsidRPr="00972AF0">
        <w:rPr>
          <w:rStyle w:val="Incipit"/>
        </w:rPr>
        <w:t>immundus</w:t>
      </w:r>
      <w:r>
        <w:rPr>
          <w:lang w:val="it-IT"/>
        </w:rPr>
        <w:t xml:space="preserve"> </w:t>
      </w:r>
      <w:r w:rsidRPr="00972AF0">
        <w:rPr>
          <w:rStyle w:val="Incipit"/>
        </w:rPr>
        <w:t>spiritus</w:t>
      </w:r>
      <w:r>
        <w:rPr>
          <w:lang w:val="it-IT"/>
        </w:rPr>
        <w:t xml:space="preserve">. </w:t>
      </w:r>
      <w:r w:rsidR="00972AF0">
        <w:rPr>
          <w:lang w:val="it-IT"/>
        </w:rPr>
        <w:t>Capitulum et oratio de dominica.</w:t>
      </w:r>
    </w:p>
    <w:p w:rsidR="001719A6" w:rsidRDefault="001719A6" w:rsidP="009E55BC">
      <w:pPr>
        <w:rPr>
          <w:lang w:val="it-IT"/>
        </w:rPr>
      </w:pPr>
      <w:r>
        <w:rPr>
          <w:lang w:val="it-IT"/>
        </w:rPr>
        <w:t xml:space="preserve">AD PRIMAM AN </w:t>
      </w:r>
      <w:r w:rsidRPr="00972AF0">
        <w:rPr>
          <w:rStyle w:val="Incipit"/>
        </w:rPr>
        <w:t>Ecce</w:t>
      </w:r>
      <w:r>
        <w:rPr>
          <w:lang w:val="it-IT"/>
        </w:rPr>
        <w:t xml:space="preserve"> </w:t>
      </w:r>
      <w:r w:rsidRPr="00972AF0">
        <w:rPr>
          <w:rStyle w:val="Incipit"/>
        </w:rPr>
        <w:t>nunc</w:t>
      </w:r>
      <w:r>
        <w:rPr>
          <w:lang w:val="it-IT"/>
        </w:rPr>
        <w:t>.</w:t>
      </w:r>
    </w:p>
    <w:p w:rsidR="001719A6" w:rsidRDefault="001719A6" w:rsidP="009E55BC">
      <w:pPr>
        <w:rPr>
          <w:lang w:val="it-IT"/>
        </w:rPr>
      </w:pPr>
      <w:r>
        <w:rPr>
          <w:lang w:val="it-IT"/>
        </w:rPr>
        <w:t>AD T</w:t>
      </w:r>
      <w:r w:rsidR="006A0047">
        <w:rPr>
          <w:lang w:val="it-IT"/>
        </w:rPr>
        <w:t xml:space="preserve">ERTIAM AN </w:t>
      </w:r>
      <w:r w:rsidR="006A0047" w:rsidRPr="00972AF0">
        <w:rPr>
          <w:rStyle w:val="Incipit"/>
        </w:rPr>
        <w:t>Dum</w:t>
      </w:r>
      <w:r w:rsidR="006A0047">
        <w:rPr>
          <w:lang w:val="it-IT"/>
        </w:rPr>
        <w:t xml:space="preserve"> </w:t>
      </w:r>
      <w:r w:rsidR="006A0047" w:rsidRPr="00972AF0">
        <w:rPr>
          <w:rStyle w:val="Incipit"/>
        </w:rPr>
        <w:t>fortis</w:t>
      </w:r>
      <w:r w:rsidR="006A0047">
        <w:rPr>
          <w:lang w:val="it-IT"/>
        </w:rPr>
        <w:t xml:space="preserve"> </w:t>
      </w:r>
      <w:r w:rsidR="006A0047" w:rsidRPr="00972AF0">
        <w:rPr>
          <w:rStyle w:val="Incipit"/>
        </w:rPr>
        <w:t>armatus</w:t>
      </w:r>
      <w:r w:rsidR="006A0047">
        <w:rPr>
          <w:lang w:val="it-IT"/>
        </w:rPr>
        <w:t xml:space="preserve">. RB </w:t>
      </w:r>
      <w:r w:rsidR="006A0047" w:rsidRPr="00972AF0">
        <w:rPr>
          <w:rStyle w:val="Incipit"/>
        </w:rPr>
        <w:t>Bonum</w:t>
      </w:r>
      <w:r w:rsidR="006A0047">
        <w:rPr>
          <w:lang w:val="it-IT"/>
        </w:rPr>
        <w:t xml:space="preserve"> </w:t>
      </w:r>
      <w:r w:rsidR="006A0047" w:rsidRPr="00972AF0">
        <w:rPr>
          <w:rStyle w:val="Incipit"/>
        </w:rPr>
        <w:t>mihi</w:t>
      </w:r>
      <w:r w:rsidR="006A0047">
        <w:rPr>
          <w:lang w:val="it-IT"/>
        </w:rPr>
        <w:t xml:space="preserve"> </w:t>
      </w:r>
      <w:r w:rsidR="006A0047" w:rsidRPr="00972AF0">
        <w:rPr>
          <w:rStyle w:val="Incipit"/>
        </w:rPr>
        <w:t>domine</w:t>
      </w:r>
      <w:r w:rsidR="006A0047">
        <w:rPr>
          <w:lang w:val="it-IT"/>
        </w:rPr>
        <w:t>. Versus ut in praemissis.</w:t>
      </w:r>
    </w:p>
    <w:p w:rsidR="006A0047" w:rsidRDefault="006A0047" w:rsidP="009E55BC">
      <w:pPr>
        <w:rPr>
          <w:lang w:val="it-IT"/>
        </w:rPr>
      </w:pPr>
      <w:r>
        <w:rPr>
          <w:lang w:val="it-IT"/>
        </w:rPr>
        <w:t xml:space="preserve">PROCESSIO ad </w:t>
      </w:r>
      <w:r w:rsidRPr="00972AF0">
        <w:rPr>
          <w:rStyle w:val="Ort"/>
        </w:rPr>
        <w:t>sanctam Mariam</w:t>
      </w:r>
      <w:r>
        <w:rPr>
          <w:lang w:val="it-IT"/>
        </w:rPr>
        <w:t xml:space="preserve"> RPP </w:t>
      </w:r>
      <w:r w:rsidRPr="00972AF0">
        <w:rPr>
          <w:rStyle w:val="Incipit"/>
        </w:rPr>
        <w:t>Ioseph</w:t>
      </w:r>
      <w:r>
        <w:rPr>
          <w:lang w:val="it-IT"/>
        </w:rPr>
        <w:t xml:space="preserve"> </w:t>
      </w:r>
      <w:r w:rsidRPr="00972AF0">
        <w:rPr>
          <w:rStyle w:val="Incipit"/>
        </w:rPr>
        <w:t>dum</w:t>
      </w:r>
      <w:r>
        <w:rPr>
          <w:lang w:val="it-IT"/>
        </w:rPr>
        <w:t xml:space="preserve"> </w:t>
      </w:r>
      <w:r w:rsidRPr="00972AF0">
        <w:rPr>
          <w:rStyle w:val="Incipit"/>
        </w:rPr>
        <w:t>intraret</w:t>
      </w:r>
      <w:r>
        <w:rPr>
          <w:lang w:val="it-IT"/>
        </w:rPr>
        <w:t>. [A</w:t>
      </w:r>
      <w:r w:rsidR="00972AF0">
        <w:rPr>
          <w:lang w:val="it-IT"/>
        </w:rPr>
        <w:t>P</w:t>
      </w:r>
      <w:r>
        <w:rPr>
          <w:lang w:val="it-IT"/>
        </w:rPr>
        <w:t xml:space="preserve">] </w:t>
      </w:r>
      <w:r w:rsidRPr="00972AF0">
        <w:rPr>
          <w:rStyle w:val="Incipit"/>
        </w:rPr>
        <w:t>Salvator</w:t>
      </w:r>
      <w:r>
        <w:rPr>
          <w:lang w:val="it-IT"/>
        </w:rPr>
        <w:t xml:space="preserve"> </w:t>
      </w:r>
      <w:r w:rsidRPr="00972AF0">
        <w:rPr>
          <w:rStyle w:val="Incipit"/>
        </w:rPr>
        <w:t>mundi</w:t>
      </w:r>
      <w:r>
        <w:rPr>
          <w:lang w:val="it-IT"/>
        </w:rPr>
        <w:t xml:space="preserve">. Versus et oratio de sancta Maria. In reditu RPP </w:t>
      </w:r>
      <w:r w:rsidRPr="00972AF0">
        <w:rPr>
          <w:rStyle w:val="Incipit"/>
        </w:rPr>
        <w:t>Igitur</w:t>
      </w:r>
      <w:r>
        <w:rPr>
          <w:lang w:val="it-IT"/>
        </w:rPr>
        <w:t xml:space="preserve"> </w:t>
      </w:r>
      <w:r w:rsidRPr="00972AF0">
        <w:rPr>
          <w:rStyle w:val="Incipit"/>
        </w:rPr>
        <w:t>Ioseph</w:t>
      </w:r>
      <w:r>
        <w:rPr>
          <w:lang w:val="it-IT"/>
        </w:rPr>
        <w:t>.</w:t>
      </w:r>
    </w:p>
    <w:p w:rsidR="006A0047" w:rsidRDefault="006A0047" w:rsidP="009E55BC">
      <w:pPr>
        <w:rPr>
          <w:lang w:val="it-IT"/>
        </w:rPr>
      </w:pPr>
      <w:r>
        <w:rPr>
          <w:lang w:val="it-IT"/>
        </w:rPr>
        <w:t xml:space="preserve">AD MISSAM [IN] </w:t>
      </w:r>
      <w:r w:rsidRPr="00972AF0">
        <w:rPr>
          <w:rStyle w:val="Incipit"/>
        </w:rPr>
        <w:t>Oculi</w:t>
      </w:r>
      <w:r>
        <w:rPr>
          <w:lang w:val="it-IT"/>
        </w:rPr>
        <w:t xml:space="preserve"> </w:t>
      </w:r>
      <w:r w:rsidRPr="00972AF0">
        <w:rPr>
          <w:rStyle w:val="Incipit"/>
        </w:rPr>
        <w:t>mei</w:t>
      </w:r>
      <w:r>
        <w:rPr>
          <w:lang w:val="it-IT"/>
        </w:rPr>
        <w:t xml:space="preserve">. ORCL </w:t>
      </w:r>
      <w:r w:rsidRPr="00972AF0">
        <w:rPr>
          <w:rStyle w:val="Incipit"/>
        </w:rPr>
        <w:t>Quaesumus</w:t>
      </w:r>
      <w:r>
        <w:rPr>
          <w:lang w:val="it-IT"/>
        </w:rPr>
        <w:t xml:space="preserve"> </w:t>
      </w:r>
      <w:r w:rsidRPr="00972AF0">
        <w:rPr>
          <w:rStyle w:val="Incipit"/>
        </w:rPr>
        <w:t>omnipotens</w:t>
      </w:r>
      <w:r>
        <w:rPr>
          <w:lang w:val="it-IT"/>
        </w:rPr>
        <w:t xml:space="preserve"> </w:t>
      </w:r>
      <w:r w:rsidRPr="00972AF0">
        <w:rPr>
          <w:rStyle w:val="Incipit"/>
        </w:rPr>
        <w:t>deus</w:t>
      </w:r>
      <w:r>
        <w:rPr>
          <w:lang w:val="it-IT"/>
        </w:rPr>
        <w:t xml:space="preserve">. </w:t>
      </w:r>
      <w:r w:rsidR="00972AF0">
        <w:rPr>
          <w:lang w:val="it-IT"/>
        </w:rPr>
        <w:t xml:space="preserve">EP </w:t>
      </w:r>
      <w:r w:rsidR="00972AF0" w:rsidRPr="00972AF0">
        <w:rPr>
          <w:rStyle w:val="Incipit"/>
        </w:rPr>
        <w:t>Estote</w:t>
      </w:r>
      <w:r w:rsidR="00972AF0">
        <w:rPr>
          <w:lang w:val="it-IT"/>
        </w:rPr>
        <w:t xml:space="preserve"> </w:t>
      </w:r>
      <w:r w:rsidR="00972AF0" w:rsidRPr="00972AF0">
        <w:rPr>
          <w:rStyle w:val="Incipit"/>
        </w:rPr>
        <w:t>imitatores</w:t>
      </w:r>
      <w:r w:rsidR="00972AF0">
        <w:rPr>
          <w:lang w:val="it-IT"/>
        </w:rPr>
        <w:t xml:space="preserve"> </w:t>
      </w:r>
      <w:r w:rsidR="00972AF0" w:rsidRPr="00972AF0">
        <w:rPr>
          <w:rStyle w:val="Incipit"/>
        </w:rPr>
        <w:t>dei</w:t>
      </w:r>
      <w:r w:rsidR="00972AF0">
        <w:rPr>
          <w:lang w:val="it-IT"/>
        </w:rPr>
        <w:t xml:space="preserve">. </w:t>
      </w:r>
      <w:r>
        <w:rPr>
          <w:lang w:val="it-IT"/>
        </w:rPr>
        <w:t xml:space="preserve">GR </w:t>
      </w:r>
      <w:r w:rsidRPr="00972AF0">
        <w:rPr>
          <w:rStyle w:val="Incipit"/>
        </w:rPr>
        <w:t>Exurge</w:t>
      </w:r>
      <w:r>
        <w:rPr>
          <w:lang w:val="it-IT"/>
        </w:rPr>
        <w:t xml:space="preserve"> </w:t>
      </w:r>
      <w:r w:rsidRPr="00972AF0">
        <w:rPr>
          <w:rStyle w:val="Incipit"/>
        </w:rPr>
        <w:t>domine</w:t>
      </w:r>
      <w:r>
        <w:rPr>
          <w:lang w:val="it-IT"/>
        </w:rPr>
        <w:t xml:space="preserve">. TR </w:t>
      </w:r>
      <w:r w:rsidRPr="00972AF0">
        <w:rPr>
          <w:rStyle w:val="Incipit"/>
        </w:rPr>
        <w:t>Ad</w:t>
      </w:r>
      <w:r>
        <w:rPr>
          <w:lang w:val="it-IT"/>
        </w:rPr>
        <w:t xml:space="preserve"> </w:t>
      </w:r>
      <w:r w:rsidRPr="00972AF0">
        <w:rPr>
          <w:rStyle w:val="Incipit"/>
        </w:rPr>
        <w:t>te</w:t>
      </w:r>
      <w:r>
        <w:rPr>
          <w:lang w:val="it-IT"/>
        </w:rPr>
        <w:t xml:space="preserve"> </w:t>
      </w:r>
      <w:r w:rsidRPr="00972AF0">
        <w:rPr>
          <w:rStyle w:val="Incipit"/>
        </w:rPr>
        <w:t>levavi</w:t>
      </w:r>
      <w:r>
        <w:rPr>
          <w:lang w:val="it-IT"/>
        </w:rPr>
        <w:t xml:space="preserve">. EV </w:t>
      </w:r>
      <w:r w:rsidRPr="00972AF0">
        <w:rPr>
          <w:rStyle w:val="Incipit"/>
        </w:rPr>
        <w:t>Erat</w:t>
      </w:r>
      <w:r>
        <w:rPr>
          <w:lang w:val="it-IT"/>
        </w:rPr>
        <w:t xml:space="preserve"> </w:t>
      </w:r>
      <w:r w:rsidRPr="00972AF0">
        <w:rPr>
          <w:rStyle w:val="Incipit"/>
        </w:rPr>
        <w:t>Iesus</w:t>
      </w:r>
      <w:r>
        <w:rPr>
          <w:lang w:val="it-IT"/>
        </w:rPr>
        <w:t xml:space="preserve"> </w:t>
      </w:r>
      <w:r w:rsidRPr="00972AF0">
        <w:rPr>
          <w:rStyle w:val="Incipit"/>
        </w:rPr>
        <w:t>eiciens</w:t>
      </w:r>
      <w:r>
        <w:rPr>
          <w:lang w:val="it-IT"/>
        </w:rPr>
        <w:t xml:space="preserve"> </w:t>
      </w:r>
      <w:r w:rsidRPr="00972AF0">
        <w:rPr>
          <w:rStyle w:val="Incipit"/>
        </w:rPr>
        <w:t>daemonia</w:t>
      </w:r>
      <w:r>
        <w:rPr>
          <w:lang w:val="it-IT"/>
        </w:rPr>
        <w:t xml:space="preserve">. OF </w:t>
      </w:r>
      <w:r w:rsidRPr="00972AF0">
        <w:rPr>
          <w:rStyle w:val="Incipit"/>
        </w:rPr>
        <w:t>Iustitiae</w:t>
      </w:r>
      <w:r>
        <w:rPr>
          <w:lang w:val="it-IT"/>
        </w:rPr>
        <w:t xml:space="preserve"> </w:t>
      </w:r>
      <w:r w:rsidRPr="00972AF0">
        <w:rPr>
          <w:rStyle w:val="Incipit"/>
        </w:rPr>
        <w:t>domini</w:t>
      </w:r>
      <w:r>
        <w:rPr>
          <w:lang w:val="it-IT"/>
        </w:rPr>
        <w:t xml:space="preserve">. CO </w:t>
      </w:r>
      <w:r w:rsidRPr="00972AF0">
        <w:rPr>
          <w:rStyle w:val="Incipit"/>
        </w:rPr>
        <w:t>Passer</w:t>
      </w:r>
      <w:r>
        <w:rPr>
          <w:lang w:val="it-IT"/>
        </w:rPr>
        <w:t xml:space="preserve"> </w:t>
      </w:r>
      <w:r w:rsidRPr="00972AF0">
        <w:rPr>
          <w:rStyle w:val="Incipit"/>
        </w:rPr>
        <w:t>invenit</w:t>
      </w:r>
      <w:r>
        <w:rPr>
          <w:lang w:val="it-IT"/>
        </w:rPr>
        <w:t>.</w:t>
      </w:r>
    </w:p>
    <w:p w:rsidR="006A0047" w:rsidRDefault="006A0047" w:rsidP="009E55BC">
      <w:pPr>
        <w:rPr>
          <w:lang w:val="it-IT"/>
        </w:rPr>
      </w:pPr>
      <w:r>
        <w:rPr>
          <w:lang w:val="it-IT"/>
        </w:rPr>
        <w:t xml:space="preserve">AD SEXTAM AN </w:t>
      </w:r>
      <w:r w:rsidRPr="00972AF0">
        <w:rPr>
          <w:rStyle w:val="Incipit"/>
        </w:rPr>
        <w:t>Si</w:t>
      </w:r>
      <w:r>
        <w:rPr>
          <w:lang w:val="it-IT"/>
        </w:rPr>
        <w:t xml:space="preserve"> </w:t>
      </w:r>
      <w:r w:rsidRPr="00972AF0">
        <w:rPr>
          <w:rStyle w:val="Incipit"/>
        </w:rPr>
        <w:t>in</w:t>
      </w:r>
      <w:r>
        <w:rPr>
          <w:lang w:val="it-IT"/>
        </w:rPr>
        <w:t xml:space="preserve"> </w:t>
      </w:r>
      <w:r w:rsidRPr="00972AF0">
        <w:rPr>
          <w:rStyle w:val="Incipit"/>
        </w:rPr>
        <w:t>digito</w:t>
      </w:r>
      <w:r>
        <w:rPr>
          <w:lang w:val="it-IT"/>
        </w:rPr>
        <w:t xml:space="preserve"> </w:t>
      </w:r>
      <w:r w:rsidRPr="00972AF0">
        <w:rPr>
          <w:rStyle w:val="Incipit"/>
        </w:rPr>
        <w:t>dei</w:t>
      </w:r>
      <w:r>
        <w:rPr>
          <w:lang w:val="it-IT"/>
        </w:rPr>
        <w:t xml:space="preserve"> </w:t>
      </w:r>
      <w:r w:rsidRPr="00972AF0">
        <w:rPr>
          <w:rStyle w:val="Incipit"/>
        </w:rPr>
        <w:t>eicio</w:t>
      </w:r>
      <w:r>
        <w:rPr>
          <w:lang w:val="it-IT"/>
        </w:rPr>
        <w:t xml:space="preserve">. RB </w:t>
      </w:r>
      <w:r w:rsidRPr="00972AF0">
        <w:rPr>
          <w:rStyle w:val="Incipit"/>
        </w:rPr>
        <w:t>Servus</w:t>
      </w:r>
      <w:r>
        <w:rPr>
          <w:lang w:val="it-IT"/>
        </w:rPr>
        <w:t xml:space="preserve"> </w:t>
      </w:r>
      <w:r w:rsidRPr="00972AF0">
        <w:rPr>
          <w:rStyle w:val="Incipit"/>
        </w:rPr>
        <w:t>tuus</w:t>
      </w:r>
      <w:r>
        <w:rPr>
          <w:lang w:val="it-IT"/>
        </w:rPr>
        <w:t>. Versus ut supra.</w:t>
      </w:r>
    </w:p>
    <w:p w:rsidR="006A0047" w:rsidRDefault="006A0047" w:rsidP="009E55BC">
      <w:pPr>
        <w:rPr>
          <w:lang w:val="it-IT"/>
        </w:rPr>
      </w:pPr>
      <w:r>
        <w:rPr>
          <w:lang w:val="it-IT"/>
        </w:rPr>
        <w:t xml:space="preserve">AD NONAM AN </w:t>
      </w:r>
      <w:r w:rsidRPr="00972AF0">
        <w:rPr>
          <w:rStyle w:val="Incipit"/>
        </w:rPr>
        <w:t>Qui</w:t>
      </w:r>
      <w:r>
        <w:rPr>
          <w:lang w:val="it-IT"/>
        </w:rPr>
        <w:t xml:space="preserve"> </w:t>
      </w:r>
      <w:r w:rsidRPr="00972AF0">
        <w:rPr>
          <w:rStyle w:val="Incipit"/>
        </w:rPr>
        <w:t>non</w:t>
      </w:r>
      <w:r>
        <w:rPr>
          <w:lang w:val="it-IT"/>
        </w:rPr>
        <w:t xml:space="preserve"> </w:t>
      </w:r>
      <w:r w:rsidRPr="00972AF0">
        <w:rPr>
          <w:rStyle w:val="Incipit"/>
        </w:rPr>
        <w:t>colligit</w:t>
      </w:r>
      <w:r>
        <w:rPr>
          <w:lang w:val="it-IT"/>
        </w:rPr>
        <w:t xml:space="preserve">. RB </w:t>
      </w:r>
      <w:r w:rsidRPr="00972AF0">
        <w:rPr>
          <w:rStyle w:val="Incipit"/>
        </w:rPr>
        <w:t>Declara</w:t>
      </w:r>
      <w:r>
        <w:rPr>
          <w:lang w:val="it-IT"/>
        </w:rPr>
        <w:t>. Versus ut in praemissis.</w:t>
      </w:r>
    </w:p>
    <w:p w:rsidR="006A0047" w:rsidRDefault="006A0047" w:rsidP="009E55BC">
      <w:pPr>
        <w:rPr>
          <w:lang w:val="it-IT"/>
        </w:rPr>
      </w:pPr>
      <w:r>
        <w:rPr>
          <w:lang w:val="it-IT"/>
        </w:rPr>
        <w:t xml:space="preserve">AD VESPERAS AN </w:t>
      </w:r>
      <w:r w:rsidRPr="00972AF0">
        <w:rPr>
          <w:rStyle w:val="Incipit"/>
        </w:rPr>
        <w:t>Sede</w:t>
      </w:r>
      <w:r>
        <w:rPr>
          <w:lang w:val="it-IT"/>
        </w:rPr>
        <w:t xml:space="preserve"> </w:t>
      </w:r>
      <w:r w:rsidRPr="00972AF0">
        <w:rPr>
          <w:rStyle w:val="Incipit"/>
        </w:rPr>
        <w:t>a</w:t>
      </w:r>
      <w:r>
        <w:rPr>
          <w:lang w:val="it-IT"/>
        </w:rPr>
        <w:t xml:space="preserve"> </w:t>
      </w:r>
      <w:r w:rsidRPr="00972AF0">
        <w:rPr>
          <w:rStyle w:val="Incipit"/>
        </w:rPr>
        <w:t>dextris</w:t>
      </w:r>
      <w:r>
        <w:rPr>
          <w:lang w:val="it-IT"/>
        </w:rPr>
        <w:t xml:space="preserve"> cum reliquis</w:t>
      </w:r>
      <w:r w:rsidR="00CD0644">
        <w:rPr>
          <w:lang w:val="it-IT"/>
        </w:rPr>
        <w:t xml:space="preserve">. Capitulum et oratio de dominica. RP </w:t>
      </w:r>
      <w:r w:rsidR="00CD0644" w:rsidRPr="00972AF0">
        <w:rPr>
          <w:rStyle w:val="Incipit"/>
        </w:rPr>
        <w:t>Igitur</w:t>
      </w:r>
      <w:r w:rsidR="00CD0644">
        <w:rPr>
          <w:lang w:val="it-IT"/>
        </w:rPr>
        <w:t xml:space="preserve"> </w:t>
      </w:r>
      <w:r w:rsidR="00CD0644" w:rsidRPr="00972AF0">
        <w:rPr>
          <w:rStyle w:val="Incipit"/>
        </w:rPr>
        <w:t>Ioseph</w:t>
      </w:r>
      <w:r w:rsidR="00CD0644">
        <w:rPr>
          <w:lang w:val="it-IT"/>
        </w:rPr>
        <w:t xml:space="preserve">. HY </w:t>
      </w:r>
      <w:r w:rsidR="00CD0644" w:rsidRPr="00E6076F">
        <w:rPr>
          <w:rStyle w:val="Incipit"/>
        </w:rPr>
        <w:t>Audi</w:t>
      </w:r>
      <w:r w:rsidR="00CD0644">
        <w:rPr>
          <w:lang w:val="it-IT"/>
        </w:rPr>
        <w:t xml:space="preserve"> </w:t>
      </w:r>
      <w:r w:rsidR="00CD0644" w:rsidRPr="00E6076F">
        <w:rPr>
          <w:rStyle w:val="Incipit"/>
        </w:rPr>
        <w:t>benigne</w:t>
      </w:r>
      <w:r w:rsidR="008154A5">
        <w:rPr>
          <w:lang w:val="it-IT"/>
        </w:rPr>
        <w:t>. VS</w:t>
      </w:r>
      <w:r w:rsidR="00CD0644">
        <w:rPr>
          <w:lang w:val="it-IT"/>
        </w:rPr>
        <w:t xml:space="preserve"> </w:t>
      </w:r>
      <w:r w:rsidR="00CD0644" w:rsidRPr="00E6076F">
        <w:rPr>
          <w:rStyle w:val="Incipit"/>
        </w:rPr>
        <w:t>Angelis</w:t>
      </w:r>
      <w:r w:rsidR="00CD0644">
        <w:rPr>
          <w:lang w:val="it-IT"/>
        </w:rPr>
        <w:t xml:space="preserve"> </w:t>
      </w:r>
      <w:r w:rsidR="00CD0644" w:rsidRPr="00E6076F">
        <w:rPr>
          <w:rStyle w:val="Incipit"/>
        </w:rPr>
        <w:t>suis</w:t>
      </w:r>
      <w:r w:rsidR="00CD0644">
        <w:rPr>
          <w:lang w:val="it-IT"/>
        </w:rPr>
        <w:t xml:space="preserve">. AM </w:t>
      </w:r>
      <w:r w:rsidR="00CD0644" w:rsidRPr="00E6076F">
        <w:rPr>
          <w:rStyle w:val="Incipit"/>
        </w:rPr>
        <w:t>Extollens</w:t>
      </w:r>
      <w:r w:rsidR="00CD0644">
        <w:rPr>
          <w:lang w:val="it-IT"/>
        </w:rPr>
        <w:t xml:space="preserve"> </w:t>
      </w:r>
      <w:r w:rsidR="00CD0644" w:rsidRPr="00E6076F">
        <w:rPr>
          <w:rStyle w:val="Incipit"/>
        </w:rPr>
        <w:t>quaedam</w:t>
      </w:r>
      <w:r w:rsidR="00CD0644">
        <w:rPr>
          <w:lang w:val="it-IT"/>
        </w:rPr>
        <w:t xml:space="preserve"> </w:t>
      </w:r>
      <w:r w:rsidR="00CD0644" w:rsidRPr="00E6076F">
        <w:rPr>
          <w:rStyle w:val="Incipit"/>
        </w:rPr>
        <w:t>mulier</w:t>
      </w:r>
      <w:r w:rsidR="00CD0644">
        <w:rPr>
          <w:lang w:val="it-IT"/>
        </w:rPr>
        <w:t>.</w:t>
      </w:r>
    </w:p>
    <w:p w:rsidR="00CD0644" w:rsidRDefault="00CD0644" w:rsidP="009E55BC">
      <w:pPr>
        <w:rPr>
          <w:lang w:val="it-IT"/>
        </w:rPr>
      </w:pPr>
      <w:r>
        <w:rPr>
          <w:lang w:val="it-IT"/>
        </w:rPr>
        <w:t>COMPLETORIUM ut supra.</w:t>
      </w:r>
    </w:p>
    <w:p w:rsidR="00CD0644" w:rsidRDefault="00CD0644" w:rsidP="00CD0644">
      <w:pPr>
        <w:pStyle w:val="berschrift1"/>
        <w:rPr>
          <w:lang w:val="it-IT"/>
        </w:rPr>
      </w:pPr>
      <w:r>
        <w:rPr>
          <w:lang w:val="it-IT"/>
        </w:rPr>
        <w:t>FERIA II.</w:t>
      </w:r>
    </w:p>
    <w:p w:rsidR="00CD0644" w:rsidRDefault="00CD0644" w:rsidP="00CD0644">
      <w:pPr>
        <w:rPr>
          <w:lang w:val="it-IT"/>
        </w:rPr>
      </w:pPr>
      <w:r>
        <w:rPr>
          <w:lang w:val="it-IT"/>
        </w:rPr>
        <w:t xml:space="preserve">[AD MATUTINAS] INV </w:t>
      </w:r>
      <w:r w:rsidRPr="00E6076F">
        <w:rPr>
          <w:rStyle w:val="Incipit"/>
        </w:rPr>
        <w:t>Vigilate</w:t>
      </w:r>
      <w:r>
        <w:rPr>
          <w:lang w:val="it-IT"/>
        </w:rPr>
        <w:t xml:space="preserve"> </w:t>
      </w:r>
      <w:r w:rsidRPr="00E6076F">
        <w:rPr>
          <w:rStyle w:val="Incipit"/>
        </w:rPr>
        <w:t>ergo</w:t>
      </w:r>
      <w:r>
        <w:rPr>
          <w:lang w:val="it-IT"/>
        </w:rPr>
        <w:t xml:space="preserve"> </w:t>
      </w:r>
      <w:r w:rsidRPr="00E6076F">
        <w:rPr>
          <w:rStyle w:val="Incipit"/>
        </w:rPr>
        <w:t>quia</w:t>
      </w:r>
      <w:r>
        <w:rPr>
          <w:lang w:val="it-IT"/>
        </w:rPr>
        <w:t xml:space="preserve"> </w:t>
      </w:r>
      <w:r w:rsidRPr="00E6076F">
        <w:rPr>
          <w:rStyle w:val="Incipit"/>
        </w:rPr>
        <w:t>nescitis</w:t>
      </w:r>
      <w:r>
        <w:rPr>
          <w:lang w:val="it-IT"/>
        </w:rPr>
        <w:t xml:space="preserve"> </w:t>
      </w:r>
      <w:r w:rsidRPr="00E6076F">
        <w:rPr>
          <w:rStyle w:val="Incipit"/>
        </w:rPr>
        <w:t>quando</w:t>
      </w:r>
      <w:r>
        <w:rPr>
          <w:lang w:val="it-IT"/>
        </w:rPr>
        <w:t xml:space="preserve"> </w:t>
      </w:r>
      <w:r w:rsidRPr="00E6076F">
        <w:rPr>
          <w:rStyle w:val="Incipit"/>
        </w:rPr>
        <w:t>veni</w:t>
      </w:r>
      <w:r w:rsidR="00DB783B">
        <w:rPr>
          <w:rStyle w:val="Incipit"/>
        </w:rPr>
        <w:t>e</w:t>
      </w:r>
      <w:r w:rsidRPr="00E6076F">
        <w:rPr>
          <w:rStyle w:val="Incipit"/>
        </w:rPr>
        <w:t>t</w:t>
      </w:r>
      <w:r>
        <w:rPr>
          <w:lang w:val="it-IT"/>
        </w:rPr>
        <w:t xml:space="preserve"> </w:t>
      </w:r>
      <w:r w:rsidRPr="00E6076F">
        <w:rPr>
          <w:rStyle w:val="Incipit"/>
        </w:rPr>
        <w:t>dominus</w:t>
      </w:r>
      <w:r>
        <w:rPr>
          <w:lang w:val="it-IT"/>
        </w:rPr>
        <w:t xml:space="preserve"> per totam ebdomadam.</w:t>
      </w:r>
    </w:p>
    <w:p w:rsidR="00CD0644" w:rsidRDefault="00CD0644" w:rsidP="00CD0644">
      <w:pPr>
        <w:rPr>
          <w:lang w:val="it-IT"/>
        </w:rPr>
      </w:pPr>
      <w:r>
        <w:rPr>
          <w:lang w:val="it-IT"/>
        </w:rPr>
        <w:t>[AD LAUDES] A</w:t>
      </w:r>
      <w:r w:rsidR="00717BFA">
        <w:rPr>
          <w:lang w:val="it-IT"/>
        </w:rPr>
        <w:t>B</w:t>
      </w:r>
      <w:r>
        <w:rPr>
          <w:lang w:val="it-IT"/>
        </w:rPr>
        <w:t xml:space="preserve"> </w:t>
      </w:r>
      <w:r w:rsidRPr="00E6076F">
        <w:rPr>
          <w:rStyle w:val="Incipit"/>
        </w:rPr>
        <w:t>Amen</w:t>
      </w:r>
      <w:r>
        <w:rPr>
          <w:lang w:val="it-IT"/>
        </w:rPr>
        <w:t xml:space="preserve"> </w:t>
      </w:r>
      <w:r w:rsidRPr="00E6076F">
        <w:rPr>
          <w:rStyle w:val="Incipit"/>
        </w:rPr>
        <w:t>dico</w:t>
      </w:r>
      <w:r>
        <w:rPr>
          <w:lang w:val="it-IT"/>
        </w:rPr>
        <w:t xml:space="preserve"> </w:t>
      </w:r>
      <w:r w:rsidRPr="00E6076F">
        <w:rPr>
          <w:rStyle w:val="Incipit"/>
        </w:rPr>
        <w:t>vobis</w:t>
      </w:r>
      <w:r>
        <w:rPr>
          <w:lang w:val="it-IT"/>
        </w:rPr>
        <w:t>.</w:t>
      </w:r>
    </w:p>
    <w:p w:rsidR="00CD0644" w:rsidRDefault="00CD0644" w:rsidP="00CD0644">
      <w:pPr>
        <w:rPr>
          <w:lang w:val="it-IT"/>
        </w:rPr>
      </w:pPr>
      <w:r>
        <w:rPr>
          <w:lang w:val="it-IT"/>
        </w:rPr>
        <w:t xml:space="preserve">PROCESSIO ad </w:t>
      </w:r>
      <w:r w:rsidRPr="00E6076F">
        <w:rPr>
          <w:rStyle w:val="Ort"/>
        </w:rPr>
        <w:t>sanctum Ioannem</w:t>
      </w:r>
      <w:r>
        <w:rPr>
          <w:lang w:val="it-IT"/>
        </w:rPr>
        <w:t xml:space="preserve"> ut supra.</w:t>
      </w:r>
    </w:p>
    <w:p w:rsidR="00CD0644" w:rsidRDefault="00CD0644" w:rsidP="00CD0644">
      <w:pPr>
        <w:rPr>
          <w:lang w:val="it-IT"/>
        </w:rPr>
      </w:pPr>
      <w:r>
        <w:rPr>
          <w:lang w:val="it-IT"/>
        </w:rPr>
        <w:t xml:space="preserve">AD VESPERAS RP </w:t>
      </w:r>
      <w:r w:rsidRPr="00E6076F">
        <w:rPr>
          <w:rStyle w:val="Incipit"/>
        </w:rPr>
        <w:t>Esto</w:t>
      </w:r>
      <w:r>
        <w:rPr>
          <w:lang w:val="it-IT"/>
        </w:rPr>
        <w:t xml:space="preserve"> </w:t>
      </w:r>
      <w:r w:rsidRPr="00E6076F">
        <w:rPr>
          <w:rStyle w:val="Incipit"/>
        </w:rPr>
        <w:t>nobis</w:t>
      </w:r>
      <w:r>
        <w:rPr>
          <w:lang w:val="it-IT"/>
        </w:rPr>
        <w:t xml:space="preserve"> usque in passione. AM </w:t>
      </w:r>
      <w:r w:rsidRPr="00E6076F">
        <w:rPr>
          <w:rStyle w:val="Incipit"/>
        </w:rPr>
        <w:t>Iesus</w:t>
      </w:r>
      <w:r>
        <w:rPr>
          <w:lang w:val="it-IT"/>
        </w:rPr>
        <w:t xml:space="preserve"> </w:t>
      </w:r>
      <w:r w:rsidRPr="00E6076F">
        <w:rPr>
          <w:rStyle w:val="Incipit"/>
        </w:rPr>
        <w:t>autem</w:t>
      </w:r>
      <w:r>
        <w:rPr>
          <w:lang w:val="it-IT"/>
        </w:rPr>
        <w:t xml:space="preserve"> </w:t>
      </w:r>
      <w:r w:rsidRPr="00E6076F">
        <w:rPr>
          <w:rStyle w:val="Incipit"/>
        </w:rPr>
        <w:t>transiens</w:t>
      </w:r>
      <w:r>
        <w:rPr>
          <w:lang w:val="it-IT"/>
        </w:rPr>
        <w:t>.</w:t>
      </w:r>
    </w:p>
    <w:p w:rsidR="00CD0644" w:rsidRDefault="00CD0644" w:rsidP="00CD0644">
      <w:pPr>
        <w:pStyle w:val="berschrift1"/>
        <w:rPr>
          <w:lang w:val="it-IT"/>
        </w:rPr>
      </w:pPr>
      <w:r>
        <w:rPr>
          <w:lang w:val="it-IT"/>
        </w:rPr>
        <w:lastRenderedPageBreak/>
        <w:t>FERIA III.</w:t>
      </w:r>
    </w:p>
    <w:p w:rsidR="00CD0644" w:rsidRDefault="00CD0644" w:rsidP="00CD0644">
      <w:pPr>
        <w:rPr>
          <w:lang w:val="it-IT"/>
        </w:rPr>
      </w:pPr>
      <w:r>
        <w:rPr>
          <w:lang w:val="it-IT"/>
        </w:rPr>
        <w:t xml:space="preserve">AD MATUTINAS [LAUDES] AB </w:t>
      </w:r>
      <w:r w:rsidRPr="00E6076F">
        <w:rPr>
          <w:rStyle w:val="Incipit"/>
        </w:rPr>
        <w:t>Ubi</w:t>
      </w:r>
      <w:r>
        <w:rPr>
          <w:lang w:val="it-IT"/>
        </w:rPr>
        <w:t xml:space="preserve"> </w:t>
      </w:r>
      <w:r w:rsidRPr="00E6076F">
        <w:rPr>
          <w:rStyle w:val="Incipit"/>
        </w:rPr>
        <w:t>duo</w:t>
      </w:r>
      <w:r>
        <w:rPr>
          <w:lang w:val="it-IT"/>
        </w:rPr>
        <w:t xml:space="preserve"> </w:t>
      </w:r>
      <w:r w:rsidRPr="00E6076F">
        <w:rPr>
          <w:rStyle w:val="Incipit"/>
        </w:rPr>
        <w:t>vel</w:t>
      </w:r>
      <w:r>
        <w:rPr>
          <w:lang w:val="it-IT"/>
        </w:rPr>
        <w:t xml:space="preserve"> </w:t>
      </w:r>
      <w:r w:rsidRPr="00E6076F">
        <w:rPr>
          <w:rStyle w:val="Incipit"/>
        </w:rPr>
        <w:t>tres</w:t>
      </w:r>
      <w:r>
        <w:rPr>
          <w:lang w:val="it-IT"/>
        </w:rPr>
        <w:t>.</w:t>
      </w:r>
    </w:p>
    <w:p w:rsidR="00CD0644" w:rsidRDefault="00CD0644" w:rsidP="00CD0644">
      <w:pPr>
        <w:rPr>
          <w:lang w:val="it-IT"/>
        </w:rPr>
      </w:pPr>
      <w:r>
        <w:rPr>
          <w:lang w:val="it-IT"/>
        </w:rPr>
        <w:t xml:space="preserve">AD VESPERAS AM </w:t>
      </w:r>
      <w:r w:rsidRPr="00E6076F">
        <w:rPr>
          <w:rStyle w:val="Incipit"/>
        </w:rPr>
        <w:t>Non</w:t>
      </w:r>
      <w:r>
        <w:rPr>
          <w:lang w:val="it-IT"/>
        </w:rPr>
        <w:t xml:space="preserve"> </w:t>
      </w:r>
      <w:r w:rsidRPr="00E6076F">
        <w:rPr>
          <w:rStyle w:val="Incipit"/>
        </w:rPr>
        <w:t>dico</w:t>
      </w:r>
      <w:r>
        <w:rPr>
          <w:lang w:val="it-IT"/>
        </w:rPr>
        <w:t xml:space="preserve"> </w:t>
      </w:r>
      <w:r w:rsidRPr="00E6076F">
        <w:rPr>
          <w:rStyle w:val="Incipit"/>
        </w:rPr>
        <w:t>tibi</w:t>
      </w:r>
      <w:r>
        <w:rPr>
          <w:lang w:val="it-IT"/>
        </w:rPr>
        <w:t xml:space="preserve"> </w:t>
      </w:r>
      <w:r w:rsidRPr="00E6076F">
        <w:rPr>
          <w:rStyle w:val="Incipit"/>
        </w:rPr>
        <w:t>Petre</w:t>
      </w:r>
      <w:r>
        <w:rPr>
          <w:lang w:val="it-IT"/>
        </w:rPr>
        <w:t>.</w:t>
      </w:r>
    </w:p>
    <w:p w:rsidR="00CD0644" w:rsidRDefault="00CD0644" w:rsidP="00CD0644">
      <w:pPr>
        <w:pStyle w:val="berschrift1"/>
        <w:rPr>
          <w:lang w:val="it-IT"/>
        </w:rPr>
      </w:pPr>
      <w:r>
        <w:rPr>
          <w:lang w:val="it-IT"/>
        </w:rPr>
        <w:t>FERIA IIII.</w:t>
      </w:r>
    </w:p>
    <w:p w:rsidR="00CD0644" w:rsidRDefault="00CD0644" w:rsidP="00CD0644">
      <w:pPr>
        <w:rPr>
          <w:lang w:val="it-IT"/>
        </w:rPr>
      </w:pPr>
      <w:r>
        <w:rPr>
          <w:lang w:val="it-IT"/>
        </w:rPr>
        <w:t xml:space="preserve">AD MATUTINAS [LAUDES] AB </w:t>
      </w:r>
      <w:r w:rsidRPr="00E6076F">
        <w:rPr>
          <w:rStyle w:val="Incipit"/>
        </w:rPr>
        <w:t>Audite</w:t>
      </w:r>
      <w:r>
        <w:rPr>
          <w:lang w:val="it-IT"/>
        </w:rPr>
        <w:t xml:space="preserve"> </w:t>
      </w:r>
      <w:r w:rsidRPr="00E6076F">
        <w:rPr>
          <w:rStyle w:val="Incipit"/>
        </w:rPr>
        <w:t>et</w:t>
      </w:r>
      <w:r>
        <w:rPr>
          <w:lang w:val="it-IT"/>
        </w:rPr>
        <w:t xml:space="preserve"> </w:t>
      </w:r>
      <w:r w:rsidRPr="00E6076F">
        <w:rPr>
          <w:rStyle w:val="Incipit"/>
        </w:rPr>
        <w:t>intelligite</w:t>
      </w:r>
      <w:r>
        <w:rPr>
          <w:lang w:val="it-IT"/>
        </w:rPr>
        <w:t>.</w:t>
      </w:r>
    </w:p>
    <w:p w:rsidR="00CD0644" w:rsidRDefault="00CD0644" w:rsidP="00CD0644">
      <w:pPr>
        <w:rPr>
          <w:lang w:val="it-IT"/>
        </w:rPr>
      </w:pPr>
      <w:r>
        <w:rPr>
          <w:lang w:val="it-IT"/>
        </w:rPr>
        <w:t xml:space="preserve">AD NONAM AN </w:t>
      </w:r>
      <w:r w:rsidRPr="00E6076F">
        <w:rPr>
          <w:rStyle w:val="Incipit"/>
        </w:rPr>
        <w:t>Omnis</w:t>
      </w:r>
      <w:r>
        <w:rPr>
          <w:lang w:val="it-IT"/>
        </w:rPr>
        <w:t xml:space="preserve"> </w:t>
      </w:r>
      <w:r w:rsidRPr="00E6076F">
        <w:rPr>
          <w:rStyle w:val="Incipit"/>
        </w:rPr>
        <w:t>plantatio</w:t>
      </w:r>
      <w:r>
        <w:rPr>
          <w:lang w:val="it-IT"/>
        </w:rPr>
        <w:t>.</w:t>
      </w:r>
    </w:p>
    <w:p w:rsidR="00CD0644" w:rsidRDefault="00CD0644" w:rsidP="00CD0644">
      <w:pPr>
        <w:rPr>
          <w:lang w:val="it-IT"/>
        </w:rPr>
      </w:pPr>
      <w:r>
        <w:rPr>
          <w:lang w:val="it-IT"/>
        </w:rPr>
        <w:t xml:space="preserve">PROCESSIO ad </w:t>
      </w:r>
      <w:r w:rsidRPr="00E6076F">
        <w:rPr>
          <w:rStyle w:val="Ort"/>
        </w:rPr>
        <w:t>sanctum Michaelem</w:t>
      </w:r>
      <w:r>
        <w:rPr>
          <w:lang w:val="it-IT"/>
        </w:rPr>
        <w:t xml:space="preserve"> RPP </w:t>
      </w:r>
      <w:r w:rsidR="00717BFA">
        <w:rPr>
          <w:rStyle w:val="Incipit"/>
        </w:rPr>
        <w:t>T</w:t>
      </w:r>
      <w:r w:rsidRPr="0047015F">
        <w:rPr>
          <w:rStyle w:val="Incipit"/>
        </w:rPr>
        <w:t>ribularer</w:t>
      </w:r>
      <w:r>
        <w:rPr>
          <w:lang w:val="it-IT"/>
        </w:rPr>
        <w:t xml:space="preserve">. RPP </w:t>
      </w:r>
      <w:r w:rsidRPr="0047015F">
        <w:rPr>
          <w:rStyle w:val="Incipit"/>
        </w:rPr>
        <w:t>Dixit</w:t>
      </w:r>
      <w:r>
        <w:rPr>
          <w:lang w:val="it-IT"/>
        </w:rPr>
        <w:t xml:space="preserve"> </w:t>
      </w:r>
      <w:r w:rsidRPr="0047015F">
        <w:rPr>
          <w:rStyle w:val="Incipit"/>
        </w:rPr>
        <w:t>angelus</w:t>
      </w:r>
      <w:r>
        <w:rPr>
          <w:lang w:val="it-IT"/>
        </w:rPr>
        <w:t xml:space="preserve"> </w:t>
      </w:r>
      <w:r w:rsidRPr="0047015F">
        <w:rPr>
          <w:rStyle w:val="Incipit"/>
        </w:rPr>
        <w:t>ad</w:t>
      </w:r>
      <w:r>
        <w:rPr>
          <w:lang w:val="it-IT"/>
        </w:rPr>
        <w:t xml:space="preserve"> </w:t>
      </w:r>
      <w:r w:rsidRPr="0047015F">
        <w:rPr>
          <w:rStyle w:val="Incipit"/>
        </w:rPr>
        <w:t>Iacob</w:t>
      </w:r>
      <w:r>
        <w:rPr>
          <w:lang w:val="it-IT"/>
        </w:rPr>
        <w:t xml:space="preserve"> et cetera ut supra.</w:t>
      </w:r>
    </w:p>
    <w:p w:rsidR="00CD0644" w:rsidRDefault="00CD0644" w:rsidP="00CD0644">
      <w:pPr>
        <w:rPr>
          <w:lang w:val="it-IT"/>
        </w:rPr>
      </w:pPr>
      <w:r>
        <w:rPr>
          <w:lang w:val="it-IT"/>
        </w:rPr>
        <w:t xml:space="preserve">AD VESPERAS AM </w:t>
      </w:r>
      <w:r w:rsidRPr="0047015F">
        <w:rPr>
          <w:rStyle w:val="Incipit"/>
        </w:rPr>
        <w:t>Non</w:t>
      </w:r>
      <w:r>
        <w:rPr>
          <w:lang w:val="it-IT"/>
        </w:rPr>
        <w:t xml:space="preserve"> </w:t>
      </w:r>
      <w:r w:rsidRPr="0047015F">
        <w:rPr>
          <w:rStyle w:val="Incipit"/>
        </w:rPr>
        <w:t>lotis</w:t>
      </w:r>
      <w:r>
        <w:rPr>
          <w:lang w:val="it-IT"/>
        </w:rPr>
        <w:t xml:space="preserve"> </w:t>
      </w:r>
      <w:r w:rsidRPr="0047015F">
        <w:rPr>
          <w:rStyle w:val="Incipit"/>
        </w:rPr>
        <w:t>manibus</w:t>
      </w:r>
      <w:r>
        <w:rPr>
          <w:lang w:val="it-IT"/>
        </w:rPr>
        <w:t>.</w:t>
      </w:r>
    </w:p>
    <w:p w:rsidR="00CD0644" w:rsidRDefault="0036524E" w:rsidP="0036524E">
      <w:pPr>
        <w:pStyle w:val="berschrift1"/>
        <w:rPr>
          <w:lang w:val="it-IT"/>
        </w:rPr>
      </w:pPr>
      <w:r>
        <w:rPr>
          <w:lang w:val="it-IT"/>
        </w:rPr>
        <w:t>FERIA V.</w:t>
      </w:r>
    </w:p>
    <w:p w:rsidR="0036524E" w:rsidRDefault="0036524E" w:rsidP="0036524E">
      <w:pPr>
        <w:rPr>
          <w:lang w:val="it-IT"/>
        </w:rPr>
      </w:pPr>
      <w:r>
        <w:rPr>
          <w:lang w:val="it-IT"/>
        </w:rPr>
        <w:t xml:space="preserve">AD MATUTINAS [LAUDES] AB </w:t>
      </w:r>
      <w:r w:rsidRPr="0047015F">
        <w:rPr>
          <w:rStyle w:val="Incipit"/>
        </w:rPr>
        <w:t>Cum</w:t>
      </w:r>
      <w:r>
        <w:rPr>
          <w:lang w:val="it-IT"/>
        </w:rPr>
        <w:t xml:space="preserve"> </w:t>
      </w:r>
      <w:r w:rsidRPr="0047015F">
        <w:rPr>
          <w:rStyle w:val="Incipit"/>
        </w:rPr>
        <w:t>sol</w:t>
      </w:r>
      <w:r>
        <w:rPr>
          <w:lang w:val="it-IT"/>
        </w:rPr>
        <w:t xml:space="preserve"> </w:t>
      </w:r>
      <w:r w:rsidRPr="0047015F">
        <w:rPr>
          <w:rStyle w:val="Incipit"/>
        </w:rPr>
        <w:t>autem</w:t>
      </w:r>
      <w:r>
        <w:rPr>
          <w:lang w:val="it-IT"/>
        </w:rPr>
        <w:t xml:space="preserve"> </w:t>
      </w:r>
      <w:r w:rsidRPr="0047015F">
        <w:rPr>
          <w:rStyle w:val="Incipit"/>
        </w:rPr>
        <w:t>cecidisset</w:t>
      </w:r>
      <w:r>
        <w:rPr>
          <w:lang w:val="it-IT"/>
        </w:rPr>
        <w:t>.</w:t>
      </w:r>
    </w:p>
    <w:p w:rsidR="0036524E" w:rsidRDefault="0036524E" w:rsidP="0036524E">
      <w:pPr>
        <w:rPr>
          <w:lang w:val="it-IT"/>
        </w:rPr>
      </w:pPr>
      <w:r>
        <w:rPr>
          <w:lang w:val="it-IT"/>
        </w:rPr>
        <w:t xml:space="preserve">AD VESPERAS AM </w:t>
      </w:r>
      <w:r w:rsidRPr="0047015F">
        <w:rPr>
          <w:rStyle w:val="Incipit"/>
        </w:rPr>
        <w:t>Detinebant</w:t>
      </w:r>
      <w:r>
        <w:rPr>
          <w:lang w:val="it-IT"/>
        </w:rPr>
        <w:t xml:space="preserve"> </w:t>
      </w:r>
      <w:r w:rsidRPr="0047015F">
        <w:rPr>
          <w:rStyle w:val="Incipit"/>
        </w:rPr>
        <w:t>turbae</w:t>
      </w:r>
      <w:r>
        <w:rPr>
          <w:lang w:val="it-IT"/>
        </w:rPr>
        <w:t xml:space="preserve"> </w:t>
      </w:r>
      <w:r w:rsidRPr="0047015F">
        <w:rPr>
          <w:rStyle w:val="Incipit"/>
        </w:rPr>
        <w:t>|s::Iesum|</w:t>
      </w:r>
      <w:r>
        <w:rPr>
          <w:lang w:val="it-IT"/>
        </w:rPr>
        <w:t>.</w:t>
      </w:r>
    </w:p>
    <w:p w:rsidR="0036524E" w:rsidRDefault="0036524E" w:rsidP="0036524E">
      <w:pPr>
        <w:pStyle w:val="berschrift1"/>
        <w:rPr>
          <w:lang w:val="it-IT"/>
        </w:rPr>
      </w:pPr>
      <w:r>
        <w:rPr>
          <w:lang w:val="it-IT"/>
        </w:rPr>
        <w:t>FERIA VI.</w:t>
      </w:r>
    </w:p>
    <w:p w:rsidR="0036524E" w:rsidRDefault="00A64A5B" w:rsidP="0036524E">
      <w:pPr>
        <w:rPr>
          <w:lang w:val="it-IT"/>
        </w:rPr>
      </w:pPr>
      <w:r>
        <w:rPr>
          <w:lang w:val="it-IT"/>
        </w:rPr>
        <w:t xml:space="preserve">AD MATUTINAS [LAUDES] AB </w:t>
      </w:r>
      <w:r w:rsidRPr="0085464F">
        <w:rPr>
          <w:rStyle w:val="Incipit"/>
        </w:rPr>
        <w:t>Aqua</w:t>
      </w:r>
      <w:r>
        <w:rPr>
          <w:lang w:val="it-IT"/>
        </w:rPr>
        <w:t xml:space="preserve"> </w:t>
      </w:r>
      <w:r w:rsidRPr="0085464F">
        <w:rPr>
          <w:rStyle w:val="Incipit"/>
        </w:rPr>
        <w:t>quam</w:t>
      </w:r>
      <w:r>
        <w:rPr>
          <w:lang w:val="it-IT"/>
        </w:rPr>
        <w:t xml:space="preserve"> </w:t>
      </w:r>
      <w:r w:rsidRPr="0085464F">
        <w:rPr>
          <w:rStyle w:val="Incipit"/>
        </w:rPr>
        <w:t>ego</w:t>
      </w:r>
      <w:r>
        <w:rPr>
          <w:lang w:val="it-IT"/>
        </w:rPr>
        <w:t>.</w:t>
      </w:r>
    </w:p>
    <w:p w:rsidR="00A64A5B" w:rsidRDefault="00A64A5B" w:rsidP="0036524E">
      <w:pPr>
        <w:rPr>
          <w:lang w:val="it-IT"/>
        </w:rPr>
      </w:pPr>
      <w:r>
        <w:rPr>
          <w:lang w:val="it-IT"/>
        </w:rPr>
        <w:t xml:space="preserve">AD SEXTAM AN </w:t>
      </w:r>
      <w:r w:rsidRPr="0085464F">
        <w:rPr>
          <w:rStyle w:val="Incipit"/>
        </w:rPr>
        <w:t>Domine</w:t>
      </w:r>
      <w:r>
        <w:rPr>
          <w:lang w:val="it-IT"/>
        </w:rPr>
        <w:t xml:space="preserve"> </w:t>
      </w:r>
      <w:r w:rsidRPr="0085464F">
        <w:rPr>
          <w:rStyle w:val="Incipit"/>
        </w:rPr>
        <w:t>ut</w:t>
      </w:r>
      <w:r>
        <w:rPr>
          <w:lang w:val="it-IT"/>
        </w:rPr>
        <w:t xml:space="preserve"> </w:t>
      </w:r>
      <w:r w:rsidRPr="0085464F">
        <w:rPr>
          <w:rStyle w:val="Incipit"/>
        </w:rPr>
        <w:t>video</w:t>
      </w:r>
      <w:r>
        <w:rPr>
          <w:lang w:val="it-IT"/>
        </w:rPr>
        <w:t>.</w:t>
      </w:r>
    </w:p>
    <w:p w:rsidR="00A64A5B" w:rsidRDefault="00A64A5B" w:rsidP="0036524E">
      <w:pPr>
        <w:rPr>
          <w:lang w:val="it-IT"/>
        </w:rPr>
      </w:pPr>
      <w:r>
        <w:rPr>
          <w:lang w:val="it-IT"/>
        </w:rPr>
        <w:t xml:space="preserve">AD NONAM AN </w:t>
      </w:r>
      <w:r w:rsidRPr="0085464F">
        <w:rPr>
          <w:rStyle w:val="Incipit"/>
        </w:rPr>
        <w:t>Veri</w:t>
      </w:r>
      <w:r>
        <w:rPr>
          <w:lang w:val="it-IT"/>
        </w:rPr>
        <w:t xml:space="preserve"> </w:t>
      </w:r>
      <w:r w:rsidRPr="0085464F">
        <w:rPr>
          <w:rStyle w:val="Incipit"/>
        </w:rPr>
        <w:t>adoratores</w:t>
      </w:r>
      <w:r>
        <w:rPr>
          <w:lang w:val="it-IT"/>
        </w:rPr>
        <w:t>.</w:t>
      </w:r>
    </w:p>
    <w:p w:rsidR="00A64A5B" w:rsidRDefault="00A64A5B" w:rsidP="0036524E">
      <w:pPr>
        <w:rPr>
          <w:lang w:val="it-IT"/>
        </w:rPr>
      </w:pPr>
      <w:r>
        <w:rPr>
          <w:lang w:val="it-IT"/>
        </w:rPr>
        <w:t xml:space="preserve">PROCESSIO in </w:t>
      </w:r>
      <w:r w:rsidRPr="0085464F">
        <w:rPr>
          <w:rStyle w:val="Ort"/>
        </w:rPr>
        <w:t>Insulam</w:t>
      </w:r>
      <w:r>
        <w:rPr>
          <w:lang w:val="it-IT"/>
        </w:rPr>
        <w:t xml:space="preserve"> ut supra.</w:t>
      </w:r>
    </w:p>
    <w:p w:rsidR="00A64A5B" w:rsidRDefault="00A64A5B" w:rsidP="0036524E">
      <w:pPr>
        <w:rPr>
          <w:lang w:val="it-IT"/>
        </w:rPr>
      </w:pPr>
      <w:r>
        <w:rPr>
          <w:lang w:val="it-IT"/>
        </w:rPr>
        <w:t xml:space="preserve">AD VESPERAS AM </w:t>
      </w:r>
      <w:r w:rsidRPr="001144F1">
        <w:rPr>
          <w:rStyle w:val="Incipit"/>
        </w:rPr>
        <w:t>Meus</w:t>
      </w:r>
      <w:r>
        <w:rPr>
          <w:lang w:val="it-IT"/>
        </w:rPr>
        <w:t xml:space="preserve"> </w:t>
      </w:r>
      <w:r w:rsidRPr="001144F1">
        <w:rPr>
          <w:rStyle w:val="Incipit"/>
        </w:rPr>
        <w:t>cibus</w:t>
      </w:r>
      <w:r>
        <w:rPr>
          <w:lang w:val="it-IT"/>
        </w:rPr>
        <w:t xml:space="preserve"> </w:t>
      </w:r>
      <w:r w:rsidRPr="001144F1">
        <w:rPr>
          <w:rStyle w:val="Incipit"/>
        </w:rPr>
        <w:t>est</w:t>
      </w:r>
      <w:r>
        <w:rPr>
          <w:lang w:val="it-IT"/>
        </w:rPr>
        <w:t>.</w:t>
      </w:r>
    </w:p>
    <w:p w:rsidR="00A64A5B" w:rsidRDefault="00A64A5B" w:rsidP="00A64A5B">
      <w:pPr>
        <w:pStyle w:val="berschrift1"/>
        <w:rPr>
          <w:lang w:val="it-IT"/>
        </w:rPr>
      </w:pPr>
      <w:r>
        <w:rPr>
          <w:lang w:val="it-IT"/>
        </w:rPr>
        <w:t>SABBATO</w:t>
      </w:r>
    </w:p>
    <w:p w:rsidR="00A64A5B" w:rsidRDefault="00A64A5B" w:rsidP="00A64A5B">
      <w:pPr>
        <w:rPr>
          <w:lang w:val="it-IT"/>
        </w:rPr>
      </w:pPr>
      <w:r>
        <w:rPr>
          <w:lang w:val="it-IT"/>
        </w:rPr>
        <w:t xml:space="preserve">AD MATUTINAS [LAUDES] AB </w:t>
      </w:r>
      <w:r w:rsidRPr="001144F1">
        <w:rPr>
          <w:rStyle w:val="Incipit"/>
        </w:rPr>
        <w:t>Inclinavit</w:t>
      </w:r>
      <w:r>
        <w:rPr>
          <w:lang w:val="it-IT"/>
        </w:rPr>
        <w:t xml:space="preserve"> </w:t>
      </w:r>
      <w:r w:rsidRPr="001144F1">
        <w:rPr>
          <w:rStyle w:val="Incipit"/>
        </w:rPr>
        <w:t>se</w:t>
      </w:r>
      <w:r>
        <w:rPr>
          <w:lang w:val="it-IT"/>
        </w:rPr>
        <w:t xml:space="preserve"> </w:t>
      </w:r>
      <w:r w:rsidRPr="001144F1">
        <w:rPr>
          <w:rStyle w:val="Incipit"/>
        </w:rPr>
        <w:t>Iesus</w:t>
      </w:r>
      <w:r>
        <w:rPr>
          <w:lang w:val="it-IT"/>
        </w:rPr>
        <w:t>.</w:t>
      </w:r>
    </w:p>
    <w:p w:rsidR="00A64A5B" w:rsidRDefault="00A64A5B" w:rsidP="00A64A5B">
      <w:pPr>
        <w:pStyle w:val="berschrift1"/>
        <w:rPr>
          <w:lang w:val="it-IT"/>
        </w:rPr>
      </w:pPr>
      <w:r>
        <w:rPr>
          <w:lang w:val="it-IT"/>
        </w:rPr>
        <w:t>DOMINICA IN MEDIA QUADRAGESIMA</w:t>
      </w:r>
    </w:p>
    <w:p w:rsidR="00A64A5B" w:rsidRDefault="00A64A5B" w:rsidP="00A64A5B">
      <w:pPr>
        <w:rPr>
          <w:lang w:val="it-IT"/>
        </w:rPr>
      </w:pPr>
      <w:r>
        <w:rPr>
          <w:lang w:val="it-IT"/>
        </w:rPr>
        <w:t xml:space="preserve">AD VESPERAS AN </w:t>
      </w:r>
      <w:r w:rsidRPr="001144F1">
        <w:rPr>
          <w:rStyle w:val="Incipit"/>
        </w:rPr>
        <w:t>Advenerunt</w:t>
      </w:r>
      <w:r>
        <w:rPr>
          <w:lang w:val="it-IT"/>
        </w:rPr>
        <w:t xml:space="preserve"> </w:t>
      </w:r>
      <w:r w:rsidRPr="001144F1">
        <w:rPr>
          <w:rStyle w:val="Incipit"/>
        </w:rPr>
        <w:t>nobis</w:t>
      </w:r>
      <w:r>
        <w:rPr>
          <w:lang w:val="it-IT"/>
        </w:rPr>
        <w:t>.</w:t>
      </w:r>
      <w:r w:rsidR="00FB6690">
        <w:rPr>
          <w:lang w:val="it-IT"/>
        </w:rPr>
        <w:t xml:space="preserve"> PS </w:t>
      </w:r>
      <w:r w:rsidR="00FB6690" w:rsidRPr="006A54A7">
        <w:rPr>
          <w:rStyle w:val="Incipit"/>
        </w:rPr>
        <w:t>Benedictus</w:t>
      </w:r>
      <w:r w:rsidR="00FB6690">
        <w:rPr>
          <w:lang w:val="it-IT"/>
        </w:rPr>
        <w:t xml:space="preserve"> cum reliquis. CP </w:t>
      </w:r>
      <w:r w:rsidR="00FB6690" w:rsidRPr="006A54A7">
        <w:rPr>
          <w:rStyle w:val="Incipit"/>
        </w:rPr>
        <w:t>Scriptum</w:t>
      </w:r>
      <w:r w:rsidR="00FB6690">
        <w:rPr>
          <w:lang w:val="it-IT"/>
        </w:rPr>
        <w:t xml:space="preserve"> </w:t>
      </w:r>
      <w:r w:rsidR="00FB6690" w:rsidRPr="006A54A7">
        <w:rPr>
          <w:rStyle w:val="Incipit"/>
        </w:rPr>
        <w:t>est</w:t>
      </w:r>
      <w:r w:rsidR="00FB6690">
        <w:rPr>
          <w:lang w:val="it-IT"/>
        </w:rPr>
        <w:t xml:space="preserve"> </w:t>
      </w:r>
      <w:r w:rsidR="00FB6690" w:rsidRPr="006A54A7">
        <w:rPr>
          <w:rStyle w:val="Incipit"/>
        </w:rPr>
        <w:t>quoniam</w:t>
      </w:r>
      <w:r w:rsidR="00FB6690">
        <w:rPr>
          <w:lang w:val="it-IT"/>
        </w:rPr>
        <w:t xml:space="preserve"> </w:t>
      </w:r>
      <w:r w:rsidR="00FB6690" w:rsidRPr="006A54A7">
        <w:rPr>
          <w:rStyle w:val="Incipit"/>
        </w:rPr>
        <w:t>Abraham</w:t>
      </w:r>
      <w:r w:rsidR="00FB6690">
        <w:rPr>
          <w:lang w:val="it-IT"/>
        </w:rPr>
        <w:t xml:space="preserve">. RP </w:t>
      </w:r>
      <w:r w:rsidR="00FB6690" w:rsidRPr="006A54A7">
        <w:rPr>
          <w:rStyle w:val="Incipit"/>
        </w:rPr>
        <w:t>Audi</w:t>
      </w:r>
      <w:r w:rsidR="00FB6690">
        <w:rPr>
          <w:lang w:val="it-IT"/>
        </w:rPr>
        <w:t xml:space="preserve"> </w:t>
      </w:r>
      <w:r w:rsidR="00FB6690" w:rsidRPr="006A54A7">
        <w:rPr>
          <w:rStyle w:val="Incipit"/>
        </w:rPr>
        <w:t>Israel</w:t>
      </w:r>
      <w:r w:rsidR="00FB6690">
        <w:rPr>
          <w:lang w:val="it-IT"/>
        </w:rPr>
        <w:t xml:space="preserve">. HY </w:t>
      </w:r>
      <w:r w:rsidR="00FB6690" w:rsidRPr="006A54A7">
        <w:rPr>
          <w:rStyle w:val="Incipit"/>
        </w:rPr>
        <w:t>Iesu</w:t>
      </w:r>
      <w:r w:rsidR="00FB6690">
        <w:rPr>
          <w:lang w:val="it-IT"/>
        </w:rPr>
        <w:t xml:space="preserve"> </w:t>
      </w:r>
      <w:r w:rsidR="00FB6690" w:rsidRPr="006A54A7">
        <w:rPr>
          <w:rStyle w:val="Incipit"/>
        </w:rPr>
        <w:t>quadragenarie</w:t>
      </w:r>
      <w:r w:rsidR="00A06BD6">
        <w:rPr>
          <w:lang w:val="it-IT"/>
        </w:rPr>
        <w:t>. VS</w:t>
      </w:r>
      <w:r w:rsidR="00FB6690">
        <w:rPr>
          <w:lang w:val="it-IT"/>
        </w:rPr>
        <w:t xml:space="preserve"> </w:t>
      </w:r>
      <w:r w:rsidR="00FB6690" w:rsidRPr="006A54A7">
        <w:rPr>
          <w:rStyle w:val="Incipit"/>
        </w:rPr>
        <w:t>Angelis</w:t>
      </w:r>
      <w:r w:rsidR="00FB6690">
        <w:rPr>
          <w:lang w:val="it-IT"/>
        </w:rPr>
        <w:t xml:space="preserve"> </w:t>
      </w:r>
      <w:r w:rsidR="00FB6690" w:rsidRPr="006A54A7">
        <w:rPr>
          <w:rStyle w:val="Incipit"/>
        </w:rPr>
        <w:t>suis</w:t>
      </w:r>
      <w:r w:rsidR="00FB6690">
        <w:rPr>
          <w:lang w:val="it-IT"/>
        </w:rPr>
        <w:t xml:space="preserve"> </w:t>
      </w:r>
      <w:r w:rsidR="00FB6690" w:rsidRPr="006A54A7">
        <w:rPr>
          <w:rStyle w:val="Incipit"/>
        </w:rPr>
        <w:t>deus</w:t>
      </w:r>
      <w:r w:rsidR="00FB6690">
        <w:rPr>
          <w:lang w:val="it-IT"/>
        </w:rPr>
        <w:t xml:space="preserve">. AM </w:t>
      </w:r>
      <w:r w:rsidR="00FB6690" w:rsidRPr="006A54A7">
        <w:rPr>
          <w:rStyle w:val="Incipit"/>
        </w:rPr>
        <w:t>Nem</w:t>
      </w:r>
      <w:r w:rsidR="006A54A7" w:rsidRPr="006A54A7">
        <w:rPr>
          <w:rStyle w:val="Incipit"/>
        </w:rPr>
        <w:t>o</w:t>
      </w:r>
      <w:r w:rsidR="00FB6690">
        <w:rPr>
          <w:lang w:val="it-IT"/>
        </w:rPr>
        <w:t xml:space="preserve"> </w:t>
      </w:r>
      <w:r w:rsidR="00FB6690" w:rsidRPr="006A54A7">
        <w:rPr>
          <w:rStyle w:val="Incipit"/>
        </w:rPr>
        <w:t>te</w:t>
      </w:r>
      <w:r w:rsidR="00FB6690">
        <w:rPr>
          <w:lang w:val="it-IT"/>
        </w:rPr>
        <w:t xml:space="preserve"> </w:t>
      </w:r>
      <w:r w:rsidR="00FB6690" w:rsidRPr="006A54A7">
        <w:rPr>
          <w:rStyle w:val="Incipit"/>
        </w:rPr>
        <w:t>condemnavit</w:t>
      </w:r>
      <w:r w:rsidR="00FB6690">
        <w:rPr>
          <w:lang w:val="it-IT"/>
        </w:rPr>
        <w:t xml:space="preserve"> </w:t>
      </w:r>
      <w:r w:rsidR="00FB6690" w:rsidRPr="006A54A7">
        <w:rPr>
          <w:rStyle w:val="Incipit"/>
        </w:rPr>
        <w:t>mulier</w:t>
      </w:r>
      <w:r w:rsidR="00FB6690">
        <w:rPr>
          <w:lang w:val="it-IT"/>
        </w:rPr>
        <w:t xml:space="preserve">. OR </w:t>
      </w:r>
      <w:r w:rsidR="00FB6690" w:rsidRPr="006A54A7">
        <w:rPr>
          <w:rStyle w:val="Incipit"/>
        </w:rPr>
        <w:t>Concede</w:t>
      </w:r>
      <w:r w:rsidR="00FB6690">
        <w:rPr>
          <w:lang w:val="it-IT"/>
        </w:rPr>
        <w:t xml:space="preserve"> </w:t>
      </w:r>
      <w:r w:rsidR="00FB6690" w:rsidRPr="006A54A7">
        <w:rPr>
          <w:rStyle w:val="Incipit"/>
        </w:rPr>
        <w:t>quaesumus</w:t>
      </w:r>
      <w:r w:rsidR="00FB6690">
        <w:rPr>
          <w:lang w:val="it-IT"/>
        </w:rPr>
        <w:t xml:space="preserve"> </w:t>
      </w:r>
      <w:r w:rsidR="00FB6690" w:rsidRPr="006A54A7">
        <w:rPr>
          <w:rStyle w:val="Incipit"/>
        </w:rPr>
        <w:t>omnipotens</w:t>
      </w:r>
      <w:r w:rsidR="00FB6690">
        <w:rPr>
          <w:lang w:val="it-IT"/>
        </w:rPr>
        <w:t xml:space="preserve"> </w:t>
      </w:r>
      <w:r w:rsidR="00FB6690" w:rsidRPr="006A54A7">
        <w:rPr>
          <w:rStyle w:val="Incipit"/>
        </w:rPr>
        <w:t>deus</w:t>
      </w:r>
      <w:r w:rsidR="00FB6690">
        <w:rPr>
          <w:lang w:val="it-IT"/>
        </w:rPr>
        <w:t>.</w:t>
      </w:r>
    </w:p>
    <w:p w:rsidR="00FB6690" w:rsidRDefault="00FB6690" w:rsidP="00A64A5B">
      <w:pPr>
        <w:rPr>
          <w:lang w:val="it-IT"/>
        </w:rPr>
      </w:pPr>
      <w:r>
        <w:rPr>
          <w:lang w:val="it-IT"/>
        </w:rPr>
        <w:t>COMPLETORIUM ut supra.</w:t>
      </w:r>
    </w:p>
    <w:p w:rsidR="00FB6690" w:rsidRDefault="00FB6690" w:rsidP="00A64A5B">
      <w:pPr>
        <w:rPr>
          <w:lang w:val="it-IT"/>
        </w:rPr>
      </w:pPr>
      <w:r>
        <w:rPr>
          <w:lang w:val="it-IT"/>
        </w:rPr>
        <w:t xml:space="preserve">AD MATUTINAS INV </w:t>
      </w:r>
      <w:r w:rsidRPr="006A54A7">
        <w:rPr>
          <w:rStyle w:val="Incipit"/>
        </w:rPr>
        <w:t>Populus</w:t>
      </w:r>
      <w:r>
        <w:rPr>
          <w:lang w:val="it-IT"/>
        </w:rPr>
        <w:t xml:space="preserve"> </w:t>
      </w:r>
      <w:r w:rsidRPr="006A54A7">
        <w:rPr>
          <w:rStyle w:val="Incipit"/>
        </w:rPr>
        <w:t>domini</w:t>
      </w:r>
      <w:r>
        <w:rPr>
          <w:lang w:val="it-IT"/>
        </w:rPr>
        <w:t>.</w:t>
      </w:r>
    </w:p>
    <w:p w:rsidR="00FB6690" w:rsidRDefault="00FB6690" w:rsidP="00A64A5B">
      <w:pPr>
        <w:rPr>
          <w:lang w:val="it-IT"/>
        </w:rPr>
      </w:pPr>
      <w:r>
        <w:rPr>
          <w:lang w:val="it-IT"/>
        </w:rPr>
        <w:lastRenderedPageBreak/>
        <w:t xml:space="preserve">IN PRIMO NOCTURNO AN </w:t>
      </w:r>
      <w:r w:rsidRPr="006A54A7">
        <w:rPr>
          <w:rStyle w:val="Incipit"/>
        </w:rPr>
        <w:t>De</w:t>
      </w:r>
      <w:r>
        <w:rPr>
          <w:lang w:val="it-IT"/>
        </w:rPr>
        <w:t xml:space="preserve"> </w:t>
      </w:r>
      <w:r w:rsidRPr="006A54A7">
        <w:rPr>
          <w:rStyle w:val="Incipit"/>
        </w:rPr>
        <w:t>quinque</w:t>
      </w:r>
      <w:r>
        <w:rPr>
          <w:lang w:val="it-IT"/>
        </w:rPr>
        <w:t xml:space="preserve"> </w:t>
      </w:r>
      <w:r w:rsidRPr="006A54A7">
        <w:rPr>
          <w:rStyle w:val="Incipit"/>
        </w:rPr>
        <w:t>panibus</w:t>
      </w:r>
      <w:r>
        <w:rPr>
          <w:lang w:val="it-IT"/>
        </w:rPr>
        <w:t>.</w:t>
      </w:r>
    </w:p>
    <w:p w:rsidR="00FB6690" w:rsidRDefault="00FB6690" w:rsidP="00A64A5B">
      <w:pPr>
        <w:rPr>
          <w:lang w:val="it-IT"/>
        </w:rPr>
      </w:pPr>
      <w:r>
        <w:rPr>
          <w:lang w:val="it-IT"/>
        </w:rPr>
        <w:t xml:space="preserve">IN SECUNDO NOCTURNO AN </w:t>
      </w:r>
      <w:r w:rsidRPr="006A54A7">
        <w:rPr>
          <w:rStyle w:val="Incipit"/>
        </w:rPr>
        <w:t>Satiavit</w:t>
      </w:r>
      <w:r>
        <w:rPr>
          <w:lang w:val="it-IT"/>
        </w:rPr>
        <w:t xml:space="preserve"> </w:t>
      </w:r>
      <w:r w:rsidRPr="006A54A7">
        <w:rPr>
          <w:rStyle w:val="Incipit"/>
        </w:rPr>
        <w:t>dominus</w:t>
      </w:r>
      <w:r>
        <w:rPr>
          <w:lang w:val="it-IT"/>
        </w:rPr>
        <w:t>.</w:t>
      </w:r>
    </w:p>
    <w:p w:rsidR="00FB6690" w:rsidRDefault="00FB6690" w:rsidP="00A64A5B">
      <w:pPr>
        <w:rPr>
          <w:lang w:val="it-IT"/>
        </w:rPr>
      </w:pPr>
      <w:r>
        <w:rPr>
          <w:lang w:val="it-IT"/>
        </w:rPr>
        <w:t xml:space="preserve">IN TERTIO NOCTURNO AN </w:t>
      </w:r>
      <w:r w:rsidRPr="006A54A7">
        <w:rPr>
          <w:rStyle w:val="Incipit"/>
        </w:rPr>
        <w:t>Cum</w:t>
      </w:r>
      <w:r>
        <w:rPr>
          <w:lang w:val="it-IT"/>
        </w:rPr>
        <w:t xml:space="preserve"> </w:t>
      </w:r>
      <w:r w:rsidRPr="006A54A7">
        <w:rPr>
          <w:rStyle w:val="Incipit"/>
        </w:rPr>
        <w:t>vidissent</w:t>
      </w:r>
      <w:r>
        <w:rPr>
          <w:lang w:val="it-IT"/>
        </w:rPr>
        <w:t xml:space="preserve"> </w:t>
      </w:r>
      <w:r w:rsidRPr="006A54A7">
        <w:rPr>
          <w:rStyle w:val="Incipit"/>
        </w:rPr>
        <w:t>turbae</w:t>
      </w:r>
      <w:r>
        <w:rPr>
          <w:lang w:val="it-IT"/>
        </w:rPr>
        <w:t xml:space="preserve">. Versus ut supra. </w:t>
      </w:r>
      <w:r w:rsidR="002060F2">
        <w:rPr>
          <w:lang w:val="it-IT"/>
        </w:rPr>
        <w:t xml:space="preserve">LS </w:t>
      </w:r>
      <w:r w:rsidR="002060F2" w:rsidRPr="002060F2">
        <w:rPr>
          <w:rStyle w:val="Incipit"/>
        </w:rPr>
        <w:t>Stabat</w:t>
      </w:r>
      <w:r w:rsidR="002060F2">
        <w:rPr>
          <w:lang w:val="it-IT"/>
        </w:rPr>
        <w:t xml:space="preserve"> </w:t>
      </w:r>
      <w:r w:rsidR="002060F2" w:rsidRPr="002060F2">
        <w:rPr>
          <w:rStyle w:val="Incipit"/>
        </w:rPr>
        <w:t>Moyses</w:t>
      </w:r>
      <w:r w:rsidR="002060F2">
        <w:rPr>
          <w:lang w:val="it-IT"/>
        </w:rPr>
        <w:t xml:space="preserve">. </w:t>
      </w:r>
      <w:r>
        <w:rPr>
          <w:lang w:val="it-IT"/>
        </w:rPr>
        <w:t xml:space="preserve">Historia [RP] </w:t>
      </w:r>
      <w:r w:rsidRPr="008A1E0B">
        <w:rPr>
          <w:rStyle w:val="Incipit"/>
        </w:rPr>
        <w:t>Locutus</w:t>
      </w:r>
      <w:r>
        <w:rPr>
          <w:lang w:val="it-IT"/>
        </w:rPr>
        <w:t xml:space="preserve"> </w:t>
      </w:r>
      <w:r w:rsidRPr="008A1E0B">
        <w:rPr>
          <w:rStyle w:val="Incipit"/>
        </w:rPr>
        <w:t>est</w:t>
      </w:r>
      <w:r>
        <w:rPr>
          <w:lang w:val="it-IT"/>
        </w:rPr>
        <w:t xml:space="preserve"> </w:t>
      </w:r>
      <w:r w:rsidRPr="008A1E0B">
        <w:rPr>
          <w:rStyle w:val="Incipit"/>
        </w:rPr>
        <w:t>dominus</w:t>
      </w:r>
      <w:r>
        <w:rPr>
          <w:lang w:val="it-IT"/>
        </w:rPr>
        <w:t xml:space="preserve"> per totum. Nonum responsorium post [RV] </w:t>
      </w:r>
      <w:r w:rsidRPr="008A1E0B">
        <w:rPr>
          <w:rStyle w:val="Incipit"/>
        </w:rPr>
        <w:t>Gloria</w:t>
      </w:r>
      <w:r>
        <w:rPr>
          <w:lang w:val="it-IT"/>
        </w:rPr>
        <w:t xml:space="preserve"> </w:t>
      </w:r>
      <w:r w:rsidRPr="008A1E0B">
        <w:rPr>
          <w:rStyle w:val="Incipit"/>
        </w:rPr>
        <w:t>patri</w:t>
      </w:r>
      <w:r>
        <w:rPr>
          <w:lang w:val="it-IT"/>
        </w:rPr>
        <w:t xml:space="preserve"> reiteratur. EV </w:t>
      </w:r>
      <w:r w:rsidRPr="008A1E0B">
        <w:rPr>
          <w:rStyle w:val="Incipit"/>
        </w:rPr>
        <w:t>Abiit</w:t>
      </w:r>
      <w:r>
        <w:rPr>
          <w:lang w:val="it-IT"/>
        </w:rPr>
        <w:t xml:space="preserve"> </w:t>
      </w:r>
      <w:r w:rsidRPr="008A1E0B">
        <w:rPr>
          <w:rStyle w:val="Incipit"/>
        </w:rPr>
        <w:t>Iesus</w:t>
      </w:r>
      <w:r>
        <w:rPr>
          <w:lang w:val="it-IT"/>
        </w:rPr>
        <w:t xml:space="preserve"> </w:t>
      </w:r>
      <w:r w:rsidRPr="008A1E0B">
        <w:rPr>
          <w:rStyle w:val="Incipit"/>
        </w:rPr>
        <w:t>trans</w:t>
      </w:r>
      <w:r>
        <w:rPr>
          <w:lang w:val="it-IT"/>
        </w:rPr>
        <w:t xml:space="preserve"> </w:t>
      </w:r>
      <w:r w:rsidRPr="008A1E0B">
        <w:rPr>
          <w:rStyle w:val="Incipit"/>
        </w:rPr>
        <w:t>mare</w:t>
      </w:r>
      <w:r>
        <w:rPr>
          <w:lang w:val="it-IT"/>
        </w:rPr>
        <w:t>.</w:t>
      </w:r>
    </w:p>
    <w:p w:rsidR="00FB6690" w:rsidRDefault="00FB6690" w:rsidP="00A64A5B">
      <w:pPr>
        <w:rPr>
          <w:lang w:val="it-IT"/>
        </w:rPr>
      </w:pPr>
      <w:r>
        <w:rPr>
          <w:lang w:val="it-IT"/>
        </w:rPr>
        <w:t xml:space="preserve">AD LAUDES HY </w:t>
      </w:r>
      <w:r w:rsidRPr="008A1E0B">
        <w:rPr>
          <w:rStyle w:val="Incipit"/>
        </w:rPr>
        <w:t>Clarum</w:t>
      </w:r>
      <w:r>
        <w:rPr>
          <w:lang w:val="it-IT"/>
        </w:rPr>
        <w:t xml:space="preserve"> </w:t>
      </w:r>
      <w:r w:rsidRPr="008A1E0B">
        <w:rPr>
          <w:rStyle w:val="Incipit"/>
        </w:rPr>
        <w:t>decus</w:t>
      </w:r>
      <w:r>
        <w:rPr>
          <w:lang w:val="it-IT"/>
        </w:rPr>
        <w:t xml:space="preserve">. Capitulum et oratio de dominica. AB </w:t>
      </w:r>
      <w:r w:rsidRPr="008A1E0B">
        <w:rPr>
          <w:rStyle w:val="Incipit"/>
        </w:rPr>
        <w:t>Cum</w:t>
      </w:r>
      <w:r>
        <w:rPr>
          <w:lang w:val="it-IT"/>
        </w:rPr>
        <w:t xml:space="preserve"> </w:t>
      </w:r>
      <w:r w:rsidRPr="008A1E0B">
        <w:rPr>
          <w:rStyle w:val="Incipit"/>
        </w:rPr>
        <w:t>sublevasset</w:t>
      </w:r>
      <w:r>
        <w:rPr>
          <w:lang w:val="it-IT"/>
        </w:rPr>
        <w:t>.</w:t>
      </w:r>
    </w:p>
    <w:p w:rsidR="00FB6690" w:rsidRDefault="00FB6690" w:rsidP="00A64A5B">
      <w:pPr>
        <w:rPr>
          <w:lang w:val="it-IT"/>
        </w:rPr>
      </w:pPr>
      <w:r>
        <w:rPr>
          <w:lang w:val="it-IT"/>
        </w:rPr>
        <w:t xml:space="preserve">AD PRIMAM AN </w:t>
      </w:r>
      <w:r w:rsidRPr="008A1E0B">
        <w:rPr>
          <w:rStyle w:val="Incipit"/>
        </w:rPr>
        <w:t>Ecce</w:t>
      </w:r>
      <w:r>
        <w:rPr>
          <w:lang w:val="it-IT"/>
        </w:rPr>
        <w:t xml:space="preserve"> </w:t>
      </w:r>
      <w:r w:rsidRPr="008A1E0B">
        <w:rPr>
          <w:rStyle w:val="Incipit"/>
        </w:rPr>
        <w:t>nunc</w:t>
      </w:r>
      <w:r>
        <w:rPr>
          <w:lang w:val="it-IT"/>
        </w:rPr>
        <w:t xml:space="preserve"> </w:t>
      </w:r>
      <w:r w:rsidRPr="008A1E0B">
        <w:rPr>
          <w:rStyle w:val="Incipit"/>
        </w:rPr>
        <w:t>tempus</w:t>
      </w:r>
      <w:r>
        <w:rPr>
          <w:lang w:val="it-IT"/>
        </w:rPr>
        <w:t>.</w:t>
      </w:r>
    </w:p>
    <w:p w:rsidR="00FB6690" w:rsidRDefault="00FB6690" w:rsidP="00A64A5B">
      <w:pPr>
        <w:rPr>
          <w:lang w:val="it-IT"/>
        </w:rPr>
      </w:pPr>
      <w:r>
        <w:rPr>
          <w:lang w:val="it-IT"/>
        </w:rPr>
        <w:t xml:space="preserve">AD TERTIAM AN </w:t>
      </w:r>
      <w:r w:rsidRPr="008A1E0B">
        <w:rPr>
          <w:rStyle w:val="Incipit"/>
        </w:rPr>
        <w:t>De</w:t>
      </w:r>
      <w:r>
        <w:rPr>
          <w:lang w:val="it-IT"/>
        </w:rPr>
        <w:t xml:space="preserve"> </w:t>
      </w:r>
      <w:r w:rsidRPr="008A1E0B">
        <w:rPr>
          <w:rStyle w:val="Incipit"/>
        </w:rPr>
        <w:t>quinque</w:t>
      </w:r>
      <w:r>
        <w:rPr>
          <w:lang w:val="it-IT"/>
        </w:rPr>
        <w:t xml:space="preserve"> </w:t>
      </w:r>
      <w:r w:rsidRPr="008A1E0B">
        <w:rPr>
          <w:rStyle w:val="Incipit"/>
        </w:rPr>
        <w:t>panibus</w:t>
      </w:r>
      <w:r>
        <w:rPr>
          <w:lang w:val="it-IT"/>
        </w:rPr>
        <w:t>.</w:t>
      </w:r>
    </w:p>
    <w:p w:rsidR="00FB6690" w:rsidRDefault="00FB6690" w:rsidP="00A64A5B">
      <w:pPr>
        <w:rPr>
          <w:lang w:val="it-IT"/>
        </w:rPr>
      </w:pPr>
      <w:r>
        <w:rPr>
          <w:lang w:val="it-IT"/>
        </w:rPr>
        <w:t>Responsoria et versus ad horas ut in priori dominica.</w:t>
      </w:r>
    </w:p>
    <w:p w:rsidR="00FB6690" w:rsidRDefault="00FB6690" w:rsidP="00A64A5B">
      <w:pPr>
        <w:rPr>
          <w:lang w:val="it-IT"/>
        </w:rPr>
      </w:pPr>
      <w:r>
        <w:rPr>
          <w:lang w:val="it-IT"/>
        </w:rPr>
        <w:t xml:space="preserve">PROCESSIO ad </w:t>
      </w:r>
      <w:r w:rsidRPr="00353FB2">
        <w:rPr>
          <w:rStyle w:val="Ort"/>
        </w:rPr>
        <w:t>sanctam Mariam</w:t>
      </w:r>
      <w:r>
        <w:rPr>
          <w:lang w:val="it-IT"/>
        </w:rPr>
        <w:t xml:space="preserve"> RPP </w:t>
      </w:r>
      <w:r w:rsidRPr="008A1E0B">
        <w:rPr>
          <w:rStyle w:val="Incipit"/>
        </w:rPr>
        <w:t>Ecce</w:t>
      </w:r>
      <w:r>
        <w:rPr>
          <w:lang w:val="it-IT"/>
        </w:rPr>
        <w:t xml:space="preserve"> </w:t>
      </w:r>
      <w:r w:rsidRPr="008A1E0B">
        <w:rPr>
          <w:rStyle w:val="Incipit"/>
        </w:rPr>
        <w:t>mitto</w:t>
      </w:r>
      <w:r>
        <w:rPr>
          <w:lang w:val="it-IT"/>
        </w:rPr>
        <w:t xml:space="preserve"> </w:t>
      </w:r>
      <w:r w:rsidRPr="008A1E0B">
        <w:rPr>
          <w:rStyle w:val="Incipit"/>
        </w:rPr>
        <w:t>angelum</w:t>
      </w:r>
      <w:r>
        <w:rPr>
          <w:lang w:val="it-IT"/>
        </w:rPr>
        <w:t xml:space="preserve">. RPP </w:t>
      </w:r>
      <w:r w:rsidRPr="008A1E0B">
        <w:rPr>
          <w:rStyle w:val="Incipit"/>
        </w:rPr>
        <w:t>Moyses</w:t>
      </w:r>
      <w:r>
        <w:rPr>
          <w:lang w:val="it-IT"/>
        </w:rPr>
        <w:t xml:space="preserve"> </w:t>
      </w:r>
      <w:r w:rsidRPr="008A1E0B">
        <w:rPr>
          <w:rStyle w:val="Incipit"/>
        </w:rPr>
        <w:t>famulus</w:t>
      </w:r>
      <w:r>
        <w:rPr>
          <w:lang w:val="it-IT"/>
        </w:rPr>
        <w:t>. RPP</w:t>
      </w:r>
      <w:r w:rsidR="00011711">
        <w:rPr>
          <w:lang w:val="it-IT"/>
        </w:rPr>
        <w:t xml:space="preserve"> </w:t>
      </w:r>
      <w:r w:rsidR="00011711" w:rsidRPr="002754D7">
        <w:rPr>
          <w:rStyle w:val="Incipit"/>
        </w:rPr>
        <w:t>Ave Maria</w:t>
      </w:r>
      <w:r w:rsidR="00011711">
        <w:rPr>
          <w:lang w:val="it-IT"/>
        </w:rPr>
        <w:t xml:space="preserve">. Versus et oratio de sancta Maria. In reditu RPP </w:t>
      </w:r>
      <w:r w:rsidR="00011711" w:rsidRPr="008A1E0B">
        <w:rPr>
          <w:rStyle w:val="Incipit"/>
        </w:rPr>
        <w:t>Audi</w:t>
      </w:r>
      <w:r w:rsidR="00011711">
        <w:rPr>
          <w:lang w:val="it-IT"/>
        </w:rPr>
        <w:t xml:space="preserve"> </w:t>
      </w:r>
      <w:r w:rsidR="00011711" w:rsidRPr="008A1E0B">
        <w:rPr>
          <w:rStyle w:val="Incipit"/>
        </w:rPr>
        <w:t>Israel</w:t>
      </w:r>
      <w:r w:rsidR="00011711">
        <w:rPr>
          <w:lang w:val="it-IT"/>
        </w:rPr>
        <w:t>.</w:t>
      </w:r>
    </w:p>
    <w:p w:rsidR="00011711" w:rsidRDefault="00011711" w:rsidP="00A64A5B">
      <w:pPr>
        <w:rPr>
          <w:lang w:val="it-IT"/>
        </w:rPr>
      </w:pPr>
      <w:r>
        <w:rPr>
          <w:lang w:val="it-IT"/>
        </w:rPr>
        <w:t xml:space="preserve">[AD MISSAM] in hac dominica </w:t>
      </w:r>
      <w:r w:rsidRPr="00353FB2">
        <w:rPr>
          <w:rStyle w:val="Funktion"/>
        </w:rPr>
        <w:t>dispositor officii</w:t>
      </w:r>
      <w:r>
        <w:rPr>
          <w:lang w:val="it-IT"/>
        </w:rPr>
        <w:t xml:space="preserve"> tristi</w:t>
      </w:r>
      <w:r w:rsidR="008E66DE">
        <w:rPr>
          <w:lang w:val="it-IT"/>
        </w:rPr>
        <w:t>ti</w:t>
      </w:r>
      <w:r>
        <w:rPr>
          <w:lang w:val="it-IT"/>
        </w:rPr>
        <w:t xml:space="preserve">a et labore ieiuniorum afflictos caelestis </w:t>
      </w:r>
      <w:r w:rsidRPr="00353FB2">
        <w:rPr>
          <w:rStyle w:val="Ort"/>
        </w:rPr>
        <w:t>Hierusalem</w:t>
      </w:r>
      <w:r>
        <w:rPr>
          <w:lang w:val="it-IT"/>
        </w:rPr>
        <w:t>, delicias me</w:t>
      </w:r>
      <w:r w:rsidR="00AD2B68">
        <w:rPr>
          <w:lang w:val="it-IT"/>
        </w:rPr>
        <w:t>(42r)</w:t>
      </w:r>
      <w:r>
        <w:rPr>
          <w:lang w:val="it-IT"/>
        </w:rPr>
        <w:t>morando</w:t>
      </w:r>
      <w:r w:rsidR="008A1E0B">
        <w:rPr>
          <w:lang w:val="it-IT"/>
        </w:rPr>
        <w:t>,</w:t>
      </w:r>
      <w:r>
        <w:rPr>
          <w:lang w:val="it-IT"/>
        </w:rPr>
        <w:t xml:space="preserve"> ne deficiant, solatur ad introitum missae iubilando [IN] </w:t>
      </w:r>
      <w:r w:rsidRPr="008A1E0B">
        <w:rPr>
          <w:rStyle w:val="Incipit"/>
        </w:rPr>
        <w:t>Laetare</w:t>
      </w:r>
      <w:r>
        <w:rPr>
          <w:lang w:val="it-IT"/>
        </w:rPr>
        <w:t xml:space="preserve"> </w:t>
      </w:r>
      <w:r w:rsidRPr="008A1E0B">
        <w:rPr>
          <w:rStyle w:val="Incipit"/>
        </w:rPr>
        <w:t>Hierusalem</w:t>
      </w:r>
      <w:r>
        <w:rPr>
          <w:lang w:val="it-IT"/>
        </w:rPr>
        <w:t xml:space="preserve">. ORCL </w:t>
      </w:r>
      <w:r w:rsidRPr="008A1E0B">
        <w:rPr>
          <w:rStyle w:val="Incipit"/>
        </w:rPr>
        <w:t>Concede</w:t>
      </w:r>
      <w:r>
        <w:rPr>
          <w:lang w:val="it-IT"/>
        </w:rPr>
        <w:t xml:space="preserve"> </w:t>
      </w:r>
      <w:r w:rsidRPr="008A1E0B">
        <w:rPr>
          <w:rStyle w:val="Incipit"/>
        </w:rPr>
        <w:t>quaesumus</w:t>
      </w:r>
      <w:r>
        <w:rPr>
          <w:lang w:val="it-IT"/>
        </w:rPr>
        <w:t xml:space="preserve"> </w:t>
      </w:r>
      <w:r w:rsidRPr="008A1E0B">
        <w:rPr>
          <w:rStyle w:val="Incipit"/>
        </w:rPr>
        <w:t>omnipotens</w:t>
      </w:r>
      <w:r>
        <w:rPr>
          <w:lang w:val="it-IT"/>
        </w:rPr>
        <w:t xml:space="preserve"> </w:t>
      </w:r>
      <w:r w:rsidRPr="008A1E0B">
        <w:rPr>
          <w:rStyle w:val="Incipit"/>
        </w:rPr>
        <w:t>deus</w:t>
      </w:r>
      <w:r>
        <w:rPr>
          <w:lang w:val="it-IT"/>
        </w:rPr>
        <w:t xml:space="preserve">. EP </w:t>
      </w:r>
      <w:r w:rsidRPr="008A1E0B">
        <w:rPr>
          <w:rStyle w:val="Incipit"/>
        </w:rPr>
        <w:t>Scriptum</w:t>
      </w:r>
      <w:r>
        <w:rPr>
          <w:lang w:val="it-IT"/>
        </w:rPr>
        <w:t xml:space="preserve"> </w:t>
      </w:r>
      <w:r w:rsidRPr="008A1E0B">
        <w:rPr>
          <w:rStyle w:val="Incipit"/>
        </w:rPr>
        <w:t>est</w:t>
      </w:r>
      <w:r>
        <w:rPr>
          <w:lang w:val="it-IT"/>
        </w:rPr>
        <w:t xml:space="preserve"> </w:t>
      </w:r>
      <w:r w:rsidRPr="008A1E0B">
        <w:rPr>
          <w:rStyle w:val="Incipit"/>
        </w:rPr>
        <w:t>quoniam</w:t>
      </w:r>
      <w:r>
        <w:rPr>
          <w:lang w:val="it-IT"/>
        </w:rPr>
        <w:t xml:space="preserve"> </w:t>
      </w:r>
      <w:r w:rsidRPr="008A1E0B">
        <w:rPr>
          <w:rStyle w:val="Incipit"/>
        </w:rPr>
        <w:t>Abraham</w:t>
      </w:r>
      <w:r>
        <w:rPr>
          <w:lang w:val="it-IT"/>
        </w:rPr>
        <w:t xml:space="preserve">. GR </w:t>
      </w:r>
      <w:r w:rsidRPr="008A1E0B">
        <w:rPr>
          <w:rStyle w:val="Incipit"/>
        </w:rPr>
        <w:t>Laetatus</w:t>
      </w:r>
      <w:r>
        <w:rPr>
          <w:lang w:val="it-IT"/>
        </w:rPr>
        <w:t xml:space="preserve"> </w:t>
      </w:r>
      <w:r w:rsidRPr="008A1E0B">
        <w:rPr>
          <w:rStyle w:val="Incipit"/>
        </w:rPr>
        <w:t>sum</w:t>
      </w:r>
      <w:r>
        <w:rPr>
          <w:lang w:val="it-IT"/>
        </w:rPr>
        <w:t xml:space="preserve">. TR </w:t>
      </w:r>
      <w:r w:rsidRPr="008A1E0B">
        <w:rPr>
          <w:rStyle w:val="Incipit"/>
        </w:rPr>
        <w:t>Qui</w:t>
      </w:r>
      <w:r>
        <w:rPr>
          <w:lang w:val="it-IT"/>
        </w:rPr>
        <w:t xml:space="preserve"> </w:t>
      </w:r>
      <w:r w:rsidRPr="008A1E0B">
        <w:rPr>
          <w:rStyle w:val="Incipit"/>
        </w:rPr>
        <w:t>confidunt</w:t>
      </w:r>
      <w:r>
        <w:rPr>
          <w:lang w:val="it-IT"/>
        </w:rPr>
        <w:t xml:space="preserve">. EV </w:t>
      </w:r>
      <w:r w:rsidRPr="008A1E0B">
        <w:rPr>
          <w:rStyle w:val="Incipit"/>
        </w:rPr>
        <w:t>Abiit</w:t>
      </w:r>
      <w:r>
        <w:rPr>
          <w:lang w:val="it-IT"/>
        </w:rPr>
        <w:t xml:space="preserve"> </w:t>
      </w:r>
      <w:r w:rsidRPr="008A1E0B">
        <w:rPr>
          <w:rStyle w:val="Incipit"/>
        </w:rPr>
        <w:t>Iesus</w:t>
      </w:r>
      <w:r>
        <w:rPr>
          <w:lang w:val="it-IT"/>
        </w:rPr>
        <w:t xml:space="preserve"> </w:t>
      </w:r>
      <w:r w:rsidRPr="008A1E0B">
        <w:rPr>
          <w:rStyle w:val="Incipit"/>
        </w:rPr>
        <w:t>trans</w:t>
      </w:r>
      <w:r>
        <w:rPr>
          <w:lang w:val="it-IT"/>
        </w:rPr>
        <w:t xml:space="preserve"> </w:t>
      </w:r>
      <w:r w:rsidRPr="008A1E0B">
        <w:rPr>
          <w:rStyle w:val="Incipit"/>
        </w:rPr>
        <w:t>mare</w:t>
      </w:r>
      <w:r>
        <w:rPr>
          <w:lang w:val="it-IT"/>
        </w:rPr>
        <w:t xml:space="preserve">. OF </w:t>
      </w:r>
      <w:r w:rsidRPr="008A1E0B">
        <w:rPr>
          <w:rStyle w:val="Incipit"/>
        </w:rPr>
        <w:t>Laudate</w:t>
      </w:r>
      <w:r>
        <w:rPr>
          <w:lang w:val="it-IT"/>
        </w:rPr>
        <w:t xml:space="preserve"> </w:t>
      </w:r>
      <w:r w:rsidRPr="008A1E0B">
        <w:rPr>
          <w:rStyle w:val="Incipit"/>
        </w:rPr>
        <w:t>dominum</w:t>
      </w:r>
      <w:r>
        <w:rPr>
          <w:lang w:val="it-IT"/>
        </w:rPr>
        <w:t xml:space="preserve">. CO </w:t>
      </w:r>
      <w:r w:rsidRPr="008A1E0B">
        <w:rPr>
          <w:rStyle w:val="Incipit"/>
        </w:rPr>
        <w:t>Hierusalem</w:t>
      </w:r>
      <w:r>
        <w:rPr>
          <w:lang w:val="it-IT"/>
        </w:rPr>
        <w:t>.</w:t>
      </w:r>
    </w:p>
    <w:p w:rsidR="00011711" w:rsidRDefault="00011711" w:rsidP="00A64A5B">
      <w:pPr>
        <w:rPr>
          <w:lang w:val="it-IT"/>
        </w:rPr>
      </w:pPr>
      <w:r>
        <w:rPr>
          <w:lang w:val="it-IT"/>
        </w:rPr>
        <w:t xml:space="preserve">AD SEXTAM AN </w:t>
      </w:r>
      <w:r w:rsidRPr="008A1E0B">
        <w:rPr>
          <w:rStyle w:val="Incipit"/>
        </w:rPr>
        <w:t>Satiavit</w:t>
      </w:r>
      <w:r>
        <w:rPr>
          <w:lang w:val="it-IT"/>
        </w:rPr>
        <w:t xml:space="preserve"> </w:t>
      </w:r>
      <w:r w:rsidRPr="008A1E0B">
        <w:rPr>
          <w:rStyle w:val="Incipit"/>
        </w:rPr>
        <w:t>dominus</w:t>
      </w:r>
      <w:r>
        <w:rPr>
          <w:lang w:val="it-IT"/>
        </w:rPr>
        <w:t xml:space="preserve">. RB </w:t>
      </w:r>
      <w:r w:rsidRPr="008A1E0B">
        <w:rPr>
          <w:rStyle w:val="Incipit"/>
        </w:rPr>
        <w:t>Servus</w:t>
      </w:r>
      <w:r>
        <w:rPr>
          <w:lang w:val="it-IT"/>
        </w:rPr>
        <w:t xml:space="preserve"> </w:t>
      </w:r>
      <w:r w:rsidRPr="008A1E0B">
        <w:rPr>
          <w:rStyle w:val="Incipit"/>
        </w:rPr>
        <w:t>tuus</w:t>
      </w:r>
      <w:r>
        <w:rPr>
          <w:lang w:val="it-IT"/>
        </w:rPr>
        <w:t>.</w:t>
      </w:r>
    </w:p>
    <w:p w:rsidR="00011711" w:rsidRDefault="00011711" w:rsidP="00A64A5B">
      <w:pPr>
        <w:rPr>
          <w:lang w:val="it-IT"/>
        </w:rPr>
      </w:pPr>
      <w:r>
        <w:rPr>
          <w:lang w:val="it-IT"/>
        </w:rPr>
        <w:t xml:space="preserve">AD NONAM AN </w:t>
      </w:r>
      <w:r w:rsidRPr="008A1E0B">
        <w:rPr>
          <w:rStyle w:val="Incipit"/>
        </w:rPr>
        <w:t>Per</w:t>
      </w:r>
      <w:r>
        <w:rPr>
          <w:lang w:val="it-IT"/>
        </w:rPr>
        <w:t xml:space="preserve"> </w:t>
      </w:r>
      <w:r w:rsidRPr="008A1E0B">
        <w:rPr>
          <w:rStyle w:val="Incipit"/>
        </w:rPr>
        <w:t>arma</w:t>
      </w:r>
      <w:r>
        <w:rPr>
          <w:lang w:val="it-IT"/>
        </w:rPr>
        <w:t xml:space="preserve"> </w:t>
      </w:r>
      <w:r w:rsidRPr="008A1E0B">
        <w:rPr>
          <w:rStyle w:val="Incipit"/>
        </w:rPr>
        <w:t>iustitiae</w:t>
      </w:r>
      <w:r>
        <w:rPr>
          <w:lang w:val="it-IT"/>
        </w:rPr>
        <w:t xml:space="preserve"> </w:t>
      </w:r>
      <w:r w:rsidRPr="008A1E0B">
        <w:rPr>
          <w:rStyle w:val="Incipit"/>
        </w:rPr>
        <w:t>virtutis</w:t>
      </w:r>
      <w:r>
        <w:rPr>
          <w:lang w:val="it-IT"/>
        </w:rPr>
        <w:t xml:space="preserve">. RB </w:t>
      </w:r>
      <w:r w:rsidRPr="005E13A5">
        <w:rPr>
          <w:rStyle w:val="Incipit"/>
        </w:rPr>
        <w:t>Declara</w:t>
      </w:r>
      <w:r>
        <w:rPr>
          <w:lang w:val="it-IT"/>
        </w:rPr>
        <w:t>. Versus ut supra.</w:t>
      </w:r>
    </w:p>
    <w:p w:rsidR="00011711" w:rsidRDefault="00011711" w:rsidP="00A64A5B">
      <w:pPr>
        <w:rPr>
          <w:lang w:val="it-IT"/>
        </w:rPr>
      </w:pPr>
      <w:r>
        <w:rPr>
          <w:lang w:val="it-IT"/>
        </w:rPr>
        <w:t xml:space="preserve">AD VESPERAS AN </w:t>
      </w:r>
      <w:r w:rsidRPr="005E13A5">
        <w:rPr>
          <w:rStyle w:val="Incipit"/>
        </w:rPr>
        <w:t>Sede</w:t>
      </w:r>
      <w:r>
        <w:rPr>
          <w:lang w:val="it-IT"/>
        </w:rPr>
        <w:t xml:space="preserve"> </w:t>
      </w:r>
      <w:r w:rsidRPr="005E13A5">
        <w:rPr>
          <w:rStyle w:val="Incipit"/>
        </w:rPr>
        <w:t>a</w:t>
      </w:r>
      <w:r>
        <w:rPr>
          <w:lang w:val="it-IT"/>
        </w:rPr>
        <w:t xml:space="preserve"> </w:t>
      </w:r>
      <w:r w:rsidRPr="005E13A5">
        <w:rPr>
          <w:rStyle w:val="Incipit"/>
        </w:rPr>
        <w:t>dextris</w:t>
      </w:r>
      <w:r>
        <w:rPr>
          <w:lang w:val="it-IT"/>
        </w:rPr>
        <w:t xml:space="preserve"> </w:t>
      </w:r>
      <w:r w:rsidRPr="005E13A5">
        <w:rPr>
          <w:rStyle w:val="Incipit"/>
        </w:rPr>
        <w:t>meis</w:t>
      </w:r>
      <w:r>
        <w:rPr>
          <w:lang w:val="it-IT"/>
        </w:rPr>
        <w:t xml:space="preserve"> cum reliquis. Capitulum et oratio de dominica. RP </w:t>
      </w:r>
      <w:r w:rsidRPr="005E13A5">
        <w:rPr>
          <w:rStyle w:val="Incipit"/>
        </w:rPr>
        <w:t>Esto</w:t>
      </w:r>
      <w:r>
        <w:rPr>
          <w:lang w:val="it-IT"/>
        </w:rPr>
        <w:t xml:space="preserve"> </w:t>
      </w:r>
      <w:r w:rsidRPr="005E13A5">
        <w:rPr>
          <w:rStyle w:val="Incipit"/>
        </w:rPr>
        <w:t>nobis</w:t>
      </w:r>
      <w:r>
        <w:rPr>
          <w:lang w:val="it-IT"/>
        </w:rPr>
        <w:t xml:space="preserve">. HY </w:t>
      </w:r>
      <w:r w:rsidRPr="005E13A5">
        <w:rPr>
          <w:rStyle w:val="Incipit"/>
        </w:rPr>
        <w:t>Iesu</w:t>
      </w:r>
      <w:r>
        <w:rPr>
          <w:lang w:val="it-IT"/>
        </w:rPr>
        <w:t xml:space="preserve"> </w:t>
      </w:r>
      <w:r w:rsidRPr="005E13A5">
        <w:rPr>
          <w:rStyle w:val="Incipit"/>
        </w:rPr>
        <w:t>quadragenarie</w:t>
      </w:r>
      <w:r>
        <w:rPr>
          <w:lang w:val="it-IT"/>
        </w:rPr>
        <w:t xml:space="preserve"> per totam ebdomadam. V</w:t>
      </w:r>
      <w:r w:rsidR="00BF2216">
        <w:rPr>
          <w:lang w:val="it-IT"/>
        </w:rPr>
        <w:t>S</w:t>
      </w:r>
      <w:r>
        <w:rPr>
          <w:lang w:val="it-IT"/>
        </w:rPr>
        <w:t xml:space="preserve"> </w:t>
      </w:r>
      <w:r w:rsidRPr="005E13A5">
        <w:rPr>
          <w:rStyle w:val="Incipit"/>
        </w:rPr>
        <w:t>Angelis</w:t>
      </w:r>
      <w:r>
        <w:rPr>
          <w:lang w:val="it-IT"/>
        </w:rPr>
        <w:t xml:space="preserve"> </w:t>
      </w:r>
      <w:r w:rsidRPr="005E13A5">
        <w:rPr>
          <w:rStyle w:val="Incipit"/>
        </w:rPr>
        <w:t>suis</w:t>
      </w:r>
      <w:r>
        <w:rPr>
          <w:lang w:val="it-IT"/>
        </w:rPr>
        <w:t xml:space="preserve">. AM </w:t>
      </w:r>
      <w:r w:rsidRPr="005E13A5">
        <w:rPr>
          <w:rStyle w:val="Incipit"/>
        </w:rPr>
        <w:t>Cum</w:t>
      </w:r>
      <w:r>
        <w:rPr>
          <w:lang w:val="it-IT"/>
        </w:rPr>
        <w:t xml:space="preserve"> </w:t>
      </w:r>
      <w:r w:rsidRPr="005E13A5">
        <w:rPr>
          <w:rStyle w:val="Incipit"/>
        </w:rPr>
        <w:t>vidissent</w:t>
      </w:r>
      <w:r>
        <w:rPr>
          <w:lang w:val="it-IT"/>
        </w:rPr>
        <w:t xml:space="preserve"> </w:t>
      </w:r>
      <w:r w:rsidRPr="005E13A5">
        <w:rPr>
          <w:rStyle w:val="Incipit"/>
        </w:rPr>
        <w:t>turbae</w:t>
      </w:r>
      <w:r>
        <w:rPr>
          <w:lang w:val="it-IT"/>
        </w:rPr>
        <w:t>.</w:t>
      </w:r>
    </w:p>
    <w:p w:rsidR="00011711" w:rsidRDefault="00011711" w:rsidP="00A64A5B">
      <w:pPr>
        <w:rPr>
          <w:lang w:val="it-IT"/>
        </w:rPr>
      </w:pPr>
      <w:r>
        <w:rPr>
          <w:lang w:val="it-IT"/>
        </w:rPr>
        <w:t>COMPLETORIUM ut supra.</w:t>
      </w:r>
    </w:p>
    <w:p w:rsidR="00011711" w:rsidRDefault="00011711" w:rsidP="00011711">
      <w:pPr>
        <w:pStyle w:val="berschrift1"/>
        <w:rPr>
          <w:lang w:val="it-IT"/>
        </w:rPr>
      </w:pPr>
      <w:r>
        <w:rPr>
          <w:lang w:val="it-IT"/>
        </w:rPr>
        <w:t>FERIA II.</w:t>
      </w:r>
    </w:p>
    <w:p w:rsidR="00011711" w:rsidRDefault="003F328C" w:rsidP="00011711">
      <w:pPr>
        <w:rPr>
          <w:lang w:val="it-IT"/>
        </w:rPr>
      </w:pPr>
      <w:r>
        <w:rPr>
          <w:lang w:val="it-IT"/>
        </w:rPr>
        <w:t xml:space="preserve">[AD MATUTINAS] INV </w:t>
      </w:r>
      <w:r w:rsidRPr="005E13A5">
        <w:rPr>
          <w:rStyle w:val="Incipit"/>
        </w:rPr>
        <w:t>V</w:t>
      </w:r>
      <w:r w:rsidR="003E5533" w:rsidRPr="005E13A5">
        <w:rPr>
          <w:rStyle w:val="Incipit"/>
        </w:rPr>
        <w:t>igilate</w:t>
      </w:r>
      <w:r w:rsidR="003E5533">
        <w:rPr>
          <w:lang w:val="it-IT"/>
        </w:rPr>
        <w:t xml:space="preserve"> </w:t>
      </w:r>
      <w:r w:rsidR="003E5533" w:rsidRPr="005E13A5">
        <w:rPr>
          <w:rStyle w:val="Incipit"/>
        </w:rPr>
        <w:t>ergo</w:t>
      </w:r>
      <w:r w:rsidR="003E5533">
        <w:rPr>
          <w:lang w:val="it-IT"/>
        </w:rPr>
        <w:t xml:space="preserve"> </w:t>
      </w:r>
      <w:r w:rsidR="003E5533" w:rsidRPr="005E13A5">
        <w:rPr>
          <w:rStyle w:val="Incipit"/>
        </w:rPr>
        <w:t>quia</w:t>
      </w:r>
      <w:r w:rsidR="003E5533">
        <w:rPr>
          <w:lang w:val="it-IT"/>
        </w:rPr>
        <w:t xml:space="preserve"> per totam ebdomadam. </w:t>
      </w:r>
      <w:r w:rsidR="003E5533" w:rsidRPr="007141A1">
        <w:rPr>
          <w:rStyle w:val="Funktion"/>
        </w:rPr>
        <w:t>Exodus</w:t>
      </w:r>
      <w:r w:rsidR="003E5533">
        <w:rPr>
          <w:lang w:val="it-IT"/>
        </w:rPr>
        <w:t xml:space="preserve"> legitur usque in passionem domini.</w:t>
      </w:r>
    </w:p>
    <w:p w:rsidR="003E5533" w:rsidRDefault="003E5533" w:rsidP="00011711">
      <w:pPr>
        <w:rPr>
          <w:lang w:val="it-IT"/>
        </w:rPr>
      </w:pPr>
      <w:r>
        <w:rPr>
          <w:lang w:val="it-IT"/>
        </w:rPr>
        <w:t xml:space="preserve">[AD LAUDES] AB </w:t>
      </w:r>
      <w:r w:rsidR="004A24DB" w:rsidRPr="004A24DB">
        <w:rPr>
          <w:rStyle w:val="Incipit"/>
        </w:rPr>
        <w:t>|</w:t>
      </w:r>
      <w:r w:rsidR="004A24DB">
        <w:rPr>
          <w:rStyle w:val="Incipit"/>
        </w:rPr>
        <w:t>Afferte::Auferte</w:t>
      </w:r>
      <w:r w:rsidR="004A24DB" w:rsidRPr="004A24DB">
        <w:rPr>
          <w:rStyle w:val="Incipit"/>
        </w:rPr>
        <w:t>|</w:t>
      </w:r>
      <w:r w:rsidR="004A24DB">
        <w:rPr>
          <w:rStyle w:val="Incipit"/>
        </w:rPr>
        <w:t xml:space="preserve"> </w:t>
      </w:r>
      <w:r w:rsidRPr="005E13A5">
        <w:rPr>
          <w:rStyle w:val="Incipit"/>
        </w:rPr>
        <w:t>ista</w:t>
      </w:r>
      <w:r>
        <w:rPr>
          <w:lang w:val="it-IT"/>
        </w:rPr>
        <w:t>.</w:t>
      </w:r>
    </w:p>
    <w:p w:rsidR="003E5533" w:rsidRDefault="003E5533" w:rsidP="00011711">
      <w:pPr>
        <w:rPr>
          <w:lang w:val="it-IT"/>
        </w:rPr>
      </w:pPr>
      <w:r>
        <w:rPr>
          <w:lang w:val="it-IT"/>
        </w:rPr>
        <w:t xml:space="preserve">PROCESSIO ad </w:t>
      </w:r>
      <w:r w:rsidRPr="00353FB2">
        <w:rPr>
          <w:rStyle w:val="Ort"/>
        </w:rPr>
        <w:t>sanct</w:t>
      </w:r>
      <w:r w:rsidR="00353FB2" w:rsidRPr="00353FB2">
        <w:rPr>
          <w:rStyle w:val="Ort"/>
        </w:rPr>
        <w:t>u</w:t>
      </w:r>
      <w:r w:rsidRPr="00353FB2">
        <w:rPr>
          <w:rStyle w:val="Ort"/>
        </w:rPr>
        <w:t>m Ioannem</w:t>
      </w:r>
      <w:r>
        <w:rPr>
          <w:lang w:val="it-IT"/>
        </w:rPr>
        <w:t xml:space="preserve"> RPP </w:t>
      </w:r>
      <w:r w:rsidRPr="005E13A5">
        <w:rPr>
          <w:rStyle w:val="Incipit"/>
        </w:rPr>
        <w:t>Paradisi</w:t>
      </w:r>
      <w:r>
        <w:rPr>
          <w:lang w:val="it-IT"/>
        </w:rPr>
        <w:t xml:space="preserve"> </w:t>
      </w:r>
      <w:r w:rsidRPr="005E13A5">
        <w:rPr>
          <w:rStyle w:val="Incipit"/>
        </w:rPr>
        <w:t>portas</w:t>
      </w:r>
      <w:r>
        <w:rPr>
          <w:lang w:val="it-IT"/>
        </w:rPr>
        <w:t xml:space="preserve">. RPP </w:t>
      </w:r>
      <w:r w:rsidRPr="005E13A5">
        <w:rPr>
          <w:rStyle w:val="Incipit"/>
        </w:rPr>
        <w:t>Abscondite</w:t>
      </w:r>
      <w:r>
        <w:rPr>
          <w:lang w:val="it-IT"/>
        </w:rPr>
        <w:t xml:space="preserve"> </w:t>
      </w:r>
      <w:r w:rsidRPr="005E13A5">
        <w:rPr>
          <w:rStyle w:val="Incipit"/>
        </w:rPr>
        <w:t>elemosinam</w:t>
      </w:r>
      <w:r>
        <w:rPr>
          <w:lang w:val="it-IT"/>
        </w:rPr>
        <w:t xml:space="preserve">. PS </w:t>
      </w:r>
      <w:r w:rsidRPr="005E13A5">
        <w:rPr>
          <w:rStyle w:val="Incipit"/>
        </w:rPr>
        <w:t>Miserere</w:t>
      </w:r>
      <w:r>
        <w:rPr>
          <w:lang w:val="it-IT"/>
        </w:rPr>
        <w:t xml:space="preserve"> </w:t>
      </w:r>
      <w:r w:rsidRPr="005E13A5">
        <w:rPr>
          <w:rStyle w:val="Incipit"/>
        </w:rPr>
        <w:t>mei</w:t>
      </w:r>
      <w:r>
        <w:rPr>
          <w:lang w:val="it-IT"/>
        </w:rPr>
        <w:t xml:space="preserve"> </w:t>
      </w:r>
      <w:r w:rsidRPr="005E13A5">
        <w:rPr>
          <w:rStyle w:val="Incipit"/>
        </w:rPr>
        <w:t>deus</w:t>
      </w:r>
      <w:r>
        <w:rPr>
          <w:lang w:val="it-IT"/>
        </w:rPr>
        <w:t>. Orationes pro peccatis et de sancto Iohanne. Cetera ut supra.</w:t>
      </w:r>
    </w:p>
    <w:p w:rsidR="003E5533" w:rsidRDefault="003E5533" w:rsidP="00011711">
      <w:pPr>
        <w:rPr>
          <w:lang w:val="it-IT"/>
        </w:rPr>
      </w:pPr>
      <w:r>
        <w:rPr>
          <w:lang w:val="it-IT"/>
        </w:rPr>
        <w:t xml:space="preserve">AD VESPERAS AM </w:t>
      </w:r>
      <w:r w:rsidRPr="005E13A5">
        <w:rPr>
          <w:rStyle w:val="Incipit"/>
        </w:rPr>
        <w:t>Solvite</w:t>
      </w:r>
      <w:r>
        <w:rPr>
          <w:lang w:val="it-IT"/>
        </w:rPr>
        <w:t xml:space="preserve"> </w:t>
      </w:r>
      <w:r w:rsidRPr="005E13A5">
        <w:rPr>
          <w:rStyle w:val="Incipit"/>
        </w:rPr>
        <w:t>templum</w:t>
      </w:r>
      <w:r>
        <w:rPr>
          <w:lang w:val="it-IT"/>
        </w:rPr>
        <w:t>.</w:t>
      </w:r>
    </w:p>
    <w:p w:rsidR="003E5533" w:rsidRDefault="003E5533" w:rsidP="003E5533">
      <w:pPr>
        <w:pStyle w:val="berschrift1"/>
        <w:rPr>
          <w:lang w:val="it-IT"/>
        </w:rPr>
      </w:pPr>
      <w:r>
        <w:rPr>
          <w:lang w:val="it-IT"/>
        </w:rPr>
        <w:t>FERIA III.</w:t>
      </w:r>
    </w:p>
    <w:p w:rsidR="003E5533" w:rsidRDefault="003E5533" w:rsidP="003E5533">
      <w:pPr>
        <w:rPr>
          <w:lang w:val="it-IT"/>
        </w:rPr>
      </w:pPr>
      <w:r>
        <w:rPr>
          <w:lang w:val="it-IT"/>
        </w:rPr>
        <w:t xml:space="preserve">AD MATUTINAS [LAUDES] AB </w:t>
      </w:r>
      <w:r w:rsidRPr="005E13A5">
        <w:rPr>
          <w:rStyle w:val="Incipit"/>
        </w:rPr>
        <w:t>Quid</w:t>
      </w:r>
      <w:r>
        <w:rPr>
          <w:lang w:val="it-IT"/>
        </w:rPr>
        <w:t xml:space="preserve"> </w:t>
      </w:r>
      <w:r w:rsidRPr="005E13A5">
        <w:rPr>
          <w:rStyle w:val="Incipit"/>
        </w:rPr>
        <w:t>me</w:t>
      </w:r>
      <w:r>
        <w:rPr>
          <w:lang w:val="it-IT"/>
        </w:rPr>
        <w:t xml:space="preserve"> </w:t>
      </w:r>
      <w:r w:rsidRPr="005E13A5">
        <w:rPr>
          <w:rStyle w:val="Incipit"/>
        </w:rPr>
        <w:t>quaeritis</w:t>
      </w:r>
      <w:r>
        <w:rPr>
          <w:lang w:val="it-IT"/>
        </w:rPr>
        <w:t>.</w:t>
      </w:r>
    </w:p>
    <w:p w:rsidR="003E5533" w:rsidRDefault="003E5533" w:rsidP="003E5533">
      <w:pPr>
        <w:rPr>
          <w:lang w:val="it-IT"/>
        </w:rPr>
      </w:pPr>
      <w:r>
        <w:rPr>
          <w:lang w:val="it-IT"/>
        </w:rPr>
        <w:t xml:space="preserve">AD NONAM AN </w:t>
      </w:r>
      <w:r w:rsidRPr="005E13A5">
        <w:rPr>
          <w:rStyle w:val="Incipit"/>
        </w:rPr>
        <w:t>Unum</w:t>
      </w:r>
      <w:r>
        <w:rPr>
          <w:lang w:val="it-IT"/>
        </w:rPr>
        <w:t xml:space="preserve"> </w:t>
      </w:r>
      <w:r w:rsidRPr="005E13A5">
        <w:rPr>
          <w:rStyle w:val="Incipit"/>
        </w:rPr>
        <w:t>opus</w:t>
      </w:r>
      <w:r>
        <w:rPr>
          <w:lang w:val="it-IT"/>
        </w:rPr>
        <w:t xml:space="preserve"> </w:t>
      </w:r>
      <w:r w:rsidRPr="005E13A5">
        <w:rPr>
          <w:rStyle w:val="Incipit"/>
        </w:rPr>
        <w:t>feci</w:t>
      </w:r>
      <w:r>
        <w:rPr>
          <w:lang w:val="it-IT"/>
        </w:rPr>
        <w:t>.</w:t>
      </w:r>
    </w:p>
    <w:p w:rsidR="003E5533" w:rsidRDefault="003E5533" w:rsidP="003E5533">
      <w:pPr>
        <w:rPr>
          <w:lang w:val="it-IT"/>
        </w:rPr>
      </w:pPr>
      <w:r>
        <w:rPr>
          <w:lang w:val="it-IT"/>
        </w:rPr>
        <w:t xml:space="preserve">AD VESPERAS AM </w:t>
      </w:r>
      <w:r w:rsidRPr="005E13A5">
        <w:rPr>
          <w:rStyle w:val="Incipit"/>
        </w:rPr>
        <w:t>Et</w:t>
      </w:r>
      <w:r>
        <w:rPr>
          <w:lang w:val="it-IT"/>
        </w:rPr>
        <w:t xml:space="preserve"> </w:t>
      </w:r>
      <w:r w:rsidRPr="005E13A5">
        <w:rPr>
          <w:rStyle w:val="Incipit"/>
        </w:rPr>
        <w:t>me</w:t>
      </w:r>
      <w:r>
        <w:rPr>
          <w:lang w:val="it-IT"/>
        </w:rPr>
        <w:t xml:space="preserve"> </w:t>
      </w:r>
      <w:r w:rsidRPr="005E13A5">
        <w:rPr>
          <w:rStyle w:val="Incipit"/>
        </w:rPr>
        <w:t>scitis</w:t>
      </w:r>
      <w:r>
        <w:rPr>
          <w:lang w:val="it-IT"/>
        </w:rPr>
        <w:t>.</w:t>
      </w:r>
    </w:p>
    <w:p w:rsidR="003E5533" w:rsidRDefault="003E5533" w:rsidP="003E5533">
      <w:pPr>
        <w:pStyle w:val="berschrift1"/>
        <w:rPr>
          <w:lang w:val="it-IT"/>
        </w:rPr>
      </w:pPr>
      <w:r>
        <w:rPr>
          <w:lang w:val="it-IT"/>
        </w:rPr>
        <w:lastRenderedPageBreak/>
        <w:t>FERIA IIII.</w:t>
      </w:r>
    </w:p>
    <w:p w:rsidR="003E5533" w:rsidRDefault="00C66C7C" w:rsidP="003E5533">
      <w:pPr>
        <w:rPr>
          <w:lang w:val="it-IT"/>
        </w:rPr>
      </w:pPr>
      <w:r>
        <w:rPr>
          <w:lang w:val="it-IT"/>
        </w:rPr>
        <w:t xml:space="preserve">AD MATUTINAS EV </w:t>
      </w:r>
      <w:r w:rsidRPr="005E13A5">
        <w:rPr>
          <w:rStyle w:val="Incipit"/>
        </w:rPr>
        <w:t>Praeteriens</w:t>
      </w:r>
      <w:r>
        <w:rPr>
          <w:lang w:val="it-IT"/>
        </w:rPr>
        <w:t xml:space="preserve"> </w:t>
      </w:r>
      <w:r w:rsidRPr="005E13A5">
        <w:rPr>
          <w:rStyle w:val="Incipit"/>
        </w:rPr>
        <w:t>Iesus</w:t>
      </w:r>
      <w:r>
        <w:rPr>
          <w:lang w:val="it-IT"/>
        </w:rPr>
        <w:t xml:space="preserve"> legitur.</w:t>
      </w:r>
    </w:p>
    <w:p w:rsidR="00C66C7C" w:rsidRDefault="00C66C7C" w:rsidP="003E5533">
      <w:pPr>
        <w:rPr>
          <w:lang w:val="it-IT"/>
        </w:rPr>
      </w:pPr>
      <w:r>
        <w:rPr>
          <w:lang w:val="it-IT"/>
        </w:rPr>
        <w:t xml:space="preserve">[AD LAUDES] AB </w:t>
      </w:r>
      <w:r w:rsidRPr="005E13A5">
        <w:rPr>
          <w:rStyle w:val="Incipit"/>
        </w:rPr>
        <w:t>Rabbi</w:t>
      </w:r>
      <w:r>
        <w:rPr>
          <w:lang w:val="it-IT"/>
        </w:rPr>
        <w:t xml:space="preserve"> </w:t>
      </w:r>
      <w:r w:rsidRPr="005E13A5">
        <w:rPr>
          <w:rStyle w:val="Incipit"/>
        </w:rPr>
        <w:t>quis</w:t>
      </w:r>
      <w:r>
        <w:rPr>
          <w:lang w:val="it-IT"/>
        </w:rPr>
        <w:t xml:space="preserve"> </w:t>
      </w:r>
      <w:r w:rsidRPr="005E13A5">
        <w:rPr>
          <w:rStyle w:val="Incipit"/>
        </w:rPr>
        <w:t>peccavit</w:t>
      </w:r>
      <w:r>
        <w:rPr>
          <w:lang w:val="it-IT"/>
        </w:rPr>
        <w:t>.</w:t>
      </w:r>
    </w:p>
    <w:p w:rsidR="00C66C7C" w:rsidRDefault="00C66C7C" w:rsidP="003E5533">
      <w:pPr>
        <w:rPr>
          <w:lang w:val="it-IT"/>
        </w:rPr>
      </w:pPr>
      <w:r>
        <w:rPr>
          <w:lang w:val="it-IT"/>
        </w:rPr>
        <w:t xml:space="preserve">AD NONAM AN </w:t>
      </w:r>
      <w:r w:rsidRPr="005E13A5">
        <w:rPr>
          <w:rStyle w:val="Incipit"/>
        </w:rPr>
        <w:t>Dixi</w:t>
      </w:r>
      <w:r>
        <w:rPr>
          <w:lang w:val="it-IT"/>
        </w:rPr>
        <w:t xml:space="preserve"> </w:t>
      </w:r>
      <w:r w:rsidRPr="005E13A5">
        <w:rPr>
          <w:rStyle w:val="Incipit"/>
        </w:rPr>
        <w:t>vobis</w:t>
      </w:r>
      <w:r>
        <w:rPr>
          <w:lang w:val="it-IT"/>
        </w:rPr>
        <w:t>.</w:t>
      </w:r>
    </w:p>
    <w:p w:rsidR="00C66C7C" w:rsidRDefault="00C66C7C" w:rsidP="003E5533">
      <w:pPr>
        <w:rPr>
          <w:lang w:val="it-IT"/>
        </w:rPr>
      </w:pPr>
      <w:r>
        <w:rPr>
          <w:lang w:val="it-IT"/>
        </w:rPr>
        <w:t xml:space="preserve">PROCESSIO ad </w:t>
      </w:r>
      <w:r w:rsidRPr="00353FB2">
        <w:rPr>
          <w:rStyle w:val="Ort"/>
        </w:rPr>
        <w:t>sanctum Michaelem</w:t>
      </w:r>
      <w:r>
        <w:rPr>
          <w:lang w:val="it-IT"/>
        </w:rPr>
        <w:t xml:space="preserve"> RPP </w:t>
      </w:r>
      <w:r w:rsidRPr="005E13A5">
        <w:rPr>
          <w:rStyle w:val="Incipit"/>
        </w:rPr>
        <w:t>In</w:t>
      </w:r>
      <w:r>
        <w:rPr>
          <w:lang w:val="it-IT"/>
        </w:rPr>
        <w:t xml:space="preserve"> </w:t>
      </w:r>
      <w:r w:rsidRPr="005E13A5">
        <w:rPr>
          <w:rStyle w:val="Incipit"/>
        </w:rPr>
        <w:t>ieiunio</w:t>
      </w:r>
      <w:r>
        <w:rPr>
          <w:lang w:val="it-IT"/>
        </w:rPr>
        <w:t xml:space="preserve"> </w:t>
      </w:r>
      <w:r w:rsidRPr="005E13A5">
        <w:rPr>
          <w:rStyle w:val="Incipit"/>
        </w:rPr>
        <w:t>et</w:t>
      </w:r>
      <w:r>
        <w:rPr>
          <w:lang w:val="it-IT"/>
        </w:rPr>
        <w:t xml:space="preserve"> </w:t>
      </w:r>
      <w:r w:rsidRPr="005E13A5">
        <w:rPr>
          <w:rStyle w:val="Incipit"/>
        </w:rPr>
        <w:t>fletu</w:t>
      </w:r>
      <w:r>
        <w:rPr>
          <w:lang w:val="it-IT"/>
        </w:rPr>
        <w:t xml:space="preserve">. RPP </w:t>
      </w:r>
      <w:r w:rsidRPr="005E13A5">
        <w:rPr>
          <w:rStyle w:val="Incipit"/>
        </w:rPr>
        <w:t>Audi</w:t>
      </w:r>
      <w:r>
        <w:rPr>
          <w:lang w:val="it-IT"/>
        </w:rPr>
        <w:t xml:space="preserve"> </w:t>
      </w:r>
      <w:r w:rsidRPr="005E13A5">
        <w:rPr>
          <w:rStyle w:val="Incipit"/>
        </w:rPr>
        <w:t>Israel</w:t>
      </w:r>
      <w:r>
        <w:rPr>
          <w:lang w:val="it-IT"/>
        </w:rPr>
        <w:t>. Cetera ut supra.</w:t>
      </w:r>
    </w:p>
    <w:p w:rsidR="00C66C7C" w:rsidRDefault="00C66C7C" w:rsidP="003E5533">
      <w:pPr>
        <w:rPr>
          <w:lang w:val="it-IT"/>
        </w:rPr>
      </w:pPr>
      <w:r>
        <w:rPr>
          <w:lang w:val="it-IT"/>
        </w:rPr>
        <w:t xml:space="preserve">Ista die duae lectiones </w:t>
      </w:r>
      <w:r w:rsidR="007F16A6">
        <w:rPr>
          <w:lang w:val="it-IT"/>
        </w:rPr>
        <w:t xml:space="preserve">AD MISSAM </w:t>
      </w:r>
      <w:r>
        <w:rPr>
          <w:lang w:val="it-IT"/>
        </w:rPr>
        <w:t>leguntur et bis [</w:t>
      </w:r>
      <w:r w:rsidR="007141A1">
        <w:rPr>
          <w:lang w:val="it-IT"/>
        </w:rPr>
        <w:t>ORI</w:t>
      </w:r>
      <w:r>
        <w:rPr>
          <w:lang w:val="it-IT"/>
        </w:rPr>
        <w:t xml:space="preserve">] </w:t>
      </w:r>
      <w:r w:rsidRPr="005E13A5">
        <w:rPr>
          <w:rStyle w:val="Incipit"/>
        </w:rPr>
        <w:t>Flectamus</w:t>
      </w:r>
      <w:r>
        <w:rPr>
          <w:lang w:val="it-IT"/>
        </w:rPr>
        <w:t xml:space="preserve"> </w:t>
      </w:r>
      <w:r w:rsidRPr="005E13A5">
        <w:rPr>
          <w:rStyle w:val="Incipit"/>
        </w:rPr>
        <w:t>genua</w:t>
      </w:r>
      <w:r>
        <w:rPr>
          <w:lang w:val="it-IT"/>
        </w:rPr>
        <w:t xml:space="preserve"> dicimus. [VAR] </w:t>
      </w:r>
      <w:r w:rsidRPr="002E758C">
        <w:rPr>
          <w:rStyle w:val="Incipit"/>
        </w:rPr>
        <w:t>Flectamus</w:t>
      </w:r>
      <w:r>
        <w:rPr>
          <w:lang w:val="it-IT"/>
        </w:rPr>
        <w:t xml:space="preserve"> </w:t>
      </w:r>
      <w:r w:rsidRPr="002E758C">
        <w:rPr>
          <w:rStyle w:val="Incipit"/>
        </w:rPr>
        <w:t>genua</w:t>
      </w:r>
      <w:r>
        <w:rPr>
          <w:lang w:val="it-IT"/>
        </w:rPr>
        <w:t xml:space="preserve"> dicimus propter </w:t>
      </w:r>
      <w:r w:rsidRPr="007141A1">
        <w:rPr>
          <w:rStyle w:val="Funktion"/>
        </w:rPr>
        <w:t>scrutinium</w:t>
      </w:r>
      <w:r>
        <w:rPr>
          <w:lang w:val="it-IT"/>
        </w:rPr>
        <w:t xml:space="preserve">. Scrutari autem est de fide inquirere, cuius ratio </w:t>
      </w:r>
      <w:r w:rsidRPr="007141A1">
        <w:rPr>
          <w:rStyle w:val="Funktion"/>
        </w:rPr>
        <w:t>in ordine pontificali</w:t>
      </w:r>
      <w:r>
        <w:rPr>
          <w:lang w:val="it-IT"/>
        </w:rPr>
        <w:t xml:space="preserve"> plenior invenitur. Hoc die fit </w:t>
      </w:r>
      <w:r w:rsidRPr="00385A36">
        <w:rPr>
          <w:rStyle w:val="Funktion"/>
        </w:rPr>
        <w:t>cathecuminorum</w:t>
      </w:r>
      <w:r>
        <w:rPr>
          <w:lang w:val="it-IT"/>
        </w:rPr>
        <w:t xml:space="preserve"> collectio, quorum nares et aures tanguntur digitis </w:t>
      </w:r>
      <w:r w:rsidRPr="00385A36">
        <w:rPr>
          <w:rStyle w:val="Funktion"/>
        </w:rPr>
        <w:t>praesbyterorum</w:t>
      </w:r>
      <w:r>
        <w:rPr>
          <w:lang w:val="it-IT"/>
        </w:rPr>
        <w:t xml:space="preserve">. Merito autem ebdomada quarta et in feria </w:t>
      </w:r>
      <w:r w:rsidRPr="005E5A99">
        <w:t>quarta |cathemini::cathecumini|</w:t>
      </w:r>
      <w:r>
        <w:rPr>
          <w:lang w:val="it-IT"/>
        </w:rPr>
        <w:t xml:space="preserve"> ad christianum nomen accedunt, quia quinta mundi aetate</w:t>
      </w:r>
      <w:r w:rsidR="00385A36">
        <w:rPr>
          <w:lang w:val="it-IT"/>
        </w:rPr>
        <w:t xml:space="preserve"> per regnum </w:t>
      </w:r>
      <w:r w:rsidR="00385A36" w:rsidRPr="00385A36">
        <w:rPr>
          <w:rStyle w:val="Person"/>
        </w:rPr>
        <w:t>David</w:t>
      </w:r>
      <w:r w:rsidR="00385A36">
        <w:rPr>
          <w:lang w:val="it-IT"/>
        </w:rPr>
        <w:t xml:space="preserve"> regnum </w:t>
      </w:r>
      <w:r w:rsidR="00385A36" w:rsidRPr="00385A36">
        <w:rPr>
          <w:rStyle w:val="Person"/>
        </w:rPr>
        <w:t>Christi</w:t>
      </w:r>
      <w:r w:rsidR="00385A36">
        <w:rPr>
          <w:lang w:val="it-IT"/>
        </w:rPr>
        <w:t xml:space="preserve"> designatur. Ad missam prior oratio sine salutatione et </w:t>
      </w:r>
      <w:r w:rsidR="002E758C">
        <w:rPr>
          <w:lang w:val="it-IT"/>
        </w:rPr>
        <w:t>cum</w:t>
      </w:r>
      <w:r w:rsidR="007141A1">
        <w:rPr>
          <w:lang w:val="it-IT"/>
        </w:rPr>
        <w:t xml:space="preserve"> [ORI</w:t>
      </w:r>
      <w:r w:rsidR="00385A36">
        <w:rPr>
          <w:lang w:val="it-IT"/>
        </w:rPr>
        <w:t xml:space="preserve">] </w:t>
      </w:r>
      <w:r w:rsidR="00385A36" w:rsidRPr="002E758C">
        <w:rPr>
          <w:rStyle w:val="Incipit"/>
        </w:rPr>
        <w:t>Flectamus</w:t>
      </w:r>
      <w:r w:rsidR="00385A36">
        <w:rPr>
          <w:lang w:val="it-IT"/>
        </w:rPr>
        <w:t xml:space="preserve"> </w:t>
      </w:r>
      <w:r w:rsidR="00385A36" w:rsidRPr="002E758C">
        <w:rPr>
          <w:rStyle w:val="Incipit"/>
        </w:rPr>
        <w:t>genua</w:t>
      </w:r>
      <w:r w:rsidR="00385A36">
        <w:rPr>
          <w:lang w:val="it-IT"/>
        </w:rPr>
        <w:t>. Postquam lectio et graduale. Deinde [</w:t>
      </w:r>
      <w:r w:rsidR="007141A1">
        <w:rPr>
          <w:lang w:val="it-IT"/>
        </w:rPr>
        <w:t>ORI</w:t>
      </w:r>
      <w:r w:rsidR="00385A36">
        <w:rPr>
          <w:lang w:val="it-IT"/>
        </w:rPr>
        <w:t xml:space="preserve">] </w:t>
      </w:r>
      <w:r w:rsidR="00385A36" w:rsidRPr="00EB493F">
        <w:rPr>
          <w:rStyle w:val="Incipit"/>
        </w:rPr>
        <w:t>Dominus vobiscum. Oremus</w:t>
      </w:r>
      <w:r w:rsidR="00385A36">
        <w:rPr>
          <w:lang w:val="it-IT"/>
        </w:rPr>
        <w:t>. [</w:t>
      </w:r>
      <w:r w:rsidR="007141A1">
        <w:rPr>
          <w:lang w:val="it-IT"/>
        </w:rPr>
        <w:t>ORI</w:t>
      </w:r>
      <w:r w:rsidR="00385A36">
        <w:rPr>
          <w:lang w:val="it-IT"/>
        </w:rPr>
        <w:t xml:space="preserve">] </w:t>
      </w:r>
      <w:r w:rsidR="00385A36" w:rsidRPr="002E758C">
        <w:rPr>
          <w:rStyle w:val="Incipit"/>
        </w:rPr>
        <w:t>Flectamus</w:t>
      </w:r>
      <w:r w:rsidR="00385A36">
        <w:rPr>
          <w:lang w:val="it-IT"/>
        </w:rPr>
        <w:t xml:space="preserve"> </w:t>
      </w:r>
      <w:r w:rsidR="00385A36" w:rsidRPr="002E758C">
        <w:rPr>
          <w:rStyle w:val="Incipit"/>
        </w:rPr>
        <w:t>genua</w:t>
      </w:r>
      <w:r w:rsidR="00385A36">
        <w:rPr>
          <w:lang w:val="it-IT"/>
        </w:rPr>
        <w:t>.</w:t>
      </w:r>
      <w:r w:rsidR="007C400C">
        <w:rPr>
          <w:lang w:val="it-IT"/>
        </w:rPr>
        <w:t xml:space="preserve"> Oratio solito more dicatur.</w:t>
      </w:r>
    </w:p>
    <w:p w:rsidR="00385A36" w:rsidRDefault="00385A36" w:rsidP="003E5533">
      <w:pPr>
        <w:rPr>
          <w:lang w:val="it-IT"/>
        </w:rPr>
      </w:pPr>
      <w:r>
        <w:rPr>
          <w:lang w:val="it-IT"/>
        </w:rPr>
        <w:t xml:space="preserve">AD VESPERAS AM </w:t>
      </w:r>
      <w:r w:rsidRPr="002E758C">
        <w:rPr>
          <w:rStyle w:val="Incipit"/>
        </w:rPr>
        <w:t>A</w:t>
      </w:r>
      <w:r>
        <w:rPr>
          <w:lang w:val="it-IT"/>
        </w:rPr>
        <w:t xml:space="preserve"> </w:t>
      </w:r>
      <w:r w:rsidRPr="002E758C">
        <w:rPr>
          <w:rStyle w:val="Incipit"/>
        </w:rPr>
        <w:t>saeculo</w:t>
      </w:r>
      <w:r>
        <w:rPr>
          <w:lang w:val="it-IT"/>
        </w:rPr>
        <w:t xml:space="preserve"> </w:t>
      </w:r>
      <w:r w:rsidRPr="002E758C">
        <w:rPr>
          <w:rStyle w:val="Incipit"/>
        </w:rPr>
        <w:t>non</w:t>
      </w:r>
      <w:r>
        <w:rPr>
          <w:lang w:val="it-IT"/>
        </w:rPr>
        <w:t xml:space="preserve"> </w:t>
      </w:r>
      <w:r w:rsidRPr="002E758C">
        <w:rPr>
          <w:rStyle w:val="Incipit"/>
        </w:rPr>
        <w:t>est</w:t>
      </w:r>
      <w:r>
        <w:rPr>
          <w:lang w:val="it-IT"/>
        </w:rPr>
        <w:t>.</w:t>
      </w:r>
    </w:p>
    <w:p w:rsidR="002E758C" w:rsidRDefault="002E758C" w:rsidP="002E758C">
      <w:pPr>
        <w:pStyle w:val="berschrift1"/>
        <w:rPr>
          <w:lang w:val="it-IT"/>
        </w:rPr>
      </w:pPr>
      <w:r>
        <w:rPr>
          <w:lang w:val="it-IT"/>
        </w:rPr>
        <w:t>FERIA V.</w:t>
      </w:r>
    </w:p>
    <w:p w:rsidR="002E758C" w:rsidRDefault="0018027C" w:rsidP="002E758C">
      <w:pPr>
        <w:rPr>
          <w:lang w:val="it-IT"/>
        </w:rPr>
      </w:pPr>
      <w:r>
        <w:rPr>
          <w:lang w:val="it-IT"/>
        </w:rPr>
        <w:t xml:space="preserve">AD MATUTINAS [LAUDES] AB </w:t>
      </w:r>
      <w:r w:rsidRPr="00A970B0">
        <w:rPr>
          <w:rStyle w:val="Incipit"/>
        </w:rPr>
        <w:t>Accepit</w:t>
      </w:r>
      <w:r>
        <w:rPr>
          <w:lang w:val="it-IT"/>
        </w:rPr>
        <w:t xml:space="preserve"> </w:t>
      </w:r>
      <w:r w:rsidRPr="00A970B0">
        <w:rPr>
          <w:rStyle w:val="Incipit"/>
        </w:rPr>
        <w:t>autem</w:t>
      </w:r>
      <w:r>
        <w:rPr>
          <w:lang w:val="it-IT"/>
        </w:rPr>
        <w:t>.</w:t>
      </w:r>
    </w:p>
    <w:p w:rsidR="0018027C" w:rsidRDefault="0018027C" w:rsidP="002E758C">
      <w:pPr>
        <w:rPr>
          <w:lang w:val="it-IT"/>
        </w:rPr>
      </w:pPr>
      <w:r>
        <w:rPr>
          <w:lang w:val="it-IT"/>
        </w:rPr>
        <w:t xml:space="preserve">AD VESPERAS AM </w:t>
      </w:r>
      <w:r w:rsidRPr="00A970B0">
        <w:rPr>
          <w:rStyle w:val="Incipit"/>
        </w:rPr>
        <w:t>Propheta</w:t>
      </w:r>
      <w:r>
        <w:rPr>
          <w:lang w:val="it-IT"/>
        </w:rPr>
        <w:t xml:space="preserve"> </w:t>
      </w:r>
      <w:r w:rsidRPr="00A970B0">
        <w:rPr>
          <w:rStyle w:val="Incipit"/>
        </w:rPr>
        <w:t>magnus</w:t>
      </w:r>
      <w:r>
        <w:rPr>
          <w:lang w:val="it-IT"/>
        </w:rPr>
        <w:t>.</w:t>
      </w:r>
    </w:p>
    <w:p w:rsidR="0018027C" w:rsidRDefault="0018027C" w:rsidP="0018027C">
      <w:pPr>
        <w:pStyle w:val="berschrift1"/>
        <w:rPr>
          <w:lang w:val="it-IT"/>
        </w:rPr>
      </w:pPr>
      <w:r>
        <w:rPr>
          <w:lang w:val="it-IT"/>
        </w:rPr>
        <w:t>FERIA VI.</w:t>
      </w:r>
    </w:p>
    <w:p w:rsidR="0018027C" w:rsidRDefault="0018027C" w:rsidP="0018027C">
      <w:pPr>
        <w:rPr>
          <w:lang w:val="it-IT"/>
        </w:rPr>
      </w:pPr>
      <w:r>
        <w:rPr>
          <w:lang w:val="it-IT"/>
        </w:rPr>
        <w:t xml:space="preserve">AD MATUTINAS EV </w:t>
      </w:r>
      <w:r w:rsidRPr="00A44154">
        <w:rPr>
          <w:rStyle w:val="Incipit"/>
        </w:rPr>
        <w:t>Erat</w:t>
      </w:r>
      <w:r>
        <w:rPr>
          <w:lang w:val="it-IT"/>
        </w:rPr>
        <w:t xml:space="preserve"> </w:t>
      </w:r>
      <w:r w:rsidRPr="00A44154">
        <w:rPr>
          <w:rStyle w:val="Incipit"/>
        </w:rPr>
        <w:t>quidam</w:t>
      </w:r>
      <w:r>
        <w:rPr>
          <w:lang w:val="it-IT"/>
        </w:rPr>
        <w:t xml:space="preserve"> </w:t>
      </w:r>
      <w:r w:rsidRPr="00A44154">
        <w:rPr>
          <w:rStyle w:val="Incipit"/>
        </w:rPr>
        <w:t>languens</w:t>
      </w:r>
      <w:r>
        <w:rPr>
          <w:lang w:val="it-IT"/>
        </w:rPr>
        <w:t xml:space="preserve"> </w:t>
      </w:r>
      <w:r w:rsidRPr="00A44154">
        <w:rPr>
          <w:rStyle w:val="Incipit"/>
        </w:rPr>
        <w:t>Lazarus</w:t>
      </w:r>
      <w:r>
        <w:rPr>
          <w:lang w:val="it-IT"/>
        </w:rPr>
        <w:t xml:space="preserve"> legitur.</w:t>
      </w:r>
    </w:p>
    <w:p w:rsidR="0018027C" w:rsidRDefault="0018027C" w:rsidP="0018027C">
      <w:pPr>
        <w:rPr>
          <w:lang w:val="it-IT"/>
        </w:rPr>
      </w:pPr>
      <w:r>
        <w:rPr>
          <w:lang w:val="it-IT"/>
        </w:rPr>
        <w:t xml:space="preserve">[AD LAUDES] AB </w:t>
      </w:r>
      <w:r w:rsidRPr="00A44154">
        <w:rPr>
          <w:rStyle w:val="Incipit"/>
        </w:rPr>
        <w:t>Lazarus</w:t>
      </w:r>
      <w:r>
        <w:rPr>
          <w:lang w:val="it-IT"/>
        </w:rPr>
        <w:t xml:space="preserve"> </w:t>
      </w:r>
      <w:r w:rsidRPr="00A44154">
        <w:rPr>
          <w:rStyle w:val="Incipit"/>
        </w:rPr>
        <w:t>amicus</w:t>
      </w:r>
      <w:r>
        <w:rPr>
          <w:lang w:val="it-IT"/>
        </w:rPr>
        <w:t xml:space="preserve"> </w:t>
      </w:r>
      <w:r w:rsidRPr="00A44154">
        <w:rPr>
          <w:rStyle w:val="Incipit"/>
        </w:rPr>
        <w:t>noster</w:t>
      </w:r>
      <w:r>
        <w:rPr>
          <w:lang w:val="it-IT"/>
        </w:rPr>
        <w:t>.</w:t>
      </w:r>
    </w:p>
    <w:p w:rsidR="0018027C" w:rsidRDefault="0018027C" w:rsidP="0018027C">
      <w:pPr>
        <w:rPr>
          <w:lang w:val="it-IT"/>
        </w:rPr>
      </w:pPr>
      <w:r>
        <w:rPr>
          <w:lang w:val="it-IT"/>
        </w:rPr>
        <w:t xml:space="preserve">PROCESSIO </w:t>
      </w:r>
      <w:r w:rsidRPr="00A44154">
        <w:rPr>
          <w:rStyle w:val="Ort"/>
        </w:rPr>
        <w:t>in Insulam</w:t>
      </w:r>
      <w:r>
        <w:rPr>
          <w:lang w:val="it-IT"/>
        </w:rPr>
        <w:t xml:space="preserve"> ut supra.</w:t>
      </w:r>
    </w:p>
    <w:p w:rsidR="0018027C" w:rsidRDefault="0018027C" w:rsidP="0018027C">
      <w:pPr>
        <w:rPr>
          <w:lang w:val="it-IT"/>
        </w:rPr>
      </w:pPr>
      <w:r>
        <w:rPr>
          <w:lang w:val="it-IT"/>
        </w:rPr>
        <w:t xml:space="preserve">AD VESPERAS AM </w:t>
      </w:r>
      <w:r w:rsidRPr="00A44154">
        <w:rPr>
          <w:rStyle w:val="Incipit"/>
        </w:rPr>
        <w:t>Domine</w:t>
      </w:r>
      <w:r>
        <w:rPr>
          <w:lang w:val="it-IT"/>
        </w:rPr>
        <w:t xml:space="preserve"> </w:t>
      </w:r>
      <w:r w:rsidRPr="00A44154">
        <w:rPr>
          <w:rStyle w:val="Incipit"/>
        </w:rPr>
        <w:t>si</w:t>
      </w:r>
      <w:r>
        <w:rPr>
          <w:lang w:val="it-IT"/>
        </w:rPr>
        <w:t xml:space="preserve"> </w:t>
      </w:r>
      <w:r w:rsidRPr="00A44154">
        <w:rPr>
          <w:rStyle w:val="Incipit"/>
        </w:rPr>
        <w:t>hic</w:t>
      </w:r>
      <w:r>
        <w:rPr>
          <w:lang w:val="it-IT"/>
        </w:rPr>
        <w:t xml:space="preserve"> </w:t>
      </w:r>
      <w:r w:rsidRPr="00A44154">
        <w:rPr>
          <w:rStyle w:val="Incipit"/>
        </w:rPr>
        <w:t>fuisses</w:t>
      </w:r>
      <w:r>
        <w:rPr>
          <w:lang w:val="it-IT"/>
        </w:rPr>
        <w:t>.</w:t>
      </w:r>
    </w:p>
    <w:p w:rsidR="0018027C" w:rsidRDefault="0018027C" w:rsidP="0018027C">
      <w:pPr>
        <w:pStyle w:val="berschrift1"/>
        <w:rPr>
          <w:lang w:val="it-IT"/>
        </w:rPr>
      </w:pPr>
      <w:r>
        <w:rPr>
          <w:lang w:val="it-IT"/>
        </w:rPr>
        <w:t>SABBATO</w:t>
      </w:r>
    </w:p>
    <w:p w:rsidR="0018027C" w:rsidRDefault="0018027C" w:rsidP="0018027C">
      <w:pPr>
        <w:rPr>
          <w:lang w:val="it-IT"/>
        </w:rPr>
      </w:pPr>
      <w:r>
        <w:rPr>
          <w:lang w:val="it-IT"/>
        </w:rPr>
        <w:t xml:space="preserve">AD MATUTINAS [LAUDES] AB </w:t>
      </w:r>
      <w:r w:rsidRPr="00A44154">
        <w:rPr>
          <w:rStyle w:val="Incipit"/>
        </w:rPr>
        <w:t>Qui</w:t>
      </w:r>
      <w:r>
        <w:rPr>
          <w:lang w:val="it-IT"/>
        </w:rPr>
        <w:t xml:space="preserve"> </w:t>
      </w:r>
      <w:r w:rsidRPr="00A44154">
        <w:rPr>
          <w:rStyle w:val="Incipit"/>
        </w:rPr>
        <w:t>sequitur</w:t>
      </w:r>
      <w:r>
        <w:rPr>
          <w:lang w:val="it-IT"/>
        </w:rPr>
        <w:t xml:space="preserve"> </w:t>
      </w:r>
      <w:r w:rsidRPr="00A44154">
        <w:rPr>
          <w:rStyle w:val="Incipit"/>
        </w:rPr>
        <w:t>me</w:t>
      </w:r>
      <w:r>
        <w:rPr>
          <w:lang w:val="it-IT"/>
        </w:rPr>
        <w:t>.</w:t>
      </w:r>
    </w:p>
    <w:p w:rsidR="0018027C" w:rsidRDefault="0018027C" w:rsidP="0018027C">
      <w:pPr>
        <w:rPr>
          <w:lang w:val="it-IT"/>
        </w:rPr>
      </w:pPr>
      <w:r>
        <w:rPr>
          <w:lang w:val="it-IT"/>
        </w:rPr>
        <w:t xml:space="preserve">AD NONAM AN </w:t>
      </w:r>
      <w:r w:rsidRPr="00A44154">
        <w:rPr>
          <w:rStyle w:val="Incipit"/>
        </w:rPr>
        <w:t>Ego</w:t>
      </w:r>
      <w:r>
        <w:rPr>
          <w:lang w:val="it-IT"/>
        </w:rPr>
        <w:t xml:space="preserve"> </w:t>
      </w:r>
      <w:r w:rsidRPr="00A44154">
        <w:rPr>
          <w:rStyle w:val="Incipit"/>
        </w:rPr>
        <w:t>sum</w:t>
      </w:r>
      <w:r>
        <w:rPr>
          <w:lang w:val="it-IT"/>
        </w:rPr>
        <w:t xml:space="preserve"> </w:t>
      </w:r>
      <w:r w:rsidRPr="00A44154">
        <w:rPr>
          <w:rStyle w:val="Incipit"/>
        </w:rPr>
        <w:t>qui</w:t>
      </w:r>
      <w:r>
        <w:rPr>
          <w:lang w:val="it-IT"/>
        </w:rPr>
        <w:t xml:space="preserve"> </w:t>
      </w:r>
      <w:r w:rsidRPr="00A44154">
        <w:rPr>
          <w:rStyle w:val="Incipit"/>
        </w:rPr>
        <w:t>testimonium</w:t>
      </w:r>
      <w:r>
        <w:rPr>
          <w:lang w:val="it-IT"/>
        </w:rPr>
        <w:t>.</w:t>
      </w:r>
    </w:p>
    <w:p w:rsidR="0018027C" w:rsidRDefault="0018027C" w:rsidP="0018027C">
      <w:pPr>
        <w:pStyle w:val="berschrift1"/>
        <w:rPr>
          <w:lang w:val="it-IT"/>
        </w:rPr>
      </w:pPr>
      <w:r>
        <w:rPr>
          <w:lang w:val="it-IT"/>
        </w:rPr>
        <w:t>DOMINICA IN PASSIONE DOMINI</w:t>
      </w:r>
    </w:p>
    <w:p w:rsidR="0018027C" w:rsidRDefault="0018027C" w:rsidP="0018027C">
      <w:pPr>
        <w:rPr>
          <w:lang w:val="it-IT"/>
        </w:rPr>
      </w:pPr>
      <w:r>
        <w:rPr>
          <w:lang w:val="it-IT"/>
        </w:rPr>
        <w:t xml:space="preserve">AD VESPERAS AN </w:t>
      </w:r>
      <w:r w:rsidRPr="00A44154">
        <w:rPr>
          <w:rStyle w:val="Incipit"/>
        </w:rPr>
        <w:t>Animae</w:t>
      </w:r>
      <w:r>
        <w:rPr>
          <w:lang w:val="it-IT"/>
        </w:rPr>
        <w:t xml:space="preserve"> </w:t>
      </w:r>
      <w:r w:rsidRPr="00A44154">
        <w:rPr>
          <w:rStyle w:val="Incipit"/>
        </w:rPr>
        <w:t>impiorum</w:t>
      </w:r>
      <w:r>
        <w:rPr>
          <w:lang w:val="it-IT"/>
        </w:rPr>
        <w:t xml:space="preserve">. PS </w:t>
      </w:r>
      <w:r w:rsidRPr="00A44154">
        <w:rPr>
          <w:rStyle w:val="Incipit"/>
        </w:rPr>
        <w:t>Benedictus</w:t>
      </w:r>
      <w:r>
        <w:rPr>
          <w:lang w:val="it-IT"/>
        </w:rPr>
        <w:t xml:space="preserve"> cum reliquis. CP </w:t>
      </w:r>
      <w:r w:rsidRPr="00B54971">
        <w:rPr>
          <w:rStyle w:val="Incipit"/>
        </w:rPr>
        <w:t>Frat</w:t>
      </w:r>
      <w:r w:rsidR="006311F5" w:rsidRPr="00B54971">
        <w:rPr>
          <w:rStyle w:val="Incipit"/>
        </w:rPr>
        <w:t>r</w:t>
      </w:r>
      <w:r w:rsidRPr="00B54971">
        <w:rPr>
          <w:rStyle w:val="Incipit"/>
        </w:rPr>
        <w:t>es</w:t>
      </w:r>
      <w:r w:rsidR="004F7CDB" w:rsidRPr="00B54971">
        <w:rPr>
          <w:rStyle w:val="Incipit"/>
        </w:rPr>
        <w:t>. E</w:t>
      </w:r>
      <w:r w:rsidRPr="00B54971">
        <w:rPr>
          <w:rStyle w:val="Incipit"/>
        </w:rPr>
        <w:t>stote imitatores</w:t>
      </w:r>
      <w:r>
        <w:rPr>
          <w:lang w:val="it-IT"/>
        </w:rPr>
        <w:t xml:space="preserve">. RP </w:t>
      </w:r>
      <w:r w:rsidRPr="0088142A">
        <w:rPr>
          <w:rStyle w:val="Incipit"/>
        </w:rPr>
        <w:t>Circumdederunt</w:t>
      </w:r>
      <w:r>
        <w:rPr>
          <w:lang w:val="it-IT"/>
        </w:rPr>
        <w:t xml:space="preserve"> </w:t>
      </w:r>
      <w:r w:rsidRPr="0088142A">
        <w:rPr>
          <w:rStyle w:val="Incipit"/>
        </w:rPr>
        <w:t>me</w:t>
      </w:r>
      <w:r>
        <w:rPr>
          <w:lang w:val="it-IT"/>
        </w:rPr>
        <w:t xml:space="preserve">. Pro [RV] </w:t>
      </w:r>
      <w:r w:rsidRPr="0088142A">
        <w:rPr>
          <w:rStyle w:val="Incipit"/>
        </w:rPr>
        <w:t>Gloria</w:t>
      </w:r>
      <w:r>
        <w:rPr>
          <w:lang w:val="it-IT"/>
        </w:rPr>
        <w:t xml:space="preserve"> </w:t>
      </w:r>
      <w:r w:rsidRPr="0088142A">
        <w:rPr>
          <w:rStyle w:val="Incipit"/>
        </w:rPr>
        <w:t>patri</w:t>
      </w:r>
      <w:r>
        <w:rPr>
          <w:lang w:val="it-IT"/>
        </w:rPr>
        <w:t xml:space="preserve"> iteratur responsorium, quia [</w:t>
      </w:r>
      <w:r w:rsidR="0088142A">
        <w:rPr>
          <w:lang w:val="it-IT"/>
        </w:rPr>
        <w:t>V</w:t>
      </w:r>
      <w:r>
        <w:rPr>
          <w:lang w:val="it-IT"/>
        </w:rPr>
        <w:t xml:space="preserve">V] </w:t>
      </w:r>
      <w:r w:rsidRPr="0088142A">
        <w:rPr>
          <w:rStyle w:val="Incipit"/>
        </w:rPr>
        <w:t>Gloria</w:t>
      </w:r>
      <w:r>
        <w:rPr>
          <w:lang w:val="it-IT"/>
        </w:rPr>
        <w:t xml:space="preserve"> </w:t>
      </w:r>
      <w:r w:rsidRPr="0088142A">
        <w:rPr>
          <w:rStyle w:val="Incipit"/>
        </w:rPr>
        <w:t>patri</w:t>
      </w:r>
      <w:r>
        <w:rPr>
          <w:lang w:val="it-IT"/>
        </w:rPr>
        <w:t xml:space="preserve"> vitatur </w:t>
      </w:r>
      <w:r>
        <w:rPr>
          <w:lang w:val="it-IT"/>
        </w:rPr>
        <w:lastRenderedPageBreak/>
        <w:t>per omnia infra passion</w:t>
      </w:r>
      <w:r w:rsidR="005122C4">
        <w:rPr>
          <w:lang w:val="it-IT"/>
        </w:rPr>
        <w:t xml:space="preserve">em, nisi ad psalmos et nisi </w:t>
      </w:r>
      <w:r>
        <w:rPr>
          <w:lang w:val="it-IT"/>
        </w:rPr>
        <w:t xml:space="preserve">plenum fit officium de sanctis, tunc enim per omnia dicetur [VV] </w:t>
      </w:r>
      <w:r w:rsidRPr="0088142A">
        <w:rPr>
          <w:rStyle w:val="Incipit"/>
        </w:rPr>
        <w:t>Gloria</w:t>
      </w:r>
      <w:r>
        <w:rPr>
          <w:lang w:val="it-IT"/>
        </w:rPr>
        <w:t xml:space="preserve"> </w:t>
      </w:r>
      <w:r w:rsidRPr="0088142A">
        <w:rPr>
          <w:rStyle w:val="Incipit"/>
        </w:rPr>
        <w:t>patri</w:t>
      </w:r>
      <w:r>
        <w:rPr>
          <w:lang w:val="it-IT"/>
        </w:rPr>
        <w:t xml:space="preserve">. HY </w:t>
      </w:r>
      <w:r w:rsidRPr="0088142A">
        <w:rPr>
          <w:rStyle w:val="Incipit"/>
        </w:rPr>
        <w:t>Vexilla</w:t>
      </w:r>
      <w:r>
        <w:rPr>
          <w:lang w:val="it-IT"/>
        </w:rPr>
        <w:t xml:space="preserve"> </w:t>
      </w:r>
      <w:r w:rsidRPr="0088142A">
        <w:rPr>
          <w:rStyle w:val="Incipit"/>
        </w:rPr>
        <w:t>regis</w:t>
      </w:r>
      <w:r w:rsidR="00E02CEF">
        <w:rPr>
          <w:lang w:val="it-IT"/>
        </w:rPr>
        <w:t xml:space="preserve"> </w:t>
      </w:r>
      <w:r w:rsidR="00E02CEF" w:rsidRPr="0088142A">
        <w:rPr>
          <w:rStyle w:val="Incipit"/>
        </w:rPr>
        <w:t>prodeunt</w:t>
      </w:r>
      <w:r w:rsidR="00E02CEF">
        <w:rPr>
          <w:lang w:val="it-IT"/>
        </w:rPr>
        <w:t xml:space="preserve">. VS </w:t>
      </w:r>
      <w:r w:rsidR="00E02CEF" w:rsidRPr="00793214">
        <w:rPr>
          <w:rStyle w:val="Incipit"/>
        </w:rPr>
        <w:t xml:space="preserve">Eripe me </w:t>
      </w:r>
      <w:r w:rsidR="00793214" w:rsidRPr="00793214">
        <w:rPr>
          <w:rStyle w:val="Incipit"/>
        </w:rPr>
        <w:t xml:space="preserve">domine </w:t>
      </w:r>
      <w:r w:rsidR="00E02CEF" w:rsidRPr="00793214">
        <w:rPr>
          <w:rStyle w:val="Incipit"/>
        </w:rPr>
        <w:t>ab homine malo</w:t>
      </w:r>
      <w:r w:rsidR="00E02CEF">
        <w:rPr>
          <w:lang w:val="it-IT"/>
        </w:rPr>
        <w:t xml:space="preserve">. AM </w:t>
      </w:r>
      <w:r w:rsidR="00E02CEF" w:rsidRPr="0088142A">
        <w:rPr>
          <w:rStyle w:val="Incipit"/>
        </w:rPr>
        <w:t>Ego</w:t>
      </w:r>
      <w:r w:rsidR="00E02CEF">
        <w:rPr>
          <w:lang w:val="it-IT"/>
        </w:rPr>
        <w:t xml:space="preserve"> </w:t>
      </w:r>
      <w:r w:rsidR="00E02CEF" w:rsidRPr="0088142A">
        <w:rPr>
          <w:rStyle w:val="Incipit"/>
        </w:rPr>
        <w:t>sum</w:t>
      </w:r>
      <w:r w:rsidR="00E02CEF">
        <w:rPr>
          <w:lang w:val="it-IT"/>
        </w:rPr>
        <w:t xml:space="preserve"> </w:t>
      </w:r>
      <w:r w:rsidR="00E02CEF" w:rsidRPr="0088142A">
        <w:rPr>
          <w:rStyle w:val="Incipit"/>
        </w:rPr>
        <w:t>lux</w:t>
      </w:r>
      <w:r w:rsidR="00E02CEF">
        <w:rPr>
          <w:lang w:val="it-IT"/>
        </w:rPr>
        <w:t xml:space="preserve"> </w:t>
      </w:r>
      <w:r w:rsidR="00E02CEF" w:rsidRPr="0088142A">
        <w:rPr>
          <w:rStyle w:val="Incipit"/>
        </w:rPr>
        <w:t>mundi</w:t>
      </w:r>
      <w:r w:rsidR="00E02CEF">
        <w:rPr>
          <w:lang w:val="it-IT"/>
        </w:rPr>
        <w:t xml:space="preserve">. OR </w:t>
      </w:r>
      <w:r w:rsidR="00E02CEF" w:rsidRPr="0088142A">
        <w:rPr>
          <w:rStyle w:val="Incipit"/>
        </w:rPr>
        <w:t>Quaesumus</w:t>
      </w:r>
      <w:r w:rsidR="00E02CEF">
        <w:rPr>
          <w:lang w:val="it-IT"/>
        </w:rPr>
        <w:t xml:space="preserve"> </w:t>
      </w:r>
      <w:r w:rsidR="00E02CEF" w:rsidRPr="0088142A">
        <w:rPr>
          <w:rStyle w:val="Incipit"/>
        </w:rPr>
        <w:t>omnipotens</w:t>
      </w:r>
      <w:r w:rsidR="00E02CEF">
        <w:rPr>
          <w:lang w:val="it-IT"/>
        </w:rPr>
        <w:t xml:space="preserve"> </w:t>
      </w:r>
      <w:r w:rsidR="00E02CEF" w:rsidRPr="0088142A">
        <w:rPr>
          <w:rStyle w:val="Incipit"/>
        </w:rPr>
        <w:t>deus</w:t>
      </w:r>
      <w:r w:rsidR="00E02CEF">
        <w:rPr>
          <w:lang w:val="it-IT"/>
        </w:rPr>
        <w:t>.</w:t>
      </w:r>
    </w:p>
    <w:p w:rsidR="009954B6" w:rsidRDefault="00E02CEF" w:rsidP="0018027C">
      <w:pPr>
        <w:rPr>
          <w:lang w:val="it-IT"/>
        </w:rPr>
      </w:pPr>
      <w:r>
        <w:rPr>
          <w:lang w:val="it-IT"/>
        </w:rPr>
        <w:t>AD COMPLETORIUM ca</w:t>
      </w:r>
      <w:r w:rsidR="005C226E">
        <w:rPr>
          <w:lang w:val="it-IT"/>
        </w:rPr>
        <w:t xml:space="preserve">pitulum et oratio ut supra. RB </w:t>
      </w:r>
      <w:r w:rsidR="005C226E" w:rsidRPr="0088142A">
        <w:rPr>
          <w:rStyle w:val="Incipit"/>
        </w:rPr>
        <w:t>In</w:t>
      </w:r>
      <w:r w:rsidR="005C226E">
        <w:rPr>
          <w:lang w:val="it-IT"/>
        </w:rPr>
        <w:t xml:space="preserve"> </w:t>
      </w:r>
      <w:r w:rsidR="005C226E" w:rsidRPr="0088142A">
        <w:rPr>
          <w:rStyle w:val="Incipit"/>
        </w:rPr>
        <w:t>pace</w:t>
      </w:r>
      <w:r w:rsidR="005C226E">
        <w:rPr>
          <w:lang w:val="it-IT"/>
        </w:rPr>
        <w:t xml:space="preserve"> </w:t>
      </w:r>
      <w:r w:rsidR="005C226E" w:rsidRPr="0088142A">
        <w:rPr>
          <w:rStyle w:val="Incipit"/>
        </w:rPr>
        <w:t>in</w:t>
      </w:r>
      <w:r w:rsidR="005C226E">
        <w:rPr>
          <w:lang w:val="it-IT"/>
        </w:rPr>
        <w:t xml:space="preserve"> </w:t>
      </w:r>
      <w:r w:rsidR="005C226E" w:rsidRPr="0088142A">
        <w:rPr>
          <w:rStyle w:val="Incipit"/>
        </w:rPr>
        <w:t>idipsum</w:t>
      </w:r>
      <w:r w:rsidR="005C226E">
        <w:rPr>
          <w:lang w:val="it-IT"/>
        </w:rPr>
        <w:t xml:space="preserve">. Pro [RV] </w:t>
      </w:r>
      <w:r w:rsidR="005C226E" w:rsidRPr="0088142A">
        <w:rPr>
          <w:rStyle w:val="Incipit"/>
        </w:rPr>
        <w:t>Gloria</w:t>
      </w:r>
      <w:r w:rsidR="005C226E">
        <w:rPr>
          <w:lang w:val="it-IT"/>
        </w:rPr>
        <w:t xml:space="preserve"> </w:t>
      </w:r>
      <w:r w:rsidR="005C226E" w:rsidRPr="0088142A">
        <w:rPr>
          <w:rStyle w:val="Incipit"/>
        </w:rPr>
        <w:t>patri</w:t>
      </w:r>
      <w:r w:rsidR="00CC1342">
        <w:rPr>
          <w:lang w:val="it-IT"/>
        </w:rPr>
        <w:t xml:space="preserve"> responsorium </w:t>
      </w:r>
      <w:r w:rsidR="005C226E">
        <w:rPr>
          <w:lang w:val="it-IT"/>
        </w:rPr>
        <w:t xml:space="preserve">iteratur. AD </w:t>
      </w:r>
      <w:r w:rsidR="005C226E" w:rsidRPr="006311F5">
        <w:rPr>
          <w:rStyle w:val="Incipit"/>
        </w:rPr>
        <w:t>Sanctifica</w:t>
      </w:r>
      <w:r w:rsidR="005C226E" w:rsidRPr="00A002FB">
        <w:t xml:space="preserve"> </w:t>
      </w:r>
      <w:r w:rsidR="005C226E" w:rsidRPr="006311F5">
        <w:rPr>
          <w:rStyle w:val="Incipit"/>
        </w:rPr>
        <w:t>domine</w:t>
      </w:r>
      <w:r w:rsidR="005C226E" w:rsidRPr="00A002FB">
        <w:t xml:space="preserve"> </w:t>
      </w:r>
      <w:r w:rsidR="005C226E" w:rsidRPr="006311F5">
        <w:rPr>
          <w:rStyle w:val="Incipit"/>
        </w:rPr>
        <w:t>quaesumus</w:t>
      </w:r>
      <w:r w:rsidR="005C226E">
        <w:rPr>
          <w:lang w:val="it-IT"/>
        </w:rPr>
        <w:t xml:space="preserve">. </w:t>
      </w:r>
    </w:p>
    <w:p w:rsidR="00E02CEF" w:rsidRDefault="005C226E" w:rsidP="0018027C">
      <w:pPr>
        <w:rPr>
          <w:lang w:val="it-IT"/>
        </w:rPr>
      </w:pPr>
      <w:r>
        <w:rPr>
          <w:lang w:val="it-IT"/>
        </w:rPr>
        <w:t>Si annuntiatio sanctae Mariae in hac dominica evenerit in suffragio ad vesperas et ad matutinas antiphona cum collecta tantum dicitur et [proxima] feria secunda post dominicam festum per totum sollemniter agitur.</w:t>
      </w:r>
      <w:r w:rsidR="009001A5">
        <w:rPr>
          <w:lang w:val="it-IT"/>
        </w:rPr>
        <w:t xml:space="preserve"> In suffragio de paenitentia </w:t>
      </w:r>
      <w:r w:rsidR="00F30763">
        <w:rPr>
          <w:lang w:val="it-IT"/>
        </w:rPr>
        <w:t xml:space="preserve">tunc </w:t>
      </w:r>
      <w:r w:rsidR="009001A5">
        <w:rPr>
          <w:lang w:val="it-IT"/>
        </w:rPr>
        <w:t>nihil canitur.</w:t>
      </w:r>
    </w:p>
    <w:p w:rsidR="009001A5" w:rsidRDefault="009001A5" w:rsidP="0018027C">
      <w:pPr>
        <w:rPr>
          <w:lang w:val="it-IT"/>
        </w:rPr>
      </w:pPr>
      <w:r>
        <w:rPr>
          <w:lang w:val="it-IT"/>
        </w:rPr>
        <w:t xml:space="preserve">AD MATUTINAS INV </w:t>
      </w:r>
      <w:r w:rsidRPr="009954B6">
        <w:rPr>
          <w:rStyle w:val="Incipit"/>
        </w:rPr>
        <w:t>Hodie</w:t>
      </w:r>
      <w:r>
        <w:rPr>
          <w:lang w:val="it-IT"/>
        </w:rPr>
        <w:t xml:space="preserve"> </w:t>
      </w:r>
      <w:r w:rsidRPr="009954B6">
        <w:rPr>
          <w:rStyle w:val="Incipit"/>
        </w:rPr>
        <w:t>si</w:t>
      </w:r>
      <w:r>
        <w:rPr>
          <w:lang w:val="it-IT"/>
        </w:rPr>
        <w:t xml:space="preserve"> </w:t>
      </w:r>
      <w:r w:rsidRPr="009954B6">
        <w:rPr>
          <w:rStyle w:val="Incipit"/>
        </w:rPr>
        <w:t>vocem</w:t>
      </w:r>
      <w:r>
        <w:rPr>
          <w:lang w:val="it-IT"/>
        </w:rPr>
        <w:t xml:space="preserve"> </w:t>
      </w:r>
      <w:r w:rsidRPr="009954B6">
        <w:rPr>
          <w:rStyle w:val="Incipit"/>
        </w:rPr>
        <w:t>domini</w:t>
      </w:r>
      <w:r w:rsidR="00367A93">
        <w:rPr>
          <w:lang w:val="it-IT"/>
        </w:rPr>
        <w:t xml:space="preserve"> ad quod [I</w:t>
      </w:r>
      <w:r>
        <w:rPr>
          <w:lang w:val="it-IT"/>
        </w:rPr>
        <w:t xml:space="preserve">V] </w:t>
      </w:r>
      <w:r w:rsidRPr="009954B6">
        <w:rPr>
          <w:rStyle w:val="Incipit"/>
        </w:rPr>
        <w:t>Gloria</w:t>
      </w:r>
      <w:r>
        <w:rPr>
          <w:lang w:val="it-IT"/>
        </w:rPr>
        <w:t xml:space="preserve"> </w:t>
      </w:r>
      <w:r w:rsidRPr="009954B6">
        <w:rPr>
          <w:rStyle w:val="Incipit"/>
        </w:rPr>
        <w:t>patri</w:t>
      </w:r>
      <w:r>
        <w:rPr>
          <w:lang w:val="it-IT"/>
        </w:rPr>
        <w:t xml:space="preserve"> non canitur.</w:t>
      </w:r>
    </w:p>
    <w:p w:rsidR="009001A5" w:rsidRDefault="009001A5" w:rsidP="0018027C">
      <w:pPr>
        <w:rPr>
          <w:lang w:val="it-IT"/>
        </w:rPr>
      </w:pPr>
      <w:r>
        <w:rPr>
          <w:lang w:val="it-IT"/>
        </w:rPr>
        <w:t xml:space="preserve">IN PRIMO NOCTURNO AN </w:t>
      </w:r>
      <w:r w:rsidRPr="009954B6">
        <w:rPr>
          <w:rStyle w:val="Incipit"/>
        </w:rPr>
        <w:t>Animae</w:t>
      </w:r>
      <w:r>
        <w:rPr>
          <w:lang w:val="it-IT"/>
        </w:rPr>
        <w:t xml:space="preserve"> </w:t>
      </w:r>
      <w:r w:rsidRPr="009954B6">
        <w:rPr>
          <w:rStyle w:val="Incipit"/>
        </w:rPr>
        <w:t>impiorum</w:t>
      </w:r>
      <w:r>
        <w:rPr>
          <w:lang w:val="it-IT"/>
        </w:rPr>
        <w:t xml:space="preserve">. PS </w:t>
      </w:r>
      <w:r w:rsidRPr="009954B6">
        <w:rPr>
          <w:rStyle w:val="Incipit"/>
        </w:rPr>
        <w:t>Beatus</w:t>
      </w:r>
      <w:r>
        <w:rPr>
          <w:lang w:val="it-IT"/>
        </w:rPr>
        <w:t xml:space="preserve"> </w:t>
      </w:r>
      <w:r w:rsidRPr="009954B6">
        <w:rPr>
          <w:rStyle w:val="Incipit"/>
        </w:rPr>
        <w:t>vir</w:t>
      </w:r>
      <w:r>
        <w:rPr>
          <w:lang w:val="it-IT"/>
        </w:rPr>
        <w:t xml:space="preserve"> cum reliquis. VS </w:t>
      </w:r>
      <w:r w:rsidRPr="009954B6">
        <w:rPr>
          <w:rStyle w:val="Incipit"/>
        </w:rPr>
        <w:t>Erue</w:t>
      </w:r>
      <w:r>
        <w:rPr>
          <w:lang w:val="it-IT"/>
        </w:rPr>
        <w:t xml:space="preserve"> </w:t>
      </w:r>
      <w:r w:rsidRPr="009954B6">
        <w:rPr>
          <w:rStyle w:val="Incipit"/>
        </w:rPr>
        <w:t>a</w:t>
      </w:r>
      <w:r>
        <w:rPr>
          <w:lang w:val="it-IT"/>
        </w:rPr>
        <w:t xml:space="preserve"> </w:t>
      </w:r>
      <w:r w:rsidRPr="009954B6">
        <w:rPr>
          <w:rStyle w:val="Incipit"/>
        </w:rPr>
        <w:t>framea</w:t>
      </w:r>
      <w:r>
        <w:rPr>
          <w:lang w:val="it-IT"/>
        </w:rPr>
        <w:t xml:space="preserve"> </w:t>
      </w:r>
      <w:r w:rsidRPr="009954B6">
        <w:rPr>
          <w:rStyle w:val="Incipit"/>
        </w:rPr>
        <w:t>deus</w:t>
      </w:r>
      <w:r>
        <w:rPr>
          <w:lang w:val="it-IT"/>
        </w:rPr>
        <w:t xml:space="preserve">. LS </w:t>
      </w:r>
      <w:r w:rsidRPr="009954B6">
        <w:rPr>
          <w:rStyle w:val="Incipit"/>
        </w:rPr>
        <w:t>Magnum</w:t>
      </w:r>
      <w:r>
        <w:rPr>
          <w:lang w:val="it-IT"/>
        </w:rPr>
        <w:t xml:space="preserve"> </w:t>
      </w:r>
      <w:r w:rsidRPr="009954B6">
        <w:rPr>
          <w:rStyle w:val="Incipit"/>
        </w:rPr>
        <w:t>Ieremiae</w:t>
      </w:r>
      <w:r>
        <w:rPr>
          <w:lang w:val="it-IT"/>
        </w:rPr>
        <w:t>.</w:t>
      </w:r>
    </w:p>
    <w:p w:rsidR="009001A5" w:rsidRDefault="009001A5" w:rsidP="0018027C">
      <w:pPr>
        <w:rPr>
          <w:lang w:val="it-IT"/>
        </w:rPr>
      </w:pPr>
      <w:r>
        <w:rPr>
          <w:lang w:val="it-IT"/>
        </w:rPr>
        <w:t xml:space="preserve">IN SECUNDO NOCTURNO AN </w:t>
      </w:r>
      <w:r w:rsidRPr="009954B6">
        <w:rPr>
          <w:rStyle w:val="Incipit"/>
        </w:rPr>
        <w:t>Mittens</w:t>
      </w:r>
      <w:r>
        <w:rPr>
          <w:lang w:val="it-IT"/>
        </w:rPr>
        <w:t xml:space="preserve"> </w:t>
      </w:r>
      <w:r w:rsidRPr="009954B6">
        <w:rPr>
          <w:rStyle w:val="Incipit"/>
        </w:rPr>
        <w:t>haec</w:t>
      </w:r>
      <w:r>
        <w:rPr>
          <w:lang w:val="it-IT"/>
        </w:rPr>
        <w:t xml:space="preserve"> </w:t>
      </w:r>
      <w:r w:rsidRPr="009954B6">
        <w:rPr>
          <w:rStyle w:val="Incipit"/>
        </w:rPr>
        <w:t>mulier</w:t>
      </w:r>
      <w:r>
        <w:rPr>
          <w:lang w:val="it-IT"/>
        </w:rPr>
        <w:t xml:space="preserve">. VS </w:t>
      </w:r>
      <w:r w:rsidRPr="009954B6">
        <w:rPr>
          <w:rStyle w:val="Incipit"/>
        </w:rPr>
        <w:t>De</w:t>
      </w:r>
      <w:r>
        <w:rPr>
          <w:lang w:val="it-IT"/>
        </w:rPr>
        <w:t xml:space="preserve"> </w:t>
      </w:r>
      <w:r w:rsidRPr="009954B6">
        <w:rPr>
          <w:rStyle w:val="Incipit"/>
        </w:rPr>
        <w:t>ore</w:t>
      </w:r>
      <w:r>
        <w:rPr>
          <w:lang w:val="it-IT"/>
        </w:rPr>
        <w:t xml:space="preserve"> </w:t>
      </w:r>
      <w:r w:rsidRPr="009954B6">
        <w:rPr>
          <w:rStyle w:val="Incipit"/>
        </w:rPr>
        <w:t>leonis</w:t>
      </w:r>
      <w:r>
        <w:rPr>
          <w:lang w:val="it-IT"/>
        </w:rPr>
        <w:t>.</w:t>
      </w:r>
    </w:p>
    <w:p w:rsidR="009001A5" w:rsidRDefault="009001A5" w:rsidP="0018027C">
      <w:pPr>
        <w:rPr>
          <w:lang w:val="it-IT"/>
        </w:rPr>
      </w:pPr>
      <w:r>
        <w:rPr>
          <w:lang w:val="it-IT"/>
        </w:rPr>
        <w:t xml:space="preserve">IN TERTIO NOCTURNO AN </w:t>
      </w:r>
      <w:r w:rsidRPr="009954B6">
        <w:rPr>
          <w:rStyle w:val="Incipit"/>
        </w:rPr>
        <w:t>Quid</w:t>
      </w:r>
      <w:r>
        <w:rPr>
          <w:lang w:val="it-IT"/>
        </w:rPr>
        <w:t xml:space="preserve"> </w:t>
      </w:r>
      <w:r w:rsidRPr="009954B6">
        <w:rPr>
          <w:rStyle w:val="Incipit"/>
        </w:rPr>
        <w:t>molesti</w:t>
      </w:r>
      <w:r>
        <w:rPr>
          <w:lang w:val="it-IT"/>
        </w:rPr>
        <w:t xml:space="preserve"> </w:t>
      </w:r>
      <w:r w:rsidRPr="009954B6">
        <w:rPr>
          <w:rStyle w:val="Incipit"/>
        </w:rPr>
        <w:t>estis</w:t>
      </w:r>
      <w:r>
        <w:rPr>
          <w:lang w:val="it-IT"/>
        </w:rPr>
        <w:t>. V</w:t>
      </w:r>
      <w:r w:rsidR="00E74C25">
        <w:rPr>
          <w:lang w:val="it-IT"/>
        </w:rPr>
        <w:t>S</w:t>
      </w:r>
      <w:r>
        <w:rPr>
          <w:lang w:val="it-IT"/>
        </w:rPr>
        <w:t xml:space="preserve"> </w:t>
      </w:r>
      <w:r w:rsidRPr="009954B6">
        <w:rPr>
          <w:rStyle w:val="Incipit"/>
        </w:rPr>
        <w:t>Ne</w:t>
      </w:r>
      <w:r>
        <w:rPr>
          <w:lang w:val="it-IT"/>
        </w:rPr>
        <w:t xml:space="preserve"> </w:t>
      </w:r>
      <w:r w:rsidRPr="009954B6">
        <w:rPr>
          <w:rStyle w:val="Incipit"/>
        </w:rPr>
        <w:t>perdas</w:t>
      </w:r>
      <w:r>
        <w:rPr>
          <w:lang w:val="it-IT"/>
        </w:rPr>
        <w:t xml:space="preserve"> </w:t>
      </w:r>
      <w:r w:rsidRPr="009954B6">
        <w:rPr>
          <w:rStyle w:val="Incipit"/>
        </w:rPr>
        <w:t>cum</w:t>
      </w:r>
      <w:r>
        <w:rPr>
          <w:lang w:val="it-IT"/>
        </w:rPr>
        <w:t xml:space="preserve"> </w:t>
      </w:r>
      <w:r w:rsidRPr="009954B6">
        <w:rPr>
          <w:rStyle w:val="Incipit"/>
        </w:rPr>
        <w:t>impiis</w:t>
      </w:r>
      <w:r>
        <w:rPr>
          <w:lang w:val="it-IT"/>
        </w:rPr>
        <w:t xml:space="preserve"> </w:t>
      </w:r>
      <w:r w:rsidRPr="009954B6">
        <w:rPr>
          <w:rStyle w:val="Incipit"/>
        </w:rPr>
        <w:t>deus</w:t>
      </w:r>
      <w:r w:rsidR="009954B6">
        <w:rPr>
          <w:lang w:val="it-IT"/>
        </w:rPr>
        <w:t xml:space="preserve">. EV </w:t>
      </w:r>
      <w:r w:rsidR="009954B6" w:rsidRPr="009954B6">
        <w:rPr>
          <w:rStyle w:val="Incipit"/>
        </w:rPr>
        <w:t>Quis</w:t>
      </w:r>
      <w:r>
        <w:rPr>
          <w:lang w:val="it-IT"/>
        </w:rPr>
        <w:t xml:space="preserve"> </w:t>
      </w:r>
      <w:r w:rsidRPr="009954B6">
        <w:rPr>
          <w:rStyle w:val="Incipit"/>
        </w:rPr>
        <w:t>ex</w:t>
      </w:r>
      <w:r>
        <w:rPr>
          <w:lang w:val="it-IT"/>
        </w:rPr>
        <w:t xml:space="preserve"> </w:t>
      </w:r>
      <w:r w:rsidRPr="009954B6">
        <w:rPr>
          <w:rStyle w:val="Incipit"/>
        </w:rPr>
        <w:t>vobis</w:t>
      </w:r>
      <w:r>
        <w:rPr>
          <w:lang w:val="it-IT"/>
        </w:rPr>
        <w:t xml:space="preserve"> </w:t>
      </w:r>
      <w:r w:rsidRPr="009954B6">
        <w:rPr>
          <w:rStyle w:val="Incipit"/>
        </w:rPr>
        <w:t>arguet</w:t>
      </w:r>
      <w:r>
        <w:rPr>
          <w:lang w:val="it-IT"/>
        </w:rPr>
        <w:t xml:space="preserve"> </w:t>
      </w:r>
      <w:r w:rsidRPr="009954B6">
        <w:rPr>
          <w:rStyle w:val="Incipit"/>
        </w:rPr>
        <w:t>me</w:t>
      </w:r>
      <w:r>
        <w:rPr>
          <w:lang w:val="it-IT"/>
        </w:rPr>
        <w:t xml:space="preserve">. Historia [RP] </w:t>
      </w:r>
      <w:r w:rsidRPr="009954B6">
        <w:rPr>
          <w:rStyle w:val="Incipit"/>
        </w:rPr>
        <w:t>Isti</w:t>
      </w:r>
      <w:r>
        <w:rPr>
          <w:lang w:val="it-IT"/>
        </w:rPr>
        <w:t xml:space="preserve"> </w:t>
      </w:r>
      <w:r w:rsidRPr="009954B6">
        <w:rPr>
          <w:rStyle w:val="Incipit"/>
        </w:rPr>
        <w:t>sunt</w:t>
      </w:r>
      <w:r>
        <w:rPr>
          <w:lang w:val="it-IT"/>
        </w:rPr>
        <w:t xml:space="preserve"> </w:t>
      </w:r>
      <w:r w:rsidRPr="009954B6">
        <w:rPr>
          <w:rStyle w:val="Incipit"/>
        </w:rPr>
        <w:t>dies</w:t>
      </w:r>
      <w:r>
        <w:rPr>
          <w:lang w:val="it-IT"/>
        </w:rPr>
        <w:t xml:space="preserve"> per totum canitur, primo responsorio in feriis excepto. Tertium, sextum et nonum responsorium post [RV] </w:t>
      </w:r>
      <w:r w:rsidRPr="003F6A22">
        <w:rPr>
          <w:rStyle w:val="Incipit"/>
        </w:rPr>
        <w:t>Gloria</w:t>
      </w:r>
      <w:r>
        <w:rPr>
          <w:lang w:val="it-IT"/>
        </w:rPr>
        <w:t xml:space="preserve"> </w:t>
      </w:r>
      <w:r w:rsidRPr="003F6A22">
        <w:rPr>
          <w:rStyle w:val="Incipit"/>
        </w:rPr>
        <w:t>patri</w:t>
      </w:r>
      <w:r>
        <w:rPr>
          <w:lang w:val="it-IT"/>
        </w:rPr>
        <w:t xml:space="preserve"> iterantur.</w:t>
      </w:r>
    </w:p>
    <w:p w:rsidR="009001A5" w:rsidRDefault="009001A5" w:rsidP="0018027C">
      <w:pPr>
        <w:rPr>
          <w:lang w:val="it-IT"/>
        </w:rPr>
      </w:pPr>
      <w:r>
        <w:rPr>
          <w:lang w:val="it-IT"/>
        </w:rPr>
        <w:t>ANTE LAUDES V</w:t>
      </w:r>
      <w:r w:rsidR="006F5B62">
        <w:rPr>
          <w:lang w:val="it-IT"/>
        </w:rPr>
        <w:t>S</w:t>
      </w:r>
      <w:r>
        <w:rPr>
          <w:lang w:val="it-IT"/>
        </w:rPr>
        <w:t xml:space="preserve"> </w:t>
      </w:r>
      <w:r w:rsidRPr="003F6A22">
        <w:rPr>
          <w:rStyle w:val="Incipit"/>
        </w:rPr>
        <w:t>De</w:t>
      </w:r>
      <w:r>
        <w:rPr>
          <w:lang w:val="it-IT"/>
        </w:rPr>
        <w:t xml:space="preserve"> </w:t>
      </w:r>
      <w:r w:rsidRPr="003F6A22">
        <w:rPr>
          <w:rStyle w:val="Incipit"/>
        </w:rPr>
        <w:t>ore</w:t>
      </w:r>
      <w:r>
        <w:rPr>
          <w:lang w:val="it-IT"/>
        </w:rPr>
        <w:t xml:space="preserve"> </w:t>
      </w:r>
      <w:r w:rsidRPr="003F6A22">
        <w:rPr>
          <w:rStyle w:val="Incipit"/>
        </w:rPr>
        <w:t>leonis</w:t>
      </w:r>
      <w:r>
        <w:rPr>
          <w:lang w:val="it-IT"/>
        </w:rPr>
        <w:t>.</w:t>
      </w:r>
    </w:p>
    <w:p w:rsidR="007750D1" w:rsidRDefault="009001A5" w:rsidP="0018027C">
      <w:pPr>
        <w:rPr>
          <w:lang w:val="it-IT"/>
        </w:rPr>
      </w:pPr>
      <w:r>
        <w:rPr>
          <w:lang w:val="it-IT"/>
        </w:rPr>
        <w:t xml:space="preserve">AD LAUDES </w:t>
      </w:r>
      <w:r w:rsidR="00AD2B68">
        <w:rPr>
          <w:lang w:val="it-IT"/>
        </w:rPr>
        <w:t>(42v)</w:t>
      </w:r>
      <w:r w:rsidR="00591DB3">
        <w:rPr>
          <w:lang w:val="it-IT"/>
        </w:rPr>
        <w:t xml:space="preserve"> AN</w:t>
      </w:r>
      <w:r w:rsidR="007750D1">
        <w:rPr>
          <w:lang w:val="it-IT"/>
        </w:rPr>
        <w:t xml:space="preserve"> </w:t>
      </w:r>
      <w:r w:rsidR="007750D1" w:rsidRPr="003F6A22">
        <w:rPr>
          <w:rStyle w:val="Incipit"/>
        </w:rPr>
        <w:t>Vide</w:t>
      </w:r>
      <w:r w:rsidR="007750D1">
        <w:rPr>
          <w:lang w:val="it-IT"/>
        </w:rPr>
        <w:t xml:space="preserve"> </w:t>
      </w:r>
      <w:r w:rsidR="007750D1" w:rsidRPr="003F6A22">
        <w:rPr>
          <w:rStyle w:val="Incipit"/>
        </w:rPr>
        <w:t>domine</w:t>
      </w:r>
      <w:r w:rsidR="007750D1">
        <w:rPr>
          <w:lang w:val="it-IT"/>
        </w:rPr>
        <w:t xml:space="preserve"> cum reliquis. HY </w:t>
      </w:r>
      <w:r w:rsidR="007750D1" w:rsidRPr="003F6A22">
        <w:rPr>
          <w:rStyle w:val="Incipit"/>
        </w:rPr>
        <w:t>Rex</w:t>
      </w:r>
      <w:r w:rsidR="007750D1">
        <w:rPr>
          <w:lang w:val="it-IT"/>
        </w:rPr>
        <w:t xml:space="preserve"> </w:t>
      </w:r>
      <w:r w:rsidR="007750D1" w:rsidRPr="003F6A22">
        <w:rPr>
          <w:rStyle w:val="Incipit"/>
        </w:rPr>
        <w:t>Christe</w:t>
      </w:r>
      <w:r w:rsidR="007750D1">
        <w:rPr>
          <w:lang w:val="it-IT"/>
        </w:rPr>
        <w:t xml:space="preserve"> </w:t>
      </w:r>
      <w:r w:rsidR="007750D1" w:rsidRPr="003F6A22">
        <w:rPr>
          <w:rStyle w:val="Incipit"/>
        </w:rPr>
        <w:t>factor</w:t>
      </w:r>
      <w:r w:rsidR="007750D1">
        <w:rPr>
          <w:lang w:val="it-IT"/>
        </w:rPr>
        <w:t xml:space="preserve">. VS </w:t>
      </w:r>
      <w:r w:rsidR="007750D1" w:rsidRPr="003F6A22">
        <w:rPr>
          <w:rStyle w:val="Incipit"/>
        </w:rPr>
        <w:t>Eripe</w:t>
      </w:r>
      <w:r w:rsidR="007750D1">
        <w:rPr>
          <w:lang w:val="it-IT"/>
        </w:rPr>
        <w:t xml:space="preserve"> </w:t>
      </w:r>
      <w:r w:rsidR="007750D1" w:rsidRPr="003F6A22">
        <w:rPr>
          <w:rStyle w:val="Incipit"/>
        </w:rPr>
        <w:t>me</w:t>
      </w:r>
      <w:r w:rsidR="007750D1">
        <w:rPr>
          <w:lang w:val="it-IT"/>
        </w:rPr>
        <w:t xml:space="preserve"> </w:t>
      </w:r>
      <w:r w:rsidR="007750D1" w:rsidRPr="003F6A22">
        <w:rPr>
          <w:rStyle w:val="Incipit"/>
        </w:rPr>
        <w:t>de</w:t>
      </w:r>
      <w:r w:rsidR="007750D1">
        <w:rPr>
          <w:lang w:val="it-IT"/>
        </w:rPr>
        <w:t xml:space="preserve"> </w:t>
      </w:r>
      <w:r w:rsidR="007750D1" w:rsidRPr="003F6A22">
        <w:rPr>
          <w:rStyle w:val="Incipit"/>
        </w:rPr>
        <w:t>inimicis</w:t>
      </w:r>
      <w:r w:rsidR="007750D1">
        <w:rPr>
          <w:lang w:val="it-IT"/>
        </w:rPr>
        <w:t xml:space="preserve"> </w:t>
      </w:r>
      <w:r w:rsidR="007750D1" w:rsidRPr="003F6A22">
        <w:rPr>
          <w:rStyle w:val="Incipit"/>
        </w:rPr>
        <w:t>meis</w:t>
      </w:r>
      <w:r w:rsidR="007750D1">
        <w:rPr>
          <w:lang w:val="it-IT"/>
        </w:rPr>
        <w:t xml:space="preserve">. AB </w:t>
      </w:r>
      <w:r w:rsidR="007750D1" w:rsidRPr="003F6A22">
        <w:rPr>
          <w:rStyle w:val="Incipit"/>
        </w:rPr>
        <w:t>Dixit</w:t>
      </w:r>
      <w:r w:rsidR="007750D1">
        <w:rPr>
          <w:lang w:val="it-IT"/>
        </w:rPr>
        <w:t xml:space="preserve"> </w:t>
      </w:r>
      <w:r w:rsidR="007750D1" w:rsidRPr="003F6A22">
        <w:rPr>
          <w:rStyle w:val="Incipit"/>
        </w:rPr>
        <w:t>Iesus</w:t>
      </w:r>
      <w:r w:rsidR="007750D1">
        <w:rPr>
          <w:lang w:val="it-IT"/>
        </w:rPr>
        <w:t xml:space="preserve"> </w:t>
      </w:r>
      <w:r w:rsidR="007750D1" w:rsidRPr="003F6A22">
        <w:rPr>
          <w:rStyle w:val="Incipit"/>
        </w:rPr>
        <w:t>turbis</w:t>
      </w:r>
      <w:r w:rsidR="007750D1">
        <w:rPr>
          <w:lang w:val="it-IT"/>
        </w:rPr>
        <w:t>. Capitulum et oratio de dominica.</w:t>
      </w:r>
    </w:p>
    <w:p w:rsidR="007750D1" w:rsidRDefault="007750D1" w:rsidP="0018027C">
      <w:pPr>
        <w:rPr>
          <w:lang w:val="it-IT"/>
        </w:rPr>
      </w:pPr>
      <w:r>
        <w:rPr>
          <w:lang w:val="it-IT"/>
        </w:rPr>
        <w:t xml:space="preserve">AD PRIMAM AN </w:t>
      </w:r>
      <w:r w:rsidRPr="003F6A22">
        <w:rPr>
          <w:rStyle w:val="Incipit"/>
        </w:rPr>
        <w:t>Ego</w:t>
      </w:r>
      <w:r>
        <w:rPr>
          <w:lang w:val="it-IT"/>
        </w:rPr>
        <w:t xml:space="preserve"> </w:t>
      </w:r>
      <w:r w:rsidRPr="003F6A22">
        <w:rPr>
          <w:rStyle w:val="Incipit"/>
        </w:rPr>
        <w:t>daemonium</w:t>
      </w:r>
      <w:r>
        <w:rPr>
          <w:lang w:val="it-IT"/>
        </w:rPr>
        <w:t xml:space="preserve"> </w:t>
      </w:r>
      <w:r w:rsidRPr="003F6A22">
        <w:rPr>
          <w:rStyle w:val="Incipit"/>
        </w:rPr>
        <w:t>non</w:t>
      </w:r>
      <w:r>
        <w:rPr>
          <w:lang w:val="it-IT"/>
        </w:rPr>
        <w:t xml:space="preserve"> </w:t>
      </w:r>
      <w:r w:rsidRPr="003F6A22">
        <w:rPr>
          <w:rStyle w:val="Incipit"/>
        </w:rPr>
        <w:t>habeo</w:t>
      </w:r>
      <w:r>
        <w:rPr>
          <w:lang w:val="it-IT"/>
        </w:rPr>
        <w:t xml:space="preserve">. CP </w:t>
      </w:r>
      <w:r w:rsidRPr="003F6A22">
        <w:rPr>
          <w:rStyle w:val="Incipit"/>
        </w:rPr>
        <w:t>Domine</w:t>
      </w:r>
      <w:r>
        <w:rPr>
          <w:lang w:val="it-IT"/>
        </w:rPr>
        <w:t xml:space="preserve"> </w:t>
      </w:r>
      <w:r w:rsidRPr="003F6A22">
        <w:rPr>
          <w:rStyle w:val="Incipit"/>
        </w:rPr>
        <w:t>miserere</w:t>
      </w:r>
      <w:r>
        <w:rPr>
          <w:lang w:val="it-IT"/>
        </w:rPr>
        <w:t xml:space="preserve"> </w:t>
      </w:r>
      <w:r w:rsidRPr="003F6A22">
        <w:rPr>
          <w:rStyle w:val="Incipit"/>
        </w:rPr>
        <w:t>nostri</w:t>
      </w:r>
      <w:r>
        <w:rPr>
          <w:lang w:val="it-IT"/>
        </w:rPr>
        <w:t xml:space="preserve"> per totam ebdomadam. OR </w:t>
      </w:r>
      <w:r w:rsidRPr="003F6A22">
        <w:rPr>
          <w:rStyle w:val="Incipit"/>
        </w:rPr>
        <w:t>Domine</w:t>
      </w:r>
      <w:r>
        <w:rPr>
          <w:lang w:val="it-IT"/>
        </w:rPr>
        <w:t xml:space="preserve"> </w:t>
      </w:r>
      <w:r w:rsidRPr="003F6A22">
        <w:rPr>
          <w:rStyle w:val="Incipit"/>
        </w:rPr>
        <w:t>sancte</w:t>
      </w:r>
      <w:r>
        <w:rPr>
          <w:lang w:val="it-IT"/>
        </w:rPr>
        <w:t xml:space="preserve"> </w:t>
      </w:r>
      <w:r w:rsidRPr="003F6A22">
        <w:rPr>
          <w:rStyle w:val="Incipit"/>
        </w:rPr>
        <w:t>pater</w:t>
      </w:r>
      <w:r>
        <w:rPr>
          <w:lang w:val="it-IT"/>
        </w:rPr>
        <w:t>.</w:t>
      </w:r>
    </w:p>
    <w:p w:rsidR="007750D1" w:rsidRDefault="007750D1" w:rsidP="0018027C">
      <w:pPr>
        <w:rPr>
          <w:lang w:val="it-IT"/>
        </w:rPr>
      </w:pPr>
      <w:r>
        <w:rPr>
          <w:lang w:val="it-IT"/>
        </w:rPr>
        <w:t xml:space="preserve">AD TERTIAM AN </w:t>
      </w:r>
      <w:r w:rsidRPr="004634F2">
        <w:rPr>
          <w:rStyle w:val="Incipit"/>
        </w:rPr>
        <w:t>Ego</w:t>
      </w:r>
      <w:r>
        <w:rPr>
          <w:lang w:val="it-IT"/>
        </w:rPr>
        <w:t xml:space="preserve"> </w:t>
      </w:r>
      <w:r w:rsidRPr="004634F2">
        <w:rPr>
          <w:rStyle w:val="Incipit"/>
        </w:rPr>
        <w:t>gloriam</w:t>
      </w:r>
      <w:r>
        <w:rPr>
          <w:lang w:val="it-IT"/>
        </w:rPr>
        <w:t xml:space="preserve"> </w:t>
      </w:r>
      <w:r w:rsidRPr="004634F2">
        <w:rPr>
          <w:rStyle w:val="Incipit"/>
        </w:rPr>
        <w:t>meam</w:t>
      </w:r>
      <w:r>
        <w:rPr>
          <w:lang w:val="it-IT"/>
        </w:rPr>
        <w:t>. R</w:t>
      </w:r>
      <w:r w:rsidR="00367A93">
        <w:rPr>
          <w:lang w:val="it-IT"/>
        </w:rPr>
        <w:t>B</w:t>
      </w:r>
      <w:r>
        <w:rPr>
          <w:lang w:val="it-IT"/>
        </w:rPr>
        <w:t xml:space="preserve"> </w:t>
      </w:r>
      <w:r w:rsidRPr="004634F2">
        <w:rPr>
          <w:rStyle w:val="Incipit"/>
        </w:rPr>
        <w:t>Erue</w:t>
      </w:r>
      <w:r>
        <w:rPr>
          <w:lang w:val="it-IT"/>
        </w:rPr>
        <w:t xml:space="preserve"> </w:t>
      </w:r>
      <w:r w:rsidRPr="004634F2">
        <w:rPr>
          <w:rStyle w:val="Incipit"/>
        </w:rPr>
        <w:t>a</w:t>
      </w:r>
      <w:r>
        <w:rPr>
          <w:lang w:val="it-IT"/>
        </w:rPr>
        <w:t xml:space="preserve"> </w:t>
      </w:r>
      <w:r w:rsidRPr="004634F2">
        <w:rPr>
          <w:rStyle w:val="Incipit"/>
        </w:rPr>
        <w:t>framea</w:t>
      </w:r>
      <w:r>
        <w:rPr>
          <w:lang w:val="it-IT"/>
        </w:rPr>
        <w:t xml:space="preserve">. RV </w:t>
      </w:r>
      <w:r w:rsidRPr="004634F2">
        <w:rPr>
          <w:rStyle w:val="Incipit"/>
        </w:rPr>
        <w:t>Eripe</w:t>
      </w:r>
      <w:r>
        <w:rPr>
          <w:lang w:val="it-IT"/>
        </w:rPr>
        <w:t xml:space="preserve"> </w:t>
      </w:r>
      <w:r w:rsidRPr="004634F2">
        <w:rPr>
          <w:rStyle w:val="Incipit"/>
        </w:rPr>
        <w:t>me</w:t>
      </w:r>
      <w:r>
        <w:rPr>
          <w:lang w:val="it-IT"/>
        </w:rPr>
        <w:t xml:space="preserve">. Pro [RV] </w:t>
      </w:r>
      <w:r w:rsidRPr="004634F2">
        <w:rPr>
          <w:rStyle w:val="Incipit"/>
        </w:rPr>
        <w:t>Gloria</w:t>
      </w:r>
      <w:r>
        <w:rPr>
          <w:lang w:val="it-IT"/>
        </w:rPr>
        <w:t xml:space="preserve"> </w:t>
      </w:r>
      <w:r w:rsidRPr="004634F2">
        <w:rPr>
          <w:rStyle w:val="Incipit"/>
        </w:rPr>
        <w:t>patri</w:t>
      </w:r>
      <w:r>
        <w:rPr>
          <w:lang w:val="it-IT"/>
        </w:rPr>
        <w:t xml:space="preserve"> </w:t>
      </w:r>
      <w:r w:rsidR="00ED5CB5">
        <w:rPr>
          <w:lang w:val="it-IT"/>
        </w:rPr>
        <w:t xml:space="preserve">responsorium </w:t>
      </w:r>
      <w:r>
        <w:rPr>
          <w:lang w:val="it-IT"/>
        </w:rPr>
        <w:t xml:space="preserve">iteratur. VS </w:t>
      </w:r>
      <w:r w:rsidRPr="004634F2">
        <w:rPr>
          <w:rStyle w:val="Incipit"/>
        </w:rPr>
        <w:t>De</w:t>
      </w:r>
      <w:r>
        <w:rPr>
          <w:lang w:val="it-IT"/>
        </w:rPr>
        <w:t xml:space="preserve"> </w:t>
      </w:r>
      <w:r w:rsidRPr="004634F2">
        <w:rPr>
          <w:rStyle w:val="Incipit"/>
        </w:rPr>
        <w:t>ore</w:t>
      </w:r>
      <w:r>
        <w:rPr>
          <w:lang w:val="it-IT"/>
        </w:rPr>
        <w:t xml:space="preserve"> </w:t>
      </w:r>
      <w:r w:rsidRPr="004634F2">
        <w:rPr>
          <w:rStyle w:val="Incipit"/>
        </w:rPr>
        <w:t>leonis</w:t>
      </w:r>
      <w:r>
        <w:rPr>
          <w:lang w:val="it-IT"/>
        </w:rPr>
        <w:t>.</w:t>
      </w:r>
    </w:p>
    <w:p w:rsidR="007750D1" w:rsidRDefault="007750D1" w:rsidP="0018027C">
      <w:pPr>
        <w:rPr>
          <w:lang w:val="it-IT"/>
        </w:rPr>
      </w:pPr>
      <w:r>
        <w:rPr>
          <w:lang w:val="it-IT"/>
        </w:rPr>
        <w:t xml:space="preserve">AD MISSAM [IN] </w:t>
      </w:r>
      <w:r w:rsidRPr="004634F2">
        <w:rPr>
          <w:rStyle w:val="Incipit"/>
        </w:rPr>
        <w:t>Iudica</w:t>
      </w:r>
      <w:r w:rsidR="00367A93">
        <w:rPr>
          <w:lang w:val="it-IT"/>
        </w:rPr>
        <w:t xml:space="preserve"> per totum. [P</w:t>
      </w:r>
      <w:r>
        <w:rPr>
          <w:lang w:val="it-IT"/>
        </w:rPr>
        <w:t xml:space="preserve">V] </w:t>
      </w:r>
      <w:r w:rsidRPr="004634F2">
        <w:rPr>
          <w:rStyle w:val="Incipit"/>
        </w:rPr>
        <w:t>Gloria</w:t>
      </w:r>
      <w:r>
        <w:rPr>
          <w:lang w:val="it-IT"/>
        </w:rPr>
        <w:t xml:space="preserve"> </w:t>
      </w:r>
      <w:r w:rsidRPr="004634F2">
        <w:rPr>
          <w:rStyle w:val="Incipit"/>
        </w:rPr>
        <w:t>patri</w:t>
      </w:r>
      <w:r>
        <w:rPr>
          <w:lang w:val="it-IT"/>
        </w:rPr>
        <w:t xml:space="preserve"> non dicitur. EP </w:t>
      </w:r>
      <w:r w:rsidRPr="004634F2">
        <w:rPr>
          <w:rStyle w:val="Incipit"/>
        </w:rPr>
        <w:t>Christus</w:t>
      </w:r>
      <w:r>
        <w:rPr>
          <w:lang w:val="it-IT"/>
        </w:rPr>
        <w:t xml:space="preserve"> </w:t>
      </w:r>
      <w:r w:rsidRPr="004634F2">
        <w:rPr>
          <w:rStyle w:val="Incipit"/>
        </w:rPr>
        <w:t>assistens</w:t>
      </w:r>
      <w:r>
        <w:rPr>
          <w:lang w:val="it-IT"/>
        </w:rPr>
        <w:t>.</w:t>
      </w:r>
      <w:r w:rsidR="00367A93">
        <w:rPr>
          <w:lang w:val="it-IT"/>
        </w:rPr>
        <w:t xml:space="preserve"> [EVI] </w:t>
      </w:r>
      <w:r w:rsidRPr="004634F2">
        <w:rPr>
          <w:rStyle w:val="Incipit"/>
        </w:rPr>
        <w:t>Dixit</w:t>
      </w:r>
      <w:r>
        <w:rPr>
          <w:lang w:val="it-IT"/>
        </w:rPr>
        <w:t xml:space="preserve"> </w:t>
      </w:r>
      <w:r w:rsidRPr="004634F2">
        <w:rPr>
          <w:rStyle w:val="Incipit"/>
        </w:rPr>
        <w:t>Iesus</w:t>
      </w:r>
      <w:r>
        <w:rPr>
          <w:lang w:val="it-IT"/>
        </w:rPr>
        <w:t xml:space="preserve"> </w:t>
      </w:r>
      <w:r w:rsidRPr="004634F2">
        <w:rPr>
          <w:rStyle w:val="Incipit"/>
        </w:rPr>
        <w:t>turbis</w:t>
      </w:r>
      <w:r w:rsidR="008D7BD0">
        <w:rPr>
          <w:lang w:val="it-IT"/>
        </w:rPr>
        <w:t>.</w:t>
      </w:r>
      <w:r w:rsidR="00367A93">
        <w:rPr>
          <w:lang w:val="it-IT"/>
        </w:rPr>
        <w:t xml:space="preserve"> EV</w:t>
      </w:r>
      <w:r w:rsidR="008D7BD0">
        <w:rPr>
          <w:lang w:val="it-IT"/>
        </w:rPr>
        <w:t xml:space="preserve"> </w:t>
      </w:r>
      <w:r w:rsidR="008D7BD0">
        <w:rPr>
          <w:rStyle w:val="Incipit"/>
        </w:rPr>
        <w:t>Q</w:t>
      </w:r>
      <w:r w:rsidRPr="004634F2">
        <w:rPr>
          <w:rStyle w:val="Incipit"/>
        </w:rPr>
        <w:t>uis</w:t>
      </w:r>
      <w:r>
        <w:rPr>
          <w:lang w:val="it-IT"/>
        </w:rPr>
        <w:t xml:space="preserve"> </w:t>
      </w:r>
      <w:r w:rsidRPr="004634F2">
        <w:rPr>
          <w:rStyle w:val="Incipit"/>
        </w:rPr>
        <w:t>ex</w:t>
      </w:r>
      <w:r>
        <w:rPr>
          <w:lang w:val="it-IT"/>
        </w:rPr>
        <w:t xml:space="preserve"> </w:t>
      </w:r>
      <w:r w:rsidRPr="004634F2">
        <w:rPr>
          <w:rStyle w:val="Incipit"/>
        </w:rPr>
        <w:t>vobis</w:t>
      </w:r>
      <w:r>
        <w:rPr>
          <w:lang w:val="it-IT"/>
        </w:rPr>
        <w:t xml:space="preserve"> </w:t>
      </w:r>
      <w:r w:rsidRPr="004634F2">
        <w:rPr>
          <w:rStyle w:val="Incipit"/>
        </w:rPr>
        <w:t>arguet</w:t>
      </w:r>
      <w:r>
        <w:rPr>
          <w:lang w:val="it-IT"/>
        </w:rPr>
        <w:t xml:space="preserve">. Praefatio de </w:t>
      </w:r>
      <w:r w:rsidR="007749F9" w:rsidRPr="005E47A1">
        <w:rPr>
          <w:lang w:val="la-Latn"/>
        </w:rPr>
        <w:t>|</w:t>
      </w:r>
      <w:r w:rsidR="007749F9">
        <w:rPr>
          <w:lang w:val="it-IT"/>
        </w:rPr>
        <w:t>R::Quadragesima</w:t>
      </w:r>
      <w:r w:rsidR="007749F9" w:rsidRPr="005E47A1">
        <w:rPr>
          <w:lang w:val="la-Latn"/>
        </w:rPr>
        <w:t>|</w:t>
      </w:r>
      <w:r>
        <w:rPr>
          <w:lang w:val="it-IT"/>
        </w:rPr>
        <w:t xml:space="preserve"> [PF] </w:t>
      </w:r>
      <w:r w:rsidRPr="004634F2">
        <w:rPr>
          <w:rStyle w:val="Incipit"/>
        </w:rPr>
        <w:t>Qui</w:t>
      </w:r>
      <w:r>
        <w:rPr>
          <w:lang w:val="it-IT"/>
        </w:rPr>
        <w:t xml:space="preserve"> </w:t>
      </w:r>
      <w:r w:rsidRPr="004634F2">
        <w:rPr>
          <w:rStyle w:val="Incipit"/>
        </w:rPr>
        <w:t>corporali</w:t>
      </w:r>
      <w:r>
        <w:rPr>
          <w:lang w:val="it-IT"/>
        </w:rPr>
        <w:t xml:space="preserve"> </w:t>
      </w:r>
      <w:r w:rsidRPr="004634F2">
        <w:rPr>
          <w:rStyle w:val="Incipit"/>
        </w:rPr>
        <w:t>ieiuni</w:t>
      </w:r>
      <w:r w:rsidR="004634F2" w:rsidRPr="004634F2">
        <w:rPr>
          <w:rStyle w:val="Incipit"/>
        </w:rPr>
        <w:t>o</w:t>
      </w:r>
      <w:r>
        <w:rPr>
          <w:lang w:val="it-IT"/>
        </w:rPr>
        <w:t xml:space="preserve"> per totam ebdomadam.</w:t>
      </w:r>
    </w:p>
    <w:p w:rsidR="007750D1" w:rsidRDefault="007750D1" w:rsidP="0018027C">
      <w:pPr>
        <w:rPr>
          <w:lang w:val="it-IT"/>
        </w:rPr>
      </w:pPr>
      <w:r>
        <w:rPr>
          <w:lang w:val="it-IT"/>
        </w:rPr>
        <w:t xml:space="preserve">AD SEXTAM AN </w:t>
      </w:r>
      <w:r w:rsidRPr="004634F2">
        <w:rPr>
          <w:rStyle w:val="Incipit"/>
        </w:rPr>
        <w:t>Abraham</w:t>
      </w:r>
      <w:r>
        <w:rPr>
          <w:lang w:val="it-IT"/>
        </w:rPr>
        <w:t xml:space="preserve"> </w:t>
      </w:r>
      <w:r w:rsidRPr="004634F2">
        <w:rPr>
          <w:rStyle w:val="Incipit"/>
        </w:rPr>
        <w:t>pater</w:t>
      </w:r>
      <w:r>
        <w:rPr>
          <w:lang w:val="it-IT"/>
        </w:rPr>
        <w:t xml:space="preserve"> </w:t>
      </w:r>
      <w:r w:rsidRPr="004634F2">
        <w:rPr>
          <w:rStyle w:val="Incipit"/>
        </w:rPr>
        <w:t>vester</w:t>
      </w:r>
      <w:r>
        <w:rPr>
          <w:lang w:val="it-IT"/>
        </w:rPr>
        <w:t xml:space="preserve">. RB </w:t>
      </w:r>
      <w:r w:rsidRPr="004634F2">
        <w:rPr>
          <w:rStyle w:val="Incipit"/>
        </w:rPr>
        <w:t>De</w:t>
      </w:r>
      <w:r>
        <w:rPr>
          <w:lang w:val="it-IT"/>
        </w:rPr>
        <w:t xml:space="preserve"> </w:t>
      </w:r>
      <w:r w:rsidRPr="004634F2">
        <w:rPr>
          <w:rStyle w:val="Incipit"/>
        </w:rPr>
        <w:t>ore</w:t>
      </w:r>
      <w:r>
        <w:rPr>
          <w:lang w:val="it-IT"/>
        </w:rPr>
        <w:t xml:space="preserve"> </w:t>
      </w:r>
      <w:r w:rsidRPr="004634F2">
        <w:rPr>
          <w:rStyle w:val="Incipit"/>
        </w:rPr>
        <w:t>leonis</w:t>
      </w:r>
      <w:r>
        <w:rPr>
          <w:lang w:val="it-IT"/>
        </w:rPr>
        <w:t xml:space="preserve">. RV </w:t>
      </w:r>
      <w:r w:rsidRPr="004634F2">
        <w:rPr>
          <w:rStyle w:val="Incipit"/>
        </w:rPr>
        <w:t>Erue</w:t>
      </w:r>
      <w:r>
        <w:rPr>
          <w:lang w:val="it-IT"/>
        </w:rPr>
        <w:t xml:space="preserve"> </w:t>
      </w:r>
      <w:r w:rsidRPr="004634F2">
        <w:rPr>
          <w:rStyle w:val="Incipit"/>
        </w:rPr>
        <w:t>a</w:t>
      </w:r>
      <w:r>
        <w:rPr>
          <w:lang w:val="it-IT"/>
        </w:rPr>
        <w:t xml:space="preserve"> </w:t>
      </w:r>
      <w:r w:rsidRPr="004634F2">
        <w:rPr>
          <w:rStyle w:val="Incipit"/>
        </w:rPr>
        <w:t>framea</w:t>
      </w:r>
      <w:r>
        <w:rPr>
          <w:lang w:val="it-IT"/>
        </w:rPr>
        <w:t xml:space="preserve">. [RV] </w:t>
      </w:r>
      <w:r w:rsidRPr="004634F2">
        <w:rPr>
          <w:rStyle w:val="Incipit"/>
        </w:rPr>
        <w:t>Gloria</w:t>
      </w:r>
      <w:r>
        <w:rPr>
          <w:lang w:val="it-IT"/>
        </w:rPr>
        <w:t xml:space="preserve"> </w:t>
      </w:r>
      <w:r w:rsidRPr="004634F2">
        <w:rPr>
          <w:rStyle w:val="Incipit"/>
        </w:rPr>
        <w:t>patri</w:t>
      </w:r>
      <w:r>
        <w:rPr>
          <w:lang w:val="it-IT"/>
        </w:rPr>
        <w:t xml:space="preserve"> non dicitur. VS </w:t>
      </w:r>
      <w:r w:rsidRPr="004634F2">
        <w:rPr>
          <w:rStyle w:val="Incipit"/>
        </w:rPr>
        <w:t>Ne</w:t>
      </w:r>
      <w:r>
        <w:rPr>
          <w:lang w:val="it-IT"/>
        </w:rPr>
        <w:t xml:space="preserve"> </w:t>
      </w:r>
      <w:r w:rsidRPr="004634F2">
        <w:rPr>
          <w:rStyle w:val="Incipit"/>
        </w:rPr>
        <w:t>perdas</w:t>
      </w:r>
      <w:r>
        <w:rPr>
          <w:lang w:val="it-IT"/>
        </w:rPr>
        <w:t>.</w:t>
      </w:r>
    </w:p>
    <w:p w:rsidR="007750D1" w:rsidRDefault="007750D1" w:rsidP="0018027C">
      <w:pPr>
        <w:rPr>
          <w:lang w:val="it-IT"/>
        </w:rPr>
      </w:pPr>
      <w:r>
        <w:rPr>
          <w:lang w:val="it-IT"/>
        </w:rPr>
        <w:t xml:space="preserve">AD NONAM AN </w:t>
      </w:r>
      <w:r w:rsidRPr="004634F2">
        <w:rPr>
          <w:rStyle w:val="Incipit"/>
        </w:rPr>
        <w:t>Tulerunt</w:t>
      </w:r>
      <w:r>
        <w:rPr>
          <w:lang w:val="it-IT"/>
        </w:rPr>
        <w:t xml:space="preserve"> </w:t>
      </w:r>
      <w:r w:rsidRPr="004634F2">
        <w:rPr>
          <w:rStyle w:val="Incipit"/>
        </w:rPr>
        <w:t>lapides</w:t>
      </w:r>
      <w:r>
        <w:rPr>
          <w:lang w:val="it-IT"/>
        </w:rPr>
        <w:t xml:space="preserve">. RB </w:t>
      </w:r>
      <w:r w:rsidRPr="004634F2">
        <w:rPr>
          <w:rStyle w:val="Incipit"/>
        </w:rPr>
        <w:t>Ne</w:t>
      </w:r>
      <w:r>
        <w:rPr>
          <w:lang w:val="it-IT"/>
        </w:rPr>
        <w:t xml:space="preserve"> </w:t>
      </w:r>
      <w:r w:rsidRPr="004634F2">
        <w:rPr>
          <w:rStyle w:val="Incipit"/>
        </w:rPr>
        <w:t>perdas</w:t>
      </w:r>
      <w:r>
        <w:rPr>
          <w:lang w:val="it-IT"/>
        </w:rPr>
        <w:t xml:space="preserve">. RV </w:t>
      </w:r>
      <w:r w:rsidRPr="004634F2">
        <w:rPr>
          <w:rStyle w:val="Incipit"/>
        </w:rPr>
        <w:t>Eripe</w:t>
      </w:r>
      <w:r>
        <w:rPr>
          <w:lang w:val="it-IT"/>
        </w:rPr>
        <w:t xml:space="preserve"> </w:t>
      </w:r>
      <w:r w:rsidRPr="004634F2">
        <w:rPr>
          <w:rStyle w:val="Incipit"/>
        </w:rPr>
        <w:t>me</w:t>
      </w:r>
      <w:r>
        <w:rPr>
          <w:lang w:val="it-IT"/>
        </w:rPr>
        <w:t xml:space="preserve"> </w:t>
      </w:r>
      <w:r w:rsidRPr="004634F2">
        <w:rPr>
          <w:rStyle w:val="Incipit"/>
        </w:rPr>
        <w:t>domine</w:t>
      </w:r>
      <w:r>
        <w:rPr>
          <w:lang w:val="it-IT"/>
        </w:rPr>
        <w:t xml:space="preserve"> absque [RV] </w:t>
      </w:r>
      <w:r w:rsidRPr="004634F2">
        <w:rPr>
          <w:rStyle w:val="Incipit"/>
        </w:rPr>
        <w:t>Gloria</w:t>
      </w:r>
      <w:r>
        <w:rPr>
          <w:lang w:val="it-IT"/>
        </w:rPr>
        <w:t xml:space="preserve"> </w:t>
      </w:r>
      <w:r w:rsidRPr="004634F2">
        <w:rPr>
          <w:rStyle w:val="Incipit"/>
        </w:rPr>
        <w:t>patri</w:t>
      </w:r>
      <w:r>
        <w:rPr>
          <w:lang w:val="it-IT"/>
        </w:rPr>
        <w:t xml:space="preserve">. VS </w:t>
      </w:r>
      <w:r w:rsidRPr="004634F2">
        <w:rPr>
          <w:rStyle w:val="Incipit"/>
        </w:rPr>
        <w:t>Eripe</w:t>
      </w:r>
      <w:r>
        <w:rPr>
          <w:lang w:val="it-IT"/>
        </w:rPr>
        <w:t xml:space="preserve"> </w:t>
      </w:r>
      <w:r w:rsidRPr="004634F2">
        <w:rPr>
          <w:rStyle w:val="Incipit"/>
        </w:rPr>
        <w:t>me</w:t>
      </w:r>
      <w:r>
        <w:rPr>
          <w:lang w:val="it-IT"/>
        </w:rPr>
        <w:t xml:space="preserve"> </w:t>
      </w:r>
      <w:r w:rsidRPr="004634F2">
        <w:rPr>
          <w:rStyle w:val="Incipit"/>
        </w:rPr>
        <w:t>de</w:t>
      </w:r>
      <w:r>
        <w:rPr>
          <w:lang w:val="it-IT"/>
        </w:rPr>
        <w:t xml:space="preserve"> </w:t>
      </w:r>
      <w:r w:rsidRPr="004634F2">
        <w:rPr>
          <w:rStyle w:val="Incipit"/>
        </w:rPr>
        <w:t>inimicis</w:t>
      </w:r>
      <w:r>
        <w:rPr>
          <w:lang w:val="it-IT"/>
        </w:rPr>
        <w:t>.</w:t>
      </w:r>
    </w:p>
    <w:p w:rsidR="007750D1" w:rsidRDefault="007750D1" w:rsidP="0018027C">
      <w:pPr>
        <w:rPr>
          <w:lang w:val="it-IT"/>
        </w:rPr>
      </w:pPr>
      <w:r>
        <w:rPr>
          <w:lang w:val="it-IT"/>
        </w:rPr>
        <w:t xml:space="preserve">AD VESPERAS AN </w:t>
      </w:r>
      <w:r w:rsidRPr="004634F2">
        <w:rPr>
          <w:rStyle w:val="Incipit"/>
        </w:rPr>
        <w:t>Sede</w:t>
      </w:r>
      <w:r>
        <w:rPr>
          <w:lang w:val="it-IT"/>
        </w:rPr>
        <w:t xml:space="preserve"> </w:t>
      </w:r>
      <w:r w:rsidRPr="004634F2">
        <w:rPr>
          <w:rStyle w:val="Incipit"/>
        </w:rPr>
        <w:t>a</w:t>
      </w:r>
      <w:r>
        <w:rPr>
          <w:lang w:val="it-IT"/>
        </w:rPr>
        <w:t xml:space="preserve"> </w:t>
      </w:r>
      <w:r w:rsidRPr="004634F2">
        <w:rPr>
          <w:rStyle w:val="Incipit"/>
        </w:rPr>
        <w:t>dextris</w:t>
      </w:r>
      <w:r>
        <w:rPr>
          <w:lang w:val="it-IT"/>
        </w:rPr>
        <w:t xml:space="preserve"> </w:t>
      </w:r>
      <w:r w:rsidRPr="004634F2">
        <w:rPr>
          <w:rStyle w:val="Incipit"/>
        </w:rPr>
        <w:t>meis</w:t>
      </w:r>
      <w:r>
        <w:rPr>
          <w:lang w:val="it-IT"/>
        </w:rPr>
        <w:t xml:space="preserve"> cum reliquis. Capitulum et oratio de dominica. RP </w:t>
      </w:r>
      <w:r w:rsidRPr="004634F2">
        <w:rPr>
          <w:rStyle w:val="Incipit"/>
        </w:rPr>
        <w:t>Educ</w:t>
      </w:r>
      <w:r>
        <w:rPr>
          <w:lang w:val="it-IT"/>
        </w:rPr>
        <w:t xml:space="preserve"> </w:t>
      </w:r>
      <w:r w:rsidRPr="004634F2">
        <w:rPr>
          <w:rStyle w:val="Incipit"/>
        </w:rPr>
        <w:t>de</w:t>
      </w:r>
      <w:r>
        <w:rPr>
          <w:lang w:val="it-IT"/>
        </w:rPr>
        <w:t xml:space="preserve"> </w:t>
      </w:r>
      <w:r w:rsidRPr="004634F2">
        <w:rPr>
          <w:rStyle w:val="Incipit"/>
        </w:rPr>
        <w:t>carcere</w:t>
      </w:r>
      <w:r w:rsidR="003C661A">
        <w:rPr>
          <w:lang w:val="it-IT"/>
        </w:rPr>
        <w:t xml:space="preserve"> absque [RV] </w:t>
      </w:r>
      <w:r w:rsidR="003C661A" w:rsidRPr="004634F2">
        <w:rPr>
          <w:rStyle w:val="Incipit"/>
        </w:rPr>
        <w:t>Gloria</w:t>
      </w:r>
      <w:r w:rsidR="003C661A">
        <w:rPr>
          <w:lang w:val="it-IT"/>
        </w:rPr>
        <w:t xml:space="preserve"> </w:t>
      </w:r>
      <w:r w:rsidR="003C661A" w:rsidRPr="004634F2">
        <w:rPr>
          <w:rStyle w:val="Incipit"/>
        </w:rPr>
        <w:t>patri</w:t>
      </w:r>
      <w:r w:rsidR="003C661A">
        <w:rPr>
          <w:lang w:val="it-IT"/>
        </w:rPr>
        <w:t xml:space="preserve">. HY </w:t>
      </w:r>
      <w:r w:rsidR="003C661A" w:rsidRPr="004634F2">
        <w:rPr>
          <w:rStyle w:val="Incipit"/>
        </w:rPr>
        <w:t>Vexilla</w:t>
      </w:r>
      <w:r w:rsidR="003C661A">
        <w:rPr>
          <w:lang w:val="it-IT"/>
        </w:rPr>
        <w:t xml:space="preserve"> </w:t>
      </w:r>
      <w:r w:rsidR="003C661A" w:rsidRPr="004634F2">
        <w:rPr>
          <w:rStyle w:val="Incipit"/>
        </w:rPr>
        <w:t>regis</w:t>
      </w:r>
      <w:r w:rsidR="003C661A">
        <w:rPr>
          <w:lang w:val="it-IT"/>
        </w:rPr>
        <w:t xml:space="preserve">. VS </w:t>
      </w:r>
      <w:r w:rsidR="003C661A" w:rsidRPr="004634F2">
        <w:rPr>
          <w:rStyle w:val="Incipit"/>
        </w:rPr>
        <w:t>Eripe</w:t>
      </w:r>
      <w:r w:rsidR="003C661A">
        <w:rPr>
          <w:lang w:val="it-IT"/>
        </w:rPr>
        <w:t xml:space="preserve"> </w:t>
      </w:r>
      <w:r w:rsidR="003C661A" w:rsidRPr="004634F2">
        <w:rPr>
          <w:rStyle w:val="Incipit"/>
        </w:rPr>
        <w:t>me</w:t>
      </w:r>
      <w:r w:rsidR="003C661A">
        <w:rPr>
          <w:lang w:val="it-IT"/>
        </w:rPr>
        <w:t xml:space="preserve"> </w:t>
      </w:r>
      <w:r w:rsidR="003C661A" w:rsidRPr="004634F2">
        <w:rPr>
          <w:rStyle w:val="Incipit"/>
        </w:rPr>
        <w:t>domine</w:t>
      </w:r>
      <w:r w:rsidR="003C661A">
        <w:rPr>
          <w:lang w:val="it-IT"/>
        </w:rPr>
        <w:t xml:space="preserve"> </w:t>
      </w:r>
      <w:r w:rsidR="003C661A" w:rsidRPr="004634F2">
        <w:rPr>
          <w:rStyle w:val="Incipit"/>
        </w:rPr>
        <w:t>ab</w:t>
      </w:r>
      <w:r w:rsidR="003C661A">
        <w:rPr>
          <w:lang w:val="it-IT"/>
        </w:rPr>
        <w:t xml:space="preserve"> </w:t>
      </w:r>
      <w:r w:rsidR="003C661A" w:rsidRPr="004634F2">
        <w:rPr>
          <w:rStyle w:val="Incipit"/>
        </w:rPr>
        <w:t>homine</w:t>
      </w:r>
      <w:r w:rsidR="003C661A">
        <w:rPr>
          <w:lang w:val="it-IT"/>
        </w:rPr>
        <w:t xml:space="preserve"> </w:t>
      </w:r>
      <w:r w:rsidR="003C661A" w:rsidRPr="004634F2">
        <w:rPr>
          <w:rStyle w:val="Incipit"/>
        </w:rPr>
        <w:t>malo</w:t>
      </w:r>
      <w:r w:rsidR="003C661A">
        <w:rPr>
          <w:lang w:val="it-IT"/>
        </w:rPr>
        <w:t xml:space="preserve">. AM </w:t>
      </w:r>
      <w:r w:rsidR="003C661A" w:rsidRPr="004634F2">
        <w:rPr>
          <w:rStyle w:val="Incipit"/>
        </w:rPr>
        <w:t>Quinquaginta</w:t>
      </w:r>
      <w:r w:rsidR="003C661A">
        <w:rPr>
          <w:lang w:val="it-IT"/>
        </w:rPr>
        <w:t xml:space="preserve"> </w:t>
      </w:r>
      <w:r w:rsidR="003C661A" w:rsidRPr="004634F2">
        <w:rPr>
          <w:rStyle w:val="Incipit"/>
        </w:rPr>
        <w:t>annos</w:t>
      </w:r>
      <w:r w:rsidR="003C661A">
        <w:rPr>
          <w:lang w:val="it-IT"/>
        </w:rPr>
        <w:t>.</w:t>
      </w:r>
    </w:p>
    <w:p w:rsidR="003C661A" w:rsidRDefault="003C661A" w:rsidP="0018027C">
      <w:pPr>
        <w:rPr>
          <w:lang w:val="it-IT"/>
        </w:rPr>
      </w:pPr>
      <w:r>
        <w:rPr>
          <w:lang w:val="it-IT"/>
        </w:rPr>
        <w:t>COMPLETORIUM ut supra usque in cenam domini.</w:t>
      </w:r>
    </w:p>
    <w:p w:rsidR="004634F2" w:rsidRDefault="004634F2" w:rsidP="004634F2">
      <w:pPr>
        <w:pStyle w:val="berschrift1"/>
        <w:rPr>
          <w:lang w:val="it-IT"/>
        </w:rPr>
      </w:pPr>
      <w:r>
        <w:rPr>
          <w:lang w:val="it-IT"/>
        </w:rPr>
        <w:lastRenderedPageBreak/>
        <w:t>FERIA II.</w:t>
      </w:r>
    </w:p>
    <w:p w:rsidR="004634F2" w:rsidRDefault="004634F2" w:rsidP="004634F2">
      <w:pPr>
        <w:rPr>
          <w:lang w:val="it-IT"/>
        </w:rPr>
      </w:pPr>
      <w:r>
        <w:rPr>
          <w:lang w:val="it-IT"/>
        </w:rPr>
        <w:t xml:space="preserve">[AD MATUTINAS] INV </w:t>
      </w:r>
      <w:r w:rsidRPr="003542DC">
        <w:rPr>
          <w:rStyle w:val="Incipit"/>
        </w:rPr>
        <w:t>Promisit</w:t>
      </w:r>
      <w:r>
        <w:rPr>
          <w:lang w:val="it-IT"/>
        </w:rPr>
        <w:t xml:space="preserve"> </w:t>
      </w:r>
      <w:r w:rsidRPr="003542DC">
        <w:rPr>
          <w:rStyle w:val="Incipit"/>
        </w:rPr>
        <w:t>enim</w:t>
      </w:r>
      <w:r>
        <w:rPr>
          <w:lang w:val="it-IT"/>
        </w:rPr>
        <w:t xml:space="preserve"> </w:t>
      </w:r>
      <w:r w:rsidRPr="003542DC">
        <w:rPr>
          <w:rStyle w:val="Incipit"/>
        </w:rPr>
        <w:t>dominus</w:t>
      </w:r>
      <w:r>
        <w:rPr>
          <w:lang w:val="it-IT"/>
        </w:rPr>
        <w:t xml:space="preserve"> </w:t>
      </w:r>
      <w:r w:rsidRPr="003542DC">
        <w:rPr>
          <w:rStyle w:val="Incipit"/>
        </w:rPr>
        <w:t>coronam</w:t>
      </w:r>
      <w:r>
        <w:rPr>
          <w:lang w:val="it-IT"/>
        </w:rPr>
        <w:t xml:space="preserve"> </w:t>
      </w:r>
      <w:r w:rsidRPr="003542DC">
        <w:rPr>
          <w:rStyle w:val="Incipit"/>
        </w:rPr>
        <w:t>bene</w:t>
      </w:r>
      <w:r>
        <w:rPr>
          <w:lang w:val="it-IT"/>
        </w:rPr>
        <w:t xml:space="preserve"> </w:t>
      </w:r>
      <w:r w:rsidRPr="003542DC">
        <w:rPr>
          <w:rStyle w:val="Incipit"/>
        </w:rPr>
        <w:t>vigilantibus</w:t>
      </w:r>
      <w:r>
        <w:rPr>
          <w:lang w:val="it-IT"/>
        </w:rPr>
        <w:t xml:space="preserve"> per totam ebdomadam. </w:t>
      </w:r>
      <w:r w:rsidRPr="003542DC">
        <w:rPr>
          <w:rStyle w:val="Person"/>
        </w:rPr>
        <w:t>Ieremias</w:t>
      </w:r>
      <w:r>
        <w:rPr>
          <w:lang w:val="it-IT"/>
        </w:rPr>
        <w:t xml:space="preserve"> legitur usque ad</w:t>
      </w:r>
      <w:r w:rsidR="003542DC">
        <w:rPr>
          <w:lang w:val="it-IT"/>
        </w:rPr>
        <w:t xml:space="preserve"> pascha</w:t>
      </w:r>
      <w:r>
        <w:rPr>
          <w:lang w:val="it-IT"/>
        </w:rPr>
        <w:t>.</w:t>
      </w:r>
    </w:p>
    <w:p w:rsidR="004634F2" w:rsidRDefault="004634F2" w:rsidP="004634F2">
      <w:pPr>
        <w:rPr>
          <w:lang w:val="it-IT"/>
        </w:rPr>
      </w:pPr>
      <w:r>
        <w:rPr>
          <w:lang w:val="it-IT"/>
        </w:rPr>
        <w:t xml:space="preserve">[AD LAUDES] AB </w:t>
      </w:r>
      <w:r w:rsidRPr="003542DC">
        <w:rPr>
          <w:rStyle w:val="Incipit"/>
        </w:rPr>
        <w:t>In</w:t>
      </w:r>
      <w:r>
        <w:rPr>
          <w:lang w:val="it-IT"/>
        </w:rPr>
        <w:t xml:space="preserve"> </w:t>
      </w:r>
      <w:r w:rsidRPr="003542DC">
        <w:rPr>
          <w:rStyle w:val="Incipit"/>
        </w:rPr>
        <w:t>die</w:t>
      </w:r>
      <w:r>
        <w:rPr>
          <w:lang w:val="it-IT"/>
        </w:rPr>
        <w:t xml:space="preserve"> </w:t>
      </w:r>
      <w:r w:rsidRPr="003542DC">
        <w:rPr>
          <w:rStyle w:val="Incipit"/>
        </w:rPr>
        <w:t>magno</w:t>
      </w:r>
      <w:r>
        <w:rPr>
          <w:lang w:val="it-IT"/>
        </w:rPr>
        <w:t>. De paenitentia ad matutinas et ad vesperas AC</w:t>
      </w:r>
      <w:r w:rsidR="005A1CFC">
        <w:rPr>
          <w:lang w:val="it-IT"/>
        </w:rPr>
        <w:t xml:space="preserve"> </w:t>
      </w:r>
      <w:r w:rsidR="005A1CFC" w:rsidRPr="003542DC">
        <w:rPr>
          <w:rStyle w:val="Incipit"/>
        </w:rPr>
        <w:t>Quid</w:t>
      </w:r>
      <w:r w:rsidR="005A1CFC">
        <w:rPr>
          <w:lang w:val="it-IT"/>
        </w:rPr>
        <w:t xml:space="preserve"> </w:t>
      </w:r>
      <w:r w:rsidR="005A1CFC" w:rsidRPr="003542DC">
        <w:rPr>
          <w:rStyle w:val="Incipit"/>
        </w:rPr>
        <w:t>molesti</w:t>
      </w:r>
      <w:r w:rsidR="005A1CFC">
        <w:rPr>
          <w:lang w:val="it-IT"/>
        </w:rPr>
        <w:t xml:space="preserve"> </w:t>
      </w:r>
      <w:r w:rsidR="005A1CFC" w:rsidRPr="003542DC">
        <w:rPr>
          <w:rStyle w:val="Incipit"/>
        </w:rPr>
        <w:t>estis</w:t>
      </w:r>
      <w:r w:rsidR="005A1CFC">
        <w:rPr>
          <w:lang w:val="it-IT"/>
        </w:rPr>
        <w:t>.</w:t>
      </w:r>
      <w:r w:rsidR="00FD0E5E">
        <w:rPr>
          <w:lang w:val="it-IT"/>
        </w:rPr>
        <w:t xml:space="preserve"> AC </w:t>
      </w:r>
      <w:r w:rsidR="00FD0E5E" w:rsidRPr="00FD0E5E">
        <w:rPr>
          <w:rStyle w:val="Incipit"/>
        </w:rPr>
        <w:t>Libera</w:t>
      </w:r>
      <w:r w:rsidR="00FD0E5E">
        <w:rPr>
          <w:lang w:val="it-IT"/>
        </w:rPr>
        <w:t xml:space="preserve"> </w:t>
      </w:r>
      <w:r w:rsidR="00FD0E5E" w:rsidRPr="00FD0E5E">
        <w:rPr>
          <w:rStyle w:val="Incipit"/>
        </w:rPr>
        <w:t>me</w:t>
      </w:r>
      <w:r w:rsidR="00FD0E5E">
        <w:rPr>
          <w:lang w:val="it-IT"/>
        </w:rPr>
        <w:t xml:space="preserve"> </w:t>
      </w:r>
      <w:r w:rsidR="00FD0E5E" w:rsidRPr="00FD0E5E">
        <w:rPr>
          <w:rStyle w:val="Incipit"/>
        </w:rPr>
        <w:t>domine</w:t>
      </w:r>
      <w:r w:rsidR="00FD0E5E">
        <w:rPr>
          <w:lang w:val="it-IT"/>
        </w:rPr>
        <w:t>.</w:t>
      </w:r>
    </w:p>
    <w:p w:rsidR="005A1CFC" w:rsidRDefault="005A1CFC" w:rsidP="004634F2">
      <w:pPr>
        <w:rPr>
          <w:lang w:val="it-IT"/>
        </w:rPr>
      </w:pPr>
      <w:r>
        <w:rPr>
          <w:lang w:val="it-IT"/>
        </w:rPr>
        <w:t xml:space="preserve">AD PRIMAM AN </w:t>
      </w:r>
      <w:r w:rsidRPr="003542DC">
        <w:rPr>
          <w:rStyle w:val="Incipit"/>
        </w:rPr>
        <w:t>Animae</w:t>
      </w:r>
      <w:r>
        <w:rPr>
          <w:lang w:val="it-IT"/>
        </w:rPr>
        <w:t xml:space="preserve"> </w:t>
      </w:r>
      <w:r w:rsidRPr="003542DC">
        <w:rPr>
          <w:rStyle w:val="Incipit"/>
        </w:rPr>
        <w:t>impiorum</w:t>
      </w:r>
      <w:r>
        <w:rPr>
          <w:lang w:val="it-IT"/>
        </w:rPr>
        <w:t>.</w:t>
      </w:r>
    </w:p>
    <w:p w:rsidR="005A1CFC" w:rsidRDefault="005A1CFC" w:rsidP="004634F2">
      <w:pPr>
        <w:rPr>
          <w:lang w:val="it-IT"/>
        </w:rPr>
      </w:pPr>
      <w:r>
        <w:rPr>
          <w:lang w:val="it-IT"/>
        </w:rPr>
        <w:t xml:space="preserve">AD TERTIAM AN </w:t>
      </w:r>
      <w:r w:rsidRPr="003542DC">
        <w:rPr>
          <w:rStyle w:val="Incipit"/>
        </w:rPr>
        <w:t>Mittens</w:t>
      </w:r>
      <w:r>
        <w:rPr>
          <w:lang w:val="it-IT"/>
        </w:rPr>
        <w:t xml:space="preserve"> </w:t>
      </w:r>
      <w:r w:rsidRPr="003542DC">
        <w:rPr>
          <w:rStyle w:val="Incipit"/>
        </w:rPr>
        <w:t>haec</w:t>
      </w:r>
      <w:r>
        <w:rPr>
          <w:lang w:val="it-IT"/>
        </w:rPr>
        <w:t xml:space="preserve"> </w:t>
      </w:r>
      <w:r w:rsidRPr="003542DC">
        <w:rPr>
          <w:rStyle w:val="Incipit"/>
        </w:rPr>
        <w:t>mulier</w:t>
      </w:r>
      <w:r>
        <w:rPr>
          <w:lang w:val="it-IT"/>
        </w:rPr>
        <w:t>. Responsoria et versus ad horas ut supra.</w:t>
      </w:r>
    </w:p>
    <w:p w:rsidR="005A1CFC" w:rsidRDefault="005A1CFC" w:rsidP="004634F2">
      <w:pPr>
        <w:rPr>
          <w:lang w:val="it-IT"/>
        </w:rPr>
      </w:pPr>
      <w:r>
        <w:rPr>
          <w:lang w:val="it-IT"/>
        </w:rPr>
        <w:t xml:space="preserve">AD SEXTAM AN </w:t>
      </w:r>
      <w:r w:rsidRPr="003542DC">
        <w:rPr>
          <w:rStyle w:val="Incipit"/>
        </w:rPr>
        <w:t>Sicut</w:t>
      </w:r>
      <w:r>
        <w:rPr>
          <w:lang w:val="it-IT"/>
        </w:rPr>
        <w:t xml:space="preserve"> </w:t>
      </w:r>
      <w:r w:rsidRPr="003542DC">
        <w:rPr>
          <w:rStyle w:val="Incipit"/>
        </w:rPr>
        <w:t>exaltatus</w:t>
      </w:r>
      <w:r>
        <w:rPr>
          <w:lang w:val="it-IT"/>
        </w:rPr>
        <w:t>.</w:t>
      </w:r>
    </w:p>
    <w:p w:rsidR="005A1CFC" w:rsidRDefault="005A1CFC" w:rsidP="004634F2">
      <w:pPr>
        <w:rPr>
          <w:lang w:val="it-IT"/>
        </w:rPr>
      </w:pPr>
      <w:r>
        <w:rPr>
          <w:lang w:val="it-IT"/>
        </w:rPr>
        <w:t xml:space="preserve">AD NONAM AN </w:t>
      </w:r>
      <w:r w:rsidRPr="003542DC">
        <w:rPr>
          <w:rStyle w:val="Incipit"/>
        </w:rPr>
        <w:t>Vulpes</w:t>
      </w:r>
      <w:r>
        <w:rPr>
          <w:lang w:val="it-IT"/>
        </w:rPr>
        <w:t xml:space="preserve"> </w:t>
      </w:r>
      <w:r w:rsidRPr="003542DC">
        <w:rPr>
          <w:rStyle w:val="Incipit"/>
        </w:rPr>
        <w:t>fovea</w:t>
      </w:r>
      <w:r w:rsidR="00ED0D91">
        <w:rPr>
          <w:rStyle w:val="Incipit"/>
        </w:rPr>
        <w:t>s</w:t>
      </w:r>
      <w:r>
        <w:rPr>
          <w:lang w:val="it-IT"/>
        </w:rPr>
        <w:t xml:space="preserve"> </w:t>
      </w:r>
      <w:r w:rsidRPr="003542DC">
        <w:rPr>
          <w:rStyle w:val="Incipit"/>
        </w:rPr>
        <w:t>habent</w:t>
      </w:r>
      <w:r>
        <w:rPr>
          <w:lang w:val="it-IT"/>
        </w:rPr>
        <w:t>.</w:t>
      </w:r>
    </w:p>
    <w:p w:rsidR="005A1CFC" w:rsidRDefault="005A1CFC" w:rsidP="004634F2">
      <w:pPr>
        <w:rPr>
          <w:lang w:val="it-IT"/>
        </w:rPr>
      </w:pPr>
      <w:r>
        <w:rPr>
          <w:lang w:val="it-IT"/>
        </w:rPr>
        <w:t xml:space="preserve">AD VESPERAS AM </w:t>
      </w:r>
      <w:r w:rsidRPr="003542DC">
        <w:rPr>
          <w:rStyle w:val="Incipit"/>
        </w:rPr>
        <w:t>Si</w:t>
      </w:r>
      <w:r>
        <w:rPr>
          <w:lang w:val="it-IT"/>
        </w:rPr>
        <w:t xml:space="preserve"> </w:t>
      </w:r>
      <w:r w:rsidRPr="003542DC">
        <w:rPr>
          <w:rStyle w:val="Incipit"/>
        </w:rPr>
        <w:t>quis</w:t>
      </w:r>
      <w:r>
        <w:rPr>
          <w:lang w:val="it-IT"/>
        </w:rPr>
        <w:t xml:space="preserve"> </w:t>
      </w:r>
      <w:r w:rsidRPr="003542DC">
        <w:rPr>
          <w:rStyle w:val="Incipit"/>
        </w:rPr>
        <w:t>sitit</w:t>
      </w:r>
      <w:r>
        <w:rPr>
          <w:lang w:val="it-IT"/>
        </w:rPr>
        <w:t xml:space="preserve"> </w:t>
      </w:r>
      <w:r w:rsidRPr="003542DC">
        <w:rPr>
          <w:rStyle w:val="Incipit"/>
        </w:rPr>
        <w:t>veniat</w:t>
      </w:r>
      <w:r>
        <w:rPr>
          <w:lang w:val="it-IT"/>
        </w:rPr>
        <w:t>.</w:t>
      </w:r>
    </w:p>
    <w:p w:rsidR="005A1CFC" w:rsidRDefault="005A1CFC" w:rsidP="005A1CFC">
      <w:pPr>
        <w:pStyle w:val="berschrift1"/>
        <w:rPr>
          <w:lang w:val="it-IT"/>
        </w:rPr>
      </w:pPr>
      <w:r>
        <w:rPr>
          <w:lang w:val="it-IT"/>
        </w:rPr>
        <w:t>FERIA III.</w:t>
      </w:r>
    </w:p>
    <w:p w:rsidR="005A1CFC" w:rsidRDefault="005A1CFC" w:rsidP="005A1CFC">
      <w:pPr>
        <w:rPr>
          <w:lang w:val="it-IT"/>
        </w:rPr>
      </w:pPr>
      <w:r>
        <w:rPr>
          <w:lang w:val="it-IT"/>
        </w:rPr>
        <w:t xml:space="preserve">AD MATUTINAS [LAUDES] AB </w:t>
      </w:r>
      <w:r w:rsidRPr="003542DC">
        <w:rPr>
          <w:rStyle w:val="Incipit"/>
        </w:rPr>
        <w:t>Tempus</w:t>
      </w:r>
      <w:r>
        <w:rPr>
          <w:lang w:val="it-IT"/>
        </w:rPr>
        <w:t xml:space="preserve"> </w:t>
      </w:r>
      <w:r w:rsidRPr="003542DC">
        <w:rPr>
          <w:rStyle w:val="Incipit"/>
        </w:rPr>
        <w:t>meum</w:t>
      </w:r>
      <w:r>
        <w:rPr>
          <w:lang w:val="it-IT"/>
        </w:rPr>
        <w:t>.</w:t>
      </w:r>
    </w:p>
    <w:p w:rsidR="005A1CFC" w:rsidRDefault="005A1CFC" w:rsidP="005A1CFC">
      <w:pPr>
        <w:rPr>
          <w:lang w:val="it-IT"/>
        </w:rPr>
      </w:pPr>
      <w:r>
        <w:rPr>
          <w:lang w:val="it-IT"/>
        </w:rPr>
        <w:t xml:space="preserve">AD NONAM AN </w:t>
      </w:r>
      <w:r w:rsidRPr="003542DC">
        <w:rPr>
          <w:rStyle w:val="Incipit"/>
        </w:rPr>
        <w:t>Vos</w:t>
      </w:r>
      <w:r>
        <w:rPr>
          <w:lang w:val="it-IT"/>
        </w:rPr>
        <w:t xml:space="preserve"> </w:t>
      </w:r>
      <w:r w:rsidRPr="003542DC">
        <w:rPr>
          <w:rStyle w:val="Incipit"/>
        </w:rPr>
        <w:t>ascendite</w:t>
      </w:r>
      <w:r>
        <w:rPr>
          <w:lang w:val="it-IT"/>
        </w:rPr>
        <w:t>.</w:t>
      </w:r>
    </w:p>
    <w:p w:rsidR="005A1CFC" w:rsidRDefault="005A1CFC" w:rsidP="005A1CFC">
      <w:pPr>
        <w:rPr>
          <w:lang w:val="it-IT"/>
        </w:rPr>
      </w:pPr>
      <w:r>
        <w:rPr>
          <w:lang w:val="it-IT"/>
        </w:rPr>
        <w:t xml:space="preserve">AD VESPERAS AM </w:t>
      </w:r>
      <w:r w:rsidRPr="003542DC">
        <w:rPr>
          <w:rStyle w:val="Incipit"/>
        </w:rPr>
        <w:t>Quidam</w:t>
      </w:r>
      <w:r>
        <w:rPr>
          <w:lang w:val="it-IT"/>
        </w:rPr>
        <w:t xml:space="preserve"> </w:t>
      </w:r>
      <w:r w:rsidRPr="003542DC">
        <w:rPr>
          <w:rStyle w:val="Incipit"/>
        </w:rPr>
        <w:t>autem</w:t>
      </w:r>
      <w:r>
        <w:rPr>
          <w:lang w:val="it-IT"/>
        </w:rPr>
        <w:t xml:space="preserve"> </w:t>
      </w:r>
      <w:r w:rsidRPr="003542DC">
        <w:rPr>
          <w:rStyle w:val="Incipit"/>
        </w:rPr>
        <w:t>Iudaei</w:t>
      </w:r>
      <w:r>
        <w:rPr>
          <w:lang w:val="it-IT"/>
        </w:rPr>
        <w:t xml:space="preserve"> </w:t>
      </w:r>
      <w:r w:rsidRPr="003542DC">
        <w:rPr>
          <w:rStyle w:val="Incipit"/>
        </w:rPr>
        <w:t>dicebant</w:t>
      </w:r>
      <w:r>
        <w:rPr>
          <w:lang w:val="it-IT"/>
        </w:rPr>
        <w:t>.</w:t>
      </w:r>
    </w:p>
    <w:p w:rsidR="005A1CFC" w:rsidRDefault="00B92337" w:rsidP="00B92337">
      <w:pPr>
        <w:pStyle w:val="berschrift1"/>
        <w:rPr>
          <w:lang w:val="it-IT"/>
        </w:rPr>
      </w:pPr>
      <w:r>
        <w:rPr>
          <w:lang w:val="it-IT"/>
        </w:rPr>
        <w:t>FERIA IIII.</w:t>
      </w:r>
    </w:p>
    <w:p w:rsidR="00B92337" w:rsidRDefault="00B92337" w:rsidP="00B92337">
      <w:pPr>
        <w:rPr>
          <w:lang w:val="it-IT"/>
        </w:rPr>
      </w:pPr>
      <w:r>
        <w:rPr>
          <w:lang w:val="it-IT"/>
        </w:rPr>
        <w:t xml:space="preserve">AD MATUTINAS [LAUDES] AB </w:t>
      </w:r>
      <w:r w:rsidRPr="003542DC">
        <w:rPr>
          <w:rStyle w:val="Incipit"/>
        </w:rPr>
        <w:t>Oves</w:t>
      </w:r>
      <w:r>
        <w:rPr>
          <w:lang w:val="it-IT"/>
        </w:rPr>
        <w:t xml:space="preserve"> </w:t>
      </w:r>
      <w:r w:rsidRPr="003542DC">
        <w:rPr>
          <w:rStyle w:val="Incipit"/>
        </w:rPr>
        <w:t>meae</w:t>
      </w:r>
      <w:r>
        <w:rPr>
          <w:lang w:val="it-IT"/>
        </w:rPr>
        <w:t>.</w:t>
      </w:r>
    </w:p>
    <w:p w:rsidR="00B92337" w:rsidRDefault="00B92337" w:rsidP="00B92337">
      <w:pPr>
        <w:rPr>
          <w:lang w:val="it-IT"/>
        </w:rPr>
      </w:pPr>
      <w:r>
        <w:rPr>
          <w:lang w:val="it-IT"/>
        </w:rPr>
        <w:t xml:space="preserve">AD VESPERAS AM </w:t>
      </w:r>
      <w:r w:rsidRPr="003542DC">
        <w:rPr>
          <w:rStyle w:val="Incipit"/>
        </w:rPr>
        <w:t>Multa</w:t>
      </w:r>
      <w:r>
        <w:rPr>
          <w:lang w:val="it-IT"/>
        </w:rPr>
        <w:t xml:space="preserve"> </w:t>
      </w:r>
      <w:r w:rsidRPr="003542DC">
        <w:rPr>
          <w:rStyle w:val="Incipit"/>
        </w:rPr>
        <w:t>bona</w:t>
      </w:r>
      <w:r>
        <w:rPr>
          <w:lang w:val="it-IT"/>
        </w:rPr>
        <w:t xml:space="preserve"> </w:t>
      </w:r>
      <w:r w:rsidRPr="003542DC">
        <w:rPr>
          <w:rStyle w:val="Incipit"/>
        </w:rPr>
        <w:t>opera</w:t>
      </w:r>
      <w:r>
        <w:rPr>
          <w:lang w:val="it-IT"/>
        </w:rPr>
        <w:t>.</w:t>
      </w:r>
    </w:p>
    <w:p w:rsidR="00B92337" w:rsidRDefault="00B92337" w:rsidP="00B92337">
      <w:pPr>
        <w:pStyle w:val="berschrift1"/>
        <w:rPr>
          <w:lang w:val="it-IT"/>
        </w:rPr>
      </w:pPr>
      <w:r>
        <w:rPr>
          <w:lang w:val="it-IT"/>
        </w:rPr>
        <w:t>FERIA V.</w:t>
      </w:r>
    </w:p>
    <w:p w:rsidR="00B92337" w:rsidRDefault="00B92337" w:rsidP="00B92337">
      <w:pPr>
        <w:rPr>
          <w:lang w:val="it-IT"/>
        </w:rPr>
      </w:pPr>
      <w:r>
        <w:rPr>
          <w:lang w:val="it-IT"/>
        </w:rPr>
        <w:t xml:space="preserve">AD MATUTINAS [LAUDES] AB </w:t>
      </w:r>
      <w:r w:rsidRPr="003542DC">
        <w:rPr>
          <w:rStyle w:val="Incipit"/>
        </w:rPr>
        <w:t>Magister</w:t>
      </w:r>
      <w:r>
        <w:rPr>
          <w:lang w:val="it-IT"/>
        </w:rPr>
        <w:t xml:space="preserve"> </w:t>
      </w:r>
      <w:r w:rsidRPr="003542DC">
        <w:rPr>
          <w:rStyle w:val="Incipit"/>
        </w:rPr>
        <w:t>dicit</w:t>
      </w:r>
      <w:r>
        <w:rPr>
          <w:lang w:val="it-IT"/>
        </w:rPr>
        <w:t>.</w:t>
      </w:r>
    </w:p>
    <w:p w:rsidR="00B92337" w:rsidRDefault="00B92337" w:rsidP="00B92337">
      <w:pPr>
        <w:rPr>
          <w:lang w:val="it-IT"/>
        </w:rPr>
      </w:pPr>
      <w:r>
        <w:rPr>
          <w:lang w:val="it-IT"/>
        </w:rPr>
        <w:t xml:space="preserve">AD VESPERAS AM </w:t>
      </w:r>
      <w:r w:rsidRPr="003542DC">
        <w:rPr>
          <w:rStyle w:val="Incipit"/>
        </w:rPr>
        <w:t>Desideri</w:t>
      </w:r>
      <w:r w:rsidR="00AA4E86">
        <w:rPr>
          <w:rStyle w:val="Incipit"/>
        </w:rPr>
        <w:t>o</w:t>
      </w:r>
      <w:r>
        <w:rPr>
          <w:lang w:val="it-IT"/>
        </w:rPr>
        <w:t xml:space="preserve"> </w:t>
      </w:r>
      <w:r w:rsidRPr="003542DC">
        <w:rPr>
          <w:rStyle w:val="Incipit"/>
        </w:rPr>
        <w:t>desideravi</w:t>
      </w:r>
      <w:r>
        <w:rPr>
          <w:lang w:val="it-IT"/>
        </w:rPr>
        <w:t>.</w:t>
      </w:r>
    </w:p>
    <w:p w:rsidR="00B92337" w:rsidRDefault="00B92337" w:rsidP="00B92337">
      <w:pPr>
        <w:pStyle w:val="berschrift1"/>
        <w:rPr>
          <w:lang w:val="it-IT"/>
        </w:rPr>
      </w:pPr>
      <w:r>
        <w:rPr>
          <w:lang w:val="it-IT"/>
        </w:rPr>
        <w:t>FERIA VI.</w:t>
      </w:r>
    </w:p>
    <w:p w:rsidR="00B92337" w:rsidRDefault="00B92337" w:rsidP="00B92337">
      <w:pPr>
        <w:rPr>
          <w:lang w:val="it-IT"/>
        </w:rPr>
      </w:pPr>
      <w:r>
        <w:rPr>
          <w:lang w:val="it-IT"/>
        </w:rPr>
        <w:t xml:space="preserve">AD MATUTINAS [LAUDES] AB </w:t>
      </w:r>
      <w:r w:rsidRPr="003542DC">
        <w:rPr>
          <w:rStyle w:val="Incipit"/>
        </w:rPr>
        <w:t>Appropinquabat</w:t>
      </w:r>
      <w:r>
        <w:rPr>
          <w:lang w:val="it-IT"/>
        </w:rPr>
        <w:t xml:space="preserve"> </w:t>
      </w:r>
      <w:r w:rsidRPr="003542DC">
        <w:rPr>
          <w:rStyle w:val="Incipit"/>
        </w:rPr>
        <w:t>autem</w:t>
      </w:r>
      <w:r>
        <w:rPr>
          <w:lang w:val="it-IT"/>
        </w:rPr>
        <w:t xml:space="preserve"> </w:t>
      </w:r>
      <w:r w:rsidRPr="003542DC">
        <w:rPr>
          <w:rStyle w:val="Incipit"/>
        </w:rPr>
        <w:t>dies</w:t>
      </w:r>
      <w:r>
        <w:rPr>
          <w:lang w:val="it-IT"/>
        </w:rPr>
        <w:t>.</w:t>
      </w:r>
    </w:p>
    <w:p w:rsidR="00B92337" w:rsidRDefault="00B92337" w:rsidP="00B92337">
      <w:pPr>
        <w:rPr>
          <w:lang w:val="it-IT"/>
        </w:rPr>
      </w:pPr>
      <w:r>
        <w:rPr>
          <w:lang w:val="it-IT"/>
        </w:rPr>
        <w:t xml:space="preserve">AD VESPERAS AM </w:t>
      </w:r>
      <w:r w:rsidRPr="003542DC">
        <w:rPr>
          <w:rStyle w:val="Incipit"/>
        </w:rPr>
        <w:t>Principes</w:t>
      </w:r>
      <w:r>
        <w:rPr>
          <w:lang w:val="it-IT"/>
        </w:rPr>
        <w:t xml:space="preserve"> </w:t>
      </w:r>
      <w:r w:rsidRPr="003542DC">
        <w:rPr>
          <w:rStyle w:val="Incipit"/>
        </w:rPr>
        <w:t>sacerdotum</w:t>
      </w:r>
      <w:r>
        <w:rPr>
          <w:lang w:val="it-IT"/>
        </w:rPr>
        <w:t>.</w:t>
      </w:r>
    </w:p>
    <w:p w:rsidR="00B92337" w:rsidRDefault="00F55811" w:rsidP="00B92337">
      <w:pPr>
        <w:pStyle w:val="berschrift1"/>
        <w:rPr>
          <w:lang w:val="it-IT"/>
        </w:rPr>
      </w:pPr>
      <w:r>
        <w:rPr>
          <w:lang w:val="it-IT"/>
        </w:rPr>
        <w:t>SABBATO</w:t>
      </w:r>
    </w:p>
    <w:p w:rsidR="00F55811" w:rsidRDefault="00F55811" w:rsidP="00F55811">
      <w:pPr>
        <w:rPr>
          <w:lang w:val="it-IT"/>
        </w:rPr>
      </w:pPr>
      <w:r>
        <w:rPr>
          <w:lang w:val="it-IT"/>
        </w:rPr>
        <w:t xml:space="preserve">AD MATUTINAS [LAUDES] AB </w:t>
      </w:r>
      <w:r w:rsidRPr="003542DC">
        <w:rPr>
          <w:rStyle w:val="Incipit"/>
        </w:rPr>
        <w:t>Clarifica</w:t>
      </w:r>
      <w:r>
        <w:rPr>
          <w:lang w:val="it-IT"/>
        </w:rPr>
        <w:t>.</w:t>
      </w:r>
    </w:p>
    <w:p w:rsidR="00F55811" w:rsidRDefault="00F55811" w:rsidP="00F55811">
      <w:pPr>
        <w:pStyle w:val="berschrift1"/>
        <w:rPr>
          <w:lang w:val="it-IT"/>
        </w:rPr>
      </w:pPr>
      <w:r>
        <w:rPr>
          <w:lang w:val="it-IT"/>
        </w:rPr>
        <w:lastRenderedPageBreak/>
        <w:t>DOMINICA IN PALMIS</w:t>
      </w:r>
    </w:p>
    <w:p w:rsidR="00F55811" w:rsidRDefault="00F55811" w:rsidP="00F55811">
      <w:pPr>
        <w:rPr>
          <w:lang w:val="it-IT"/>
        </w:rPr>
      </w:pPr>
      <w:r>
        <w:rPr>
          <w:lang w:val="it-IT"/>
        </w:rPr>
        <w:t xml:space="preserve">AD VESPERAS AN </w:t>
      </w:r>
      <w:r w:rsidRPr="003542DC">
        <w:rPr>
          <w:rStyle w:val="Incipit"/>
        </w:rPr>
        <w:t>Animae</w:t>
      </w:r>
      <w:r>
        <w:rPr>
          <w:lang w:val="it-IT"/>
        </w:rPr>
        <w:t xml:space="preserve"> </w:t>
      </w:r>
      <w:r w:rsidRPr="003542DC">
        <w:rPr>
          <w:rStyle w:val="Incipit"/>
        </w:rPr>
        <w:t>impiorum</w:t>
      </w:r>
      <w:r>
        <w:rPr>
          <w:lang w:val="it-IT"/>
        </w:rPr>
        <w:t xml:space="preserve">. PS </w:t>
      </w:r>
      <w:r w:rsidRPr="003542DC">
        <w:rPr>
          <w:rStyle w:val="Incipit"/>
        </w:rPr>
        <w:t>Benedictus</w:t>
      </w:r>
      <w:r>
        <w:rPr>
          <w:lang w:val="it-IT"/>
        </w:rPr>
        <w:t xml:space="preserve"> cum reliquis. CP </w:t>
      </w:r>
      <w:r w:rsidRPr="007978A6">
        <w:rPr>
          <w:rStyle w:val="Incipit"/>
        </w:rPr>
        <w:t>Hoc</w:t>
      </w:r>
      <w:r>
        <w:rPr>
          <w:lang w:val="it-IT"/>
        </w:rPr>
        <w:t xml:space="preserve"> </w:t>
      </w:r>
      <w:r w:rsidRPr="007978A6">
        <w:rPr>
          <w:rStyle w:val="Incipit"/>
        </w:rPr>
        <w:t>enim</w:t>
      </w:r>
      <w:r>
        <w:rPr>
          <w:lang w:val="it-IT"/>
        </w:rPr>
        <w:t xml:space="preserve"> </w:t>
      </w:r>
      <w:r w:rsidRPr="007978A6">
        <w:rPr>
          <w:rStyle w:val="Incipit"/>
        </w:rPr>
        <w:t>sentite</w:t>
      </w:r>
      <w:r>
        <w:rPr>
          <w:lang w:val="it-IT"/>
        </w:rPr>
        <w:t xml:space="preserve">. [RP] </w:t>
      </w:r>
      <w:r w:rsidRPr="007978A6">
        <w:rPr>
          <w:rStyle w:val="Incipit"/>
        </w:rPr>
        <w:t>Ingressus</w:t>
      </w:r>
      <w:r>
        <w:rPr>
          <w:lang w:val="it-IT"/>
        </w:rPr>
        <w:t xml:space="preserve"> </w:t>
      </w:r>
      <w:r w:rsidRPr="007978A6">
        <w:rPr>
          <w:rStyle w:val="Incipit"/>
        </w:rPr>
        <w:t>Pilatus</w:t>
      </w:r>
      <w:r>
        <w:rPr>
          <w:lang w:val="it-IT"/>
        </w:rPr>
        <w:t xml:space="preserve">. RV </w:t>
      </w:r>
      <w:r w:rsidRPr="007978A6">
        <w:rPr>
          <w:rStyle w:val="Incipit"/>
        </w:rPr>
        <w:t>Tunc</w:t>
      </w:r>
      <w:r>
        <w:rPr>
          <w:lang w:val="it-IT"/>
        </w:rPr>
        <w:t xml:space="preserve"> </w:t>
      </w:r>
      <w:r w:rsidRPr="007978A6">
        <w:rPr>
          <w:rStyle w:val="Incipit"/>
        </w:rPr>
        <w:t>ait</w:t>
      </w:r>
      <w:r>
        <w:rPr>
          <w:lang w:val="it-IT"/>
        </w:rPr>
        <w:t xml:space="preserve"> </w:t>
      </w:r>
      <w:r w:rsidRPr="007978A6">
        <w:rPr>
          <w:rStyle w:val="Incipit"/>
        </w:rPr>
        <w:t>illis</w:t>
      </w:r>
      <w:r>
        <w:rPr>
          <w:lang w:val="it-IT"/>
        </w:rPr>
        <w:t xml:space="preserve">. Pro </w:t>
      </w:r>
      <w:r w:rsidR="00014E3C" w:rsidRPr="005E47A1">
        <w:rPr>
          <w:lang w:val="la-Latn"/>
        </w:rPr>
        <w:t>|</w:t>
      </w:r>
      <w:r w:rsidR="00014E3C">
        <w:rPr>
          <w:lang w:val="it-IT"/>
        </w:rPr>
        <w:t>R::</w:t>
      </w:r>
      <w:r>
        <w:rPr>
          <w:lang w:val="it-IT"/>
        </w:rPr>
        <w:t xml:space="preserve">[RV] </w:t>
      </w:r>
      <w:r w:rsidRPr="007978A6">
        <w:rPr>
          <w:rStyle w:val="Incipit"/>
        </w:rPr>
        <w:t>Gloria</w:t>
      </w:r>
      <w:r>
        <w:rPr>
          <w:lang w:val="it-IT"/>
        </w:rPr>
        <w:t xml:space="preserve"> </w:t>
      </w:r>
      <w:r w:rsidRPr="007978A6">
        <w:rPr>
          <w:rStyle w:val="Incipit"/>
        </w:rPr>
        <w:t>patri</w:t>
      </w:r>
      <w:r w:rsidRPr="005E47A1">
        <w:rPr>
          <w:lang w:val="la-Latn"/>
        </w:rPr>
        <w:t>|</w:t>
      </w:r>
      <w:r>
        <w:rPr>
          <w:lang w:val="it-IT"/>
        </w:rPr>
        <w:t xml:space="preserve"> responsorium iteratur. HY </w:t>
      </w:r>
      <w:r w:rsidRPr="007978A6">
        <w:rPr>
          <w:rStyle w:val="Incipit"/>
        </w:rPr>
        <w:t>Vexilla</w:t>
      </w:r>
      <w:r>
        <w:rPr>
          <w:lang w:val="it-IT"/>
        </w:rPr>
        <w:t xml:space="preserve"> </w:t>
      </w:r>
      <w:r w:rsidRPr="007978A6">
        <w:rPr>
          <w:rStyle w:val="Incipit"/>
        </w:rPr>
        <w:t>regis</w:t>
      </w:r>
      <w:r>
        <w:rPr>
          <w:lang w:val="it-IT"/>
        </w:rPr>
        <w:t xml:space="preserve">. VS </w:t>
      </w:r>
      <w:r w:rsidRPr="007978A6">
        <w:rPr>
          <w:rStyle w:val="Incipit"/>
        </w:rPr>
        <w:t>Eripe</w:t>
      </w:r>
      <w:r>
        <w:rPr>
          <w:lang w:val="it-IT"/>
        </w:rPr>
        <w:t xml:space="preserve"> </w:t>
      </w:r>
      <w:r w:rsidRPr="007978A6">
        <w:rPr>
          <w:rStyle w:val="Incipit"/>
        </w:rPr>
        <w:t>me</w:t>
      </w:r>
      <w:r>
        <w:rPr>
          <w:lang w:val="it-IT"/>
        </w:rPr>
        <w:t xml:space="preserve"> </w:t>
      </w:r>
      <w:r w:rsidRPr="007978A6">
        <w:rPr>
          <w:rStyle w:val="Incipit"/>
        </w:rPr>
        <w:t>domine</w:t>
      </w:r>
      <w:r>
        <w:rPr>
          <w:lang w:val="it-IT"/>
        </w:rPr>
        <w:t xml:space="preserve"> </w:t>
      </w:r>
      <w:r w:rsidRPr="007978A6">
        <w:rPr>
          <w:rStyle w:val="Incipit"/>
        </w:rPr>
        <w:t>ab</w:t>
      </w:r>
      <w:r>
        <w:rPr>
          <w:lang w:val="it-IT"/>
        </w:rPr>
        <w:t xml:space="preserve"> </w:t>
      </w:r>
      <w:r w:rsidRPr="007978A6">
        <w:rPr>
          <w:rStyle w:val="Incipit"/>
        </w:rPr>
        <w:t>homine</w:t>
      </w:r>
      <w:r>
        <w:rPr>
          <w:lang w:val="it-IT"/>
        </w:rPr>
        <w:t xml:space="preserve"> </w:t>
      </w:r>
      <w:r w:rsidRPr="007978A6">
        <w:rPr>
          <w:rStyle w:val="Incipit"/>
        </w:rPr>
        <w:t>malo</w:t>
      </w:r>
      <w:r>
        <w:rPr>
          <w:lang w:val="it-IT"/>
        </w:rPr>
        <w:t xml:space="preserve">. AM </w:t>
      </w:r>
      <w:r w:rsidRPr="007978A6">
        <w:rPr>
          <w:rStyle w:val="Incipit"/>
        </w:rPr>
        <w:t>Pater</w:t>
      </w:r>
      <w:r>
        <w:rPr>
          <w:lang w:val="it-IT"/>
        </w:rPr>
        <w:t xml:space="preserve"> </w:t>
      </w:r>
      <w:r w:rsidRPr="007978A6">
        <w:rPr>
          <w:rStyle w:val="Incipit"/>
        </w:rPr>
        <w:t>iuste</w:t>
      </w:r>
      <w:r>
        <w:rPr>
          <w:lang w:val="it-IT"/>
        </w:rPr>
        <w:t xml:space="preserve">. OR </w:t>
      </w:r>
      <w:r w:rsidRPr="007978A6">
        <w:rPr>
          <w:rStyle w:val="Incipit"/>
        </w:rPr>
        <w:t>Omnipotens</w:t>
      </w:r>
      <w:r>
        <w:rPr>
          <w:lang w:val="it-IT"/>
        </w:rPr>
        <w:t xml:space="preserve"> </w:t>
      </w:r>
      <w:r w:rsidRPr="007978A6">
        <w:rPr>
          <w:rStyle w:val="Incipit"/>
        </w:rPr>
        <w:t>sempiterne</w:t>
      </w:r>
      <w:r>
        <w:rPr>
          <w:lang w:val="it-IT"/>
        </w:rPr>
        <w:t xml:space="preserve"> </w:t>
      </w:r>
      <w:r w:rsidRPr="007978A6">
        <w:rPr>
          <w:rStyle w:val="Incipit"/>
        </w:rPr>
        <w:t>deus</w:t>
      </w:r>
      <w:r>
        <w:rPr>
          <w:lang w:val="it-IT"/>
        </w:rPr>
        <w:t>.</w:t>
      </w:r>
    </w:p>
    <w:p w:rsidR="00F55811" w:rsidRDefault="00F55811" w:rsidP="00F55811">
      <w:pPr>
        <w:rPr>
          <w:lang w:val="it-IT"/>
        </w:rPr>
      </w:pPr>
      <w:r>
        <w:rPr>
          <w:lang w:val="it-IT"/>
        </w:rPr>
        <w:t>COMPLETORIUM $E::sicut$ in passione domini.</w:t>
      </w:r>
    </w:p>
    <w:p w:rsidR="00F55811" w:rsidRDefault="00F55811" w:rsidP="00F55811">
      <w:pPr>
        <w:rPr>
          <w:lang w:val="it-IT"/>
        </w:rPr>
      </w:pPr>
      <w:r>
        <w:rPr>
          <w:lang w:val="it-IT"/>
        </w:rPr>
        <w:t xml:space="preserve">AD MATUTINAS INV </w:t>
      </w:r>
      <w:r w:rsidRPr="007978A6">
        <w:rPr>
          <w:rStyle w:val="Incipit"/>
        </w:rPr>
        <w:t>Ipsi</w:t>
      </w:r>
      <w:r>
        <w:rPr>
          <w:lang w:val="it-IT"/>
        </w:rPr>
        <w:t xml:space="preserve"> </w:t>
      </w:r>
      <w:r w:rsidRPr="007978A6">
        <w:rPr>
          <w:rStyle w:val="Incipit"/>
        </w:rPr>
        <w:t>vero</w:t>
      </w:r>
      <w:r>
        <w:rPr>
          <w:lang w:val="it-IT"/>
        </w:rPr>
        <w:t xml:space="preserve">. PS </w:t>
      </w:r>
      <w:r w:rsidRPr="0004449A">
        <w:rPr>
          <w:rStyle w:val="Incipit"/>
        </w:rPr>
        <w:t>Venite</w:t>
      </w:r>
      <w:r>
        <w:rPr>
          <w:lang w:val="it-IT"/>
        </w:rPr>
        <w:t xml:space="preserve"> </w:t>
      </w:r>
      <w:r w:rsidRPr="0004449A">
        <w:rPr>
          <w:rStyle w:val="Incipit"/>
        </w:rPr>
        <w:t>exultemus</w:t>
      </w:r>
      <w:r>
        <w:rPr>
          <w:lang w:val="it-IT"/>
        </w:rPr>
        <w:t xml:space="preserve"> totum usque dum dicitur [PV] </w:t>
      </w:r>
      <w:r w:rsidRPr="007978A6">
        <w:rPr>
          <w:rStyle w:val="Incipit"/>
        </w:rPr>
        <w:t>Hi</w:t>
      </w:r>
      <w:r>
        <w:rPr>
          <w:lang w:val="it-IT"/>
        </w:rPr>
        <w:t xml:space="preserve"> </w:t>
      </w:r>
      <w:r w:rsidRPr="007978A6">
        <w:rPr>
          <w:rStyle w:val="Incipit"/>
        </w:rPr>
        <w:t>errant</w:t>
      </w:r>
      <w:r>
        <w:rPr>
          <w:lang w:val="it-IT"/>
        </w:rPr>
        <w:t xml:space="preserve"> </w:t>
      </w:r>
      <w:r w:rsidRPr="007978A6">
        <w:rPr>
          <w:rStyle w:val="Incipit"/>
        </w:rPr>
        <w:t>corde</w:t>
      </w:r>
      <w:r w:rsidR="007978A6">
        <w:rPr>
          <w:lang w:val="it-IT"/>
        </w:rPr>
        <w:t>. Quod tamen</w:t>
      </w:r>
      <w:r>
        <w:rPr>
          <w:lang w:val="it-IT"/>
        </w:rPr>
        <w:t xml:space="preserve"> fieri non potest, nisi finito primo versu.</w:t>
      </w:r>
      <w:r w:rsidR="00B73F35">
        <w:rPr>
          <w:lang w:val="it-IT"/>
        </w:rPr>
        <w:t xml:space="preserve"> Invitatorium incipiatur a capite. Post invitatorium a principio incipitur. Antiphonae nocturnales et versus ut in passione. LS </w:t>
      </w:r>
      <w:r w:rsidR="00B73F35" w:rsidRPr="007978A6">
        <w:rPr>
          <w:rStyle w:val="Incipit"/>
        </w:rPr>
        <w:t>Psalmi</w:t>
      </w:r>
      <w:r w:rsidR="00B73F35">
        <w:rPr>
          <w:lang w:val="it-IT"/>
        </w:rPr>
        <w:t xml:space="preserve"> </w:t>
      </w:r>
      <w:r w:rsidR="00B73F35" w:rsidRPr="007978A6">
        <w:rPr>
          <w:rStyle w:val="Incipit"/>
        </w:rPr>
        <w:t>vicesimi</w:t>
      </w:r>
      <w:r w:rsidR="00B73F35">
        <w:rPr>
          <w:lang w:val="it-IT"/>
        </w:rPr>
        <w:t xml:space="preserve"> legitur. Historia [RP] </w:t>
      </w:r>
      <w:r w:rsidR="00B73F35" w:rsidRPr="007978A6">
        <w:rPr>
          <w:rStyle w:val="Incipit"/>
        </w:rPr>
        <w:t>In</w:t>
      </w:r>
      <w:r w:rsidR="00B73F35">
        <w:rPr>
          <w:lang w:val="it-IT"/>
        </w:rPr>
        <w:t xml:space="preserve"> </w:t>
      </w:r>
      <w:r w:rsidR="00B73F35" w:rsidRPr="007978A6">
        <w:rPr>
          <w:rStyle w:val="Incipit"/>
        </w:rPr>
        <w:t>die</w:t>
      </w:r>
      <w:r w:rsidR="00B73F35">
        <w:rPr>
          <w:lang w:val="it-IT"/>
        </w:rPr>
        <w:t xml:space="preserve"> </w:t>
      </w:r>
      <w:r w:rsidR="00B73F35" w:rsidRPr="007978A6">
        <w:rPr>
          <w:rStyle w:val="Incipit"/>
        </w:rPr>
        <w:t>qua</w:t>
      </w:r>
      <w:r w:rsidR="00B73F35">
        <w:rPr>
          <w:lang w:val="it-IT"/>
        </w:rPr>
        <w:t xml:space="preserve"> </w:t>
      </w:r>
      <w:r w:rsidR="00B73F35" w:rsidRPr="007978A6">
        <w:rPr>
          <w:rStyle w:val="Incipit"/>
        </w:rPr>
        <w:t>invocavi</w:t>
      </w:r>
      <w:r w:rsidR="00B73F35">
        <w:rPr>
          <w:lang w:val="it-IT"/>
        </w:rPr>
        <w:t xml:space="preserve"> tota canitur. Sed tertium, sextum et nonum responsorium pro [RV] </w:t>
      </w:r>
      <w:r w:rsidR="00B73F35" w:rsidRPr="007978A6">
        <w:rPr>
          <w:rStyle w:val="Incipit"/>
        </w:rPr>
        <w:t>Gloria</w:t>
      </w:r>
      <w:r w:rsidR="00B73F35">
        <w:rPr>
          <w:lang w:val="it-IT"/>
        </w:rPr>
        <w:t xml:space="preserve"> </w:t>
      </w:r>
      <w:r w:rsidR="00B73F35" w:rsidRPr="007978A6">
        <w:rPr>
          <w:rStyle w:val="Incipit"/>
        </w:rPr>
        <w:t>patri</w:t>
      </w:r>
      <w:r w:rsidR="00B73F35">
        <w:rPr>
          <w:lang w:val="it-IT"/>
        </w:rPr>
        <w:t xml:space="preserve"> iterantur. EV </w:t>
      </w:r>
      <w:r w:rsidR="00B73F35" w:rsidRPr="007978A6">
        <w:rPr>
          <w:rStyle w:val="Incipit"/>
        </w:rPr>
        <w:t>Cum</w:t>
      </w:r>
      <w:r w:rsidR="00B73F35">
        <w:rPr>
          <w:lang w:val="it-IT"/>
        </w:rPr>
        <w:t xml:space="preserve"> </w:t>
      </w:r>
      <w:r w:rsidR="00B73F35" w:rsidRPr="007978A6">
        <w:rPr>
          <w:rStyle w:val="Incipit"/>
        </w:rPr>
        <w:t>appropinquasset</w:t>
      </w:r>
      <w:r w:rsidR="00B73F35">
        <w:rPr>
          <w:lang w:val="it-IT"/>
        </w:rPr>
        <w:t>.</w:t>
      </w:r>
    </w:p>
    <w:p w:rsidR="00B73F35" w:rsidRDefault="00B73F35" w:rsidP="00F55811">
      <w:pPr>
        <w:rPr>
          <w:lang w:val="it-IT"/>
        </w:rPr>
      </w:pPr>
      <w:r>
        <w:rPr>
          <w:lang w:val="it-IT"/>
        </w:rPr>
        <w:t xml:space="preserve">AD LAUDES HY </w:t>
      </w:r>
      <w:r w:rsidRPr="007978A6">
        <w:rPr>
          <w:rStyle w:val="Incipit"/>
        </w:rPr>
        <w:t>Rex</w:t>
      </w:r>
      <w:r>
        <w:rPr>
          <w:lang w:val="it-IT"/>
        </w:rPr>
        <w:t xml:space="preserve"> </w:t>
      </w:r>
      <w:r w:rsidRPr="007978A6">
        <w:rPr>
          <w:rStyle w:val="Incipit"/>
        </w:rPr>
        <w:t>Christe</w:t>
      </w:r>
      <w:r>
        <w:rPr>
          <w:lang w:val="it-IT"/>
        </w:rPr>
        <w:t xml:space="preserve"> </w:t>
      </w:r>
      <w:r w:rsidRPr="007978A6">
        <w:rPr>
          <w:rStyle w:val="Incipit"/>
        </w:rPr>
        <w:t>factor</w:t>
      </w:r>
      <w:r>
        <w:rPr>
          <w:lang w:val="it-IT"/>
        </w:rPr>
        <w:t xml:space="preserve">. VS </w:t>
      </w:r>
      <w:r w:rsidRPr="007978A6">
        <w:rPr>
          <w:rStyle w:val="Incipit"/>
        </w:rPr>
        <w:t>Eripe</w:t>
      </w:r>
      <w:r>
        <w:rPr>
          <w:lang w:val="it-IT"/>
        </w:rPr>
        <w:t xml:space="preserve"> </w:t>
      </w:r>
      <w:r w:rsidRPr="007978A6">
        <w:rPr>
          <w:rStyle w:val="Incipit"/>
        </w:rPr>
        <w:t>me</w:t>
      </w:r>
      <w:r>
        <w:rPr>
          <w:lang w:val="it-IT"/>
        </w:rPr>
        <w:t xml:space="preserve"> </w:t>
      </w:r>
      <w:r w:rsidRPr="007978A6">
        <w:rPr>
          <w:rStyle w:val="Incipit"/>
        </w:rPr>
        <w:t>de</w:t>
      </w:r>
      <w:r>
        <w:rPr>
          <w:lang w:val="it-IT"/>
        </w:rPr>
        <w:t xml:space="preserve"> </w:t>
      </w:r>
      <w:r w:rsidRPr="007978A6">
        <w:rPr>
          <w:rStyle w:val="Incipit"/>
        </w:rPr>
        <w:t>inimicis</w:t>
      </w:r>
      <w:r>
        <w:rPr>
          <w:lang w:val="it-IT"/>
        </w:rPr>
        <w:t xml:space="preserve"> </w:t>
      </w:r>
      <w:r w:rsidRPr="007978A6">
        <w:rPr>
          <w:rStyle w:val="Incipit"/>
        </w:rPr>
        <w:t>meis</w:t>
      </w:r>
      <w:r>
        <w:rPr>
          <w:lang w:val="it-IT"/>
        </w:rPr>
        <w:t xml:space="preserve"> </w:t>
      </w:r>
      <w:r w:rsidRPr="007978A6">
        <w:rPr>
          <w:rStyle w:val="Incipit"/>
        </w:rPr>
        <w:t>deus</w:t>
      </w:r>
      <w:r>
        <w:rPr>
          <w:lang w:val="it-IT"/>
        </w:rPr>
        <w:t xml:space="preserve">. AB </w:t>
      </w:r>
      <w:r w:rsidRPr="007978A6">
        <w:rPr>
          <w:rStyle w:val="Incipit"/>
        </w:rPr>
        <w:t>Turba</w:t>
      </w:r>
      <w:r>
        <w:rPr>
          <w:lang w:val="it-IT"/>
        </w:rPr>
        <w:t xml:space="preserve"> </w:t>
      </w:r>
      <w:r w:rsidRPr="007978A6">
        <w:rPr>
          <w:rStyle w:val="Incipit"/>
        </w:rPr>
        <w:t>multa</w:t>
      </w:r>
      <w:r>
        <w:rPr>
          <w:lang w:val="it-IT"/>
        </w:rPr>
        <w:t>. Capitulum et oratio de die.</w:t>
      </w:r>
    </w:p>
    <w:p w:rsidR="00B73F35" w:rsidRDefault="00B73F35" w:rsidP="00F55811">
      <w:pPr>
        <w:rPr>
          <w:lang w:val="it-IT"/>
        </w:rPr>
      </w:pPr>
      <w:r>
        <w:rPr>
          <w:lang w:val="it-IT"/>
        </w:rPr>
        <w:t xml:space="preserve">AD PRIMAM AN </w:t>
      </w:r>
      <w:r w:rsidRPr="007978A6">
        <w:rPr>
          <w:rStyle w:val="Incipit"/>
        </w:rPr>
        <w:t>Occurrunt</w:t>
      </w:r>
      <w:r>
        <w:rPr>
          <w:lang w:val="it-IT"/>
        </w:rPr>
        <w:t xml:space="preserve"> </w:t>
      </w:r>
      <w:r w:rsidRPr="007978A6">
        <w:rPr>
          <w:rStyle w:val="Incipit"/>
        </w:rPr>
        <w:t>turbae</w:t>
      </w:r>
      <w:r>
        <w:rPr>
          <w:lang w:val="it-IT"/>
        </w:rPr>
        <w:t xml:space="preserve">. CP </w:t>
      </w:r>
      <w:r w:rsidRPr="007978A6">
        <w:rPr>
          <w:rStyle w:val="Incipit"/>
        </w:rPr>
        <w:t>Domine</w:t>
      </w:r>
      <w:r>
        <w:rPr>
          <w:lang w:val="it-IT"/>
        </w:rPr>
        <w:t xml:space="preserve"> </w:t>
      </w:r>
      <w:r w:rsidRPr="007978A6">
        <w:rPr>
          <w:rStyle w:val="Incipit"/>
        </w:rPr>
        <w:t>miserere</w:t>
      </w:r>
      <w:r>
        <w:rPr>
          <w:lang w:val="it-IT"/>
        </w:rPr>
        <w:t xml:space="preserve"> </w:t>
      </w:r>
      <w:r w:rsidRPr="007978A6">
        <w:rPr>
          <w:rStyle w:val="Incipit"/>
        </w:rPr>
        <w:t>nostri</w:t>
      </w:r>
      <w:r>
        <w:rPr>
          <w:lang w:val="it-IT"/>
        </w:rPr>
        <w:t>.</w:t>
      </w:r>
    </w:p>
    <w:p w:rsidR="00B73F35" w:rsidRDefault="00B73F35" w:rsidP="00F55811">
      <w:pPr>
        <w:rPr>
          <w:lang w:val="it-IT"/>
        </w:rPr>
      </w:pPr>
      <w:r>
        <w:rPr>
          <w:lang w:val="it-IT"/>
        </w:rPr>
        <w:t xml:space="preserve">AD TERTIAM AN </w:t>
      </w:r>
      <w:r w:rsidRPr="007978A6">
        <w:rPr>
          <w:rStyle w:val="Incipit"/>
        </w:rPr>
        <w:t>Pueri</w:t>
      </w:r>
      <w:r>
        <w:rPr>
          <w:lang w:val="it-IT"/>
        </w:rPr>
        <w:t xml:space="preserve"> </w:t>
      </w:r>
      <w:r w:rsidRPr="007978A6">
        <w:rPr>
          <w:rStyle w:val="Incipit"/>
        </w:rPr>
        <w:t>Hebraeorum</w:t>
      </w:r>
      <w:r>
        <w:rPr>
          <w:lang w:val="it-IT"/>
        </w:rPr>
        <w:t xml:space="preserve"> </w:t>
      </w:r>
      <w:r w:rsidRPr="007978A6">
        <w:rPr>
          <w:rStyle w:val="Incipit"/>
        </w:rPr>
        <w:t>tollentes</w:t>
      </w:r>
      <w:r>
        <w:rPr>
          <w:lang w:val="it-IT"/>
        </w:rPr>
        <w:t xml:space="preserve"> </w:t>
      </w:r>
      <w:r w:rsidRPr="007978A6">
        <w:rPr>
          <w:rStyle w:val="Incipit"/>
        </w:rPr>
        <w:t>ramos</w:t>
      </w:r>
      <w:r>
        <w:rPr>
          <w:lang w:val="it-IT"/>
        </w:rPr>
        <w:t xml:space="preserve">. RP </w:t>
      </w:r>
      <w:r w:rsidRPr="007978A6">
        <w:rPr>
          <w:rStyle w:val="Incipit"/>
        </w:rPr>
        <w:t>Ingrediente</w:t>
      </w:r>
      <w:r>
        <w:rPr>
          <w:lang w:val="it-IT"/>
        </w:rPr>
        <w:t xml:space="preserve"> </w:t>
      </w:r>
      <w:r w:rsidRPr="007978A6">
        <w:rPr>
          <w:rStyle w:val="Incipit"/>
        </w:rPr>
        <w:t>domino</w:t>
      </w:r>
      <w:r>
        <w:rPr>
          <w:lang w:val="it-IT"/>
        </w:rPr>
        <w:t xml:space="preserve"> absque [RV] </w:t>
      </w:r>
      <w:r w:rsidRPr="007978A6">
        <w:rPr>
          <w:rStyle w:val="Incipit"/>
        </w:rPr>
        <w:t>Gloria</w:t>
      </w:r>
      <w:r>
        <w:rPr>
          <w:lang w:val="it-IT"/>
        </w:rPr>
        <w:t xml:space="preserve"> </w:t>
      </w:r>
      <w:r w:rsidRPr="007978A6">
        <w:rPr>
          <w:rStyle w:val="Incipit"/>
        </w:rPr>
        <w:t>patri</w:t>
      </w:r>
      <w:r>
        <w:rPr>
          <w:lang w:val="it-IT"/>
        </w:rPr>
        <w:t>.</w:t>
      </w:r>
    </w:p>
    <w:p w:rsidR="003542DC" w:rsidRDefault="003542DC" w:rsidP="00F55811">
      <w:pPr>
        <w:rPr>
          <w:lang w:val="it-IT"/>
        </w:rPr>
      </w:pPr>
      <w:r>
        <w:rPr>
          <w:lang w:val="it-IT"/>
        </w:rPr>
        <w:t xml:space="preserve">POST TERTIAM benedicitur solito more sal et aqua et post aspersionem dicit </w:t>
      </w:r>
      <w:r w:rsidRPr="00276450">
        <w:rPr>
          <w:rStyle w:val="Funktion"/>
        </w:rPr>
        <w:t>sacerdos</w:t>
      </w:r>
      <w:r>
        <w:rPr>
          <w:lang w:val="it-IT"/>
        </w:rPr>
        <w:t xml:space="preserve"> VS </w:t>
      </w:r>
      <w:r w:rsidRPr="007978A6">
        <w:rPr>
          <w:rStyle w:val="Incipit"/>
        </w:rPr>
        <w:t>Domine</w:t>
      </w:r>
      <w:r>
        <w:rPr>
          <w:lang w:val="it-IT"/>
        </w:rPr>
        <w:t xml:space="preserve"> </w:t>
      </w:r>
      <w:r w:rsidRPr="007978A6">
        <w:rPr>
          <w:rStyle w:val="Incipit"/>
        </w:rPr>
        <w:t>apud</w:t>
      </w:r>
      <w:r>
        <w:rPr>
          <w:lang w:val="it-IT"/>
        </w:rPr>
        <w:t xml:space="preserve"> </w:t>
      </w:r>
      <w:r w:rsidRPr="007978A6">
        <w:rPr>
          <w:rStyle w:val="Incipit"/>
        </w:rPr>
        <w:t>te</w:t>
      </w:r>
      <w:r>
        <w:rPr>
          <w:lang w:val="it-IT"/>
        </w:rPr>
        <w:t xml:space="preserve"> </w:t>
      </w:r>
      <w:r w:rsidRPr="007978A6">
        <w:rPr>
          <w:rStyle w:val="Incipit"/>
        </w:rPr>
        <w:t>est</w:t>
      </w:r>
      <w:r>
        <w:rPr>
          <w:lang w:val="it-IT"/>
        </w:rPr>
        <w:t xml:space="preserve"> </w:t>
      </w:r>
      <w:r w:rsidRPr="007978A6">
        <w:rPr>
          <w:rStyle w:val="Incipit"/>
        </w:rPr>
        <w:t>fons</w:t>
      </w:r>
      <w:r>
        <w:rPr>
          <w:lang w:val="it-IT"/>
        </w:rPr>
        <w:t xml:space="preserve"> </w:t>
      </w:r>
      <w:r w:rsidRPr="007978A6">
        <w:rPr>
          <w:rStyle w:val="Incipit"/>
        </w:rPr>
        <w:t>vitae</w:t>
      </w:r>
      <w:r w:rsidR="00367A93">
        <w:rPr>
          <w:lang w:val="it-IT"/>
        </w:rPr>
        <w:t>. [ORI</w:t>
      </w:r>
      <w:r>
        <w:rPr>
          <w:lang w:val="it-IT"/>
        </w:rPr>
        <w:t xml:space="preserve">] </w:t>
      </w:r>
      <w:r w:rsidRPr="00EB493F">
        <w:rPr>
          <w:rStyle w:val="Incipit"/>
        </w:rPr>
        <w:t>Dominus vobiscum. Oremus</w:t>
      </w:r>
      <w:r>
        <w:rPr>
          <w:lang w:val="it-IT"/>
        </w:rPr>
        <w:t xml:space="preserve">. OR </w:t>
      </w:r>
      <w:r w:rsidRPr="007978A6">
        <w:rPr>
          <w:rStyle w:val="Incipit"/>
        </w:rPr>
        <w:t>Sancti</w:t>
      </w:r>
      <w:r>
        <w:rPr>
          <w:lang w:val="it-IT"/>
        </w:rPr>
        <w:t xml:space="preserve"> </w:t>
      </w:r>
      <w:r w:rsidRPr="007978A6">
        <w:rPr>
          <w:rStyle w:val="Incipit"/>
        </w:rPr>
        <w:t>spiritus</w:t>
      </w:r>
      <w:r>
        <w:rPr>
          <w:lang w:val="it-IT"/>
        </w:rPr>
        <w:t xml:space="preserve"> </w:t>
      </w:r>
      <w:r w:rsidRPr="007978A6">
        <w:rPr>
          <w:rStyle w:val="Incipit"/>
        </w:rPr>
        <w:t>quaesumus</w:t>
      </w:r>
      <w:r>
        <w:rPr>
          <w:lang w:val="it-IT"/>
        </w:rPr>
        <w:t xml:space="preserve"> </w:t>
      </w:r>
      <w:r w:rsidRPr="007978A6">
        <w:rPr>
          <w:rStyle w:val="Incipit"/>
        </w:rPr>
        <w:t>domine</w:t>
      </w:r>
      <w:r>
        <w:rPr>
          <w:lang w:val="it-IT"/>
        </w:rPr>
        <w:t>.</w:t>
      </w:r>
    </w:p>
    <w:p w:rsidR="007978A6" w:rsidRDefault="00276450" w:rsidP="00F55811">
      <w:pPr>
        <w:rPr>
          <w:lang w:val="it-IT"/>
        </w:rPr>
      </w:pPr>
      <w:r>
        <w:rPr>
          <w:lang w:val="it-IT"/>
        </w:rPr>
        <w:t xml:space="preserve">AD PROCESSIONEM RPP </w:t>
      </w:r>
      <w:r w:rsidRPr="00E81ABC">
        <w:rPr>
          <w:rStyle w:val="Incipit"/>
        </w:rPr>
        <w:t>Circumdederunt</w:t>
      </w:r>
      <w:r>
        <w:rPr>
          <w:lang w:val="it-IT"/>
        </w:rPr>
        <w:t xml:space="preserve"> </w:t>
      </w:r>
      <w:r w:rsidRPr="00E81ABC">
        <w:rPr>
          <w:rStyle w:val="Incipit"/>
        </w:rPr>
        <w:t>me</w:t>
      </w:r>
      <w:r>
        <w:rPr>
          <w:lang w:val="it-IT"/>
        </w:rPr>
        <w:t xml:space="preserve">. Et si hoc non suffecerit dicantur aliqua responsoria de historia. Cum autem ventum fuerit ad stationem </w:t>
      </w:r>
      <w:r w:rsidRPr="006316FA">
        <w:rPr>
          <w:rStyle w:val="Funktion"/>
        </w:rPr>
        <w:t>sacerdos</w:t>
      </w:r>
      <w:r>
        <w:rPr>
          <w:lang w:val="it-IT"/>
        </w:rPr>
        <w:t xml:space="preserve"> dicat OR </w:t>
      </w:r>
      <w:r w:rsidRPr="00E81ABC">
        <w:rPr>
          <w:rStyle w:val="Incipit"/>
        </w:rPr>
        <w:t>Deus</w:t>
      </w:r>
      <w:r>
        <w:rPr>
          <w:lang w:val="it-IT"/>
        </w:rPr>
        <w:t xml:space="preserve"> </w:t>
      </w:r>
      <w:r w:rsidRPr="00E81ABC">
        <w:rPr>
          <w:rStyle w:val="Incipit"/>
        </w:rPr>
        <w:t>quem</w:t>
      </w:r>
      <w:r>
        <w:rPr>
          <w:lang w:val="it-IT"/>
        </w:rPr>
        <w:t xml:space="preserve"> </w:t>
      </w:r>
      <w:r w:rsidRPr="00E81ABC">
        <w:rPr>
          <w:rStyle w:val="Incipit"/>
        </w:rPr>
        <w:t>diligere</w:t>
      </w:r>
      <w:r>
        <w:rPr>
          <w:lang w:val="it-IT"/>
        </w:rPr>
        <w:t xml:space="preserve">. Quam statim sequitur EPP </w:t>
      </w:r>
      <w:r w:rsidRPr="00E81ABC">
        <w:rPr>
          <w:rStyle w:val="Incipit"/>
        </w:rPr>
        <w:t>Venerunt</w:t>
      </w:r>
      <w:r>
        <w:rPr>
          <w:lang w:val="it-IT"/>
        </w:rPr>
        <w:t xml:space="preserve"> </w:t>
      </w:r>
      <w:r w:rsidRPr="00E81ABC">
        <w:rPr>
          <w:rStyle w:val="Incipit"/>
        </w:rPr>
        <w:t>filii</w:t>
      </w:r>
      <w:r>
        <w:rPr>
          <w:lang w:val="it-IT"/>
        </w:rPr>
        <w:t xml:space="preserve"> </w:t>
      </w:r>
      <w:r w:rsidRPr="00E81ABC">
        <w:rPr>
          <w:rStyle w:val="Incipit"/>
        </w:rPr>
        <w:t>Israel</w:t>
      </w:r>
      <w:r>
        <w:rPr>
          <w:lang w:val="it-IT"/>
        </w:rPr>
        <w:t xml:space="preserve">. Tota legatur in modum prophetiae. Qua finita </w:t>
      </w:r>
      <w:r w:rsidRPr="006316FA">
        <w:rPr>
          <w:rStyle w:val="Funktion"/>
        </w:rPr>
        <w:t>cantores</w:t>
      </w:r>
      <w:r>
        <w:rPr>
          <w:lang w:val="it-IT"/>
        </w:rPr>
        <w:t xml:space="preserve"> incipiant APRP</w:t>
      </w:r>
      <w:r w:rsidR="00CD3427">
        <w:rPr>
          <w:lang w:val="it-IT"/>
        </w:rPr>
        <w:t>P</w:t>
      </w:r>
      <w:r>
        <w:rPr>
          <w:lang w:val="it-IT"/>
        </w:rPr>
        <w:t xml:space="preserve"> </w:t>
      </w:r>
      <w:r w:rsidRPr="00E81ABC">
        <w:rPr>
          <w:rStyle w:val="Incipit"/>
        </w:rPr>
        <w:t>Collegerunt</w:t>
      </w:r>
      <w:r>
        <w:rPr>
          <w:lang w:val="it-IT"/>
        </w:rPr>
        <w:t xml:space="preserve"> </w:t>
      </w:r>
      <w:r w:rsidRPr="00E81ABC">
        <w:rPr>
          <w:rStyle w:val="Incipit"/>
        </w:rPr>
        <w:t>pontifices</w:t>
      </w:r>
      <w:r>
        <w:rPr>
          <w:lang w:val="it-IT"/>
        </w:rPr>
        <w:t xml:space="preserve">. Deinde </w:t>
      </w:r>
      <w:r w:rsidRPr="006316FA">
        <w:rPr>
          <w:rStyle w:val="Funktion"/>
        </w:rPr>
        <w:t>cantores</w:t>
      </w:r>
      <w:r>
        <w:rPr>
          <w:lang w:val="it-IT"/>
        </w:rPr>
        <w:t xml:space="preserve"> decantent [RV] </w:t>
      </w:r>
      <w:r w:rsidRPr="00E81ABC">
        <w:rPr>
          <w:rStyle w:val="Incipit"/>
        </w:rPr>
        <w:t>Unus</w:t>
      </w:r>
      <w:r>
        <w:rPr>
          <w:lang w:val="it-IT"/>
        </w:rPr>
        <w:t xml:space="preserve"> </w:t>
      </w:r>
      <w:r w:rsidRPr="00E81ABC">
        <w:rPr>
          <w:rStyle w:val="Incipit"/>
        </w:rPr>
        <w:t>autem</w:t>
      </w:r>
      <w:r>
        <w:rPr>
          <w:lang w:val="it-IT"/>
        </w:rPr>
        <w:t>. Sequitu</w:t>
      </w:r>
      <w:r w:rsidR="002D322C">
        <w:rPr>
          <w:lang w:val="it-IT"/>
        </w:rPr>
        <w:t xml:space="preserve">r EV </w:t>
      </w:r>
      <w:r w:rsidR="002D322C" w:rsidRPr="00E81ABC">
        <w:rPr>
          <w:rStyle w:val="Incipit"/>
        </w:rPr>
        <w:t>Cum</w:t>
      </w:r>
      <w:r w:rsidR="002D322C">
        <w:rPr>
          <w:lang w:val="it-IT"/>
        </w:rPr>
        <w:t xml:space="preserve"> </w:t>
      </w:r>
      <w:r w:rsidR="002D322C" w:rsidRPr="00E81ABC">
        <w:rPr>
          <w:rStyle w:val="Incipit"/>
        </w:rPr>
        <w:t>appropinquarent</w:t>
      </w:r>
      <w:r w:rsidR="002D322C">
        <w:rPr>
          <w:lang w:val="it-IT"/>
        </w:rPr>
        <w:t>. Fini</w:t>
      </w:r>
      <w:r w:rsidR="00AD2B68">
        <w:rPr>
          <w:lang w:val="it-IT"/>
        </w:rPr>
        <w:t>(43r)</w:t>
      </w:r>
      <w:r w:rsidR="002D322C">
        <w:rPr>
          <w:lang w:val="it-IT"/>
        </w:rPr>
        <w:t>to</w:t>
      </w:r>
      <w:r>
        <w:rPr>
          <w:lang w:val="it-IT"/>
        </w:rPr>
        <w:t xml:space="preserve"> evangelio </w:t>
      </w:r>
      <w:r w:rsidRPr="006316FA">
        <w:rPr>
          <w:rStyle w:val="Funktion"/>
        </w:rPr>
        <w:t>sacerdos</w:t>
      </w:r>
      <w:r>
        <w:rPr>
          <w:lang w:val="it-IT"/>
        </w:rPr>
        <w:t xml:space="preserve"> faciat sermonem ad </w:t>
      </w:r>
      <w:r w:rsidRPr="006316FA">
        <w:rPr>
          <w:rStyle w:val="Funktion"/>
        </w:rPr>
        <w:t>populum</w:t>
      </w:r>
      <w:r>
        <w:rPr>
          <w:lang w:val="it-IT"/>
        </w:rPr>
        <w:t xml:space="preserve">. Quo finito sequitur benedictio palmarum et olivarum sicut habet ordo et consuetudo. Finita benedictione </w:t>
      </w:r>
      <w:r w:rsidRPr="006316FA">
        <w:rPr>
          <w:rStyle w:val="Funktion"/>
        </w:rPr>
        <w:t>sacerdos</w:t>
      </w:r>
      <w:r>
        <w:rPr>
          <w:lang w:val="it-IT"/>
        </w:rPr>
        <w:t xml:space="preserve"> palmas distribuat </w:t>
      </w:r>
      <w:r w:rsidRPr="006316FA">
        <w:rPr>
          <w:rStyle w:val="Funktion"/>
        </w:rPr>
        <w:t>choro</w:t>
      </w:r>
      <w:r>
        <w:rPr>
          <w:lang w:val="it-IT"/>
        </w:rPr>
        <w:t xml:space="preserve"> cantante</w:t>
      </w:r>
      <w:r w:rsidR="002D322C">
        <w:rPr>
          <w:lang w:val="it-IT"/>
        </w:rPr>
        <w:t xml:space="preserve"> AP </w:t>
      </w:r>
      <w:r w:rsidR="002D322C" w:rsidRPr="00E81ABC">
        <w:rPr>
          <w:rStyle w:val="Incipit"/>
        </w:rPr>
        <w:t>Ante</w:t>
      </w:r>
      <w:r w:rsidR="002D322C">
        <w:rPr>
          <w:lang w:val="it-IT"/>
        </w:rPr>
        <w:t xml:space="preserve"> </w:t>
      </w:r>
      <w:r w:rsidR="002D322C" w:rsidRPr="00E81ABC">
        <w:rPr>
          <w:rStyle w:val="Incipit"/>
        </w:rPr>
        <w:t>sex</w:t>
      </w:r>
      <w:r w:rsidR="002D322C">
        <w:rPr>
          <w:lang w:val="it-IT"/>
        </w:rPr>
        <w:t xml:space="preserve"> </w:t>
      </w:r>
      <w:r w:rsidR="002D322C" w:rsidRPr="00E81ABC">
        <w:rPr>
          <w:rStyle w:val="Incipit"/>
        </w:rPr>
        <w:t>dies</w:t>
      </w:r>
      <w:r w:rsidR="002D322C">
        <w:rPr>
          <w:lang w:val="it-IT"/>
        </w:rPr>
        <w:t xml:space="preserve">. Qua finita </w:t>
      </w:r>
      <w:r w:rsidR="002D322C" w:rsidRPr="006316FA">
        <w:rPr>
          <w:rStyle w:val="Funktion"/>
        </w:rPr>
        <w:t>sacerdos</w:t>
      </w:r>
      <w:r w:rsidR="002D322C">
        <w:rPr>
          <w:lang w:val="it-IT"/>
        </w:rPr>
        <w:t xml:space="preserve"> dicat OR </w:t>
      </w:r>
      <w:r w:rsidR="002D322C" w:rsidRPr="00E81ABC">
        <w:rPr>
          <w:rStyle w:val="Incipit"/>
        </w:rPr>
        <w:t>Omnipotens</w:t>
      </w:r>
      <w:r w:rsidR="002D322C">
        <w:rPr>
          <w:lang w:val="it-IT"/>
        </w:rPr>
        <w:t xml:space="preserve"> </w:t>
      </w:r>
      <w:r w:rsidR="002D322C" w:rsidRPr="00E81ABC">
        <w:rPr>
          <w:rStyle w:val="Incipit"/>
        </w:rPr>
        <w:t>sempiterne</w:t>
      </w:r>
      <w:r w:rsidR="002D322C">
        <w:rPr>
          <w:lang w:val="it-IT"/>
        </w:rPr>
        <w:t xml:space="preserve"> </w:t>
      </w:r>
      <w:r w:rsidR="002D322C" w:rsidRPr="00E81ABC">
        <w:rPr>
          <w:rStyle w:val="Incipit"/>
        </w:rPr>
        <w:t>deus</w:t>
      </w:r>
      <w:r w:rsidR="002D322C">
        <w:rPr>
          <w:lang w:val="it-IT"/>
        </w:rPr>
        <w:t xml:space="preserve">. Deinde in reditu cantentur AP </w:t>
      </w:r>
      <w:r w:rsidR="002D322C" w:rsidRPr="00E81ABC">
        <w:rPr>
          <w:rStyle w:val="Incipit"/>
        </w:rPr>
        <w:t>Cum</w:t>
      </w:r>
      <w:r w:rsidR="002D322C">
        <w:rPr>
          <w:lang w:val="it-IT"/>
        </w:rPr>
        <w:t xml:space="preserve"> </w:t>
      </w:r>
      <w:r w:rsidR="002D322C" w:rsidRPr="00E81ABC">
        <w:rPr>
          <w:rStyle w:val="Incipit"/>
        </w:rPr>
        <w:t>appropinquaret</w:t>
      </w:r>
      <w:r w:rsidR="002D322C">
        <w:rPr>
          <w:lang w:val="it-IT"/>
        </w:rPr>
        <w:t xml:space="preserve">. AP </w:t>
      </w:r>
      <w:r w:rsidR="002D322C" w:rsidRPr="00E81ABC">
        <w:rPr>
          <w:rStyle w:val="Incipit"/>
        </w:rPr>
        <w:t>Cum</w:t>
      </w:r>
      <w:r w:rsidR="002D322C">
        <w:rPr>
          <w:lang w:val="it-IT"/>
        </w:rPr>
        <w:t xml:space="preserve"> </w:t>
      </w:r>
      <w:r w:rsidR="002D322C" w:rsidRPr="00E81ABC">
        <w:rPr>
          <w:rStyle w:val="Incipit"/>
        </w:rPr>
        <w:t>audisset</w:t>
      </w:r>
      <w:r w:rsidR="002D322C">
        <w:rPr>
          <w:lang w:val="it-IT"/>
        </w:rPr>
        <w:t xml:space="preserve"> </w:t>
      </w:r>
      <w:r w:rsidR="002D322C" w:rsidRPr="00E81ABC">
        <w:rPr>
          <w:rStyle w:val="Incipit"/>
        </w:rPr>
        <w:t>populus</w:t>
      </w:r>
      <w:r w:rsidR="002D322C">
        <w:rPr>
          <w:lang w:val="it-IT"/>
        </w:rPr>
        <w:t xml:space="preserve">. AP </w:t>
      </w:r>
      <w:r w:rsidR="002D322C" w:rsidRPr="00E81ABC">
        <w:rPr>
          <w:rStyle w:val="Incipit"/>
        </w:rPr>
        <w:t>Turba</w:t>
      </w:r>
      <w:r w:rsidR="002D322C">
        <w:rPr>
          <w:lang w:val="it-IT"/>
        </w:rPr>
        <w:t xml:space="preserve"> </w:t>
      </w:r>
      <w:r w:rsidR="002D322C" w:rsidRPr="00E81ABC">
        <w:rPr>
          <w:rStyle w:val="Incipit"/>
        </w:rPr>
        <w:t>multa</w:t>
      </w:r>
      <w:r w:rsidR="002D322C">
        <w:rPr>
          <w:lang w:val="it-IT"/>
        </w:rPr>
        <w:t xml:space="preserve">. Cum ventum fuerit </w:t>
      </w:r>
      <w:r w:rsidR="00D15CCE" w:rsidRPr="00D15CCE">
        <w:t>ad c</w:t>
      </w:r>
      <w:r w:rsidR="002D322C" w:rsidRPr="00D15CCE">
        <w:t>rucem</w:t>
      </w:r>
      <w:r w:rsidR="002D322C">
        <w:rPr>
          <w:lang w:val="it-IT"/>
        </w:rPr>
        <w:t xml:space="preserve"> cantantur AP </w:t>
      </w:r>
      <w:r w:rsidR="002D322C" w:rsidRPr="00E81ABC">
        <w:rPr>
          <w:rStyle w:val="Incipit"/>
        </w:rPr>
        <w:t>Fulgentibus</w:t>
      </w:r>
      <w:r w:rsidR="002D322C">
        <w:rPr>
          <w:lang w:val="it-IT"/>
        </w:rPr>
        <w:t xml:space="preserve"> </w:t>
      </w:r>
      <w:r w:rsidR="002D322C" w:rsidRPr="00E81ABC">
        <w:rPr>
          <w:rStyle w:val="Incipit"/>
        </w:rPr>
        <w:t>palmis</w:t>
      </w:r>
      <w:r w:rsidR="002D322C">
        <w:rPr>
          <w:lang w:val="it-IT"/>
        </w:rPr>
        <w:t xml:space="preserve">. AP </w:t>
      </w:r>
      <w:r w:rsidR="002D322C" w:rsidRPr="00E81ABC">
        <w:rPr>
          <w:rStyle w:val="Incipit"/>
        </w:rPr>
        <w:t>Occurrunt</w:t>
      </w:r>
      <w:r w:rsidR="002D322C">
        <w:rPr>
          <w:lang w:val="it-IT"/>
        </w:rPr>
        <w:t xml:space="preserve"> </w:t>
      </w:r>
      <w:r w:rsidR="002D322C" w:rsidRPr="00E81ABC">
        <w:rPr>
          <w:rStyle w:val="Incipit"/>
        </w:rPr>
        <w:t>turbae</w:t>
      </w:r>
      <w:r w:rsidR="002D322C">
        <w:rPr>
          <w:lang w:val="it-IT"/>
        </w:rPr>
        <w:t xml:space="preserve">. His finitis procedant </w:t>
      </w:r>
      <w:r w:rsidR="002D322C" w:rsidRPr="006316FA">
        <w:rPr>
          <w:rStyle w:val="Funktion"/>
        </w:rPr>
        <w:t>pueri</w:t>
      </w:r>
      <w:r w:rsidR="002D322C">
        <w:rPr>
          <w:lang w:val="it-IT"/>
        </w:rPr>
        <w:t xml:space="preserve"> cappis induti incipiant AP </w:t>
      </w:r>
      <w:r w:rsidR="002D322C" w:rsidRPr="00E81ABC">
        <w:rPr>
          <w:rStyle w:val="Incipit"/>
        </w:rPr>
        <w:t>Pueri</w:t>
      </w:r>
      <w:r w:rsidR="002D322C">
        <w:rPr>
          <w:lang w:val="it-IT"/>
        </w:rPr>
        <w:t xml:space="preserve"> </w:t>
      </w:r>
      <w:r w:rsidR="002D322C" w:rsidRPr="00E81ABC">
        <w:rPr>
          <w:rStyle w:val="Incipit"/>
        </w:rPr>
        <w:t>Hebraeorum</w:t>
      </w:r>
      <w:r w:rsidR="002D322C">
        <w:rPr>
          <w:lang w:val="it-IT"/>
        </w:rPr>
        <w:t xml:space="preserve"> </w:t>
      </w:r>
      <w:r w:rsidR="002D322C" w:rsidRPr="00E81ABC">
        <w:rPr>
          <w:rStyle w:val="Incipit"/>
        </w:rPr>
        <w:t>vestimenta</w:t>
      </w:r>
      <w:r w:rsidR="002D322C">
        <w:rPr>
          <w:lang w:val="it-IT"/>
        </w:rPr>
        <w:t xml:space="preserve"> et sternunt cappas. Deinde imponentes AP </w:t>
      </w:r>
      <w:r w:rsidR="002D322C" w:rsidRPr="00E81ABC">
        <w:rPr>
          <w:rStyle w:val="Incipit"/>
        </w:rPr>
        <w:t>Pueri</w:t>
      </w:r>
      <w:r w:rsidR="002D322C">
        <w:rPr>
          <w:lang w:val="it-IT"/>
        </w:rPr>
        <w:t xml:space="preserve"> </w:t>
      </w:r>
      <w:r w:rsidR="002D322C" w:rsidRPr="00E81ABC">
        <w:rPr>
          <w:rStyle w:val="Incipit"/>
        </w:rPr>
        <w:t>Hebraeorum</w:t>
      </w:r>
      <w:r w:rsidR="002D322C">
        <w:rPr>
          <w:lang w:val="it-IT"/>
        </w:rPr>
        <w:t xml:space="preserve"> </w:t>
      </w:r>
      <w:r w:rsidR="002D322C" w:rsidRPr="00E81ABC">
        <w:rPr>
          <w:rStyle w:val="Incipit"/>
        </w:rPr>
        <w:t>tollentes</w:t>
      </w:r>
      <w:r w:rsidR="002D322C">
        <w:rPr>
          <w:lang w:val="it-IT"/>
        </w:rPr>
        <w:t xml:space="preserve"> </w:t>
      </w:r>
      <w:r w:rsidR="002D322C" w:rsidRPr="00E81ABC">
        <w:rPr>
          <w:rStyle w:val="Incipit"/>
        </w:rPr>
        <w:t>ramos</w:t>
      </w:r>
      <w:r w:rsidR="002D322C">
        <w:rPr>
          <w:lang w:val="it-IT"/>
        </w:rPr>
        <w:t xml:space="preserve"> proicientque ramos. Tunc accedant </w:t>
      </w:r>
      <w:r w:rsidR="002D322C" w:rsidRPr="006316FA">
        <w:rPr>
          <w:rStyle w:val="Funktion"/>
        </w:rPr>
        <w:t>cantores</w:t>
      </w:r>
      <w:r w:rsidR="002D322C">
        <w:rPr>
          <w:lang w:val="it-IT"/>
        </w:rPr>
        <w:t>,</w:t>
      </w:r>
      <w:r w:rsidR="00EB536E">
        <w:rPr>
          <w:lang w:val="it-IT"/>
        </w:rPr>
        <w:t xml:space="preserve"> denudent crucem et incipiant </w:t>
      </w:r>
      <w:r w:rsidR="002D322C">
        <w:rPr>
          <w:lang w:val="it-IT"/>
        </w:rPr>
        <w:t xml:space="preserve">HV </w:t>
      </w:r>
      <w:r w:rsidR="002D322C" w:rsidRPr="00E81ABC">
        <w:rPr>
          <w:rStyle w:val="Incipit"/>
        </w:rPr>
        <w:t>O</w:t>
      </w:r>
      <w:r w:rsidR="002D322C">
        <w:rPr>
          <w:lang w:val="it-IT"/>
        </w:rPr>
        <w:t xml:space="preserve"> </w:t>
      </w:r>
      <w:r w:rsidR="002D322C" w:rsidRPr="00E81ABC">
        <w:rPr>
          <w:rStyle w:val="Incipit"/>
        </w:rPr>
        <w:t>crux</w:t>
      </w:r>
      <w:r w:rsidR="002D322C">
        <w:rPr>
          <w:lang w:val="it-IT"/>
        </w:rPr>
        <w:t xml:space="preserve"> </w:t>
      </w:r>
      <w:r w:rsidR="002D322C" w:rsidRPr="00E81ABC">
        <w:rPr>
          <w:rStyle w:val="Incipit"/>
        </w:rPr>
        <w:t>ave</w:t>
      </w:r>
      <w:r w:rsidR="002D322C">
        <w:rPr>
          <w:lang w:val="it-IT"/>
        </w:rPr>
        <w:t xml:space="preserve"> </w:t>
      </w:r>
      <w:r w:rsidR="002D322C" w:rsidRPr="00E81ABC">
        <w:rPr>
          <w:rStyle w:val="Incipit"/>
        </w:rPr>
        <w:t>spes</w:t>
      </w:r>
      <w:r w:rsidR="002D322C">
        <w:rPr>
          <w:lang w:val="it-IT"/>
        </w:rPr>
        <w:t xml:space="preserve"> prosternente se et </w:t>
      </w:r>
      <w:r w:rsidR="002D322C" w:rsidRPr="006316FA">
        <w:rPr>
          <w:rStyle w:val="Funktion"/>
        </w:rPr>
        <w:t>populo</w:t>
      </w:r>
      <w:r w:rsidR="002D322C">
        <w:rPr>
          <w:lang w:val="it-IT"/>
        </w:rPr>
        <w:t>.</w:t>
      </w:r>
      <w:r w:rsidR="00CD3427">
        <w:rPr>
          <w:lang w:val="it-IT"/>
        </w:rPr>
        <w:t xml:space="preserve"> Iterum </w:t>
      </w:r>
      <w:r w:rsidR="00CD3427" w:rsidRPr="006316FA">
        <w:rPr>
          <w:rStyle w:val="Funktion"/>
        </w:rPr>
        <w:t>cantores</w:t>
      </w:r>
      <w:r w:rsidR="00EB536E">
        <w:rPr>
          <w:lang w:val="it-IT"/>
        </w:rPr>
        <w:t xml:space="preserve"> </w:t>
      </w:r>
      <w:r w:rsidR="00CD3427">
        <w:rPr>
          <w:lang w:val="it-IT"/>
        </w:rPr>
        <w:t xml:space="preserve">HV </w:t>
      </w:r>
      <w:r w:rsidR="00CD3427" w:rsidRPr="00E81ABC">
        <w:rPr>
          <w:rStyle w:val="Incipit"/>
        </w:rPr>
        <w:t>Te</w:t>
      </w:r>
      <w:r w:rsidR="00CD3427">
        <w:rPr>
          <w:lang w:val="it-IT"/>
        </w:rPr>
        <w:t xml:space="preserve"> </w:t>
      </w:r>
      <w:r w:rsidR="00CD3427" w:rsidRPr="00E81ABC">
        <w:rPr>
          <w:rStyle w:val="Incipit"/>
        </w:rPr>
        <w:t>summa</w:t>
      </w:r>
      <w:r w:rsidR="00CD3427">
        <w:rPr>
          <w:lang w:val="it-IT"/>
        </w:rPr>
        <w:t xml:space="preserve"> </w:t>
      </w:r>
      <w:r w:rsidR="00CD3427" w:rsidRPr="00E81ABC">
        <w:rPr>
          <w:rStyle w:val="Incipit"/>
        </w:rPr>
        <w:t>deus</w:t>
      </w:r>
      <w:r w:rsidR="00CD3427">
        <w:rPr>
          <w:lang w:val="it-IT"/>
        </w:rPr>
        <w:t xml:space="preserve"> et rursus omnes prosternunt</w:t>
      </w:r>
      <w:r w:rsidR="00E81ABC">
        <w:rPr>
          <w:lang w:val="it-IT"/>
        </w:rPr>
        <w:t>ur</w:t>
      </w:r>
      <w:r w:rsidR="00CD3427">
        <w:rPr>
          <w:lang w:val="it-IT"/>
        </w:rPr>
        <w:t xml:space="preserve">. Postea </w:t>
      </w:r>
      <w:r w:rsidR="00CD3427" w:rsidRPr="006316FA">
        <w:rPr>
          <w:rStyle w:val="Funktion"/>
        </w:rPr>
        <w:t>pueri</w:t>
      </w:r>
      <w:r w:rsidR="00CD3427">
        <w:rPr>
          <w:lang w:val="it-IT"/>
        </w:rPr>
        <w:t xml:space="preserve"> cantent VVHY </w:t>
      </w:r>
      <w:r w:rsidR="00CD3427" w:rsidRPr="00E81ABC">
        <w:rPr>
          <w:rStyle w:val="Incipit"/>
        </w:rPr>
        <w:t>Gloria</w:t>
      </w:r>
      <w:r w:rsidR="00CD3427">
        <w:rPr>
          <w:lang w:val="it-IT"/>
        </w:rPr>
        <w:t xml:space="preserve"> </w:t>
      </w:r>
      <w:r w:rsidR="00CD3427" w:rsidRPr="00E81ABC">
        <w:rPr>
          <w:rStyle w:val="Incipit"/>
        </w:rPr>
        <w:t>laus</w:t>
      </w:r>
      <w:r w:rsidR="00CD3427">
        <w:rPr>
          <w:lang w:val="it-IT"/>
        </w:rPr>
        <w:t xml:space="preserve"> </w:t>
      </w:r>
      <w:r w:rsidR="00CD3427" w:rsidRPr="00E81ABC">
        <w:rPr>
          <w:rStyle w:val="Incipit"/>
        </w:rPr>
        <w:t>et</w:t>
      </w:r>
      <w:r w:rsidR="00CD3427">
        <w:rPr>
          <w:lang w:val="it-IT"/>
        </w:rPr>
        <w:t xml:space="preserve"> </w:t>
      </w:r>
      <w:r w:rsidR="00CD3427" w:rsidRPr="00E81ABC">
        <w:rPr>
          <w:rStyle w:val="Incipit"/>
        </w:rPr>
        <w:t>honor</w:t>
      </w:r>
      <w:r w:rsidR="00CD3427">
        <w:rPr>
          <w:lang w:val="it-IT"/>
        </w:rPr>
        <w:t xml:space="preserve">. Finitis versibus cantentur AP </w:t>
      </w:r>
      <w:r w:rsidR="00CD3427" w:rsidRPr="00E81ABC">
        <w:rPr>
          <w:rStyle w:val="Incipit"/>
        </w:rPr>
        <w:t>Cum</w:t>
      </w:r>
      <w:r w:rsidR="00CD3427">
        <w:rPr>
          <w:lang w:val="it-IT"/>
        </w:rPr>
        <w:t xml:space="preserve"> </w:t>
      </w:r>
      <w:r w:rsidR="00CD3427" w:rsidRPr="00E81ABC">
        <w:rPr>
          <w:rStyle w:val="Incipit"/>
        </w:rPr>
        <w:t>angelis</w:t>
      </w:r>
      <w:r w:rsidR="00CD3427">
        <w:rPr>
          <w:lang w:val="it-IT"/>
        </w:rPr>
        <w:t xml:space="preserve"> </w:t>
      </w:r>
      <w:r w:rsidR="00CD3427" w:rsidRPr="00E81ABC">
        <w:rPr>
          <w:rStyle w:val="Incipit"/>
        </w:rPr>
        <w:t>et</w:t>
      </w:r>
      <w:r w:rsidR="00CD3427">
        <w:rPr>
          <w:lang w:val="it-IT"/>
        </w:rPr>
        <w:t xml:space="preserve"> </w:t>
      </w:r>
      <w:r w:rsidR="00CD3427" w:rsidRPr="00E81ABC">
        <w:rPr>
          <w:rStyle w:val="Incipit"/>
        </w:rPr>
        <w:t>pueris</w:t>
      </w:r>
      <w:r w:rsidR="00CD3427">
        <w:rPr>
          <w:lang w:val="it-IT"/>
        </w:rPr>
        <w:t xml:space="preserve">. AP </w:t>
      </w:r>
      <w:r w:rsidR="00CD3427" w:rsidRPr="00E81ABC">
        <w:rPr>
          <w:rStyle w:val="Incipit"/>
        </w:rPr>
        <w:t>Scriptum</w:t>
      </w:r>
      <w:r w:rsidR="00CD3427">
        <w:rPr>
          <w:lang w:val="it-IT"/>
        </w:rPr>
        <w:t xml:space="preserve"> </w:t>
      </w:r>
      <w:r w:rsidR="00CD3427" w:rsidRPr="00E81ABC">
        <w:rPr>
          <w:rStyle w:val="Incipit"/>
        </w:rPr>
        <w:t>est</w:t>
      </w:r>
      <w:r w:rsidR="00CD3427">
        <w:rPr>
          <w:lang w:val="it-IT"/>
        </w:rPr>
        <w:t xml:space="preserve"> </w:t>
      </w:r>
      <w:r w:rsidR="00CD3427" w:rsidRPr="00E81ABC">
        <w:rPr>
          <w:rStyle w:val="Incipit"/>
        </w:rPr>
        <w:t>enim</w:t>
      </w:r>
      <w:r w:rsidR="00CD3427">
        <w:rPr>
          <w:lang w:val="it-IT"/>
        </w:rPr>
        <w:t xml:space="preserve">. Et </w:t>
      </w:r>
      <w:r w:rsidR="00CD3427" w:rsidRPr="006316FA">
        <w:rPr>
          <w:rStyle w:val="Funktion"/>
        </w:rPr>
        <w:t>sacerdos</w:t>
      </w:r>
      <w:r w:rsidR="00CD3427">
        <w:rPr>
          <w:lang w:val="it-IT"/>
        </w:rPr>
        <w:t xml:space="preserve"> prostratus palma tangatur usque dum dicatur</w:t>
      </w:r>
      <w:r w:rsidR="005A4AA3">
        <w:rPr>
          <w:lang w:val="it-IT"/>
        </w:rPr>
        <w:t xml:space="preserve"> [_AP]</w:t>
      </w:r>
      <w:r w:rsidR="00CD3427">
        <w:rPr>
          <w:lang w:val="it-IT"/>
        </w:rPr>
        <w:t xml:space="preserve"> </w:t>
      </w:r>
      <w:r w:rsidR="00CD3427" w:rsidRPr="00E81ABC">
        <w:rPr>
          <w:rStyle w:val="Incipit"/>
        </w:rPr>
        <w:t>Postquam</w:t>
      </w:r>
      <w:r w:rsidR="00CD3427">
        <w:rPr>
          <w:lang w:val="it-IT"/>
        </w:rPr>
        <w:t xml:space="preserve"> </w:t>
      </w:r>
      <w:r w:rsidR="00CD3427" w:rsidRPr="00E81ABC">
        <w:rPr>
          <w:rStyle w:val="Incipit"/>
        </w:rPr>
        <w:t>autem</w:t>
      </w:r>
      <w:r w:rsidR="00CD3427">
        <w:rPr>
          <w:lang w:val="it-IT"/>
        </w:rPr>
        <w:t xml:space="preserve"> </w:t>
      </w:r>
      <w:r w:rsidR="00CD3427" w:rsidRPr="00E81ABC">
        <w:rPr>
          <w:rStyle w:val="Incipit"/>
        </w:rPr>
        <w:t>surrexero</w:t>
      </w:r>
      <w:r w:rsidR="00CD3427">
        <w:rPr>
          <w:lang w:val="it-IT"/>
        </w:rPr>
        <w:t xml:space="preserve">. Tunc surgat et dicat OR </w:t>
      </w:r>
      <w:r w:rsidR="00CD3427" w:rsidRPr="00E81ABC">
        <w:rPr>
          <w:rStyle w:val="Incipit"/>
        </w:rPr>
        <w:t>Deus</w:t>
      </w:r>
      <w:r w:rsidR="00CD3427">
        <w:rPr>
          <w:lang w:val="it-IT"/>
        </w:rPr>
        <w:t xml:space="preserve"> </w:t>
      </w:r>
      <w:r w:rsidR="00CD3427" w:rsidRPr="00E81ABC">
        <w:rPr>
          <w:rStyle w:val="Incipit"/>
        </w:rPr>
        <w:t>qui</w:t>
      </w:r>
      <w:r w:rsidR="00CD3427">
        <w:rPr>
          <w:lang w:val="it-IT"/>
        </w:rPr>
        <w:t xml:space="preserve"> </w:t>
      </w:r>
      <w:r w:rsidR="00CD3427" w:rsidRPr="00E81ABC">
        <w:rPr>
          <w:rStyle w:val="Incipit"/>
        </w:rPr>
        <w:t>miro</w:t>
      </w:r>
      <w:r w:rsidR="00CD3427">
        <w:rPr>
          <w:lang w:val="it-IT"/>
        </w:rPr>
        <w:t xml:space="preserve"> </w:t>
      </w:r>
      <w:r w:rsidR="00CD3427" w:rsidRPr="00E81ABC">
        <w:rPr>
          <w:rStyle w:val="Incipit"/>
        </w:rPr>
        <w:t>ordine</w:t>
      </w:r>
      <w:r w:rsidR="00CD3427">
        <w:rPr>
          <w:lang w:val="it-IT"/>
        </w:rPr>
        <w:t xml:space="preserve"> </w:t>
      </w:r>
      <w:r w:rsidR="00CD3427" w:rsidRPr="00E81ABC">
        <w:rPr>
          <w:rStyle w:val="Incipit"/>
        </w:rPr>
        <w:t>dispo</w:t>
      </w:r>
      <w:r w:rsidR="00E870C3">
        <w:rPr>
          <w:rStyle w:val="Incipit"/>
        </w:rPr>
        <w:t>sitionis</w:t>
      </w:r>
      <w:r w:rsidR="00CD3427">
        <w:rPr>
          <w:lang w:val="it-IT"/>
        </w:rPr>
        <w:t xml:space="preserve">. RPP </w:t>
      </w:r>
      <w:r w:rsidR="00CD3427" w:rsidRPr="00E81ABC">
        <w:rPr>
          <w:rStyle w:val="Incipit"/>
        </w:rPr>
        <w:t>Ingrediente</w:t>
      </w:r>
      <w:r w:rsidR="00CD3427">
        <w:rPr>
          <w:lang w:val="it-IT"/>
        </w:rPr>
        <w:t xml:space="preserve"> </w:t>
      </w:r>
      <w:r w:rsidR="00CD3427" w:rsidRPr="00E81ABC">
        <w:rPr>
          <w:rStyle w:val="Incipit"/>
        </w:rPr>
        <w:t>domino</w:t>
      </w:r>
      <w:r w:rsidR="00CD3427">
        <w:rPr>
          <w:lang w:val="it-IT"/>
        </w:rPr>
        <w:t xml:space="preserve">. Et sic redeant in </w:t>
      </w:r>
      <w:r w:rsidR="00CD3427" w:rsidRPr="006316FA">
        <w:rPr>
          <w:rStyle w:val="Ort"/>
        </w:rPr>
        <w:t>chorum</w:t>
      </w:r>
      <w:r w:rsidR="00CD3427">
        <w:rPr>
          <w:lang w:val="it-IT"/>
        </w:rPr>
        <w:t xml:space="preserve"> et ibi </w:t>
      </w:r>
      <w:r w:rsidR="00CD3427" w:rsidRPr="006316FA">
        <w:rPr>
          <w:rStyle w:val="Funktion"/>
        </w:rPr>
        <w:t>sacerdos</w:t>
      </w:r>
      <w:r w:rsidR="00CD3427">
        <w:rPr>
          <w:lang w:val="it-IT"/>
        </w:rPr>
        <w:t xml:space="preserve"> dicat </w:t>
      </w:r>
      <w:r w:rsidR="00CD3427">
        <w:rPr>
          <w:lang w:val="it-IT"/>
        </w:rPr>
        <w:lastRenderedPageBreak/>
        <w:t xml:space="preserve">OR </w:t>
      </w:r>
      <w:r w:rsidR="00CD3427" w:rsidRPr="00E81ABC">
        <w:rPr>
          <w:rStyle w:val="Incipit"/>
        </w:rPr>
        <w:t>Adiuva</w:t>
      </w:r>
      <w:r w:rsidR="00CD3427">
        <w:rPr>
          <w:lang w:val="it-IT"/>
        </w:rPr>
        <w:t xml:space="preserve"> </w:t>
      </w:r>
      <w:r w:rsidR="00CD3427" w:rsidRPr="00E81ABC">
        <w:rPr>
          <w:rStyle w:val="Incipit"/>
        </w:rPr>
        <w:t>nos</w:t>
      </w:r>
      <w:r w:rsidR="00CD3427">
        <w:rPr>
          <w:lang w:val="it-IT"/>
        </w:rPr>
        <w:t xml:space="preserve"> </w:t>
      </w:r>
      <w:r w:rsidR="00CD3427" w:rsidRPr="00E81ABC">
        <w:rPr>
          <w:rStyle w:val="Incipit"/>
        </w:rPr>
        <w:t>deus</w:t>
      </w:r>
      <w:r w:rsidR="00CD3427">
        <w:rPr>
          <w:lang w:val="it-IT"/>
        </w:rPr>
        <w:t xml:space="preserve">. </w:t>
      </w:r>
      <w:r w:rsidR="00CD3427" w:rsidRPr="006316FA">
        <w:rPr>
          <w:rStyle w:val="Funktion"/>
        </w:rPr>
        <w:t>Ministri</w:t>
      </w:r>
      <w:r w:rsidR="00CD3427">
        <w:rPr>
          <w:lang w:val="it-IT"/>
        </w:rPr>
        <w:t xml:space="preserve"> deponunt dalmaticam et subtile, quibus induti erant in processione et assumunt casulas.</w:t>
      </w:r>
    </w:p>
    <w:p w:rsidR="00CD3427" w:rsidRDefault="00CD3427" w:rsidP="00F55811">
      <w:pPr>
        <w:rPr>
          <w:lang w:val="it-IT"/>
        </w:rPr>
      </w:pPr>
      <w:r>
        <w:rPr>
          <w:lang w:val="it-IT"/>
        </w:rPr>
        <w:t xml:space="preserve">AD MISSAM [IN] </w:t>
      </w:r>
      <w:r w:rsidRPr="00E81ABC">
        <w:rPr>
          <w:rStyle w:val="Incipit"/>
        </w:rPr>
        <w:t>Domine</w:t>
      </w:r>
      <w:r>
        <w:rPr>
          <w:lang w:val="it-IT"/>
        </w:rPr>
        <w:t xml:space="preserve"> </w:t>
      </w:r>
      <w:r w:rsidRPr="00E81ABC">
        <w:rPr>
          <w:rStyle w:val="Incipit"/>
        </w:rPr>
        <w:t>ne</w:t>
      </w:r>
      <w:r>
        <w:rPr>
          <w:lang w:val="it-IT"/>
        </w:rPr>
        <w:t xml:space="preserve"> </w:t>
      </w:r>
      <w:r w:rsidRPr="00E81ABC">
        <w:rPr>
          <w:rStyle w:val="Incipit"/>
        </w:rPr>
        <w:t>longe</w:t>
      </w:r>
      <w:r>
        <w:rPr>
          <w:lang w:val="it-IT"/>
        </w:rPr>
        <w:t xml:space="preserve">. ORCL </w:t>
      </w:r>
      <w:r w:rsidRPr="00E81ABC">
        <w:rPr>
          <w:rStyle w:val="Incipit"/>
        </w:rPr>
        <w:t>Omnipotens</w:t>
      </w:r>
      <w:r>
        <w:rPr>
          <w:lang w:val="it-IT"/>
        </w:rPr>
        <w:t xml:space="preserve"> </w:t>
      </w:r>
      <w:r w:rsidRPr="00E81ABC">
        <w:rPr>
          <w:rStyle w:val="Incipit"/>
        </w:rPr>
        <w:t>sempiterne</w:t>
      </w:r>
      <w:r>
        <w:rPr>
          <w:lang w:val="it-IT"/>
        </w:rPr>
        <w:t xml:space="preserve"> </w:t>
      </w:r>
      <w:r w:rsidRPr="00E81ABC">
        <w:rPr>
          <w:rStyle w:val="Incipit"/>
        </w:rPr>
        <w:t>deus</w:t>
      </w:r>
      <w:r>
        <w:rPr>
          <w:lang w:val="it-IT"/>
        </w:rPr>
        <w:t xml:space="preserve"> </w:t>
      </w:r>
      <w:r w:rsidRPr="00E81ABC">
        <w:rPr>
          <w:rStyle w:val="Incipit"/>
        </w:rPr>
        <w:t>qui</w:t>
      </w:r>
      <w:r>
        <w:rPr>
          <w:lang w:val="it-IT"/>
        </w:rPr>
        <w:t xml:space="preserve"> </w:t>
      </w:r>
      <w:r w:rsidRPr="00E81ABC">
        <w:rPr>
          <w:rStyle w:val="Incipit"/>
        </w:rPr>
        <w:t>humano</w:t>
      </w:r>
      <w:r>
        <w:rPr>
          <w:lang w:val="it-IT"/>
        </w:rPr>
        <w:t xml:space="preserve"> </w:t>
      </w:r>
      <w:r w:rsidRPr="00E81ABC">
        <w:rPr>
          <w:rStyle w:val="Incipit"/>
        </w:rPr>
        <w:t>generi</w:t>
      </w:r>
      <w:r>
        <w:rPr>
          <w:lang w:val="it-IT"/>
        </w:rPr>
        <w:t xml:space="preserve">. EP </w:t>
      </w:r>
      <w:r w:rsidRPr="00E81ABC">
        <w:rPr>
          <w:rStyle w:val="Incipit"/>
        </w:rPr>
        <w:t>Hoc</w:t>
      </w:r>
      <w:r>
        <w:rPr>
          <w:lang w:val="it-IT"/>
        </w:rPr>
        <w:t xml:space="preserve"> </w:t>
      </w:r>
      <w:r w:rsidRPr="00E81ABC">
        <w:rPr>
          <w:rStyle w:val="Incipit"/>
        </w:rPr>
        <w:t>enim</w:t>
      </w:r>
      <w:r>
        <w:rPr>
          <w:lang w:val="it-IT"/>
        </w:rPr>
        <w:t xml:space="preserve"> </w:t>
      </w:r>
      <w:r w:rsidRPr="00E81ABC">
        <w:rPr>
          <w:rStyle w:val="Incipit"/>
        </w:rPr>
        <w:t>sentite</w:t>
      </w:r>
      <w:r>
        <w:rPr>
          <w:lang w:val="it-IT"/>
        </w:rPr>
        <w:t xml:space="preserve">. GR </w:t>
      </w:r>
      <w:r w:rsidRPr="00E81ABC">
        <w:rPr>
          <w:rStyle w:val="Incipit"/>
        </w:rPr>
        <w:t>Tenuisti</w:t>
      </w:r>
      <w:r>
        <w:rPr>
          <w:lang w:val="it-IT"/>
        </w:rPr>
        <w:t xml:space="preserve">. TR </w:t>
      </w:r>
      <w:r w:rsidRPr="00E81ABC">
        <w:rPr>
          <w:rStyle w:val="Incipit"/>
        </w:rPr>
        <w:t>Deus</w:t>
      </w:r>
      <w:r>
        <w:rPr>
          <w:lang w:val="it-IT"/>
        </w:rPr>
        <w:t xml:space="preserve"> </w:t>
      </w:r>
      <w:r w:rsidRPr="00E81ABC">
        <w:rPr>
          <w:rStyle w:val="Incipit"/>
        </w:rPr>
        <w:t>deus</w:t>
      </w:r>
      <w:r>
        <w:rPr>
          <w:lang w:val="it-IT"/>
        </w:rPr>
        <w:t xml:space="preserve"> </w:t>
      </w:r>
      <w:r w:rsidRPr="00E81ABC">
        <w:rPr>
          <w:rStyle w:val="Incipit"/>
        </w:rPr>
        <w:t>meus</w:t>
      </w:r>
      <w:r>
        <w:rPr>
          <w:lang w:val="it-IT"/>
        </w:rPr>
        <w:t xml:space="preserve"> eo ordine cantetur sicut TR </w:t>
      </w:r>
      <w:r w:rsidRPr="00E81ABC">
        <w:rPr>
          <w:rStyle w:val="Incipit"/>
        </w:rPr>
        <w:t>Qui</w:t>
      </w:r>
      <w:r>
        <w:rPr>
          <w:lang w:val="it-IT"/>
        </w:rPr>
        <w:t xml:space="preserve"> </w:t>
      </w:r>
      <w:r w:rsidRPr="00E81ABC">
        <w:rPr>
          <w:rStyle w:val="Incipit"/>
        </w:rPr>
        <w:t>habitat</w:t>
      </w:r>
      <w:r>
        <w:rPr>
          <w:lang w:val="it-IT"/>
        </w:rPr>
        <w:t xml:space="preserve"> in dominica prima quadragesimae. Quo finito </w:t>
      </w:r>
      <w:r w:rsidRPr="006316FA">
        <w:rPr>
          <w:rStyle w:val="Funktion"/>
        </w:rPr>
        <w:t>diaconus</w:t>
      </w:r>
      <w:r>
        <w:rPr>
          <w:lang w:val="it-IT"/>
        </w:rPr>
        <w:t xml:space="preserve"> salutat </w:t>
      </w:r>
      <w:r w:rsidRPr="006316FA">
        <w:rPr>
          <w:rStyle w:val="Funktion"/>
        </w:rPr>
        <w:t>populum</w:t>
      </w:r>
      <w:r>
        <w:rPr>
          <w:lang w:val="it-IT"/>
        </w:rPr>
        <w:t xml:space="preserve"> ante passionem dicens [VAR] </w:t>
      </w:r>
      <w:r w:rsidRPr="002601ED">
        <w:rPr>
          <w:rStyle w:val="Incipit"/>
        </w:rPr>
        <w:t>Dominus</w:t>
      </w:r>
      <w:r>
        <w:rPr>
          <w:lang w:val="it-IT"/>
        </w:rPr>
        <w:t xml:space="preserve"> </w:t>
      </w:r>
      <w:r w:rsidRPr="002601ED">
        <w:rPr>
          <w:rStyle w:val="Incipit"/>
        </w:rPr>
        <w:t>vobiscum</w:t>
      </w:r>
      <w:r>
        <w:rPr>
          <w:lang w:val="it-IT"/>
        </w:rPr>
        <w:t>.</w:t>
      </w:r>
      <w:r w:rsidR="00D44579">
        <w:rPr>
          <w:lang w:val="it-IT"/>
        </w:rPr>
        <w:t xml:space="preserve"> [</w:t>
      </w:r>
      <w:r w:rsidR="00367A93">
        <w:rPr>
          <w:lang w:val="it-IT"/>
        </w:rPr>
        <w:t>EVI</w:t>
      </w:r>
      <w:r w:rsidR="00D44579">
        <w:rPr>
          <w:lang w:val="it-IT"/>
        </w:rPr>
        <w:t xml:space="preserve">] </w:t>
      </w:r>
      <w:r w:rsidR="00D44579" w:rsidRPr="002601ED">
        <w:rPr>
          <w:rStyle w:val="Incipit"/>
        </w:rPr>
        <w:t>Passio</w:t>
      </w:r>
      <w:r w:rsidR="00D44579">
        <w:rPr>
          <w:lang w:val="it-IT"/>
        </w:rPr>
        <w:t xml:space="preserve"> </w:t>
      </w:r>
      <w:r w:rsidR="00D44579" w:rsidRPr="002601ED">
        <w:rPr>
          <w:rStyle w:val="Incipit"/>
        </w:rPr>
        <w:t>domini</w:t>
      </w:r>
      <w:r w:rsidR="00D44579">
        <w:rPr>
          <w:lang w:val="it-IT"/>
        </w:rPr>
        <w:t xml:space="preserve"> </w:t>
      </w:r>
      <w:r w:rsidR="00D44579" w:rsidRPr="002601ED">
        <w:rPr>
          <w:rStyle w:val="Incipit"/>
        </w:rPr>
        <w:t>nostri</w:t>
      </w:r>
      <w:r w:rsidR="00D44579">
        <w:rPr>
          <w:lang w:val="it-IT"/>
        </w:rPr>
        <w:t xml:space="preserve"> </w:t>
      </w:r>
      <w:r w:rsidR="00D44579" w:rsidRPr="002601ED">
        <w:rPr>
          <w:rStyle w:val="Incipit"/>
        </w:rPr>
        <w:t>Iesu</w:t>
      </w:r>
      <w:r w:rsidR="00D44579">
        <w:rPr>
          <w:lang w:val="it-IT"/>
        </w:rPr>
        <w:t xml:space="preserve"> </w:t>
      </w:r>
      <w:r w:rsidR="00D44579" w:rsidRPr="002601ED">
        <w:rPr>
          <w:rStyle w:val="Incipit"/>
        </w:rPr>
        <w:t>Christi</w:t>
      </w:r>
      <w:r w:rsidR="00D44579">
        <w:rPr>
          <w:lang w:val="it-IT"/>
        </w:rPr>
        <w:t xml:space="preserve"> ad omnes passiones dicitur, nisi ad illam </w:t>
      </w:r>
      <w:r w:rsidR="00267066">
        <w:rPr>
          <w:lang w:val="it-IT"/>
        </w:rPr>
        <w:t>in parasceve</w:t>
      </w:r>
      <w:r w:rsidR="00D44579">
        <w:rPr>
          <w:lang w:val="it-IT"/>
        </w:rPr>
        <w:t xml:space="preserve">. OF </w:t>
      </w:r>
      <w:r w:rsidR="00D44579" w:rsidRPr="002601ED">
        <w:rPr>
          <w:rStyle w:val="Incipit"/>
        </w:rPr>
        <w:t>Improperium</w:t>
      </w:r>
      <w:r w:rsidR="00D44579">
        <w:rPr>
          <w:lang w:val="it-IT"/>
        </w:rPr>
        <w:t xml:space="preserve">. Praefatio de sancta cruce dicitur [PF] </w:t>
      </w:r>
      <w:r w:rsidR="00D44579" w:rsidRPr="002601ED">
        <w:rPr>
          <w:rStyle w:val="Incipit"/>
        </w:rPr>
        <w:t>Qui</w:t>
      </w:r>
      <w:r w:rsidR="00D44579">
        <w:rPr>
          <w:lang w:val="it-IT"/>
        </w:rPr>
        <w:t xml:space="preserve"> </w:t>
      </w:r>
      <w:r w:rsidR="00D44579" w:rsidRPr="002601ED">
        <w:rPr>
          <w:rStyle w:val="Incipit"/>
        </w:rPr>
        <w:t>salutem</w:t>
      </w:r>
      <w:r w:rsidR="00D44579">
        <w:rPr>
          <w:lang w:val="it-IT"/>
        </w:rPr>
        <w:t xml:space="preserve"> </w:t>
      </w:r>
      <w:r w:rsidR="00D44579" w:rsidRPr="002601ED">
        <w:rPr>
          <w:rStyle w:val="Incipit"/>
        </w:rPr>
        <w:t>humani</w:t>
      </w:r>
      <w:r w:rsidR="00D44579">
        <w:rPr>
          <w:lang w:val="it-IT"/>
        </w:rPr>
        <w:t xml:space="preserve"> </w:t>
      </w:r>
      <w:r w:rsidR="00D44579" w:rsidRPr="002601ED">
        <w:rPr>
          <w:rStyle w:val="Incipit"/>
        </w:rPr>
        <w:t>generis</w:t>
      </w:r>
      <w:r w:rsidR="00D44579">
        <w:rPr>
          <w:lang w:val="it-IT"/>
        </w:rPr>
        <w:t xml:space="preserve"> usque in feria sexta. CO </w:t>
      </w:r>
      <w:r w:rsidR="00D44579" w:rsidRPr="002601ED">
        <w:rPr>
          <w:rStyle w:val="Incipit"/>
        </w:rPr>
        <w:t>Pater</w:t>
      </w:r>
      <w:r w:rsidR="00D44579">
        <w:rPr>
          <w:lang w:val="it-IT"/>
        </w:rPr>
        <w:t xml:space="preserve"> </w:t>
      </w:r>
      <w:r w:rsidR="00D44579" w:rsidRPr="002601ED">
        <w:rPr>
          <w:rStyle w:val="Incipit"/>
        </w:rPr>
        <w:t>si</w:t>
      </w:r>
      <w:r w:rsidR="00D44579">
        <w:rPr>
          <w:lang w:val="it-IT"/>
        </w:rPr>
        <w:t xml:space="preserve"> </w:t>
      </w:r>
      <w:r w:rsidR="004F55FF" w:rsidRPr="004F55FF">
        <w:rPr>
          <w:rStyle w:val="Incipit"/>
        </w:rPr>
        <w:t>non</w:t>
      </w:r>
      <w:r w:rsidR="004F55FF">
        <w:rPr>
          <w:lang w:val="it-IT"/>
        </w:rPr>
        <w:t xml:space="preserve"> </w:t>
      </w:r>
      <w:r w:rsidR="00D44579" w:rsidRPr="002601ED">
        <w:rPr>
          <w:rStyle w:val="Incipit"/>
        </w:rPr>
        <w:t>potest</w:t>
      </w:r>
      <w:r w:rsidR="002601ED">
        <w:rPr>
          <w:lang w:val="it-IT"/>
        </w:rPr>
        <w:t xml:space="preserve">. Missa cum [BD] </w:t>
      </w:r>
      <w:r w:rsidR="002601ED" w:rsidRPr="002601ED">
        <w:rPr>
          <w:rStyle w:val="Incipit"/>
        </w:rPr>
        <w:t>Benedica</w:t>
      </w:r>
      <w:r w:rsidR="00D44579" w:rsidRPr="002601ED">
        <w:rPr>
          <w:rStyle w:val="Incipit"/>
        </w:rPr>
        <w:t>m</w:t>
      </w:r>
      <w:r w:rsidR="002601ED" w:rsidRPr="002601ED">
        <w:rPr>
          <w:rStyle w:val="Incipit"/>
        </w:rPr>
        <w:t>us</w:t>
      </w:r>
      <w:r w:rsidR="00D44579">
        <w:rPr>
          <w:lang w:val="it-IT"/>
        </w:rPr>
        <w:t xml:space="preserve"> </w:t>
      </w:r>
      <w:r w:rsidR="00D44579" w:rsidRPr="002601ED">
        <w:rPr>
          <w:rStyle w:val="Incipit"/>
        </w:rPr>
        <w:t>domino</w:t>
      </w:r>
      <w:r w:rsidR="00D44579">
        <w:rPr>
          <w:lang w:val="it-IT"/>
        </w:rPr>
        <w:t xml:space="preserve"> clauditur sicut per totam quadragesimam.</w:t>
      </w:r>
    </w:p>
    <w:p w:rsidR="00D44579" w:rsidRDefault="00D44579" w:rsidP="00F55811">
      <w:pPr>
        <w:rPr>
          <w:lang w:val="it-IT"/>
        </w:rPr>
      </w:pPr>
      <w:r>
        <w:rPr>
          <w:lang w:val="it-IT"/>
        </w:rPr>
        <w:t xml:space="preserve">AD SEXTAM AN </w:t>
      </w:r>
      <w:r w:rsidRPr="002601ED">
        <w:rPr>
          <w:rStyle w:val="Incipit"/>
        </w:rPr>
        <w:t>Pueri</w:t>
      </w:r>
      <w:r>
        <w:rPr>
          <w:lang w:val="it-IT"/>
        </w:rPr>
        <w:t xml:space="preserve"> </w:t>
      </w:r>
      <w:r w:rsidRPr="002601ED">
        <w:rPr>
          <w:rStyle w:val="Incipit"/>
        </w:rPr>
        <w:t>Hebraeorum</w:t>
      </w:r>
      <w:r>
        <w:rPr>
          <w:lang w:val="it-IT"/>
        </w:rPr>
        <w:t xml:space="preserve"> </w:t>
      </w:r>
      <w:r w:rsidRPr="002601ED">
        <w:rPr>
          <w:rStyle w:val="Incipit"/>
        </w:rPr>
        <w:t>vestimenta</w:t>
      </w:r>
      <w:r>
        <w:rPr>
          <w:lang w:val="it-IT"/>
        </w:rPr>
        <w:t xml:space="preserve">. RP </w:t>
      </w:r>
      <w:r w:rsidRPr="002601ED">
        <w:rPr>
          <w:rStyle w:val="Incipit"/>
        </w:rPr>
        <w:t>Ingrediente</w:t>
      </w:r>
      <w:r>
        <w:rPr>
          <w:lang w:val="it-IT"/>
        </w:rPr>
        <w:t xml:space="preserve"> </w:t>
      </w:r>
      <w:r w:rsidRPr="002601ED">
        <w:rPr>
          <w:rStyle w:val="Incipit"/>
        </w:rPr>
        <w:t>domino</w:t>
      </w:r>
      <w:r>
        <w:rPr>
          <w:lang w:val="it-IT"/>
        </w:rPr>
        <w:t xml:space="preserve">. VS </w:t>
      </w:r>
      <w:r w:rsidRPr="002601ED">
        <w:rPr>
          <w:rStyle w:val="Incipit"/>
        </w:rPr>
        <w:t>De</w:t>
      </w:r>
      <w:r>
        <w:rPr>
          <w:lang w:val="it-IT"/>
        </w:rPr>
        <w:t xml:space="preserve"> </w:t>
      </w:r>
      <w:r w:rsidRPr="002601ED">
        <w:rPr>
          <w:rStyle w:val="Incipit"/>
        </w:rPr>
        <w:t>ore</w:t>
      </w:r>
      <w:r>
        <w:rPr>
          <w:lang w:val="it-IT"/>
        </w:rPr>
        <w:t xml:space="preserve"> </w:t>
      </w:r>
      <w:r w:rsidRPr="002601ED">
        <w:rPr>
          <w:rStyle w:val="Incipit"/>
        </w:rPr>
        <w:t>leonis</w:t>
      </w:r>
      <w:r>
        <w:rPr>
          <w:lang w:val="it-IT"/>
        </w:rPr>
        <w:t>.</w:t>
      </w:r>
    </w:p>
    <w:p w:rsidR="00D44579" w:rsidRDefault="00D44579" w:rsidP="00F55811">
      <w:pPr>
        <w:rPr>
          <w:lang w:val="it-IT"/>
        </w:rPr>
      </w:pPr>
      <w:r>
        <w:rPr>
          <w:lang w:val="it-IT"/>
        </w:rPr>
        <w:t xml:space="preserve">AD NONAM AN </w:t>
      </w:r>
      <w:r w:rsidRPr="002601ED">
        <w:rPr>
          <w:rStyle w:val="Incipit"/>
        </w:rPr>
        <w:t>Coeperunt</w:t>
      </w:r>
      <w:r>
        <w:rPr>
          <w:lang w:val="it-IT"/>
        </w:rPr>
        <w:t xml:space="preserve"> </w:t>
      </w:r>
      <w:r w:rsidRPr="002601ED">
        <w:rPr>
          <w:rStyle w:val="Incipit"/>
        </w:rPr>
        <w:t>omnes</w:t>
      </w:r>
      <w:r>
        <w:rPr>
          <w:lang w:val="it-IT"/>
        </w:rPr>
        <w:t xml:space="preserve"> </w:t>
      </w:r>
      <w:r w:rsidRPr="002601ED">
        <w:rPr>
          <w:rStyle w:val="Incipit"/>
        </w:rPr>
        <w:t>turbae</w:t>
      </w:r>
      <w:r>
        <w:rPr>
          <w:lang w:val="it-IT"/>
        </w:rPr>
        <w:t xml:space="preserve">. RP </w:t>
      </w:r>
      <w:r w:rsidRPr="002601ED">
        <w:rPr>
          <w:rStyle w:val="Incipit"/>
        </w:rPr>
        <w:t>Ingrediente</w:t>
      </w:r>
      <w:r>
        <w:rPr>
          <w:lang w:val="it-IT"/>
        </w:rPr>
        <w:t xml:space="preserve"> </w:t>
      </w:r>
      <w:r w:rsidRPr="002601ED">
        <w:rPr>
          <w:rStyle w:val="Incipit"/>
        </w:rPr>
        <w:t>domino</w:t>
      </w:r>
      <w:r>
        <w:rPr>
          <w:lang w:val="it-IT"/>
        </w:rPr>
        <w:t xml:space="preserve">. VS </w:t>
      </w:r>
      <w:r w:rsidRPr="002601ED">
        <w:rPr>
          <w:rStyle w:val="Incipit"/>
        </w:rPr>
        <w:t>Ne</w:t>
      </w:r>
      <w:r>
        <w:rPr>
          <w:lang w:val="it-IT"/>
        </w:rPr>
        <w:t xml:space="preserve"> </w:t>
      </w:r>
      <w:r w:rsidRPr="002601ED">
        <w:rPr>
          <w:rStyle w:val="Incipit"/>
        </w:rPr>
        <w:t>perdas</w:t>
      </w:r>
      <w:r>
        <w:rPr>
          <w:lang w:val="it-IT"/>
        </w:rPr>
        <w:t>.</w:t>
      </w:r>
    </w:p>
    <w:p w:rsidR="00D44579" w:rsidRDefault="00D44579" w:rsidP="00F55811">
      <w:pPr>
        <w:rPr>
          <w:lang w:val="it-IT"/>
        </w:rPr>
      </w:pPr>
      <w:r>
        <w:rPr>
          <w:lang w:val="it-IT"/>
        </w:rPr>
        <w:t xml:space="preserve">AD VESPERAS AN </w:t>
      </w:r>
      <w:r w:rsidRPr="002601ED">
        <w:rPr>
          <w:rStyle w:val="Incipit"/>
        </w:rPr>
        <w:t>Sede</w:t>
      </w:r>
      <w:r>
        <w:rPr>
          <w:lang w:val="it-IT"/>
        </w:rPr>
        <w:t xml:space="preserve"> </w:t>
      </w:r>
      <w:r w:rsidRPr="002601ED">
        <w:rPr>
          <w:rStyle w:val="Incipit"/>
        </w:rPr>
        <w:t>a</w:t>
      </w:r>
      <w:r>
        <w:rPr>
          <w:lang w:val="it-IT"/>
        </w:rPr>
        <w:t xml:space="preserve"> </w:t>
      </w:r>
      <w:r w:rsidRPr="002601ED">
        <w:rPr>
          <w:rStyle w:val="Incipit"/>
        </w:rPr>
        <w:t>dextris</w:t>
      </w:r>
      <w:r>
        <w:rPr>
          <w:lang w:val="it-IT"/>
        </w:rPr>
        <w:t xml:space="preserve"> </w:t>
      </w:r>
      <w:r w:rsidRPr="002601ED">
        <w:rPr>
          <w:rStyle w:val="Incipit"/>
        </w:rPr>
        <w:t>meis</w:t>
      </w:r>
      <w:r>
        <w:rPr>
          <w:lang w:val="it-IT"/>
        </w:rPr>
        <w:t xml:space="preserve"> cum reliquis. Capitulum et oratio de die. RP </w:t>
      </w:r>
      <w:r w:rsidRPr="002601ED">
        <w:rPr>
          <w:rStyle w:val="Incipit"/>
        </w:rPr>
        <w:t>Ingrediente</w:t>
      </w:r>
      <w:r>
        <w:rPr>
          <w:lang w:val="it-IT"/>
        </w:rPr>
        <w:t xml:space="preserve"> </w:t>
      </w:r>
      <w:r w:rsidRPr="002601ED">
        <w:rPr>
          <w:rStyle w:val="Incipit"/>
        </w:rPr>
        <w:t>domino</w:t>
      </w:r>
      <w:r>
        <w:rPr>
          <w:lang w:val="it-IT"/>
        </w:rPr>
        <w:t xml:space="preserve">. HY </w:t>
      </w:r>
      <w:r w:rsidRPr="002601ED">
        <w:rPr>
          <w:rStyle w:val="Incipit"/>
        </w:rPr>
        <w:t>Vexilla</w:t>
      </w:r>
      <w:r>
        <w:rPr>
          <w:lang w:val="it-IT"/>
        </w:rPr>
        <w:t xml:space="preserve"> </w:t>
      </w:r>
      <w:r w:rsidRPr="002601ED">
        <w:rPr>
          <w:rStyle w:val="Incipit"/>
        </w:rPr>
        <w:t>regis</w:t>
      </w:r>
      <w:r>
        <w:rPr>
          <w:lang w:val="it-IT"/>
        </w:rPr>
        <w:t xml:space="preserve">. VS </w:t>
      </w:r>
      <w:r w:rsidRPr="002601ED">
        <w:rPr>
          <w:rStyle w:val="Incipit"/>
        </w:rPr>
        <w:t>Eripe</w:t>
      </w:r>
      <w:r>
        <w:rPr>
          <w:lang w:val="it-IT"/>
        </w:rPr>
        <w:t xml:space="preserve"> </w:t>
      </w:r>
      <w:r w:rsidRPr="002601ED">
        <w:rPr>
          <w:rStyle w:val="Incipit"/>
        </w:rPr>
        <w:t>me</w:t>
      </w:r>
      <w:r>
        <w:rPr>
          <w:lang w:val="it-IT"/>
        </w:rPr>
        <w:t xml:space="preserve"> </w:t>
      </w:r>
      <w:r w:rsidRPr="002601ED">
        <w:rPr>
          <w:rStyle w:val="Incipit"/>
        </w:rPr>
        <w:t>domine</w:t>
      </w:r>
      <w:r>
        <w:rPr>
          <w:lang w:val="it-IT"/>
        </w:rPr>
        <w:t xml:space="preserve">. AM </w:t>
      </w:r>
      <w:r w:rsidRPr="002601ED">
        <w:rPr>
          <w:rStyle w:val="Incipit"/>
        </w:rPr>
        <w:t>Scriptum</w:t>
      </w:r>
      <w:r>
        <w:rPr>
          <w:lang w:val="it-IT"/>
        </w:rPr>
        <w:t xml:space="preserve"> </w:t>
      </w:r>
      <w:r w:rsidRPr="002601ED">
        <w:rPr>
          <w:rStyle w:val="Incipit"/>
        </w:rPr>
        <w:t>est</w:t>
      </w:r>
      <w:r>
        <w:rPr>
          <w:lang w:val="it-IT"/>
        </w:rPr>
        <w:t xml:space="preserve"> </w:t>
      </w:r>
      <w:r w:rsidRPr="002601ED">
        <w:rPr>
          <w:rStyle w:val="Incipit"/>
        </w:rPr>
        <w:t>enim</w:t>
      </w:r>
      <w:r>
        <w:rPr>
          <w:lang w:val="it-IT"/>
        </w:rPr>
        <w:t>.</w:t>
      </w:r>
    </w:p>
    <w:p w:rsidR="00D44579" w:rsidRDefault="00D44579" w:rsidP="00F55811">
      <w:pPr>
        <w:rPr>
          <w:lang w:val="it-IT"/>
        </w:rPr>
      </w:pPr>
      <w:r>
        <w:rPr>
          <w:lang w:val="it-IT"/>
        </w:rPr>
        <w:t>AD COMPLETORIUM sicut in priori dominica.</w:t>
      </w:r>
    </w:p>
    <w:p w:rsidR="002601ED" w:rsidRDefault="009A2064" w:rsidP="002601ED">
      <w:pPr>
        <w:pStyle w:val="berschrift1"/>
        <w:rPr>
          <w:lang w:val="it-IT"/>
        </w:rPr>
      </w:pPr>
      <w:r>
        <w:rPr>
          <w:lang w:val="it-IT"/>
        </w:rPr>
        <w:t>FERIA II.</w:t>
      </w:r>
    </w:p>
    <w:p w:rsidR="009A2064" w:rsidRDefault="009A2064" w:rsidP="009A2064">
      <w:pPr>
        <w:rPr>
          <w:lang w:val="it-IT"/>
        </w:rPr>
      </w:pPr>
      <w:r>
        <w:rPr>
          <w:lang w:val="it-IT"/>
        </w:rPr>
        <w:t xml:space="preserve">AD MATUTINAS INV </w:t>
      </w:r>
      <w:r w:rsidRPr="00182E1D">
        <w:rPr>
          <w:rStyle w:val="Incipit"/>
        </w:rPr>
        <w:t>Ubi</w:t>
      </w:r>
      <w:r>
        <w:rPr>
          <w:lang w:val="it-IT"/>
        </w:rPr>
        <w:t xml:space="preserve"> </w:t>
      </w:r>
      <w:r w:rsidRPr="00182E1D">
        <w:rPr>
          <w:rStyle w:val="Incipit"/>
        </w:rPr>
        <w:t>tentaverunt</w:t>
      </w:r>
      <w:r>
        <w:rPr>
          <w:lang w:val="it-IT"/>
        </w:rPr>
        <w:t xml:space="preserve"> </w:t>
      </w:r>
      <w:r w:rsidRPr="00182E1D">
        <w:rPr>
          <w:rStyle w:val="Incipit"/>
        </w:rPr>
        <w:t>me</w:t>
      </w:r>
      <w:r>
        <w:rPr>
          <w:lang w:val="it-IT"/>
        </w:rPr>
        <w:t xml:space="preserve">. PS </w:t>
      </w:r>
      <w:r w:rsidRPr="00182E1D">
        <w:rPr>
          <w:rStyle w:val="Incipit"/>
        </w:rPr>
        <w:t>Venite</w:t>
      </w:r>
      <w:r>
        <w:rPr>
          <w:lang w:val="it-IT"/>
        </w:rPr>
        <w:t xml:space="preserve"> </w:t>
      </w:r>
      <w:r w:rsidRPr="00182E1D">
        <w:rPr>
          <w:rStyle w:val="Incipit"/>
        </w:rPr>
        <w:t>exu</w:t>
      </w:r>
      <w:r w:rsidR="00734E67" w:rsidRPr="00182E1D">
        <w:rPr>
          <w:rStyle w:val="Incipit"/>
        </w:rPr>
        <w:t>ltemus</w:t>
      </w:r>
      <w:r w:rsidR="00734E67">
        <w:rPr>
          <w:lang w:val="it-IT"/>
        </w:rPr>
        <w:t xml:space="preserve"> </w:t>
      </w:r>
      <w:r w:rsidR="00734E67" w:rsidRPr="00182E1D">
        <w:rPr>
          <w:rStyle w:val="Incipit"/>
        </w:rPr>
        <w:t>domino</w:t>
      </w:r>
      <w:r w:rsidR="00734E67">
        <w:rPr>
          <w:lang w:val="it-IT"/>
        </w:rPr>
        <w:t xml:space="preserve"> totum usque [PV] </w:t>
      </w:r>
      <w:r w:rsidR="00734E67" w:rsidRPr="00182E1D">
        <w:rPr>
          <w:rStyle w:val="Incipit"/>
        </w:rPr>
        <w:t>I</w:t>
      </w:r>
      <w:r w:rsidRPr="00182E1D">
        <w:rPr>
          <w:rStyle w:val="Incipit"/>
        </w:rPr>
        <w:t>n</w:t>
      </w:r>
      <w:r>
        <w:rPr>
          <w:lang w:val="it-IT"/>
        </w:rPr>
        <w:t xml:space="preserve"> </w:t>
      </w:r>
      <w:r w:rsidRPr="008F51B0">
        <w:rPr>
          <w:rStyle w:val="Incipit"/>
        </w:rPr>
        <w:t>deserto</w:t>
      </w:r>
      <w:r>
        <w:rPr>
          <w:lang w:val="it-IT"/>
        </w:rPr>
        <w:t xml:space="preserve"> et </w:t>
      </w:r>
      <w:r w:rsidR="00182E1D">
        <w:rPr>
          <w:lang w:val="it-IT"/>
        </w:rPr>
        <w:t>iterum</w:t>
      </w:r>
      <w:r>
        <w:rPr>
          <w:lang w:val="it-IT"/>
        </w:rPr>
        <w:t xml:space="preserve"> INV </w:t>
      </w:r>
      <w:r w:rsidRPr="00182E1D">
        <w:rPr>
          <w:rStyle w:val="Incipit"/>
        </w:rPr>
        <w:t>Ubi</w:t>
      </w:r>
      <w:r>
        <w:rPr>
          <w:lang w:val="it-IT"/>
        </w:rPr>
        <w:t xml:space="preserve"> </w:t>
      </w:r>
      <w:r w:rsidRPr="00182E1D">
        <w:rPr>
          <w:rStyle w:val="Incipit"/>
        </w:rPr>
        <w:t>tentaverunt</w:t>
      </w:r>
      <w:r w:rsidR="009B55DC">
        <w:rPr>
          <w:lang w:val="it-IT"/>
        </w:rPr>
        <w:t xml:space="preserve">. Deinde </w:t>
      </w:r>
      <w:r w:rsidR="00182E1D">
        <w:rPr>
          <w:lang w:val="it-IT"/>
        </w:rPr>
        <w:t>PV</w:t>
      </w:r>
      <w:r>
        <w:rPr>
          <w:lang w:val="it-IT"/>
        </w:rPr>
        <w:t xml:space="preserve"> </w:t>
      </w:r>
      <w:r w:rsidRPr="00182E1D">
        <w:rPr>
          <w:rStyle w:val="Incipit"/>
        </w:rPr>
        <w:t>Quadraginta</w:t>
      </w:r>
      <w:r>
        <w:rPr>
          <w:lang w:val="it-IT"/>
        </w:rPr>
        <w:t xml:space="preserve"> </w:t>
      </w:r>
      <w:r w:rsidRPr="00182E1D">
        <w:rPr>
          <w:rStyle w:val="Incipit"/>
        </w:rPr>
        <w:t>annis</w:t>
      </w:r>
      <w:r>
        <w:rPr>
          <w:lang w:val="it-IT"/>
        </w:rPr>
        <w:t xml:space="preserve">. Nocturnus de die. VS </w:t>
      </w:r>
      <w:r w:rsidRPr="00182E1D">
        <w:rPr>
          <w:rStyle w:val="Incipit"/>
        </w:rPr>
        <w:t>Erue</w:t>
      </w:r>
      <w:r>
        <w:rPr>
          <w:lang w:val="it-IT"/>
        </w:rPr>
        <w:t xml:space="preserve"> </w:t>
      </w:r>
      <w:r w:rsidRPr="00182E1D">
        <w:rPr>
          <w:rStyle w:val="Incipit"/>
        </w:rPr>
        <w:t>a</w:t>
      </w:r>
      <w:r>
        <w:rPr>
          <w:lang w:val="it-IT"/>
        </w:rPr>
        <w:t xml:space="preserve"> </w:t>
      </w:r>
      <w:r w:rsidRPr="00182E1D">
        <w:rPr>
          <w:rStyle w:val="Incipit"/>
        </w:rPr>
        <w:t>framea</w:t>
      </w:r>
      <w:r>
        <w:rPr>
          <w:lang w:val="it-IT"/>
        </w:rPr>
        <w:t xml:space="preserve">. Tres lectiones de </w:t>
      </w:r>
      <w:r w:rsidRPr="005A4AA3">
        <w:rPr>
          <w:rStyle w:val="Person"/>
        </w:rPr>
        <w:t>Ieremias</w:t>
      </w:r>
      <w:r>
        <w:rPr>
          <w:lang w:val="it-IT"/>
        </w:rPr>
        <w:t xml:space="preserve"> leguntur. RP </w:t>
      </w:r>
      <w:r w:rsidRPr="00182E1D">
        <w:rPr>
          <w:rStyle w:val="Incipit"/>
        </w:rPr>
        <w:t>Conclusit</w:t>
      </w:r>
      <w:r>
        <w:rPr>
          <w:lang w:val="it-IT"/>
        </w:rPr>
        <w:t xml:space="preserve">. RP </w:t>
      </w:r>
      <w:r w:rsidRPr="00182E1D">
        <w:rPr>
          <w:rStyle w:val="Incipit"/>
        </w:rPr>
        <w:t>Dominus</w:t>
      </w:r>
      <w:r>
        <w:rPr>
          <w:lang w:val="it-IT"/>
        </w:rPr>
        <w:t xml:space="preserve"> </w:t>
      </w:r>
      <w:r w:rsidRPr="00182E1D">
        <w:rPr>
          <w:rStyle w:val="Incipit"/>
        </w:rPr>
        <w:t>mecum</w:t>
      </w:r>
      <w:r>
        <w:rPr>
          <w:lang w:val="it-IT"/>
        </w:rPr>
        <w:t xml:space="preserve"> </w:t>
      </w:r>
      <w:r w:rsidRPr="00182E1D">
        <w:rPr>
          <w:rStyle w:val="Incipit"/>
        </w:rPr>
        <w:t>est</w:t>
      </w:r>
      <w:r>
        <w:rPr>
          <w:lang w:val="it-IT"/>
        </w:rPr>
        <w:t xml:space="preserve">. RP </w:t>
      </w:r>
      <w:r w:rsidRPr="00182E1D">
        <w:rPr>
          <w:rStyle w:val="Incipit"/>
        </w:rPr>
        <w:t>Fratres</w:t>
      </w:r>
      <w:r>
        <w:rPr>
          <w:lang w:val="it-IT"/>
        </w:rPr>
        <w:t xml:space="preserve"> </w:t>
      </w:r>
      <w:r w:rsidRPr="00182E1D">
        <w:rPr>
          <w:rStyle w:val="Incipit"/>
        </w:rPr>
        <w:t>mei</w:t>
      </w:r>
      <w:r>
        <w:rPr>
          <w:lang w:val="it-IT"/>
        </w:rPr>
        <w:t>.</w:t>
      </w:r>
    </w:p>
    <w:p w:rsidR="009A2064" w:rsidRDefault="009A2064" w:rsidP="009A2064">
      <w:pPr>
        <w:rPr>
          <w:lang w:val="it-IT"/>
        </w:rPr>
      </w:pPr>
      <w:r>
        <w:rPr>
          <w:lang w:val="it-IT"/>
        </w:rPr>
        <w:t xml:space="preserve">LAUDES AN </w:t>
      </w:r>
      <w:r w:rsidRPr="00182E1D">
        <w:rPr>
          <w:rStyle w:val="Incipit"/>
        </w:rPr>
        <w:t>Faciem</w:t>
      </w:r>
      <w:r>
        <w:rPr>
          <w:lang w:val="it-IT"/>
        </w:rPr>
        <w:t xml:space="preserve"> </w:t>
      </w:r>
      <w:r w:rsidRPr="00182E1D">
        <w:rPr>
          <w:rStyle w:val="Incipit"/>
        </w:rPr>
        <w:t>meam</w:t>
      </w:r>
      <w:r>
        <w:rPr>
          <w:lang w:val="it-IT"/>
        </w:rPr>
        <w:t xml:space="preserve"> cum reliquis. AB </w:t>
      </w:r>
      <w:r w:rsidRPr="00182E1D">
        <w:rPr>
          <w:rStyle w:val="Incipit"/>
        </w:rPr>
        <w:t>Non</w:t>
      </w:r>
      <w:r>
        <w:rPr>
          <w:lang w:val="it-IT"/>
        </w:rPr>
        <w:t xml:space="preserve"> </w:t>
      </w:r>
      <w:r w:rsidRPr="00182E1D">
        <w:rPr>
          <w:rStyle w:val="Incipit"/>
        </w:rPr>
        <w:t>haberes</w:t>
      </w:r>
      <w:r>
        <w:rPr>
          <w:lang w:val="it-IT"/>
        </w:rPr>
        <w:t xml:space="preserve">. Capitulum et oratio de die. De passione AC </w:t>
      </w:r>
      <w:r w:rsidRPr="00182E1D">
        <w:rPr>
          <w:rStyle w:val="Incipit"/>
        </w:rPr>
        <w:t>Qui</w:t>
      </w:r>
      <w:r w:rsidR="00182E1D" w:rsidRPr="00182E1D">
        <w:rPr>
          <w:rStyle w:val="Incipit"/>
        </w:rPr>
        <w:t>d</w:t>
      </w:r>
      <w:r>
        <w:rPr>
          <w:lang w:val="it-IT"/>
        </w:rPr>
        <w:t xml:space="preserve"> </w:t>
      </w:r>
      <w:r w:rsidRPr="00182E1D">
        <w:rPr>
          <w:rStyle w:val="Incipit"/>
        </w:rPr>
        <w:t>molesti</w:t>
      </w:r>
      <w:r>
        <w:rPr>
          <w:lang w:val="it-IT"/>
        </w:rPr>
        <w:t>.</w:t>
      </w:r>
    </w:p>
    <w:p w:rsidR="009A2064" w:rsidRDefault="009A2064" w:rsidP="009A2064">
      <w:pPr>
        <w:rPr>
          <w:lang w:val="it-IT"/>
        </w:rPr>
      </w:pPr>
      <w:r>
        <w:rPr>
          <w:lang w:val="it-IT"/>
        </w:rPr>
        <w:t xml:space="preserve">AD PRIMAM AN </w:t>
      </w:r>
      <w:r w:rsidRPr="00182E1D">
        <w:rPr>
          <w:rStyle w:val="Incipit"/>
        </w:rPr>
        <w:t>Invocabo</w:t>
      </w:r>
      <w:r>
        <w:rPr>
          <w:lang w:val="it-IT"/>
        </w:rPr>
        <w:t xml:space="preserve"> </w:t>
      </w:r>
      <w:r w:rsidRPr="00182E1D">
        <w:rPr>
          <w:rStyle w:val="Incipit"/>
        </w:rPr>
        <w:t>nomen</w:t>
      </w:r>
      <w:r>
        <w:rPr>
          <w:lang w:val="it-IT"/>
        </w:rPr>
        <w:t>.</w:t>
      </w:r>
    </w:p>
    <w:p w:rsidR="009A2064" w:rsidRDefault="009A2064" w:rsidP="009A2064">
      <w:pPr>
        <w:rPr>
          <w:lang w:val="it-IT"/>
        </w:rPr>
      </w:pPr>
      <w:r>
        <w:rPr>
          <w:lang w:val="it-IT"/>
        </w:rPr>
        <w:t xml:space="preserve">AD TERTIAM AN </w:t>
      </w:r>
      <w:r w:rsidRPr="00182E1D">
        <w:rPr>
          <w:rStyle w:val="Incipit"/>
        </w:rPr>
        <w:t>Tibi</w:t>
      </w:r>
      <w:r>
        <w:rPr>
          <w:lang w:val="it-IT"/>
        </w:rPr>
        <w:t xml:space="preserve"> </w:t>
      </w:r>
      <w:r w:rsidRPr="00182E1D">
        <w:rPr>
          <w:rStyle w:val="Incipit"/>
        </w:rPr>
        <w:t>revelavi</w:t>
      </w:r>
      <w:r>
        <w:rPr>
          <w:lang w:val="it-IT"/>
        </w:rPr>
        <w:t xml:space="preserve">. </w:t>
      </w:r>
      <w:r w:rsidR="00734E67">
        <w:rPr>
          <w:lang w:val="it-IT"/>
        </w:rPr>
        <w:t>R</w:t>
      </w:r>
      <w:r w:rsidR="00011867">
        <w:rPr>
          <w:lang w:val="it-IT"/>
        </w:rPr>
        <w:t>B</w:t>
      </w:r>
      <w:r w:rsidR="00734E67">
        <w:rPr>
          <w:lang w:val="it-IT"/>
        </w:rPr>
        <w:t xml:space="preserve"> </w:t>
      </w:r>
      <w:r w:rsidR="00734E67" w:rsidRPr="00182E1D">
        <w:rPr>
          <w:rStyle w:val="Incipit"/>
        </w:rPr>
        <w:t>Erue</w:t>
      </w:r>
      <w:r>
        <w:rPr>
          <w:lang w:val="it-IT"/>
        </w:rPr>
        <w:t xml:space="preserve"> </w:t>
      </w:r>
      <w:r w:rsidRPr="00182E1D">
        <w:rPr>
          <w:rStyle w:val="Incipit"/>
        </w:rPr>
        <w:t>a</w:t>
      </w:r>
      <w:r>
        <w:rPr>
          <w:lang w:val="it-IT"/>
        </w:rPr>
        <w:t xml:space="preserve"> </w:t>
      </w:r>
      <w:r w:rsidRPr="00182E1D">
        <w:rPr>
          <w:rStyle w:val="Incipit"/>
        </w:rPr>
        <w:t>framea</w:t>
      </w:r>
      <w:r>
        <w:rPr>
          <w:lang w:val="it-IT"/>
        </w:rPr>
        <w:t>.</w:t>
      </w:r>
    </w:p>
    <w:p w:rsidR="009A2064" w:rsidRDefault="009A2064" w:rsidP="009A2064">
      <w:pPr>
        <w:rPr>
          <w:lang w:val="it-IT"/>
        </w:rPr>
      </w:pPr>
      <w:r>
        <w:rPr>
          <w:lang w:val="it-IT"/>
        </w:rPr>
        <w:t xml:space="preserve">AD SEXTAM AN </w:t>
      </w:r>
      <w:r w:rsidRPr="007965C0">
        <w:rPr>
          <w:rStyle w:val="Incipit"/>
        </w:rPr>
        <w:t>Recordare</w:t>
      </w:r>
      <w:r w:rsidR="00734E67">
        <w:rPr>
          <w:lang w:val="it-IT"/>
        </w:rPr>
        <w:t>. R</w:t>
      </w:r>
      <w:r w:rsidR="00011867">
        <w:rPr>
          <w:lang w:val="it-IT"/>
        </w:rPr>
        <w:t>B</w:t>
      </w:r>
      <w:r w:rsidR="00734E67">
        <w:rPr>
          <w:lang w:val="it-IT"/>
        </w:rPr>
        <w:t xml:space="preserve"> </w:t>
      </w:r>
      <w:r w:rsidR="00734E67" w:rsidRPr="007965C0">
        <w:rPr>
          <w:rStyle w:val="Incipit"/>
        </w:rPr>
        <w:t>De</w:t>
      </w:r>
      <w:r w:rsidR="00734E67">
        <w:rPr>
          <w:lang w:val="it-IT"/>
        </w:rPr>
        <w:t xml:space="preserve"> </w:t>
      </w:r>
      <w:r w:rsidR="00734E67" w:rsidRPr="007965C0">
        <w:rPr>
          <w:rStyle w:val="Incipit"/>
        </w:rPr>
        <w:t>ore</w:t>
      </w:r>
      <w:r w:rsidR="00734E67">
        <w:rPr>
          <w:lang w:val="it-IT"/>
        </w:rPr>
        <w:t xml:space="preserve"> </w:t>
      </w:r>
      <w:r w:rsidR="00734E67" w:rsidRPr="007965C0">
        <w:rPr>
          <w:rStyle w:val="Incipit"/>
        </w:rPr>
        <w:t>leonis</w:t>
      </w:r>
      <w:r w:rsidR="00734E67">
        <w:rPr>
          <w:lang w:val="it-IT"/>
        </w:rPr>
        <w:t>.</w:t>
      </w:r>
    </w:p>
    <w:p w:rsidR="00734E67" w:rsidRDefault="00734E67" w:rsidP="009A2064">
      <w:pPr>
        <w:rPr>
          <w:lang w:val="it-IT"/>
        </w:rPr>
      </w:pPr>
      <w:r>
        <w:rPr>
          <w:lang w:val="it-IT"/>
        </w:rPr>
        <w:t xml:space="preserve">AD NONAM AN </w:t>
      </w:r>
      <w:r w:rsidRPr="007965C0">
        <w:rPr>
          <w:rStyle w:val="Incipit"/>
        </w:rPr>
        <w:t>Non</w:t>
      </w:r>
      <w:r>
        <w:rPr>
          <w:lang w:val="it-IT"/>
        </w:rPr>
        <w:t xml:space="preserve"> </w:t>
      </w:r>
      <w:r w:rsidRPr="007965C0">
        <w:rPr>
          <w:rStyle w:val="Incipit"/>
        </w:rPr>
        <w:t>sis</w:t>
      </w:r>
      <w:r>
        <w:rPr>
          <w:lang w:val="it-IT"/>
        </w:rPr>
        <w:t xml:space="preserve"> </w:t>
      </w:r>
      <w:r w:rsidRPr="007965C0">
        <w:rPr>
          <w:rStyle w:val="Incipit"/>
        </w:rPr>
        <w:t>mihi</w:t>
      </w:r>
      <w:r>
        <w:rPr>
          <w:lang w:val="it-IT"/>
        </w:rPr>
        <w:t>. R</w:t>
      </w:r>
      <w:r w:rsidR="00011867">
        <w:rPr>
          <w:lang w:val="it-IT"/>
        </w:rPr>
        <w:t>B</w:t>
      </w:r>
      <w:r>
        <w:rPr>
          <w:lang w:val="it-IT"/>
        </w:rPr>
        <w:t xml:space="preserve"> </w:t>
      </w:r>
      <w:r w:rsidRPr="007965C0">
        <w:rPr>
          <w:rStyle w:val="Incipit"/>
        </w:rPr>
        <w:t>Ne</w:t>
      </w:r>
      <w:r>
        <w:rPr>
          <w:lang w:val="it-IT"/>
        </w:rPr>
        <w:t xml:space="preserve"> </w:t>
      </w:r>
      <w:r w:rsidRPr="007965C0">
        <w:rPr>
          <w:rStyle w:val="Incipit"/>
        </w:rPr>
        <w:t>perdas</w:t>
      </w:r>
      <w:r>
        <w:rPr>
          <w:lang w:val="it-IT"/>
        </w:rPr>
        <w:t>. Capitula et orationes de die.</w:t>
      </w:r>
    </w:p>
    <w:p w:rsidR="00734E67" w:rsidRDefault="00734E67" w:rsidP="009A2064">
      <w:pPr>
        <w:rPr>
          <w:lang w:val="it-IT"/>
        </w:rPr>
      </w:pPr>
      <w:r>
        <w:rPr>
          <w:lang w:val="it-IT"/>
        </w:rPr>
        <w:t xml:space="preserve">AD VESPERAS RP </w:t>
      </w:r>
      <w:r w:rsidRPr="007965C0">
        <w:rPr>
          <w:rStyle w:val="Incipit"/>
        </w:rPr>
        <w:t>Usquequo</w:t>
      </w:r>
      <w:r>
        <w:rPr>
          <w:lang w:val="it-IT"/>
        </w:rPr>
        <w:t xml:space="preserve"> </w:t>
      </w:r>
      <w:r w:rsidRPr="007965C0">
        <w:rPr>
          <w:rStyle w:val="Incipit"/>
        </w:rPr>
        <w:t>exaltabitur</w:t>
      </w:r>
      <w:r>
        <w:rPr>
          <w:lang w:val="it-IT"/>
        </w:rPr>
        <w:t xml:space="preserve">. AM </w:t>
      </w:r>
      <w:r w:rsidRPr="007965C0">
        <w:rPr>
          <w:rStyle w:val="Incipit"/>
        </w:rPr>
        <w:t>Infirmata</w:t>
      </w:r>
      <w:r>
        <w:rPr>
          <w:lang w:val="it-IT"/>
        </w:rPr>
        <w:t xml:space="preserve"> </w:t>
      </w:r>
      <w:r w:rsidRPr="007965C0">
        <w:rPr>
          <w:rStyle w:val="Incipit"/>
        </w:rPr>
        <w:t>est</w:t>
      </w:r>
      <w:r>
        <w:rPr>
          <w:lang w:val="it-IT"/>
        </w:rPr>
        <w:t xml:space="preserve">. De passione AC </w:t>
      </w:r>
      <w:r w:rsidRPr="00CD2D3C">
        <w:rPr>
          <w:rStyle w:val="Incipit"/>
        </w:rPr>
        <w:t>Sicut</w:t>
      </w:r>
      <w:r w:rsidRPr="00A002FB">
        <w:t xml:space="preserve"> </w:t>
      </w:r>
      <w:r w:rsidRPr="00CD2D3C">
        <w:rPr>
          <w:rStyle w:val="Incipit"/>
        </w:rPr>
        <w:t>exaltatus</w:t>
      </w:r>
      <w:r w:rsidRPr="00A002FB">
        <w:t xml:space="preserve"> </w:t>
      </w:r>
      <w:r w:rsidRPr="00CD2D3C">
        <w:rPr>
          <w:rStyle w:val="Incipit"/>
        </w:rPr>
        <w:t>[est]</w:t>
      </w:r>
      <w:r w:rsidRPr="00A002FB">
        <w:t xml:space="preserve"> </w:t>
      </w:r>
      <w:r w:rsidRPr="00CD2D3C">
        <w:rPr>
          <w:rStyle w:val="Incipit"/>
        </w:rPr>
        <w:t>serpens</w:t>
      </w:r>
      <w:r>
        <w:rPr>
          <w:lang w:val="it-IT"/>
        </w:rPr>
        <w:t>.</w:t>
      </w:r>
    </w:p>
    <w:p w:rsidR="00734E67" w:rsidRDefault="00734E67" w:rsidP="009A2064">
      <w:pPr>
        <w:rPr>
          <w:lang w:val="it-IT"/>
        </w:rPr>
      </w:pPr>
      <w:r>
        <w:rPr>
          <w:lang w:val="it-IT"/>
        </w:rPr>
        <w:t>COMPLETORIUM ut in priori secunda feria.</w:t>
      </w:r>
    </w:p>
    <w:p w:rsidR="00734E67" w:rsidRDefault="00734E67" w:rsidP="00734E67">
      <w:pPr>
        <w:pStyle w:val="berschrift1"/>
        <w:rPr>
          <w:lang w:val="it-IT"/>
        </w:rPr>
      </w:pPr>
      <w:r>
        <w:rPr>
          <w:lang w:val="it-IT"/>
        </w:rPr>
        <w:t>FERIA III.</w:t>
      </w:r>
    </w:p>
    <w:p w:rsidR="00734E67" w:rsidRDefault="00734E67" w:rsidP="00734E67">
      <w:pPr>
        <w:rPr>
          <w:lang w:val="it-IT"/>
        </w:rPr>
      </w:pPr>
      <w:r>
        <w:rPr>
          <w:lang w:val="it-IT"/>
        </w:rPr>
        <w:t xml:space="preserve">[AD MATUTINAS] INV </w:t>
      </w:r>
      <w:r w:rsidRPr="007965C0">
        <w:rPr>
          <w:rStyle w:val="Incipit"/>
        </w:rPr>
        <w:t>Quadraginta</w:t>
      </w:r>
      <w:r>
        <w:rPr>
          <w:lang w:val="it-IT"/>
        </w:rPr>
        <w:t xml:space="preserve">. PS </w:t>
      </w:r>
      <w:r w:rsidRPr="007965C0">
        <w:rPr>
          <w:rStyle w:val="Incipit"/>
        </w:rPr>
        <w:t>Venite</w:t>
      </w:r>
      <w:r>
        <w:rPr>
          <w:lang w:val="it-IT"/>
        </w:rPr>
        <w:t xml:space="preserve"> </w:t>
      </w:r>
      <w:r w:rsidRPr="007965C0">
        <w:rPr>
          <w:rStyle w:val="Incipit"/>
        </w:rPr>
        <w:t>exultemus</w:t>
      </w:r>
      <w:r>
        <w:rPr>
          <w:lang w:val="it-IT"/>
        </w:rPr>
        <w:t xml:space="preserve"> usque [PV] </w:t>
      </w:r>
      <w:r w:rsidRPr="007965C0">
        <w:rPr>
          <w:rStyle w:val="Incipit"/>
        </w:rPr>
        <w:t>Hi</w:t>
      </w:r>
      <w:r>
        <w:rPr>
          <w:lang w:val="it-IT"/>
        </w:rPr>
        <w:t xml:space="preserve"> </w:t>
      </w:r>
      <w:r w:rsidRPr="007965C0">
        <w:rPr>
          <w:rStyle w:val="Incipit"/>
        </w:rPr>
        <w:t>errant</w:t>
      </w:r>
      <w:r>
        <w:rPr>
          <w:lang w:val="it-IT"/>
        </w:rPr>
        <w:t xml:space="preserve"> </w:t>
      </w:r>
      <w:r w:rsidRPr="007965C0">
        <w:rPr>
          <w:rStyle w:val="Incipit"/>
        </w:rPr>
        <w:t>corde</w:t>
      </w:r>
      <w:r>
        <w:rPr>
          <w:lang w:val="it-IT"/>
        </w:rPr>
        <w:t xml:space="preserve">. Iterum [INV] </w:t>
      </w:r>
      <w:r w:rsidRPr="007965C0">
        <w:rPr>
          <w:rStyle w:val="Incipit"/>
        </w:rPr>
        <w:t>Quadraginta</w:t>
      </w:r>
      <w:r>
        <w:rPr>
          <w:lang w:val="it-IT"/>
        </w:rPr>
        <w:t xml:space="preserve"> et assumitur [PV] </w:t>
      </w:r>
      <w:r w:rsidRPr="007965C0">
        <w:rPr>
          <w:rStyle w:val="Incipit"/>
        </w:rPr>
        <w:t>Ipsi</w:t>
      </w:r>
      <w:r>
        <w:rPr>
          <w:lang w:val="it-IT"/>
        </w:rPr>
        <w:t xml:space="preserve"> </w:t>
      </w:r>
      <w:r w:rsidRPr="007965C0">
        <w:rPr>
          <w:rStyle w:val="Incipit"/>
        </w:rPr>
        <w:t>vero</w:t>
      </w:r>
      <w:r>
        <w:rPr>
          <w:lang w:val="it-IT"/>
        </w:rPr>
        <w:t xml:space="preserve"> usqu</w:t>
      </w:r>
      <w:r w:rsidR="00D3732D">
        <w:rPr>
          <w:lang w:val="it-IT"/>
        </w:rPr>
        <w:t>e in finem. Nocturnus de die. VS</w:t>
      </w:r>
      <w:r>
        <w:rPr>
          <w:lang w:val="it-IT"/>
        </w:rPr>
        <w:t xml:space="preserve"> </w:t>
      </w:r>
      <w:r w:rsidRPr="007965C0">
        <w:rPr>
          <w:rStyle w:val="Incipit"/>
        </w:rPr>
        <w:t>De</w:t>
      </w:r>
      <w:r>
        <w:rPr>
          <w:lang w:val="it-IT"/>
        </w:rPr>
        <w:t xml:space="preserve"> </w:t>
      </w:r>
      <w:r w:rsidRPr="007965C0">
        <w:rPr>
          <w:rStyle w:val="Incipit"/>
        </w:rPr>
        <w:t>ore</w:t>
      </w:r>
      <w:r>
        <w:rPr>
          <w:lang w:val="it-IT"/>
        </w:rPr>
        <w:t xml:space="preserve"> </w:t>
      </w:r>
      <w:r w:rsidRPr="007965C0">
        <w:rPr>
          <w:rStyle w:val="Incipit"/>
        </w:rPr>
        <w:t>leonis</w:t>
      </w:r>
      <w:r>
        <w:rPr>
          <w:lang w:val="it-IT"/>
        </w:rPr>
        <w:t xml:space="preserve">. De </w:t>
      </w:r>
      <w:r w:rsidRPr="005A4AA3">
        <w:rPr>
          <w:rStyle w:val="Person"/>
        </w:rPr>
        <w:t>Ieremias</w:t>
      </w:r>
      <w:r>
        <w:rPr>
          <w:lang w:val="it-IT"/>
        </w:rPr>
        <w:t xml:space="preserve"> tres lectiones leguntur. RP </w:t>
      </w:r>
      <w:r w:rsidRPr="007965C0">
        <w:rPr>
          <w:rStyle w:val="Incipit"/>
        </w:rPr>
        <w:t>Dixerunt</w:t>
      </w:r>
      <w:r>
        <w:rPr>
          <w:lang w:val="it-IT"/>
        </w:rPr>
        <w:t xml:space="preserve"> </w:t>
      </w:r>
      <w:r w:rsidRPr="007965C0">
        <w:rPr>
          <w:rStyle w:val="Incipit"/>
        </w:rPr>
        <w:t>impii</w:t>
      </w:r>
      <w:r>
        <w:rPr>
          <w:lang w:val="it-IT"/>
        </w:rPr>
        <w:t xml:space="preserve">. RP </w:t>
      </w:r>
      <w:r w:rsidRPr="007965C0">
        <w:rPr>
          <w:rStyle w:val="Incipit"/>
        </w:rPr>
        <w:t>Viri</w:t>
      </w:r>
      <w:r>
        <w:rPr>
          <w:lang w:val="it-IT"/>
        </w:rPr>
        <w:t xml:space="preserve"> </w:t>
      </w:r>
      <w:r w:rsidRPr="007965C0">
        <w:rPr>
          <w:rStyle w:val="Incipit"/>
        </w:rPr>
        <w:t>impii</w:t>
      </w:r>
      <w:r>
        <w:rPr>
          <w:lang w:val="it-IT"/>
        </w:rPr>
        <w:t xml:space="preserve">. RP </w:t>
      </w:r>
      <w:r w:rsidRPr="007965C0">
        <w:rPr>
          <w:rStyle w:val="Incipit"/>
        </w:rPr>
        <w:t>Opprobrium</w:t>
      </w:r>
      <w:r>
        <w:rPr>
          <w:lang w:val="it-IT"/>
        </w:rPr>
        <w:t>.</w:t>
      </w:r>
    </w:p>
    <w:p w:rsidR="00734E67" w:rsidRDefault="00734E67" w:rsidP="00734E67">
      <w:pPr>
        <w:rPr>
          <w:lang w:val="it-IT"/>
        </w:rPr>
      </w:pPr>
      <w:r>
        <w:rPr>
          <w:lang w:val="it-IT"/>
        </w:rPr>
        <w:lastRenderedPageBreak/>
        <w:t xml:space="preserve">AD LAUDES AN </w:t>
      </w:r>
      <w:r w:rsidRPr="007965C0">
        <w:rPr>
          <w:rStyle w:val="Incipit"/>
        </w:rPr>
        <w:t>Vide</w:t>
      </w:r>
      <w:r>
        <w:rPr>
          <w:lang w:val="it-IT"/>
        </w:rPr>
        <w:t xml:space="preserve"> </w:t>
      </w:r>
      <w:r w:rsidRPr="007965C0">
        <w:rPr>
          <w:rStyle w:val="Incipit"/>
        </w:rPr>
        <w:t>domine</w:t>
      </w:r>
      <w:r>
        <w:rPr>
          <w:lang w:val="it-IT"/>
        </w:rPr>
        <w:t xml:space="preserve"> cum reliquis. AB </w:t>
      </w:r>
      <w:r w:rsidRPr="007965C0">
        <w:rPr>
          <w:rStyle w:val="Incipit"/>
        </w:rPr>
        <w:t>Nemo</w:t>
      </w:r>
      <w:r>
        <w:rPr>
          <w:lang w:val="it-IT"/>
        </w:rPr>
        <w:t xml:space="preserve"> </w:t>
      </w:r>
      <w:r w:rsidRPr="007965C0">
        <w:rPr>
          <w:rStyle w:val="Incipit"/>
        </w:rPr>
        <w:t>tollet</w:t>
      </w:r>
      <w:r>
        <w:rPr>
          <w:lang w:val="it-IT"/>
        </w:rPr>
        <w:t>. Capitulum et oratio de die. De passione antiphona ut supra.</w:t>
      </w:r>
    </w:p>
    <w:p w:rsidR="00734E67" w:rsidRDefault="00AD2B68" w:rsidP="00734E67">
      <w:pPr>
        <w:rPr>
          <w:lang w:val="it-IT"/>
        </w:rPr>
      </w:pPr>
      <w:r>
        <w:rPr>
          <w:lang w:val="it-IT"/>
        </w:rPr>
        <w:t>(43v)</w:t>
      </w:r>
      <w:r w:rsidR="00734E67">
        <w:rPr>
          <w:lang w:val="it-IT"/>
        </w:rPr>
        <w:t xml:space="preserve"> AD CURSUS ut in priori die.</w:t>
      </w:r>
    </w:p>
    <w:p w:rsidR="00734E67" w:rsidRDefault="00734E67" w:rsidP="00734E67">
      <w:pPr>
        <w:rPr>
          <w:lang w:val="it-IT"/>
        </w:rPr>
      </w:pPr>
      <w:r>
        <w:rPr>
          <w:lang w:val="it-IT"/>
        </w:rPr>
        <w:t xml:space="preserve">AD VESPERAS RP </w:t>
      </w:r>
      <w:r w:rsidRPr="007965C0">
        <w:rPr>
          <w:rStyle w:val="Incipit"/>
        </w:rPr>
        <w:t>Usquequo</w:t>
      </w:r>
      <w:r>
        <w:rPr>
          <w:lang w:val="it-IT"/>
        </w:rPr>
        <w:t xml:space="preserve">. AM </w:t>
      </w:r>
      <w:r w:rsidRPr="007965C0">
        <w:rPr>
          <w:rStyle w:val="Incipit"/>
        </w:rPr>
        <w:t>Potestatem</w:t>
      </w:r>
      <w:r>
        <w:rPr>
          <w:lang w:val="it-IT"/>
        </w:rPr>
        <w:t xml:space="preserve"> </w:t>
      </w:r>
      <w:r w:rsidRPr="007965C0">
        <w:rPr>
          <w:rStyle w:val="Incipit"/>
        </w:rPr>
        <w:t>habeo</w:t>
      </w:r>
      <w:r>
        <w:rPr>
          <w:lang w:val="it-IT"/>
        </w:rPr>
        <w:t>. Capitulum et oratio de die.</w:t>
      </w:r>
    </w:p>
    <w:p w:rsidR="00734E67" w:rsidRDefault="00734E67" w:rsidP="00734E67">
      <w:pPr>
        <w:pStyle w:val="berschrift1"/>
        <w:rPr>
          <w:lang w:val="it-IT"/>
        </w:rPr>
      </w:pPr>
      <w:r>
        <w:rPr>
          <w:lang w:val="it-IT"/>
        </w:rPr>
        <w:t>FERIA IIII.</w:t>
      </w:r>
    </w:p>
    <w:p w:rsidR="00734E67" w:rsidRDefault="00734E67" w:rsidP="00734E67">
      <w:pPr>
        <w:rPr>
          <w:lang w:val="it-IT"/>
        </w:rPr>
      </w:pPr>
      <w:r>
        <w:rPr>
          <w:lang w:val="it-IT"/>
        </w:rPr>
        <w:t xml:space="preserve">[AD MATUTINAS] INV </w:t>
      </w:r>
      <w:r w:rsidRPr="007965C0">
        <w:rPr>
          <w:rStyle w:val="Incipit"/>
        </w:rPr>
        <w:t>Quibus</w:t>
      </w:r>
      <w:r>
        <w:rPr>
          <w:lang w:val="it-IT"/>
        </w:rPr>
        <w:t xml:space="preserve"> </w:t>
      </w:r>
      <w:r w:rsidRPr="007965C0">
        <w:rPr>
          <w:rStyle w:val="Incipit"/>
        </w:rPr>
        <w:t>iuravi</w:t>
      </w:r>
      <w:r>
        <w:rPr>
          <w:lang w:val="it-IT"/>
        </w:rPr>
        <w:t xml:space="preserve"> usque [PV] </w:t>
      </w:r>
      <w:r w:rsidRPr="007965C0">
        <w:rPr>
          <w:rStyle w:val="Incipit"/>
        </w:rPr>
        <w:t>Vias</w:t>
      </w:r>
      <w:r>
        <w:rPr>
          <w:lang w:val="it-IT"/>
        </w:rPr>
        <w:t xml:space="preserve"> </w:t>
      </w:r>
      <w:r w:rsidRPr="007965C0">
        <w:rPr>
          <w:rStyle w:val="Incipit"/>
        </w:rPr>
        <w:t>meas</w:t>
      </w:r>
      <w:r>
        <w:rPr>
          <w:lang w:val="it-IT"/>
        </w:rPr>
        <w:t xml:space="preserve">. Et iterum INV </w:t>
      </w:r>
      <w:r w:rsidRPr="007965C0">
        <w:rPr>
          <w:rStyle w:val="Incipit"/>
        </w:rPr>
        <w:t>Quibus</w:t>
      </w:r>
      <w:r>
        <w:rPr>
          <w:lang w:val="it-IT"/>
        </w:rPr>
        <w:t xml:space="preserve"> </w:t>
      </w:r>
      <w:r w:rsidRPr="007965C0">
        <w:rPr>
          <w:rStyle w:val="Incipit"/>
        </w:rPr>
        <w:t>iuravi</w:t>
      </w:r>
      <w:r>
        <w:rPr>
          <w:lang w:val="it-IT"/>
        </w:rPr>
        <w:t>. Nocturnus de die. V</w:t>
      </w:r>
      <w:r w:rsidR="00BA2CA2">
        <w:rPr>
          <w:lang w:val="it-IT"/>
        </w:rPr>
        <w:t>S</w:t>
      </w:r>
      <w:r>
        <w:rPr>
          <w:lang w:val="it-IT"/>
        </w:rPr>
        <w:t xml:space="preserve"> </w:t>
      </w:r>
      <w:r w:rsidRPr="007965C0">
        <w:rPr>
          <w:rStyle w:val="Incipit"/>
        </w:rPr>
        <w:t>Ne</w:t>
      </w:r>
      <w:r>
        <w:rPr>
          <w:lang w:val="it-IT"/>
        </w:rPr>
        <w:t xml:space="preserve"> </w:t>
      </w:r>
      <w:r w:rsidRPr="007965C0">
        <w:rPr>
          <w:rStyle w:val="Incipit"/>
        </w:rPr>
        <w:t>perdas</w:t>
      </w:r>
      <w:r>
        <w:rPr>
          <w:lang w:val="it-IT"/>
        </w:rPr>
        <w:t xml:space="preserve">. Tres lectiones de </w:t>
      </w:r>
      <w:r w:rsidRPr="005A4AA3">
        <w:rPr>
          <w:rStyle w:val="Person"/>
        </w:rPr>
        <w:t>Ieremias</w:t>
      </w:r>
      <w:r>
        <w:rPr>
          <w:lang w:val="it-IT"/>
        </w:rPr>
        <w:t xml:space="preserve">. RP </w:t>
      </w:r>
      <w:r w:rsidRPr="007965C0">
        <w:rPr>
          <w:rStyle w:val="Incipit"/>
        </w:rPr>
        <w:t>Insurrexerunt</w:t>
      </w:r>
      <w:r>
        <w:rPr>
          <w:lang w:val="it-IT"/>
        </w:rPr>
        <w:t xml:space="preserve">. RP </w:t>
      </w:r>
      <w:r w:rsidRPr="007965C0">
        <w:rPr>
          <w:rStyle w:val="Incipit"/>
        </w:rPr>
        <w:t>Contumelias</w:t>
      </w:r>
      <w:r>
        <w:rPr>
          <w:lang w:val="it-IT"/>
        </w:rPr>
        <w:t xml:space="preserve">. RP </w:t>
      </w:r>
      <w:r w:rsidRPr="007965C0">
        <w:rPr>
          <w:rStyle w:val="Incipit"/>
        </w:rPr>
        <w:t>Circumdederunt</w:t>
      </w:r>
      <w:r>
        <w:rPr>
          <w:lang w:val="it-IT"/>
        </w:rPr>
        <w:t>.</w:t>
      </w:r>
    </w:p>
    <w:p w:rsidR="00734E67" w:rsidRDefault="00734E67" w:rsidP="00734E67">
      <w:pPr>
        <w:rPr>
          <w:lang w:val="it-IT"/>
        </w:rPr>
      </w:pPr>
      <w:r>
        <w:rPr>
          <w:lang w:val="it-IT"/>
        </w:rPr>
        <w:t xml:space="preserve">AD LAUDES AN </w:t>
      </w:r>
      <w:r w:rsidR="00537781" w:rsidRPr="007965C0">
        <w:rPr>
          <w:rStyle w:val="Incipit"/>
        </w:rPr>
        <w:t>Libera</w:t>
      </w:r>
      <w:r w:rsidR="00537781">
        <w:rPr>
          <w:lang w:val="it-IT"/>
        </w:rPr>
        <w:t xml:space="preserve"> </w:t>
      </w:r>
      <w:r w:rsidR="00537781" w:rsidRPr="007965C0">
        <w:rPr>
          <w:rStyle w:val="Incipit"/>
        </w:rPr>
        <w:t>me</w:t>
      </w:r>
      <w:r w:rsidR="00537781">
        <w:rPr>
          <w:lang w:val="it-IT"/>
        </w:rPr>
        <w:t xml:space="preserve"> cum reliquis</w:t>
      </w:r>
      <w:r>
        <w:rPr>
          <w:lang w:val="it-IT"/>
        </w:rPr>
        <w:t>.</w:t>
      </w:r>
      <w:r w:rsidR="00537781">
        <w:rPr>
          <w:lang w:val="it-IT"/>
        </w:rPr>
        <w:t xml:space="preserve"> AB </w:t>
      </w:r>
      <w:r w:rsidR="00537781" w:rsidRPr="007965C0">
        <w:rPr>
          <w:rStyle w:val="Incipit"/>
        </w:rPr>
        <w:t>Tanto</w:t>
      </w:r>
      <w:r w:rsidR="00537781">
        <w:rPr>
          <w:lang w:val="it-IT"/>
        </w:rPr>
        <w:t xml:space="preserve"> </w:t>
      </w:r>
      <w:r w:rsidR="00537781" w:rsidRPr="007965C0">
        <w:rPr>
          <w:rStyle w:val="Incipit"/>
        </w:rPr>
        <w:t>tempore</w:t>
      </w:r>
      <w:r w:rsidR="00537781">
        <w:rPr>
          <w:lang w:val="it-IT"/>
        </w:rPr>
        <w:t>. Capitulum et oratio de die.</w:t>
      </w:r>
    </w:p>
    <w:p w:rsidR="00537781" w:rsidRDefault="00537781" w:rsidP="00734E67">
      <w:pPr>
        <w:rPr>
          <w:lang w:val="it-IT"/>
        </w:rPr>
      </w:pPr>
      <w:r>
        <w:rPr>
          <w:lang w:val="it-IT"/>
        </w:rPr>
        <w:t xml:space="preserve">AD PRIMAM AN </w:t>
      </w:r>
      <w:r w:rsidRPr="007965C0">
        <w:rPr>
          <w:rStyle w:val="Incipit"/>
        </w:rPr>
        <w:t>Invocabo</w:t>
      </w:r>
      <w:r>
        <w:rPr>
          <w:lang w:val="it-IT"/>
        </w:rPr>
        <w:t>.</w:t>
      </w:r>
    </w:p>
    <w:p w:rsidR="00537781" w:rsidRDefault="00537781" w:rsidP="00734E67">
      <w:pPr>
        <w:rPr>
          <w:lang w:val="it-IT"/>
        </w:rPr>
      </w:pPr>
      <w:r>
        <w:rPr>
          <w:lang w:val="it-IT"/>
        </w:rPr>
        <w:t>AD TER</w:t>
      </w:r>
      <w:r w:rsidR="00220919">
        <w:rPr>
          <w:lang w:val="it-IT"/>
        </w:rPr>
        <w:t>T</w:t>
      </w:r>
      <w:r>
        <w:rPr>
          <w:lang w:val="it-IT"/>
        </w:rPr>
        <w:t xml:space="preserve">IAM AN </w:t>
      </w:r>
      <w:r w:rsidRPr="007965C0">
        <w:rPr>
          <w:rStyle w:val="Incipit"/>
        </w:rPr>
        <w:t>Consilium</w:t>
      </w:r>
      <w:r>
        <w:rPr>
          <w:lang w:val="it-IT"/>
        </w:rPr>
        <w:t xml:space="preserve"> </w:t>
      </w:r>
      <w:r w:rsidRPr="007965C0">
        <w:rPr>
          <w:rStyle w:val="Incipit"/>
        </w:rPr>
        <w:t>fecerunt</w:t>
      </w:r>
      <w:r>
        <w:rPr>
          <w:lang w:val="it-IT"/>
        </w:rPr>
        <w:t>.</w:t>
      </w:r>
    </w:p>
    <w:p w:rsidR="00537781" w:rsidRDefault="00537781" w:rsidP="00734E67">
      <w:pPr>
        <w:rPr>
          <w:lang w:val="it-IT"/>
        </w:rPr>
      </w:pPr>
      <w:r>
        <w:rPr>
          <w:lang w:val="it-IT"/>
        </w:rPr>
        <w:t xml:space="preserve">AD SEXTAM AN </w:t>
      </w:r>
      <w:r w:rsidRPr="007965C0">
        <w:rPr>
          <w:rStyle w:val="Incipit"/>
        </w:rPr>
        <w:t>Simon</w:t>
      </w:r>
      <w:r>
        <w:rPr>
          <w:lang w:val="it-IT"/>
        </w:rPr>
        <w:t xml:space="preserve"> </w:t>
      </w:r>
      <w:r w:rsidRPr="007965C0">
        <w:rPr>
          <w:rStyle w:val="Incipit"/>
        </w:rPr>
        <w:t>dormis</w:t>
      </w:r>
      <w:r>
        <w:rPr>
          <w:lang w:val="it-IT"/>
        </w:rPr>
        <w:t>.</w:t>
      </w:r>
    </w:p>
    <w:p w:rsidR="00537781" w:rsidRDefault="00537781" w:rsidP="00734E67">
      <w:pPr>
        <w:rPr>
          <w:lang w:val="it-IT"/>
        </w:rPr>
      </w:pPr>
      <w:r>
        <w:rPr>
          <w:lang w:val="it-IT"/>
        </w:rPr>
        <w:t xml:space="preserve">AD NONAM AN </w:t>
      </w:r>
      <w:r w:rsidRPr="007965C0">
        <w:rPr>
          <w:rStyle w:val="Incipit"/>
        </w:rPr>
        <w:t>Ancilla</w:t>
      </w:r>
      <w:r>
        <w:rPr>
          <w:lang w:val="it-IT"/>
        </w:rPr>
        <w:t xml:space="preserve"> </w:t>
      </w:r>
      <w:r w:rsidRPr="007965C0">
        <w:rPr>
          <w:rStyle w:val="Incipit"/>
        </w:rPr>
        <w:t>dixit</w:t>
      </w:r>
      <w:r>
        <w:rPr>
          <w:lang w:val="it-IT"/>
        </w:rPr>
        <w:t>. Responsoria et versus ut supra. Capitula et orationes de die.</w:t>
      </w:r>
    </w:p>
    <w:p w:rsidR="00537781" w:rsidRDefault="00537781" w:rsidP="00734E67">
      <w:pPr>
        <w:rPr>
          <w:lang w:val="it-IT"/>
        </w:rPr>
      </w:pPr>
      <w:r>
        <w:rPr>
          <w:lang w:val="it-IT"/>
        </w:rPr>
        <w:t>AD MISSAM ora</w:t>
      </w:r>
      <w:r w:rsidR="005E77D7">
        <w:rPr>
          <w:lang w:val="it-IT"/>
        </w:rPr>
        <w:t>tio sine salutatione et cum [ORI</w:t>
      </w:r>
      <w:r>
        <w:rPr>
          <w:lang w:val="it-IT"/>
        </w:rPr>
        <w:t xml:space="preserve">] </w:t>
      </w:r>
      <w:r w:rsidRPr="007965C0">
        <w:rPr>
          <w:rStyle w:val="Incipit"/>
        </w:rPr>
        <w:t>Flectamus</w:t>
      </w:r>
      <w:r>
        <w:rPr>
          <w:lang w:val="it-IT"/>
        </w:rPr>
        <w:t xml:space="preserve"> </w:t>
      </w:r>
      <w:r w:rsidRPr="007965C0">
        <w:rPr>
          <w:rStyle w:val="Incipit"/>
        </w:rPr>
        <w:t>genua</w:t>
      </w:r>
      <w:r>
        <w:rPr>
          <w:lang w:val="it-IT"/>
        </w:rPr>
        <w:t>. Hanc sequitur lectio et graduale. Deinde oratio cum salutatione et [</w:t>
      </w:r>
      <w:r w:rsidR="005E77D7">
        <w:rPr>
          <w:lang w:val="it-IT"/>
        </w:rPr>
        <w:t>ORI</w:t>
      </w:r>
      <w:r>
        <w:rPr>
          <w:lang w:val="it-IT"/>
        </w:rPr>
        <w:t xml:space="preserve">] </w:t>
      </w:r>
      <w:r w:rsidRPr="007965C0">
        <w:rPr>
          <w:rStyle w:val="Incipit"/>
        </w:rPr>
        <w:t>Flectamus</w:t>
      </w:r>
      <w:r>
        <w:rPr>
          <w:lang w:val="it-IT"/>
        </w:rPr>
        <w:t xml:space="preserve"> </w:t>
      </w:r>
      <w:r w:rsidRPr="007965C0">
        <w:rPr>
          <w:rStyle w:val="Incipit"/>
        </w:rPr>
        <w:t>genua</w:t>
      </w:r>
      <w:r>
        <w:rPr>
          <w:lang w:val="it-IT"/>
        </w:rPr>
        <w:t>. Post hanc lectio et tractus.</w:t>
      </w:r>
    </w:p>
    <w:p w:rsidR="00537781" w:rsidRDefault="00537781" w:rsidP="00734E67">
      <w:pPr>
        <w:rPr>
          <w:lang w:val="it-IT"/>
        </w:rPr>
      </w:pPr>
      <w:r>
        <w:rPr>
          <w:lang w:val="it-IT"/>
        </w:rPr>
        <w:t xml:space="preserve">AD VESPERAS AN </w:t>
      </w:r>
      <w:r w:rsidRPr="007965C0">
        <w:rPr>
          <w:rStyle w:val="Incipit"/>
        </w:rPr>
        <w:t>Animae</w:t>
      </w:r>
      <w:r>
        <w:rPr>
          <w:lang w:val="it-IT"/>
        </w:rPr>
        <w:t xml:space="preserve"> </w:t>
      </w:r>
      <w:r w:rsidRPr="007965C0">
        <w:rPr>
          <w:rStyle w:val="Incipit"/>
        </w:rPr>
        <w:t>impiorum</w:t>
      </w:r>
      <w:r>
        <w:rPr>
          <w:lang w:val="it-IT"/>
        </w:rPr>
        <w:t xml:space="preserve">. PS </w:t>
      </w:r>
      <w:r w:rsidRPr="007965C0">
        <w:rPr>
          <w:rStyle w:val="Incipit"/>
        </w:rPr>
        <w:t>Nisi</w:t>
      </w:r>
      <w:r>
        <w:rPr>
          <w:lang w:val="it-IT"/>
        </w:rPr>
        <w:t xml:space="preserve"> </w:t>
      </w:r>
      <w:r w:rsidRPr="007965C0">
        <w:rPr>
          <w:rStyle w:val="Incipit"/>
        </w:rPr>
        <w:t>dominus</w:t>
      </w:r>
      <w:r>
        <w:rPr>
          <w:lang w:val="it-IT"/>
        </w:rPr>
        <w:t xml:space="preserve"> cum reliquis. Capitulum de die. RP </w:t>
      </w:r>
      <w:r w:rsidRPr="007965C0">
        <w:rPr>
          <w:rStyle w:val="Incipit"/>
        </w:rPr>
        <w:t>Ingressus</w:t>
      </w:r>
      <w:r>
        <w:rPr>
          <w:lang w:val="it-IT"/>
        </w:rPr>
        <w:t xml:space="preserve"> </w:t>
      </w:r>
      <w:r w:rsidRPr="007965C0">
        <w:rPr>
          <w:rStyle w:val="Incipit"/>
        </w:rPr>
        <w:t>Pilatus</w:t>
      </w:r>
      <w:r>
        <w:rPr>
          <w:lang w:val="it-IT"/>
        </w:rPr>
        <w:t xml:space="preserve">. Pro [RV] </w:t>
      </w:r>
      <w:r w:rsidRPr="007965C0">
        <w:rPr>
          <w:rStyle w:val="Incipit"/>
        </w:rPr>
        <w:t>Gloria</w:t>
      </w:r>
      <w:r>
        <w:rPr>
          <w:lang w:val="it-IT"/>
        </w:rPr>
        <w:t xml:space="preserve"> </w:t>
      </w:r>
      <w:r w:rsidRPr="007965C0">
        <w:rPr>
          <w:rStyle w:val="Incipit"/>
        </w:rPr>
        <w:t>patri</w:t>
      </w:r>
      <w:r>
        <w:rPr>
          <w:lang w:val="it-IT"/>
        </w:rPr>
        <w:t xml:space="preserve"> responsorium reiteratur. HY </w:t>
      </w:r>
      <w:r w:rsidRPr="007965C0">
        <w:rPr>
          <w:rStyle w:val="Incipit"/>
        </w:rPr>
        <w:t>Vexilla</w:t>
      </w:r>
      <w:r>
        <w:rPr>
          <w:lang w:val="it-IT"/>
        </w:rPr>
        <w:t xml:space="preserve"> </w:t>
      </w:r>
      <w:r w:rsidRPr="007965C0">
        <w:rPr>
          <w:rStyle w:val="Incipit"/>
        </w:rPr>
        <w:t>regis</w:t>
      </w:r>
      <w:r>
        <w:rPr>
          <w:lang w:val="it-IT"/>
        </w:rPr>
        <w:t xml:space="preserve">. VS </w:t>
      </w:r>
      <w:r w:rsidRPr="007965C0">
        <w:rPr>
          <w:rStyle w:val="Incipit"/>
        </w:rPr>
        <w:t>Eripe</w:t>
      </w:r>
      <w:r>
        <w:rPr>
          <w:lang w:val="it-IT"/>
        </w:rPr>
        <w:t xml:space="preserve"> </w:t>
      </w:r>
      <w:r w:rsidRPr="007965C0">
        <w:rPr>
          <w:rStyle w:val="Incipit"/>
        </w:rPr>
        <w:t>me</w:t>
      </w:r>
      <w:r>
        <w:rPr>
          <w:lang w:val="it-IT"/>
        </w:rPr>
        <w:t xml:space="preserve">. AM </w:t>
      </w:r>
      <w:r w:rsidRPr="007965C0">
        <w:rPr>
          <w:rStyle w:val="Incipit"/>
        </w:rPr>
        <w:t>Cottidie</w:t>
      </w:r>
      <w:r>
        <w:rPr>
          <w:lang w:val="it-IT"/>
        </w:rPr>
        <w:t>.</w:t>
      </w:r>
    </w:p>
    <w:p w:rsidR="00537781" w:rsidRDefault="00537781" w:rsidP="00734E67">
      <w:pPr>
        <w:rPr>
          <w:lang w:val="it-IT"/>
        </w:rPr>
      </w:pPr>
      <w:r>
        <w:rPr>
          <w:lang w:val="it-IT"/>
        </w:rPr>
        <w:t>COMPLETORIUM ut supra.</w:t>
      </w:r>
    </w:p>
    <w:p w:rsidR="00C63A2D" w:rsidRDefault="00DE16F8" w:rsidP="00C63A2D">
      <w:pPr>
        <w:pStyle w:val="berschrift1"/>
        <w:rPr>
          <w:lang w:val="it-IT"/>
        </w:rPr>
      </w:pPr>
      <w:r>
        <w:rPr>
          <w:lang w:val="it-IT"/>
        </w:rPr>
        <w:t>KOMMENTAR</w:t>
      </w:r>
    </w:p>
    <w:p w:rsidR="00C63A2D" w:rsidRDefault="00C63A2D" w:rsidP="00C63A2D">
      <w:pPr>
        <w:rPr>
          <w:lang w:val="it-IT"/>
        </w:rPr>
      </w:pPr>
      <w:r>
        <w:rPr>
          <w:lang w:val="it-IT"/>
        </w:rPr>
        <w:t xml:space="preserve">In cena domini finis est quadragesimae, initium paschalis observantiae. Veteris legis conclusio, novi testamenti inchoatio. Hac nocte nec [VAR] </w:t>
      </w:r>
      <w:r w:rsidRPr="007965C0">
        <w:rPr>
          <w:rStyle w:val="Incipit"/>
        </w:rPr>
        <w:t>Domine</w:t>
      </w:r>
      <w:r>
        <w:rPr>
          <w:lang w:val="it-IT"/>
        </w:rPr>
        <w:t xml:space="preserve"> </w:t>
      </w:r>
      <w:r w:rsidRPr="007965C0">
        <w:rPr>
          <w:rStyle w:val="Incipit"/>
        </w:rPr>
        <w:t>labia</w:t>
      </w:r>
      <w:r>
        <w:rPr>
          <w:lang w:val="it-IT"/>
        </w:rPr>
        <w:t xml:space="preserve"> </w:t>
      </w:r>
      <w:r w:rsidRPr="007965C0">
        <w:rPr>
          <w:rStyle w:val="Incipit"/>
        </w:rPr>
        <w:t>mea</w:t>
      </w:r>
      <w:r>
        <w:rPr>
          <w:lang w:val="it-IT"/>
        </w:rPr>
        <w:t xml:space="preserve"> </w:t>
      </w:r>
      <w:r w:rsidRPr="007965C0">
        <w:rPr>
          <w:rStyle w:val="Incipit"/>
        </w:rPr>
        <w:t>aperies</w:t>
      </w:r>
      <w:r>
        <w:rPr>
          <w:lang w:val="it-IT"/>
        </w:rPr>
        <w:t xml:space="preserve">, nec [VAR] </w:t>
      </w:r>
      <w:r w:rsidRPr="008A1B8B">
        <w:rPr>
          <w:rStyle w:val="Incipit"/>
        </w:rPr>
        <w:t>Deus</w:t>
      </w:r>
      <w:r>
        <w:rPr>
          <w:lang w:val="it-IT"/>
        </w:rPr>
        <w:t xml:space="preserve"> </w:t>
      </w:r>
      <w:r w:rsidRPr="008A1B8B">
        <w:rPr>
          <w:rStyle w:val="Incipit"/>
        </w:rPr>
        <w:t>in</w:t>
      </w:r>
      <w:r>
        <w:rPr>
          <w:lang w:val="it-IT"/>
        </w:rPr>
        <w:t xml:space="preserve"> </w:t>
      </w:r>
      <w:r w:rsidRPr="008A1B8B">
        <w:rPr>
          <w:rStyle w:val="Incipit"/>
        </w:rPr>
        <w:t>adiutorium</w:t>
      </w:r>
      <w:r>
        <w:rPr>
          <w:lang w:val="it-IT"/>
        </w:rPr>
        <w:t xml:space="preserve"> </w:t>
      </w:r>
      <w:r w:rsidRPr="008A1B8B">
        <w:rPr>
          <w:rStyle w:val="Incipit"/>
        </w:rPr>
        <w:t>meum</w:t>
      </w:r>
      <w:r>
        <w:rPr>
          <w:lang w:val="it-IT"/>
        </w:rPr>
        <w:t xml:space="preserve"> dicitur, nec aliqua quae ad officium pertinent </w:t>
      </w:r>
      <w:r w:rsidRPr="005A4AA3">
        <w:rPr>
          <w:rStyle w:val="Funktion"/>
        </w:rPr>
        <w:t>sacerdo</w:t>
      </w:r>
      <w:r w:rsidR="005A4AA3" w:rsidRPr="005A4AA3">
        <w:rPr>
          <w:rStyle w:val="Funktion"/>
        </w:rPr>
        <w:t>ti</w:t>
      </w:r>
      <w:r w:rsidRPr="005A4AA3">
        <w:rPr>
          <w:rStyle w:val="Funktion"/>
        </w:rPr>
        <w:t>s</w:t>
      </w:r>
      <w:r>
        <w:rPr>
          <w:lang w:val="it-IT"/>
        </w:rPr>
        <w:t xml:space="preserve"> fiunt, quia pastor noster </w:t>
      </w:r>
      <w:r w:rsidRPr="005A4AA3">
        <w:rPr>
          <w:rStyle w:val="Person"/>
        </w:rPr>
        <w:t>Christus</w:t>
      </w:r>
      <w:r>
        <w:rPr>
          <w:lang w:val="it-IT"/>
        </w:rPr>
        <w:t xml:space="preserve"> recessit et arietes gregis, id est </w:t>
      </w:r>
      <w:r w:rsidRPr="008A1B8B">
        <w:rPr>
          <w:rStyle w:val="Funktion"/>
        </w:rPr>
        <w:t>apostoli</w:t>
      </w:r>
      <w:r>
        <w:rPr>
          <w:lang w:val="it-IT"/>
        </w:rPr>
        <w:t xml:space="preserve">, dispersi sunt. [PS] </w:t>
      </w:r>
      <w:r w:rsidRPr="008A1B8B">
        <w:rPr>
          <w:rStyle w:val="Incipit"/>
        </w:rPr>
        <w:t>Venite</w:t>
      </w:r>
      <w:r>
        <w:rPr>
          <w:lang w:val="it-IT"/>
        </w:rPr>
        <w:t xml:space="preserve"> </w:t>
      </w:r>
      <w:r w:rsidRPr="008A1B8B">
        <w:rPr>
          <w:rStyle w:val="Incipit"/>
        </w:rPr>
        <w:t>exultemus</w:t>
      </w:r>
      <w:r>
        <w:rPr>
          <w:lang w:val="it-IT"/>
        </w:rPr>
        <w:t xml:space="preserve"> non dicitur propter malum conventum </w:t>
      </w:r>
      <w:r w:rsidRPr="005A4AA3">
        <w:rPr>
          <w:rStyle w:val="Person"/>
        </w:rPr>
        <w:t>Iudaeorum</w:t>
      </w:r>
      <w:r>
        <w:rPr>
          <w:lang w:val="it-IT"/>
        </w:rPr>
        <w:t xml:space="preserve"> in nece domini. In fine etiam psalmorum, nec in responsoriis, nec in ullo loco [VV] </w:t>
      </w:r>
      <w:r w:rsidRPr="008A1B8B">
        <w:rPr>
          <w:rStyle w:val="Incipit"/>
        </w:rPr>
        <w:t>Gloria</w:t>
      </w:r>
      <w:r>
        <w:rPr>
          <w:lang w:val="it-IT"/>
        </w:rPr>
        <w:t xml:space="preserve"> </w:t>
      </w:r>
      <w:r w:rsidRPr="008A1B8B">
        <w:rPr>
          <w:rStyle w:val="Incipit"/>
        </w:rPr>
        <w:t>patri</w:t>
      </w:r>
      <w:r>
        <w:rPr>
          <w:lang w:val="it-IT"/>
        </w:rPr>
        <w:t xml:space="preserve"> dicitur, nec in antiphonis, nec in versibus finis more solito trahitur.</w:t>
      </w:r>
    </w:p>
    <w:p w:rsidR="00C63A2D" w:rsidRDefault="00541DBF" w:rsidP="00541DBF">
      <w:pPr>
        <w:pStyle w:val="berschrift1"/>
        <w:rPr>
          <w:lang w:val="it-IT"/>
        </w:rPr>
      </w:pPr>
      <w:r>
        <w:rPr>
          <w:lang w:val="it-IT"/>
        </w:rPr>
        <w:t>[FERIA V. IN CENA DOMINI]</w:t>
      </w:r>
    </w:p>
    <w:p w:rsidR="00531446" w:rsidRDefault="005A4AA3" w:rsidP="00541DBF">
      <w:pPr>
        <w:rPr>
          <w:lang w:val="it-IT"/>
        </w:rPr>
      </w:pPr>
      <w:r>
        <w:rPr>
          <w:lang w:val="it-IT"/>
        </w:rPr>
        <w:t xml:space="preserve">AD MATUTINAS cantor incipiat AN </w:t>
      </w:r>
      <w:r w:rsidRPr="008A1B8B">
        <w:rPr>
          <w:rStyle w:val="Incipit"/>
        </w:rPr>
        <w:t>Zelus</w:t>
      </w:r>
      <w:r>
        <w:rPr>
          <w:lang w:val="it-IT"/>
        </w:rPr>
        <w:t xml:space="preserve"> </w:t>
      </w:r>
      <w:r w:rsidRPr="008A1B8B">
        <w:rPr>
          <w:rStyle w:val="Incipit"/>
        </w:rPr>
        <w:t>domus</w:t>
      </w:r>
      <w:r>
        <w:rPr>
          <w:lang w:val="it-IT"/>
        </w:rPr>
        <w:t xml:space="preserve"> </w:t>
      </w:r>
      <w:r w:rsidRPr="008A1B8B">
        <w:rPr>
          <w:rStyle w:val="Incipit"/>
        </w:rPr>
        <w:t>tuae</w:t>
      </w:r>
      <w:r>
        <w:rPr>
          <w:lang w:val="it-IT"/>
        </w:rPr>
        <w:t xml:space="preserve">. PS </w:t>
      </w:r>
      <w:r w:rsidRPr="008A1B8B">
        <w:rPr>
          <w:rStyle w:val="Incipit"/>
        </w:rPr>
        <w:t>Salvum</w:t>
      </w:r>
      <w:r>
        <w:rPr>
          <w:lang w:val="it-IT"/>
        </w:rPr>
        <w:t xml:space="preserve"> </w:t>
      </w:r>
      <w:r w:rsidRPr="008A1B8B">
        <w:rPr>
          <w:rStyle w:val="Incipit"/>
        </w:rPr>
        <w:t>me</w:t>
      </w:r>
      <w:r>
        <w:rPr>
          <w:lang w:val="it-IT"/>
        </w:rPr>
        <w:t xml:space="preserve"> </w:t>
      </w:r>
      <w:r w:rsidRPr="008A1B8B">
        <w:rPr>
          <w:rStyle w:val="Incipit"/>
        </w:rPr>
        <w:t>fac</w:t>
      </w:r>
      <w:r>
        <w:rPr>
          <w:lang w:val="it-IT"/>
        </w:rPr>
        <w:t xml:space="preserve">. AN </w:t>
      </w:r>
      <w:r w:rsidRPr="008A1B8B">
        <w:rPr>
          <w:rStyle w:val="Incipit"/>
        </w:rPr>
        <w:t>Avertantur</w:t>
      </w:r>
      <w:r>
        <w:rPr>
          <w:lang w:val="it-IT"/>
        </w:rPr>
        <w:t xml:space="preserve">. PS </w:t>
      </w:r>
      <w:r w:rsidRPr="008A1B8B">
        <w:rPr>
          <w:rStyle w:val="Incipit"/>
        </w:rPr>
        <w:t>Deus</w:t>
      </w:r>
      <w:r>
        <w:rPr>
          <w:lang w:val="it-IT"/>
        </w:rPr>
        <w:t xml:space="preserve"> </w:t>
      </w:r>
      <w:r w:rsidRPr="008A1B8B">
        <w:rPr>
          <w:rStyle w:val="Incipit"/>
        </w:rPr>
        <w:t>in</w:t>
      </w:r>
      <w:r>
        <w:rPr>
          <w:lang w:val="it-IT"/>
        </w:rPr>
        <w:t xml:space="preserve"> </w:t>
      </w:r>
      <w:r w:rsidRPr="008A1B8B">
        <w:rPr>
          <w:rStyle w:val="Incipit"/>
        </w:rPr>
        <w:t>adiutorium</w:t>
      </w:r>
      <w:r>
        <w:rPr>
          <w:lang w:val="it-IT"/>
        </w:rPr>
        <w:t xml:space="preserve">. AN </w:t>
      </w:r>
      <w:r w:rsidRPr="008A1B8B">
        <w:rPr>
          <w:rStyle w:val="Incipit"/>
        </w:rPr>
        <w:t>Deus</w:t>
      </w:r>
      <w:r>
        <w:rPr>
          <w:lang w:val="it-IT"/>
        </w:rPr>
        <w:t xml:space="preserve"> </w:t>
      </w:r>
      <w:r w:rsidRPr="008A1B8B">
        <w:rPr>
          <w:rStyle w:val="Incipit"/>
        </w:rPr>
        <w:t>meus</w:t>
      </w:r>
      <w:r>
        <w:rPr>
          <w:lang w:val="it-IT"/>
        </w:rPr>
        <w:t xml:space="preserve"> </w:t>
      </w:r>
      <w:r w:rsidRPr="008A1B8B">
        <w:rPr>
          <w:rStyle w:val="Incipit"/>
        </w:rPr>
        <w:t>eripe</w:t>
      </w:r>
      <w:r>
        <w:rPr>
          <w:lang w:val="it-IT"/>
        </w:rPr>
        <w:t xml:space="preserve">. PS </w:t>
      </w:r>
      <w:r w:rsidRPr="008A1B8B">
        <w:rPr>
          <w:rStyle w:val="Incipit"/>
        </w:rPr>
        <w:t>In</w:t>
      </w:r>
      <w:r>
        <w:rPr>
          <w:lang w:val="it-IT"/>
        </w:rPr>
        <w:t xml:space="preserve"> </w:t>
      </w:r>
      <w:r w:rsidRPr="008A1B8B">
        <w:rPr>
          <w:rStyle w:val="Incipit"/>
        </w:rPr>
        <w:t>te</w:t>
      </w:r>
      <w:r>
        <w:rPr>
          <w:lang w:val="it-IT"/>
        </w:rPr>
        <w:t xml:space="preserve"> </w:t>
      </w:r>
      <w:r w:rsidRPr="008A1B8B">
        <w:rPr>
          <w:rStyle w:val="Incipit"/>
        </w:rPr>
        <w:t>domine</w:t>
      </w:r>
      <w:r>
        <w:rPr>
          <w:lang w:val="it-IT"/>
        </w:rPr>
        <w:t xml:space="preserve"> </w:t>
      </w:r>
      <w:r w:rsidRPr="008A1B8B">
        <w:rPr>
          <w:rStyle w:val="Incipit"/>
        </w:rPr>
        <w:t>speravi</w:t>
      </w:r>
      <w:r>
        <w:rPr>
          <w:lang w:val="it-IT"/>
        </w:rPr>
        <w:t xml:space="preserve">. VS </w:t>
      </w:r>
      <w:r w:rsidRPr="009F4C62">
        <w:rPr>
          <w:rStyle w:val="Incipit"/>
        </w:rPr>
        <w:t>Deus</w:t>
      </w:r>
      <w:r w:rsidRPr="00A002FB">
        <w:t xml:space="preserve"> </w:t>
      </w:r>
      <w:r w:rsidRPr="009F4C62">
        <w:rPr>
          <w:rStyle w:val="Incipit"/>
        </w:rPr>
        <w:t>deus</w:t>
      </w:r>
      <w:r w:rsidRPr="00A002FB">
        <w:t xml:space="preserve"> </w:t>
      </w:r>
      <w:r w:rsidRPr="009F4C62">
        <w:rPr>
          <w:rStyle w:val="Incipit"/>
        </w:rPr>
        <w:t>meus</w:t>
      </w:r>
      <w:r w:rsidRPr="00A002FB">
        <w:t xml:space="preserve"> </w:t>
      </w:r>
      <w:r w:rsidRPr="009F4C62">
        <w:rPr>
          <w:rStyle w:val="Incipit"/>
        </w:rPr>
        <w:t>eripe</w:t>
      </w:r>
      <w:r w:rsidRPr="00A002FB">
        <w:t xml:space="preserve"> </w:t>
      </w:r>
      <w:r w:rsidRPr="009F4C62">
        <w:rPr>
          <w:rStyle w:val="Incipit"/>
        </w:rPr>
        <w:t>me</w:t>
      </w:r>
      <w:r w:rsidRPr="00A002FB">
        <w:t xml:space="preserve"> </w:t>
      </w:r>
      <w:r w:rsidRPr="009F4C62">
        <w:rPr>
          <w:rStyle w:val="Incipit"/>
        </w:rPr>
        <w:t>de</w:t>
      </w:r>
      <w:r w:rsidRPr="00A002FB">
        <w:t xml:space="preserve"> </w:t>
      </w:r>
      <w:r w:rsidRPr="009F4C62">
        <w:rPr>
          <w:rStyle w:val="Incipit"/>
        </w:rPr>
        <w:t>manu</w:t>
      </w:r>
      <w:r w:rsidRPr="00A002FB">
        <w:t xml:space="preserve"> </w:t>
      </w:r>
      <w:r w:rsidRPr="009F4C62">
        <w:rPr>
          <w:rStyle w:val="Incipit"/>
        </w:rPr>
        <w:t>peccatoris</w:t>
      </w:r>
      <w:r>
        <w:rPr>
          <w:lang w:val="it-IT"/>
        </w:rPr>
        <w:t>.</w:t>
      </w:r>
      <w:r w:rsidR="00531446">
        <w:rPr>
          <w:lang w:val="it-IT"/>
        </w:rPr>
        <w:t xml:space="preserve"> Primae tres lectiones de lamentationibus </w:t>
      </w:r>
      <w:r w:rsidR="00531446" w:rsidRPr="00AF44BA">
        <w:rPr>
          <w:rStyle w:val="Person"/>
        </w:rPr>
        <w:t>Ieremiae</w:t>
      </w:r>
      <w:r w:rsidR="00531446">
        <w:rPr>
          <w:lang w:val="it-IT"/>
        </w:rPr>
        <w:t xml:space="preserve"> cum pronuntiatione [LE] </w:t>
      </w:r>
      <w:r w:rsidR="00531446" w:rsidRPr="00AF44BA">
        <w:rPr>
          <w:rStyle w:val="Incipit"/>
        </w:rPr>
        <w:t>Aleph</w:t>
      </w:r>
      <w:r w:rsidR="00531446">
        <w:rPr>
          <w:lang w:val="it-IT"/>
        </w:rPr>
        <w:t xml:space="preserve"> et </w:t>
      </w:r>
      <w:r w:rsidR="00531446">
        <w:rPr>
          <w:lang w:val="it-IT"/>
        </w:rPr>
        <w:lastRenderedPageBreak/>
        <w:t xml:space="preserve">similium et in fine cuiusque lamentationis [_LE] </w:t>
      </w:r>
      <w:r w:rsidR="00531446" w:rsidRPr="00A50ADF">
        <w:rPr>
          <w:rStyle w:val="Incipit"/>
        </w:rPr>
        <w:t>Hierusalem</w:t>
      </w:r>
      <w:r w:rsidR="00531446">
        <w:rPr>
          <w:lang w:val="it-IT"/>
        </w:rPr>
        <w:t xml:space="preserve"> </w:t>
      </w:r>
      <w:r w:rsidR="00531446" w:rsidRPr="00A50ADF">
        <w:rPr>
          <w:rStyle w:val="Incipit"/>
        </w:rPr>
        <w:t>Hierusalem</w:t>
      </w:r>
      <w:r w:rsidR="00531446">
        <w:rPr>
          <w:lang w:val="it-IT"/>
        </w:rPr>
        <w:t xml:space="preserve">. RP </w:t>
      </w:r>
      <w:r w:rsidR="00531446" w:rsidRPr="00C57C6F">
        <w:rPr>
          <w:rStyle w:val="Incipit"/>
        </w:rPr>
        <w:t>In</w:t>
      </w:r>
      <w:r w:rsidR="00531446">
        <w:rPr>
          <w:lang w:val="it-IT"/>
        </w:rPr>
        <w:t xml:space="preserve"> </w:t>
      </w:r>
      <w:r w:rsidR="00531446" w:rsidRPr="00C57C6F">
        <w:rPr>
          <w:rStyle w:val="Incipit"/>
        </w:rPr>
        <w:t>monte</w:t>
      </w:r>
      <w:r w:rsidR="00531446">
        <w:rPr>
          <w:lang w:val="it-IT"/>
        </w:rPr>
        <w:t xml:space="preserve"> </w:t>
      </w:r>
      <w:r w:rsidR="00531446" w:rsidRPr="00C57C6F">
        <w:rPr>
          <w:rStyle w:val="Incipit"/>
        </w:rPr>
        <w:t>Oliveti</w:t>
      </w:r>
      <w:r w:rsidR="00531446">
        <w:rPr>
          <w:lang w:val="it-IT"/>
        </w:rPr>
        <w:t xml:space="preserve"> cum aliis. Tertium responsorium, sextum et nonum post versum et repetitionem reiterantur.</w:t>
      </w:r>
    </w:p>
    <w:p w:rsidR="00537781" w:rsidRDefault="00531446" w:rsidP="00734E67">
      <w:pPr>
        <w:rPr>
          <w:lang w:val="it-IT"/>
        </w:rPr>
      </w:pPr>
      <w:r>
        <w:rPr>
          <w:lang w:val="it-IT"/>
        </w:rPr>
        <w:t xml:space="preserve">IN SECUNDO NOCTURNO AN </w:t>
      </w:r>
      <w:r w:rsidRPr="00C57C6F">
        <w:rPr>
          <w:rStyle w:val="Incipit"/>
        </w:rPr>
        <w:t>Liberavit</w:t>
      </w:r>
      <w:r w:rsidR="00C57C6F">
        <w:rPr>
          <w:lang w:val="it-IT"/>
        </w:rPr>
        <w:t xml:space="preserve">. PS </w:t>
      </w:r>
      <w:r w:rsidR="00C57C6F" w:rsidRPr="00C57C6F">
        <w:rPr>
          <w:rStyle w:val="Incipit"/>
        </w:rPr>
        <w:t>De</w:t>
      </w:r>
      <w:r w:rsidRPr="00C57C6F">
        <w:rPr>
          <w:rStyle w:val="Incipit"/>
        </w:rPr>
        <w:t>us</w:t>
      </w:r>
      <w:r>
        <w:rPr>
          <w:lang w:val="it-IT"/>
        </w:rPr>
        <w:t xml:space="preserve"> </w:t>
      </w:r>
      <w:r w:rsidRPr="00C57C6F">
        <w:rPr>
          <w:rStyle w:val="Incipit"/>
        </w:rPr>
        <w:t>iudicium</w:t>
      </w:r>
      <w:r>
        <w:rPr>
          <w:lang w:val="it-IT"/>
        </w:rPr>
        <w:t xml:space="preserve">. AN </w:t>
      </w:r>
      <w:r w:rsidRPr="00C57C6F">
        <w:rPr>
          <w:rStyle w:val="Incipit"/>
        </w:rPr>
        <w:t>Cogitaverunt</w:t>
      </w:r>
      <w:r>
        <w:rPr>
          <w:lang w:val="it-IT"/>
        </w:rPr>
        <w:t xml:space="preserve">. PS </w:t>
      </w:r>
      <w:r w:rsidRPr="00C57C6F">
        <w:rPr>
          <w:rStyle w:val="Incipit"/>
        </w:rPr>
        <w:t>Quam</w:t>
      </w:r>
      <w:r>
        <w:rPr>
          <w:lang w:val="it-IT"/>
        </w:rPr>
        <w:t xml:space="preserve"> </w:t>
      </w:r>
      <w:r w:rsidRPr="00C57C6F">
        <w:rPr>
          <w:rStyle w:val="Incipit"/>
        </w:rPr>
        <w:t>bonus</w:t>
      </w:r>
      <w:r>
        <w:rPr>
          <w:lang w:val="it-IT"/>
        </w:rPr>
        <w:t xml:space="preserve">. AN </w:t>
      </w:r>
      <w:r w:rsidRPr="00C57C6F">
        <w:rPr>
          <w:rStyle w:val="Incipit"/>
        </w:rPr>
        <w:t>Exurge</w:t>
      </w:r>
      <w:r w:rsidRPr="00A002FB">
        <w:t xml:space="preserve"> </w:t>
      </w:r>
      <w:r w:rsidRPr="00C57C6F">
        <w:rPr>
          <w:rStyle w:val="Incipit"/>
        </w:rPr>
        <w:t>domine</w:t>
      </w:r>
      <w:r>
        <w:rPr>
          <w:lang w:val="it-IT"/>
        </w:rPr>
        <w:t xml:space="preserve">. PS </w:t>
      </w:r>
      <w:r w:rsidRPr="00C57C6F">
        <w:rPr>
          <w:rStyle w:val="Incipit"/>
        </w:rPr>
        <w:t>Ut</w:t>
      </w:r>
      <w:r>
        <w:rPr>
          <w:lang w:val="it-IT"/>
        </w:rPr>
        <w:t xml:space="preserve"> </w:t>
      </w:r>
      <w:r w:rsidRPr="00C57C6F">
        <w:rPr>
          <w:rStyle w:val="Incipit"/>
        </w:rPr>
        <w:t>quid</w:t>
      </w:r>
      <w:r>
        <w:rPr>
          <w:lang w:val="it-IT"/>
        </w:rPr>
        <w:t xml:space="preserve"> </w:t>
      </w:r>
      <w:r w:rsidRPr="00C57C6F">
        <w:rPr>
          <w:rStyle w:val="Incipit"/>
        </w:rPr>
        <w:t>deus</w:t>
      </w:r>
      <w:r>
        <w:rPr>
          <w:lang w:val="it-IT"/>
        </w:rPr>
        <w:t xml:space="preserve">. VS </w:t>
      </w:r>
      <w:r w:rsidRPr="00497715">
        <w:rPr>
          <w:rStyle w:val="Incipit"/>
        </w:rPr>
        <w:t>Avertantur</w:t>
      </w:r>
      <w:r w:rsidRPr="00A002FB">
        <w:t xml:space="preserve"> </w:t>
      </w:r>
      <w:r w:rsidRPr="00497715">
        <w:rPr>
          <w:rStyle w:val="Incipit"/>
        </w:rPr>
        <w:t>retrorsum</w:t>
      </w:r>
      <w:r>
        <w:rPr>
          <w:lang w:val="it-IT"/>
        </w:rPr>
        <w:t xml:space="preserve"> </w:t>
      </w:r>
      <w:r w:rsidRPr="00C57C6F">
        <w:rPr>
          <w:rStyle w:val="Incipit"/>
        </w:rPr>
        <w:t>et</w:t>
      </w:r>
      <w:r>
        <w:rPr>
          <w:lang w:val="it-IT"/>
        </w:rPr>
        <w:t xml:space="preserve"> </w:t>
      </w:r>
      <w:r w:rsidRPr="00C57C6F">
        <w:rPr>
          <w:rStyle w:val="Incipit"/>
        </w:rPr>
        <w:t>erubescant</w:t>
      </w:r>
      <w:r w:rsidR="00C57C6F">
        <w:rPr>
          <w:lang w:val="it-IT"/>
        </w:rPr>
        <w:t>. Tres le</w:t>
      </w:r>
      <w:r>
        <w:rPr>
          <w:lang w:val="it-IT"/>
        </w:rPr>
        <w:t xml:space="preserve">ctiones de tractatu sancti </w:t>
      </w:r>
      <w:r w:rsidRPr="00C57C6F">
        <w:rPr>
          <w:rStyle w:val="Person"/>
        </w:rPr>
        <w:t>Augustini</w:t>
      </w:r>
      <w:r w:rsidR="006D3146">
        <w:rPr>
          <w:lang w:val="it-IT"/>
        </w:rPr>
        <w:t xml:space="preserve"> de psalmo LX III</w:t>
      </w:r>
      <w:r>
        <w:rPr>
          <w:lang w:val="it-IT"/>
        </w:rPr>
        <w:t xml:space="preserve"> [LS] </w:t>
      </w:r>
      <w:r w:rsidRPr="00C57C6F">
        <w:rPr>
          <w:rStyle w:val="Incipit"/>
        </w:rPr>
        <w:t>Exaudi</w:t>
      </w:r>
      <w:r>
        <w:rPr>
          <w:lang w:val="it-IT"/>
        </w:rPr>
        <w:t xml:space="preserve"> </w:t>
      </w:r>
      <w:r w:rsidRPr="00C57C6F">
        <w:rPr>
          <w:rStyle w:val="Incipit"/>
        </w:rPr>
        <w:t>deus</w:t>
      </w:r>
      <w:r>
        <w:rPr>
          <w:lang w:val="it-IT"/>
        </w:rPr>
        <w:t xml:space="preserve"> </w:t>
      </w:r>
      <w:r w:rsidRPr="00C57C6F">
        <w:rPr>
          <w:rStyle w:val="Incipit"/>
        </w:rPr>
        <w:t>orationem</w:t>
      </w:r>
      <w:r>
        <w:rPr>
          <w:lang w:val="it-IT"/>
        </w:rPr>
        <w:t xml:space="preserve"> </w:t>
      </w:r>
      <w:r w:rsidRPr="00C57C6F">
        <w:rPr>
          <w:rStyle w:val="Incipit"/>
        </w:rPr>
        <w:t>meam</w:t>
      </w:r>
      <w:r>
        <w:rPr>
          <w:lang w:val="it-IT"/>
        </w:rPr>
        <w:t>.</w:t>
      </w:r>
    </w:p>
    <w:p w:rsidR="00531446" w:rsidRDefault="00531446" w:rsidP="00734E67">
      <w:pPr>
        <w:rPr>
          <w:lang w:val="it-IT"/>
        </w:rPr>
      </w:pPr>
      <w:r>
        <w:rPr>
          <w:lang w:val="it-IT"/>
        </w:rPr>
        <w:t xml:space="preserve">IN TERTIO NOCTURNO AN </w:t>
      </w:r>
      <w:r w:rsidRPr="00C57C6F">
        <w:rPr>
          <w:rStyle w:val="Incipit"/>
        </w:rPr>
        <w:t>Dixi</w:t>
      </w:r>
      <w:r>
        <w:rPr>
          <w:lang w:val="it-IT"/>
        </w:rPr>
        <w:t xml:space="preserve"> </w:t>
      </w:r>
      <w:r w:rsidRPr="00C57C6F">
        <w:rPr>
          <w:rStyle w:val="Incipit"/>
        </w:rPr>
        <w:t>iniquis</w:t>
      </w:r>
      <w:r>
        <w:rPr>
          <w:lang w:val="it-IT"/>
        </w:rPr>
        <w:t xml:space="preserve">. PS </w:t>
      </w:r>
      <w:r w:rsidRPr="00C57C6F">
        <w:rPr>
          <w:rStyle w:val="Incipit"/>
        </w:rPr>
        <w:t>Confitebimur</w:t>
      </w:r>
      <w:r>
        <w:rPr>
          <w:lang w:val="it-IT"/>
        </w:rPr>
        <w:t xml:space="preserve">. AN </w:t>
      </w:r>
      <w:r w:rsidRPr="00C43814">
        <w:rPr>
          <w:rStyle w:val="Incipit"/>
        </w:rPr>
        <w:t>Terra</w:t>
      </w:r>
      <w:r>
        <w:rPr>
          <w:lang w:val="it-IT"/>
        </w:rPr>
        <w:t xml:space="preserve"> </w:t>
      </w:r>
      <w:r w:rsidRPr="00C43814">
        <w:rPr>
          <w:rStyle w:val="Incipit"/>
        </w:rPr>
        <w:t>tremuit</w:t>
      </w:r>
      <w:r>
        <w:rPr>
          <w:lang w:val="it-IT"/>
        </w:rPr>
        <w:t xml:space="preserve">. PS </w:t>
      </w:r>
      <w:r w:rsidRPr="00C43814">
        <w:rPr>
          <w:rStyle w:val="Incipit"/>
        </w:rPr>
        <w:t>Notus</w:t>
      </w:r>
      <w:r>
        <w:rPr>
          <w:lang w:val="it-IT"/>
        </w:rPr>
        <w:t xml:space="preserve"> </w:t>
      </w:r>
      <w:r w:rsidRPr="00C43814">
        <w:rPr>
          <w:rStyle w:val="Incipit"/>
        </w:rPr>
        <w:t>in</w:t>
      </w:r>
      <w:r>
        <w:rPr>
          <w:lang w:val="it-IT"/>
        </w:rPr>
        <w:t xml:space="preserve"> </w:t>
      </w:r>
      <w:r w:rsidRPr="00C43814">
        <w:rPr>
          <w:rStyle w:val="Incipit"/>
        </w:rPr>
        <w:t>Iudea</w:t>
      </w:r>
      <w:r>
        <w:rPr>
          <w:lang w:val="it-IT"/>
        </w:rPr>
        <w:t xml:space="preserve">. AN </w:t>
      </w:r>
      <w:r w:rsidRPr="00C43814">
        <w:rPr>
          <w:rStyle w:val="Incipit"/>
        </w:rPr>
        <w:t>In</w:t>
      </w:r>
      <w:r>
        <w:rPr>
          <w:lang w:val="it-IT"/>
        </w:rPr>
        <w:t xml:space="preserve"> </w:t>
      </w:r>
      <w:r w:rsidRPr="00C43814">
        <w:rPr>
          <w:rStyle w:val="Incipit"/>
        </w:rPr>
        <w:t>tribulatione</w:t>
      </w:r>
      <w:r>
        <w:rPr>
          <w:lang w:val="it-IT"/>
        </w:rPr>
        <w:t xml:space="preserve">. PS </w:t>
      </w:r>
      <w:r w:rsidRPr="00C43814">
        <w:rPr>
          <w:rStyle w:val="Incipit"/>
        </w:rPr>
        <w:t>Vo</w:t>
      </w:r>
      <w:r w:rsidR="0035060F">
        <w:rPr>
          <w:rStyle w:val="Incipit"/>
        </w:rPr>
        <w:t>ce</w:t>
      </w:r>
      <w:r>
        <w:rPr>
          <w:lang w:val="it-IT"/>
        </w:rPr>
        <w:t xml:space="preserve"> </w:t>
      </w:r>
      <w:r w:rsidRPr="00C43814">
        <w:rPr>
          <w:rStyle w:val="Incipit"/>
        </w:rPr>
        <w:t>mea</w:t>
      </w:r>
      <w:r>
        <w:rPr>
          <w:lang w:val="it-IT"/>
        </w:rPr>
        <w:t xml:space="preserve">. VS </w:t>
      </w:r>
      <w:r w:rsidRPr="00C43814">
        <w:rPr>
          <w:rStyle w:val="Incipit"/>
        </w:rPr>
        <w:t>Exurge</w:t>
      </w:r>
      <w:r>
        <w:rPr>
          <w:lang w:val="it-IT"/>
        </w:rPr>
        <w:t xml:space="preserve"> </w:t>
      </w:r>
      <w:r w:rsidRPr="00C43814">
        <w:rPr>
          <w:rStyle w:val="Incipit"/>
        </w:rPr>
        <w:t>domine</w:t>
      </w:r>
      <w:r>
        <w:rPr>
          <w:lang w:val="it-IT"/>
        </w:rPr>
        <w:t xml:space="preserve"> </w:t>
      </w:r>
      <w:r w:rsidRPr="00C43814">
        <w:rPr>
          <w:rStyle w:val="Incipit"/>
        </w:rPr>
        <w:t>iudica</w:t>
      </w:r>
      <w:r>
        <w:rPr>
          <w:lang w:val="it-IT"/>
        </w:rPr>
        <w:t xml:space="preserve"> </w:t>
      </w:r>
      <w:r w:rsidRPr="00C43814">
        <w:rPr>
          <w:rStyle w:val="Incipit"/>
        </w:rPr>
        <w:t>causam</w:t>
      </w:r>
      <w:r>
        <w:rPr>
          <w:lang w:val="it-IT"/>
        </w:rPr>
        <w:t xml:space="preserve"> </w:t>
      </w:r>
      <w:r w:rsidRPr="00C43814">
        <w:rPr>
          <w:rStyle w:val="Incipit"/>
        </w:rPr>
        <w:t>meam</w:t>
      </w:r>
      <w:r>
        <w:rPr>
          <w:lang w:val="it-IT"/>
        </w:rPr>
        <w:t>.</w:t>
      </w:r>
      <w:r w:rsidR="00A50ADF">
        <w:rPr>
          <w:lang w:val="it-IT"/>
        </w:rPr>
        <w:t xml:space="preserve"> Tres lectiones de apostolo [LE] </w:t>
      </w:r>
      <w:r w:rsidR="00A50ADF" w:rsidRPr="00C43814">
        <w:rPr>
          <w:rStyle w:val="Incipit"/>
        </w:rPr>
        <w:t>Calicem</w:t>
      </w:r>
      <w:r w:rsidR="00A50ADF">
        <w:rPr>
          <w:lang w:val="it-IT"/>
        </w:rPr>
        <w:t xml:space="preserve"> </w:t>
      </w:r>
      <w:r w:rsidR="00A50ADF" w:rsidRPr="00C43814">
        <w:rPr>
          <w:rStyle w:val="Incipit"/>
        </w:rPr>
        <w:t>benedictionis</w:t>
      </w:r>
      <w:r w:rsidR="00A50ADF">
        <w:rPr>
          <w:lang w:val="it-IT"/>
        </w:rPr>
        <w:t>. Hac nocte et in duabus sequentibus</w:t>
      </w:r>
      <w:r w:rsidR="0099469D">
        <w:rPr>
          <w:lang w:val="it-IT"/>
        </w:rPr>
        <w:t xml:space="preserve"> </w:t>
      </w:r>
      <w:r w:rsidR="0099469D" w:rsidRPr="00844875">
        <w:rPr>
          <w:rStyle w:val="Funktion"/>
        </w:rPr>
        <w:t>lector</w:t>
      </w:r>
      <w:r w:rsidR="0099469D">
        <w:rPr>
          <w:lang w:val="it-IT"/>
        </w:rPr>
        <w:t xml:space="preserve"> non petit benedictionem, nec dicit [_LE] </w:t>
      </w:r>
      <w:r w:rsidR="0099469D" w:rsidRPr="00C43814">
        <w:rPr>
          <w:rStyle w:val="Incipit"/>
        </w:rPr>
        <w:t>Tu</w:t>
      </w:r>
      <w:r w:rsidR="0099469D">
        <w:rPr>
          <w:lang w:val="it-IT"/>
        </w:rPr>
        <w:t xml:space="preserve"> </w:t>
      </w:r>
      <w:r w:rsidR="0099469D" w:rsidRPr="00C43814">
        <w:rPr>
          <w:rStyle w:val="Incipit"/>
        </w:rPr>
        <w:t>autem</w:t>
      </w:r>
      <w:r w:rsidR="0099469D">
        <w:rPr>
          <w:lang w:val="it-IT"/>
        </w:rPr>
        <w:t xml:space="preserve"> </w:t>
      </w:r>
      <w:r w:rsidR="0099469D" w:rsidRPr="00C43814">
        <w:rPr>
          <w:rStyle w:val="Incipit"/>
        </w:rPr>
        <w:t>domine</w:t>
      </w:r>
      <w:r w:rsidR="0099469D">
        <w:rPr>
          <w:lang w:val="it-IT"/>
        </w:rPr>
        <w:t xml:space="preserve">. Novem psalmi et lectiones et responsoria insinuant quod dominus ad inferna descendens rapuit inde tria genera hominum scilicet </w:t>
      </w:r>
      <w:r w:rsidR="000230A6">
        <w:rPr>
          <w:lang w:val="it-IT"/>
        </w:rPr>
        <w:t xml:space="preserve">homines </w:t>
      </w:r>
      <w:r w:rsidR="0099469D">
        <w:rPr>
          <w:lang w:val="it-IT"/>
        </w:rPr>
        <w:t>ante legem, sub lege, et sub eius tempore primae gratiae et transvexit ad societatem novem ordinum angelorum. Accenduntur autem lumina duodecim</w:t>
      </w:r>
      <w:r w:rsidR="000230A6">
        <w:rPr>
          <w:lang w:val="it-IT"/>
        </w:rPr>
        <w:t xml:space="preserve"> per tres noctes et extingu</w:t>
      </w:r>
      <w:r w:rsidR="0099469D">
        <w:rPr>
          <w:lang w:val="it-IT"/>
        </w:rPr>
        <w:t>ntur per singulos psalmos propter veri solis occubitum et praedicatorum suorum defectum.</w:t>
      </w:r>
    </w:p>
    <w:p w:rsidR="0099469D" w:rsidRDefault="0099469D" w:rsidP="00734E67">
      <w:pPr>
        <w:rPr>
          <w:lang w:val="it-IT"/>
        </w:rPr>
      </w:pPr>
      <w:r>
        <w:rPr>
          <w:lang w:val="it-IT"/>
        </w:rPr>
        <w:t xml:space="preserve">AD LAUDES AN </w:t>
      </w:r>
      <w:r w:rsidRPr="00C43814">
        <w:rPr>
          <w:rStyle w:val="Incipit"/>
        </w:rPr>
        <w:t>Iustificeris</w:t>
      </w:r>
      <w:r>
        <w:rPr>
          <w:lang w:val="it-IT"/>
        </w:rPr>
        <w:t xml:space="preserve"> </w:t>
      </w:r>
      <w:r w:rsidRPr="00C43814">
        <w:rPr>
          <w:rStyle w:val="Incipit"/>
        </w:rPr>
        <w:t>domine</w:t>
      </w:r>
      <w:r>
        <w:rPr>
          <w:lang w:val="it-IT"/>
        </w:rPr>
        <w:t xml:space="preserve"> cum reliquis. Post quintam ad laudes antiphonam incipitur HY </w:t>
      </w:r>
      <w:r w:rsidRPr="00C43814">
        <w:rPr>
          <w:rStyle w:val="Incipit"/>
        </w:rPr>
        <w:t>Rex</w:t>
      </w:r>
      <w:r>
        <w:rPr>
          <w:lang w:val="it-IT"/>
        </w:rPr>
        <w:t xml:space="preserve"> </w:t>
      </w:r>
      <w:r w:rsidR="00C43814" w:rsidRPr="00C43814">
        <w:rPr>
          <w:rStyle w:val="Incipit"/>
        </w:rPr>
        <w:t>C</w:t>
      </w:r>
      <w:r w:rsidRPr="00C43814">
        <w:rPr>
          <w:rStyle w:val="Incipit"/>
        </w:rPr>
        <w:t>hriste</w:t>
      </w:r>
      <w:r>
        <w:rPr>
          <w:lang w:val="it-IT"/>
        </w:rPr>
        <w:t xml:space="preserve"> </w:t>
      </w:r>
      <w:r w:rsidRPr="00C43814">
        <w:rPr>
          <w:rStyle w:val="Incipit"/>
        </w:rPr>
        <w:t>factor</w:t>
      </w:r>
      <w:r>
        <w:rPr>
          <w:lang w:val="it-IT"/>
        </w:rPr>
        <w:t xml:space="preserve">. VS </w:t>
      </w:r>
      <w:r w:rsidRPr="00C43814">
        <w:rPr>
          <w:rStyle w:val="Incipit"/>
        </w:rPr>
        <w:t>Christus</w:t>
      </w:r>
      <w:r>
        <w:rPr>
          <w:lang w:val="it-IT"/>
        </w:rPr>
        <w:t xml:space="preserve"> </w:t>
      </w:r>
      <w:r w:rsidRPr="00C43814">
        <w:rPr>
          <w:rStyle w:val="Incipit"/>
        </w:rPr>
        <w:t>factus</w:t>
      </w:r>
      <w:r>
        <w:rPr>
          <w:lang w:val="it-IT"/>
        </w:rPr>
        <w:t xml:space="preserve"> </w:t>
      </w:r>
      <w:r w:rsidRPr="00C43814">
        <w:rPr>
          <w:rStyle w:val="Incipit"/>
        </w:rPr>
        <w:t>est</w:t>
      </w:r>
      <w:r>
        <w:rPr>
          <w:lang w:val="it-IT"/>
        </w:rPr>
        <w:t xml:space="preserve"> </w:t>
      </w:r>
      <w:r w:rsidRPr="00C43814">
        <w:rPr>
          <w:rStyle w:val="Incipit"/>
        </w:rPr>
        <w:t>pro</w:t>
      </w:r>
      <w:r>
        <w:rPr>
          <w:lang w:val="it-IT"/>
        </w:rPr>
        <w:t xml:space="preserve"> </w:t>
      </w:r>
      <w:r w:rsidRPr="00C43814">
        <w:rPr>
          <w:rStyle w:val="Incipit"/>
        </w:rPr>
        <w:t>nobis</w:t>
      </w:r>
      <w:r>
        <w:rPr>
          <w:lang w:val="it-IT"/>
        </w:rPr>
        <w:t xml:space="preserve"> </w:t>
      </w:r>
      <w:r w:rsidRPr="00C43814">
        <w:rPr>
          <w:rStyle w:val="Incipit"/>
        </w:rPr>
        <w:t>oboediens</w:t>
      </w:r>
      <w:r>
        <w:rPr>
          <w:lang w:val="it-IT"/>
        </w:rPr>
        <w:t xml:space="preserve"> </w:t>
      </w:r>
      <w:r w:rsidRPr="00C43814">
        <w:rPr>
          <w:rStyle w:val="Incipit"/>
        </w:rPr>
        <w:t>usque</w:t>
      </w:r>
      <w:r>
        <w:rPr>
          <w:lang w:val="it-IT"/>
        </w:rPr>
        <w:t xml:space="preserve"> </w:t>
      </w:r>
      <w:r w:rsidRPr="00C43814">
        <w:rPr>
          <w:rStyle w:val="Incipit"/>
        </w:rPr>
        <w:t>ad</w:t>
      </w:r>
      <w:r>
        <w:rPr>
          <w:lang w:val="it-IT"/>
        </w:rPr>
        <w:t xml:space="preserve"> </w:t>
      </w:r>
      <w:r w:rsidRPr="00C43814">
        <w:rPr>
          <w:rStyle w:val="Incipit"/>
        </w:rPr>
        <w:t>mortem</w:t>
      </w:r>
      <w:r>
        <w:rPr>
          <w:lang w:val="it-IT"/>
        </w:rPr>
        <w:t xml:space="preserve">. Tunc statim lumen extinguitur. AB </w:t>
      </w:r>
      <w:r w:rsidRPr="00C43814">
        <w:rPr>
          <w:rStyle w:val="Incipit"/>
        </w:rPr>
        <w:t>Traditor</w:t>
      </w:r>
      <w:r>
        <w:rPr>
          <w:lang w:val="it-IT"/>
        </w:rPr>
        <w:t xml:space="preserve"> </w:t>
      </w:r>
      <w:r w:rsidRPr="00C43814">
        <w:rPr>
          <w:rStyle w:val="Incipit"/>
        </w:rPr>
        <w:t>autem</w:t>
      </w:r>
      <w:r>
        <w:rPr>
          <w:lang w:val="it-IT"/>
        </w:rPr>
        <w:t xml:space="preserve">. PSBE </w:t>
      </w:r>
      <w:r w:rsidRPr="00C43814">
        <w:rPr>
          <w:rStyle w:val="Incipit"/>
        </w:rPr>
        <w:t>Benedictus</w:t>
      </w:r>
      <w:r>
        <w:rPr>
          <w:lang w:val="it-IT"/>
        </w:rPr>
        <w:t xml:space="preserve">. Et cum incipitur fit sonus et est signum </w:t>
      </w:r>
      <w:r w:rsidRPr="00C43814">
        <w:rPr>
          <w:rStyle w:val="Person"/>
        </w:rPr>
        <w:t>Iudae</w:t>
      </w:r>
      <w:r>
        <w:rPr>
          <w:lang w:val="it-IT"/>
        </w:rPr>
        <w:t xml:space="preserve">, quo dominum tradidit dicens [CIT] </w:t>
      </w:r>
      <w:r w:rsidRPr="00C43814">
        <w:rPr>
          <w:rStyle w:val="Incipit"/>
        </w:rPr>
        <w:t>Ave</w:t>
      </w:r>
      <w:r>
        <w:rPr>
          <w:lang w:val="it-IT"/>
        </w:rPr>
        <w:t xml:space="preserve"> </w:t>
      </w:r>
      <w:r w:rsidRPr="00C43814">
        <w:rPr>
          <w:rStyle w:val="Incipit"/>
        </w:rPr>
        <w:t>rabbi</w:t>
      </w:r>
      <w:r>
        <w:rPr>
          <w:lang w:val="it-IT"/>
        </w:rPr>
        <w:t xml:space="preserve">. PSBE </w:t>
      </w:r>
      <w:r w:rsidRPr="00C43814">
        <w:rPr>
          <w:rStyle w:val="Incipit"/>
        </w:rPr>
        <w:t>Benedictus</w:t>
      </w:r>
      <w:r>
        <w:rPr>
          <w:lang w:val="it-IT"/>
        </w:rPr>
        <w:t xml:space="preserve"> et antiphona finitis canitur [LT] </w:t>
      </w:r>
      <w:r w:rsidRPr="00EB493F">
        <w:rPr>
          <w:rStyle w:val="Incipit"/>
        </w:rPr>
        <w:t>Kyrie eleyson. Christe eleyson. Kyrie eleyson</w:t>
      </w:r>
      <w:r>
        <w:rPr>
          <w:lang w:val="it-IT"/>
        </w:rPr>
        <w:t xml:space="preserve"> a septentrione, ab oriente et a meridie. </w:t>
      </w:r>
      <w:r w:rsidRPr="00C43814">
        <w:rPr>
          <w:rStyle w:val="Funktion"/>
        </w:rPr>
        <w:t>Cantores</w:t>
      </w:r>
      <w:r>
        <w:rPr>
          <w:lang w:val="it-IT"/>
        </w:rPr>
        <w:t xml:space="preserve"> [VV] </w:t>
      </w:r>
      <w:r w:rsidRPr="00C43814">
        <w:rPr>
          <w:rStyle w:val="Incipit"/>
        </w:rPr>
        <w:t>Qui</w:t>
      </w:r>
      <w:r>
        <w:rPr>
          <w:lang w:val="it-IT"/>
        </w:rPr>
        <w:t xml:space="preserve"> </w:t>
      </w:r>
      <w:r w:rsidRPr="00C43814">
        <w:rPr>
          <w:rStyle w:val="Incipit"/>
        </w:rPr>
        <w:t>prophetice</w:t>
      </w:r>
      <w:r>
        <w:rPr>
          <w:lang w:val="it-IT"/>
        </w:rPr>
        <w:t xml:space="preserve">. </w:t>
      </w:r>
      <w:r w:rsidRPr="00C43814">
        <w:rPr>
          <w:rStyle w:val="Funktion"/>
        </w:rPr>
        <w:t>Pueri</w:t>
      </w:r>
      <w:r w:rsidR="000230A6">
        <w:rPr>
          <w:lang w:val="it-IT"/>
        </w:rPr>
        <w:t xml:space="preserve"> in </w:t>
      </w:r>
      <w:r w:rsidR="005E77D7">
        <w:rPr>
          <w:lang w:val="it-IT"/>
        </w:rPr>
        <w:t>pul</w:t>
      </w:r>
      <w:r w:rsidR="005E77D7" w:rsidRPr="005E47A1">
        <w:rPr>
          <w:lang w:val="la-Latn"/>
        </w:rPr>
        <w:t>|</w:t>
      </w:r>
      <w:r w:rsidR="005E77D7">
        <w:rPr>
          <w:lang w:val="it-IT"/>
        </w:rPr>
        <w:t>G</w:t>
      </w:r>
      <w:r w:rsidR="005E77D7" w:rsidRPr="005E47A1">
        <w:rPr>
          <w:lang w:val="la-Latn"/>
        </w:rPr>
        <w:t>|</w:t>
      </w:r>
    </w:p>
    <w:p w:rsidR="0099469D" w:rsidRDefault="00C7543C" w:rsidP="0099469D">
      <w:pPr>
        <w:pStyle w:val="berschrift1"/>
        <w:rPr>
          <w:lang w:val="it-IT"/>
        </w:rPr>
      </w:pPr>
      <w:r>
        <w:rPr>
          <w:lang w:val="it-IT"/>
        </w:rPr>
        <w:t>[POTENTIANAE VIRGINIS]</w:t>
      </w:r>
    </w:p>
    <w:p w:rsidR="00C7543C" w:rsidRDefault="00C7543C" w:rsidP="00C7543C">
      <w:pPr>
        <w:rPr>
          <w:lang w:val="it-IT"/>
        </w:rPr>
      </w:pPr>
      <w:r>
        <w:rPr>
          <w:lang w:val="it-IT"/>
        </w:rPr>
        <w:t>[in suffragio</w:t>
      </w:r>
      <w:r w:rsidR="00C43814">
        <w:rPr>
          <w:lang w:val="it-IT"/>
        </w:rPr>
        <w:t>]</w:t>
      </w:r>
      <w:r>
        <w:rPr>
          <w:lang w:val="it-IT"/>
        </w:rPr>
        <w:t xml:space="preserve"> </w:t>
      </w:r>
      <w:r w:rsidR="00C43814">
        <w:rPr>
          <w:lang w:val="it-IT"/>
        </w:rPr>
        <w:t>[</w:t>
      </w:r>
      <w:r>
        <w:rPr>
          <w:lang w:val="it-IT"/>
        </w:rPr>
        <w:t xml:space="preserve">AC] </w:t>
      </w:r>
      <w:r w:rsidR="00AD2B68">
        <w:rPr>
          <w:lang w:val="it-IT"/>
        </w:rPr>
        <w:t>(44r)</w:t>
      </w:r>
      <w:r w:rsidR="00C43814">
        <w:rPr>
          <w:lang w:val="it-IT"/>
        </w:rPr>
        <w:t xml:space="preserve"> </w:t>
      </w:r>
      <w:r w:rsidRPr="00C43814">
        <w:rPr>
          <w:rStyle w:val="Incipit"/>
        </w:rPr>
        <w:t>Simile</w:t>
      </w:r>
      <w:r>
        <w:rPr>
          <w:lang w:val="it-IT"/>
        </w:rPr>
        <w:t xml:space="preserve"> </w:t>
      </w:r>
      <w:r w:rsidRPr="00C43814">
        <w:rPr>
          <w:rStyle w:val="Incipit"/>
        </w:rPr>
        <w:t>est</w:t>
      </w:r>
      <w:r>
        <w:rPr>
          <w:lang w:val="it-IT"/>
        </w:rPr>
        <w:t xml:space="preserve"> </w:t>
      </w:r>
      <w:r w:rsidRPr="00C43814">
        <w:rPr>
          <w:rStyle w:val="Incipit"/>
        </w:rPr>
        <w:t>regnum</w:t>
      </w:r>
      <w:r>
        <w:rPr>
          <w:lang w:val="it-IT"/>
        </w:rPr>
        <w:t xml:space="preserve"> </w:t>
      </w:r>
      <w:r w:rsidRPr="00C43814">
        <w:rPr>
          <w:rStyle w:val="Incipit"/>
        </w:rPr>
        <w:t>caelorum</w:t>
      </w:r>
      <w:r>
        <w:rPr>
          <w:lang w:val="it-IT"/>
        </w:rPr>
        <w:t xml:space="preserve"> </w:t>
      </w:r>
      <w:r w:rsidRPr="00C43814">
        <w:rPr>
          <w:rStyle w:val="Incipit"/>
        </w:rPr>
        <w:t>decem</w:t>
      </w:r>
      <w:r>
        <w:rPr>
          <w:lang w:val="it-IT"/>
        </w:rPr>
        <w:t xml:space="preserve"> </w:t>
      </w:r>
      <w:r w:rsidRPr="00C43814">
        <w:rPr>
          <w:rStyle w:val="Incipit"/>
        </w:rPr>
        <w:t>virginibus</w:t>
      </w:r>
      <w:r>
        <w:rPr>
          <w:lang w:val="it-IT"/>
        </w:rPr>
        <w:t>. Oratio de una virgine.</w:t>
      </w:r>
    </w:p>
    <w:p w:rsidR="00C7543C" w:rsidRDefault="00C7543C" w:rsidP="00C7543C">
      <w:pPr>
        <w:pStyle w:val="berschrift1"/>
        <w:rPr>
          <w:lang w:val="it-IT"/>
        </w:rPr>
      </w:pPr>
      <w:r>
        <w:rPr>
          <w:lang w:val="it-IT"/>
        </w:rPr>
        <w:t>URBANI PAPAE ET MARTYRIS</w:t>
      </w:r>
    </w:p>
    <w:p w:rsidR="00C7543C" w:rsidRDefault="00C7543C" w:rsidP="00C7543C">
      <w:pPr>
        <w:rPr>
          <w:lang w:val="it-IT"/>
        </w:rPr>
      </w:pPr>
      <w:r>
        <w:rPr>
          <w:lang w:val="it-IT"/>
        </w:rPr>
        <w:t xml:space="preserve">AD VESPERAS psalmi feriales. HY </w:t>
      </w:r>
      <w:r w:rsidRPr="00C43814">
        <w:rPr>
          <w:rStyle w:val="Incipit"/>
        </w:rPr>
        <w:t>Vita</w:t>
      </w:r>
      <w:r>
        <w:rPr>
          <w:lang w:val="it-IT"/>
        </w:rPr>
        <w:t xml:space="preserve"> </w:t>
      </w:r>
      <w:r w:rsidRPr="00C43814">
        <w:rPr>
          <w:rStyle w:val="Incipit"/>
        </w:rPr>
        <w:t>sanctorum</w:t>
      </w:r>
      <w:r>
        <w:rPr>
          <w:lang w:val="it-IT"/>
        </w:rPr>
        <w:t xml:space="preserve">. Capitulum de uno martyre. VS </w:t>
      </w:r>
      <w:r w:rsidRPr="00C43814">
        <w:rPr>
          <w:rStyle w:val="Incipit"/>
        </w:rPr>
        <w:t>Gloria</w:t>
      </w:r>
      <w:r>
        <w:rPr>
          <w:lang w:val="it-IT"/>
        </w:rPr>
        <w:t xml:space="preserve"> </w:t>
      </w:r>
      <w:r w:rsidRPr="00C43814">
        <w:rPr>
          <w:rStyle w:val="Incipit"/>
        </w:rPr>
        <w:t>et</w:t>
      </w:r>
      <w:r>
        <w:rPr>
          <w:lang w:val="it-IT"/>
        </w:rPr>
        <w:t xml:space="preserve"> </w:t>
      </w:r>
      <w:r w:rsidRPr="00C43814">
        <w:rPr>
          <w:rStyle w:val="Incipit"/>
        </w:rPr>
        <w:t>honore</w:t>
      </w:r>
      <w:r>
        <w:rPr>
          <w:lang w:val="it-IT"/>
        </w:rPr>
        <w:t xml:space="preserve">. AM </w:t>
      </w:r>
      <w:r w:rsidRPr="00C43814">
        <w:rPr>
          <w:rStyle w:val="Incipit"/>
        </w:rPr>
        <w:t>Filiae</w:t>
      </w:r>
      <w:r>
        <w:rPr>
          <w:lang w:val="it-IT"/>
        </w:rPr>
        <w:t xml:space="preserve"> </w:t>
      </w:r>
      <w:r w:rsidRPr="00C43814">
        <w:rPr>
          <w:rStyle w:val="Incipit"/>
        </w:rPr>
        <w:t>Hierusalem</w:t>
      </w:r>
      <w:r>
        <w:rPr>
          <w:lang w:val="it-IT"/>
        </w:rPr>
        <w:t xml:space="preserve">. OR </w:t>
      </w:r>
      <w:r w:rsidRPr="00C43814">
        <w:rPr>
          <w:rStyle w:val="Incipit"/>
        </w:rPr>
        <w:t>Da</w:t>
      </w:r>
      <w:r>
        <w:rPr>
          <w:lang w:val="it-IT"/>
        </w:rPr>
        <w:t xml:space="preserve"> </w:t>
      </w:r>
      <w:r w:rsidRPr="00C43814">
        <w:rPr>
          <w:rStyle w:val="Incipit"/>
        </w:rPr>
        <w:t>quaesumus</w:t>
      </w:r>
      <w:r>
        <w:rPr>
          <w:lang w:val="it-IT"/>
        </w:rPr>
        <w:t xml:space="preserve"> </w:t>
      </w:r>
      <w:r w:rsidRPr="00C43814">
        <w:rPr>
          <w:rStyle w:val="Incipit"/>
        </w:rPr>
        <w:t>omnipotens</w:t>
      </w:r>
      <w:r>
        <w:rPr>
          <w:lang w:val="it-IT"/>
        </w:rPr>
        <w:t xml:space="preserve"> </w:t>
      </w:r>
      <w:r w:rsidRPr="003806BC">
        <w:rPr>
          <w:rStyle w:val="Incipit"/>
        </w:rPr>
        <w:t>deus</w:t>
      </w:r>
      <w:r>
        <w:rPr>
          <w:lang w:val="it-IT"/>
        </w:rPr>
        <w:t>.</w:t>
      </w:r>
    </w:p>
    <w:p w:rsidR="00C7543C" w:rsidRDefault="00C7543C" w:rsidP="00C7543C">
      <w:pPr>
        <w:rPr>
          <w:lang w:val="it-IT"/>
        </w:rPr>
      </w:pPr>
      <w:r>
        <w:rPr>
          <w:lang w:val="it-IT"/>
        </w:rPr>
        <w:t>Ad matutinas et ad omnes horas ut supra de uno martyre.</w:t>
      </w:r>
    </w:p>
    <w:p w:rsidR="00C7543C" w:rsidRDefault="00C7543C" w:rsidP="00C7543C">
      <w:pPr>
        <w:pStyle w:val="berschrift1"/>
        <w:rPr>
          <w:lang w:val="it-IT"/>
        </w:rPr>
      </w:pPr>
      <w:r>
        <w:rPr>
          <w:lang w:val="it-IT"/>
        </w:rPr>
        <w:t>PETRONILLAE VIRGINIS</w:t>
      </w:r>
    </w:p>
    <w:p w:rsidR="00C7543C" w:rsidRDefault="00C7543C" w:rsidP="00C7543C">
      <w:pPr>
        <w:rPr>
          <w:lang w:val="it-IT"/>
        </w:rPr>
      </w:pPr>
      <w:r>
        <w:rPr>
          <w:lang w:val="it-IT"/>
        </w:rPr>
        <w:t xml:space="preserve">in suffragio AC </w:t>
      </w:r>
      <w:r w:rsidRPr="00021FA2">
        <w:rPr>
          <w:rStyle w:val="Incipit"/>
        </w:rPr>
        <w:t>Simile</w:t>
      </w:r>
      <w:r>
        <w:rPr>
          <w:lang w:val="it-IT"/>
        </w:rPr>
        <w:t xml:space="preserve"> </w:t>
      </w:r>
      <w:r w:rsidRPr="00021FA2">
        <w:rPr>
          <w:rStyle w:val="Incipit"/>
        </w:rPr>
        <w:t>est</w:t>
      </w:r>
      <w:r>
        <w:rPr>
          <w:lang w:val="it-IT"/>
        </w:rPr>
        <w:t xml:space="preserve"> </w:t>
      </w:r>
      <w:r w:rsidRPr="00021FA2">
        <w:rPr>
          <w:rStyle w:val="Incipit"/>
        </w:rPr>
        <w:t>regnum</w:t>
      </w:r>
      <w:r>
        <w:rPr>
          <w:lang w:val="it-IT"/>
        </w:rPr>
        <w:t xml:space="preserve"> </w:t>
      </w:r>
      <w:r w:rsidRPr="00021FA2">
        <w:rPr>
          <w:rStyle w:val="Incipit"/>
        </w:rPr>
        <w:t>caelorum</w:t>
      </w:r>
      <w:r>
        <w:rPr>
          <w:lang w:val="it-IT"/>
        </w:rPr>
        <w:t xml:space="preserve"> </w:t>
      </w:r>
      <w:r w:rsidRPr="00021FA2">
        <w:rPr>
          <w:rStyle w:val="Incipit"/>
        </w:rPr>
        <w:t>decem</w:t>
      </w:r>
      <w:r>
        <w:rPr>
          <w:lang w:val="it-IT"/>
        </w:rPr>
        <w:t xml:space="preserve"> </w:t>
      </w:r>
      <w:r w:rsidRPr="00021FA2">
        <w:rPr>
          <w:rStyle w:val="Incipit"/>
        </w:rPr>
        <w:t>virginibus</w:t>
      </w:r>
      <w:r>
        <w:rPr>
          <w:lang w:val="it-IT"/>
        </w:rPr>
        <w:t>. Oratio de una virgine.</w:t>
      </w:r>
    </w:p>
    <w:p w:rsidR="00C7543C" w:rsidRDefault="00C7543C" w:rsidP="00DE0A52">
      <w:pPr>
        <w:pStyle w:val="berschrift1"/>
        <w:rPr>
          <w:lang w:val="it-IT"/>
        </w:rPr>
      </w:pPr>
      <w:r>
        <w:rPr>
          <w:lang w:val="it-IT"/>
        </w:rPr>
        <w:lastRenderedPageBreak/>
        <w:t>[IN DEDICATIONE ALICUI</w:t>
      </w:r>
      <w:r w:rsidR="00DE0A52">
        <w:rPr>
          <w:lang w:val="it-IT"/>
        </w:rPr>
        <w:t>US ECCLESIAE INFRA PASCHA</w:t>
      </w:r>
      <w:r>
        <w:rPr>
          <w:lang w:val="it-IT"/>
        </w:rPr>
        <w:t>]</w:t>
      </w:r>
    </w:p>
    <w:p w:rsidR="00DE0A52" w:rsidRDefault="00DE0A52" w:rsidP="00DE0A52">
      <w:pPr>
        <w:rPr>
          <w:lang w:val="it-IT"/>
        </w:rPr>
      </w:pPr>
      <w:r>
        <w:rPr>
          <w:lang w:val="it-IT"/>
        </w:rPr>
        <w:t xml:space="preserve">Quando infra pascha dedicationem alicuius ecclesiae celebramus AD VESPERAS super psalmos AN </w:t>
      </w:r>
      <w:r w:rsidRPr="00021FA2">
        <w:rPr>
          <w:rStyle w:val="Incipit"/>
        </w:rPr>
        <w:t>In</w:t>
      </w:r>
      <w:r>
        <w:rPr>
          <w:lang w:val="it-IT"/>
        </w:rPr>
        <w:t xml:space="preserve"> </w:t>
      </w:r>
      <w:r w:rsidRPr="00021FA2">
        <w:rPr>
          <w:rStyle w:val="Incipit"/>
        </w:rPr>
        <w:t>tabernaculis</w:t>
      </w:r>
      <w:r>
        <w:rPr>
          <w:lang w:val="it-IT"/>
        </w:rPr>
        <w:t xml:space="preserve"> </w:t>
      </w:r>
      <w:r w:rsidRPr="00021FA2">
        <w:rPr>
          <w:rStyle w:val="Incipit"/>
        </w:rPr>
        <w:t>iustorum</w:t>
      </w:r>
      <w:r>
        <w:rPr>
          <w:lang w:val="it-IT"/>
        </w:rPr>
        <w:t xml:space="preserve">. PS </w:t>
      </w:r>
      <w:r w:rsidRPr="00021FA2">
        <w:rPr>
          <w:rStyle w:val="Incipit"/>
        </w:rPr>
        <w:t>Laudate</w:t>
      </w:r>
      <w:r>
        <w:rPr>
          <w:lang w:val="it-IT"/>
        </w:rPr>
        <w:t xml:space="preserve"> </w:t>
      </w:r>
      <w:r w:rsidRPr="00021FA2">
        <w:rPr>
          <w:rStyle w:val="Incipit"/>
        </w:rPr>
        <w:t>pueri</w:t>
      </w:r>
      <w:r>
        <w:rPr>
          <w:lang w:val="it-IT"/>
        </w:rPr>
        <w:t xml:space="preserve"> cum reliquis. CP </w:t>
      </w:r>
      <w:r w:rsidRPr="00021FA2">
        <w:rPr>
          <w:rStyle w:val="Incipit"/>
        </w:rPr>
        <w:t>Vidi</w:t>
      </w:r>
      <w:r>
        <w:rPr>
          <w:lang w:val="it-IT"/>
        </w:rPr>
        <w:t xml:space="preserve"> </w:t>
      </w:r>
      <w:r w:rsidRPr="00021FA2">
        <w:rPr>
          <w:rStyle w:val="Incipit"/>
        </w:rPr>
        <w:t>civitatem</w:t>
      </w:r>
      <w:r>
        <w:rPr>
          <w:lang w:val="it-IT"/>
        </w:rPr>
        <w:t xml:space="preserve"> </w:t>
      </w:r>
      <w:r w:rsidRPr="00021FA2">
        <w:rPr>
          <w:rStyle w:val="Incipit"/>
        </w:rPr>
        <w:t>sanctam</w:t>
      </w:r>
      <w:r>
        <w:rPr>
          <w:lang w:val="it-IT"/>
        </w:rPr>
        <w:t xml:space="preserve">. RP </w:t>
      </w:r>
      <w:r w:rsidRPr="00021FA2">
        <w:rPr>
          <w:rStyle w:val="Incipit"/>
        </w:rPr>
        <w:t>Haec</w:t>
      </w:r>
      <w:r>
        <w:rPr>
          <w:lang w:val="it-IT"/>
        </w:rPr>
        <w:t xml:space="preserve"> </w:t>
      </w:r>
      <w:r w:rsidRPr="00021FA2">
        <w:rPr>
          <w:rStyle w:val="Incipit"/>
        </w:rPr>
        <w:t>est</w:t>
      </w:r>
      <w:r>
        <w:rPr>
          <w:lang w:val="it-IT"/>
        </w:rPr>
        <w:t xml:space="preserve"> </w:t>
      </w:r>
      <w:r w:rsidRPr="00021FA2">
        <w:rPr>
          <w:rStyle w:val="Incipit"/>
        </w:rPr>
        <w:t>Hierusalem</w:t>
      </w:r>
      <w:r>
        <w:rPr>
          <w:lang w:val="it-IT"/>
        </w:rPr>
        <w:t xml:space="preserve">. HY </w:t>
      </w:r>
      <w:r w:rsidRPr="00021FA2">
        <w:rPr>
          <w:rStyle w:val="Incipit"/>
        </w:rPr>
        <w:t>Vita</w:t>
      </w:r>
      <w:r>
        <w:rPr>
          <w:lang w:val="it-IT"/>
        </w:rPr>
        <w:t xml:space="preserve"> </w:t>
      </w:r>
      <w:r w:rsidRPr="00021FA2">
        <w:rPr>
          <w:rStyle w:val="Incipit"/>
        </w:rPr>
        <w:t>sanctorum</w:t>
      </w:r>
      <w:r>
        <w:rPr>
          <w:lang w:val="it-IT"/>
        </w:rPr>
        <w:t xml:space="preserve">. VS </w:t>
      </w:r>
      <w:r w:rsidRPr="00021FA2">
        <w:rPr>
          <w:rStyle w:val="Incipit"/>
        </w:rPr>
        <w:t>Beati</w:t>
      </w:r>
      <w:r>
        <w:rPr>
          <w:lang w:val="it-IT"/>
        </w:rPr>
        <w:t xml:space="preserve"> </w:t>
      </w:r>
      <w:r w:rsidRPr="00021FA2">
        <w:rPr>
          <w:rStyle w:val="Incipit"/>
        </w:rPr>
        <w:t>qui</w:t>
      </w:r>
      <w:r>
        <w:rPr>
          <w:lang w:val="it-IT"/>
        </w:rPr>
        <w:t xml:space="preserve"> </w:t>
      </w:r>
      <w:r w:rsidRPr="00021FA2">
        <w:rPr>
          <w:rStyle w:val="Incipit"/>
        </w:rPr>
        <w:t>habitant</w:t>
      </w:r>
      <w:r>
        <w:rPr>
          <w:lang w:val="it-IT"/>
        </w:rPr>
        <w:t xml:space="preserve">. AM </w:t>
      </w:r>
      <w:r w:rsidRPr="00021FA2">
        <w:rPr>
          <w:rStyle w:val="Incipit"/>
        </w:rPr>
        <w:t>Vox</w:t>
      </w:r>
      <w:r>
        <w:rPr>
          <w:lang w:val="it-IT"/>
        </w:rPr>
        <w:t xml:space="preserve"> </w:t>
      </w:r>
      <w:r w:rsidRPr="00021FA2">
        <w:rPr>
          <w:rStyle w:val="Incipit"/>
        </w:rPr>
        <w:t>laetitiae</w:t>
      </w:r>
      <w:r>
        <w:rPr>
          <w:lang w:val="it-IT"/>
        </w:rPr>
        <w:t xml:space="preserve">. OR </w:t>
      </w:r>
      <w:r w:rsidRPr="00021FA2">
        <w:rPr>
          <w:rStyle w:val="Incipit"/>
        </w:rPr>
        <w:t>Deus</w:t>
      </w:r>
      <w:r>
        <w:rPr>
          <w:lang w:val="it-IT"/>
        </w:rPr>
        <w:t xml:space="preserve"> </w:t>
      </w:r>
      <w:r w:rsidRPr="00021FA2">
        <w:rPr>
          <w:rStyle w:val="Incipit"/>
        </w:rPr>
        <w:t>qui</w:t>
      </w:r>
      <w:r>
        <w:rPr>
          <w:lang w:val="it-IT"/>
        </w:rPr>
        <w:t xml:space="preserve"> </w:t>
      </w:r>
      <w:r w:rsidRPr="00021FA2">
        <w:rPr>
          <w:rStyle w:val="Incipit"/>
        </w:rPr>
        <w:t>nobis</w:t>
      </w:r>
      <w:r>
        <w:rPr>
          <w:lang w:val="it-IT"/>
        </w:rPr>
        <w:t xml:space="preserve"> </w:t>
      </w:r>
      <w:r w:rsidRPr="00021FA2">
        <w:rPr>
          <w:rStyle w:val="Incipit"/>
        </w:rPr>
        <w:t>per</w:t>
      </w:r>
      <w:r>
        <w:rPr>
          <w:lang w:val="it-IT"/>
        </w:rPr>
        <w:t xml:space="preserve"> </w:t>
      </w:r>
      <w:r w:rsidRPr="00021FA2">
        <w:rPr>
          <w:rStyle w:val="Incipit"/>
        </w:rPr>
        <w:t>singulos</w:t>
      </w:r>
      <w:r>
        <w:rPr>
          <w:lang w:val="it-IT"/>
        </w:rPr>
        <w:t xml:space="preserve"> </w:t>
      </w:r>
      <w:r w:rsidRPr="00021FA2">
        <w:rPr>
          <w:rStyle w:val="Incipit"/>
        </w:rPr>
        <w:t>annos</w:t>
      </w:r>
      <w:r>
        <w:rPr>
          <w:lang w:val="it-IT"/>
        </w:rPr>
        <w:t xml:space="preserve"> </w:t>
      </w:r>
      <w:r w:rsidRPr="00021FA2">
        <w:rPr>
          <w:rStyle w:val="Incipit"/>
        </w:rPr>
        <w:t>nos</w:t>
      </w:r>
      <w:r>
        <w:rPr>
          <w:lang w:val="it-IT"/>
        </w:rPr>
        <w:t>.</w:t>
      </w:r>
    </w:p>
    <w:p w:rsidR="00DE0A52" w:rsidRDefault="00DE0A52" w:rsidP="00DE0A52">
      <w:pPr>
        <w:rPr>
          <w:lang w:val="it-IT"/>
        </w:rPr>
      </w:pPr>
      <w:r>
        <w:rPr>
          <w:lang w:val="it-IT"/>
        </w:rPr>
        <w:t xml:space="preserve">AD MATUTINAS INV </w:t>
      </w:r>
      <w:r w:rsidRPr="00021FA2">
        <w:rPr>
          <w:rStyle w:val="Incipit"/>
        </w:rPr>
        <w:t>Alleluia</w:t>
      </w:r>
      <w:r>
        <w:rPr>
          <w:lang w:val="it-IT"/>
        </w:rPr>
        <w:t xml:space="preserve"> </w:t>
      </w:r>
      <w:r w:rsidRPr="00021FA2">
        <w:rPr>
          <w:rStyle w:val="Incipit"/>
        </w:rPr>
        <w:t>alleluia</w:t>
      </w:r>
      <w:r>
        <w:rPr>
          <w:lang w:val="it-IT"/>
        </w:rPr>
        <w:t xml:space="preserve"> </w:t>
      </w:r>
      <w:r w:rsidRPr="00021FA2">
        <w:rPr>
          <w:rStyle w:val="Incipit"/>
        </w:rPr>
        <w:t>alleluia</w:t>
      </w:r>
      <w:r>
        <w:rPr>
          <w:lang w:val="it-IT"/>
        </w:rPr>
        <w:t>.</w:t>
      </w:r>
    </w:p>
    <w:p w:rsidR="00DE0A52" w:rsidRDefault="00DE0A52" w:rsidP="00DE0A52">
      <w:pPr>
        <w:rPr>
          <w:lang w:val="it-IT"/>
        </w:rPr>
      </w:pPr>
      <w:r>
        <w:rPr>
          <w:lang w:val="it-IT"/>
        </w:rPr>
        <w:t xml:space="preserve">IN NOCTURNO AN </w:t>
      </w:r>
      <w:r w:rsidRPr="00021FA2">
        <w:rPr>
          <w:rStyle w:val="Incipit"/>
        </w:rPr>
        <w:t>Benedicta</w:t>
      </w:r>
      <w:r>
        <w:rPr>
          <w:lang w:val="it-IT"/>
        </w:rPr>
        <w:t xml:space="preserve"> </w:t>
      </w:r>
      <w:r w:rsidRPr="00021FA2">
        <w:rPr>
          <w:rStyle w:val="Incipit"/>
        </w:rPr>
        <w:t>gloria</w:t>
      </w:r>
      <w:r>
        <w:rPr>
          <w:lang w:val="it-IT"/>
        </w:rPr>
        <w:t xml:space="preserve"> </w:t>
      </w:r>
      <w:r w:rsidRPr="00021FA2">
        <w:rPr>
          <w:rStyle w:val="Incipit"/>
        </w:rPr>
        <w:t>domini</w:t>
      </w:r>
      <w:r w:rsidR="00AC7E04">
        <w:rPr>
          <w:lang w:val="it-IT"/>
        </w:rPr>
        <w:t xml:space="preserve"> sola tantum. PS </w:t>
      </w:r>
      <w:r w:rsidR="00AC7E04" w:rsidRPr="008E6DBA">
        <w:rPr>
          <w:rStyle w:val="Incipit"/>
        </w:rPr>
        <w:t>Domini</w:t>
      </w:r>
      <w:r w:rsidR="00AC7E04">
        <w:rPr>
          <w:lang w:val="it-IT"/>
        </w:rPr>
        <w:t xml:space="preserve"> </w:t>
      </w:r>
      <w:r w:rsidR="00AC7E04" w:rsidRPr="008E6DBA">
        <w:rPr>
          <w:rStyle w:val="Incipit"/>
        </w:rPr>
        <w:t>est</w:t>
      </w:r>
      <w:r w:rsidR="00AC7E04">
        <w:rPr>
          <w:lang w:val="it-IT"/>
        </w:rPr>
        <w:t xml:space="preserve"> </w:t>
      </w:r>
      <w:r w:rsidR="00AC7E04" w:rsidRPr="008E6DBA">
        <w:rPr>
          <w:rStyle w:val="Incipit"/>
        </w:rPr>
        <w:t>terra</w:t>
      </w:r>
      <w:r w:rsidR="00AC7E04">
        <w:rPr>
          <w:lang w:val="it-IT"/>
        </w:rPr>
        <w:t xml:space="preserve">. PS </w:t>
      </w:r>
      <w:r w:rsidR="00AC7E04" w:rsidRPr="008E6DBA">
        <w:rPr>
          <w:rStyle w:val="Incipit"/>
        </w:rPr>
        <w:t>Deus</w:t>
      </w:r>
      <w:r w:rsidR="00AC7E04">
        <w:rPr>
          <w:lang w:val="it-IT"/>
        </w:rPr>
        <w:t xml:space="preserve"> </w:t>
      </w:r>
      <w:r w:rsidR="00AC7E04" w:rsidRPr="008E6DBA">
        <w:rPr>
          <w:rStyle w:val="Incipit"/>
        </w:rPr>
        <w:t>noster</w:t>
      </w:r>
      <w:r w:rsidR="00AC7E04">
        <w:rPr>
          <w:lang w:val="it-IT"/>
        </w:rPr>
        <w:t xml:space="preserve"> </w:t>
      </w:r>
      <w:r w:rsidR="00AC7E04" w:rsidRPr="008E6DBA">
        <w:rPr>
          <w:rStyle w:val="Incipit"/>
        </w:rPr>
        <w:t>refugium</w:t>
      </w:r>
      <w:r w:rsidR="00AC7E04">
        <w:rPr>
          <w:lang w:val="it-IT"/>
        </w:rPr>
        <w:t xml:space="preserve">. PS </w:t>
      </w:r>
      <w:r w:rsidR="00AC7E04" w:rsidRPr="008E6DBA">
        <w:rPr>
          <w:rStyle w:val="Incipit"/>
        </w:rPr>
        <w:t>Magnus</w:t>
      </w:r>
      <w:r w:rsidR="00AC7E04">
        <w:rPr>
          <w:lang w:val="it-IT"/>
        </w:rPr>
        <w:t xml:space="preserve"> </w:t>
      </w:r>
      <w:r w:rsidR="00AC7E04" w:rsidRPr="008E6DBA">
        <w:rPr>
          <w:rStyle w:val="Incipit"/>
        </w:rPr>
        <w:t>dominus</w:t>
      </w:r>
      <w:r w:rsidR="00AC7E04">
        <w:rPr>
          <w:lang w:val="it-IT"/>
        </w:rPr>
        <w:t xml:space="preserve"> </w:t>
      </w:r>
      <w:r w:rsidR="00AC7E04" w:rsidRPr="008E6DBA">
        <w:rPr>
          <w:rStyle w:val="Incipit"/>
        </w:rPr>
        <w:t>et</w:t>
      </w:r>
      <w:r w:rsidR="00AC7E04">
        <w:rPr>
          <w:lang w:val="it-IT"/>
        </w:rPr>
        <w:t xml:space="preserve"> </w:t>
      </w:r>
      <w:r w:rsidR="00AC7E04" w:rsidRPr="008E6DBA">
        <w:rPr>
          <w:rStyle w:val="Incipit"/>
        </w:rPr>
        <w:t>laudabilis</w:t>
      </w:r>
      <w:r w:rsidR="00D3732D">
        <w:rPr>
          <w:lang w:val="it-IT"/>
        </w:rPr>
        <w:t>. VS</w:t>
      </w:r>
      <w:r w:rsidR="00AC7E04">
        <w:rPr>
          <w:lang w:val="it-IT"/>
        </w:rPr>
        <w:t xml:space="preserve"> </w:t>
      </w:r>
      <w:r w:rsidR="00AC7E04" w:rsidRPr="008E6DBA">
        <w:rPr>
          <w:rStyle w:val="Incipit"/>
        </w:rPr>
        <w:t>Domus</w:t>
      </w:r>
      <w:r w:rsidR="00AC7E04">
        <w:rPr>
          <w:lang w:val="it-IT"/>
        </w:rPr>
        <w:t xml:space="preserve"> </w:t>
      </w:r>
      <w:r w:rsidR="00AC7E04" w:rsidRPr="008E6DBA">
        <w:rPr>
          <w:rStyle w:val="Incipit"/>
        </w:rPr>
        <w:t>mea</w:t>
      </w:r>
      <w:r w:rsidR="00AC7E04">
        <w:rPr>
          <w:lang w:val="it-IT"/>
        </w:rPr>
        <w:t xml:space="preserve">. EV </w:t>
      </w:r>
      <w:r w:rsidR="00AC7E04" w:rsidRPr="00162524">
        <w:rPr>
          <w:rStyle w:val="Incipit"/>
        </w:rPr>
        <w:t>Nonne</w:t>
      </w:r>
      <w:r w:rsidR="00AC7E04">
        <w:rPr>
          <w:lang w:val="it-IT"/>
        </w:rPr>
        <w:t xml:space="preserve"> </w:t>
      </w:r>
      <w:r w:rsidR="00AC7E04" w:rsidRPr="00162524">
        <w:rPr>
          <w:rStyle w:val="Incipit"/>
        </w:rPr>
        <w:t>est</w:t>
      </w:r>
      <w:r w:rsidR="00AC7E04">
        <w:rPr>
          <w:lang w:val="it-IT"/>
        </w:rPr>
        <w:t xml:space="preserve"> </w:t>
      </w:r>
      <w:r w:rsidR="00AC7E04" w:rsidRPr="00162524">
        <w:rPr>
          <w:rStyle w:val="Incipit"/>
        </w:rPr>
        <w:t>arbor</w:t>
      </w:r>
      <w:r w:rsidR="00AC7E04">
        <w:rPr>
          <w:lang w:val="it-IT"/>
        </w:rPr>
        <w:t xml:space="preserve">. RP </w:t>
      </w:r>
      <w:r w:rsidR="00AC7E04" w:rsidRPr="00162524">
        <w:rPr>
          <w:rStyle w:val="Incipit"/>
        </w:rPr>
        <w:t>Locutus</w:t>
      </w:r>
      <w:r w:rsidR="00AC7E04">
        <w:rPr>
          <w:lang w:val="it-IT"/>
        </w:rPr>
        <w:t xml:space="preserve"> </w:t>
      </w:r>
      <w:r w:rsidR="00AC7E04" w:rsidRPr="00162524">
        <w:rPr>
          <w:rStyle w:val="Incipit"/>
        </w:rPr>
        <w:t>est</w:t>
      </w:r>
      <w:r w:rsidR="00AC7E04">
        <w:rPr>
          <w:lang w:val="it-IT"/>
        </w:rPr>
        <w:t xml:space="preserve"> </w:t>
      </w:r>
      <w:r w:rsidR="00AC7E04" w:rsidRPr="00162524">
        <w:rPr>
          <w:rStyle w:val="Incipit"/>
        </w:rPr>
        <w:t>ad</w:t>
      </w:r>
      <w:r w:rsidR="00AC7E04">
        <w:rPr>
          <w:lang w:val="it-IT"/>
        </w:rPr>
        <w:t xml:space="preserve"> </w:t>
      </w:r>
      <w:r w:rsidR="00AC7E04" w:rsidRPr="00162524">
        <w:rPr>
          <w:rStyle w:val="Incipit"/>
        </w:rPr>
        <w:t>me</w:t>
      </w:r>
      <w:r w:rsidR="00AC7E04">
        <w:rPr>
          <w:lang w:val="it-IT"/>
        </w:rPr>
        <w:t xml:space="preserve">. RP </w:t>
      </w:r>
      <w:r w:rsidR="00AC7E04" w:rsidRPr="00162524">
        <w:rPr>
          <w:rStyle w:val="Incipit"/>
        </w:rPr>
        <w:t>Vidi</w:t>
      </w:r>
      <w:r w:rsidR="00AC7E04">
        <w:rPr>
          <w:lang w:val="it-IT"/>
        </w:rPr>
        <w:t xml:space="preserve"> </w:t>
      </w:r>
      <w:r w:rsidR="00AC7E04" w:rsidRPr="00162524">
        <w:rPr>
          <w:rStyle w:val="Incipit"/>
        </w:rPr>
        <w:t>portam</w:t>
      </w:r>
      <w:r w:rsidR="00AC7E04">
        <w:rPr>
          <w:lang w:val="it-IT"/>
        </w:rPr>
        <w:t xml:space="preserve"> </w:t>
      </w:r>
      <w:r w:rsidR="00AC7E04" w:rsidRPr="00162524">
        <w:rPr>
          <w:rStyle w:val="Incipit"/>
        </w:rPr>
        <w:t>civitatis</w:t>
      </w:r>
      <w:r w:rsidR="00AC7E04">
        <w:rPr>
          <w:lang w:val="it-IT"/>
        </w:rPr>
        <w:t xml:space="preserve">. RP </w:t>
      </w:r>
      <w:r w:rsidR="00AC7E04" w:rsidRPr="00162524">
        <w:rPr>
          <w:rStyle w:val="Incipit"/>
        </w:rPr>
        <w:t>Ostendit</w:t>
      </w:r>
      <w:r w:rsidR="00AC7E04">
        <w:rPr>
          <w:lang w:val="it-IT"/>
        </w:rPr>
        <w:t xml:space="preserve"> </w:t>
      </w:r>
      <w:r w:rsidR="00F05476" w:rsidRPr="00F05476">
        <w:rPr>
          <w:rStyle w:val="Incipit"/>
        </w:rPr>
        <w:t>mihi</w:t>
      </w:r>
      <w:r w:rsidR="00F05476">
        <w:rPr>
          <w:lang w:val="it-IT"/>
        </w:rPr>
        <w:t xml:space="preserve"> </w:t>
      </w:r>
      <w:r w:rsidR="00AC7E04" w:rsidRPr="00162524">
        <w:rPr>
          <w:rStyle w:val="Incipit"/>
        </w:rPr>
        <w:t>angelus</w:t>
      </w:r>
      <w:r w:rsidR="00AC7E04">
        <w:rPr>
          <w:lang w:val="it-IT"/>
        </w:rPr>
        <w:t xml:space="preserve">. [TD] </w:t>
      </w:r>
      <w:r w:rsidR="00AC7E04" w:rsidRPr="00162524">
        <w:rPr>
          <w:rStyle w:val="Incipit"/>
        </w:rPr>
        <w:t>Te</w:t>
      </w:r>
      <w:r w:rsidR="00AC7E04">
        <w:rPr>
          <w:lang w:val="it-IT"/>
        </w:rPr>
        <w:t xml:space="preserve"> </w:t>
      </w:r>
      <w:r w:rsidR="00AC7E04" w:rsidRPr="00162524">
        <w:rPr>
          <w:rStyle w:val="Incipit"/>
        </w:rPr>
        <w:t>deum</w:t>
      </w:r>
      <w:r w:rsidR="00AC7E04">
        <w:rPr>
          <w:lang w:val="it-IT"/>
        </w:rPr>
        <w:t xml:space="preserve"> </w:t>
      </w:r>
      <w:r w:rsidR="00AC7E04" w:rsidRPr="00162524">
        <w:rPr>
          <w:rStyle w:val="Incipit"/>
        </w:rPr>
        <w:t>laudamus</w:t>
      </w:r>
      <w:r w:rsidR="00AC7E04">
        <w:rPr>
          <w:lang w:val="it-IT"/>
        </w:rPr>
        <w:t>.</w:t>
      </w:r>
    </w:p>
    <w:p w:rsidR="00AC7E04" w:rsidRDefault="00AC7E04" w:rsidP="00DE0A52">
      <w:pPr>
        <w:rPr>
          <w:lang w:val="it-IT"/>
        </w:rPr>
      </w:pPr>
      <w:r>
        <w:rPr>
          <w:lang w:val="it-IT"/>
        </w:rPr>
        <w:t xml:space="preserve">AD LAUDES AN </w:t>
      </w:r>
      <w:r w:rsidRPr="00162524">
        <w:rPr>
          <w:rStyle w:val="Incipit"/>
        </w:rPr>
        <w:t>In</w:t>
      </w:r>
      <w:r>
        <w:rPr>
          <w:lang w:val="it-IT"/>
        </w:rPr>
        <w:t xml:space="preserve"> </w:t>
      </w:r>
      <w:r w:rsidRPr="00162524">
        <w:rPr>
          <w:rStyle w:val="Incipit"/>
        </w:rPr>
        <w:t>caelestibus</w:t>
      </w:r>
      <w:r>
        <w:rPr>
          <w:lang w:val="it-IT"/>
        </w:rPr>
        <w:t xml:space="preserve"> </w:t>
      </w:r>
      <w:r w:rsidRPr="00162524">
        <w:rPr>
          <w:rStyle w:val="Incipit"/>
        </w:rPr>
        <w:t>regnis</w:t>
      </w:r>
      <w:r>
        <w:rPr>
          <w:lang w:val="it-IT"/>
        </w:rPr>
        <w:t xml:space="preserve">. PS </w:t>
      </w:r>
      <w:r w:rsidRPr="00162524">
        <w:rPr>
          <w:rStyle w:val="Incipit"/>
        </w:rPr>
        <w:t>Dominus</w:t>
      </w:r>
      <w:r>
        <w:rPr>
          <w:lang w:val="it-IT"/>
        </w:rPr>
        <w:t xml:space="preserve"> </w:t>
      </w:r>
      <w:r w:rsidRPr="00162524">
        <w:rPr>
          <w:rStyle w:val="Incipit"/>
        </w:rPr>
        <w:t>regnavit</w:t>
      </w:r>
      <w:r>
        <w:rPr>
          <w:lang w:val="it-IT"/>
        </w:rPr>
        <w:t xml:space="preserve"> cum reliquis. Capitulum de festo. VS </w:t>
      </w:r>
      <w:r w:rsidRPr="00162524">
        <w:rPr>
          <w:rStyle w:val="Incipit"/>
        </w:rPr>
        <w:t>Domum</w:t>
      </w:r>
      <w:r>
        <w:rPr>
          <w:lang w:val="it-IT"/>
        </w:rPr>
        <w:t xml:space="preserve"> </w:t>
      </w:r>
      <w:r w:rsidRPr="00162524">
        <w:rPr>
          <w:rStyle w:val="Incipit"/>
        </w:rPr>
        <w:t>tuam</w:t>
      </w:r>
      <w:r>
        <w:rPr>
          <w:lang w:val="it-IT"/>
        </w:rPr>
        <w:t xml:space="preserve"> </w:t>
      </w:r>
      <w:r w:rsidRPr="00162524">
        <w:rPr>
          <w:rStyle w:val="Incipit"/>
        </w:rPr>
        <w:t>domin</w:t>
      </w:r>
      <w:r w:rsidRPr="00F05476">
        <w:rPr>
          <w:rStyle w:val="Incipit"/>
        </w:rPr>
        <w:t>e</w:t>
      </w:r>
      <w:r>
        <w:rPr>
          <w:lang w:val="it-IT"/>
        </w:rPr>
        <w:t xml:space="preserve">. AB </w:t>
      </w:r>
      <w:r w:rsidRPr="00162524">
        <w:rPr>
          <w:rStyle w:val="Incipit"/>
        </w:rPr>
        <w:t>In</w:t>
      </w:r>
      <w:r>
        <w:rPr>
          <w:lang w:val="it-IT"/>
        </w:rPr>
        <w:t xml:space="preserve"> </w:t>
      </w:r>
      <w:r w:rsidRPr="00162524">
        <w:rPr>
          <w:rStyle w:val="Incipit"/>
        </w:rPr>
        <w:t>civitate</w:t>
      </w:r>
      <w:r>
        <w:rPr>
          <w:lang w:val="it-IT"/>
        </w:rPr>
        <w:t xml:space="preserve"> </w:t>
      </w:r>
      <w:r w:rsidRPr="00162524">
        <w:rPr>
          <w:rStyle w:val="Incipit"/>
        </w:rPr>
        <w:t>domini</w:t>
      </w:r>
      <w:r>
        <w:rPr>
          <w:lang w:val="it-IT"/>
        </w:rPr>
        <w:t xml:space="preserve"> </w:t>
      </w:r>
      <w:r w:rsidRPr="00162524">
        <w:rPr>
          <w:rStyle w:val="Incipit"/>
        </w:rPr>
        <w:t>ibi</w:t>
      </w:r>
      <w:r>
        <w:rPr>
          <w:lang w:val="it-IT"/>
        </w:rPr>
        <w:t xml:space="preserve"> </w:t>
      </w:r>
      <w:r w:rsidRPr="00162524">
        <w:rPr>
          <w:rStyle w:val="Incipit"/>
        </w:rPr>
        <w:t>sonant</w:t>
      </w:r>
      <w:r>
        <w:rPr>
          <w:lang w:val="it-IT"/>
        </w:rPr>
        <w:t>. Oratio ut supra.</w:t>
      </w:r>
    </w:p>
    <w:p w:rsidR="00AC7E04" w:rsidRDefault="00AC7E04" w:rsidP="00DE0A52">
      <w:pPr>
        <w:rPr>
          <w:lang w:val="it-IT"/>
        </w:rPr>
      </w:pPr>
      <w:r>
        <w:rPr>
          <w:lang w:val="it-IT"/>
        </w:rPr>
        <w:t xml:space="preserve">AD PRIMAM AN </w:t>
      </w:r>
      <w:r w:rsidRPr="00162524">
        <w:rPr>
          <w:rStyle w:val="Incipit"/>
        </w:rPr>
        <w:t>In</w:t>
      </w:r>
      <w:r>
        <w:rPr>
          <w:lang w:val="it-IT"/>
        </w:rPr>
        <w:t xml:space="preserve"> </w:t>
      </w:r>
      <w:r w:rsidRPr="00162524">
        <w:rPr>
          <w:rStyle w:val="Incipit"/>
        </w:rPr>
        <w:t>caelestibus</w:t>
      </w:r>
      <w:r>
        <w:rPr>
          <w:lang w:val="it-IT"/>
        </w:rPr>
        <w:t xml:space="preserve"> </w:t>
      </w:r>
      <w:r w:rsidRPr="00162524">
        <w:rPr>
          <w:rStyle w:val="Incipit"/>
        </w:rPr>
        <w:t>regnis</w:t>
      </w:r>
      <w:r>
        <w:rPr>
          <w:lang w:val="it-IT"/>
        </w:rPr>
        <w:t>.</w:t>
      </w:r>
    </w:p>
    <w:p w:rsidR="00AC7E04" w:rsidRDefault="00AC7E04" w:rsidP="00DE0A52">
      <w:pPr>
        <w:rPr>
          <w:lang w:val="it-IT"/>
        </w:rPr>
      </w:pPr>
      <w:r>
        <w:rPr>
          <w:lang w:val="it-IT"/>
        </w:rPr>
        <w:t xml:space="preserve">AD TERTIAM AN </w:t>
      </w:r>
      <w:r w:rsidRPr="00162524">
        <w:rPr>
          <w:rStyle w:val="Incipit"/>
        </w:rPr>
        <w:t>In</w:t>
      </w:r>
      <w:r>
        <w:rPr>
          <w:lang w:val="it-IT"/>
        </w:rPr>
        <w:t xml:space="preserve"> </w:t>
      </w:r>
      <w:r w:rsidRPr="00162524">
        <w:rPr>
          <w:rStyle w:val="Incipit"/>
        </w:rPr>
        <w:t>tabernaculis</w:t>
      </w:r>
      <w:r>
        <w:rPr>
          <w:lang w:val="it-IT"/>
        </w:rPr>
        <w:t xml:space="preserve">. RB </w:t>
      </w:r>
      <w:r w:rsidRPr="00F24390">
        <w:rPr>
          <w:rStyle w:val="Incipit"/>
        </w:rPr>
        <w:t>Haec</w:t>
      </w:r>
      <w:r w:rsidRPr="00A002FB">
        <w:t xml:space="preserve"> </w:t>
      </w:r>
      <w:r w:rsidRPr="00F24390">
        <w:rPr>
          <w:rStyle w:val="Incipit"/>
        </w:rPr>
        <w:t>est</w:t>
      </w:r>
      <w:r w:rsidRPr="00A002FB">
        <w:t xml:space="preserve"> </w:t>
      </w:r>
      <w:r w:rsidRPr="00F24390">
        <w:rPr>
          <w:rStyle w:val="Incipit"/>
        </w:rPr>
        <w:t>domus</w:t>
      </w:r>
      <w:r w:rsidRPr="00A002FB">
        <w:t xml:space="preserve"> </w:t>
      </w:r>
      <w:r w:rsidRPr="00F24390">
        <w:rPr>
          <w:rStyle w:val="Incipit"/>
        </w:rPr>
        <w:t>domini</w:t>
      </w:r>
      <w:r w:rsidRPr="00A002FB">
        <w:t xml:space="preserve"> </w:t>
      </w:r>
      <w:r w:rsidRPr="00F24390">
        <w:rPr>
          <w:rStyle w:val="Incipit"/>
        </w:rPr>
        <w:t>firmiter</w:t>
      </w:r>
      <w:r w:rsidRPr="00A002FB">
        <w:t xml:space="preserve"> </w:t>
      </w:r>
      <w:r w:rsidRPr="00F24390">
        <w:rPr>
          <w:rStyle w:val="Incipit"/>
        </w:rPr>
        <w:t>aedificata</w:t>
      </w:r>
      <w:r w:rsidRPr="00A002FB">
        <w:t xml:space="preserve"> </w:t>
      </w:r>
      <w:r w:rsidRPr="00F24390">
        <w:rPr>
          <w:rStyle w:val="Incipit"/>
        </w:rPr>
        <w:t>alleluia</w:t>
      </w:r>
      <w:r w:rsidRPr="00A002FB">
        <w:t xml:space="preserve"> </w:t>
      </w:r>
      <w:r w:rsidRPr="00F24390">
        <w:rPr>
          <w:rStyle w:val="Incipit"/>
        </w:rPr>
        <w:t>alleluia</w:t>
      </w:r>
      <w:r>
        <w:rPr>
          <w:lang w:val="it-IT"/>
        </w:rPr>
        <w:t xml:space="preserve">. RV </w:t>
      </w:r>
      <w:r w:rsidRPr="00F24390">
        <w:rPr>
          <w:rStyle w:val="Incipit"/>
        </w:rPr>
        <w:t>Bene</w:t>
      </w:r>
      <w:r w:rsidRPr="00A002FB">
        <w:t xml:space="preserve"> </w:t>
      </w:r>
      <w:r w:rsidRPr="00F24390">
        <w:rPr>
          <w:rStyle w:val="Incipit"/>
        </w:rPr>
        <w:t>fundata</w:t>
      </w:r>
      <w:r w:rsidRPr="00A002FB">
        <w:t xml:space="preserve"> </w:t>
      </w:r>
      <w:r w:rsidRPr="00F24390">
        <w:rPr>
          <w:rStyle w:val="Incipit"/>
        </w:rPr>
        <w:t>est</w:t>
      </w:r>
      <w:r w:rsidRPr="00A002FB">
        <w:t xml:space="preserve"> </w:t>
      </w:r>
      <w:r w:rsidRPr="00F24390">
        <w:rPr>
          <w:rStyle w:val="Incipit"/>
        </w:rPr>
        <w:t>supra</w:t>
      </w:r>
      <w:r w:rsidRPr="00A002FB">
        <w:t xml:space="preserve"> </w:t>
      </w:r>
      <w:r w:rsidRPr="00F24390">
        <w:rPr>
          <w:rStyle w:val="Incipit"/>
        </w:rPr>
        <w:t>firmam</w:t>
      </w:r>
      <w:r w:rsidRPr="00A002FB">
        <w:t xml:space="preserve"> </w:t>
      </w:r>
      <w:r w:rsidRPr="00F24390">
        <w:rPr>
          <w:rStyle w:val="Incipit"/>
        </w:rPr>
        <w:t>petram</w:t>
      </w:r>
      <w:r w:rsidR="00D3732D">
        <w:rPr>
          <w:lang w:val="it-IT"/>
        </w:rPr>
        <w:t>. VS</w:t>
      </w:r>
      <w:r>
        <w:rPr>
          <w:lang w:val="it-IT"/>
        </w:rPr>
        <w:t xml:space="preserve"> </w:t>
      </w:r>
      <w:r w:rsidRPr="00162524">
        <w:rPr>
          <w:rStyle w:val="Incipit"/>
        </w:rPr>
        <w:t>Domum</w:t>
      </w:r>
      <w:r>
        <w:rPr>
          <w:lang w:val="it-IT"/>
        </w:rPr>
        <w:t xml:space="preserve"> </w:t>
      </w:r>
      <w:r w:rsidRPr="00162524">
        <w:rPr>
          <w:rStyle w:val="Incipit"/>
        </w:rPr>
        <w:t>tuam</w:t>
      </w:r>
      <w:r>
        <w:rPr>
          <w:lang w:val="it-IT"/>
        </w:rPr>
        <w:t xml:space="preserve"> </w:t>
      </w:r>
      <w:r w:rsidRPr="00162524">
        <w:rPr>
          <w:rStyle w:val="Incipit"/>
        </w:rPr>
        <w:t>domine</w:t>
      </w:r>
      <w:r>
        <w:rPr>
          <w:lang w:val="it-IT"/>
        </w:rPr>
        <w:t>.</w:t>
      </w:r>
    </w:p>
    <w:p w:rsidR="00AC7E04" w:rsidRDefault="00AC7E04" w:rsidP="00DE0A52">
      <w:pPr>
        <w:rPr>
          <w:lang w:val="it-IT"/>
        </w:rPr>
      </w:pPr>
      <w:r>
        <w:rPr>
          <w:lang w:val="it-IT"/>
        </w:rPr>
        <w:t xml:space="preserve">AD MISSAM [IN] </w:t>
      </w:r>
      <w:r w:rsidRPr="00162524">
        <w:rPr>
          <w:rStyle w:val="Incipit"/>
        </w:rPr>
        <w:t>Terribilis</w:t>
      </w:r>
      <w:r>
        <w:rPr>
          <w:lang w:val="it-IT"/>
        </w:rPr>
        <w:t xml:space="preserve"> </w:t>
      </w:r>
      <w:r w:rsidRPr="00162524">
        <w:rPr>
          <w:rStyle w:val="Incipit"/>
        </w:rPr>
        <w:t>est</w:t>
      </w:r>
      <w:r>
        <w:rPr>
          <w:lang w:val="it-IT"/>
        </w:rPr>
        <w:t xml:space="preserve"> per totum. Posterius [</w:t>
      </w:r>
      <w:r w:rsidR="00FA6942">
        <w:rPr>
          <w:lang w:val="it-IT"/>
        </w:rPr>
        <w:t>AL</w:t>
      </w:r>
      <w:r>
        <w:rPr>
          <w:lang w:val="it-IT"/>
        </w:rPr>
        <w:t xml:space="preserve">] </w:t>
      </w:r>
      <w:r w:rsidRPr="00162524">
        <w:rPr>
          <w:rStyle w:val="Incipit"/>
        </w:rPr>
        <w:t>Alleluia</w:t>
      </w:r>
      <w:r>
        <w:rPr>
          <w:lang w:val="it-IT"/>
        </w:rPr>
        <w:t xml:space="preserve"> de resurrectione. SE </w:t>
      </w:r>
      <w:r w:rsidRPr="00162524">
        <w:rPr>
          <w:rStyle w:val="Incipit"/>
        </w:rPr>
        <w:t>Haec</w:t>
      </w:r>
      <w:r>
        <w:rPr>
          <w:lang w:val="it-IT"/>
        </w:rPr>
        <w:t xml:space="preserve"> </w:t>
      </w:r>
      <w:r w:rsidRPr="00162524">
        <w:rPr>
          <w:rStyle w:val="Incipit"/>
        </w:rPr>
        <w:t>est</w:t>
      </w:r>
      <w:r>
        <w:rPr>
          <w:lang w:val="it-IT"/>
        </w:rPr>
        <w:t xml:space="preserve"> </w:t>
      </w:r>
      <w:r w:rsidRPr="00162524">
        <w:rPr>
          <w:rStyle w:val="Incipit"/>
        </w:rPr>
        <w:t>sancta</w:t>
      </w:r>
      <w:r>
        <w:rPr>
          <w:lang w:val="it-IT"/>
        </w:rPr>
        <w:t xml:space="preserve"> </w:t>
      </w:r>
      <w:r w:rsidRPr="00162524">
        <w:rPr>
          <w:rStyle w:val="Incipit"/>
        </w:rPr>
        <w:t>sollemnitas</w:t>
      </w:r>
      <w:r>
        <w:rPr>
          <w:lang w:val="it-IT"/>
        </w:rPr>
        <w:t>. Praefatio de resurrectione.</w:t>
      </w:r>
    </w:p>
    <w:p w:rsidR="00AC7E04" w:rsidRDefault="00AC7E04" w:rsidP="00DE0A52">
      <w:pPr>
        <w:rPr>
          <w:lang w:val="it-IT"/>
        </w:rPr>
      </w:pPr>
      <w:r>
        <w:rPr>
          <w:lang w:val="it-IT"/>
        </w:rPr>
        <w:t xml:space="preserve">AD SEXTAM AN </w:t>
      </w:r>
      <w:r w:rsidRPr="00974AA9">
        <w:rPr>
          <w:rStyle w:val="Incipit"/>
        </w:rPr>
        <w:t>Vox</w:t>
      </w:r>
      <w:r>
        <w:rPr>
          <w:lang w:val="it-IT"/>
        </w:rPr>
        <w:t xml:space="preserve"> </w:t>
      </w:r>
      <w:r w:rsidRPr="00974AA9">
        <w:rPr>
          <w:rStyle w:val="Incipit"/>
        </w:rPr>
        <w:t>laetitiae</w:t>
      </w:r>
      <w:r>
        <w:rPr>
          <w:lang w:val="it-IT"/>
        </w:rPr>
        <w:t xml:space="preserve">. RB </w:t>
      </w:r>
      <w:r w:rsidRPr="00F24390">
        <w:rPr>
          <w:rStyle w:val="Incipit"/>
        </w:rPr>
        <w:t>Domum</w:t>
      </w:r>
      <w:r w:rsidRPr="00A002FB">
        <w:t xml:space="preserve"> </w:t>
      </w:r>
      <w:r w:rsidRPr="00F24390">
        <w:rPr>
          <w:rStyle w:val="Incipit"/>
        </w:rPr>
        <w:t>tuam</w:t>
      </w:r>
      <w:r w:rsidRPr="00A002FB">
        <w:t xml:space="preserve"> </w:t>
      </w:r>
      <w:r w:rsidRPr="00F24390">
        <w:rPr>
          <w:rStyle w:val="Incipit"/>
        </w:rPr>
        <w:t>domine</w:t>
      </w:r>
      <w:r w:rsidRPr="00A002FB">
        <w:t xml:space="preserve"> </w:t>
      </w:r>
      <w:r w:rsidRPr="00F24390">
        <w:rPr>
          <w:rStyle w:val="Incipit"/>
        </w:rPr>
        <w:t>decet</w:t>
      </w:r>
      <w:r w:rsidRPr="00A002FB">
        <w:t xml:space="preserve"> </w:t>
      </w:r>
      <w:r w:rsidRPr="00F24390">
        <w:rPr>
          <w:rStyle w:val="Incipit"/>
        </w:rPr>
        <w:t>sanctitudo</w:t>
      </w:r>
      <w:r w:rsidRPr="00A002FB">
        <w:t xml:space="preserve"> </w:t>
      </w:r>
      <w:r w:rsidRPr="00F24390">
        <w:rPr>
          <w:rStyle w:val="Incipit"/>
        </w:rPr>
        <w:t>alleluia</w:t>
      </w:r>
      <w:r>
        <w:rPr>
          <w:lang w:val="it-IT"/>
        </w:rPr>
        <w:t xml:space="preserve"> </w:t>
      </w:r>
      <w:r w:rsidRPr="00974AA9">
        <w:rPr>
          <w:rStyle w:val="Incipit"/>
        </w:rPr>
        <w:t>alleluia</w:t>
      </w:r>
      <w:r>
        <w:rPr>
          <w:lang w:val="it-IT"/>
        </w:rPr>
        <w:t xml:space="preserve">. RV </w:t>
      </w:r>
      <w:r w:rsidRPr="00F24390">
        <w:rPr>
          <w:rStyle w:val="Incipit"/>
        </w:rPr>
        <w:t>In</w:t>
      </w:r>
      <w:r w:rsidRPr="00A002FB">
        <w:t xml:space="preserve"> </w:t>
      </w:r>
      <w:r w:rsidRPr="00F24390">
        <w:rPr>
          <w:rStyle w:val="Incipit"/>
        </w:rPr>
        <w:t>longitudine</w:t>
      </w:r>
      <w:r w:rsidRPr="00A002FB">
        <w:t xml:space="preserve"> </w:t>
      </w:r>
      <w:r w:rsidRPr="00F24390">
        <w:rPr>
          <w:rStyle w:val="Incipit"/>
        </w:rPr>
        <w:t>dierum</w:t>
      </w:r>
      <w:r>
        <w:rPr>
          <w:lang w:val="it-IT"/>
        </w:rPr>
        <w:t xml:space="preserve">. VS </w:t>
      </w:r>
      <w:r w:rsidRPr="00974AA9">
        <w:rPr>
          <w:rStyle w:val="Incipit"/>
        </w:rPr>
        <w:t>Domus</w:t>
      </w:r>
      <w:r>
        <w:rPr>
          <w:lang w:val="it-IT"/>
        </w:rPr>
        <w:t xml:space="preserve"> </w:t>
      </w:r>
      <w:r w:rsidRPr="00974AA9">
        <w:rPr>
          <w:rStyle w:val="Incipit"/>
        </w:rPr>
        <w:t>mea</w:t>
      </w:r>
      <w:r>
        <w:rPr>
          <w:lang w:val="it-IT"/>
        </w:rPr>
        <w:t>.</w:t>
      </w:r>
    </w:p>
    <w:p w:rsidR="00AC7E04" w:rsidRDefault="00AC7E04" w:rsidP="00DE0A52">
      <w:pPr>
        <w:rPr>
          <w:lang w:val="it-IT"/>
        </w:rPr>
      </w:pPr>
      <w:r>
        <w:rPr>
          <w:lang w:val="it-IT"/>
        </w:rPr>
        <w:t xml:space="preserve">AD NONAM AN </w:t>
      </w:r>
      <w:r w:rsidRPr="00974AA9">
        <w:rPr>
          <w:rStyle w:val="Incipit"/>
        </w:rPr>
        <w:t>Fulgebunt</w:t>
      </w:r>
      <w:r>
        <w:rPr>
          <w:lang w:val="it-IT"/>
        </w:rPr>
        <w:t xml:space="preserve"> </w:t>
      </w:r>
      <w:r w:rsidRPr="00974AA9">
        <w:rPr>
          <w:rStyle w:val="Incipit"/>
        </w:rPr>
        <w:t>iusti</w:t>
      </w:r>
      <w:r>
        <w:rPr>
          <w:lang w:val="it-IT"/>
        </w:rPr>
        <w:t xml:space="preserve">. RB </w:t>
      </w:r>
      <w:r w:rsidRPr="00974AA9">
        <w:rPr>
          <w:rStyle w:val="Incipit"/>
        </w:rPr>
        <w:t>Domus</w:t>
      </w:r>
      <w:r>
        <w:rPr>
          <w:lang w:val="it-IT"/>
        </w:rPr>
        <w:t xml:space="preserve"> </w:t>
      </w:r>
      <w:r w:rsidRPr="00974AA9">
        <w:rPr>
          <w:rStyle w:val="Incipit"/>
        </w:rPr>
        <w:t>mea</w:t>
      </w:r>
      <w:r>
        <w:rPr>
          <w:lang w:val="it-IT"/>
        </w:rPr>
        <w:t xml:space="preserve"> </w:t>
      </w:r>
      <w:r w:rsidRPr="00974AA9">
        <w:rPr>
          <w:rStyle w:val="Incipit"/>
        </w:rPr>
        <w:t>domus</w:t>
      </w:r>
      <w:r>
        <w:rPr>
          <w:lang w:val="it-IT"/>
        </w:rPr>
        <w:t xml:space="preserve"> </w:t>
      </w:r>
      <w:r w:rsidRPr="00974AA9">
        <w:rPr>
          <w:rStyle w:val="Incipit"/>
        </w:rPr>
        <w:t>orationis</w:t>
      </w:r>
      <w:r>
        <w:rPr>
          <w:lang w:val="it-IT"/>
        </w:rPr>
        <w:t xml:space="preserve"> </w:t>
      </w:r>
      <w:r w:rsidRPr="00974AA9">
        <w:rPr>
          <w:rStyle w:val="Incipit"/>
        </w:rPr>
        <w:t>alleluia</w:t>
      </w:r>
      <w:r>
        <w:rPr>
          <w:lang w:val="it-IT"/>
        </w:rPr>
        <w:t xml:space="preserve"> </w:t>
      </w:r>
      <w:r w:rsidRPr="00974AA9">
        <w:rPr>
          <w:rStyle w:val="Incipit"/>
        </w:rPr>
        <w:t>alleluia</w:t>
      </w:r>
      <w:r>
        <w:rPr>
          <w:lang w:val="it-IT"/>
        </w:rPr>
        <w:t xml:space="preserve">. RV </w:t>
      </w:r>
      <w:r w:rsidRPr="00974AA9">
        <w:rPr>
          <w:rStyle w:val="Incipit"/>
        </w:rPr>
        <w:t>Vocabitur</w:t>
      </w:r>
      <w:r>
        <w:rPr>
          <w:lang w:val="it-IT"/>
        </w:rPr>
        <w:t xml:space="preserve"> </w:t>
      </w:r>
      <w:r w:rsidRPr="00974AA9">
        <w:rPr>
          <w:rStyle w:val="Incipit"/>
        </w:rPr>
        <w:t>cunctis</w:t>
      </w:r>
      <w:r>
        <w:rPr>
          <w:lang w:val="it-IT"/>
        </w:rPr>
        <w:t xml:space="preserve"> </w:t>
      </w:r>
      <w:r w:rsidRPr="00974AA9">
        <w:rPr>
          <w:rStyle w:val="Incipit"/>
        </w:rPr>
        <w:t>gentibus</w:t>
      </w:r>
      <w:r>
        <w:rPr>
          <w:lang w:val="it-IT"/>
        </w:rPr>
        <w:t xml:space="preserve">. VS </w:t>
      </w:r>
      <w:r w:rsidRPr="00974AA9">
        <w:rPr>
          <w:rStyle w:val="Incipit"/>
        </w:rPr>
        <w:t>Beati</w:t>
      </w:r>
      <w:r>
        <w:rPr>
          <w:lang w:val="it-IT"/>
        </w:rPr>
        <w:t xml:space="preserve"> </w:t>
      </w:r>
      <w:r w:rsidRPr="00974AA9">
        <w:rPr>
          <w:rStyle w:val="Incipit"/>
        </w:rPr>
        <w:t>qui</w:t>
      </w:r>
      <w:r>
        <w:rPr>
          <w:lang w:val="it-IT"/>
        </w:rPr>
        <w:t xml:space="preserve"> </w:t>
      </w:r>
      <w:r w:rsidRPr="00974AA9">
        <w:rPr>
          <w:rStyle w:val="Incipit"/>
        </w:rPr>
        <w:t>habitant</w:t>
      </w:r>
      <w:r>
        <w:rPr>
          <w:lang w:val="it-IT"/>
        </w:rPr>
        <w:t>.</w:t>
      </w:r>
    </w:p>
    <w:p w:rsidR="00AC7E04" w:rsidRDefault="00AC7E04" w:rsidP="00DE0A52">
      <w:pPr>
        <w:rPr>
          <w:lang w:val="it-IT"/>
        </w:rPr>
      </w:pPr>
      <w:r>
        <w:rPr>
          <w:lang w:val="it-IT"/>
        </w:rPr>
        <w:t xml:space="preserve">IN SECUNDA VESPERA AN </w:t>
      </w:r>
      <w:r w:rsidRPr="00974AA9">
        <w:rPr>
          <w:rStyle w:val="Neume"/>
        </w:rPr>
        <w:t>Alleluia alleluia</w:t>
      </w:r>
      <w:r>
        <w:rPr>
          <w:lang w:val="it-IT"/>
        </w:rPr>
        <w:t xml:space="preserve"> iuxta m</w:t>
      </w:r>
      <w:r w:rsidR="008542D7">
        <w:rPr>
          <w:lang w:val="it-IT"/>
        </w:rPr>
        <w:t>odulationem huius AN</w:t>
      </w:r>
      <w:r w:rsidR="00AC3E84">
        <w:rPr>
          <w:lang w:val="it-IT"/>
        </w:rPr>
        <w:t xml:space="preserve"> </w:t>
      </w:r>
      <w:r w:rsidR="00AC3E84" w:rsidRPr="00974AA9">
        <w:rPr>
          <w:rStyle w:val="Incipit"/>
        </w:rPr>
        <w:t>Domus</w:t>
      </w:r>
      <w:r w:rsidR="00AC3E84">
        <w:rPr>
          <w:lang w:val="it-IT"/>
        </w:rPr>
        <w:t xml:space="preserve"> </w:t>
      </w:r>
      <w:r w:rsidR="00AC3E84" w:rsidRPr="00974AA9">
        <w:rPr>
          <w:rStyle w:val="Incipit"/>
        </w:rPr>
        <w:t>mea</w:t>
      </w:r>
      <w:r w:rsidR="00AC3E84">
        <w:rPr>
          <w:lang w:val="it-IT"/>
        </w:rPr>
        <w:t xml:space="preserve"> vel cante</w:t>
      </w:r>
      <w:r w:rsidR="00974AA9">
        <w:rPr>
          <w:lang w:val="it-IT"/>
        </w:rPr>
        <w:t>n</w:t>
      </w:r>
      <w:r w:rsidR="00AC3E84">
        <w:rPr>
          <w:lang w:val="it-IT"/>
        </w:rPr>
        <w:t xml:space="preserve">tur AN </w:t>
      </w:r>
      <w:r w:rsidR="00AC3E84" w:rsidRPr="00974AA9">
        <w:rPr>
          <w:rStyle w:val="Incipit"/>
        </w:rPr>
        <w:t>Vota</w:t>
      </w:r>
      <w:r w:rsidR="00AC3E84">
        <w:rPr>
          <w:lang w:val="it-IT"/>
        </w:rPr>
        <w:t xml:space="preserve"> </w:t>
      </w:r>
      <w:r w:rsidR="00AC3E84" w:rsidRPr="00974AA9">
        <w:rPr>
          <w:rStyle w:val="Incipit"/>
        </w:rPr>
        <w:t>mea</w:t>
      </w:r>
      <w:r w:rsidR="00AC3E84">
        <w:rPr>
          <w:lang w:val="it-IT"/>
        </w:rPr>
        <w:t xml:space="preserve"> cum reliquis. In fine cuiusque antiphonae [VAR] </w:t>
      </w:r>
      <w:r w:rsidR="00AC3E84" w:rsidRPr="00974AA9">
        <w:rPr>
          <w:rStyle w:val="Incipit"/>
        </w:rPr>
        <w:t>Alleluia</w:t>
      </w:r>
      <w:r w:rsidR="00AC3E84">
        <w:rPr>
          <w:lang w:val="it-IT"/>
        </w:rPr>
        <w:t xml:space="preserve"> annexo. PS </w:t>
      </w:r>
      <w:r w:rsidR="00AC3E84" w:rsidRPr="00974AA9">
        <w:rPr>
          <w:rStyle w:val="Incipit"/>
        </w:rPr>
        <w:t>Credidi</w:t>
      </w:r>
      <w:r w:rsidR="00AC3E84">
        <w:rPr>
          <w:lang w:val="it-IT"/>
        </w:rPr>
        <w:t xml:space="preserve"> </w:t>
      </w:r>
      <w:r w:rsidR="00AC3E84" w:rsidRPr="00974AA9">
        <w:rPr>
          <w:rStyle w:val="Incipit"/>
        </w:rPr>
        <w:t>propter</w:t>
      </w:r>
      <w:r w:rsidR="00AC3E84">
        <w:rPr>
          <w:lang w:val="it-IT"/>
        </w:rPr>
        <w:t xml:space="preserve">. PS </w:t>
      </w:r>
      <w:r w:rsidR="00AC3E84" w:rsidRPr="00974AA9">
        <w:rPr>
          <w:rStyle w:val="Incipit"/>
        </w:rPr>
        <w:t>Laetatus</w:t>
      </w:r>
      <w:r w:rsidR="00AC3E84">
        <w:rPr>
          <w:lang w:val="it-IT"/>
        </w:rPr>
        <w:t xml:space="preserve"> </w:t>
      </w:r>
      <w:r w:rsidR="00AC3E84" w:rsidRPr="00974AA9">
        <w:rPr>
          <w:rStyle w:val="Incipit"/>
        </w:rPr>
        <w:t>sum</w:t>
      </w:r>
      <w:r w:rsidR="00AC3E84">
        <w:rPr>
          <w:lang w:val="it-IT"/>
        </w:rPr>
        <w:t xml:space="preserve">. PS </w:t>
      </w:r>
      <w:r w:rsidR="00AC3E84" w:rsidRPr="00974AA9">
        <w:rPr>
          <w:rStyle w:val="Incipit"/>
        </w:rPr>
        <w:t>Nisi</w:t>
      </w:r>
      <w:r w:rsidR="00AC3E84">
        <w:rPr>
          <w:lang w:val="it-IT"/>
        </w:rPr>
        <w:t xml:space="preserve"> </w:t>
      </w:r>
      <w:r w:rsidR="00AC3E84" w:rsidRPr="00974AA9">
        <w:rPr>
          <w:rStyle w:val="Incipit"/>
        </w:rPr>
        <w:t>dominus</w:t>
      </w:r>
      <w:r w:rsidR="00AC3E84">
        <w:rPr>
          <w:lang w:val="it-IT"/>
        </w:rPr>
        <w:t xml:space="preserve"> </w:t>
      </w:r>
      <w:r w:rsidR="00AC3E84" w:rsidRPr="00974AA9">
        <w:rPr>
          <w:rStyle w:val="Incipit"/>
        </w:rPr>
        <w:t>aedificaverit</w:t>
      </w:r>
      <w:r w:rsidR="00AC3E84">
        <w:rPr>
          <w:lang w:val="it-IT"/>
        </w:rPr>
        <w:t xml:space="preserve">. PS </w:t>
      </w:r>
      <w:r w:rsidR="00AC3E84" w:rsidRPr="00974AA9">
        <w:rPr>
          <w:rStyle w:val="Incipit"/>
        </w:rPr>
        <w:t>Confitebor</w:t>
      </w:r>
      <w:r w:rsidR="00AC3E84">
        <w:rPr>
          <w:lang w:val="it-IT"/>
        </w:rPr>
        <w:t xml:space="preserve"> </w:t>
      </w:r>
      <w:r w:rsidR="00AC3E84" w:rsidRPr="00974AA9">
        <w:rPr>
          <w:rStyle w:val="Incipit"/>
        </w:rPr>
        <w:t>tibi</w:t>
      </w:r>
      <w:r w:rsidR="00AC3E84">
        <w:rPr>
          <w:lang w:val="it-IT"/>
        </w:rPr>
        <w:t xml:space="preserve"> </w:t>
      </w:r>
      <w:r w:rsidR="00AC3E84" w:rsidRPr="00974AA9">
        <w:rPr>
          <w:rStyle w:val="Incipit"/>
        </w:rPr>
        <w:t>domine</w:t>
      </w:r>
      <w:r w:rsidR="00AC3E84">
        <w:rPr>
          <w:lang w:val="it-IT"/>
        </w:rPr>
        <w:t xml:space="preserve">. PS </w:t>
      </w:r>
      <w:r w:rsidR="00AC3E84" w:rsidRPr="00974AA9">
        <w:rPr>
          <w:rStyle w:val="Incipit"/>
        </w:rPr>
        <w:t>Lauda</w:t>
      </w:r>
      <w:r w:rsidR="00AC3E84">
        <w:rPr>
          <w:lang w:val="it-IT"/>
        </w:rPr>
        <w:t xml:space="preserve"> </w:t>
      </w:r>
      <w:r w:rsidR="00AC3E84" w:rsidRPr="00974AA9">
        <w:rPr>
          <w:rStyle w:val="Incipit"/>
        </w:rPr>
        <w:t>Hierusalem</w:t>
      </w:r>
      <w:r w:rsidR="00AC3E84">
        <w:rPr>
          <w:lang w:val="it-IT"/>
        </w:rPr>
        <w:t xml:space="preserve">. HY </w:t>
      </w:r>
      <w:r w:rsidR="00AC3E84" w:rsidRPr="00974AA9">
        <w:rPr>
          <w:rStyle w:val="Incipit"/>
        </w:rPr>
        <w:t>Vita</w:t>
      </w:r>
      <w:r w:rsidR="00AC3E84">
        <w:rPr>
          <w:lang w:val="it-IT"/>
        </w:rPr>
        <w:t xml:space="preserve"> </w:t>
      </w:r>
      <w:r w:rsidR="00AC3E84" w:rsidRPr="00974AA9">
        <w:rPr>
          <w:rStyle w:val="Incipit"/>
        </w:rPr>
        <w:t>sanctorum</w:t>
      </w:r>
      <w:r w:rsidR="00AC3E84">
        <w:rPr>
          <w:lang w:val="it-IT"/>
        </w:rPr>
        <w:t xml:space="preserve">. VS </w:t>
      </w:r>
      <w:r w:rsidR="00AC3E84" w:rsidRPr="00974AA9">
        <w:rPr>
          <w:rStyle w:val="Incipit"/>
        </w:rPr>
        <w:t>Haec</w:t>
      </w:r>
      <w:r w:rsidR="00AC3E84">
        <w:rPr>
          <w:lang w:val="it-IT"/>
        </w:rPr>
        <w:t xml:space="preserve"> </w:t>
      </w:r>
      <w:r w:rsidR="00AC3E84" w:rsidRPr="00974AA9">
        <w:rPr>
          <w:rStyle w:val="Incipit"/>
        </w:rPr>
        <w:t>est</w:t>
      </w:r>
      <w:r w:rsidR="00AC3E84">
        <w:rPr>
          <w:lang w:val="it-IT"/>
        </w:rPr>
        <w:t xml:space="preserve"> </w:t>
      </w:r>
      <w:r w:rsidR="00AC3E84" w:rsidRPr="00974AA9">
        <w:rPr>
          <w:rStyle w:val="Incipit"/>
        </w:rPr>
        <w:t>domus</w:t>
      </w:r>
      <w:r w:rsidR="00AC3E84">
        <w:rPr>
          <w:lang w:val="it-IT"/>
        </w:rPr>
        <w:t xml:space="preserve"> </w:t>
      </w:r>
      <w:r w:rsidR="00AC3E84" w:rsidRPr="00974AA9">
        <w:rPr>
          <w:rStyle w:val="Incipit"/>
        </w:rPr>
        <w:t>orationis</w:t>
      </w:r>
      <w:r w:rsidR="00AC3E84">
        <w:rPr>
          <w:lang w:val="it-IT"/>
        </w:rPr>
        <w:t xml:space="preserve">. AM </w:t>
      </w:r>
      <w:r w:rsidR="00AC3E84" w:rsidRPr="00974AA9">
        <w:rPr>
          <w:rStyle w:val="Incipit"/>
        </w:rPr>
        <w:t>Iustorum</w:t>
      </w:r>
      <w:r w:rsidR="00AC3E84">
        <w:rPr>
          <w:lang w:val="it-IT"/>
        </w:rPr>
        <w:t xml:space="preserve"> </w:t>
      </w:r>
      <w:r w:rsidR="00AC3E84" w:rsidRPr="00974AA9">
        <w:rPr>
          <w:rStyle w:val="Incipit"/>
        </w:rPr>
        <w:t>animae</w:t>
      </w:r>
      <w:r w:rsidR="00AC3E84">
        <w:rPr>
          <w:lang w:val="it-IT"/>
        </w:rPr>
        <w:t xml:space="preserve"> </w:t>
      </w:r>
      <w:r w:rsidR="00AC3E84" w:rsidRPr="00974AA9">
        <w:rPr>
          <w:rStyle w:val="Incipit"/>
        </w:rPr>
        <w:t>in</w:t>
      </w:r>
      <w:r w:rsidR="00AC3E84">
        <w:rPr>
          <w:lang w:val="it-IT"/>
        </w:rPr>
        <w:t xml:space="preserve"> </w:t>
      </w:r>
      <w:r w:rsidR="00AC3E84" w:rsidRPr="00974AA9">
        <w:rPr>
          <w:rStyle w:val="Incipit"/>
        </w:rPr>
        <w:t>manu</w:t>
      </w:r>
      <w:r w:rsidR="00AC3E84">
        <w:rPr>
          <w:lang w:val="it-IT"/>
        </w:rPr>
        <w:t>.</w:t>
      </w:r>
    </w:p>
    <w:p w:rsidR="00AC3E84" w:rsidRDefault="00AC3E84" w:rsidP="00AC3E84">
      <w:pPr>
        <w:pStyle w:val="berschrift1"/>
        <w:rPr>
          <w:lang w:val="it-IT"/>
        </w:rPr>
      </w:pPr>
      <w:r>
        <w:rPr>
          <w:lang w:val="it-IT"/>
        </w:rPr>
        <w:t>IN ASCENSIONE DOMINI</w:t>
      </w:r>
    </w:p>
    <w:p w:rsidR="00AC3E84" w:rsidRDefault="00AC3E84" w:rsidP="00AC3E84">
      <w:pPr>
        <w:rPr>
          <w:lang w:val="it-IT"/>
        </w:rPr>
      </w:pPr>
      <w:r>
        <w:rPr>
          <w:lang w:val="it-IT"/>
        </w:rPr>
        <w:t xml:space="preserve">in primis compulsentur. AD VESPERAS AN </w:t>
      </w:r>
      <w:r w:rsidRPr="00974AA9">
        <w:rPr>
          <w:rStyle w:val="Incipit"/>
        </w:rPr>
        <w:t>Ascendo</w:t>
      </w:r>
      <w:r>
        <w:rPr>
          <w:lang w:val="it-IT"/>
        </w:rPr>
        <w:t xml:space="preserve"> </w:t>
      </w:r>
      <w:r w:rsidRPr="00974AA9">
        <w:rPr>
          <w:rStyle w:val="Incipit"/>
        </w:rPr>
        <w:t>ad</w:t>
      </w:r>
      <w:r>
        <w:rPr>
          <w:lang w:val="it-IT"/>
        </w:rPr>
        <w:t xml:space="preserve"> </w:t>
      </w:r>
      <w:r w:rsidRPr="00974AA9">
        <w:rPr>
          <w:rStyle w:val="Incipit"/>
        </w:rPr>
        <w:t>patrem</w:t>
      </w:r>
      <w:r>
        <w:rPr>
          <w:lang w:val="it-IT"/>
        </w:rPr>
        <w:t xml:space="preserve">. PS </w:t>
      </w:r>
      <w:r w:rsidRPr="00974AA9">
        <w:rPr>
          <w:rStyle w:val="Incipit"/>
        </w:rPr>
        <w:t>Laudate</w:t>
      </w:r>
      <w:r>
        <w:rPr>
          <w:lang w:val="it-IT"/>
        </w:rPr>
        <w:t xml:space="preserve"> </w:t>
      </w:r>
      <w:r w:rsidRPr="00974AA9">
        <w:rPr>
          <w:rStyle w:val="Incipit"/>
        </w:rPr>
        <w:t>pueri</w:t>
      </w:r>
      <w:r>
        <w:rPr>
          <w:lang w:val="it-IT"/>
        </w:rPr>
        <w:t xml:space="preserve"> cum reliquis. CP </w:t>
      </w:r>
      <w:r w:rsidRPr="00974AA9">
        <w:rPr>
          <w:rStyle w:val="Incipit"/>
        </w:rPr>
        <w:t>Unicuique</w:t>
      </w:r>
      <w:r>
        <w:rPr>
          <w:lang w:val="it-IT"/>
        </w:rPr>
        <w:t xml:space="preserve"> </w:t>
      </w:r>
      <w:r w:rsidRPr="00974AA9">
        <w:rPr>
          <w:rStyle w:val="Incipit"/>
        </w:rPr>
        <w:t>nostrum</w:t>
      </w:r>
      <w:r>
        <w:rPr>
          <w:lang w:val="it-IT"/>
        </w:rPr>
        <w:t xml:space="preserve"> </w:t>
      </w:r>
      <w:r w:rsidRPr="00974AA9">
        <w:rPr>
          <w:rStyle w:val="Incipit"/>
        </w:rPr>
        <w:t>data</w:t>
      </w:r>
      <w:r>
        <w:rPr>
          <w:lang w:val="it-IT"/>
        </w:rPr>
        <w:t xml:space="preserve"> </w:t>
      </w:r>
      <w:r w:rsidRPr="00974AA9">
        <w:rPr>
          <w:rStyle w:val="Incipit"/>
        </w:rPr>
        <w:t>est</w:t>
      </w:r>
      <w:r>
        <w:rPr>
          <w:lang w:val="it-IT"/>
        </w:rPr>
        <w:t xml:space="preserve"> </w:t>
      </w:r>
      <w:r w:rsidRPr="00974AA9">
        <w:rPr>
          <w:rStyle w:val="Incipit"/>
        </w:rPr>
        <w:t>gratia</w:t>
      </w:r>
      <w:r>
        <w:rPr>
          <w:lang w:val="it-IT"/>
        </w:rPr>
        <w:t xml:space="preserve">. RP </w:t>
      </w:r>
      <w:r w:rsidRPr="00974AA9">
        <w:rPr>
          <w:rStyle w:val="Incipit"/>
        </w:rPr>
        <w:t>Ite</w:t>
      </w:r>
      <w:r>
        <w:rPr>
          <w:lang w:val="it-IT"/>
        </w:rPr>
        <w:t xml:space="preserve"> </w:t>
      </w:r>
      <w:r w:rsidRPr="00974AA9">
        <w:rPr>
          <w:rStyle w:val="Incipit"/>
        </w:rPr>
        <w:t>in</w:t>
      </w:r>
      <w:r>
        <w:rPr>
          <w:lang w:val="it-IT"/>
        </w:rPr>
        <w:t xml:space="preserve"> </w:t>
      </w:r>
      <w:r w:rsidRPr="00974AA9">
        <w:rPr>
          <w:rStyle w:val="Incipit"/>
        </w:rPr>
        <w:t>orbem</w:t>
      </w:r>
      <w:r>
        <w:rPr>
          <w:lang w:val="it-IT"/>
        </w:rPr>
        <w:t xml:space="preserve">. HY </w:t>
      </w:r>
      <w:r w:rsidRPr="00974AA9">
        <w:rPr>
          <w:rStyle w:val="Incipit"/>
        </w:rPr>
        <w:t>Festum</w:t>
      </w:r>
      <w:r>
        <w:rPr>
          <w:lang w:val="it-IT"/>
        </w:rPr>
        <w:t xml:space="preserve"> </w:t>
      </w:r>
      <w:r w:rsidRPr="00974AA9">
        <w:rPr>
          <w:rStyle w:val="Incipit"/>
        </w:rPr>
        <w:t>nunc</w:t>
      </w:r>
      <w:r>
        <w:rPr>
          <w:lang w:val="it-IT"/>
        </w:rPr>
        <w:t xml:space="preserve"> </w:t>
      </w:r>
      <w:r w:rsidRPr="00974AA9">
        <w:rPr>
          <w:rStyle w:val="Incipit"/>
        </w:rPr>
        <w:t>celebre</w:t>
      </w:r>
      <w:r>
        <w:rPr>
          <w:lang w:val="it-IT"/>
        </w:rPr>
        <w:t xml:space="preserve">. VS </w:t>
      </w:r>
      <w:r w:rsidRPr="009D49C2">
        <w:rPr>
          <w:rStyle w:val="Incipit"/>
        </w:rPr>
        <w:t>Ascendit</w:t>
      </w:r>
      <w:r>
        <w:rPr>
          <w:lang w:val="it-IT"/>
        </w:rPr>
        <w:t xml:space="preserve"> </w:t>
      </w:r>
      <w:r w:rsidRPr="009D49C2">
        <w:rPr>
          <w:rStyle w:val="Incipit"/>
        </w:rPr>
        <w:t>deus</w:t>
      </w:r>
      <w:r>
        <w:rPr>
          <w:lang w:val="it-IT"/>
        </w:rPr>
        <w:t xml:space="preserve"> </w:t>
      </w:r>
      <w:r w:rsidRPr="009D49C2">
        <w:rPr>
          <w:rStyle w:val="Incipit"/>
        </w:rPr>
        <w:t>in</w:t>
      </w:r>
      <w:r>
        <w:rPr>
          <w:lang w:val="it-IT"/>
        </w:rPr>
        <w:t xml:space="preserve"> </w:t>
      </w:r>
      <w:r w:rsidRPr="009D49C2">
        <w:rPr>
          <w:rStyle w:val="Incipit"/>
        </w:rPr>
        <w:t>iubilatione</w:t>
      </w:r>
      <w:r>
        <w:rPr>
          <w:lang w:val="it-IT"/>
        </w:rPr>
        <w:t xml:space="preserve">. AM </w:t>
      </w:r>
      <w:r w:rsidRPr="009D49C2">
        <w:rPr>
          <w:rStyle w:val="Incipit"/>
        </w:rPr>
        <w:t>Pater</w:t>
      </w:r>
      <w:r>
        <w:rPr>
          <w:lang w:val="it-IT"/>
        </w:rPr>
        <w:t xml:space="preserve"> </w:t>
      </w:r>
      <w:r w:rsidRPr="009D49C2">
        <w:rPr>
          <w:rStyle w:val="Incipit"/>
        </w:rPr>
        <w:t>manifestavi</w:t>
      </w:r>
      <w:r>
        <w:rPr>
          <w:lang w:val="it-IT"/>
        </w:rPr>
        <w:t xml:space="preserve"> </w:t>
      </w:r>
      <w:r w:rsidRPr="009D49C2">
        <w:rPr>
          <w:rStyle w:val="Incipit"/>
        </w:rPr>
        <w:t>nomen</w:t>
      </w:r>
      <w:r>
        <w:rPr>
          <w:lang w:val="it-IT"/>
        </w:rPr>
        <w:t xml:space="preserve"> incepta tota canitur, et [MA] </w:t>
      </w:r>
      <w:r w:rsidRPr="009D49C2">
        <w:rPr>
          <w:rStyle w:val="Incipit"/>
        </w:rPr>
        <w:t>Magnificat</w:t>
      </w:r>
      <w:r>
        <w:rPr>
          <w:lang w:val="it-IT"/>
        </w:rPr>
        <w:t xml:space="preserve"> expleto, iterum assumitur.</w:t>
      </w:r>
      <w:r w:rsidR="009D49C2">
        <w:rPr>
          <w:lang w:val="it-IT"/>
        </w:rPr>
        <w:t xml:space="preserve"> OR </w:t>
      </w:r>
      <w:r w:rsidR="009D49C2" w:rsidRPr="00F24390">
        <w:rPr>
          <w:rStyle w:val="Incipit"/>
        </w:rPr>
        <w:t>Praesta</w:t>
      </w:r>
      <w:r w:rsidR="009D49C2" w:rsidRPr="00A002FB">
        <w:t xml:space="preserve"> </w:t>
      </w:r>
      <w:r w:rsidR="009D49C2" w:rsidRPr="00F24390">
        <w:rPr>
          <w:rStyle w:val="Incipit"/>
        </w:rPr>
        <w:t>quaesumus</w:t>
      </w:r>
      <w:r w:rsidR="009D49C2" w:rsidRPr="00A002FB">
        <w:t xml:space="preserve"> </w:t>
      </w:r>
      <w:r w:rsidR="009D49C2" w:rsidRPr="00F24390">
        <w:rPr>
          <w:rStyle w:val="Incipit"/>
        </w:rPr>
        <w:t>omnipotens</w:t>
      </w:r>
      <w:r w:rsidR="009D49C2" w:rsidRPr="00A002FB">
        <w:t xml:space="preserve"> </w:t>
      </w:r>
      <w:r w:rsidR="009D49C2" w:rsidRPr="00F24390">
        <w:rPr>
          <w:rStyle w:val="Incipit"/>
        </w:rPr>
        <w:t>deus</w:t>
      </w:r>
      <w:r w:rsidR="009D49C2" w:rsidRPr="00A002FB">
        <w:t xml:space="preserve"> </w:t>
      </w:r>
      <w:r w:rsidR="009D49C2" w:rsidRPr="00F24390">
        <w:rPr>
          <w:rStyle w:val="Incipit"/>
        </w:rPr>
        <w:t>ut</w:t>
      </w:r>
      <w:r w:rsidR="009D49C2" w:rsidRPr="00A002FB">
        <w:t xml:space="preserve"> </w:t>
      </w:r>
      <w:r w:rsidR="009D49C2" w:rsidRPr="00F24390">
        <w:rPr>
          <w:rStyle w:val="Incipit"/>
        </w:rPr>
        <w:t>nostrae</w:t>
      </w:r>
      <w:r w:rsidR="009D49C2">
        <w:rPr>
          <w:lang w:val="it-IT"/>
        </w:rPr>
        <w:t>.</w:t>
      </w:r>
    </w:p>
    <w:p w:rsidR="00AC3E84" w:rsidRDefault="00AC3E84" w:rsidP="00AC3E84">
      <w:pPr>
        <w:rPr>
          <w:lang w:val="it-IT"/>
        </w:rPr>
      </w:pPr>
      <w:r>
        <w:rPr>
          <w:lang w:val="it-IT"/>
        </w:rPr>
        <w:t xml:space="preserve">AD COMPLETORIUM HY </w:t>
      </w:r>
      <w:r w:rsidRPr="00F24390">
        <w:rPr>
          <w:rStyle w:val="Incipit"/>
        </w:rPr>
        <w:t>Iesu</w:t>
      </w:r>
      <w:r w:rsidRPr="00A002FB">
        <w:t xml:space="preserve"> </w:t>
      </w:r>
      <w:r w:rsidRPr="00F24390">
        <w:rPr>
          <w:rStyle w:val="Incipit"/>
        </w:rPr>
        <w:t>nostra</w:t>
      </w:r>
      <w:r w:rsidRPr="00A002FB">
        <w:t xml:space="preserve"> </w:t>
      </w:r>
      <w:r w:rsidRPr="00F24390">
        <w:rPr>
          <w:rStyle w:val="Incipit"/>
        </w:rPr>
        <w:t>redemptio</w:t>
      </w:r>
      <w:r>
        <w:rPr>
          <w:lang w:val="it-IT"/>
        </w:rPr>
        <w:t xml:space="preserve">. CP </w:t>
      </w:r>
      <w:r w:rsidRPr="00480551">
        <w:rPr>
          <w:rStyle w:val="Incipit"/>
        </w:rPr>
        <w:t>Christ</w:t>
      </w:r>
      <w:r w:rsidR="00ED638C">
        <w:rPr>
          <w:rStyle w:val="Incipit"/>
        </w:rPr>
        <w:t>us</w:t>
      </w:r>
      <w:r>
        <w:rPr>
          <w:lang w:val="it-IT"/>
        </w:rPr>
        <w:t xml:space="preserve"> </w:t>
      </w:r>
      <w:r w:rsidRPr="00480551">
        <w:rPr>
          <w:rStyle w:val="Incipit"/>
        </w:rPr>
        <w:t>qui</w:t>
      </w:r>
      <w:r>
        <w:rPr>
          <w:lang w:val="it-IT"/>
        </w:rPr>
        <w:t xml:space="preserve"> </w:t>
      </w:r>
      <w:r w:rsidRPr="00480551">
        <w:rPr>
          <w:rStyle w:val="Incipit"/>
        </w:rPr>
        <w:t>descendit</w:t>
      </w:r>
      <w:r>
        <w:rPr>
          <w:lang w:val="it-IT"/>
        </w:rPr>
        <w:t xml:space="preserve">. VS </w:t>
      </w:r>
      <w:r w:rsidRPr="00480551">
        <w:rPr>
          <w:rStyle w:val="Incipit"/>
        </w:rPr>
        <w:t>Dominus</w:t>
      </w:r>
      <w:r>
        <w:rPr>
          <w:lang w:val="it-IT"/>
        </w:rPr>
        <w:t xml:space="preserve"> </w:t>
      </w:r>
      <w:r w:rsidRPr="00480551">
        <w:rPr>
          <w:rStyle w:val="Incipit"/>
        </w:rPr>
        <w:t>in</w:t>
      </w:r>
      <w:r>
        <w:rPr>
          <w:lang w:val="it-IT"/>
        </w:rPr>
        <w:t xml:space="preserve"> </w:t>
      </w:r>
      <w:r w:rsidRPr="00480551">
        <w:rPr>
          <w:rStyle w:val="Incipit"/>
        </w:rPr>
        <w:t>caelo</w:t>
      </w:r>
      <w:r>
        <w:rPr>
          <w:lang w:val="it-IT"/>
        </w:rPr>
        <w:t xml:space="preserve">. AD </w:t>
      </w:r>
      <w:r w:rsidRPr="009D3291">
        <w:rPr>
          <w:rStyle w:val="Incipit"/>
        </w:rPr>
        <w:t>Alleluia</w:t>
      </w:r>
      <w:r w:rsidR="00480551" w:rsidRPr="009D3291">
        <w:rPr>
          <w:rStyle w:val="Incipit"/>
        </w:rPr>
        <w:t>.</w:t>
      </w:r>
      <w:r w:rsidRPr="009D3291">
        <w:rPr>
          <w:rStyle w:val="Incipit"/>
        </w:rPr>
        <w:t xml:space="preserve"> </w:t>
      </w:r>
      <w:r w:rsidR="00480551" w:rsidRPr="009D3291">
        <w:rPr>
          <w:rStyle w:val="Incipit"/>
        </w:rPr>
        <w:t>N</w:t>
      </w:r>
      <w:r w:rsidRPr="009D3291">
        <w:rPr>
          <w:rStyle w:val="Incipit"/>
        </w:rPr>
        <w:t>imis exaltatus es</w:t>
      </w:r>
      <w:r>
        <w:rPr>
          <w:lang w:val="it-IT"/>
        </w:rPr>
        <w:t xml:space="preserve">. [LT] </w:t>
      </w:r>
      <w:r w:rsidRPr="00EB493F">
        <w:rPr>
          <w:rStyle w:val="Incipit"/>
        </w:rPr>
        <w:t>Kyrie eleyson. Christe eleyson. Kyrie eleyson</w:t>
      </w:r>
      <w:r>
        <w:rPr>
          <w:lang w:val="it-IT"/>
        </w:rPr>
        <w:t>. [PN</w:t>
      </w:r>
      <w:r w:rsidR="00B4017B">
        <w:rPr>
          <w:lang w:val="it-IT"/>
        </w:rPr>
        <w:t xml:space="preserve">] </w:t>
      </w:r>
      <w:r w:rsidR="00B4017B" w:rsidRPr="00480551">
        <w:rPr>
          <w:rStyle w:val="Incipit"/>
        </w:rPr>
        <w:t>Pater</w:t>
      </w:r>
      <w:r w:rsidR="00B4017B">
        <w:rPr>
          <w:lang w:val="it-IT"/>
        </w:rPr>
        <w:t xml:space="preserve"> </w:t>
      </w:r>
      <w:r w:rsidR="00B4017B" w:rsidRPr="00480551">
        <w:rPr>
          <w:rStyle w:val="Incipit"/>
        </w:rPr>
        <w:t>noster</w:t>
      </w:r>
      <w:r w:rsidR="00B4017B">
        <w:rPr>
          <w:lang w:val="it-IT"/>
        </w:rPr>
        <w:t xml:space="preserve">. VS </w:t>
      </w:r>
      <w:r w:rsidR="00B4017B" w:rsidRPr="00480551">
        <w:rPr>
          <w:rStyle w:val="Incipit"/>
        </w:rPr>
        <w:t>In</w:t>
      </w:r>
      <w:r w:rsidR="00B4017B">
        <w:rPr>
          <w:lang w:val="it-IT"/>
        </w:rPr>
        <w:t xml:space="preserve"> </w:t>
      </w:r>
      <w:r w:rsidR="00B4017B" w:rsidRPr="00480551">
        <w:rPr>
          <w:rStyle w:val="Incipit"/>
        </w:rPr>
        <w:t>pace</w:t>
      </w:r>
      <w:r w:rsidR="00B4017B">
        <w:rPr>
          <w:lang w:val="it-IT"/>
        </w:rPr>
        <w:t xml:space="preserve"> </w:t>
      </w:r>
      <w:r w:rsidR="00B4017B" w:rsidRPr="00480551">
        <w:rPr>
          <w:rStyle w:val="Incipit"/>
        </w:rPr>
        <w:t>in</w:t>
      </w:r>
      <w:r w:rsidR="00B4017B">
        <w:rPr>
          <w:lang w:val="it-IT"/>
        </w:rPr>
        <w:t xml:space="preserve"> </w:t>
      </w:r>
      <w:r w:rsidR="00B4017B" w:rsidRPr="00480551">
        <w:rPr>
          <w:rStyle w:val="Incipit"/>
        </w:rPr>
        <w:t>idipsum</w:t>
      </w:r>
      <w:r w:rsidR="00B4017B">
        <w:rPr>
          <w:lang w:val="it-IT"/>
        </w:rPr>
        <w:t xml:space="preserve">. [CD] </w:t>
      </w:r>
      <w:r w:rsidR="00B4017B" w:rsidRPr="00480551">
        <w:rPr>
          <w:rStyle w:val="Incipit"/>
        </w:rPr>
        <w:t>Credo</w:t>
      </w:r>
      <w:r w:rsidR="00B4017B">
        <w:rPr>
          <w:lang w:val="it-IT"/>
        </w:rPr>
        <w:t xml:space="preserve"> </w:t>
      </w:r>
      <w:r w:rsidR="00B4017B" w:rsidRPr="00480551">
        <w:rPr>
          <w:rStyle w:val="Incipit"/>
        </w:rPr>
        <w:t>in</w:t>
      </w:r>
      <w:r w:rsidR="00B4017B">
        <w:rPr>
          <w:lang w:val="it-IT"/>
        </w:rPr>
        <w:t xml:space="preserve"> </w:t>
      </w:r>
      <w:r w:rsidR="00B4017B" w:rsidRPr="00480551">
        <w:rPr>
          <w:rStyle w:val="Incipit"/>
        </w:rPr>
        <w:t>deum</w:t>
      </w:r>
      <w:r w:rsidR="00B4017B">
        <w:rPr>
          <w:lang w:val="it-IT"/>
        </w:rPr>
        <w:t xml:space="preserve">. VS </w:t>
      </w:r>
      <w:r w:rsidR="00B4017B" w:rsidRPr="00480551">
        <w:rPr>
          <w:rStyle w:val="Incipit"/>
        </w:rPr>
        <w:t>Ascendit</w:t>
      </w:r>
      <w:r w:rsidR="00B4017B">
        <w:rPr>
          <w:lang w:val="it-IT"/>
        </w:rPr>
        <w:t xml:space="preserve"> </w:t>
      </w:r>
      <w:r w:rsidR="00B4017B" w:rsidRPr="00172E2E">
        <w:rPr>
          <w:rStyle w:val="Incipit"/>
        </w:rPr>
        <w:t>deus</w:t>
      </w:r>
      <w:r w:rsidR="00B4017B">
        <w:rPr>
          <w:lang w:val="it-IT"/>
        </w:rPr>
        <w:t xml:space="preserve"> </w:t>
      </w:r>
      <w:r w:rsidR="00B4017B" w:rsidRPr="00172E2E">
        <w:rPr>
          <w:rStyle w:val="Incipit"/>
        </w:rPr>
        <w:t>in</w:t>
      </w:r>
      <w:r w:rsidR="00B4017B">
        <w:rPr>
          <w:lang w:val="it-IT"/>
        </w:rPr>
        <w:t xml:space="preserve"> </w:t>
      </w:r>
      <w:r w:rsidR="00B4017B" w:rsidRPr="00172E2E">
        <w:rPr>
          <w:rStyle w:val="Incipit"/>
        </w:rPr>
        <w:t>iubilatione</w:t>
      </w:r>
      <w:r w:rsidR="00B4017B">
        <w:rPr>
          <w:lang w:val="it-IT"/>
        </w:rPr>
        <w:t>.</w:t>
      </w:r>
      <w:r w:rsidR="00BA30E7">
        <w:rPr>
          <w:lang w:val="it-IT"/>
        </w:rPr>
        <w:t xml:space="preserve"> OR </w:t>
      </w:r>
      <w:r w:rsidR="00BA30E7" w:rsidRPr="00172E2E">
        <w:rPr>
          <w:rStyle w:val="Incipit"/>
        </w:rPr>
        <w:t>Praesta</w:t>
      </w:r>
      <w:r w:rsidR="00BA30E7">
        <w:rPr>
          <w:lang w:val="it-IT"/>
        </w:rPr>
        <w:t xml:space="preserve"> </w:t>
      </w:r>
      <w:r w:rsidR="00BA30E7" w:rsidRPr="00172E2E">
        <w:rPr>
          <w:rStyle w:val="Incipit"/>
        </w:rPr>
        <w:t>quaesumus</w:t>
      </w:r>
      <w:r w:rsidR="00BA30E7">
        <w:rPr>
          <w:lang w:val="it-IT"/>
        </w:rPr>
        <w:t xml:space="preserve"> </w:t>
      </w:r>
      <w:r w:rsidR="00BA30E7" w:rsidRPr="00172E2E">
        <w:rPr>
          <w:rStyle w:val="Incipit"/>
        </w:rPr>
        <w:t>omnipotens</w:t>
      </w:r>
      <w:r w:rsidR="00BA30E7">
        <w:rPr>
          <w:lang w:val="it-IT"/>
        </w:rPr>
        <w:t xml:space="preserve"> </w:t>
      </w:r>
      <w:r w:rsidR="00BA30E7" w:rsidRPr="00172E2E">
        <w:rPr>
          <w:rStyle w:val="Incipit"/>
        </w:rPr>
        <w:t>deus</w:t>
      </w:r>
      <w:r w:rsidR="00BA30E7">
        <w:rPr>
          <w:lang w:val="it-IT"/>
        </w:rPr>
        <w:t xml:space="preserve"> </w:t>
      </w:r>
      <w:r w:rsidR="00BA30E7" w:rsidRPr="00172E2E">
        <w:rPr>
          <w:rStyle w:val="Incipit"/>
        </w:rPr>
        <w:t>ut</w:t>
      </w:r>
      <w:r w:rsidR="00BA30E7">
        <w:rPr>
          <w:lang w:val="it-IT"/>
        </w:rPr>
        <w:t xml:space="preserve"> </w:t>
      </w:r>
      <w:r w:rsidR="00BA30E7" w:rsidRPr="00172E2E">
        <w:rPr>
          <w:rStyle w:val="Incipit"/>
        </w:rPr>
        <w:t>nostrae</w:t>
      </w:r>
      <w:r w:rsidR="00BA30E7">
        <w:rPr>
          <w:lang w:val="it-IT"/>
        </w:rPr>
        <w:t>.</w:t>
      </w:r>
    </w:p>
    <w:p w:rsidR="000E7725" w:rsidRDefault="00BA30E7" w:rsidP="00AC3E84">
      <w:pPr>
        <w:rPr>
          <w:lang w:val="it-IT"/>
        </w:rPr>
      </w:pPr>
      <w:r>
        <w:rPr>
          <w:lang w:val="it-IT"/>
        </w:rPr>
        <w:lastRenderedPageBreak/>
        <w:t>AD MATUTINAS IN</w:t>
      </w:r>
      <w:r w:rsidR="00C77B65">
        <w:rPr>
          <w:lang w:val="it-IT"/>
        </w:rPr>
        <w:t>V</w:t>
      </w:r>
      <w:r>
        <w:rPr>
          <w:lang w:val="it-IT"/>
        </w:rPr>
        <w:t xml:space="preserve"> </w:t>
      </w:r>
      <w:r w:rsidRPr="009D3291">
        <w:rPr>
          <w:rStyle w:val="Incipit"/>
        </w:rPr>
        <w:t>Alleluia</w:t>
      </w:r>
      <w:r w:rsidR="00172E2E" w:rsidRPr="009D3291">
        <w:rPr>
          <w:rStyle w:val="Incipit"/>
        </w:rPr>
        <w:t>.</w:t>
      </w:r>
      <w:r w:rsidRPr="009D3291">
        <w:rPr>
          <w:rStyle w:val="Incipit"/>
        </w:rPr>
        <w:t xml:space="preserve"> </w:t>
      </w:r>
      <w:r w:rsidR="00172E2E" w:rsidRPr="009D3291">
        <w:rPr>
          <w:rStyle w:val="Incipit"/>
        </w:rPr>
        <w:t>R</w:t>
      </w:r>
      <w:r w:rsidRPr="009D3291">
        <w:rPr>
          <w:rStyle w:val="Incipit"/>
        </w:rPr>
        <w:t>egem ascendentem</w:t>
      </w:r>
      <w:r w:rsidR="000E7725">
        <w:rPr>
          <w:lang w:val="it-IT"/>
        </w:rPr>
        <w:t>.</w:t>
      </w:r>
    </w:p>
    <w:p w:rsidR="00BA30E7" w:rsidRDefault="000E7725" w:rsidP="00AC3E84">
      <w:pPr>
        <w:rPr>
          <w:lang w:val="it-IT"/>
        </w:rPr>
      </w:pPr>
      <w:r>
        <w:rPr>
          <w:lang w:val="it-IT"/>
        </w:rPr>
        <w:t xml:space="preserve">IN NOCTURNO AN </w:t>
      </w:r>
      <w:r w:rsidRPr="000E7725">
        <w:rPr>
          <w:rStyle w:val="Incipit"/>
        </w:rPr>
        <w:t>Elevata</w:t>
      </w:r>
      <w:r>
        <w:rPr>
          <w:lang w:val="it-IT"/>
        </w:rPr>
        <w:t xml:space="preserve"> </w:t>
      </w:r>
      <w:r w:rsidRPr="000E7725">
        <w:rPr>
          <w:rStyle w:val="Incipit"/>
        </w:rPr>
        <w:t>est</w:t>
      </w:r>
      <w:r>
        <w:rPr>
          <w:lang w:val="it-IT"/>
        </w:rPr>
        <w:t xml:space="preserve">. PS </w:t>
      </w:r>
      <w:r w:rsidRPr="000E7725">
        <w:rPr>
          <w:rStyle w:val="Incipit"/>
        </w:rPr>
        <w:t>Domine</w:t>
      </w:r>
      <w:r>
        <w:rPr>
          <w:lang w:val="it-IT"/>
        </w:rPr>
        <w:t xml:space="preserve"> </w:t>
      </w:r>
      <w:r w:rsidRPr="000E7725">
        <w:rPr>
          <w:rStyle w:val="Incipit"/>
        </w:rPr>
        <w:t>dominus</w:t>
      </w:r>
      <w:r>
        <w:rPr>
          <w:lang w:val="it-IT"/>
        </w:rPr>
        <w:t xml:space="preserve"> </w:t>
      </w:r>
      <w:r w:rsidRPr="000E7725">
        <w:rPr>
          <w:rStyle w:val="Incipit"/>
        </w:rPr>
        <w:t>noster</w:t>
      </w:r>
      <w:r>
        <w:rPr>
          <w:lang w:val="it-IT"/>
        </w:rPr>
        <w:t xml:space="preserve">. AN </w:t>
      </w:r>
      <w:r w:rsidRPr="000E7725">
        <w:rPr>
          <w:rStyle w:val="Incipit"/>
        </w:rPr>
        <w:t>Dominus</w:t>
      </w:r>
      <w:r>
        <w:rPr>
          <w:lang w:val="it-IT"/>
        </w:rPr>
        <w:t xml:space="preserve"> </w:t>
      </w:r>
      <w:r w:rsidRPr="000E7725">
        <w:rPr>
          <w:rStyle w:val="Incipit"/>
        </w:rPr>
        <w:t>in</w:t>
      </w:r>
      <w:r>
        <w:rPr>
          <w:lang w:val="it-IT"/>
        </w:rPr>
        <w:t xml:space="preserve"> </w:t>
      </w:r>
      <w:r w:rsidRPr="000E7725">
        <w:rPr>
          <w:rStyle w:val="Incipit"/>
        </w:rPr>
        <w:t>templo</w:t>
      </w:r>
      <w:r>
        <w:rPr>
          <w:lang w:val="it-IT"/>
        </w:rPr>
        <w:t xml:space="preserve">. PS </w:t>
      </w:r>
      <w:r w:rsidRPr="000E7725">
        <w:rPr>
          <w:rStyle w:val="Incipit"/>
        </w:rPr>
        <w:t>In</w:t>
      </w:r>
      <w:r>
        <w:rPr>
          <w:lang w:val="it-IT"/>
        </w:rPr>
        <w:t xml:space="preserve"> </w:t>
      </w:r>
      <w:r w:rsidRPr="000E7725">
        <w:rPr>
          <w:rStyle w:val="Incipit"/>
        </w:rPr>
        <w:t>domino</w:t>
      </w:r>
      <w:r>
        <w:rPr>
          <w:lang w:val="it-IT"/>
        </w:rPr>
        <w:t xml:space="preserve"> </w:t>
      </w:r>
      <w:r w:rsidRPr="000E7725">
        <w:rPr>
          <w:rStyle w:val="Incipit"/>
        </w:rPr>
        <w:t>confido</w:t>
      </w:r>
      <w:r>
        <w:rPr>
          <w:lang w:val="it-IT"/>
        </w:rPr>
        <w:t xml:space="preserve">. </w:t>
      </w:r>
      <w:r w:rsidR="00BA30E7">
        <w:rPr>
          <w:lang w:val="it-IT"/>
        </w:rPr>
        <w:t xml:space="preserve">AN </w:t>
      </w:r>
      <w:r w:rsidR="00BA30E7" w:rsidRPr="00172E2E">
        <w:rPr>
          <w:rStyle w:val="Incipit"/>
        </w:rPr>
        <w:t>A</w:t>
      </w:r>
      <w:r w:rsidR="00BA30E7">
        <w:rPr>
          <w:lang w:val="it-IT"/>
        </w:rPr>
        <w:t xml:space="preserve"> </w:t>
      </w:r>
      <w:r w:rsidR="00BA30E7" w:rsidRPr="00172E2E">
        <w:rPr>
          <w:rStyle w:val="Incipit"/>
        </w:rPr>
        <w:t>summo</w:t>
      </w:r>
      <w:r w:rsidR="00BA30E7">
        <w:rPr>
          <w:lang w:val="it-IT"/>
        </w:rPr>
        <w:t xml:space="preserve"> </w:t>
      </w:r>
      <w:r w:rsidR="00BA30E7" w:rsidRPr="00172E2E">
        <w:rPr>
          <w:rStyle w:val="Incipit"/>
        </w:rPr>
        <w:t>caelo</w:t>
      </w:r>
      <w:r w:rsidR="00BA30E7">
        <w:rPr>
          <w:lang w:val="it-IT"/>
        </w:rPr>
        <w:t xml:space="preserve">. PS </w:t>
      </w:r>
      <w:r w:rsidR="00BA30E7" w:rsidRPr="00172E2E">
        <w:rPr>
          <w:rStyle w:val="Incipit"/>
        </w:rPr>
        <w:t>Caeli</w:t>
      </w:r>
      <w:r w:rsidR="00BA30E7">
        <w:rPr>
          <w:lang w:val="it-IT"/>
        </w:rPr>
        <w:t xml:space="preserve"> </w:t>
      </w:r>
      <w:r w:rsidR="00BA30E7" w:rsidRPr="00172E2E">
        <w:rPr>
          <w:rStyle w:val="Incipit"/>
        </w:rPr>
        <w:t>enarrant</w:t>
      </w:r>
      <w:r w:rsidR="00BA30E7">
        <w:rPr>
          <w:lang w:val="it-IT"/>
        </w:rPr>
        <w:t xml:space="preserve">. VS </w:t>
      </w:r>
      <w:r w:rsidR="00BA30E7" w:rsidRPr="00172E2E">
        <w:rPr>
          <w:rStyle w:val="Incipit"/>
        </w:rPr>
        <w:t>Ascendit</w:t>
      </w:r>
      <w:r w:rsidR="00BA30E7">
        <w:rPr>
          <w:lang w:val="it-IT"/>
        </w:rPr>
        <w:t xml:space="preserve"> </w:t>
      </w:r>
      <w:r w:rsidR="00BA30E7" w:rsidRPr="00172E2E">
        <w:rPr>
          <w:rStyle w:val="Incipit"/>
        </w:rPr>
        <w:t>deus</w:t>
      </w:r>
      <w:r w:rsidR="00BA30E7">
        <w:rPr>
          <w:lang w:val="it-IT"/>
        </w:rPr>
        <w:t xml:space="preserve"> </w:t>
      </w:r>
      <w:r w:rsidR="00BA30E7" w:rsidRPr="00172E2E">
        <w:rPr>
          <w:rStyle w:val="Incipit"/>
        </w:rPr>
        <w:t>in</w:t>
      </w:r>
      <w:r w:rsidR="00BA30E7">
        <w:rPr>
          <w:lang w:val="it-IT"/>
        </w:rPr>
        <w:t xml:space="preserve"> </w:t>
      </w:r>
      <w:r w:rsidR="00BA30E7" w:rsidRPr="00172E2E">
        <w:rPr>
          <w:rStyle w:val="Incipit"/>
        </w:rPr>
        <w:t>iubilatione</w:t>
      </w:r>
      <w:r w:rsidR="00BA30E7">
        <w:rPr>
          <w:lang w:val="it-IT"/>
        </w:rPr>
        <w:t xml:space="preserve">. EV </w:t>
      </w:r>
      <w:r w:rsidR="00BA30E7" w:rsidRPr="00172E2E">
        <w:rPr>
          <w:rStyle w:val="Incipit"/>
        </w:rPr>
        <w:t>Recumbentibus</w:t>
      </w:r>
      <w:r w:rsidR="00BA30E7">
        <w:rPr>
          <w:lang w:val="it-IT"/>
        </w:rPr>
        <w:t xml:space="preserve"> </w:t>
      </w:r>
      <w:r w:rsidR="00BA30E7" w:rsidRPr="00172E2E">
        <w:rPr>
          <w:rStyle w:val="Incipit"/>
        </w:rPr>
        <w:t>duodecim</w:t>
      </w:r>
      <w:r w:rsidR="00BA30E7">
        <w:rPr>
          <w:lang w:val="it-IT"/>
        </w:rPr>
        <w:t xml:space="preserve"> </w:t>
      </w:r>
      <w:r w:rsidR="00BA30E7" w:rsidRPr="00172E2E">
        <w:rPr>
          <w:rStyle w:val="Incipit"/>
        </w:rPr>
        <w:t>discipulis</w:t>
      </w:r>
      <w:r w:rsidR="00BA30E7">
        <w:rPr>
          <w:lang w:val="it-IT"/>
        </w:rPr>
        <w:t xml:space="preserve">. RP </w:t>
      </w:r>
      <w:r w:rsidR="00BA30E7" w:rsidRPr="00172E2E">
        <w:rPr>
          <w:rStyle w:val="Incipit"/>
        </w:rPr>
        <w:t>Post</w:t>
      </w:r>
      <w:r w:rsidR="00BA30E7">
        <w:rPr>
          <w:lang w:val="it-IT"/>
        </w:rPr>
        <w:t xml:space="preserve"> </w:t>
      </w:r>
      <w:r w:rsidR="00BA30E7" w:rsidRPr="00172E2E">
        <w:rPr>
          <w:rStyle w:val="Incipit"/>
        </w:rPr>
        <w:t>passionem</w:t>
      </w:r>
      <w:r w:rsidR="00BA30E7">
        <w:rPr>
          <w:lang w:val="it-IT"/>
        </w:rPr>
        <w:t xml:space="preserve">. RP </w:t>
      </w:r>
      <w:r w:rsidR="00BA30E7" w:rsidRPr="00172E2E">
        <w:rPr>
          <w:rStyle w:val="Incipit"/>
        </w:rPr>
        <w:t>Omnis</w:t>
      </w:r>
      <w:r w:rsidR="00BA30E7">
        <w:rPr>
          <w:lang w:val="it-IT"/>
        </w:rPr>
        <w:t xml:space="preserve"> </w:t>
      </w:r>
      <w:r w:rsidR="00BA30E7" w:rsidRPr="00172E2E">
        <w:rPr>
          <w:rStyle w:val="Incipit"/>
        </w:rPr>
        <w:t>pulchritudo</w:t>
      </w:r>
      <w:r w:rsidR="00BA30E7">
        <w:rPr>
          <w:lang w:val="it-IT"/>
        </w:rPr>
        <w:t xml:space="preserve">. RP </w:t>
      </w:r>
      <w:r w:rsidR="00BA30E7" w:rsidRPr="00172E2E">
        <w:rPr>
          <w:rStyle w:val="Incipit"/>
        </w:rPr>
        <w:t>Exaltare</w:t>
      </w:r>
      <w:r w:rsidR="00BA30E7">
        <w:rPr>
          <w:lang w:val="it-IT"/>
        </w:rPr>
        <w:t xml:space="preserve">. [TD] </w:t>
      </w:r>
      <w:r w:rsidR="00BA30E7" w:rsidRPr="00172E2E">
        <w:rPr>
          <w:rStyle w:val="Incipit"/>
        </w:rPr>
        <w:t>Te</w:t>
      </w:r>
      <w:r w:rsidR="00BA30E7">
        <w:rPr>
          <w:lang w:val="it-IT"/>
        </w:rPr>
        <w:t xml:space="preserve"> </w:t>
      </w:r>
      <w:r w:rsidR="00BA30E7" w:rsidRPr="00172E2E">
        <w:rPr>
          <w:rStyle w:val="Incipit"/>
        </w:rPr>
        <w:t>deum</w:t>
      </w:r>
      <w:r w:rsidR="00BA30E7">
        <w:rPr>
          <w:lang w:val="it-IT"/>
        </w:rPr>
        <w:t xml:space="preserve"> </w:t>
      </w:r>
      <w:r w:rsidR="00BA30E7" w:rsidRPr="00172E2E">
        <w:rPr>
          <w:rStyle w:val="Incipit"/>
        </w:rPr>
        <w:t>laudamus</w:t>
      </w:r>
      <w:r w:rsidR="00BA30E7">
        <w:rPr>
          <w:lang w:val="it-IT"/>
        </w:rPr>
        <w:t>.</w:t>
      </w:r>
    </w:p>
    <w:p w:rsidR="00BA30E7" w:rsidRDefault="00332EC8" w:rsidP="00AC3E84">
      <w:pPr>
        <w:rPr>
          <w:lang w:val="it-IT"/>
        </w:rPr>
      </w:pPr>
      <w:r>
        <w:rPr>
          <w:lang w:val="it-IT"/>
        </w:rPr>
        <w:t xml:space="preserve">AD LAUDES AN </w:t>
      </w:r>
      <w:r w:rsidRPr="00172E2E">
        <w:rPr>
          <w:rStyle w:val="Incipit"/>
        </w:rPr>
        <w:t>Viri</w:t>
      </w:r>
      <w:r>
        <w:rPr>
          <w:lang w:val="it-IT"/>
        </w:rPr>
        <w:t xml:space="preserve"> </w:t>
      </w:r>
      <w:r w:rsidRPr="00172E2E">
        <w:rPr>
          <w:rStyle w:val="Incipit"/>
        </w:rPr>
        <w:t>Galilaei</w:t>
      </w:r>
      <w:r>
        <w:rPr>
          <w:lang w:val="it-IT"/>
        </w:rPr>
        <w:t xml:space="preserve"> cum reliquis. CP </w:t>
      </w:r>
      <w:r w:rsidRPr="00172E2E">
        <w:rPr>
          <w:rStyle w:val="Incipit"/>
        </w:rPr>
        <w:t>Primum</w:t>
      </w:r>
      <w:r>
        <w:rPr>
          <w:lang w:val="it-IT"/>
        </w:rPr>
        <w:t xml:space="preserve"> </w:t>
      </w:r>
      <w:r w:rsidRPr="00172E2E">
        <w:rPr>
          <w:rStyle w:val="Incipit"/>
        </w:rPr>
        <w:t>quidem</w:t>
      </w:r>
      <w:r>
        <w:rPr>
          <w:lang w:val="it-IT"/>
        </w:rPr>
        <w:t xml:space="preserve"> </w:t>
      </w:r>
      <w:r w:rsidRPr="00172E2E">
        <w:rPr>
          <w:rStyle w:val="Incipit"/>
        </w:rPr>
        <w:t>sermonem</w:t>
      </w:r>
      <w:r>
        <w:rPr>
          <w:lang w:val="it-IT"/>
        </w:rPr>
        <w:t>. V</w:t>
      </w:r>
      <w:r w:rsidR="00172E2E">
        <w:rPr>
          <w:lang w:val="it-IT"/>
        </w:rPr>
        <w:t>S</w:t>
      </w:r>
      <w:r>
        <w:rPr>
          <w:lang w:val="it-IT"/>
        </w:rPr>
        <w:t xml:space="preserve"> </w:t>
      </w:r>
      <w:r w:rsidRPr="00172E2E">
        <w:rPr>
          <w:rStyle w:val="Incipit"/>
        </w:rPr>
        <w:t>Dominus</w:t>
      </w:r>
      <w:r>
        <w:rPr>
          <w:lang w:val="it-IT"/>
        </w:rPr>
        <w:t xml:space="preserve"> </w:t>
      </w:r>
      <w:r w:rsidRPr="00172E2E">
        <w:rPr>
          <w:rStyle w:val="Incipit"/>
        </w:rPr>
        <w:t>in</w:t>
      </w:r>
      <w:r>
        <w:rPr>
          <w:lang w:val="it-IT"/>
        </w:rPr>
        <w:t xml:space="preserve"> </w:t>
      </w:r>
      <w:r w:rsidRPr="00172E2E">
        <w:rPr>
          <w:rStyle w:val="Incipit"/>
        </w:rPr>
        <w:t>caelo</w:t>
      </w:r>
      <w:r>
        <w:rPr>
          <w:lang w:val="it-IT"/>
        </w:rPr>
        <w:t xml:space="preserve">. AB </w:t>
      </w:r>
      <w:r w:rsidRPr="00172E2E">
        <w:rPr>
          <w:rStyle w:val="Incipit"/>
        </w:rPr>
        <w:t>O</w:t>
      </w:r>
      <w:r>
        <w:rPr>
          <w:lang w:val="it-IT"/>
        </w:rPr>
        <w:t xml:space="preserve"> </w:t>
      </w:r>
      <w:r w:rsidRPr="00172E2E">
        <w:rPr>
          <w:rStyle w:val="Incipit"/>
        </w:rPr>
        <w:t>rex</w:t>
      </w:r>
      <w:r>
        <w:rPr>
          <w:lang w:val="it-IT"/>
        </w:rPr>
        <w:t xml:space="preserve"> </w:t>
      </w:r>
      <w:r w:rsidRPr="00172E2E">
        <w:rPr>
          <w:rStyle w:val="Incipit"/>
        </w:rPr>
        <w:t>gloriae</w:t>
      </w:r>
      <w:r>
        <w:rPr>
          <w:lang w:val="it-IT"/>
        </w:rPr>
        <w:t>.</w:t>
      </w:r>
      <w:r w:rsidR="008E6DBA">
        <w:rPr>
          <w:lang w:val="it-IT"/>
        </w:rPr>
        <w:t xml:space="preserve"> </w:t>
      </w:r>
      <w:r w:rsidR="00172E2E">
        <w:rPr>
          <w:lang w:val="it-IT"/>
        </w:rPr>
        <w:t>CL</w:t>
      </w:r>
      <w:r w:rsidR="008E6DBA">
        <w:rPr>
          <w:lang w:val="it-IT"/>
        </w:rPr>
        <w:t xml:space="preserve">OR </w:t>
      </w:r>
      <w:r w:rsidR="008E6DBA" w:rsidRPr="00172E2E">
        <w:rPr>
          <w:rStyle w:val="Incipit"/>
        </w:rPr>
        <w:t>Concede</w:t>
      </w:r>
      <w:r w:rsidR="008E6DBA">
        <w:rPr>
          <w:lang w:val="it-IT"/>
        </w:rPr>
        <w:t xml:space="preserve"> </w:t>
      </w:r>
      <w:r w:rsidR="008E6DBA" w:rsidRPr="00172E2E">
        <w:rPr>
          <w:rStyle w:val="Incipit"/>
        </w:rPr>
        <w:t>quaesumus</w:t>
      </w:r>
      <w:r w:rsidR="008E6DBA">
        <w:rPr>
          <w:lang w:val="it-IT"/>
        </w:rPr>
        <w:t xml:space="preserve"> </w:t>
      </w:r>
      <w:r w:rsidR="008E6DBA" w:rsidRPr="00172E2E">
        <w:rPr>
          <w:rStyle w:val="Incipit"/>
        </w:rPr>
        <w:t>omnipotens</w:t>
      </w:r>
      <w:r w:rsidR="008E6DBA">
        <w:rPr>
          <w:lang w:val="it-IT"/>
        </w:rPr>
        <w:t xml:space="preserve"> </w:t>
      </w:r>
      <w:r w:rsidR="008E6DBA" w:rsidRPr="00172E2E">
        <w:rPr>
          <w:rStyle w:val="Incipit"/>
        </w:rPr>
        <w:t>deus</w:t>
      </w:r>
      <w:r w:rsidR="008E6DBA">
        <w:rPr>
          <w:lang w:val="it-IT"/>
        </w:rPr>
        <w:t>.</w:t>
      </w:r>
    </w:p>
    <w:p w:rsidR="008E6DBA" w:rsidRDefault="00977A5E" w:rsidP="00AC3E84">
      <w:pPr>
        <w:rPr>
          <w:lang w:val="it-IT"/>
        </w:rPr>
      </w:pPr>
      <w:r>
        <w:rPr>
          <w:lang w:val="it-IT"/>
        </w:rPr>
        <w:t>AD PRIMAM HV</w:t>
      </w:r>
      <w:r w:rsidR="008E6DBA">
        <w:rPr>
          <w:lang w:val="it-IT"/>
        </w:rPr>
        <w:t xml:space="preserve"> </w:t>
      </w:r>
      <w:r w:rsidR="008E6DBA" w:rsidRPr="00172E2E">
        <w:rPr>
          <w:rStyle w:val="Incipit"/>
        </w:rPr>
        <w:t>Oramus</w:t>
      </w:r>
      <w:r w:rsidR="008E6DBA">
        <w:rPr>
          <w:lang w:val="it-IT"/>
        </w:rPr>
        <w:t xml:space="preserve"> </w:t>
      </w:r>
      <w:r w:rsidR="008E6DBA" w:rsidRPr="00172E2E">
        <w:rPr>
          <w:rStyle w:val="Incipit"/>
        </w:rPr>
        <w:t>domine</w:t>
      </w:r>
      <w:r w:rsidR="008E6DBA">
        <w:rPr>
          <w:lang w:val="it-IT"/>
        </w:rPr>
        <w:t xml:space="preserve">. AN </w:t>
      </w:r>
      <w:r w:rsidR="008E6DBA" w:rsidRPr="00172E2E">
        <w:rPr>
          <w:rStyle w:val="Incipit"/>
        </w:rPr>
        <w:t>Viri</w:t>
      </w:r>
      <w:r w:rsidR="008E6DBA">
        <w:rPr>
          <w:lang w:val="it-IT"/>
        </w:rPr>
        <w:t xml:space="preserve"> </w:t>
      </w:r>
      <w:r w:rsidR="008E6DBA" w:rsidRPr="00172E2E">
        <w:rPr>
          <w:rStyle w:val="Incipit"/>
        </w:rPr>
        <w:t>Galilaei</w:t>
      </w:r>
      <w:r w:rsidR="008E6DBA">
        <w:rPr>
          <w:lang w:val="it-IT"/>
        </w:rPr>
        <w:t xml:space="preserve">. CP </w:t>
      </w:r>
      <w:r w:rsidR="008E6DBA" w:rsidRPr="00172E2E">
        <w:rPr>
          <w:rStyle w:val="Incipit"/>
        </w:rPr>
        <w:t>Elevatus</w:t>
      </w:r>
      <w:r w:rsidR="008E6DBA">
        <w:rPr>
          <w:lang w:val="it-IT"/>
        </w:rPr>
        <w:t xml:space="preserve"> </w:t>
      </w:r>
      <w:r w:rsidR="008E6DBA" w:rsidRPr="00172E2E">
        <w:rPr>
          <w:rStyle w:val="Incipit"/>
        </w:rPr>
        <w:t>est</w:t>
      </w:r>
      <w:r w:rsidR="008E6DBA">
        <w:rPr>
          <w:lang w:val="it-IT"/>
        </w:rPr>
        <w:t xml:space="preserve"> </w:t>
      </w:r>
      <w:r w:rsidR="008E6DBA" w:rsidRPr="00172E2E">
        <w:rPr>
          <w:rStyle w:val="Incipit"/>
        </w:rPr>
        <w:t>sol</w:t>
      </w:r>
      <w:r w:rsidR="008E6DBA">
        <w:rPr>
          <w:lang w:val="it-IT"/>
        </w:rPr>
        <w:t>. V</w:t>
      </w:r>
      <w:r w:rsidR="00172E2E">
        <w:rPr>
          <w:lang w:val="it-IT"/>
        </w:rPr>
        <w:t>S</w:t>
      </w:r>
      <w:r w:rsidR="008E6DBA">
        <w:rPr>
          <w:lang w:val="it-IT"/>
        </w:rPr>
        <w:t xml:space="preserve"> </w:t>
      </w:r>
      <w:r w:rsidR="008E6DBA" w:rsidRPr="00172E2E">
        <w:rPr>
          <w:rStyle w:val="Incipit"/>
        </w:rPr>
        <w:t>Ascendens</w:t>
      </w:r>
      <w:r w:rsidR="008E6DBA">
        <w:rPr>
          <w:lang w:val="it-IT"/>
        </w:rPr>
        <w:t xml:space="preserve"> </w:t>
      </w:r>
      <w:r w:rsidR="008E6DBA" w:rsidRPr="00172E2E">
        <w:rPr>
          <w:rStyle w:val="Incipit"/>
        </w:rPr>
        <w:t>Christus</w:t>
      </w:r>
      <w:r w:rsidR="008E6DBA">
        <w:rPr>
          <w:lang w:val="it-IT"/>
        </w:rPr>
        <w:t xml:space="preserve"> </w:t>
      </w:r>
      <w:r w:rsidR="008E6DBA" w:rsidRPr="00172E2E">
        <w:rPr>
          <w:rStyle w:val="Incipit"/>
        </w:rPr>
        <w:t>in</w:t>
      </w:r>
      <w:r w:rsidR="008E6DBA">
        <w:rPr>
          <w:lang w:val="it-IT"/>
        </w:rPr>
        <w:t xml:space="preserve"> </w:t>
      </w:r>
      <w:r w:rsidR="008E6DBA" w:rsidRPr="00172E2E">
        <w:rPr>
          <w:rStyle w:val="Incipit"/>
        </w:rPr>
        <w:t>altum</w:t>
      </w:r>
      <w:r w:rsidR="008E6DBA">
        <w:rPr>
          <w:lang w:val="it-IT"/>
        </w:rPr>
        <w:t xml:space="preserve">. OR </w:t>
      </w:r>
      <w:r w:rsidR="008E6DBA" w:rsidRPr="00172E2E">
        <w:rPr>
          <w:rStyle w:val="Incipit"/>
        </w:rPr>
        <w:t>Deus</w:t>
      </w:r>
      <w:r w:rsidR="008E6DBA">
        <w:rPr>
          <w:lang w:val="it-IT"/>
        </w:rPr>
        <w:t xml:space="preserve"> </w:t>
      </w:r>
      <w:r w:rsidR="008E6DBA" w:rsidRPr="00172E2E">
        <w:rPr>
          <w:rStyle w:val="Incipit"/>
        </w:rPr>
        <w:t>cuius</w:t>
      </w:r>
      <w:r w:rsidR="008E6DBA">
        <w:rPr>
          <w:lang w:val="it-IT"/>
        </w:rPr>
        <w:t xml:space="preserve"> </w:t>
      </w:r>
      <w:r w:rsidR="008E6DBA" w:rsidRPr="00172E2E">
        <w:rPr>
          <w:rStyle w:val="Incipit"/>
        </w:rPr>
        <w:t>filius</w:t>
      </w:r>
      <w:r w:rsidR="008E6DBA">
        <w:rPr>
          <w:lang w:val="it-IT"/>
        </w:rPr>
        <w:t xml:space="preserve"> sola tantum.</w:t>
      </w:r>
    </w:p>
    <w:p w:rsidR="008E6DBA" w:rsidRDefault="00977A5E" w:rsidP="00AC3E84">
      <w:pPr>
        <w:rPr>
          <w:lang w:val="it-IT"/>
        </w:rPr>
      </w:pPr>
      <w:r>
        <w:rPr>
          <w:lang w:val="it-IT"/>
        </w:rPr>
        <w:t>AD TERTIAM HV</w:t>
      </w:r>
      <w:r w:rsidR="008E6DBA">
        <w:rPr>
          <w:lang w:val="it-IT"/>
        </w:rPr>
        <w:t xml:space="preserve"> </w:t>
      </w:r>
      <w:r w:rsidR="008E6DBA" w:rsidRPr="00172E2E">
        <w:rPr>
          <w:rStyle w:val="Incipit"/>
        </w:rPr>
        <w:t>Oramus</w:t>
      </w:r>
      <w:r w:rsidR="008E6DBA">
        <w:rPr>
          <w:lang w:val="it-IT"/>
        </w:rPr>
        <w:t xml:space="preserve"> </w:t>
      </w:r>
      <w:r w:rsidR="008E6DBA" w:rsidRPr="00172E2E">
        <w:rPr>
          <w:rStyle w:val="Incipit"/>
        </w:rPr>
        <w:t>domine</w:t>
      </w:r>
      <w:r w:rsidR="008E6DBA">
        <w:rPr>
          <w:lang w:val="it-IT"/>
        </w:rPr>
        <w:t xml:space="preserve"> </w:t>
      </w:r>
      <w:r w:rsidR="008E6DBA" w:rsidRPr="00172E2E">
        <w:rPr>
          <w:rStyle w:val="Incipit"/>
        </w:rPr>
        <w:t>conditor</w:t>
      </w:r>
      <w:r w:rsidR="008E6DBA">
        <w:rPr>
          <w:lang w:val="it-IT"/>
        </w:rPr>
        <w:t xml:space="preserve">. AN </w:t>
      </w:r>
      <w:r w:rsidR="008E6DBA" w:rsidRPr="00172E2E">
        <w:rPr>
          <w:rStyle w:val="Incipit"/>
        </w:rPr>
        <w:t>Cumque</w:t>
      </w:r>
      <w:r w:rsidR="008E6DBA">
        <w:rPr>
          <w:lang w:val="it-IT"/>
        </w:rPr>
        <w:t xml:space="preserve"> </w:t>
      </w:r>
      <w:r w:rsidR="008E6DBA" w:rsidRPr="00172E2E">
        <w:rPr>
          <w:rStyle w:val="Incipit"/>
        </w:rPr>
        <w:t>intuerentur</w:t>
      </w:r>
      <w:r w:rsidR="008E6DBA">
        <w:rPr>
          <w:lang w:val="it-IT"/>
        </w:rPr>
        <w:t xml:space="preserve">. Capitulum et oratio de festo. RP </w:t>
      </w:r>
      <w:r w:rsidR="008E6DBA" w:rsidRPr="00F24390">
        <w:rPr>
          <w:rStyle w:val="Incipit"/>
        </w:rPr>
        <w:t>Exaltare</w:t>
      </w:r>
      <w:r w:rsidR="008E6DBA" w:rsidRPr="00A002FB">
        <w:t xml:space="preserve"> </w:t>
      </w:r>
      <w:r w:rsidR="008E6DBA" w:rsidRPr="00F24390">
        <w:rPr>
          <w:rStyle w:val="Incipit"/>
        </w:rPr>
        <w:t>domine</w:t>
      </w:r>
      <w:r w:rsidR="008E6DBA" w:rsidRPr="00A002FB">
        <w:t xml:space="preserve"> </w:t>
      </w:r>
      <w:r w:rsidR="008E6DBA" w:rsidRPr="00F24390">
        <w:rPr>
          <w:rStyle w:val="Incipit"/>
        </w:rPr>
        <w:t>in</w:t>
      </w:r>
      <w:r w:rsidR="008E6DBA" w:rsidRPr="00A002FB">
        <w:t xml:space="preserve"> </w:t>
      </w:r>
      <w:r w:rsidR="008E6DBA" w:rsidRPr="00F24390">
        <w:rPr>
          <w:rStyle w:val="Incipit"/>
        </w:rPr>
        <w:t>[virtute</w:t>
      </w:r>
      <w:r w:rsidR="008E6DBA" w:rsidRPr="00A002FB">
        <w:t xml:space="preserve"> </w:t>
      </w:r>
      <w:r w:rsidR="008E6DBA" w:rsidRPr="00F24390">
        <w:rPr>
          <w:rStyle w:val="Incipit"/>
        </w:rPr>
        <w:t>tua</w:t>
      </w:r>
      <w:r w:rsidR="008E6DBA" w:rsidRPr="0035236F">
        <w:rPr>
          <w:rStyle w:val="Incipit"/>
        </w:rPr>
        <w:t>]</w:t>
      </w:r>
      <w:r w:rsidR="008E6DBA">
        <w:rPr>
          <w:lang w:val="it-IT"/>
        </w:rPr>
        <w:t xml:space="preserve">. RV </w:t>
      </w:r>
      <w:r w:rsidR="008E6DBA" w:rsidRPr="00172E2E">
        <w:rPr>
          <w:rStyle w:val="Incipit"/>
        </w:rPr>
        <w:t>Cantabimus</w:t>
      </w:r>
      <w:r w:rsidR="008E6DBA">
        <w:rPr>
          <w:lang w:val="it-IT"/>
        </w:rPr>
        <w:t xml:space="preserve"> </w:t>
      </w:r>
      <w:r w:rsidR="008E6DBA" w:rsidRPr="00172E2E">
        <w:rPr>
          <w:rStyle w:val="Incipit"/>
        </w:rPr>
        <w:t>et</w:t>
      </w:r>
      <w:r w:rsidR="008E6DBA">
        <w:rPr>
          <w:lang w:val="it-IT"/>
        </w:rPr>
        <w:t xml:space="preserve"> </w:t>
      </w:r>
      <w:r w:rsidR="008E6DBA" w:rsidRPr="00172E2E">
        <w:rPr>
          <w:rStyle w:val="Incipit"/>
        </w:rPr>
        <w:t>psallemus</w:t>
      </w:r>
      <w:r w:rsidR="008E6DBA">
        <w:rPr>
          <w:lang w:val="it-IT"/>
        </w:rPr>
        <w:t>. V</w:t>
      </w:r>
      <w:r w:rsidR="00172E2E">
        <w:rPr>
          <w:lang w:val="it-IT"/>
        </w:rPr>
        <w:t>S</w:t>
      </w:r>
      <w:r w:rsidR="008E6DBA">
        <w:rPr>
          <w:lang w:val="it-IT"/>
        </w:rPr>
        <w:t xml:space="preserve"> </w:t>
      </w:r>
      <w:r w:rsidR="008E6DBA" w:rsidRPr="00B22E6C">
        <w:rPr>
          <w:rStyle w:val="Incipit"/>
        </w:rPr>
        <w:t>[Ascendit]</w:t>
      </w:r>
      <w:r w:rsidR="008E6DBA" w:rsidRPr="00A002FB">
        <w:t xml:space="preserve"> </w:t>
      </w:r>
      <w:r w:rsidR="00AD2B68" w:rsidRPr="00B22E6C">
        <w:rPr>
          <w:rStyle w:val="Incipit"/>
        </w:rPr>
        <w:t>(44v</w:t>
      </w:r>
      <w:r w:rsidR="00AD2B68">
        <w:rPr>
          <w:rStyle w:val="Incipit"/>
        </w:rPr>
        <w:t>)</w:t>
      </w:r>
      <w:r w:rsidR="008E6DBA" w:rsidRPr="00A002FB">
        <w:t xml:space="preserve"> </w:t>
      </w:r>
      <w:r w:rsidR="008E6DBA" w:rsidRPr="00B22E6C">
        <w:rPr>
          <w:rStyle w:val="Incipit"/>
        </w:rPr>
        <w:t>deus</w:t>
      </w:r>
      <w:r w:rsidR="008E6DBA" w:rsidRPr="00A002FB">
        <w:t xml:space="preserve"> </w:t>
      </w:r>
      <w:r w:rsidR="008E6DBA" w:rsidRPr="00B22E6C">
        <w:rPr>
          <w:rStyle w:val="Incipit"/>
        </w:rPr>
        <w:t>in</w:t>
      </w:r>
      <w:r w:rsidR="008E6DBA" w:rsidRPr="00A002FB">
        <w:t xml:space="preserve"> </w:t>
      </w:r>
      <w:r w:rsidR="008E6DBA" w:rsidRPr="00B22E6C">
        <w:rPr>
          <w:rStyle w:val="Incipit"/>
        </w:rPr>
        <w:t>iubilatione</w:t>
      </w:r>
      <w:r w:rsidR="008E6DBA">
        <w:rPr>
          <w:lang w:val="it-IT"/>
        </w:rPr>
        <w:t>.</w:t>
      </w:r>
    </w:p>
    <w:p w:rsidR="008E6DBA" w:rsidRDefault="008E6DBA" w:rsidP="00AC3E84">
      <w:pPr>
        <w:rPr>
          <w:lang w:val="it-IT"/>
        </w:rPr>
      </w:pPr>
      <w:r>
        <w:rPr>
          <w:lang w:val="it-IT"/>
        </w:rPr>
        <w:t xml:space="preserve">PROCESSIO </w:t>
      </w:r>
      <w:r w:rsidRPr="00172E2E">
        <w:rPr>
          <w:rStyle w:val="Ort"/>
        </w:rPr>
        <w:t>in Insulam</w:t>
      </w:r>
      <w:r>
        <w:rPr>
          <w:lang w:val="it-IT"/>
        </w:rPr>
        <w:t xml:space="preserve">. AP </w:t>
      </w:r>
      <w:r w:rsidRPr="00172E2E">
        <w:rPr>
          <w:rStyle w:val="Incipit"/>
        </w:rPr>
        <w:t>Cum</w:t>
      </w:r>
      <w:r>
        <w:rPr>
          <w:lang w:val="it-IT"/>
        </w:rPr>
        <w:t xml:space="preserve"> </w:t>
      </w:r>
      <w:r w:rsidRPr="00172E2E">
        <w:rPr>
          <w:rStyle w:val="Incipit"/>
        </w:rPr>
        <w:t>rex</w:t>
      </w:r>
      <w:r>
        <w:rPr>
          <w:lang w:val="it-IT"/>
        </w:rPr>
        <w:t xml:space="preserve"> </w:t>
      </w:r>
      <w:r w:rsidRPr="00172E2E">
        <w:rPr>
          <w:rStyle w:val="Incipit"/>
        </w:rPr>
        <w:t>gloriae</w:t>
      </w:r>
      <w:r>
        <w:rPr>
          <w:lang w:val="it-IT"/>
        </w:rPr>
        <w:t xml:space="preserve"> </w:t>
      </w:r>
      <w:r w:rsidRPr="00172E2E">
        <w:rPr>
          <w:rStyle w:val="Incipit"/>
        </w:rPr>
        <w:t>Christus</w:t>
      </w:r>
      <w:r>
        <w:rPr>
          <w:lang w:val="it-IT"/>
        </w:rPr>
        <w:t xml:space="preserve">. In </w:t>
      </w:r>
      <w:r w:rsidR="00FE593C">
        <w:rPr>
          <w:rStyle w:val="Ort"/>
        </w:rPr>
        <w:t>cappella</w:t>
      </w:r>
      <w:r>
        <w:rPr>
          <w:lang w:val="it-IT"/>
        </w:rPr>
        <w:t xml:space="preserve"> VVHY </w:t>
      </w:r>
      <w:r w:rsidRPr="00BB76A7">
        <w:rPr>
          <w:rStyle w:val="Incipit"/>
        </w:rPr>
        <w:t>Salve</w:t>
      </w:r>
      <w:r>
        <w:rPr>
          <w:lang w:val="it-IT"/>
        </w:rPr>
        <w:t xml:space="preserve"> </w:t>
      </w:r>
      <w:r w:rsidRPr="00BB76A7">
        <w:rPr>
          <w:rStyle w:val="Incipit"/>
        </w:rPr>
        <w:t>fest</w:t>
      </w:r>
      <w:r w:rsidR="00BB76A7" w:rsidRPr="00BB76A7">
        <w:rPr>
          <w:rStyle w:val="Incipit"/>
        </w:rPr>
        <w:t>a</w:t>
      </w:r>
      <w:r>
        <w:rPr>
          <w:lang w:val="it-IT"/>
        </w:rPr>
        <w:t xml:space="preserve"> </w:t>
      </w:r>
      <w:r w:rsidRPr="00BB76A7">
        <w:rPr>
          <w:rStyle w:val="Incipit"/>
        </w:rPr>
        <w:t>dies</w:t>
      </w:r>
      <w:r>
        <w:rPr>
          <w:lang w:val="it-IT"/>
        </w:rPr>
        <w:t xml:space="preserve">. In reditu RPP </w:t>
      </w:r>
      <w:r w:rsidRPr="00BB76A7">
        <w:rPr>
          <w:rStyle w:val="Incipit"/>
        </w:rPr>
        <w:t>Ite</w:t>
      </w:r>
      <w:r>
        <w:rPr>
          <w:lang w:val="it-IT"/>
        </w:rPr>
        <w:t xml:space="preserve"> </w:t>
      </w:r>
      <w:r w:rsidRPr="00BB76A7">
        <w:rPr>
          <w:rStyle w:val="Incipit"/>
        </w:rPr>
        <w:t>in</w:t>
      </w:r>
      <w:r>
        <w:rPr>
          <w:lang w:val="it-IT"/>
        </w:rPr>
        <w:t xml:space="preserve"> </w:t>
      </w:r>
      <w:r w:rsidRPr="00BB76A7">
        <w:rPr>
          <w:rStyle w:val="Incipit"/>
        </w:rPr>
        <w:t>orbem</w:t>
      </w:r>
      <w:r>
        <w:rPr>
          <w:lang w:val="it-IT"/>
        </w:rPr>
        <w:t xml:space="preserve">. RPP </w:t>
      </w:r>
      <w:r w:rsidRPr="00BB76A7">
        <w:rPr>
          <w:rStyle w:val="Incipit"/>
        </w:rPr>
        <w:t>Ponis</w:t>
      </w:r>
      <w:r>
        <w:rPr>
          <w:lang w:val="it-IT"/>
        </w:rPr>
        <w:t xml:space="preserve"> </w:t>
      </w:r>
      <w:r w:rsidRPr="00BB76A7">
        <w:rPr>
          <w:rStyle w:val="Incipit"/>
        </w:rPr>
        <w:t>nubem</w:t>
      </w:r>
      <w:r>
        <w:rPr>
          <w:lang w:val="it-IT"/>
        </w:rPr>
        <w:t xml:space="preserve">. </w:t>
      </w:r>
      <w:r w:rsidRPr="00BB76A7">
        <w:rPr>
          <w:rStyle w:val="Ort"/>
        </w:rPr>
        <w:t>In monasterio ad sanctum Stephanum</w:t>
      </w:r>
      <w:r>
        <w:rPr>
          <w:lang w:val="it-IT"/>
        </w:rPr>
        <w:t xml:space="preserve"> AP </w:t>
      </w:r>
      <w:r w:rsidRPr="00BB76A7">
        <w:rPr>
          <w:rStyle w:val="Incipit"/>
        </w:rPr>
        <w:t>O</w:t>
      </w:r>
      <w:r>
        <w:rPr>
          <w:lang w:val="it-IT"/>
        </w:rPr>
        <w:t xml:space="preserve"> </w:t>
      </w:r>
      <w:r w:rsidRPr="00BB76A7">
        <w:rPr>
          <w:rStyle w:val="Incipit"/>
        </w:rPr>
        <w:t>rex</w:t>
      </w:r>
      <w:r>
        <w:rPr>
          <w:lang w:val="it-IT"/>
        </w:rPr>
        <w:t xml:space="preserve"> </w:t>
      </w:r>
      <w:r w:rsidRPr="00BB76A7">
        <w:rPr>
          <w:rStyle w:val="Incipit"/>
        </w:rPr>
        <w:t>gloriae</w:t>
      </w:r>
      <w:r>
        <w:rPr>
          <w:lang w:val="it-IT"/>
        </w:rPr>
        <w:t xml:space="preserve">. Ascendendo </w:t>
      </w:r>
      <w:r w:rsidRPr="00C66439">
        <w:rPr>
          <w:rStyle w:val="Ort"/>
        </w:rPr>
        <w:t>chorum</w:t>
      </w:r>
      <w:r w:rsidR="004361F6">
        <w:rPr>
          <w:lang w:val="it-IT"/>
        </w:rPr>
        <w:t xml:space="preserve"> cantetur </w:t>
      </w:r>
      <w:r w:rsidR="00BB76A7">
        <w:rPr>
          <w:lang w:val="it-IT"/>
        </w:rPr>
        <w:t xml:space="preserve">HV </w:t>
      </w:r>
      <w:r w:rsidR="00BB76A7" w:rsidRPr="00C66439">
        <w:rPr>
          <w:rStyle w:val="Incipit"/>
        </w:rPr>
        <w:t>Oramus</w:t>
      </w:r>
      <w:r w:rsidR="00BB76A7">
        <w:rPr>
          <w:lang w:val="it-IT"/>
        </w:rPr>
        <w:t xml:space="preserve"> </w:t>
      </w:r>
      <w:r w:rsidR="00BB76A7" w:rsidRPr="004071F2">
        <w:rPr>
          <w:rStyle w:val="Incipit"/>
        </w:rPr>
        <w:t>domine</w:t>
      </w:r>
      <w:r w:rsidR="00BB76A7">
        <w:rPr>
          <w:lang w:val="it-IT"/>
        </w:rPr>
        <w:t xml:space="preserve"> </w:t>
      </w:r>
      <w:r w:rsidR="00BB76A7" w:rsidRPr="004071F2">
        <w:rPr>
          <w:rStyle w:val="Incipit"/>
        </w:rPr>
        <w:t>conditor</w:t>
      </w:r>
      <w:r w:rsidR="00BB76A7">
        <w:rPr>
          <w:lang w:val="it-IT"/>
        </w:rPr>
        <w:t>.</w:t>
      </w:r>
    </w:p>
    <w:p w:rsidR="00BB76A7" w:rsidRDefault="00BB76A7" w:rsidP="00AC3E84">
      <w:pPr>
        <w:rPr>
          <w:lang w:val="it-IT"/>
        </w:rPr>
      </w:pPr>
      <w:r>
        <w:rPr>
          <w:lang w:val="it-IT"/>
        </w:rPr>
        <w:t xml:space="preserve">AD MISSAM TP </w:t>
      </w:r>
      <w:r w:rsidRPr="004071F2">
        <w:rPr>
          <w:rStyle w:val="Incipit"/>
        </w:rPr>
        <w:t>Ex</w:t>
      </w:r>
      <w:r>
        <w:rPr>
          <w:lang w:val="it-IT"/>
        </w:rPr>
        <w:t xml:space="preserve"> </w:t>
      </w:r>
      <w:r w:rsidRPr="004071F2">
        <w:rPr>
          <w:rStyle w:val="Incipit"/>
        </w:rPr>
        <w:t>numero</w:t>
      </w:r>
      <w:r>
        <w:rPr>
          <w:lang w:val="it-IT"/>
        </w:rPr>
        <w:t xml:space="preserve"> </w:t>
      </w:r>
      <w:r w:rsidRPr="004071F2">
        <w:rPr>
          <w:rStyle w:val="Incipit"/>
        </w:rPr>
        <w:t>frequentium</w:t>
      </w:r>
      <w:r>
        <w:rPr>
          <w:lang w:val="it-IT"/>
        </w:rPr>
        <w:t xml:space="preserve">. IN </w:t>
      </w:r>
      <w:r w:rsidRPr="004071F2">
        <w:rPr>
          <w:rStyle w:val="Incipit"/>
        </w:rPr>
        <w:t>Viri</w:t>
      </w:r>
      <w:r>
        <w:rPr>
          <w:lang w:val="it-IT"/>
        </w:rPr>
        <w:t xml:space="preserve"> </w:t>
      </w:r>
      <w:r w:rsidRPr="004071F2">
        <w:rPr>
          <w:rStyle w:val="Incipit"/>
        </w:rPr>
        <w:t>Galilaei</w:t>
      </w:r>
      <w:r>
        <w:rPr>
          <w:lang w:val="it-IT"/>
        </w:rPr>
        <w:t xml:space="preserve">. [KY] </w:t>
      </w:r>
      <w:r w:rsidRPr="004071F2">
        <w:rPr>
          <w:rStyle w:val="Incipit"/>
        </w:rPr>
        <w:t>Kyrie</w:t>
      </w:r>
      <w:r>
        <w:rPr>
          <w:lang w:val="it-IT"/>
        </w:rPr>
        <w:t xml:space="preserve"> </w:t>
      </w:r>
      <w:r w:rsidRPr="004071F2">
        <w:rPr>
          <w:rStyle w:val="Incipit"/>
        </w:rPr>
        <w:t>eleyson</w:t>
      </w:r>
      <w:r>
        <w:rPr>
          <w:lang w:val="it-IT"/>
        </w:rPr>
        <w:t xml:space="preserve">. [GL] </w:t>
      </w:r>
      <w:r w:rsidRPr="004071F2">
        <w:rPr>
          <w:rStyle w:val="Incipit"/>
        </w:rPr>
        <w:t>Gloria</w:t>
      </w:r>
      <w:r>
        <w:rPr>
          <w:lang w:val="it-IT"/>
        </w:rPr>
        <w:t xml:space="preserve"> </w:t>
      </w:r>
      <w:r w:rsidR="004071F2">
        <w:rPr>
          <w:rStyle w:val="Incipit"/>
        </w:rPr>
        <w:t>in</w:t>
      </w:r>
      <w:r w:rsidR="004071F2" w:rsidRPr="00A002FB">
        <w:t xml:space="preserve"> </w:t>
      </w:r>
      <w:r w:rsidR="004071F2">
        <w:rPr>
          <w:rStyle w:val="Incipit"/>
        </w:rPr>
        <w:t>excelsis</w:t>
      </w:r>
      <w:r w:rsidR="004071F2" w:rsidRPr="00A002FB">
        <w:t xml:space="preserve"> </w:t>
      </w:r>
      <w:r w:rsidR="004071F2">
        <w:rPr>
          <w:rStyle w:val="Incipit"/>
        </w:rPr>
        <w:t>deo</w:t>
      </w:r>
      <w:r>
        <w:rPr>
          <w:lang w:val="it-IT"/>
        </w:rPr>
        <w:t xml:space="preserve">. ORCL </w:t>
      </w:r>
      <w:r w:rsidRPr="004071F2">
        <w:rPr>
          <w:rStyle w:val="Incipit"/>
        </w:rPr>
        <w:t>Concede</w:t>
      </w:r>
      <w:r>
        <w:rPr>
          <w:lang w:val="it-IT"/>
        </w:rPr>
        <w:t xml:space="preserve"> </w:t>
      </w:r>
      <w:r w:rsidRPr="004071F2">
        <w:rPr>
          <w:rStyle w:val="Incipit"/>
        </w:rPr>
        <w:t>quaesumus</w:t>
      </w:r>
      <w:r>
        <w:rPr>
          <w:lang w:val="it-IT"/>
        </w:rPr>
        <w:t xml:space="preserve"> </w:t>
      </w:r>
      <w:r w:rsidRPr="004071F2">
        <w:rPr>
          <w:rStyle w:val="Incipit"/>
        </w:rPr>
        <w:t>omnipotens</w:t>
      </w:r>
      <w:r>
        <w:rPr>
          <w:lang w:val="it-IT"/>
        </w:rPr>
        <w:t xml:space="preserve"> </w:t>
      </w:r>
      <w:r w:rsidRPr="004071F2">
        <w:rPr>
          <w:rStyle w:val="Incipit"/>
        </w:rPr>
        <w:t>deus</w:t>
      </w:r>
      <w:r>
        <w:rPr>
          <w:lang w:val="it-IT"/>
        </w:rPr>
        <w:t xml:space="preserve">. EP </w:t>
      </w:r>
      <w:r w:rsidRPr="004071F2">
        <w:rPr>
          <w:rStyle w:val="Incipit"/>
        </w:rPr>
        <w:t>Primum</w:t>
      </w:r>
      <w:r>
        <w:rPr>
          <w:lang w:val="it-IT"/>
        </w:rPr>
        <w:t xml:space="preserve"> </w:t>
      </w:r>
      <w:r w:rsidRPr="004071F2">
        <w:rPr>
          <w:rStyle w:val="Incipit"/>
        </w:rPr>
        <w:t>quidem</w:t>
      </w:r>
      <w:r>
        <w:rPr>
          <w:lang w:val="it-IT"/>
        </w:rPr>
        <w:t xml:space="preserve"> </w:t>
      </w:r>
      <w:r w:rsidRPr="004071F2">
        <w:rPr>
          <w:rStyle w:val="Incipit"/>
        </w:rPr>
        <w:t>sermonem</w:t>
      </w:r>
      <w:r>
        <w:rPr>
          <w:lang w:val="it-IT"/>
        </w:rPr>
        <w:t xml:space="preserve">. ALV </w:t>
      </w:r>
      <w:r w:rsidRPr="004071F2">
        <w:rPr>
          <w:rStyle w:val="Incipit"/>
        </w:rPr>
        <w:t>Ascendit</w:t>
      </w:r>
      <w:r>
        <w:rPr>
          <w:lang w:val="it-IT"/>
        </w:rPr>
        <w:t xml:space="preserve"> </w:t>
      </w:r>
      <w:r w:rsidRPr="004071F2">
        <w:rPr>
          <w:rStyle w:val="Incipit"/>
        </w:rPr>
        <w:t>deus</w:t>
      </w:r>
      <w:r>
        <w:rPr>
          <w:lang w:val="it-IT"/>
        </w:rPr>
        <w:t xml:space="preserve"> </w:t>
      </w:r>
      <w:r w:rsidRPr="004071F2">
        <w:rPr>
          <w:rStyle w:val="Incipit"/>
        </w:rPr>
        <w:t>in</w:t>
      </w:r>
      <w:r>
        <w:rPr>
          <w:lang w:val="it-IT"/>
        </w:rPr>
        <w:t xml:space="preserve"> </w:t>
      </w:r>
      <w:r w:rsidRPr="004071F2">
        <w:rPr>
          <w:rStyle w:val="Incipit"/>
        </w:rPr>
        <w:t>iubilatione</w:t>
      </w:r>
      <w:r>
        <w:rPr>
          <w:lang w:val="it-IT"/>
        </w:rPr>
        <w:t xml:space="preserve">. ALV </w:t>
      </w:r>
      <w:r w:rsidRPr="004071F2">
        <w:rPr>
          <w:rStyle w:val="Incipit"/>
        </w:rPr>
        <w:t>Dominus</w:t>
      </w:r>
      <w:r>
        <w:rPr>
          <w:lang w:val="it-IT"/>
        </w:rPr>
        <w:t xml:space="preserve"> </w:t>
      </w:r>
      <w:r w:rsidRPr="004071F2">
        <w:rPr>
          <w:rStyle w:val="Incipit"/>
        </w:rPr>
        <w:t>in</w:t>
      </w:r>
      <w:r>
        <w:rPr>
          <w:lang w:val="it-IT"/>
        </w:rPr>
        <w:t xml:space="preserve"> </w:t>
      </w:r>
      <w:r w:rsidRPr="004071F2">
        <w:rPr>
          <w:rStyle w:val="Incipit"/>
        </w:rPr>
        <w:t>Sina</w:t>
      </w:r>
      <w:r>
        <w:rPr>
          <w:lang w:val="it-IT"/>
        </w:rPr>
        <w:t xml:space="preserve">. SE </w:t>
      </w:r>
      <w:r w:rsidRPr="004071F2">
        <w:rPr>
          <w:rStyle w:val="Incipit"/>
        </w:rPr>
        <w:t>Summi</w:t>
      </w:r>
      <w:r>
        <w:rPr>
          <w:lang w:val="it-IT"/>
        </w:rPr>
        <w:t xml:space="preserve"> </w:t>
      </w:r>
      <w:r w:rsidRPr="004071F2">
        <w:rPr>
          <w:rStyle w:val="Incipit"/>
        </w:rPr>
        <w:t>triumphum</w:t>
      </w:r>
      <w:r>
        <w:rPr>
          <w:lang w:val="it-IT"/>
        </w:rPr>
        <w:t xml:space="preserve"> </w:t>
      </w:r>
      <w:r w:rsidRPr="004071F2">
        <w:rPr>
          <w:rStyle w:val="Incipit"/>
        </w:rPr>
        <w:t>regis</w:t>
      </w:r>
      <w:r>
        <w:rPr>
          <w:lang w:val="it-IT"/>
        </w:rPr>
        <w:t xml:space="preserve">. EV </w:t>
      </w:r>
      <w:r w:rsidRPr="004071F2">
        <w:rPr>
          <w:rStyle w:val="Incipit"/>
        </w:rPr>
        <w:t>Recumbentibus</w:t>
      </w:r>
      <w:r>
        <w:rPr>
          <w:lang w:val="it-IT"/>
        </w:rPr>
        <w:t xml:space="preserve"> </w:t>
      </w:r>
      <w:r w:rsidRPr="004071F2">
        <w:rPr>
          <w:rStyle w:val="Incipit"/>
        </w:rPr>
        <w:t>undecim</w:t>
      </w:r>
      <w:r>
        <w:rPr>
          <w:lang w:val="it-IT"/>
        </w:rPr>
        <w:t xml:space="preserve"> </w:t>
      </w:r>
      <w:r w:rsidRPr="004071F2">
        <w:rPr>
          <w:rStyle w:val="Incipit"/>
        </w:rPr>
        <w:t>discipulis</w:t>
      </w:r>
      <w:r>
        <w:rPr>
          <w:lang w:val="it-IT"/>
        </w:rPr>
        <w:t xml:space="preserve">. [CR] </w:t>
      </w:r>
      <w:r w:rsidRPr="004071F2">
        <w:rPr>
          <w:rStyle w:val="Incipit"/>
        </w:rPr>
        <w:t>Credo</w:t>
      </w:r>
      <w:r>
        <w:rPr>
          <w:lang w:val="it-IT"/>
        </w:rPr>
        <w:t xml:space="preserve"> </w:t>
      </w:r>
      <w:r w:rsidRPr="004071F2">
        <w:rPr>
          <w:rStyle w:val="Incipit"/>
        </w:rPr>
        <w:t>in</w:t>
      </w:r>
      <w:r>
        <w:rPr>
          <w:lang w:val="it-IT"/>
        </w:rPr>
        <w:t xml:space="preserve"> </w:t>
      </w:r>
      <w:r w:rsidRPr="004071F2">
        <w:rPr>
          <w:rStyle w:val="Incipit"/>
        </w:rPr>
        <w:t>unum</w:t>
      </w:r>
      <w:r>
        <w:rPr>
          <w:lang w:val="it-IT"/>
        </w:rPr>
        <w:t xml:space="preserve"> </w:t>
      </w:r>
      <w:r w:rsidRPr="004071F2">
        <w:rPr>
          <w:rStyle w:val="Incipit"/>
        </w:rPr>
        <w:t>deum</w:t>
      </w:r>
      <w:r>
        <w:rPr>
          <w:lang w:val="it-IT"/>
        </w:rPr>
        <w:t xml:space="preserve">. OF </w:t>
      </w:r>
      <w:r w:rsidRPr="004071F2">
        <w:rPr>
          <w:rStyle w:val="Incipit"/>
        </w:rPr>
        <w:t>Ascendit</w:t>
      </w:r>
      <w:r>
        <w:rPr>
          <w:lang w:val="it-IT"/>
        </w:rPr>
        <w:t xml:space="preserve"> </w:t>
      </w:r>
      <w:r w:rsidRPr="004071F2">
        <w:rPr>
          <w:rStyle w:val="Incipit"/>
        </w:rPr>
        <w:t>deus</w:t>
      </w:r>
      <w:r>
        <w:rPr>
          <w:lang w:val="it-IT"/>
        </w:rPr>
        <w:t xml:space="preserve">. PF </w:t>
      </w:r>
      <w:r w:rsidRPr="004071F2">
        <w:rPr>
          <w:rStyle w:val="Incipit"/>
        </w:rPr>
        <w:t>Qui</w:t>
      </w:r>
      <w:r>
        <w:rPr>
          <w:lang w:val="it-IT"/>
        </w:rPr>
        <w:t xml:space="preserve"> </w:t>
      </w:r>
      <w:r w:rsidRPr="004071F2">
        <w:rPr>
          <w:rStyle w:val="Incipit"/>
        </w:rPr>
        <w:t>post</w:t>
      </w:r>
      <w:r>
        <w:rPr>
          <w:lang w:val="it-IT"/>
        </w:rPr>
        <w:t xml:space="preserve"> </w:t>
      </w:r>
      <w:r w:rsidRPr="004071F2">
        <w:rPr>
          <w:rStyle w:val="Incipit"/>
        </w:rPr>
        <w:t>resurrectionem</w:t>
      </w:r>
      <w:r>
        <w:rPr>
          <w:lang w:val="it-IT"/>
        </w:rPr>
        <w:t xml:space="preserve"> </w:t>
      </w:r>
      <w:r w:rsidRPr="004071F2">
        <w:rPr>
          <w:rStyle w:val="Incipit"/>
        </w:rPr>
        <w:t>suam</w:t>
      </w:r>
      <w:r>
        <w:rPr>
          <w:lang w:val="it-IT"/>
        </w:rPr>
        <w:t xml:space="preserve">. [VAR] </w:t>
      </w:r>
      <w:r w:rsidRPr="004071F2">
        <w:rPr>
          <w:rStyle w:val="Incipit"/>
        </w:rPr>
        <w:t>Communicantes</w:t>
      </w:r>
      <w:r>
        <w:rPr>
          <w:lang w:val="it-IT"/>
        </w:rPr>
        <w:t xml:space="preserve">. CO </w:t>
      </w:r>
      <w:r w:rsidRPr="004071F2">
        <w:rPr>
          <w:rStyle w:val="Incipit"/>
        </w:rPr>
        <w:t>Psallite</w:t>
      </w:r>
      <w:r>
        <w:rPr>
          <w:lang w:val="it-IT"/>
        </w:rPr>
        <w:t xml:space="preserve"> </w:t>
      </w:r>
      <w:r w:rsidRPr="004071F2">
        <w:rPr>
          <w:rStyle w:val="Incipit"/>
        </w:rPr>
        <w:t>domino</w:t>
      </w:r>
      <w:r>
        <w:rPr>
          <w:lang w:val="it-IT"/>
        </w:rPr>
        <w:t>.</w:t>
      </w:r>
    </w:p>
    <w:p w:rsidR="00BB76A7" w:rsidRDefault="00977A5E" w:rsidP="00AC3E84">
      <w:pPr>
        <w:rPr>
          <w:lang w:val="it-IT"/>
        </w:rPr>
      </w:pPr>
      <w:r>
        <w:rPr>
          <w:lang w:val="it-IT"/>
        </w:rPr>
        <w:t>AD SEXTAM HV</w:t>
      </w:r>
      <w:r w:rsidR="00BB76A7">
        <w:rPr>
          <w:lang w:val="it-IT"/>
        </w:rPr>
        <w:t xml:space="preserve"> </w:t>
      </w:r>
      <w:r w:rsidR="00BB76A7" w:rsidRPr="004071F2">
        <w:rPr>
          <w:rStyle w:val="Incipit"/>
        </w:rPr>
        <w:t>Nunc</w:t>
      </w:r>
      <w:r w:rsidR="00BB76A7">
        <w:rPr>
          <w:lang w:val="it-IT"/>
        </w:rPr>
        <w:t xml:space="preserve"> </w:t>
      </w:r>
      <w:r w:rsidR="00BB76A7" w:rsidRPr="004071F2">
        <w:rPr>
          <w:rStyle w:val="Incipit"/>
        </w:rPr>
        <w:t>in</w:t>
      </w:r>
      <w:r w:rsidR="00BB76A7">
        <w:rPr>
          <w:lang w:val="it-IT"/>
        </w:rPr>
        <w:t xml:space="preserve"> </w:t>
      </w:r>
      <w:r w:rsidR="00BB76A7" w:rsidRPr="004071F2">
        <w:rPr>
          <w:rStyle w:val="Incipit"/>
        </w:rPr>
        <w:t>excelsis</w:t>
      </w:r>
      <w:r w:rsidR="00BB76A7">
        <w:rPr>
          <w:lang w:val="it-IT"/>
        </w:rPr>
        <w:t xml:space="preserve">. AN </w:t>
      </w:r>
      <w:r w:rsidR="00BB76A7" w:rsidRPr="004071F2">
        <w:rPr>
          <w:rStyle w:val="Incipit"/>
        </w:rPr>
        <w:t>Elevatis</w:t>
      </w:r>
      <w:r w:rsidR="00BB76A7">
        <w:rPr>
          <w:lang w:val="it-IT"/>
        </w:rPr>
        <w:t xml:space="preserve"> </w:t>
      </w:r>
      <w:r w:rsidR="00BB76A7" w:rsidRPr="004071F2">
        <w:rPr>
          <w:rStyle w:val="Incipit"/>
        </w:rPr>
        <w:t>manibus</w:t>
      </w:r>
      <w:r w:rsidR="00BB76A7">
        <w:rPr>
          <w:lang w:val="it-IT"/>
        </w:rPr>
        <w:t xml:space="preserve">. Capitulum et oratio de festo. RB </w:t>
      </w:r>
      <w:r w:rsidR="00BB76A7" w:rsidRPr="004071F2">
        <w:rPr>
          <w:rStyle w:val="Incipit"/>
        </w:rPr>
        <w:t>Ascendit</w:t>
      </w:r>
      <w:r w:rsidR="00BB76A7">
        <w:rPr>
          <w:lang w:val="it-IT"/>
        </w:rPr>
        <w:t xml:space="preserve"> </w:t>
      </w:r>
      <w:r w:rsidR="00BB76A7" w:rsidRPr="004071F2">
        <w:rPr>
          <w:rStyle w:val="Incipit"/>
        </w:rPr>
        <w:t>deus</w:t>
      </w:r>
      <w:r w:rsidR="00BB76A7">
        <w:rPr>
          <w:lang w:val="it-IT"/>
        </w:rPr>
        <w:t xml:space="preserve"> </w:t>
      </w:r>
      <w:r w:rsidR="00BB76A7" w:rsidRPr="004071F2">
        <w:rPr>
          <w:rStyle w:val="Incipit"/>
        </w:rPr>
        <w:t>in</w:t>
      </w:r>
      <w:r w:rsidR="00BB76A7">
        <w:rPr>
          <w:lang w:val="it-IT"/>
        </w:rPr>
        <w:t xml:space="preserve"> </w:t>
      </w:r>
      <w:r w:rsidR="00BB76A7" w:rsidRPr="004071F2">
        <w:rPr>
          <w:rStyle w:val="Incipit"/>
        </w:rPr>
        <w:t>iubilatione</w:t>
      </w:r>
      <w:r w:rsidR="00BB76A7">
        <w:rPr>
          <w:lang w:val="it-IT"/>
        </w:rPr>
        <w:t xml:space="preserve"> </w:t>
      </w:r>
      <w:r w:rsidR="00BB76A7" w:rsidRPr="004071F2">
        <w:rPr>
          <w:rStyle w:val="Incipit"/>
        </w:rPr>
        <w:t>alleluia</w:t>
      </w:r>
      <w:r w:rsidR="00BB76A7">
        <w:rPr>
          <w:lang w:val="it-IT"/>
        </w:rPr>
        <w:t xml:space="preserve"> </w:t>
      </w:r>
      <w:r w:rsidR="00BB76A7" w:rsidRPr="004071F2">
        <w:rPr>
          <w:rStyle w:val="Incipit"/>
        </w:rPr>
        <w:t>alleluia</w:t>
      </w:r>
      <w:r w:rsidR="00BB76A7">
        <w:rPr>
          <w:lang w:val="it-IT"/>
        </w:rPr>
        <w:t xml:space="preserve">. RV </w:t>
      </w:r>
      <w:r w:rsidR="00BB76A7" w:rsidRPr="004071F2">
        <w:rPr>
          <w:rStyle w:val="Incipit"/>
        </w:rPr>
        <w:t>Et</w:t>
      </w:r>
      <w:r w:rsidR="00BB76A7">
        <w:rPr>
          <w:lang w:val="it-IT"/>
        </w:rPr>
        <w:t xml:space="preserve"> </w:t>
      </w:r>
      <w:r w:rsidR="00BB76A7" w:rsidRPr="004071F2">
        <w:rPr>
          <w:rStyle w:val="Incipit"/>
        </w:rPr>
        <w:t>dominus</w:t>
      </w:r>
      <w:r w:rsidR="00BB76A7">
        <w:rPr>
          <w:lang w:val="it-IT"/>
        </w:rPr>
        <w:t xml:space="preserve"> </w:t>
      </w:r>
      <w:r w:rsidR="00BB76A7" w:rsidRPr="004071F2">
        <w:rPr>
          <w:rStyle w:val="Incipit"/>
        </w:rPr>
        <w:t>in</w:t>
      </w:r>
      <w:r w:rsidR="00BB76A7">
        <w:rPr>
          <w:lang w:val="it-IT"/>
        </w:rPr>
        <w:t xml:space="preserve"> </w:t>
      </w:r>
      <w:r w:rsidR="00BB76A7" w:rsidRPr="004071F2">
        <w:rPr>
          <w:rStyle w:val="Incipit"/>
        </w:rPr>
        <w:t>voce</w:t>
      </w:r>
      <w:r w:rsidR="00BB76A7">
        <w:rPr>
          <w:lang w:val="it-IT"/>
        </w:rPr>
        <w:t xml:space="preserve"> </w:t>
      </w:r>
      <w:r w:rsidR="00BB76A7" w:rsidRPr="004071F2">
        <w:rPr>
          <w:rStyle w:val="Incipit"/>
        </w:rPr>
        <w:t>tubae</w:t>
      </w:r>
      <w:r w:rsidR="00BB76A7">
        <w:rPr>
          <w:lang w:val="it-IT"/>
        </w:rPr>
        <w:t xml:space="preserve">. VS </w:t>
      </w:r>
      <w:r w:rsidR="00BB76A7" w:rsidRPr="004071F2">
        <w:rPr>
          <w:rStyle w:val="Incipit"/>
        </w:rPr>
        <w:t>Ascendens</w:t>
      </w:r>
      <w:r w:rsidR="00BB76A7">
        <w:rPr>
          <w:lang w:val="it-IT"/>
        </w:rPr>
        <w:t xml:space="preserve"> </w:t>
      </w:r>
      <w:r w:rsidR="00BB76A7" w:rsidRPr="004071F2">
        <w:rPr>
          <w:rStyle w:val="Incipit"/>
        </w:rPr>
        <w:t>Christus</w:t>
      </w:r>
      <w:r w:rsidR="00BB76A7">
        <w:rPr>
          <w:lang w:val="it-IT"/>
        </w:rPr>
        <w:t xml:space="preserve"> </w:t>
      </w:r>
      <w:r w:rsidR="00BB76A7" w:rsidRPr="004071F2">
        <w:rPr>
          <w:rStyle w:val="Incipit"/>
        </w:rPr>
        <w:t>in</w:t>
      </w:r>
      <w:r w:rsidR="00BB76A7">
        <w:rPr>
          <w:lang w:val="it-IT"/>
        </w:rPr>
        <w:t xml:space="preserve"> </w:t>
      </w:r>
      <w:r w:rsidR="00BB76A7" w:rsidRPr="004071F2">
        <w:rPr>
          <w:rStyle w:val="Incipit"/>
        </w:rPr>
        <w:t>altum</w:t>
      </w:r>
      <w:r w:rsidR="00BB76A7">
        <w:rPr>
          <w:lang w:val="it-IT"/>
        </w:rPr>
        <w:t>.</w:t>
      </w:r>
    </w:p>
    <w:p w:rsidR="00BB76A7" w:rsidRDefault="00BB76A7" w:rsidP="00AC3E84">
      <w:pPr>
        <w:rPr>
          <w:lang w:val="it-IT"/>
        </w:rPr>
      </w:pPr>
      <w:r>
        <w:rPr>
          <w:lang w:val="it-IT"/>
        </w:rPr>
        <w:t xml:space="preserve">AD NONAM </w:t>
      </w:r>
      <w:r w:rsidR="00977A5E">
        <w:rPr>
          <w:lang w:val="it-IT"/>
        </w:rPr>
        <w:t>HV</w:t>
      </w:r>
      <w:r w:rsidR="000C4912">
        <w:rPr>
          <w:lang w:val="it-IT"/>
        </w:rPr>
        <w:t xml:space="preserve"> </w:t>
      </w:r>
      <w:r w:rsidR="000C4912" w:rsidRPr="004071F2">
        <w:rPr>
          <w:rStyle w:val="Incipit"/>
        </w:rPr>
        <w:t>Oramus</w:t>
      </w:r>
      <w:r w:rsidR="000C4912">
        <w:rPr>
          <w:lang w:val="it-IT"/>
        </w:rPr>
        <w:t xml:space="preserve"> </w:t>
      </w:r>
      <w:r w:rsidR="000C4912" w:rsidRPr="004071F2">
        <w:rPr>
          <w:rStyle w:val="Incipit"/>
        </w:rPr>
        <w:t>domine</w:t>
      </w:r>
      <w:r w:rsidR="000C4912">
        <w:rPr>
          <w:lang w:val="it-IT"/>
        </w:rPr>
        <w:t xml:space="preserve">. AN </w:t>
      </w:r>
      <w:r w:rsidR="000C4912" w:rsidRPr="004071F2">
        <w:rPr>
          <w:rStyle w:val="Incipit"/>
        </w:rPr>
        <w:t>Videntibus</w:t>
      </w:r>
      <w:r w:rsidR="000C4912">
        <w:rPr>
          <w:lang w:val="it-IT"/>
        </w:rPr>
        <w:t xml:space="preserve"> </w:t>
      </w:r>
      <w:r w:rsidR="000C4912" w:rsidRPr="004071F2">
        <w:rPr>
          <w:rStyle w:val="Incipit"/>
        </w:rPr>
        <w:t>illis</w:t>
      </w:r>
      <w:r w:rsidR="000C4912">
        <w:rPr>
          <w:lang w:val="it-IT"/>
        </w:rPr>
        <w:t xml:space="preserve">. Capitulum de die. RB </w:t>
      </w:r>
      <w:r w:rsidR="000C4912" w:rsidRPr="004071F2">
        <w:rPr>
          <w:rStyle w:val="Incipit"/>
        </w:rPr>
        <w:t>Ascendens</w:t>
      </w:r>
      <w:r w:rsidR="000C4912">
        <w:rPr>
          <w:lang w:val="it-IT"/>
        </w:rPr>
        <w:t xml:space="preserve"> </w:t>
      </w:r>
      <w:r w:rsidR="000C4912" w:rsidRPr="004071F2">
        <w:rPr>
          <w:rStyle w:val="Incipit"/>
        </w:rPr>
        <w:t>Christus</w:t>
      </w:r>
      <w:r w:rsidR="000C4912">
        <w:rPr>
          <w:lang w:val="it-IT"/>
        </w:rPr>
        <w:t xml:space="preserve"> </w:t>
      </w:r>
      <w:r w:rsidR="000C4912" w:rsidRPr="004071F2">
        <w:rPr>
          <w:rStyle w:val="Incipit"/>
        </w:rPr>
        <w:t>in</w:t>
      </w:r>
      <w:r w:rsidR="000C4912">
        <w:rPr>
          <w:lang w:val="it-IT"/>
        </w:rPr>
        <w:t xml:space="preserve"> </w:t>
      </w:r>
      <w:r w:rsidR="000C4912" w:rsidRPr="004071F2">
        <w:rPr>
          <w:rStyle w:val="Incipit"/>
        </w:rPr>
        <w:t>altum</w:t>
      </w:r>
      <w:r w:rsidR="000C4912">
        <w:rPr>
          <w:lang w:val="it-IT"/>
        </w:rPr>
        <w:t xml:space="preserve"> </w:t>
      </w:r>
      <w:r w:rsidR="000C4912" w:rsidRPr="004071F2">
        <w:rPr>
          <w:rStyle w:val="Incipit"/>
        </w:rPr>
        <w:t>alleluia</w:t>
      </w:r>
      <w:r w:rsidR="000C4912">
        <w:rPr>
          <w:lang w:val="it-IT"/>
        </w:rPr>
        <w:t xml:space="preserve"> </w:t>
      </w:r>
      <w:r w:rsidR="000C4912" w:rsidRPr="004071F2">
        <w:rPr>
          <w:rStyle w:val="Incipit"/>
        </w:rPr>
        <w:t>alleluia</w:t>
      </w:r>
      <w:r w:rsidR="000C4912">
        <w:rPr>
          <w:lang w:val="it-IT"/>
        </w:rPr>
        <w:t xml:space="preserve">. RV </w:t>
      </w:r>
      <w:r w:rsidR="000C4912" w:rsidRPr="004071F2">
        <w:rPr>
          <w:rStyle w:val="Incipit"/>
        </w:rPr>
        <w:t>Captivam</w:t>
      </w:r>
      <w:r w:rsidR="000C4912">
        <w:rPr>
          <w:lang w:val="it-IT"/>
        </w:rPr>
        <w:t xml:space="preserve"> </w:t>
      </w:r>
      <w:r w:rsidR="000C4912" w:rsidRPr="004071F2">
        <w:rPr>
          <w:rStyle w:val="Incipit"/>
        </w:rPr>
        <w:t>duxit</w:t>
      </w:r>
      <w:r w:rsidR="000C4912">
        <w:rPr>
          <w:lang w:val="it-IT"/>
        </w:rPr>
        <w:t xml:space="preserve"> </w:t>
      </w:r>
      <w:r w:rsidR="000C4912" w:rsidRPr="004071F2">
        <w:rPr>
          <w:rStyle w:val="Incipit"/>
        </w:rPr>
        <w:t>captivitatem</w:t>
      </w:r>
      <w:r w:rsidR="000C4912">
        <w:rPr>
          <w:lang w:val="it-IT"/>
        </w:rPr>
        <w:t xml:space="preserve">. VS </w:t>
      </w:r>
      <w:r w:rsidR="000C4912" w:rsidRPr="004071F2">
        <w:rPr>
          <w:rStyle w:val="Incipit"/>
        </w:rPr>
        <w:t>Dominus</w:t>
      </w:r>
      <w:r w:rsidR="000C4912">
        <w:rPr>
          <w:lang w:val="it-IT"/>
        </w:rPr>
        <w:t xml:space="preserve"> </w:t>
      </w:r>
      <w:r w:rsidR="000C4912" w:rsidRPr="004071F2">
        <w:rPr>
          <w:rStyle w:val="Incipit"/>
        </w:rPr>
        <w:t>in</w:t>
      </w:r>
      <w:r w:rsidR="000C4912">
        <w:rPr>
          <w:lang w:val="it-IT"/>
        </w:rPr>
        <w:t xml:space="preserve"> </w:t>
      </w:r>
      <w:r w:rsidR="000C4912" w:rsidRPr="004071F2">
        <w:rPr>
          <w:rStyle w:val="Incipit"/>
        </w:rPr>
        <w:t>caelo</w:t>
      </w:r>
      <w:r w:rsidR="000C4912">
        <w:rPr>
          <w:lang w:val="it-IT"/>
        </w:rPr>
        <w:t xml:space="preserve">. OR </w:t>
      </w:r>
      <w:r w:rsidR="000C4912" w:rsidRPr="004071F2">
        <w:rPr>
          <w:rStyle w:val="Incipit"/>
        </w:rPr>
        <w:t>Concede</w:t>
      </w:r>
      <w:r w:rsidR="000C4912">
        <w:rPr>
          <w:lang w:val="it-IT"/>
        </w:rPr>
        <w:t xml:space="preserve"> </w:t>
      </w:r>
      <w:r w:rsidR="000C4912" w:rsidRPr="004071F2">
        <w:rPr>
          <w:rStyle w:val="Incipit"/>
        </w:rPr>
        <w:t>quaesumus</w:t>
      </w:r>
      <w:r w:rsidR="000C4912">
        <w:rPr>
          <w:lang w:val="it-IT"/>
        </w:rPr>
        <w:t xml:space="preserve"> </w:t>
      </w:r>
      <w:r w:rsidR="000C4912" w:rsidRPr="004071F2">
        <w:rPr>
          <w:rStyle w:val="Incipit"/>
        </w:rPr>
        <w:t>omnipotens</w:t>
      </w:r>
      <w:r w:rsidR="000C4912">
        <w:rPr>
          <w:lang w:val="it-IT"/>
        </w:rPr>
        <w:t xml:space="preserve"> </w:t>
      </w:r>
      <w:r w:rsidR="000C4912" w:rsidRPr="004071F2">
        <w:rPr>
          <w:rStyle w:val="Incipit"/>
        </w:rPr>
        <w:t>deus</w:t>
      </w:r>
      <w:r w:rsidR="000C4912">
        <w:rPr>
          <w:lang w:val="it-IT"/>
        </w:rPr>
        <w:t>.</w:t>
      </w:r>
      <w:r w:rsidR="00FF62FE">
        <w:rPr>
          <w:lang w:val="it-IT"/>
        </w:rPr>
        <w:t xml:space="preserve"> Qua finita cantor incipiat HY </w:t>
      </w:r>
      <w:r w:rsidR="00FF62FE" w:rsidRPr="004071F2">
        <w:rPr>
          <w:rStyle w:val="Incipit"/>
        </w:rPr>
        <w:t>Festum</w:t>
      </w:r>
      <w:r w:rsidR="00FF62FE">
        <w:rPr>
          <w:lang w:val="it-IT"/>
        </w:rPr>
        <w:t xml:space="preserve"> </w:t>
      </w:r>
      <w:r w:rsidR="00FF62FE" w:rsidRPr="004071F2">
        <w:rPr>
          <w:rStyle w:val="Incipit"/>
        </w:rPr>
        <w:t>nunc</w:t>
      </w:r>
      <w:r w:rsidR="00FF62FE">
        <w:rPr>
          <w:lang w:val="it-IT"/>
        </w:rPr>
        <w:t xml:space="preserve"> </w:t>
      </w:r>
      <w:r w:rsidR="00FF62FE" w:rsidRPr="004071F2">
        <w:rPr>
          <w:rStyle w:val="Incipit"/>
        </w:rPr>
        <w:t>celebre</w:t>
      </w:r>
      <w:r w:rsidR="00FA6942">
        <w:rPr>
          <w:lang w:val="it-IT"/>
        </w:rPr>
        <w:t>. Quo finito cantetur [HV</w:t>
      </w:r>
      <w:r w:rsidR="00FF62FE">
        <w:rPr>
          <w:lang w:val="it-IT"/>
        </w:rPr>
        <w:t xml:space="preserve">] </w:t>
      </w:r>
      <w:r w:rsidR="00FF62FE" w:rsidRPr="004071F2">
        <w:rPr>
          <w:rStyle w:val="Incipit"/>
        </w:rPr>
        <w:t>Nunc</w:t>
      </w:r>
      <w:r w:rsidR="00FF62FE">
        <w:rPr>
          <w:lang w:val="it-IT"/>
        </w:rPr>
        <w:t xml:space="preserve"> </w:t>
      </w:r>
      <w:r w:rsidR="00FF62FE" w:rsidRPr="004071F2">
        <w:rPr>
          <w:rStyle w:val="Incipit"/>
        </w:rPr>
        <w:t>in</w:t>
      </w:r>
      <w:r w:rsidR="00FF62FE">
        <w:rPr>
          <w:lang w:val="it-IT"/>
        </w:rPr>
        <w:t xml:space="preserve"> </w:t>
      </w:r>
      <w:r w:rsidR="00FF62FE" w:rsidRPr="004071F2">
        <w:rPr>
          <w:rStyle w:val="Incipit"/>
        </w:rPr>
        <w:t>excelsis</w:t>
      </w:r>
      <w:r w:rsidR="00FF62FE">
        <w:rPr>
          <w:lang w:val="it-IT"/>
        </w:rPr>
        <w:t xml:space="preserve">. Item AN </w:t>
      </w:r>
      <w:r w:rsidR="00FF62FE" w:rsidRPr="004071F2">
        <w:rPr>
          <w:rStyle w:val="Incipit"/>
        </w:rPr>
        <w:t>O</w:t>
      </w:r>
      <w:r w:rsidR="00FF62FE">
        <w:rPr>
          <w:lang w:val="it-IT"/>
        </w:rPr>
        <w:t xml:space="preserve"> </w:t>
      </w:r>
      <w:r w:rsidR="00FF62FE" w:rsidRPr="004071F2">
        <w:rPr>
          <w:rStyle w:val="Incipit"/>
        </w:rPr>
        <w:t>rex</w:t>
      </w:r>
      <w:r w:rsidR="00FF62FE">
        <w:rPr>
          <w:lang w:val="it-IT"/>
        </w:rPr>
        <w:t xml:space="preserve"> </w:t>
      </w:r>
      <w:r w:rsidR="00FF62FE" w:rsidRPr="004071F2">
        <w:rPr>
          <w:rStyle w:val="Incipit"/>
        </w:rPr>
        <w:t>gloriae</w:t>
      </w:r>
      <w:r w:rsidR="00FA6942">
        <w:rPr>
          <w:lang w:val="it-IT"/>
        </w:rPr>
        <w:t>. Item [SV</w:t>
      </w:r>
      <w:r w:rsidR="00FF62FE">
        <w:rPr>
          <w:lang w:val="it-IT"/>
        </w:rPr>
        <w:t xml:space="preserve">] </w:t>
      </w:r>
      <w:r w:rsidR="00FF62FE" w:rsidRPr="004071F2">
        <w:rPr>
          <w:rStyle w:val="Incipit"/>
        </w:rPr>
        <w:t>Iam</w:t>
      </w:r>
      <w:r w:rsidR="00FF62FE">
        <w:rPr>
          <w:lang w:val="it-IT"/>
        </w:rPr>
        <w:t xml:space="preserve"> </w:t>
      </w:r>
      <w:r w:rsidR="00FF62FE" w:rsidRPr="004071F2">
        <w:rPr>
          <w:rStyle w:val="Incipit"/>
        </w:rPr>
        <w:t>Idithun</w:t>
      </w:r>
      <w:r w:rsidR="00FF62FE">
        <w:rPr>
          <w:lang w:val="it-IT"/>
        </w:rPr>
        <w:t xml:space="preserve">. VS </w:t>
      </w:r>
      <w:r w:rsidR="00FF62FE" w:rsidRPr="004071F2">
        <w:rPr>
          <w:rStyle w:val="Incipit"/>
        </w:rPr>
        <w:t>Ascendit</w:t>
      </w:r>
      <w:r w:rsidR="00FF62FE">
        <w:rPr>
          <w:lang w:val="it-IT"/>
        </w:rPr>
        <w:t xml:space="preserve"> </w:t>
      </w:r>
      <w:r w:rsidR="00FF62FE" w:rsidRPr="004071F2">
        <w:rPr>
          <w:rStyle w:val="Incipit"/>
        </w:rPr>
        <w:t>deus</w:t>
      </w:r>
      <w:r w:rsidR="00FF62FE">
        <w:rPr>
          <w:lang w:val="it-IT"/>
        </w:rPr>
        <w:t xml:space="preserve"> </w:t>
      </w:r>
      <w:r w:rsidR="00FF62FE" w:rsidRPr="004071F2">
        <w:rPr>
          <w:rStyle w:val="Incipit"/>
        </w:rPr>
        <w:t>in</w:t>
      </w:r>
      <w:r w:rsidR="00FF62FE">
        <w:rPr>
          <w:lang w:val="it-IT"/>
        </w:rPr>
        <w:t xml:space="preserve"> </w:t>
      </w:r>
      <w:r w:rsidR="00FF62FE" w:rsidRPr="004071F2">
        <w:rPr>
          <w:rStyle w:val="Incipit"/>
        </w:rPr>
        <w:t>iubilatione</w:t>
      </w:r>
      <w:r w:rsidR="00FF62FE">
        <w:rPr>
          <w:lang w:val="it-IT"/>
        </w:rPr>
        <w:t xml:space="preserve"> </w:t>
      </w:r>
      <w:r w:rsidR="00FF62FE" w:rsidRPr="004071F2">
        <w:rPr>
          <w:rStyle w:val="Incipit"/>
        </w:rPr>
        <w:t>alleluia</w:t>
      </w:r>
      <w:r w:rsidR="00FF62FE">
        <w:rPr>
          <w:lang w:val="it-IT"/>
        </w:rPr>
        <w:t xml:space="preserve">. OR </w:t>
      </w:r>
      <w:r w:rsidR="00FF62FE" w:rsidRPr="004071F2">
        <w:rPr>
          <w:rStyle w:val="Incipit"/>
        </w:rPr>
        <w:t>Deus</w:t>
      </w:r>
      <w:r w:rsidR="00FF62FE">
        <w:rPr>
          <w:lang w:val="it-IT"/>
        </w:rPr>
        <w:t xml:space="preserve"> </w:t>
      </w:r>
      <w:r w:rsidR="00FF62FE" w:rsidRPr="004071F2">
        <w:rPr>
          <w:rStyle w:val="Incipit"/>
        </w:rPr>
        <w:t>c</w:t>
      </w:r>
      <w:r w:rsidR="001B32F3" w:rsidRPr="004071F2">
        <w:rPr>
          <w:rStyle w:val="Incipit"/>
        </w:rPr>
        <w:t>uius</w:t>
      </w:r>
      <w:r w:rsidR="001B32F3">
        <w:rPr>
          <w:lang w:val="it-IT"/>
        </w:rPr>
        <w:t xml:space="preserve"> </w:t>
      </w:r>
      <w:r w:rsidR="001B32F3" w:rsidRPr="004071F2">
        <w:rPr>
          <w:rStyle w:val="Incipit"/>
        </w:rPr>
        <w:t>filius</w:t>
      </w:r>
      <w:r w:rsidR="001B32F3">
        <w:rPr>
          <w:lang w:val="it-IT"/>
        </w:rPr>
        <w:t>.</w:t>
      </w:r>
    </w:p>
    <w:p w:rsidR="001B32F3" w:rsidRDefault="001B32F3" w:rsidP="00AC3E84">
      <w:pPr>
        <w:rPr>
          <w:lang w:val="it-IT"/>
        </w:rPr>
      </w:pPr>
      <w:r>
        <w:rPr>
          <w:lang w:val="it-IT"/>
        </w:rPr>
        <w:t xml:space="preserve">IN SECUNDA VESPERA AN </w:t>
      </w:r>
      <w:r w:rsidRPr="004071F2">
        <w:rPr>
          <w:rStyle w:val="Incipit"/>
        </w:rPr>
        <w:t>Viri</w:t>
      </w:r>
      <w:r>
        <w:rPr>
          <w:lang w:val="it-IT"/>
        </w:rPr>
        <w:t xml:space="preserve"> </w:t>
      </w:r>
      <w:r w:rsidRPr="004071F2">
        <w:rPr>
          <w:rStyle w:val="Incipit"/>
        </w:rPr>
        <w:t>Galilaei</w:t>
      </w:r>
      <w:r>
        <w:rPr>
          <w:lang w:val="it-IT"/>
        </w:rPr>
        <w:t xml:space="preserve">. PS </w:t>
      </w:r>
      <w:r w:rsidRPr="004071F2">
        <w:rPr>
          <w:rStyle w:val="Incipit"/>
        </w:rPr>
        <w:t>Dixit</w:t>
      </w:r>
      <w:r>
        <w:rPr>
          <w:lang w:val="it-IT"/>
        </w:rPr>
        <w:t xml:space="preserve"> </w:t>
      </w:r>
      <w:r w:rsidRPr="004071F2">
        <w:rPr>
          <w:rStyle w:val="Incipit"/>
        </w:rPr>
        <w:t>dominus</w:t>
      </w:r>
      <w:r>
        <w:rPr>
          <w:lang w:val="it-IT"/>
        </w:rPr>
        <w:t xml:space="preserve">. AN </w:t>
      </w:r>
      <w:r w:rsidRPr="004071F2">
        <w:rPr>
          <w:rStyle w:val="Incipit"/>
        </w:rPr>
        <w:t>Cumque</w:t>
      </w:r>
      <w:r>
        <w:rPr>
          <w:lang w:val="it-IT"/>
        </w:rPr>
        <w:t xml:space="preserve"> </w:t>
      </w:r>
      <w:r w:rsidRPr="004071F2">
        <w:rPr>
          <w:rStyle w:val="Incipit"/>
        </w:rPr>
        <w:t>intuerentur</w:t>
      </w:r>
      <w:r>
        <w:rPr>
          <w:lang w:val="it-IT"/>
        </w:rPr>
        <w:t xml:space="preserve">. PS </w:t>
      </w:r>
      <w:r w:rsidRPr="004071F2">
        <w:rPr>
          <w:rStyle w:val="Incipit"/>
        </w:rPr>
        <w:t>Confitebor</w:t>
      </w:r>
      <w:r>
        <w:rPr>
          <w:lang w:val="it-IT"/>
        </w:rPr>
        <w:t xml:space="preserve">. AN </w:t>
      </w:r>
      <w:r w:rsidRPr="004071F2">
        <w:rPr>
          <w:rStyle w:val="Incipit"/>
        </w:rPr>
        <w:t>Elevatis</w:t>
      </w:r>
      <w:r>
        <w:rPr>
          <w:lang w:val="it-IT"/>
        </w:rPr>
        <w:t xml:space="preserve">. PS </w:t>
      </w:r>
      <w:r w:rsidRPr="008F51B0">
        <w:rPr>
          <w:rStyle w:val="Incipit"/>
        </w:rPr>
        <w:t>Beatus</w:t>
      </w:r>
      <w:r>
        <w:rPr>
          <w:lang w:val="it-IT"/>
        </w:rPr>
        <w:t xml:space="preserve"> </w:t>
      </w:r>
      <w:r w:rsidRPr="008F51B0">
        <w:rPr>
          <w:rStyle w:val="Incipit"/>
        </w:rPr>
        <w:t>vir</w:t>
      </w:r>
      <w:r>
        <w:rPr>
          <w:lang w:val="it-IT"/>
        </w:rPr>
        <w:t xml:space="preserve">. AN </w:t>
      </w:r>
      <w:r w:rsidRPr="008F51B0">
        <w:rPr>
          <w:rStyle w:val="Incipit"/>
        </w:rPr>
        <w:t>Videntibus</w:t>
      </w:r>
      <w:r>
        <w:rPr>
          <w:lang w:val="it-IT"/>
        </w:rPr>
        <w:t xml:space="preserve">. PS </w:t>
      </w:r>
      <w:r w:rsidRPr="008F51B0">
        <w:rPr>
          <w:rStyle w:val="Incipit"/>
        </w:rPr>
        <w:t>Laudate</w:t>
      </w:r>
      <w:r>
        <w:rPr>
          <w:lang w:val="it-IT"/>
        </w:rPr>
        <w:t xml:space="preserve"> </w:t>
      </w:r>
      <w:r w:rsidRPr="008F51B0">
        <w:rPr>
          <w:rStyle w:val="Incipit"/>
        </w:rPr>
        <w:t>pueri</w:t>
      </w:r>
      <w:r>
        <w:rPr>
          <w:lang w:val="it-IT"/>
        </w:rPr>
        <w:t xml:space="preserve">. AN </w:t>
      </w:r>
      <w:r w:rsidRPr="008F51B0">
        <w:rPr>
          <w:rStyle w:val="Incipit"/>
        </w:rPr>
        <w:t>Sic</w:t>
      </w:r>
      <w:r>
        <w:rPr>
          <w:lang w:val="it-IT"/>
        </w:rPr>
        <w:t xml:space="preserve"> </w:t>
      </w:r>
      <w:r w:rsidRPr="008F51B0">
        <w:rPr>
          <w:rStyle w:val="Incipit"/>
        </w:rPr>
        <w:t>veniet</w:t>
      </w:r>
      <w:r>
        <w:rPr>
          <w:lang w:val="it-IT"/>
        </w:rPr>
        <w:t xml:space="preserve">. PS </w:t>
      </w:r>
      <w:r w:rsidRPr="008F51B0">
        <w:rPr>
          <w:rStyle w:val="Incipit"/>
        </w:rPr>
        <w:t>In</w:t>
      </w:r>
      <w:r>
        <w:rPr>
          <w:lang w:val="it-IT"/>
        </w:rPr>
        <w:t xml:space="preserve"> </w:t>
      </w:r>
      <w:r w:rsidRPr="008F51B0">
        <w:rPr>
          <w:rStyle w:val="Incipit"/>
        </w:rPr>
        <w:t>exitu</w:t>
      </w:r>
      <w:r>
        <w:rPr>
          <w:lang w:val="it-IT"/>
        </w:rPr>
        <w:t xml:space="preserve"> </w:t>
      </w:r>
      <w:r w:rsidRPr="008F51B0">
        <w:rPr>
          <w:rStyle w:val="Incipit"/>
        </w:rPr>
        <w:t>Israel</w:t>
      </w:r>
      <w:r>
        <w:rPr>
          <w:lang w:val="it-IT"/>
        </w:rPr>
        <w:t xml:space="preserve">. HY </w:t>
      </w:r>
      <w:r w:rsidRPr="008F51B0">
        <w:rPr>
          <w:rStyle w:val="Incipit"/>
        </w:rPr>
        <w:t>Festum</w:t>
      </w:r>
      <w:r>
        <w:rPr>
          <w:lang w:val="it-IT"/>
        </w:rPr>
        <w:t xml:space="preserve"> </w:t>
      </w:r>
      <w:r w:rsidRPr="008F51B0">
        <w:rPr>
          <w:rStyle w:val="Incipit"/>
        </w:rPr>
        <w:t>nunc</w:t>
      </w:r>
      <w:r>
        <w:rPr>
          <w:lang w:val="it-IT"/>
        </w:rPr>
        <w:t xml:space="preserve"> </w:t>
      </w:r>
      <w:r w:rsidRPr="008F51B0">
        <w:rPr>
          <w:rStyle w:val="Incipit"/>
        </w:rPr>
        <w:t>celebre</w:t>
      </w:r>
      <w:r>
        <w:rPr>
          <w:lang w:val="it-IT"/>
        </w:rPr>
        <w:t xml:space="preserve">. Capitulum et oratio de festo. VS </w:t>
      </w:r>
      <w:r w:rsidRPr="008F51B0">
        <w:rPr>
          <w:rStyle w:val="Incipit"/>
        </w:rPr>
        <w:t>Ascendit</w:t>
      </w:r>
      <w:r>
        <w:rPr>
          <w:lang w:val="it-IT"/>
        </w:rPr>
        <w:t xml:space="preserve"> </w:t>
      </w:r>
      <w:r w:rsidRPr="008F51B0">
        <w:rPr>
          <w:rStyle w:val="Incipit"/>
        </w:rPr>
        <w:t>deus</w:t>
      </w:r>
      <w:r>
        <w:rPr>
          <w:lang w:val="it-IT"/>
        </w:rPr>
        <w:t xml:space="preserve"> </w:t>
      </w:r>
      <w:r w:rsidRPr="008F51B0">
        <w:rPr>
          <w:rStyle w:val="Incipit"/>
        </w:rPr>
        <w:t>in</w:t>
      </w:r>
      <w:r>
        <w:rPr>
          <w:lang w:val="it-IT"/>
        </w:rPr>
        <w:t xml:space="preserve"> </w:t>
      </w:r>
      <w:r w:rsidRPr="008F51B0">
        <w:rPr>
          <w:rStyle w:val="Incipit"/>
        </w:rPr>
        <w:t>iubilatione</w:t>
      </w:r>
      <w:r>
        <w:rPr>
          <w:lang w:val="it-IT"/>
        </w:rPr>
        <w:t xml:space="preserve">. AM </w:t>
      </w:r>
      <w:r w:rsidRPr="008F51B0">
        <w:rPr>
          <w:rStyle w:val="Incipit"/>
        </w:rPr>
        <w:t>Hodie</w:t>
      </w:r>
      <w:r>
        <w:rPr>
          <w:lang w:val="it-IT"/>
        </w:rPr>
        <w:t xml:space="preserve"> </w:t>
      </w:r>
      <w:r w:rsidRPr="008F51B0">
        <w:rPr>
          <w:rStyle w:val="Incipit"/>
        </w:rPr>
        <w:t>secreta</w:t>
      </w:r>
      <w:r>
        <w:rPr>
          <w:lang w:val="it-IT"/>
        </w:rPr>
        <w:t>.</w:t>
      </w:r>
    </w:p>
    <w:p w:rsidR="001B32F3" w:rsidRDefault="008E625B" w:rsidP="00AC3E84">
      <w:pPr>
        <w:rPr>
          <w:lang w:val="it-IT"/>
        </w:rPr>
      </w:pPr>
      <w:r>
        <w:rPr>
          <w:lang w:val="it-IT"/>
        </w:rPr>
        <w:t>AD COMPLETORIUM ut supra. CP</w:t>
      </w:r>
      <w:r w:rsidR="001B32F3">
        <w:rPr>
          <w:lang w:val="it-IT"/>
        </w:rPr>
        <w:t xml:space="preserve"> </w:t>
      </w:r>
      <w:r w:rsidR="001B32F3" w:rsidRPr="008F51B0">
        <w:rPr>
          <w:rStyle w:val="Incipit"/>
        </w:rPr>
        <w:t>Christus</w:t>
      </w:r>
      <w:r w:rsidR="001B32F3">
        <w:rPr>
          <w:lang w:val="it-IT"/>
        </w:rPr>
        <w:t xml:space="preserve"> </w:t>
      </w:r>
      <w:r w:rsidR="001B32F3" w:rsidRPr="008F51B0">
        <w:rPr>
          <w:rStyle w:val="Incipit"/>
        </w:rPr>
        <w:t>qui</w:t>
      </w:r>
      <w:r w:rsidR="001B32F3">
        <w:rPr>
          <w:lang w:val="it-IT"/>
        </w:rPr>
        <w:t xml:space="preserve"> </w:t>
      </w:r>
      <w:r w:rsidR="001B32F3" w:rsidRPr="008F51B0">
        <w:rPr>
          <w:rStyle w:val="Incipit"/>
        </w:rPr>
        <w:t>descendit</w:t>
      </w:r>
      <w:r w:rsidR="001B32F3">
        <w:rPr>
          <w:lang w:val="it-IT"/>
        </w:rPr>
        <w:t xml:space="preserve">. OR </w:t>
      </w:r>
      <w:r w:rsidR="001B32F3" w:rsidRPr="008F51B0">
        <w:rPr>
          <w:rStyle w:val="Incipit"/>
        </w:rPr>
        <w:t>Deus</w:t>
      </w:r>
      <w:r w:rsidR="001B32F3">
        <w:rPr>
          <w:lang w:val="it-IT"/>
        </w:rPr>
        <w:t xml:space="preserve"> </w:t>
      </w:r>
      <w:r w:rsidR="001B32F3" w:rsidRPr="008F51B0">
        <w:rPr>
          <w:rStyle w:val="Incipit"/>
        </w:rPr>
        <w:t>qui</w:t>
      </w:r>
      <w:r w:rsidR="001B32F3">
        <w:rPr>
          <w:lang w:val="it-IT"/>
        </w:rPr>
        <w:t xml:space="preserve"> </w:t>
      </w:r>
      <w:r w:rsidR="001B32F3" w:rsidRPr="008F51B0">
        <w:rPr>
          <w:rStyle w:val="Incipit"/>
        </w:rPr>
        <w:t>nos</w:t>
      </w:r>
      <w:r w:rsidR="001B32F3">
        <w:rPr>
          <w:lang w:val="it-IT"/>
        </w:rPr>
        <w:t xml:space="preserve"> </w:t>
      </w:r>
      <w:r w:rsidR="001B32F3" w:rsidRPr="008F51B0">
        <w:rPr>
          <w:rStyle w:val="Incipit"/>
        </w:rPr>
        <w:t>resurrectionis</w:t>
      </w:r>
      <w:r w:rsidR="001B32F3">
        <w:rPr>
          <w:lang w:val="it-IT"/>
        </w:rPr>
        <w:t xml:space="preserve"> </w:t>
      </w:r>
      <w:r w:rsidR="001B32F3" w:rsidRPr="008F51B0">
        <w:rPr>
          <w:rStyle w:val="Incipit"/>
        </w:rPr>
        <w:t>dominicae</w:t>
      </w:r>
      <w:r w:rsidR="001B32F3">
        <w:rPr>
          <w:lang w:val="it-IT"/>
        </w:rPr>
        <w:t xml:space="preserve"> </w:t>
      </w:r>
      <w:r w:rsidR="001B32F3" w:rsidRPr="008F51B0">
        <w:rPr>
          <w:rStyle w:val="Incipit"/>
        </w:rPr>
        <w:t>et</w:t>
      </w:r>
      <w:r w:rsidR="001B32F3">
        <w:rPr>
          <w:lang w:val="it-IT"/>
        </w:rPr>
        <w:t xml:space="preserve"> </w:t>
      </w:r>
      <w:r w:rsidR="001B32F3" w:rsidRPr="008F51B0">
        <w:rPr>
          <w:rStyle w:val="Incipit"/>
        </w:rPr>
        <w:t>ascensionis</w:t>
      </w:r>
      <w:r w:rsidR="001B32F3">
        <w:rPr>
          <w:lang w:val="it-IT"/>
        </w:rPr>
        <w:t xml:space="preserve">. OR </w:t>
      </w:r>
      <w:r w:rsidR="001B32F3" w:rsidRPr="008F51B0">
        <w:rPr>
          <w:rStyle w:val="Incipit"/>
        </w:rPr>
        <w:t>Deus</w:t>
      </w:r>
      <w:r w:rsidR="001B32F3">
        <w:rPr>
          <w:lang w:val="it-IT"/>
        </w:rPr>
        <w:t xml:space="preserve"> </w:t>
      </w:r>
      <w:r w:rsidR="001B32F3" w:rsidRPr="008F51B0">
        <w:rPr>
          <w:rStyle w:val="Incipit"/>
        </w:rPr>
        <w:t>qui</w:t>
      </w:r>
      <w:r w:rsidR="001B32F3">
        <w:rPr>
          <w:lang w:val="it-IT"/>
        </w:rPr>
        <w:t xml:space="preserve"> </w:t>
      </w:r>
      <w:r w:rsidR="001B32F3" w:rsidRPr="008F51B0">
        <w:rPr>
          <w:rStyle w:val="Incipit"/>
        </w:rPr>
        <w:t>diem</w:t>
      </w:r>
      <w:r w:rsidR="001B32F3">
        <w:rPr>
          <w:lang w:val="it-IT"/>
        </w:rPr>
        <w:t xml:space="preserve"> </w:t>
      </w:r>
      <w:r w:rsidR="001B32F3" w:rsidRPr="008F51B0">
        <w:rPr>
          <w:rStyle w:val="Incipit"/>
        </w:rPr>
        <w:t>discernis</w:t>
      </w:r>
      <w:r w:rsidR="001B32F3">
        <w:rPr>
          <w:lang w:val="it-IT"/>
        </w:rPr>
        <w:t xml:space="preserve">. OR </w:t>
      </w:r>
      <w:r w:rsidR="001B32F3" w:rsidRPr="008F51B0">
        <w:rPr>
          <w:rStyle w:val="Incipit"/>
        </w:rPr>
        <w:t>Salva</w:t>
      </w:r>
      <w:r w:rsidR="001B32F3">
        <w:rPr>
          <w:lang w:val="it-IT"/>
        </w:rPr>
        <w:t xml:space="preserve"> </w:t>
      </w:r>
      <w:r w:rsidR="001B32F3" w:rsidRPr="008F51B0">
        <w:rPr>
          <w:rStyle w:val="Incipit"/>
        </w:rPr>
        <w:t>nos</w:t>
      </w:r>
      <w:r w:rsidR="001B32F3">
        <w:rPr>
          <w:lang w:val="it-IT"/>
        </w:rPr>
        <w:t xml:space="preserve"> </w:t>
      </w:r>
      <w:r w:rsidR="001B32F3" w:rsidRPr="008F51B0">
        <w:rPr>
          <w:rStyle w:val="Incipit"/>
        </w:rPr>
        <w:t>omnipotens</w:t>
      </w:r>
      <w:r w:rsidR="001B32F3">
        <w:rPr>
          <w:lang w:val="it-IT"/>
        </w:rPr>
        <w:t xml:space="preserve"> </w:t>
      </w:r>
      <w:r w:rsidR="001B32F3" w:rsidRPr="008F51B0">
        <w:rPr>
          <w:rStyle w:val="Incipit"/>
        </w:rPr>
        <w:t>deus</w:t>
      </w:r>
      <w:r w:rsidR="001B32F3">
        <w:rPr>
          <w:lang w:val="it-IT"/>
        </w:rPr>
        <w:t>.</w:t>
      </w:r>
    </w:p>
    <w:p w:rsidR="001B32F3" w:rsidRDefault="001B32F3" w:rsidP="001B32F3">
      <w:pPr>
        <w:pStyle w:val="berschrift1"/>
        <w:rPr>
          <w:lang w:val="it-IT"/>
        </w:rPr>
      </w:pPr>
      <w:r>
        <w:rPr>
          <w:lang w:val="it-IT"/>
        </w:rPr>
        <w:lastRenderedPageBreak/>
        <w:t>FERIA VI.</w:t>
      </w:r>
    </w:p>
    <w:p w:rsidR="001B32F3" w:rsidRDefault="001B32F3" w:rsidP="001B32F3">
      <w:pPr>
        <w:rPr>
          <w:lang w:val="it-IT"/>
        </w:rPr>
      </w:pPr>
      <w:r>
        <w:rPr>
          <w:lang w:val="it-IT"/>
        </w:rPr>
        <w:t xml:space="preserve">AD MATUTINAS INV </w:t>
      </w:r>
      <w:r w:rsidRPr="008F51B0">
        <w:rPr>
          <w:rStyle w:val="Incipit"/>
        </w:rPr>
        <w:t>Ascendens</w:t>
      </w:r>
      <w:r>
        <w:rPr>
          <w:lang w:val="it-IT"/>
        </w:rPr>
        <w:t xml:space="preserve"> </w:t>
      </w:r>
      <w:r w:rsidRPr="008F51B0">
        <w:rPr>
          <w:rStyle w:val="Incipit"/>
        </w:rPr>
        <w:t>Christus</w:t>
      </w:r>
      <w:r>
        <w:rPr>
          <w:lang w:val="it-IT"/>
        </w:rPr>
        <w:t xml:space="preserve"> </w:t>
      </w:r>
      <w:r w:rsidRPr="00F13806">
        <w:rPr>
          <w:rStyle w:val="Incipit"/>
        </w:rPr>
        <w:t>in</w:t>
      </w:r>
      <w:r>
        <w:rPr>
          <w:lang w:val="it-IT"/>
        </w:rPr>
        <w:t xml:space="preserve"> </w:t>
      </w:r>
      <w:r w:rsidRPr="00F13806">
        <w:rPr>
          <w:rStyle w:val="Incipit"/>
        </w:rPr>
        <w:t>altum</w:t>
      </w:r>
      <w:r>
        <w:rPr>
          <w:lang w:val="it-IT"/>
        </w:rPr>
        <w:t>.</w:t>
      </w:r>
    </w:p>
    <w:p w:rsidR="001B32F3" w:rsidRDefault="001B32F3" w:rsidP="001B32F3">
      <w:pPr>
        <w:rPr>
          <w:lang w:val="it-IT"/>
        </w:rPr>
      </w:pPr>
      <w:r>
        <w:rPr>
          <w:lang w:val="it-IT"/>
        </w:rPr>
        <w:t xml:space="preserve">IN NOCTURNO AN </w:t>
      </w:r>
      <w:r w:rsidRPr="008F51B0">
        <w:rPr>
          <w:rStyle w:val="Incipit"/>
        </w:rPr>
        <w:t>Exaltare</w:t>
      </w:r>
      <w:r>
        <w:rPr>
          <w:lang w:val="it-IT"/>
        </w:rPr>
        <w:t xml:space="preserve"> </w:t>
      </w:r>
      <w:r w:rsidRPr="008F51B0">
        <w:rPr>
          <w:rStyle w:val="Incipit"/>
        </w:rPr>
        <w:t>domine</w:t>
      </w:r>
      <w:r>
        <w:rPr>
          <w:lang w:val="it-IT"/>
        </w:rPr>
        <w:t xml:space="preserve">. PS </w:t>
      </w:r>
      <w:r w:rsidRPr="008F51B0">
        <w:rPr>
          <w:rStyle w:val="Incipit"/>
        </w:rPr>
        <w:t>Domine</w:t>
      </w:r>
      <w:r>
        <w:rPr>
          <w:lang w:val="it-IT"/>
        </w:rPr>
        <w:t xml:space="preserve"> </w:t>
      </w:r>
      <w:r w:rsidRPr="008F51B0">
        <w:rPr>
          <w:rStyle w:val="Incipit"/>
        </w:rPr>
        <w:t>in</w:t>
      </w:r>
      <w:r>
        <w:rPr>
          <w:lang w:val="it-IT"/>
        </w:rPr>
        <w:t xml:space="preserve"> </w:t>
      </w:r>
      <w:r w:rsidRPr="008F51B0">
        <w:rPr>
          <w:rStyle w:val="Incipit"/>
        </w:rPr>
        <w:t>virtute</w:t>
      </w:r>
      <w:r>
        <w:rPr>
          <w:lang w:val="it-IT"/>
        </w:rPr>
        <w:t xml:space="preserve">. AN </w:t>
      </w:r>
      <w:r w:rsidRPr="008F51B0">
        <w:rPr>
          <w:rStyle w:val="Incipit"/>
        </w:rPr>
        <w:t>Exaltabo</w:t>
      </w:r>
      <w:r>
        <w:rPr>
          <w:lang w:val="it-IT"/>
        </w:rPr>
        <w:t xml:space="preserve"> </w:t>
      </w:r>
      <w:r w:rsidRPr="008F51B0">
        <w:rPr>
          <w:rStyle w:val="Incipit"/>
        </w:rPr>
        <w:t>te</w:t>
      </w:r>
      <w:r w:rsidR="00663906">
        <w:rPr>
          <w:lang w:val="it-IT"/>
        </w:rPr>
        <w:t>. I</w:t>
      </w:r>
      <w:r>
        <w:rPr>
          <w:lang w:val="it-IT"/>
        </w:rPr>
        <w:t>psum</w:t>
      </w:r>
      <w:r w:rsidR="00663906" w:rsidRPr="00663906">
        <w:rPr>
          <w:lang w:val="it-IT"/>
        </w:rPr>
        <w:t xml:space="preserve"> </w:t>
      </w:r>
      <w:r w:rsidR="00663906">
        <w:rPr>
          <w:lang w:val="it-IT"/>
        </w:rPr>
        <w:t>psalmum</w:t>
      </w:r>
      <w:r>
        <w:rPr>
          <w:lang w:val="it-IT"/>
        </w:rPr>
        <w:t xml:space="preserve">. AN </w:t>
      </w:r>
      <w:r w:rsidRPr="008F51B0">
        <w:rPr>
          <w:rStyle w:val="Incipit"/>
        </w:rPr>
        <w:t>Ascendit</w:t>
      </w:r>
      <w:r>
        <w:rPr>
          <w:lang w:val="it-IT"/>
        </w:rPr>
        <w:t xml:space="preserve"> </w:t>
      </w:r>
      <w:r w:rsidRPr="008F51B0">
        <w:rPr>
          <w:rStyle w:val="Incipit"/>
        </w:rPr>
        <w:t>deus</w:t>
      </w:r>
      <w:r>
        <w:rPr>
          <w:lang w:val="it-IT"/>
        </w:rPr>
        <w:t xml:space="preserve">. PS </w:t>
      </w:r>
      <w:r w:rsidRPr="008F51B0">
        <w:rPr>
          <w:rStyle w:val="Incipit"/>
        </w:rPr>
        <w:t>Omnes</w:t>
      </w:r>
      <w:r>
        <w:rPr>
          <w:lang w:val="it-IT"/>
        </w:rPr>
        <w:t xml:space="preserve"> </w:t>
      </w:r>
      <w:r w:rsidRPr="008F51B0">
        <w:rPr>
          <w:rStyle w:val="Incipit"/>
        </w:rPr>
        <w:t>gentes</w:t>
      </w:r>
      <w:r>
        <w:rPr>
          <w:lang w:val="it-IT"/>
        </w:rPr>
        <w:t xml:space="preserve">. VS </w:t>
      </w:r>
      <w:r w:rsidRPr="008F51B0">
        <w:rPr>
          <w:rStyle w:val="Incipit"/>
        </w:rPr>
        <w:t>Exaltare</w:t>
      </w:r>
      <w:r>
        <w:rPr>
          <w:lang w:val="it-IT"/>
        </w:rPr>
        <w:t xml:space="preserve"> </w:t>
      </w:r>
      <w:r w:rsidRPr="00B307A1">
        <w:rPr>
          <w:rStyle w:val="Incipit"/>
        </w:rPr>
        <w:t>domine</w:t>
      </w:r>
      <w:r>
        <w:rPr>
          <w:lang w:val="it-IT"/>
        </w:rPr>
        <w:t xml:space="preserve">. </w:t>
      </w:r>
      <w:r w:rsidRPr="006E479F">
        <w:rPr>
          <w:rStyle w:val="Funktion"/>
        </w:rPr>
        <w:t>Actus apostolorum</w:t>
      </w:r>
      <w:r>
        <w:rPr>
          <w:lang w:val="it-IT"/>
        </w:rPr>
        <w:t xml:space="preserve"> usque ad pentecosten leguntur. RP </w:t>
      </w:r>
      <w:r w:rsidRPr="00B307A1">
        <w:rPr>
          <w:rStyle w:val="Incipit"/>
        </w:rPr>
        <w:t>Non</w:t>
      </w:r>
      <w:r>
        <w:rPr>
          <w:lang w:val="it-IT"/>
        </w:rPr>
        <w:t xml:space="preserve"> </w:t>
      </w:r>
      <w:r w:rsidRPr="00B307A1">
        <w:rPr>
          <w:rStyle w:val="Incipit"/>
        </w:rPr>
        <w:t>conturbetur</w:t>
      </w:r>
      <w:r>
        <w:rPr>
          <w:lang w:val="it-IT"/>
        </w:rPr>
        <w:t xml:space="preserve">. RP </w:t>
      </w:r>
      <w:r w:rsidRPr="00B307A1">
        <w:rPr>
          <w:rStyle w:val="Incipit"/>
        </w:rPr>
        <w:t>Ascendens</w:t>
      </w:r>
      <w:r>
        <w:rPr>
          <w:lang w:val="it-IT"/>
        </w:rPr>
        <w:t xml:space="preserve"> </w:t>
      </w:r>
      <w:r w:rsidRPr="00B307A1">
        <w:rPr>
          <w:rStyle w:val="Incipit"/>
        </w:rPr>
        <w:t>Christus</w:t>
      </w:r>
      <w:r>
        <w:rPr>
          <w:lang w:val="it-IT"/>
        </w:rPr>
        <w:t xml:space="preserve"> </w:t>
      </w:r>
      <w:r w:rsidRPr="00B307A1">
        <w:rPr>
          <w:rStyle w:val="Incipit"/>
        </w:rPr>
        <w:t>in</w:t>
      </w:r>
      <w:r>
        <w:rPr>
          <w:lang w:val="it-IT"/>
        </w:rPr>
        <w:t xml:space="preserve"> </w:t>
      </w:r>
      <w:r w:rsidRPr="00B307A1">
        <w:rPr>
          <w:rStyle w:val="Incipit"/>
        </w:rPr>
        <w:t>altum</w:t>
      </w:r>
      <w:r>
        <w:rPr>
          <w:lang w:val="it-IT"/>
        </w:rPr>
        <w:t xml:space="preserve">. RP </w:t>
      </w:r>
      <w:r w:rsidRPr="00B307A1">
        <w:rPr>
          <w:rStyle w:val="Incipit"/>
        </w:rPr>
        <w:t>Poni</w:t>
      </w:r>
      <w:r w:rsidR="002208BF">
        <w:rPr>
          <w:rStyle w:val="Incipit"/>
        </w:rPr>
        <w:t>s</w:t>
      </w:r>
      <w:r>
        <w:rPr>
          <w:lang w:val="it-IT"/>
        </w:rPr>
        <w:t xml:space="preserve"> </w:t>
      </w:r>
      <w:r w:rsidRPr="00B307A1">
        <w:rPr>
          <w:rStyle w:val="Incipit"/>
        </w:rPr>
        <w:t>nubem</w:t>
      </w:r>
      <w:r>
        <w:rPr>
          <w:lang w:val="it-IT"/>
        </w:rPr>
        <w:t xml:space="preserve">. [TD] </w:t>
      </w:r>
      <w:r w:rsidRPr="00B307A1">
        <w:rPr>
          <w:rStyle w:val="Incipit"/>
        </w:rPr>
        <w:t>Te</w:t>
      </w:r>
      <w:r>
        <w:rPr>
          <w:lang w:val="it-IT"/>
        </w:rPr>
        <w:t xml:space="preserve"> </w:t>
      </w:r>
      <w:r w:rsidRPr="00B307A1">
        <w:rPr>
          <w:rStyle w:val="Incipit"/>
        </w:rPr>
        <w:t>deum</w:t>
      </w:r>
      <w:r>
        <w:rPr>
          <w:lang w:val="it-IT"/>
        </w:rPr>
        <w:t xml:space="preserve"> </w:t>
      </w:r>
      <w:r w:rsidRPr="00B307A1">
        <w:rPr>
          <w:rStyle w:val="Incipit"/>
        </w:rPr>
        <w:t>laudamus</w:t>
      </w:r>
      <w:r>
        <w:rPr>
          <w:lang w:val="it-IT"/>
        </w:rPr>
        <w:t xml:space="preserve"> usque in vigilia pentecostes.</w:t>
      </w:r>
    </w:p>
    <w:p w:rsidR="001B32F3" w:rsidRDefault="00E40AFF" w:rsidP="001B32F3">
      <w:pPr>
        <w:rPr>
          <w:lang w:val="it-IT"/>
        </w:rPr>
      </w:pPr>
      <w:r>
        <w:rPr>
          <w:lang w:val="it-IT"/>
        </w:rPr>
        <w:t>AD LAUDES AN</w:t>
      </w:r>
      <w:r w:rsidR="001B32F3">
        <w:rPr>
          <w:lang w:val="it-IT"/>
        </w:rPr>
        <w:t xml:space="preserve"> </w:t>
      </w:r>
      <w:r w:rsidR="001B32F3" w:rsidRPr="00B307A1">
        <w:rPr>
          <w:rStyle w:val="Incipit"/>
        </w:rPr>
        <w:t>Viri</w:t>
      </w:r>
      <w:r w:rsidR="001B32F3">
        <w:rPr>
          <w:lang w:val="it-IT"/>
        </w:rPr>
        <w:t xml:space="preserve"> </w:t>
      </w:r>
      <w:r w:rsidR="001B32F3" w:rsidRPr="00B307A1">
        <w:rPr>
          <w:rStyle w:val="Incipit"/>
        </w:rPr>
        <w:t>Galilaei</w:t>
      </w:r>
      <w:r w:rsidR="001B32F3">
        <w:rPr>
          <w:lang w:val="it-IT"/>
        </w:rPr>
        <w:t xml:space="preserve"> sola tantum. Capitulum et o</w:t>
      </w:r>
      <w:r w:rsidR="00BF4D30">
        <w:rPr>
          <w:lang w:val="it-IT"/>
        </w:rPr>
        <w:t>ratio de festo. VS</w:t>
      </w:r>
      <w:r w:rsidR="001B32F3">
        <w:rPr>
          <w:lang w:val="it-IT"/>
        </w:rPr>
        <w:t xml:space="preserve"> </w:t>
      </w:r>
      <w:r w:rsidR="001B32F3" w:rsidRPr="00B307A1">
        <w:rPr>
          <w:rStyle w:val="Incipit"/>
        </w:rPr>
        <w:t>Domine</w:t>
      </w:r>
      <w:r w:rsidR="001B32F3">
        <w:rPr>
          <w:lang w:val="it-IT"/>
        </w:rPr>
        <w:t xml:space="preserve"> </w:t>
      </w:r>
      <w:r w:rsidR="001B32F3" w:rsidRPr="00B307A1">
        <w:rPr>
          <w:rStyle w:val="Incipit"/>
        </w:rPr>
        <w:t>in</w:t>
      </w:r>
      <w:r w:rsidR="001B32F3">
        <w:rPr>
          <w:lang w:val="it-IT"/>
        </w:rPr>
        <w:t xml:space="preserve"> </w:t>
      </w:r>
      <w:r w:rsidR="001B32F3" w:rsidRPr="00B307A1">
        <w:rPr>
          <w:rStyle w:val="Incipit"/>
        </w:rPr>
        <w:t>caelo</w:t>
      </w:r>
      <w:r w:rsidR="001B32F3">
        <w:rPr>
          <w:lang w:val="it-IT"/>
        </w:rPr>
        <w:t xml:space="preserve">. AB </w:t>
      </w:r>
      <w:r w:rsidR="001B32F3" w:rsidRPr="00B307A1">
        <w:rPr>
          <w:rStyle w:val="Incipit"/>
        </w:rPr>
        <w:t>Domine</w:t>
      </w:r>
      <w:r w:rsidR="001B32F3">
        <w:rPr>
          <w:lang w:val="it-IT"/>
        </w:rPr>
        <w:t xml:space="preserve"> </w:t>
      </w:r>
      <w:r w:rsidR="001B32F3" w:rsidRPr="00B307A1">
        <w:rPr>
          <w:rStyle w:val="Incipit"/>
        </w:rPr>
        <w:t>si</w:t>
      </w:r>
      <w:r w:rsidR="001B32F3">
        <w:rPr>
          <w:lang w:val="it-IT"/>
        </w:rPr>
        <w:t xml:space="preserve"> </w:t>
      </w:r>
      <w:r w:rsidR="001B32F3" w:rsidRPr="00B307A1">
        <w:rPr>
          <w:rStyle w:val="Incipit"/>
        </w:rPr>
        <w:t>in</w:t>
      </w:r>
      <w:r w:rsidR="001B32F3">
        <w:rPr>
          <w:lang w:val="it-IT"/>
        </w:rPr>
        <w:t xml:space="preserve"> </w:t>
      </w:r>
      <w:r w:rsidR="001B32F3" w:rsidRPr="00B307A1">
        <w:rPr>
          <w:rStyle w:val="Incipit"/>
        </w:rPr>
        <w:t>tempore</w:t>
      </w:r>
      <w:r w:rsidR="001B32F3">
        <w:rPr>
          <w:lang w:val="it-IT"/>
        </w:rPr>
        <w:t xml:space="preserve">. In suffragio </w:t>
      </w:r>
      <w:r w:rsidR="008F41DF">
        <w:rPr>
          <w:lang w:val="it-IT"/>
        </w:rPr>
        <w:t xml:space="preserve">[sanctae Mariae] AC </w:t>
      </w:r>
      <w:r w:rsidR="008F41DF" w:rsidRPr="009D3291">
        <w:rPr>
          <w:rStyle w:val="Incipit"/>
        </w:rPr>
        <w:t>Alleluia. Sancta</w:t>
      </w:r>
      <w:r w:rsidR="00B307A1" w:rsidRPr="009D3291">
        <w:rPr>
          <w:rStyle w:val="Incipit"/>
        </w:rPr>
        <w:t xml:space="preserve"> dei geni</w:t>
      </w:r>
      <w:r w:rsidR="008F41DF" w:rsidRPr="009D3291">
        <w:rPr>
          <w:rStyle w:val="Incipit"/>
        </w:rPr>
        <w:t>trix</w:t>
      </w:r>
      <w:r w:rsidR="008F41DF">
        <w:rPr>
          <w:lang w:val="it-IT"/>
        </w:rPr>
        <w:t>. Oratio de sancta Maria. De omnibus sanctis A</w:t>
      </w:r>
      <w:r w:rsidR="00CF2EDD">
        <w:rPr>
          <w:lang w:val="it-IT"/>
        </w:rPr>
        <w:t>C</w:t>
      </w:r>
      <w:r w:rsidR="008F41DF">
        <w:rPr>
          <w:lang w:val="it-IT"/>
        </w:rPr>
        <w:t xml:space="preserve"> </w:t>
      </w:r>
      <w:r w:rsidR="008F41DF" w:rsidRPr="00B307A1">
        <w:rPr>
          <w:rStyle w:val="Incipit"/>
        </w:rPr>
        <w:t>In</w:t>
      </w:r>
      <w:r w:rsidR="008F41DF">
        <w:rPr>
          <w:lang w:val="it-IT"/>
        </w:rPr>
        <w:t xml:space="preserve"> </w:t>
      </w:r>
      <w:r w:rsidR="008F41DF" w:rsidRPr="00B307A1">
        <w:rPr>
          <w:rStyle w:val="Incipit"/>
        </w:rPr>
        <w:t>caelestibus</w:t>
      </w:r>
      <w:r w:rsidR="008F41DF">
        <w:rPr>
          <w:lang w:val="it-IT"/>
        </w:rPr>
        <w:t xml:space="preserve"> </w:t>
      </w:r>
      <w:r w:rsidR="008F41DF" w:rsidRPr="00B307A1">
        <w:rPr>
          <w:rStyle w:val="Incipit"/>
        </w:rPr>
        <w:t>regnis</w:t>
      </w:r>
      <w:r w:rsidR="008F41DF">
        <w:rPr>
          <w:lang w:val="it-IT"/>
        </w:rPr>
        <w:t xml:space="preserve">. VS </w:t>
      </w:r>
      <w:r w:rsidR="008F41DF" w:rsidRPr="00B307A1">
        <w:rPr>
          <w:rStyle w:val="Incipit"/>
        </w:rPr>
        <w:t>Gaudete</w:t>
      </w:r>
      <w:r w:rsidR="008F41DF">
        <w:rPr>
          <w:lang w:val="it-IT"/>
        </w:rPr>
        <w:t xml:space="preserve"> </w:t>
      </w:r>
      <w:r w:rsidR="008F41DF" w:rsidRPr="00B307A1">
        <w:rPr>
          <w:rStyle w:val="Incipit"/>
        </w:rPr>
        <w:t>iusti</w:t>
      </w:r>
      <w:r w:rsidR="008F41DF">
        <w:rPr>
          <w:lang w:val="it-IT"/>
        </w:rPr>
        <w:t xml:space="preserve"> </w:t>
      </w:r>
      <w:r w:rsidR="008F41DF" w:rsidRPr="00B307A1">
        <w:rPr>
          <w:rStyle w:val="Incipit"/>
        </w:rPr>
        <w:t>in</w:t>
      </w:r>
      <w:r w:rsidR="008F41DF">
        <w:rPr>
          <w:lang w:val="it-IT"/>
        </w:rPr>
        <w:t xml:space="preserve"> </w:t>
      </w:r>
      <w:r w:rsidR="008F41DF" w:rsidRPr="00B307A1">
        <w:rPr>
          <w:rStyle w:val="Incipit"/>
        </w:rPr>
        <w:t>domino</w:t>
      </w:r>
      <w:r w:rsidR="008F41DF">
        <w:rPr>
          <w:lang w:val="it-IT"/>
        </w:rPr>
        <w:t xml:space="preserve"> </w:t>
      </w:r>
      <w:r w:rsidR="008F41DF" w:rsidRPr="00B307A1">
        <w:rPr>
          <w:rStyle w:val="Incipit"/>
        </w:rPr>
        <w:t>alleluia</w:t>
      </w:r>
      <w:r w:rsidR="008F41DF">
        <w:rPr>
          <w:lang w:val="it-IT"/>
        </w:rPr>
        <w:t>. OR</w:t>
      </w:r>
      <w:r w:rsidR="006E479F">
        <w:rPr>
          <w:lang w:val="it-IT"/>
        </w:rPr>
        <w:t>C</w:t>
      </w:r>
      <w:r w:rsidR="008F41DF">
        <w:rPr>
          <w:lang w:val="it-IT"/>
        </w:rPr>
        <w:t xml:space="preserve"> </w:t>
      </w:r>
      <w:r w:rsidR="008F41DF" w:rsidRPr="00B307A1">
        <w:rPr>
          <w:rStyle w:val="Incipit"/>
        </w:rPr>
        <w:t>Omnipotens</w:t>
      </w:r>
      <w:r w:rsidR="008F41DF">
        <w:rPr>
          <w:lang w:val="it-IT"/>
        </w:rPr>
        <w:t xml:space="preserve"> </w:t>
      </w:r>
      <w:r w:rsidR="008F41DF" w:rsidRPr="00B307A1">
        <w:rPr>
          <w:rStyle w:val="Incipit"/>
        </w:rPr>
        <w:t>sempiterne</w:t>
      </w:r>
      <w:r w:rsidR="008F41DF">
        <w:rPr>
          <w:lang w:val="it-IT"/>
        </w:rPr>
        <w:t xml:space="preserve"> </w:t>
      </w:r>
      <w:r w:rsidR="008F41DF" w:rsidRPr="00B307A1">
        <w:rPr>
          <w:rStyle w:val="Incipit"/>
        </w:rPr>
        <w:t>deus</w:t>
      </w:r>
      <w:r w:rsidR="008F41DF">
        <w:rPr>
          <w:lang w:val="it-IT"/>
        </w:rPr>
        <w:t xml:space="preserve"> </w:t>
      </w:r>
      <w:r w:rsidR="008F41DF" w:rsidRPr="00B307A1">
        <w:rPr>
          <w:rStyle w:val="Incipit"/>
        </w:rPr>
        <w:t>deduc</w:t>
      </w:r>
      <w:r w:rsidR="008F41DF">
        <w:rPr>
          <w:lang w:val="it-IT"/>
        </w:rPr>
        <w:t xml:space="preserve"> </w:t>
      </w:r>
      <w:r w:rsidR="008F41DF" w:rsidRPr="00B307A1">
        <w:rPr>
          <w:rStyle w:val="Incipit"/>
        </w:rPr>
        <w:t>nos</w:t>
      </w:r>
      <w:r w:rsidR="00B307A1">
        <w:rPr>
          <w:lang w:val="it-IT"/>
        </w:rPr>
        <w:t>.</w:t>
      </w:r>
    </w:p>
    <w:p w:rsidR="008F41DF" w:rsidRDefault="008F41DF" w:rsidP="001B32F3">
      <w:pPr>
        <w:rPr>
          <w:lang w:val="it-IT"/>
        </w:rPr>
      </w:pPr>
      <w:r>
        <w:rPr>
          <w:lang w:val="it-IT"/>
        </w:rPr>
        <w:t>AD CURSUS sicut in ascensione usque ad pentecosten.</w:t>
      </w:r>
    </w:p>
    <w:p w:rsidR="008F41DF" w:rsidRDefault="008F41DF" w:rsidP="001B32F3">
      <w:pPr>
        <w:rPr>
          <w:lang w:val="it-IT"/>
        </w:rPr>
      </w:pPr>
      <w:r>
        <w:rPr>
          <w:lang w:val="it-IT"/>
        </w:rPr>
        <w:t xml:space="preserve">MISSA [IN] </w:t>
      </w:r>
      <w:r w:rsidRPr="00B307A1">
        <w:rPr>
          <w:rStyle w:val="Incipit"/>
        </w:rPr>
        <w:t>Viri</w:t>
      </w:r>
      <w:r>
        <w:rPr>
          <w:lang w:val="it-IT"/>
        </w:rPr>
        <w:t xml:space="preserve"> </w:t>
      </w:r>
      <w:r w:rsidRPr="00B307A1">
        <w:rPr>
          <w:rStyle w:val="Incipit"/>
        </w:rPr>
        <w:t>Galilaei</w:t>
      </w:r>
      <w:r>
        <w:rPr>
          <w:lang w:val="it-IT"/>
        </w:rPr>
        <w:t xml:space="preserve"> per totum usque in dominicam</w:t>
      </w:r>
      <w:r w:rsidR="00B307A1">
        <w:rPr>
          <w:lang w:val="it-IT"/>
        </w:rPr>
        <w:t>,</w:t>
      </w:r>
      <w:r>
        <w:rPr>
          <w:lang w:val="it-IT"/>
        </w:rPr>
        <w:t xml:space="preserve"> sed loco sequentiae [S</w:t>
      </w:r>
      <w:r w:rsidR="006E479F">
        <w:rPr>
          <w:lang w:val="it-IT"/>
        </w:rPr>
        <w:t>V</w:t>
      </w:r>
      <w:r>
        <w:rPr>
          <w:lang w:val="it-IT"/>
        </w:rPr>
        <w:t xml:space="preserve">] </w:t>
      </w:r>
      <w:r w:rsidRPr="00B307A1">
        <w:rPr>
          <w:rStyle w:val="Incipit"/>
        </w:rPr>
        <w:t>Iam</w:t>
      </w:r>
      <w:r>
        <w:rPr>
          <w:lang w:val="it-IT"/>
        </w:rPr>
        <w:t xml:space="preserve"> </w:t>
      </w:r>
      <w:r w:rsidRPr="00B307A1">
        <w:rPr>
          <w:rStyle w:val="Incipit"/>
        </w:rPr>
        <w:t>Idithun</w:t>
      </w:r>
      <w:r>
        <w:rPr>
          <w:lang w:val="it-IT"/>
        </w:rPr>
        <w:t>.</w:t>
      </w:r>
    </w:p>
    <w:p w:rsidR="008F41DF" w:rsidRDefault="008F41DF" w:rsidP="001B32F3">
      <w:pPr>
        <w:rPr>
          <w:lang w:val="it-IT"/>
        </w:rPr>
      </w:pPr>
      <w:r>
        <w:rPr>
          <w:lang w:val="it-IT"/>
        </w:rPr>
        <w:t xml:space="preserve">AD VESPERAS AN </w:t>
      </w:r>
      <w:r w:rsidRPr="00B307A1">
        <w:rPr>
          <w:rStyle w:val="Incipit"/>
        </w:rPr>
        <w:t>Viri</w:t>
      </w:r>
      <w:r>
        <w:rPr>
          <w:lang w:val="it-IT"/>
        </w:rPr>
        <w:t xml:space="preserve"> </w:t>
      </w:r>
      <w:r w:rsidRPr="00B307A1">
        <w:rPr>
          <w:rStyle w:val="Incipit"/>
        </w:rPr>
        <w:t>Galilaei</w:t>
      </w:r>
      <w:r>
        <w:rPr>
          <w:lang w:val="it-IT"/>
        </w:rPr>
        <w:t xml:space="preserve"> cum reliquis usque in pentecosten. AM </w:t>
      </w:r>
      <w:r w:rsidRPr="00B307A1">
        <w:rPr>
          <w:rStyle w:val="Incipit"/>
        </w:rPr>
        <w:t>Euntes</w:t>
      </w:r>
      <w:r>
        <w:rPr>
          <w:lang w:val="it-IT"/>
        </w:rPr>
        <w:t xml:space="preserve"> </w:t>
      </w:r>
      <w:r w:rsidRPr="00B307A1">
        <w:rPr>
          <w:rStyle w:val="Incipit"/>
        </w:rPr>
        <w:t>in</w:t>
      </w:r>
      <w:r>
        <w:rPr>
          <w:lang w:val="it-IT"/>
        </w:rPr>
        <w:t xml:space="preserve"> </w:t>
      </w:r>
      <w:r w:rsidRPr="00B307A1">
        <w:rPr>
          <w:rStyle w:val="Incipit"/>
        </w:rPr>
        <w:t>mundum</w:t>
      </w:r>
      <w:r>
        <w:rPr>
          <w:lang w:val="it-IT"/>
        </w:rPr>
        <w:t>. In suffragiis ut supra.</w:t>
      </w:r>
    </w:p>
    <w:p w:rsidR="008F41DF" w:rsidRDefault="008F41DF" w:rsidP="008F41DF">
      <w:pPr>
        <w:pStyle w:val="berschrift1"/>
        <w:rPr>
          <w:lang w:val="it-IT"/>
        </w:rPr>
      </w:pPr>
      <w:r>
        <w:rPr>
          <w:lang w:val="it-IT"/>
        </w:rPr>
        <w:t>SABBATO</w:t>
      </w:r>
    </w:p>
    <w:p w:rsidR="008F41DF" w:rsidRDefault="008F41DF" w:rsidP="008F41DF">
      <w:pPr>
        <w:rPr>
          <w:lang w:val="it-IT"/>
        </w:rPr>
      </w:pPr>
      <w:r>
        <w:rPr>
          <w:lang w:val="it-IT"/>
        </w:rPr>
        <w:t xml:space="preserve">AD MATUTINAS INV </w:t>
      </w:r>
      <w:r w:rsidRPr="00B307A1">
        <w:rPr>
          <w:rStyle w:val="Incipit"/>
        </w:rPr>
        <w:t>Ascendens</w:t>
      </w:r>
      <w:r>
        <w:rPr>
          <w:lang w:val="it-IT"/>
        </w:rPr>
        <w:t xml:space="preserve"> </w:t>
      </w:r>
      <w:r w:rsidRPr="00B307A1">
        <w:rPr>
          <w:rStyle w:val="Incipit"/>
        </w:rPr>
        <w:t>Christus</w:t>
      </w:r>
      <w:r>
        <w:rPr>
          <w:lang w:val="it-IT"/>
        </w:rPr>
        <w:t xml:space="preserve"> </w:t>
      </w:r>
      <w:r w:rsidRPr="00B307A1">
        <w:rPr>
          <w:rStyle w:val="Incipit"/>
        </w:rPr>
        <w:t>in</w:t>
      </w:r>
      <w:r>
        <w:rPr>
          <w:lang w:val="it-IT"/>
        </w:rPr>
        <w:t xml:space="preserve"> </w:t>
      </w:r>
      <w:r w:rsidRPr="00B307A1">
        <w:rPr>
          <w:rStyle w:val="Incipit"/>
        </w:rPr>
        <w:t>altum</w:t>
      </w:r>
      <w:r>
        <w:rPr>
          <w:lang w:val="it-IT"/>
        </w:rPr>
        <w:t>.</w:t>
      </w:r>
    </w:p>
    <w:p w:rsidR="008F41DF" w:rsidRDefault="008F41DF" w:rsidP="008F41DF">
      <w:pPr>
        <w:rPr>
          <w:lang w:val="it-IT"/>
        </w:rPr>
      </w:pPr>
      <w:r>
        <w:rPr>
          <w:lang w:val="it-IT"/>
        </w:rPr>
        <w:t xml:space="preserve">IN NOCTURNO AN </w:t>
      </w:r>
      <w:r w:rsidRPr="00B307A1">
        <w:rPr>
          <w:rStyle w:val="Incipit"/>
        </w:rPr>
        <w:t>Nimis</w:t>
      </w:r>
      <w:r>
        <w:rPr>
          <w:lang w:val="it-IT"/>
        </w:rPr>
        <w:t xml:space="preserve"> </w:t>
      </w:r>
      <w:r w:rsidRPr="00B307A1">
        <w:rPr>
          <w:rStyle w:val="Incipit"/>
        </w:rPr>
        <w:t>exaltatus</w:t>
      </w:r>
      <w:r>
        <w:rPr>
          <w:lang w:val="it-IT"/>
        </w:rPr>
        <w:t xml:space="preserve"> </w:t>
      </w:r>
      <w:r w:rsidRPr="00B307A1">
        <w:rPr>
          <w:rStyle w:val="Incipit"/>
        </w:rPr>
        <w:t>|est::es|</w:t>
      </w:r>
      <w:r>
        <w:rPr>
          <w:lang w:val="it-IT"/>
        </w:rPr>
        <w:t xml:space="preserve">. </w:t>
      </w:r>
      <w:r w:rsidR="00E276EA">
        <w:rPr>
          <w:lang w:val="it-IT"/>
        </w:rPr>
        <w:t xml:space="preserve">PS </w:t>
      </w:r>
      <w:r w:rsidR="00E276EA" w:rsidRPr="00B307A1">
        <w:rPr>
          <w:rStyle w:val="Incipit"/>
        </w:rPr>
        <w:t>Dominus</w:t>
      </w:r>
      <w:r w:rsidR="00E276EA">
        <w:rPr>
          <w:lang w:val="it-IT"/>
        </w:rPr>
        <w:t xml:space="preserve"> </w:t>
      </w:r>
      <w:r w:rsidR="00E276EA" w:rsidRPr="00B307A1">
        <w:rPr>
          <w:rStyle w:val="Incipit"/>
        </w:rPr>
        <w:t>regnavit</w:t>
      </w:r>
      <w:r w:rsidR="00E276EA">
        <w:rPr>
          <w:lang w:val="it-IT"/>
        </w:rPr>
        <w:t xml:space="preserve"> </w:t>
      </w:r>
      <w:r w:rsidR="00E276EA" w:rsidRPr="00B307A1">
        <w:rPr>
          <w:rStyle w:val="Incipit"/>
        </w:rPr>
        <w:t>exultet</w:t>
      </w:r>
      <w:r w:rsidR="00B307A1">
        <w:rPr>
          <w:lang w:val="it-IT"/>
        </w:rPr>
        <w:t xml:space="preserve">. AN </w:t>
      </w:r>
      <w:r w:rsidR="00B307A1" w:rsidRPr="00B307A1">
        <w:rPr>
          <w:rStyle w:val="Incipit"/>
        </w:rPr>
        <w:t>Dominus</w:t>
      </w:r>
      <w:r w:rsidR="00B307A1">
        <w:rPr>
          <w:lang w:val="it-IT"/>
        </w:rPr>
        <w:t xml:space="preserve"> </w:t>
      </w:r>
      <w:r w:rsidR="00B307A1" w:rsidRPr="00B307A1">
        <w:rPr>
          <w:rStyle w:val="Incipit"/>
        </w:rPr>
        <w:t>in</w:t>
      </w:r>
      <w:r w:rsidR="00B307A1">
        <w:rPr>
          <w:lang w:val="it-IT"/>
        </w:rPr>
        <w:t xml:space="preserve"> </w:t>
      </w:r>
      <w:r w:rsidR="00B307A1" w:rsidRPr="00B307A1">
        <w:rPr>
          <w:rStyle w:val="Incipit"/>
        </w:rPr>
        <w:t>Sion</w:t>
      </w:r>
      <w:r w:rsidR="00E276EA">
        <w:rPr>
          <w:lang w:val="it-IT"/>
        </w:rPr>
        <w:t xml:space="preserve">. PS </w:t>
      </w:r>
      <w:r w:rsidR="00E276EA" w:rsidRPr="00B307A1">
        <w:rPr>
          <w:rStyle w:val="Incipit"/>
        </w:rPr>
        <w:t>Dominus</w:t>
      </w:r>
      <w:r w:rsidR="00E276EA">
        <w:rPr>
          <w:lang w:val="it-IT"/>
        </w:rPr>
        <w:t xml:space="preserve"> </w:t>
      </w:r>
      <w:r w:rsidR="00E276EA" w:rsidRPr="00B307A1">
        <w:rPr>
          <w:rStyle w:val="Incipit"/>
        </w:rPr>
        <w:t>regnavit</w:t>
      </w:r>
      <w:r w:rsidR="00E276EA">
        <w:rPr>
          <w:lang w:val="it-IT"/>
        </w:rPr>
        <w:t xml:space="preserve"> </w:t>
      </w:r>
      <w:r w:rsidR="00E276EA" w:rsidRPr="00B307A1">
        <w:rPr>
          <w:rStyle w:val="Incipit"/>
        </w:rPr>
        <w:t>irascantur</w:t>
      </w:r>
      <w:r w:rsidR="00E276EA">
        <w:rPr>
          <w:lang w:val="it-IT"/>
        </w:rPr>
        <w:t xml:space="preserve">. AN </w:t>
      </w:r>
      <w:r w:rsidR="00E276EA" w:rsidRPr="00B307A1">
        <w:rPr>
          <w:rStyle w:val="Incipit"/>
        </w:rPr>
        <w:t>Dominus</w:t>
      </w:r>
      <w:r w:rsidR="00E276EA">
        <w:rPr>
          <w:lang w:val="it-IT"/>
        </w:rPr>
        <w:t xml:space="preserve"> </w:t>
      </w:r>
      <w:r w:rsidR="00E276EA" w:rsidRPr="00B307A1">
        <w:rPr>
          <w:rStyle w:val="Incipit"/>
        </w:rPr>
        <w:t>in</w:t>
      </w:r>
      <w:r w:rsidR="00E276EA">
        <w:rPr>
          <w:lang w:val="it-IT"/>
        </w:rPr>
        <w:t xml:space="preserve"> </w:t>
      </w:r>
      <w:r w:rsidR="00E276EA" w:rsidRPr="00B307A1">
        <w:rPr>
          <w:rStyle w:val="Incipit"/>
        </w:rPr>
        <w:t>caelo</w:t>
      </w:r>
      <w:r w:rsidR="00E276EA">
        <w:rPr>
          <w:lang w:val="it-IT"/>
        </w:rPr>
        <w:t xml:space="preserve">. PS </w:t>
      </w:r>
      <w:r w:rsidR="00E276EA" w:rsidRPr="00B307A1">
        <w:rPr>
          <w:rStyle w:val="Incipit"/>
        </w:rPr>
        <w:t>Benedic</w:t>
      </w:r>
      <w:r w:rsidR="00E276EA">
        <w:rPr>
          <w:lang w:val="it-IT"/>
        </w:rPr>
        <w:t xml:space="preserve"> </w:t>
      </w:r>
      <w:r w:rsidR="00E276EA" w:rsidRPr="00B307A1">
        <w:rPr>
          <w:rStyle w:val="Incipit"/>
        </w:rPr>
        <w:t>anima</w:t>
      </w:r>
      <w:r w:rsidR="00E276EA">
        <w:rPr>
          <w:lang w:val="it-IT"/>
        </w:rPr>
        <w:t xml:space="preserve">. VS </w:t>
      </w:r>
      <w:r w:rsidR="00E276EA" w:rsidRPr="00B307A1">
        <w:rPr>
          <w:rStyle w:val="Incipit"/>
        </w:rPr>
        <w:t>Ascendens</w:t>
      </w:r>
      <w:r w:rsidR="00E276EA">
        <w:rPr>
          <w:lang w:val="it-IT"/>
        </w:rPr>
        <w:t xml:space="preserve"> </w:t>
      </w:r>
      <w:r w:rsidR="00E276EA" w:rsidRPr="00B307A1">
        <w:rPr>
          <w:rStyle w:val="Incipit"/>
        </w:rPr>
        <w:t>Christus</w:t>
      </w:r>
      <w:r w:rsidR="00E276EA">
        <w:rPr>
          <w:lang w:val="it-IT"/>
        </w:rPr>
        <w:t xml:space="preserve"> </w:t>
      </w:r>
      <w:r w:rsidR="00E276EA" w:rsidRPr="00B307A1">
        <w:rPr>
          <w:rStyle w:val="Incipit"/>
        </w:rPr>
        <w:t>in</w:t>
      </w:r>
      <w:r w:rsidR="00E276EA">
        <w:rPr>
          <w:lang w:val="it-IT"/>
        </w:rPr>
        <w:t xml:space="preserve"> </w:t>
      </w:r>
      <w:r w:rsidR="00E276EA" w:rsidRPr="00B307A1">
        <w:rPr>
          <w:rStyle w:val="Incipit"/>
        </w:rPr>
        <w:t>altum</w:t>
      </w:r>
      <w:r w:rsidR="00E276EA">
        <w:rPr>
          <w:lang w:val="it-IT"/>
        </w:rPr>
        <w:t xml:space="preserve">. RP </w:t>
      </w:r>
      <w:r w:rsidR="00E276EA" w:rsidRPr="00B307A1">
        <w:rPr>
          <w:rStyle w:val="Incipit"/>
        </w:rPr>
        <w:t>Non</w:t>
      </w:r>
      <w:r w:rsidR="00E276EA">
        <w:rPr>
          <w:lang w:val="it-IT"/>
        </w:rPr>
        <w:t xml:space="preserve"> </w:t>
      </w:r>
      <w:r w:rsidR="00E276EA" w:rsidRPr="00B307A1">
        <w:rPr>
          <w:rStyle w:val="Incipit"/>
        </w:rPr>
        <w:t>conturbetur</w:t>
      </w:r>
      <w:r w:rsidR="00E276EA">
        <w:rPr>
          <w:lang w:val="it-IT"/>
        </w:rPr>
        <w:t xml:space="preserve">. RP </w:t>
      </w:r>
      <w:r w:rsidR="00E276EA" w:rsidRPr="00B307A1">
        <w:rPr>
          <w:rStyle w:val="Incipit"/>
        </w:rPr>
        <w:t>Tempus</w:t>
      </w:r>
      <w:r w:rsidR="00E276EA">
        <w:rPr>
          <w:lang w:val="it-IT"/>
        </w:rPr>
        <w:t xml:space="preserve"> </w:t>
      </w:r>
      <w:r w:rsidR="00E276EA" w:rsidRPr="00B307A1">
        <w:rPr>
          <w:rStyle w:val="Incipit"/>
        </w:rPr>
        <w:t>est</w:t>
      </w:r>
      <w:r w:rsidR="00E276EA">
        <w:rPr>
          <w:lang w:val="it-IT"/>
        </w:rPr>
        <w:t xml:space="preserve">. RP </w:t>
      </w:r>
      <w:r w:rsidR="00E276EA" w:rsidRPr="00B307A1">
        <w:rPr>
          <w:rStyle w:val="Incipit"/>
        </w:rPr>
        <w:t>Ite</w:t>
      </w:r>
      <w:r w:rsidR="00E276EA">
        <w:rPr>
          <w:lang w:val="it-IT"/>
        </w:rPr>
        <w:t xml:space="preserve"> </w:t>
      </w:r>
      <w:r w:rsidR="00E276EA" w:rsidRPr="00B307A1">
        <w:rPr>
          <w:rStyle w:val="Incipit"/>
        </w:rPr>
        <w:t>in</w:t>
      </w:r>
      <w:r w:rsidR="00E276EA">
        <w:rPr>
          <w:lang w:val="it-IT"/>
        </w:rPr>
        <w:t xml:space="preserve"> </w:t>
      </w:r>
      <w:r w:rsidR="00E276EA" w:rsidRPr="00B307A1">
        <w:rPr>
          <w:rStyle w:val="Incipit"/>
        </w:rPr>
        <w:t>orbem</w:t>
      </w:r>
      <w:r w:rsidR="00E276EA">
        <w:rPr>
          <w:lang w:val="it-IT"/>
        </w:rPr>
        <w:t>.</w:t>
      </w:r>
    </w:p>
    <w:p w:rsidR="00E276EA" w:rsidRDefault="00E276EA" w:rsidP="008F41DF">
      <w:pPr>
        <w:rPr>
          <w:lang w:val="it-IT"/>
        </w:rPr>
      </w:pPr>
      <w:r>
        <w:rPr>
          <w:lang w:val="it-IT"/>
        </w:rPr>
        <w:t xml:space="preserve">AD LAUDES AB </w:t>
      </w:r>
      <w:r w:rsidRPr="00B307A1">
        <w:rPr>
          <w:rStyle w:val="Incipit"/>
        </w:rPr>
        <w:t>Dominus</w:t>
      </w:r>
      <w:r>
        <w:rPr>
          <w:lang w:val="it-IT"/>
        </w:rPr>
        <w:t xml:space="preserve"> </w:t>
      </w:r>
      <w:r w:rsidRPr="00B307A1">
        <w:rPr>
          <w:rStyle w:val="Incipit"/>
        </w:rPr>
        <w:t>quidem</w:t>
      </w:r>
      <w:r>
        <w:rPr>
          <w:lang w:val="it-IT"/>
        </w:rPr>
        <w:t xml:space="preserve"> </w:t>
      </w:r>
      <w:r w:rsidRPr="00B307A1">
        <w:rPr>
          <w:rStyle w:val="Incipit"/>
        </w:rPr>
        <w:t>Iesus</w:t>
      </w:r>
      <w:r>
        <w:rPr>
          <w:lang w:val="it-IT"/>
        </w:rPr>
        <w:t>.</w:t>
      </w:r>
    </w:p>
    <w:p w:rsidR="00EC307C" w:rsidRPr="009F7B8D" w:rsidRDefault="00933D78" w:rsidP="00EC307C">
      <w:pPr>
        <w:pStyle w:val="berschrift1"/>
        <w:rPr>
          <w:lang w:val="it-IT"/>
        </w:rPr>
      </w:pPr>
      <w:r>
        <w:rPr>
          <w:lang w:val="it-IT"/>
        </w:rPr>
        <w:t>SABBATO</w:t>
      </w:r>
      <w:r w:rsidR="009F7B8D">
        <w:rPr>
          <w:lang w:val="it-IT"/>
        </w:rPr>
        <w:t xml:space="preserve"> [ANTE </w:t>
      </w:r>
      <w:r>
        <w:rPr>
          <w:lang w:val="it-IT"/>
        </w:rPr>
        <w:t>DOMINICA</w:t>
      </w:r>
      <w:r w:rsidR="009F7B8D">
        <w:rPr>
          <w:lang w:val="it-IT"/>
        </w:rPr>
        <w:t>M</w:t>
      </w:r>
      <w:r>
        <w:rPr>
          <w:lang w:val="it-IT"/>
        </w:rPr>
        <w:t xml:space="preserve"> POST ASCENSIONEM</w:t>
      </w:r>
      <w:r w:rsidR="009F7B8D">
        <w:rPr>
          <w:lang w:val="it-IT"/>
        </w:rPr>
        <w:t>]</w:t>
      </w:r>
    </w:p>
    <w:p w:rsidR="00EC307C" w:rsidRDefault="00EC307C" w:rsidP="00EC307C">
      <w:pPr>
        <w:rPr>
          <w:lang w:val="it-IT"/>
        </w:rPr>
      </w:pPr>
      <w:r>
        <w:rPr>
          <w:lang w:val="it-IT"/>
        </w:rPr>
        <w:t>AD VESPERAS</w:t>
      </w:r>
      <w:r w:rsidR="00F205E3">
        <w:rPr>
          <w:lang w:val="it-IT"/>
        </w:rPr>
        <w:t xml:space="preserve"> AN </w:t>
      </w:r>
      <w:r w:rsidR="00F205E3" w:rsidRPr="009C0D6C">
        <w:rPr>
          <w:rStyle w:val="Incipit"/>
        </w:rPr>
        <w:t>Viri</w:t>
      </w:r>
      <w:r w:rsidR="00F205E3">
        <w:rPr>
          <w:lang w:val="it-IT"/>
        </w:rPr>
        <w:t xml:space="preserve"> </w:t>
      </w:r>
      <w:r w:rsidR="00F205E3" w:rsidRPr="009C0D6C">
        <w:rPr>
          <w:rStyle w:val="Incipit"/>
        </w:rPr>
        <w:t>Galilaei</w:t>
      </w:r>
      <w:r w:rsidR="00F205E3">
        <w:rPr>
          <w:lang w:val="it-IT"/>
        </w:rPr>
        <w:t xml:space="preserve"> cum reliquis. PS </w:t>
      </w:r>
      <w:r w:rsidR="00F205E3" w:rsidRPr="009C0D6C">
        <w:rPr>
          <w:rStyle w:val="Incipit"/>
        </w:rPr>
        <w:t>Dixit</w:t>
      </w:r>
      <w:r w:rsidR="00F205E3">
        <w:rPr>
          <w:lang w:val="it-IT"/>
        </w:rPr>
        <w:t xml:space="preserve"> </w:t>
      </w:r>
      <w:r w:rsidR="00F205E3" w:rsidRPr="009C0D6C">
        <w:rPr>
          <w:rStyle w:val="Incipit"/>
        </w:rPr>
        <w:t>dominus</w:t>
      </w:r>
      <w:r w:rsidR="00F205E3">
        <w:rPr>
          <w:lang w:val="it-IT"/>
        </w:rPr>
        <w:t xml:space="preserve"> cum reliquis. Capitulum et oratio de festo. RP </w:t>
      </w:r>
      <w:r w:rsidR="00F205E3" w:rsidRPr="009C0D6C">
        <w:rPr>
          <w:rStyle w:val="Incipit"/>
        </w:rPr>
        <w:t>Exaltare</w:t>
      </w:r>
      <w:r w:rsidR="00F205E3">
        <w:rPr>
          <w:lang w:val="it-IT"/>
        </w:rPr>
        <w:t xml:space="preserve"> </w:t>
      </w:r>
      <w:r w:rsidR="00F205E3" w:rsidRPr="009C0D6C">
        <w:rPr>
          <w:rStyle w:val="Incipit"/>
        </w:rPr>
        <w:t>domine</w:t>
      </w:r>
      <w:r w:rsidR="00F205E3">
        <w:rPr>
          <w:lang w:val="it-IT"/>
        </w:rPr>
        <w:t xml:space="preserve">. VS </w:t>
      </w:r>
      <w:r w:rsidR="00F205E3" w:rsidRPr="009C0D6C">
        <w:rPr>
          <w:rStyle w:val="Incipit"/>
        </w:rPr>
        <w:t>Ascendit</w:t>
      </w:r>
      <w:r w:rsidR="00F205E3">
        <w:rPr>
          <w:lang w:val="it-IT"/>
        </w:rPr>
        <w:t xml:space="preserve"> </w:t>
      </w:r>
      <w:r w:rsidR="00F205E3" w:rsidRPr="009C0D6C">
        <w:rPr>
          <w:rStyle w:val="Incipit"/>
        </w:rPr>
        <w:t>deus</w:t>
      </w:r>
      <w:r w:rsidR="00F205E3">
        <w:rPr>
          <w:lang w:val="it-IT"/>
        </w:rPr>
        <w:t xml:space="preserve"> </w:t>
      </w:r>
      <w:r w:rsidR="00F205E3" w:rsidRPr="009C0D6C">
        <w:rPr>
          <w:rStyle w:val="Incipit"/>
        </w:rPr>
        <w:t>in</w:t>
      </w:r>
      <w:r w:rsidR="00F205E3">
        <w:rPr>
          <w:lang w:val="it-IT"/>
        </w:rPr>
        <w:t xml:space="preserve"> </w:t>
      </w:r>
      <w:r w:rsidR="00F205E3" w:rsidRPr="009C0D6C">
        <w:rPr>
          <w:rStyle w:val="Incipit"/>
        </w:rPr>
        <w:t>iubilatione</w:t>
      </w:r>
      <w:r w:rsidR="00F205E3">
        <w:rPr>
          <w:lang w:val="it-IT"/>
        </w:rPr>
        <w:t xml:space="preserve">. AM </w:t>
      </w:r>
      <w:r w:rsidR="00F205E3" w:rsidRPr="009C0D6C">
        <w:rPr>
          <w:rStyle w:val="Incipit"/>
        </w:rPr>
        <w:t>Illi</w:t>
      </w:r>
      <w:r w:rsidR="00F205E3">
        <w:rPr>
          <w:lang w:val="it-IT"/>
        </w:rPr>
        <w:t xml:space="preserve"> </w:t>
      </w:r>
      <w:r w:rsidR="009C0D6C" w:rsidRPr="009C0D6C">
        <w:rPr>
          <w:rStyle w:val="Incipit"/>
        </w:rPr>
        <w:t>autem</w:t>
      </w:r>
      <w:r w:rsidR="009C0D6C">
        <w:rPr>
          <w:lang w:val="it-IT"/>
        </w:rPr>
        <w:t xml:space="preserve"> </w:t>
      </w:r>
      <w:r w:rsidR="00F205E3" w:rsidRPr="009C0D6C">
        <w:rPr>
          <w:rStyle w:val="Incipit"/>
        </w:rPr>
        <w:t>profecti</w:t>
      </w:r>
      <w:r w:rsidR="00F205E3">
        <w:rPr>
          <w:lang w:val="it-IT"/>
        </w:rPr>
        <w:t>. In suffragio ut supra.</w:t>
      </w:r>
    </w:p>
    <w:p w:rsidR="00F205E3" w:rsidRDefault="00F205E3" w:rsidP="00EC307C">
      <w:pPr>
        <w:rPr>
          <w:lang w:val="it-IT"/>
        </w:rPr>
      </w:pPr>
      <w:r>
        <w:rPr>
          <w:lang w:val="it-IT"/>
        </w:rPr>
        <w:t xml:space="preserve">AD MATUTINAS INV </w:t>
      </w:r>
      <w:r w:rsidRPr="00DD7137">
        <w:rPr>
          <w:rStyle w:val="Incipit"/>
        </w:rPr>
        <w:t>Alleluia. Regem ascendentem</w:t>
      </w:r>
      <w:r>
        <w:rPr>
          <w:lang w:val="it-IT"/>
        </w:rPr>
        <w:t>.</w:t>
      </w:r>
    </w:p>
    <w:p w:rsidR="00F205E3" w:rsidRDefault="00F205E3" w:rsidP="00EC307C">
      <w:pPr>
        <w:rPr>
          <w:lang w:val="it-IT"/>
        </w:rPr>
      </w:pPr>
      <w:r>
        <w:rPr>
          <w:lang w:val="it-IT"/>
        </w:rPr>
        <w:t xml:space="preserve">IN NOCTURNO AN </w:t>
      </w:r>
      <w:r w:rsidRPr="009C0D6C">
        <w:rPr>
          <w:rStyle w:val="Incipit"/>
        </w:rPr>
        <w:t>Elevata</w:t>
      </w:r>
      <w:r>
        <w:rPr>
          <w:lang w:val="it-IT"/>
        </w:rPr>
        <w:t xml:space="preserve"> </w:t>
      </w:r>
      <w:r w:rsidRPr="009C0D6C">
        <w:rPr>
          <w:rStyle w:val="Incipit"/>
        </w:rPr>
        <w:t>est</w:t>
      </w:r>
      <w:r>
        <w:rPr>
          <w:lang w:val="it-IT"/>
        </w:rPr>
        <w:t xml:space="preserve">. PS </w:t>
      </w:r>
      <w:r w:rsidRPr="009C0D6C">
        <w:rPr>
          <w:rStyle w:val="Incipit"/>
        </w:rPr>
        <w:t>Domine</w:t>
      </w:r>
      <w:r>
        <w:rPr>
          <w:lang w:val="it-IT"/>
        </w:rPr>
        <w:t xml:space="preserve"> </w:t>
      </w:r>
      <w:r w:rsidRPr="009C0D6C">
        <w:rPr>
          <w:rStyle w:val="Incipit"/>
        </w:rPr>
        <w:t>dominus</w:t>
      </w:r>
      <w:r>
        <w:rPr>
          <w:lang w:val="it-IT"/>
        </w:rPr>
        <w:t xml:space="preserve"> </w:t>
      </w:r>
      <w:r w:rsidRPr="009C0D6C">
        <w:rPr>
          <w:rStyle w:val="Incipit"/>
        </w:rPr>
        <w:t>noster</w:t>
      </w:r>
      <w:r>
        <w:rPr>
          <w:lang w:val="it-IT"/>
        </w:rPr>
        <w:t xml:space="preserve">. AN </w:t>
      </w:r>
      <w:r w:rsidRPr="009C0D6C">
        <w:rPr>
          <w:rStyle w:val="Incipit"/>
        </w:rPr>
        <w:t>Dominus</w:t>
      </w:r>
      <w:r>
        <w:rPr>
          <w:lang w:val="it-IT"/>
        </w:rPr>
        <w:t xml:space="preserve"> </w:t>
      </w:r>
      <w:r w:rsidRPr="009C0D6C">
        <w:rPr>
          <w:rStyle w:val="Incipit"/>
        </w:rPr>
        <w:t>in</w:t>
      </w:r>
      <w:r>
        <w:rPr>
          <w:lang w:val="it-IT"/>
        </w:rPr>
        <w:t xml:space="preserve"> </w:t>
      </w:r>
      <w:r w:rsidRPr="009C0D6C">
        <w:rPr>
          <w:rStyle w:val="Incipit"/>
        </w:rPr>
        <w:t>templo</w:t>
      </w:r>
      <w:r w:rsidR="00B741FD">
        <w:rPr>
          <w:lang w:val="it-IT"/>
        </w:rPr>
        <w:t xml:space="preserve">. </w:t>
      </w:r>
      <w:r w:rsidR="00AD2B68">
        <w:rPr>
          <w:lang w:val="it-IT"/>
        </w:rPr>
        <w:t>(45r)</w:t>
      </w:r>
      <w:r w:rsidR="00B741FD">
        <w:rPr>
          <w:lang w:val="it-IT"/>
        </w:rPr>
        <w:t xml:space="preserve"> PS</w:t>
      </w:r>
      <w:r>
        <w:rPr>
          <w:lang w:val="it-IT"/>
        </w:rPr>
        <w:t xml:space="preserve"> </w:t>
      </w:r>
      <w:r w:rsidRPr="009C0D6C">
        <w:rPr>
          <w:rStyle w:val="Incipit"/>
        </w:rPr>
        <w:t>In</w:t>
      </w:r>
      <w:r>
        <w:rPr>
          <w:lang w:val="it-IT"/>
        </w:rPr>
        <w:t xml:space="preserve"> </w:t>
      </w:r>
      <w:r w:rsidRPr="009C0D6C">
        <w:rPr>
          <w:rStyle w:val="Incipit"/>
        </w:rPr>
        <w:t>domino</w:t>
      </w:r>
      <w:r>
        <w:rPr>
          <w:lang w:val="it-IT"/>
        </w:rPr>
        <w:t xml:space="preserve"> </w:t>
      </w:r>
      <w:r w:rsidRPr="009C0D6C">
        <w:rPr>
          <w:rStyle w:val="Incipit"/>
        </w:rPr>
        <w:t>confido</w:t>
      </w:r>
      <w:r>
        <w:rPr>
          <w:lang w:val="it-IT"/>
        </w:rPr>
        <w:t xml:space="preserve">. AN </w:t>
      </w:r>
      <w:r w:rsidRPr="009C0D6C">
        <w:rPr>
          <w:rStyle w:val="Incipit"/>
        </w:rPr>
        <w:t>A</w:t>
      </w:r>
      <w:r>
        <w:rPr>
          <w:lang w:val="it-IT"/>
        </w:rPr>
        <w:t xml:space="preserve"> </w:t>
      </w:r>
      <w:r w:rsidRPr="009C0D6C">
        <w:rPr>
          <w:rStyle w:val="Incipit"/>
        </w:rPr>
        <w:t>summo</w:t>
      </w:r>
      <w:r>
        <w:rPr>
          <w:lang w:val="it-IT"/>
        </w:rPr>
        <w:t xml:space="preserve"> </w:t>
      </w:r>
      <w:r w:rsidRPr="009C0D6C">
        <w:rPr>
          <w:rStyle w:val="Incipit"/>
        </w:rPr>
        <w:t>caelo</w:t>
      </w:r>
      <w:r>
        <w:rPr>
          <w:lang w:val="it-IT"/>
        </w:rPr>
        <w:t xml:space="preserve">. PS </w:t>
      </w:r>
      <w:r w:rsidRPr="009C0D6C">
        <w:rPr>
          <w:rStyle w:val="Incipit"/>
        </w:rPr>
        <w:t>Caeli</w:t>
      </w:r>
      <w:r>
        <w:rPr>
          <w:lang w:val="it-IT"/>
        </w:rPr>
        <w:t xml:space="preserve"> </w:t>
      </w:r>
      <w:r w:rsidRPr="009C0D6C">
        <w:rPr>
          <w:rStyle w:val="Incipit"/>
        </w:rPr>
        <w:t>enarrant</w:t>
      </w:r>
      <w:r>
        <w:rPr>
          <w:lang w:val="it-IT"/>
        </w:rPr>
        <w:t xml:space="preserve">. EV </w:t>
      </w:r>
      <w:r w:rsidRPr="009C0D6C">
        <w:rPr>
          <w:rStyle w:val="Incipit"/>
        </w:rPr>
        <w:t>Cum</w:t>
      </w:r>
      <w:r>
        <w:rPr>
          <w:lang w:val="it-IT"/>
        </w:rPr>
        <w:t xml:space="preserve"> </w:t>
      </w:r>
      <w:r w:rsidRPr="009C0D6C">
        <w:rPr>
          <w:rStyle w:val="Incipit"/>
        </w:rPr>
        <w:t>venerit</w:t>
      </w:r>
      <w:r>
        <w:rPr>
          <w:lang w:val="it-IT"/>
        </w:rPr>
        <w:t xml:space="preserve"> </w:t>
      </w:r>
      <w:r w:rsidRPr="009C0D6C">
        <w:rPr>
          <w:rStyle w:val="Incipit"/>
        </w:rPr>
        <w:t>paracletus</w:t>
      </w:r>
      <w:r>
        <w:rPr>
          <w:lang w:val="it-IT"/>
        </w:rPr>
        <w:t xml:space="preserve">. RP </w:t>
      </w:r>
      <w:r w:rsidRPr="009C0D6C">
        <w:rPr>
          <w:rStyle w:val="Incipit"/>
        </w:rPr>
        <w:t>Post</w:t>
      </w:r>
      <w:r>
        <w:rPr>
          <w:lang w:val="it-IT"/>
        </w:rPr>
        <w:t xml:space="preserve"> </w:t>
      </w:r>
      <w:r w:rsidRPr="009C0D6C">
        <w:rPr>
          <w:rStyle w:val="Incipit"/>
        </w:rPr>
        <w:t>passionem</w:t>
      </w:r>
      <w:r>
        <w:rPr>
          <w:lang w:val="it-IT"/>
        </w:rPr>
        <w:t xml:space="preserve">. RP </w:t>
      </w:r>
      <w:r w:rsidRPr="009C0D6C">
        <w:rPr>
          <w:rStyle w:val="Incipit"/>
        </w:rPr>
        <w:t>Omnis</w:t>
      </w:r>
      <w:r>
        <w:rPr>
          <w:lang w:val="it-IT"/>
        </w:rPr>
        <w:t xml:space="preserve"> </w:t>
      </w:r>
      <w:r w:rsidRPr="009C0D6C">
        <w:rPr>
          <w:rStyle w:val="Incipit"/>
        </w:rPr>
        <w:t>pulchritudo</w:t>
      </w:r>
      <w:r>
        <w:rPr>
          <w:lang w:val="it-IT"/>
        </w:rPr>
        <w:t xml:space="preserve">. RP </w:t>
      </w:r>
      <w:r w:rsidRPr="009C0D6C">
        <w:rPr>
          <w:rStyle w:val="Incipit"/>
        </w:rPr>
        <w:t>Exaltare</w:t>
      </w:r>
      <w:r>
        <w:rPr>
          <w:lang w:val="it-IT"/>
        </w:rPr>
        <w:t xml:space="preserve">. [TD] </w:t>
      </w:r>
      <w:r w:rsidRPr="009C0D6C">
        <w:rPr>
          <w:rStyle w:val="Incipit"/>
        </w:rPr>
        <w:t>Te</w:t>
      </w:r>
      <w:r>
        <w:rPr>
          <w:lang w:val="it-IT"/>
        </w:rPr>
        <w:t xml:space="preserve"> </w:t>
      </w:r>
      <w:r w:rsidRPr="009C0D6C">
        <w:rPr>
          <w:rStyle w:val="Incipit"/>
        </w:rPr>
        <w:t>deum</w:t>
      </w:r>
      <w:r>
        <w:rPr>
          <w:lang w:val="it-IT"/>
        </w:rPr>
        <w:t xml:space="preserve"> </w:t>
      </w:r>
      <w:r w:rsidRPr="009C0D6C">
        <w:rPr>
          <w:rStyle w:val="Incipit"/>
        </w:rPr>
        <w:t>laudamus</w:t>
      </w:r>
      <w:r>
        <w:rPr>
          <w:lang w:val="it-IT"/>
        </w:rPr>
        <w:t xml:space="preserve">. VS </w:t>
      </w:r>
      <w:r w:rsidRPr="009C0D6C">
        <w:rPr>
          <w:rStyle w:val="Incipit"/>
        </w:rPr>
        <w:t>Ascendens</w:t>
      </w:r>
      <w:r>
        <w:rPr>
          <w:lang w:val="it-IT"/>
        </w:rPr>
        <w:t xml:space="preserve"> </w:t>
      </w:r>
      <w:r w:rsidRPr="009C0D6C">
        <w:rPr>
          <w:rStyle w:val="Incipit"/>
        </w:rPr>
        <w:t>Christus</w:t>
      </w:r>
      <w:r>
        <w:rPr>
          <w:lang w:val="it-IT"/>
        </w:rPr>
        <w:t xml:space="preserve"> </w:t>
      </w:r>
      <w:r w:rsidRPr="009C0D6C">
        <w:rPr>
          <w:rStyle w:val="Incipit"/>
        </w:rPr>
        <w:t>in</w:t>
      </w:r>
      <w:r>
        <w:rPr>
          <w:lang w:val="it-IT"/>
        </w:rPr>
        <w:t xml:space="preserve"> </w:t>
      </w:r>
      <w:r w:rsidRPr="009C0D6C">
        <w:rPr>
          <w:rStyle w:val="Incipit"/>
        </w:rPr>
        <w:t>altum</w:t>
      </w:r>
      <w:r>
        <w:rPr>
          <w:lang w:val="it-IT"/>
        </w:rPr>
        <w:t>.</w:t>
      </w:r>
    </w:p>
    <w:p w:rsidR="00F205E3" w:rsidRDefault="00F205E3" w:rsidP="00EC307C">
      <w:pPr>
        <w:rPr>
          <w:lang w:val="it-IT"/>
        </w:rPr>
      </w:pPr>
      <w:r>
        <w:rPr>
          <w:lang w:val="it-IT"/>
        </w:rPr>
        <w:t xml:space="preserve">AD LAUDES AN </w:t>
      </w:r>
      <w:r w:rsidRPr="009C0D6C">
        <w:rPr>
          <w:rStyle w:val="Incipit"/>
        </w:rPr>
        <w:t>Viri</w:t>
      </w:r>
      <w:r>
        <w:rPr>
          <w:lang w:val="it-IT"/>
        </w:rPr>
        <w:t xml:space="preserve"> </w:t>
      </w:r>
      <w:r w:rsidRPr="009C0D6C">
        <w:rPr>
          <w:rStyle w:val="Incipit"/>
        </w:rPr>
        <w:t>Galilaei</w:t>
      </w:r>
      <w:r>
        <w:rPr>
          <w:lang w:val="it-IT"/>
        </w:rPr>
        <w:t xml:space="preserve"> sola tantum. CP </w:t>
      </w:r>
      <w:r w:rsidRPr="009C0D6C">
        <w:rPr>
          <w:rStyle w:val="Incipit"/>
        </w:rPr>
        <w:t>Estote</w:t>
      </w:r>
      <w:r>
        <w:rPr>
          <w:lang w:val="it-IT"/>
        </w:rPr>
        <w:t xml:space="preserve"> </w:t>
      </w:r>
      <w:r w:rsidRPr="009C0D6C">
        <w:rPr>
          <w:rStyle w:val="Incipit"/>
        </w:rPr>
        <w:t>prudentes</w:t>
      </w:r>
      <w:r>
        <w:rPr>
          <w:lang w:val="it-IT"/>
        </w:rPr>
        <w:t xml:space="preserve">. AB </w:t>
      </w:r>
      <w:r w:rsidRPr="009C0D6C">
        <w:rPr>
          <w:rStyle w:val="Incipit"/>
        </w:rPr>
        <w:t>Cum</w:t>
      </w:r>
      <w:r>
        <w:rPr>
          <w:lang w:val="it-IT"/>
        </w:rPr>
        <w:t xml:space="preserve"> </w:t>
      </w:r>
      <w:r w:rsidRPr="009C0D6C">
        <w:rPr>
          <w:rStyle w:val="Incipit"/>
        </w:rPr>
        <w:t>venerit</w:t>
      </w:r>
      <w:r>
        <w:rPr>
          <w:lang w:val="it-IT"/>
        </w:rPr>
        <w:t xml:space="preserve"> </w:t>
      </w:r>
      <w:r w:rsidRPr="009C0D6C">
        <w:rPr>
          <w:rStyle w:val="Incipit"/>
        </w:rPr>
        <w:t>paracletus</w:t>
      </w:r>
      <w:r>
        <w:rPr>
          <w:lang w:val="it-IT"/>
        </w:rPr>
        <w:t xml:space="preserve">. </w:t>
      </w:r>
      <w:r w:rsidR="005468D0">
        <w:rPr>
          <w:lang w:val="it-IT"/>
        </w:rPr>
        <w:t xml:space="preserve">OR </w:t>
      </w:r>
      <w:r w:rsidR="005468D0" w:rsidRPr="005468D0">
        <w:rPr>
          <w:rStyle w:val="Incipit"/>
        </w:rPr>
        <w:t>Omnipotens</w:t>
      </w:r>
      <w:r w:rsidR="005468D0">
        <w:rPr>
          <w:lang w:val="it-IT"/>
        </w:rPr>
        <w:t xml:space="preserve"> </w:t>
      </w:r>
      <w:r w:rsidR="005468D0" w:rsidRPr="005468D0">
        <w:rPr>
          <w:rStyle w:val="Incipit"/>
        </w:rPr>
        <w:t>sempiterne</w:t>
      </w:r>
      <w:r w:rsidR="005468D0">
        <w:rPr>
          <w:lang w:val="it-IT"/>
        </w:rPr>
        <w:t xml:space="preserve"> </w:t>
      </w:r>
      <w:r w:rsidR="005468D0" w:rsidRPr="005468D0">
        <w:rPr>
          <w:rStyle w:val="Incipit"/>
        </w:rPr>
        <w:t>deus</w:t>
      </w:r>
      <w:r w:rsidR="005468D0">
        <w:rPr>
          <w:lang w:val="it-IT"/>
        </w:rPr>
        <w:t xml:space="preserve">. </w:t>
      </w:r>
      <w:r>
        <w:rPr>
          <w:lang w:val="it-IT"/>
        </w:rPr>
        <w:t xml:space="preserve">Deinde de ascensione, de sancta Maria et de omnibus sanctis in </w:t>
      </w:r>
      <w:r>
        <w:rPr>
          <w:lang w:val="it-IT"/>
        </w:rPr>
        <w:lastRenderedPageBreak/>
        <w:t>suffragio dicantur. Si infra ascensionem festum alicuius sancti evenerit, una tantum</w:t>
      </w:r>
      <w:r w:rsidR="00582F6A">
        <w:rPr>
          <w:lang w:val="it-IT"/>
        </w:rPr>
        <w:t xml:space="preserve"> antiphona et oratio in suffragiis de ipso dicatur.</w:t>
      </w:r>
    </w:p>
    <w:p w:rsidR="00F205E3" w:rsidRDefault="00F205E3" w:rsidP="00EC307C">
      <w:pPr>
        <w:rPr>
          <w:lang w:val="it-IT"/>
        </w:rPr>
      </w:pPr>
      <w:r>
        <w:rPr>
          <w:lang w:val="it-IT"/>
        </w:rPr>
        <w:t xml:space="preserve">AD CURSUS sicut in ascensione, nisi quod capitula </w:t>
      </w:r>
      <w:r w:rsidR="00582F6A">
        <w:rPr>
          <w:lang w:val="it-IT"/>
        </w:rPr>
        <w:t>et orationes de dominica dicuntur.</w:t>
      </w:r>
    </w:p>
    <w:p w:rsidR="00582F6A" w:rsidRDefault="00582F6A" w:rsidP="00EC307C">
      <w:pPr>
        <w:rPr>
          <w:lang w:val="it-IT"/>
        </w:rPr>
      </w:pPr>
      <w:r>
        <w:rPr>
          <w:lang w:val="it-IT"/>
        </w:rPr>
        <w:t xml:space="preserve">AD ASPERSIONEM AP </w:t>
      </w:r>
      <w:r w:rsidRPr="009C0D6C">
        <w:rPr>
          <w:rStyle w:val="Incipit"/>
        </w:rPr>
        <w:t>Vidi</w:t>
      </w:r>
      <w:r>
        <w:rPr>
          <w:lang w:val="it-IT"/>
        </w:rPr>
        <w:t xml:space="preserve"> </w:t>
      </w:r>
      <w:r w:rsidRPr="009C0D6C">
        <w:rPr>
          <w:rStyle w:val="Incipit"/>
        </w:rPr>
        <w:t>aquam</w:t>
      </w:r>
      <w:r>
        <w:rPr>
          <w:lang w:val="it-IT"/>
        </w:rPr>
        <w:t xml:space="preserve">. Sequitur OR </w:t>
      </w:r>
      <w:r w:rsidRPr="009C0D6C">
        <w:rPr>
          <w:rStyle w:val="Incipit"/>
        </w:rPr>
        <w:t>Sancti</w:t>
      </w:r>
      <w:r>
        <w:rPr>
          <w:lang w:val="it-IT"/>
        </w:rPr>
        <w:t xml:space="preserve"> </w:t>
      </w:r>
      <w:r w:rsidRPr="009C0D6C">
        <w:rPr>
          <w:rStyle w:val="Incipit"/>
        </w:rPr>
        <w:t>spiritus</w:t>
      </w:r>
      <w:r>
        <w:rPr>
          <w:lang w:val="it-IT"/>
        </w:rPr>
        <w:t xml:space="preserve"> </w:t>
      </w:r>
      <w:r w:rsidRPr="009C0D6C">
        <w:rPr>
          <w:rStyle w:val="Incipit"/>
        </w:rPr>
        <w:t>quaesumus</w:t>
      </w:r>
      <w:r>
        <w:rPr>
          <w:lang w:val="it-IT"/>
        </w:rPr>
        <w:t xml:space="preserve"> </w:t>
      </w:r>
      <w:r w:rsidRPr="009C0D6C">
        <w:rPr>
          <w:rStyle w:val="Incipit"/>
        </w:rPr>
        <w:t>Domine</w:t>
      </w:r>
      <w:r>
        <w:rPr>
          <w:lang w:val="it-IT"/>
        </w:rPr>
        <w:t xml:space="preserve"> </w:t>
      </w:r>
      <w:r w:rsidRPr="009C0D6C">
        <w:rPr>
          <w:rStyle w:val="Incipit"/>
        </w:rPr>
        <w:t>corda</w:t>
      </w:r>
      <w:r>
        <w:rPr>
          <w:lang w:val="it-IT"/>
        </w:rPr>
        <w:t>.</w:t>
      </w:r>
    </w:p>
    <w:p w:rsidR="00582F6A" w:rsidRDefault="00582F6A" w:rsidP="00EC307C">
      <w:pPr>
        <w:rPr>
          <w:lang w:val="it-IT"/>
        </w:rPr>
      </w:pPr>
      <w:r>
        <w:rPr>
          <w:lang w:val="it-IT"/>
        </w:rPr>
        <w:t xml:space="preserve">AD MISSAM [IN] </w:t>
      </w:r>
      <w:r w:rsidRPr="009C0D6C">
        <w:rPr>
          <w:rStyle w:val="Incipit"/>
        </w:rPr>
        <w:t>Exaudi</w:t>
      </w:r>
      <w:r>
        <w:rPr>
          <w:lang w:val="it-IT"/>
        </w:rPr>
        <w:t xml:space="preserve"> </w:t>
      </w:r>
      <w:r w:rsidRPr="009C0D6C">
        <w:rPr>
          <w:rStyle w:val="Incipit"/>
        </w:rPr>
        <w:t>domine</w:t>
      </w:r>
      <w:r>
        <w:rPr>
          <w:lang w:val="it-IT"/>
        </w:rPr>
        <w:t xml:space="preserve">. ORCL </w:t>
      </w:r>
      <w:r w:rsidRPr="009C0D6C">
        <w:rPr>
          <w:rStyle w:val="Incipit"/>
        </w:rPr>
        <w:t>Omnipotens</w:t>
      </w:r>
      <w:r>
        <w:rPr>
          <w:lang w:val="it-IT"/>
        </w:rPr>
        <w:t xml:space="preserve"> </w:t>
      </w:r>
      <w:r w:rsidRPr="009C0D6C">
        <w:rPr>
          <w:rStyle w:val="Incipit"/>
        </w:rPr>
        <w:t>sempiterne</w:t>
      </w:r>
      <w:r>
        <w:rPr>
          <w:lang w:val="it-IT"/>
        </w:rPr>
        <w:t xml:space="preserve"> </w:t>
      </w:r>
      <w:r w:rsidRPr="009C0D6C">
        <w:rPr>
          <w:rStyle w:val="Incipit"/>
        </w:rPr>
        <w:t>deus</w:t>
      </w:r>
      <w:r>
        <w:rPr>
          <w:lang w:val="it-IT"/>
        </w:rPr>
        <w:t xml:space="preserve">. EP </w:t>
      </w:r>
      <w:r w:rsidRPr="009C0D6C">
        <w:rPr>
          <w:rStyle w:val="Incipit"/>
        </w:rPr>
        <w:t>Estote</w:t>
      </w:r>
      <w:r>
        <w:rPr>
          <w:lang w:val="it-IT"/>
        </w:rPr>
        <w:t xml:space="preserve"> </w:t>
      </w:r>
      <w:r w:rsidRPr="009C0D6C">
        <w:rPr>
          <w:rStyle w:val="Incipit"/>
        </w:rPr>
        <w:t>prudentes</w:t>
      </w:r>
      <w:r>
        <w:rPr>
          <w:lang w:val="it-IT"/>
        </w:rPr>
        <w:t xml:space="preserve">. ALV </w:t>
      </w:r>
      <w:r w:rsidRPr="009C0D6C">
        <w:rPr>
          <w:rStyle w:val="Incipit"/>
        </w:rPr>
        <w:t>Ascendit</w:t>
      </w:r>
      <w:r>
        <w:rPr>
          <w:lang w:val="it-IT"/>
        </w:rPr>
        <w:t xml:space="preserve"> </w:t>
      </w:r>
      <w:r w:rsidRPr="009C0D6C">
        <w:rPr>
          <w:rStyle w:val="Incipit"/>
        </w:rPr>
        <w:t>deus</w:t>
      </w:r>
      <w:r>
        <w:rPr>
          <w:lang w:val="it-IT"/>
        </w:rPr>
        <w:t xml:space="preserve"> </w:t>
      </w:r>
      <w:r w:rsidRPr="009C0D6C">
        <w:rPr>
          <w:rStyle w:val="Incipit"/>
        </w:rPr>
        <w:t>in</w:t>
      </w:r>
      <w:r>
        <w:rPr>
          <w:lang w:val="it-IT"/>
        </w:rPr>
        <w:t xml:space="preserve"> </w:t>
      </w:r>
      <w:r w:rsidRPr="009C0D6C">
        <w:rPr>
          <w:rStyle w:val="Incipit"/>
        </w:rPr>
        <w:t>iubilatione</w:t>
      </w:r>
      <w:r>
        <w:rPr>
          <w:lang w:val="it-IT"/>
        </w:rPr>
        <w:t xml:space="preserve">. ALV </w:t>
      </w:r>
      <w:r w:rsidRPr="009C0D6C">
        <w:rPr>
          <w:rStyle w:val="Incipit"/>
        </w:rPr>
        <w:t>Dominus</w:t>
      </w:r>
      <w:r>
        <w:rPr>
          <w:lang w:val="it-IT"/>
        </w:rPr>
        <w:t xml:space="preserve"> </w:t>
      </w:r>
      <w:r w:rsidRPr="009C0D6C">
        <w:rPr>
          <w:rStyle w:val="Incipit"/>
        </w:rPr>
        <w:t>in</w:t>
      </w:r>
      <w:r>
        <w:rPr>
          <w:lang w:val="it-IT"/>
        </w:rPr>
        <w:t xml:space="preserve"> </w:t>
      </w:r>
      <w:r w:rsidRPr="009C0D6C">
        <w:rPr>
          <w:rStyle w:val="Incipit"/>
        </w:rPr>
        <w:t>Sina</w:t>
      </w:r>
      <w:r>
        <w:rPr>
          <w:lang w:val="it-IT"/>
        </w:rPr>
        <w:t xml:space="preserve">. SE </w:t>
      </w:r>
      <w:r w:rsidRPr="009C0D6C">
        <w:rPr>
          <w:rStyle w:val="Incipit"/>
        </w:rPr>
        <w:t>Summi</w:t>
      </w:r>
      <w:r>
        <w:rPr>
          <w:lang w:val="it-IT"/>
        </w:rPr>
        <w:t xml:space="preserve"> </w:t>
      </w:r>
      <w:r w:rsidRPr="009C0D6C">
        <w:rPr>
          <w:rStyle w:val="Incipit"/>
        </w:rPr>
        <w:t>triumphum</w:t>
      </w:r>
      <w:r>
        <w:rPr>
          <w:lang w:val="it-IT"/>
        </w:rPr>
        <w:t xml:space="preserve"> </w:t>
      </w:r>
      <w:r w:rsidRPr="009C0D6C">
        <w:rPr>
          <w:rStyle w:val="Incipit"/>
        </w:rPr>
        <w:t>regis</w:t>
      </w:r>
      <w:r>
        <w:rPr>
          <w:lang w:val="it-IT"/>
        </w:rPr>
        <w:t xml:space="preserve">. EV </w:t>
      </w:r>
      <w:r w:rsidRPr="001B3B9B">
        <w:rPr>
          <w:rStyle w:val="Incipit"/>
        </w:rPr>
        <w:t>Cum</w:t>
      </w:r>
      <w:r>
        <w:rPr>
          <w:lang w:val="it-IT"/>
        </w:rPr>
        <w:t xml:space="preserve"> </w:t>
      </w:r>
      <w:r w:rsidRPr="001B3B9B">
        <w:rPr>
          <w:rStyle w:val="Incipit"/>
        </w:rPr>
        <w:t>venerit</w:t>
      </w:r>
      <w:r>
        <w:rPr>
          <w:lang w:val="it-IT"/>
        </w:rPr>
        <w:t xml:space="preserve"> </w:t>
      </w:r>
      <w:r w:rsidRPr="001B3B9B">
        <w:rPr>
          <w:rStyle w:val="Incipit"/>
        </w:rPr>
        <w:t>paracletus</w:t>
      </w:r>
      <w:r>
        <w:rPr>
          <w:lang w:val="it-IT"/>
        </w:rPr>
        <w:t xml:space="preserve">. OF </w:t>
      </w:r>
      <w:r w:rsidRPr="001B3B9B">
        <w:rPr>
          <w:rStyle w:val="Incipit"/>
        </w:rPr>
        <w:t>Viri</w:t>
      </w:r>
      <w:r>
        <w:rPr>
          <w:lang w:val="it-IT"/>
        </w:rPr>
        <w:t xml:space="preserve"> </w:t>
      </w:r>
      <w:r w:rsidRPr="001B3B9B">
        <w:rPr>
          <w:rStyle w:val="Incipit"/>
        </w:rPr>
        <w:t>Galilaei</w:t>
      </w:r>
      <w:r>
        <w:rPr>
          <w:lang w:val="it-IT"/>
        </w:rPr>
        <w:t xml:space="preserve">. Praefatio de Ascensione. CO </w:t>
      </w:r>
      <w:r w:rsidRPr="001B3B9B">
        <w:rPr>
          <w:rStyle w:val="Incipit"/>
        </w:rPr>
        <w:t>Pater</w:t>
      </w:r>
      <w:r>
        <w:rPr>
          <w:lang w:val="it-IT"/>
        </w:rPr>
        <w:t xml:space="preserve"> </w:t>
      </w:r>
      <w:r w:rsidRPr="001B3B9B">
        <w:rPr>
          <w:rStyle w:val="Incipit"/>
        </w:rPr>
        <w:t>cum</w:t>
      </w:r>
      <w:r>
        <w:rPr>
          <w:lang w:val="it-IT"/>
        </w:rPr>
        <w:t xml:space="preserve"> </w:t>
      </w:r>
      <w:r w:rsidRPr="001B3B9B">
        <w:rPr>
          <w:rStyle w:val="Incipit"/>
        </w:rPr>
        <w:t>essem</w:t>
      </w:r>
      <w:r>
        <w:rPr>
          <w:lang w:val="it-IT"/>
        </w:rPr>
        <w:t>.</w:t>
      </w:r>
    </w:p>
    <w:p w:rsidR="00582F6A" w:rsidRDefault="00582F6A" w:rsidP="00EC307C">
      <w:pPr>
        <w:rPr>
          <w:lang w:val="it-IT"/>
        </w:rPr>
      </w:pPr>
      <w:r>
        <w:rPr>
          <w:lang w:val="it-IT"/>
        </w:rPr>
        <w:t xml:space="preserve">AD VESPERAS AN </w:t>
      </w:r>
      <w:r w:rsidRPr="001B3B9B">
        <w:rPr>
          <w:rStyle w:val="Incipit"/>
        </w:rPr>
        <w:t>Viri</w:t>
      </w:r>
      <w:r>
        <w:rPr>
          <w:lang w:val="it-IT"/>
        </w:rPr>
        <w:t xml:space="preserve"> </w:t>
      </w:r>
      <w:r w:rsidRPr="001B3B9B">
        <w:rPr>
          <w:rStyle w:val="Incipit"/>
        </w:rPr>
        <w:t>Galilaei</w:t>
      </w:r>
      <w:r>
        <w:rPr>
          <w:lang w:val="it-IT"/>
        </w:rPr>
        <w:t xml:space="preserve"> cum reliquis. PS </w:t>
      </w:r>
      <w:r w:rsidRPr="001B3B9B">
        <w:rPr>
          <w:rStyle w:val="Incipit"/>
        </w:rPr>
        <w:t>Dixit</w:t>
      </w:r>
      <w:r>
        <w:rPr>
          <w:lang w:val="it-IT"/>
        </w:rPr>
        <w:t xml:space="preserve"> </w:t>
      </w:r>
      <w:r w:rsidRPr="001B3B9B">
        <w:rPr>
          <w:rStyle w:val="Incipit"/>
        </w:rPr>
        <w:t>dominus</w:t>
      </w:r>
      <w:r>
        <w:rPr>
          <w:lang w:val="it-IT"/>
        </w:rPr>
        <w:t xml:space="preserve"> cum reliquis. AM </w:t>
      </w:r>
      <w:r w:rsidRPr="001B3B9B">
        <w:rPr>
          <w:rStyle w:val="Incipit"/>
        </w:rPr>
        <w:t>Si</w:t>
      </w:r>
      <w:r>
        <w:rPr>
          <w:lang w:val="it-IT"/>
        </w:rPr>
        <w:t xml:space="preserve"> </w:t>
      </w:r>
      <w:r w:rsidR="00B42F86">
        <w:rPr>
          <w:rStyle w:val="Incipit"/>
        </w:rPr>
        <w:t>diligere</w:t>
      </w:r>
      <w:r w:rsidRPr="001B3B9B">
        <w:rPr>
          <w:rStyle w:val="Incipit"/>
        </w:rPr>
        <w:t>tis</w:t>
      </w:r>
      <w:r>
        <w:rPr>
          <w:lang w:val="it-IT"/>
        </w:rPr>
        <w:t xml:space="preserve"> </w:t>
      </w:r>
      <w:r w:rsidRPr="001B3B9B">
        <w:rPr>
          <w:rStyle w:val="Incipit"/>
        </w:rPr>
        <w:t>me</w:t>
      </w:r>
      <w:r>
        <w:rPr>
          <w:lang w:val="it-IT"/>
        </w:rPr>
        <w:t>. Capitulum et oratio de dominica.</w:t>
      </w:r>
    </w:p>
    <w:p w:rsidR="00582F6A" w:rsidRDefault="00582F6A" w:rsidP="00582F6A">
      <w:pPr>
        <w:pStyle w:val="berschrift1"/>
        <w:rPr>
          <w:lang w:val="it-IT"/>
        </w:rPr>
      </w:pPr>
      <w:r>
        <w:rPr>
          <w:lang w:val="it-IT"/>
        </w:rPr>
        <w:t>FERIA II.</w:t>
      </w:r>
    </w:p>
    <w:p w:rsidR="00582F6A" w:rsidRDefault="00582F6A" w:rsidP="00582F6A">
      <w:pPr>
        <w:rPr>
          <w:lang w:val="it-IT"/>
        </w:rPr>
      </w:pPr>
      <w:r>
        <w:rPr>
          <w:lang w:val="it-IT"/>
        </w:rPr>
        <w:t xml:space="preserve">AD MATUTINAS INV </w:t>
      </w:r>
      <w:r w:rsidRPr="001B3B9B">
        <w:rPr>
          <w:rStyle w:val="Incipit"/>
        </w:rPr>
        <w:t>Ascendens</w:t>
      </w:r>
      <w:r>
        <w:rPr>
          <w:lang w:val="it-IT"/>
        </w:rPr>
        <w:t xml:space="preserve"> </w:t>
      </w:r>
      <w:r w:rsidRPr="001B3B9B">
        <w:rPr>
          <w:rStyle w:val="Incipit"/>
        </w:rPr>
        <w:t>Christus</w:t>
      </w:r>
      <w:r>
        <w:rPr>
          <w:lang w:val="it-IT"/>
        </w:rPr>
        <w:t xml:space="preserve"> </w:t>
      </w:r>
      <w:r w:rsidRPr="001B3B9B">
        <w:rPr>
          <w:rStyle w:val="Incipit"/>
        </w:rPr>
        <w:t>in</w:t>
      </w:r>
      <w:r>
        <w:rPr>
          <w:lang w:val="it-IT"/>
        </w:rPr>
        <w:t xml:space="preserve"> </w:t>
      </w:r>
      <w:r w:rsidRPr="001B3B9B">
        <w:rPr>
          <w:rStyle w:val="Incipit"/>
        </w:rPr>
        <w:t>altum</w:t>
      </w:r>
      <w:r>
        <w:rPr>
          <w:lang w:val="it-IT"/>
        </w:rPr>
        <w:t>.</w:t>
      </w:r>
    </w:p>
    <w:p w:rsidR="006D7A00" w:rsidRDefault="006D7A00" w:rsidP="00582F6A">
      <w:pPr>
        <w:rPr>
          <w:lang w:val="it-IT"/>
        </w:rPr>
      </w:pPr>
      <w:r>
        <w:rPr>
          <w:lang w:val="it-IT"/>
        </w:rPr>
        <w:t xml:space="preserve">IN NOCTURNO AN </w:t>
      </w:r>
      <w:r w:rsidRPr="001B3B9B">
        <w:rPr>
          <w:rStyle w:val="Incipit"/>
        </w:rPr>
        <w:t>Elevata</w:t>
      </w:r>
      <w:r>
        <w:rPr>
          <w:lang w:val="it-IT"/>
        </w:rPr>
        <w:t xml:space="preserve"> </w:t>
      </w:r>
      <w:r w:rsidRPr="001B3B9B">
        <w:rPr>
          <w:rStyle w:val="Incipit"/>
        </w:rPr>
        <w:t>est</w:t>
      </w:r>
      <w:r>
        <w:rPr>
          <w:lang w:val="it-IT"/>
        </w:rPr>
        <w:t xml:space="preserve">. PS </w:t>
      </w:r>
      <w:r w:rsidRPr="001B3B9B">
        <w:rPr>
          <w:rStyle w:val="Incipit"/>
        </w:rPr>
        <w:t>Domine</w:t>
      </w:r>
      <w:r>
        <w:rPr>
          <w:lang w:val="it-IT"/>
        </w:rPr>
        <w:t xml:space="preserve"> </w:t>
      </w:r>
      <w:r w:rsidRPr="001B3B9B">
        <w:rPr>
          <w:rStyle w:val="Incipit"/>
        </w:rPr>
        <w:t>dominus</w:t>
      </w:r>
      <w:r>
        <w:rPr>
          <w:lang w:val="it-IT"/>
        </w:rPr>
        <w:t xml:space="preserve"> </w:t>
      </w:r>
      <w:r w:rsidRPr="001B3B9B">
        <w:rPr>
          <w:rStyle w:val="Incipit"/>
        </w:rPr>
        <w:t>noster</w:t>
      </w:r>
      <w:r>
        <w:rPr>
          <w:lang w:val="it-IT"/>
        </w:rPr>
        <w:t xml:space="preserve">. AN </w:t>
      </w:r>
      <w:r w:rsidRPr="001B3B9B">
        <w:rPr>
          <w:rStyle w:val="Incipit"/>
        </w:rPr>
        <w:t>Dominus</w:t>
      </w:r>
      <w:r>
        <w:rPr>
          <w:lang w:val="it-IT"/>
        </w:rPr>
        <w:t xml:space="preserve"> </w:t>
      </w:r>
      <w:r w:rsidRPr="001B3B9B">
        <w:rPr>
          <w:rStyle w:val="Incipit"/>
        </w:rPr>
        <w:t>in</w:t>
      </w:r>
      <w:r>
        <w:rPr>
          <w:lang w:val="it-IT"/>
        </w:rPr>
        <w:t xml:space="preserve"> </w:t>
      </w:r>
      <w:r w:rsidRPr="001B3B9B">
        <w:rPr>
          <w:rStyle w:val="Incipit"/>
        </w:rPr>
        <w:t>templ</w:t>
      </w:r>
      <w:r w:rsidR="00683CD5">
        <w:rPr>
          <w:rStyle w:val="Incipit"/>
        </w:rPr>
        <w:t>o</w:t>
      </w:r>
      <w:r>
        <w:rPr>
          <w:lang w:val="it-IT"/>
        </w:rPr>
        <w:t xml:space="preserve">. PS </w:t>
      </w:r>
      <w:r w:rsidRPr="001B3B9B">
        <w:rPr>
          <w:rStyle w:val="Incipit"/>
        </w:rPr>
        <w:t>In</w:t>
      </w:r>
      <w:r>
        <w:rPr>
          <w:lang w:val="it-IT"/>
        </w:rPr>
        <w:t xml:space="preserve"> </w:t>
      </w:r>
      <w:r w:rsidRPr="001B3B9B">
        <w:rPr>
          <w:rStyle w:val="Incipit"/>
        </w:rPr>
        <w:t>domino</w:t>
      </w:r>
      <w:r>
        <w:rPr>
          <w:lang w:val="it-IT"/>
        </w:rPr>
        <w:t xml:space="preserve"> </w:t>
      </w:r>
      <w:r w:rsidRPr="001B3B9B">
        <w:rPr>
          <w:rStyle w:val="Incipit"/>
        </w:rPr>
        <w:t>confido</w:t>
      </w:r>
      <w:r>
        <w:rPr>
          <w:lang w:val="it-IT"/>
        </w:rPr>
        <w:t xml:space="preserve">. AN </w:t>
      </w:r>
      <w:r w:rsidRPr="001B3B9B">
        <w:rPr>
          <w:rStyle w:val="Incipit"/>
        </w:rPr>
        <w:t>A</w:t>
      </w:r>
      <w:r>
        <w:rPr>
          <w:lang w:val="it-IT"/>
        </w:rPr>
        <w:t xml:space="preserve"> </w:t>
      </w:r>
      <w:r w:rsidRPr="001B3B9B">
        <w:rPr>
          <w:rStyle w:val="Incipit"/>
        </w:rPr>
        <w:t>summo</w:t>
      </w:r>
      <w:r>
        <w:rPr>
          <w:lang w:val="it-IT"/>
        </w:rPr>
        <w:t xml:space="preserve"> </w:t>
      </w:r>
      <w:r w:rsidRPr="001B3B9B">
        <w:rPr>
          <w:rStyle w:val="Incipit"/>
        </w:rPr>
        <w:t>caelo</w:t>
      </w:r>
      <w:r>
        <w:rPr>
          <w:lang w:val="it-IT"/>
        </w:rPr>
        <w:t xml:space="preserve">. PS </w:t>
      </w:r>
      <w:r w:rsidRPr="001B3B9B">
        <w:rPr>
          <w:rStyle w:val="Incipit"/>
        </w:rPr>
        <w:t>Caeli</w:t>
      </w:r>
      <w:r>
        <w:rPr>
          <w:lang w:val="it-IT"/>
        </w:rPr>
        <w:t xml:space="preserve"> </w:t>
      </w:r>
      <w:r w:rsidRPr="001B3B9B">
        <w:rPr>
          <w:rStyle w:val="Incipit"/>
        </w:rPr>
        <w:t>enarrant</w:t>
      </w:r>
      <w:r>
        <w:rPr>
          <w:lang w:val="it-IT"/>
        </w:rPr>
        <w:t xml:space="preserve">. VS </w:t>
      </w:r>
      <w:r w:rsidRPr="001B3B9B">
        <w:rPr>
          <w:rStyle w:val="Incipit"/>
        </w:rPr>
        <w:t>Ascendit</w:t>
      </w:r>
      <w:r>
        <w:rPr>
          <w:lang w:val="it-IT"/>
        </w:rPr>
        <w:t xml:space="preserve"> </w:t>
      </w:r>
      <w:r w:rsidRPr="001B3B9B">
        <w:rPr>
          <w:rStyle w:val="Incipit"/>
        </w:rPr>
        <w:t>deus</w:t>
      </w:r>
      <w:r>
        <w:rPr>
          <w:lang w:val="it-IT"/>
        </w:rPr>
        <w:t xml:space="preserve"> </w:t>
      </w:r>
      <w:r w:rsidRPr="001B3B9B">
        <w:rPr>
          <w:rStyle w:val="Incipit"/>
        </w:rPr>
        <w:t>in</w:t>
      </w:r>
      <w:r>
        <w:rPr>
          <w:lang w:val="it-IT"/>
        </w:rPr>
        <w:t xml:space="preserve"> </w:t>
      </w:r>
      <w:r w:rsidRPr="001B3B9B">
        <w:rPr>
          <w:rStyle w:val="Incipit"/>
        </w:rPr>
        <w:t>iubilatione</w:t>
      </w:r>
      <w:r>
        <w:rPr>
          <w:lang w:val="it-IT"/>
        </w:rPr>
        <w:t xml:space="preserve">. RP </w:t>
      </w:r>
      <w:r w:rsidRPr="001B3B9B">
        <w:rPr>
          <w:rStyle w:val="Incipit"/>
        </w:rPr>
        <w:t>Post</w:t>
      </w:r>
      <w:r>
        <w:rPr>
          <w:lang w:val="it-IT"/>
        </w:rPr>
        <w:t xml:space="preserve"> </w:t>
      </w:r>
      <w:r w:rsidRPr="001B3B9B">
        <w:rPr>
          <w:rStyle w:val="Incipit"/>
        </w:rPr>
        <w:t>passionem</w:t>
      </w:r>
      <w:r>
        <w:rPr>
          <w:lang w:val="it-IT"/>
        </w:rPr>
        <w:t xml:space="preserve">. RP </w:t>
      </w:r>
      <w:r w:rsidRPr="001B3B9B">
        <w:rPr>
          <w:rStyle w:val="Incipit"/>
        </w:rPr>
        <w:t>Omnis</w:t>
      </w:r>
      <w:r>
        <w:rPr>
          <w:lang w:val="it-IT"/>
        </w:rPr>
        <w:t xml:space="preserve"> </w:t>
      </w:r>
      <w:r w:rsidRPr="001B3B9B">
        <w:rPr>
          <w:rStyle w:val="Incipit"/>
        </w:rPr>
        <w:t>pulchritudo</w:t>
      </w:r>
      <w:r>
        <w:rPr>
          <w:lang w:val="it-IT"/>
        </w:rPr>
        <w:t xml:space="preserve">. RP </w:t>
      </w:r>
      <w:r w:rsidRPr="001B3B9B">
        <w:rPr>
          <w:rStyle w:val="Incipit"/>
        </w:rPr>
        <w:t>Exaltare</w:t>
      </w:r>
      <w:r>
        <w:rPr>
          <w:lang w:val="it-IT"/>
        </w:rPr>
        <w:t>.</w:t>
      </w:r>
    </w:p>
    <w:p w:rsidR="006D7A00" w:rsidRDefault="006D7A00" w:rsidP="00582F6A">
      <w:pPr>
        <w:rPr>
          <w:lang w:val="it-IT"/>
        </w:rPr>
      </w:pPr>
      <w:r>
        <w:rPr>
          <w:lang w:val="it-IT"/>
        </w:rPr>
        <w:t xml:space="preserve">AD LAUDES AN </w:t>
      </w:r>
      <w:r w:rsidRPr="001B3B9B">
        <w:rPr>
          <w:rStyle w:val="Incipit"/>
        </w:rPr>
        <w:t>Viri</w:t>
      </w:r>
      <w:r>
        <w:rPr>
          <w:lang w:val="it-IT"/>
        </w:rPr>
        <w:t xml:space="preserve"> </w:t>
      </w:r>
      <w:r w:rsidRPr="001B3B9B">
        <w:rPr>
          <w:rStyle w:val="Incipit"/>
        </w:rPr>
        <w:t>Galilaei</w:t>
      </w:r>
      <w:r>
        <w:rPr>
          <w:lang w:val="it-IT"/>
        </w:rPr>
        <w:t xml:space="preserve"> sola tantum. Capitulum et oratio de ascensione. VS </w:t>
      </w:r>
      <w:r w:rsidRPr="001B3B9B">
        <w:rPr>
          <w:rStyle w:val="Incipit"/>
        </w:rPr>
        <w:t>Domine</w:t>
      </w:r>
      <w:r>
        <w:rPr>
          <w:lang w:val="it-IT"/>
        </w:rPr>
        <w:t xml:space="preserve"> </w:t>
      </w:r>
      <w:r w:rsidRPr="001B3B9B">
        <w:rPr>
          <w:rStyle w:val="Incipit"/>
        </w:rPr>
        <w:t>in</w:t>
      </w:r>
      <w:r>
        <w:rPr>
          <w:lang w:val="it-IT"/>
        </w:rPr>
        <w:t xml:space="preserve"> </w:t>
      </w:r>
      <w:r w:rsidRPr="001B3B9B">
        <w:rPr>
          <w:rStyle w:val="Incipit"/>
        </w:rPr>
        <w:t>caelo</w:t>
      </w:r>
      <w:r>
        <w:rPr>
          <w:lang w:val="it-IT"/>
        </w:rPr>
        <w:t xml:space="preserve">. AB </w:t>
      </w:r>
      <w:r w:rsidRPr="001B3B9B">
        <w:rPr>
          <w:rStyle w:val="Incipit"/>
        </w:rPr>
        <w:t>Rogabo</w:t>
      </w:r>
      <w:r>
        <w:rPr>
          <w:lang w:val="it-IT"/>
        </w:rPr>
        <w:t xml:space="preserve"> </w:t>
      </w:r>
      <w:r w:rsidRPr="001B3B9B">
        <w:rPr>
          <w:rStyle w:val="Incipit"/>
        </w:rPr>
        <w:t>patrem</w:t>
      </w:r>
      <w:r>
        <w:rPr>
          <w:lang w:val="it-IT"/>
        </w:rPr>
        <w:t xml:space="preserve"> </w:t>
      </w:r>
      <w:r w:rsidRPr="001B3B9B">
        <w:rPr>
          <w:rStyle w:val="Incipit"/>
        </w:rPr>
        <w:t>meum</w:t>
      </w:r>
      <w:r>
        <w:rPr>
          <w:lang w:val="it-IT"/>
        </w:rPr>
        <w:t>.</w:t>
      </w:r>
    </w:p>
    <w:p w:rsidR="006D7A00" w:rsidRDefault="006D7A00" w:rsidP="00582F6A">
      <w:pPr>
        <w:rPr>
          <w:lang w:val="it-IT"/>
        </w:rPr>
      </w:pPr>
      <w:r>
        <w:rPr>
          <w:lang w:val="it-IT"/>
        </w:rPr>
        <w:t xml:space="preserve">AD MISSAM [IN] </w:t>
      </w:r>
      <w:r w:rsidRPr="001B3B9B">
        <w:rPr>
          <w:rStyle w:val="Incipit"/>
        </w:rPr>
        <w:t>Viri</w:t>
      </w:r>
      <w:r>
        <w:rPr>
          <w:lang w:val="it-IT"/>
        </w:rPr>
        <w:t xml:space="preserve"> </w:t>
      </w:r>
      <w:r w:rsidRPr="001B3B9B">
        <w:rPr>
          <w:rStyle w:val="Incipit"/>
        </w:rPr>
        <w:t>Galilaei</w:t>
      </w:r>
      <w:r>
        <w:rPr>
          <w:lang w:val="it-IT"/>
        </w:rPr>
        <w:t xml:space="preserve"> per totum. Loco sequentiae [S</w:t>
      </w:r>
      <w:r w:rsidR="001B27C3">
        <w:rPr>
          <w:lang w:val="it-IT"/>
        </w:rPr>
        <w:t>V</w:t>
      </w:r>
      <w:r>
        <w:rPr>
          <w:lang w:val="it-IT"/>
        </w:rPr>
        <w:t xml:space="preserve">] </w:t>
      </w:r>
      <w:r w:rsidRPr="001B3B9B">
        <w:rPr>
          <w:rStyle w:val="Incipit"/>
        </w:rPr>
        <w:t>Iam</w:t>
      </w:r>
      <w:r>
        <w:rPr>
          <w:lang w:val="it-IT"/>
        </w:rPr>
        <w:t xml:space="preserve"> </w:t>
      </w:r>
      <w:r w:rsidRPr="001B3B9B">
        <w:rPr>
          <w:rStyle w:val="Incipit"/>
        </w:rPr>
        <w:t>Idithun</w:t>
      </w:r>
      <w:r>
        <w:rPr>
          <w:lang w:val="it-IT"/>
        </w:rPr>
        <w:t>.</w:t>
      </w:r>
    </w:p>
    <w:p w:rsidR="006D7A00" w:rsidRDefault="006D7A00" w:rsidP="00582F6A">
      <w:pPr>
        <w:rPr>
          <w:lang w:val="it-IT"/>
        </w:rPr>
      </w:pPr>
      <w:r>
        <w:rPr>
          <w:lang w:val="it-IT"/>
        </w:rPr>
        <w:t xml:space="preserve">AD VESPERAS AM </w:t>
      </w:r>
      <w:r w:rsidRPr="001B3B9B">
        <w:rPr>
          <w:rStyle w:val="Incipit"/>
        </w:rPr>
        <w:t>Vado</w:t>
      </w:r>
      <w:r>
        <w:rPr>
          <w:lang w:val="it-IT"/>
        </w:rPr>
        <w:t xml:space="preserve"> </w:t>
      </w:r>
      <w:r w:rsidRPr="001B3B9B">
        <w:rPr>
          <w:rStyle w:val="Incipit"/>
        </w:rPr>
        <w:t>parare</w:t>
      </w:r>
      <w:r>
        <w:rPr>
          <w:lang w:val="it-IT"/>
        </w:rPr>
        <w:t>.</w:t>
      </w:r>
    </w:p>
    <w:p w:rsidR="006D7A00" w:rsidRDefault="00865B5D" w:rsidP="00865B5D">
      <w:pPr>
        <w:pStyle w:val="berschrift1"/>
        <w:rPr>
          <w:lang w:val="it-IT"/>
        </w:rPr>
      </w:pPr>
      <w:r>
        <w:rPr>
          <w:lang w:val="it-IT"/>
        </w:rPr>
        <w:t>FERIA III.</w:t>
      </w:r>
    </w:p>
    <w:p w:rsidR="001B3B9B" w:rsidRDefault="007039CF" w:rsidP="00865B5D">
      <w:pPr>
        <w:rPr>
          <w:lang w:val="it-IT"/>
        </w:rPr>
      </w:pPr>
      <w:r>
        <w:rPr>
          <w:lang w:val="it-IT"/>
        </w:rPr>
        <w:t xml:space="preserve">[AD MATUTINAS] INV </w:t>
      </w:r>
      <w:r w:rsidRPr="001B3B9B">
        <w:rPr>
          <w:rStyle w:val="Incipit"/>
        </w:rPr>
        <w:t>Ascendens</w:t>
      </w:r>
      <w:r>
        <w:rPr>
          <w:lang w:val="it-IT"/>
        </w:rPr>
        <w:t xml:space="preserve"> </w:t>
      </w:r>
      <w:r w:rsidRPr="001B3B9B">
        <w:rPr>
          <w:rStyle w:val="Incipit"/>
        </w:rPr>
        <w:t>Christus</w:t>
      </w:r>
      <w:r>
        <w:rPr>
          <w:lang w:val="it-IT"/>
        </w:rPr>
        <w:t xml:space="preserve">. </w:t>
      </w:r>
    </w:p>
    <w:p w:rsidR="00865B5D" w:rsidRDefault="001B3B9B" w:rsidP="00865B5D">
      <w:pPr>
        <w:rPr>
          <w:lang w:val="it-IT"/>
        </w:rPr>
      </w:pPr>
      <w:r>
        <w:rPr>
          <w:lang w:val="it-IT"/>
        </w:rPr>
        <w:t xml:space="preserve">[IN NOCTURNO] </w:t>
      </w:r>
      <w:r w:rsidR="007039CF">
        <w:rPr>
          <w:lang w:val="it-IT"/>
        </w:rPr>
        <w:t xml:space="preserve">AN </w:t>
      </w:r>
      <w:r w:rsidR="007039CF" w:rsidRPr="001B3B9B">
        <w:rPr>
          <w:rStyle w:val="Incipit"/>
        </w:rPr>
        <w:t>Exaltare</w:t>
      </w:r>
      <w:r w:rsidR="007039CF">
        <w:rPr>
          <w:lang w:val="it-IT"/>
        </w:rPr>
        <w:t xml:space="preserve"> </w:t>
      </w:r>
      <w:r w:rsidR="007039CF" w:rsidRPr="001B3B9B">
        <w:rPr>
          <w:rStyle w:val="Incipit"/>
        </w:rPr>
        <w:t>domine</w:t>
      </w:r>
      <w:r w:rsidR="007039CF">
        <w:rPr>
          <w:lang w:val="it-IT"/>
        </w:rPr>
        <w:t xml:space="preserve">. PS </w:t>
      </w:r>
      <w:r w:rsidR="007039CF" w:rsidRPr="001B3B9B">
        <w:rPr>
          <w:rStyle w:val="Incipit"/>
        </w:rPr>
        <w:t>Domine</w:t>
      </w:r>
      <w:r w:rsidR="007039CF">
        <w:rPr>
          <w:lang w:val="it-IT"/>
        </w:rPr>
        <w:t xml:space="preserve"> </w:t>
      </w:r>
      <w:r w:rsidR="007039CF" w:rsidRPr="001B3B9B">
        <w:rPr>
          <w:rStyle w:val="Incipit"/>
        </w:rPr>
        <w:t>in</w:t>
      </w:r>
      <w:r w:rsidR="007039CF">
        <w:rPr>
          <w:lang w:val="it-IT"/>
        </w:rPr>
        <w:t xml:space="preserve"> </w:t>
      </w:r>
      <w:r w:rsidR="007039CF" w:rsidRPr="001B3B9B">
        <w:rPr>
          <w:rStyle w:val="Incipit"/>
        </w:rPr>
        <w:t>virtute</w:t>
      </w:r>
      <w:r w:rsidR="007039CF">
        <w:rPr>
          <w:lang w:val="it-IT"/>
        </w:rPr>
        <w:t xml:space="preserve">. AN </w:t>
      </w:r>
      <w:r w:rsidR="007039CF" w:rsidRPr="005422FC">
        <w:rPr>
          <w:rStyle w:val="Incipit"/>
        </w:rPr>
        <w:t>Exaltabo</w:t>
      </w:r>
      <w:r w:rsidR="007039CF">
        <w:rPr>
          <w:lang w:val="it-IT"/>
        </w:rPr>
        <w:t xml:space="preserve"> </w:t>
      </w:r>
      <w:r w:rsidR="007039CF" w:rsidRPr="005422FC">
        <w:rPr>
          <w:rStyle w:val="Incipit"/>
        </w:rPr>
        <w:t>te</w:t>
      </w:r>
      <w:r w:rsidR="00683CD5">
        <w:rPr>
          <w:lang w:val="it-IT"/>
        </w:rPr>
        <w:t>. Ipsum psalmum</w:t>
      </w:r>
      <w:r w:rsidR="007039CF">
        <w:rPr>
          <w:lang w:val="it-IT"/>
        </w:rPr>
        <w:t xml:space="preserve">. AN </w:t>
      </w:r>
      <w:r w:rsidR="007039CF" w:rsidRPr="005422FC">
        <w:rPr>
          <w:rStyle w:val="Incipit"/>
        </w:rPr>
        <w:t>Ascendit</w:t>
      </w:r>
      <w:r w:rsidR="007039CF">
        <w:rPr>
          <w:lang w:val="it-IT"/>
        </w:rPr>
        <w:t xml:space="preserve"> </w:t>
      </w:r>
      <w:r w:rsidR="007039CF" w:rsidRPr="005422FC">
        <w:rPr>
          <w:rStyle w:val="Incipit"/>
        </w:rPr>
        <w:t>deus</w:t>
      </w:r>
      <w:r w:rsidR="007039CF">
        <w:rPr>
          <w:lang w:val="it-IT"/>
        </w:rPr>
        <w:t xml:space="preserve">. PS </w:t>
      </w:r>
      <w:r w:rsidR="007039CF" w:rsidRPr="005422FC">
        <w:rPr>
          <w:rStyle w:val="Incipit"/>
        </w:rPr>
        <w:t>Omnes</w:t>
      </w:r>
      <w:r w:rsidR="007039CF">
        <w:rPr>
          <w:lang w:val="it-IT"/>
        </w:rPr>
        <w:t xml:space="preserve"> </w:t>
      </w:r>
      <w:r w:rsidR="007039CF" w:rsidRPr="005422FC">
        <w:rPr>
          <w:rStyle w:val="Incipit"/>
        </w:rPr>
        <w:t>gentes</w:t>
      </w:r>
      <w:r w:rsidR="007039CF">
        <w:rPr>
          <w:lang w:val="it-IT"/>
        </w:rPr>
        <w:t xml:space="preserve">. VS </w:t>
      </w:r>
      <w:r w:rsidR="007039CF" w:rsidRPr="005422FC">
        <w:rPr>
          <w:rStyle w:val="Incipit"/>
        </w:rPr>
        <w:t>Exaltare</w:t>
      </w:r>
      <w:r w:rsidR="007039CF">
        <w:rPr>
          <w:lang w:val="it-IT"/>
        </w:rPr>
        <w:t xml:space="preserve"> </w:t>
      </w:r>
      <w:r w:rsidR="007039CF" w:rsidRPr="005422FC">
        <w:rPr>
          <w:rStyle w:val="Incipit"/>
        </w:rPr>
        <w:t>domine</w:t>
      </w:r>
      <w:r w:rsidR="007039CF">
        <w:rPr>
          <w:lang w:val="it-IT"/>
        </w:rPr>
        <w:t xml:space="preserve">. RP </w:t>
      </w:r>
      <w:r w:rsidR="007039CF" w:rsidRPr="005422FC">
        <w:rPr>
          <w:rStyle w:val="Incipit"/>
        </w:rPr>
        <w:t>Non</w:t>
      </w:r>
      <w:r w:rsidR="007039CF">
        <w:rPr>
          <w:lang w:val="it-IT"/>
        </w:rPr>
        <w:t xml:space="preserve"> </w:t>
      </w:r>
      <w:r w:rsidR="007039CF" w:rsidRPr="005422FC">
        <w:rPr>
          <w:rStyle w:val="Incipit"/>
        </w:rPr>
        <w:t>conturbetur</w:t>
      </w:r>
      <w:r w:rsidR="007039CF">
        <w:rPr>
          <w:lang w:val="it-IT"/>
        </w:rPr>
        <w:t xml:space="preserve">. RP </w:t>
      </w:r>
      <w:r w:rsidR="007039CF" w:rsidRPr="005422FC">
        <w:rPr>
          <w:rStyle w:val="Incipit"/>
        </w:rPr>
        <w:t>Ascendens</w:t>
      </w:r>
      <w:r w:rsidR="007039CF">
        <w:rPr>
          <w:lang w:val="it-IT"/>
        </w:rPr>
        <w:t xml:space="preserve"> </w:t>
      </w:r>
      <w:r w:rsidR="007039CF" w:rsidRPr="005422FC">
        <w:rPr>
          <w:rStyle w:val="Incipit"/>
        </w:rPr>
        <w:t>Christus</w:t>
      </w:r>
      <w:r w:rsidR="007039CF">
        <w:rPr>
          <w:lang w:val="it-IT"/>
        </w:rPr>
        <w:t xml:space="preserve"> </w:t>
      </w:r>
      <w:r w:rsidR="007039CF" w:rsidRPr="005422FC">
        <w:rPr>
          <w:rStyle w:val="Incipit"/>
        </w:rPr>
        <w:t>in</w:t>
      </w:r>
      <w:r w:rsidR="007039CF">
        <w:rPr>
          <w:lang w:val="it-IT"/>
        </w:rPr>
        <w:t xml:space="preserve"> </w:t>
      </w:r>
      <w:r w:rsidR="007039CF" w:rsidRPr="005422FC">
        <w:rPr>
          <w:rStyle w:val="Incipit"/>
        </w:rPr>
        <w:t>altum</w:t>
      </w:r>
      <w:r w:rsidR="007039CF">
        <w:rPr>
          <w:lang w:val="it-IT"/>
        </w:rPr>
        <w:t xml:space="preserve">. RP </w:t>
      </w:r>
      <w:r w:rsidR="007039CF" w:rsidRPr="005422FC">
        <w:rPr>
          <w:rStyle w:val="Incipit"/>
        </w:rPr>
        <w:t>Ponis</w:t>
      </w:r>
      <w:r w:rsidR="007039CF">
        <w:rPr>
          <w:lang w:val="it-IT"/>
        </w:rPr>
        <w:t xml:space="preserve"> </w:t>
      </w:r>
      <w:r w:rsidR="007039CF" w:rsidRPr="005422FC">
        <w:rPr>
          <w:rStyle w:val="Incipit"/>
        </w:rPr>
        <w:t>nubem</w:t>
      </w:r>
      <w:r w:rsidR="007039CF">
        <w:rPr>
          <w:lang w:val="it-IT"/>
        </w:rPr>
        <w:t>.</w:t>
      </w:r>
    </w:p>
    <w:p w:rsidR="007039CF" w:rsidRDefault="007039CF" w:rsidP="00865B5D">
      <w:pPr>
        <w:rPr>
          <w:lang w:val="it-IT"/>
        </w:rPr>
      </w:pPr>
      <w:r>
        <w:rPr>
          <w:lang w:val="it-IT"/>
        </w:rPr>
        <w:t xml:space="preserve">AD LAUDES AN </w:t>
      </w:r>
      <w:r w:rsidRPr="005422FC">
        <w:rPr>
          <w:rStyle w:val="Incipit"/>
        </w:rPr>
        <w:t>Viri</w:t>
      </w:r>
      <w:r>
        <w:rPr>
          <w:lang w:val="it-IT"/>
        </w:rPr>
        <w:t xml:space="preserve"> </w:t>
      </w:r>
      <w:r w:rsidRPr="005422FC">
        <w:rPr>
          <w:rStyle w:val="Incipit"/>
        </w:rPr>
        <w:t>Galilaei</w:t>
      </w:r>
      <w:r>
        <w:rPr>
          <w:lang w:val="it-IT"/>
        </w:rPr>
        <w:t xml:space="preserve"> sola tantum. Capitulum et oratio de ascensione. VS </w:t>
      </w:r>
      <w:r w:rsidRPr="005422FC">
        <w:rPr>
          <w:rStyle w:val="Incipit"/>
        </w:rPr>
        <w:t>Domine</w:t>
      </w:r>
      <w:r>
        <w:rPr>
          <w:lang w:val="it-IT"/>
        </w:rPr>
        <w:t xml:space="preserve"> </w:t>
      </w:r>
      <w:r w:rsidRPr="005422FC">
        <w:rPr>
          <w:rStyle w:val="Incipit"/>
        </w:rPr>
        <w:t>in</w:t>
      </w:r>
      <w:r>
        <w:rPr>
          <w:lang w:val="it-IT"/>
        </w:rPr>
        <w:t xml:space="preserve"> </w:t>
      </w:r>
      <w:r w:rsidRPr="005422FC">
        <w:rPr>
          <w:rStyle w:val="Incipit"/>
        </w:rPr>
        <w:t>caelo</w:t>
      </w:r>
      <w:r>
        <w:rPr>
          <w:lang w:val="it-IT"/>
        </w:rPr>
        <w:t xml:space="preserve">. AB </w:t>
      </w:r>
      <w:r w:rsidRPr="005422FC">
        <w:rPr>
          <w:rStyle w:val="Incipit"/>
        </w:rPr>
        <w:t>Non</w:t>
      </w:r>
      <w:r>
        <w:rPr>
          <w:lang w:val="it-IT"/>
        </w:rPr>
        <w:t xml:space="preserve"> </w:t>
      </w:r>
      <w:r w:rsidRPr="005422FC">
        <w:rPr>
          <w:rStyle w:val="Incipit"/>
        </w:rPr>
        <w:t>turbetur</w:t>
      </w:r>
      <w:r>
        <w:rPr>
          <w:lang w:val="it-IT"/>
        </w:rPr>
        <w:t xml:space="preserve"> </w:t>
      </w:r>
      <w:r w:rsidRPr="005422FC">
        <w:rPr>
          <w:rStyle w:val="Incipit"/>
        </w:rPr>
        <w:t>cor</w:t>
      </w:r>
      <w:r>
        <w:rPr>
          <w:lang w:val="it-IT"/>
        </w:rPr>
        <w:t xml:space="preserve"> </w:t>
      </w:r>
      <w:r w:rsidRPr="005422FC">
        <w:rPr>
          <w:rStyle w:val="Incipit"/>
        </w:rPr>
        <w:t>vestrum</w:t>
      </w:r>
      <w:r>
        <w:rPr>
          <w:lang w:val="it-IT"/>
        </w:rPr>
        <w:t>. In suffragiis ut supra.</w:t>
      </w:r>
    </w:p>
    <w:p w:rsidR="007039CF" w:rsidRDefault="007039CF" w:rsidP="00865B5D">
      <w:pPr>
        <w:rPr>
          <w:lang w:val="it-IT"/>
        </w:rPr>
      </w:pPr>
      <w:r>
        <w:rPr>
          <w:lang w:val="it-IT"/>
        </w:rPr>
        <w:t xml:space="preserve">AD MISSAM [IN] </w:t>
      </w:r>
      <w:r w:rsidRPr="005422FC">
        <w:rPr>
          <w:rStyle w:val="Incipit"/>
        </w:rPr>
        <w:t>Viri</w:t>
      </w:r>
      <w:r>
        <w:rPr>
          <w:lang w:val="it-IT"/>
        </w:rPr>
        <w:t xml:space="preserve"> </w:t>
      </w:r>
      <w:r w:rsidRPr="005422FC">
        <w:rPr>
          <w:rStyle w:val="Incipit"/>
        </w:rPr>
        <w:t>Galilaei</w:t>
      </w:r>
      <w:r>
        <w:rPr>
          <w:lang w:val="it-IT"/>
        </w:rPr>
        <w:t xml:space="preserve"> per totum.</w:t>
      </w:r>
    </w:p>
    <w:p w:rsidR="007039CF" w:rsidRDefault="007039CF" w:rsidP="00865B5D">
      <w:pPr>
        <w:rPr>
          <w:lang w:val="it-IT"/>
        </w:rPr>
      </w:pPr>
      <w:r>
        <w:rPr>
          <w:lang w:val="it-IT"/>
        </w:rPr>
        <w:t xml:space="preserve">[AD VESPERAS] AM </w:t>
      </w:r>
      <w:r w:rsidRPr="005422FC">
        <w:rPr>
          <w:rStyle w:val="Incipit"/>
        </w:rPr>
        <w:t>Spiritus</w:t>
      </w:r>
      <w:r>
        <w:rPr>
          <w:lang w:val="it-IT"/>
        </w:rPr>
        <w:t xml:space="preserve"> </w:t>
      </w:r>
      <w:r w:rsidRPr="005422FC">
        <w:rPr>
          <w:rStyle w:val="Incipit"/>
        </w:rPr>
        <w:t>sanctus</w:t>
      </w:r>
      <w:r>
        <w:rPr>
          <w:lang w:val="it-IT"/>
        </w:rPr>
        <w:t xml:space="preserve"> </w:t>
      </w:r>
      <w:r w:rsidRPr="005422FC">
        <w:rPr>
          <w:rStyle w:val="Incipit"/>
        </w:rPr>
        <w:t>docebit</w:t>
      </w:r>
      <w:r>
        <w:rPr>
          <w:lang w:val="it-IT"/>
        </w:rPr>
        <w:t xml:space="preserve"> </w:t>
      </w:r>
      <w:r w:rsidRPr="005422FC">
        <w:rPr>
          <w:rStyle w:val="Incipit"/>
        </w:rPr>
        <w:t>vos</w:t>
      </w:r>
      <w:r>
        <w:rPr>
          <w:lang w:val="it-IT"/>
        </w:rPr>
        <w:t>. In suffragiis ut supra.</w:t>
      </w:r>
    </w:p>
    <w:p w:rsidR="007039CF" w:rsidRDefault="007039CF" w:rsidP="007039CF">
      <w:pPr>
        <w:pStyle w:val="berschrift1"/>
        <w:rPr>
          <w:lang w:val="it-IT"/>
        </w:rPr>
      </w:pPr>
      <w:r>
        <w:rPr>
          <w:lang w:val="it-IT"/>
        </w:rPr>
        <w:t>FERIA IIII.</w:t>
      </w:r>
    </w:p>
    <w:p w:rsidR="005422FC" w:rsidRDefault="007039CF" w:rsidP="007039CF">
      <w:pPr>
        <w:rPr>
          <w:lang w:val="it-IT"/>
        </w:rPr>
      </w:pPr>
      <w:r>
        <w:rPr>
          <w:lang w:val="it-IT"/>
        </w:rPr>
        <w:t xml:space="preserve">[AD MATUTINAS] INV </w:t>
      </w:r>
      <w:r w:rsidRPr="005422FC">
        <w:rPr>
          <w:rStyle w:val="Incipit"/>
        </w:rPr>
        <w:t>Ascendens</w:t>
      </w:r>
      <w:r>
        <w:rPr>
          <w:lang w:val="it-IT"/>
        </w:rPr>
        <w:t xml:space="preserve"> </w:t>
      </w:r>
      <w:r w:rsidRPr="005422FC">
        <w:rPr>
          <w:rStyle w:val="Incipit"/>
        </w:rPr>
        <w:t>Christus</w:t>
      </w:r>
      <w:r>
        <w:rPr>
          <w:lang w:val="it-IT"/>
        </w:rPr>
        <w:t xml:space="preserve">. </w:t>
      </w:r>
    </w:p>
    <w:p w:rsidR="007039CF" w:rsidRDefault="005422FC" w:rsidP="007039CF">
      <w:pPr>
        <w:rPr>
          <w:lang w:val="it-IT"/>
        </w:rPr>
      </w:pPr>
      <w:r>
        <w:rPr>
          <w:lang w:val="it-IT"/>
        </w:rPr>
        <w:lastRenderedPageBreak/>
        <w:t xml:space="preserve">[IN NOCTURNO] </w:t>
      </w:r>
      <w:r w:rsidR="007039CF">
        <w:rPr>
          <w:lang w:val="it-IT"/>
        </w:rPr>
        <w:t xml:space="preserve">AN </w:t>
      </w:r>
      <w:r w:rsidR="007039CF" w:rsidRPr="005422FC">
        <w:rPr>
          <w:rStyle w:val="Incipit"/>
        </w:rPr>
        <w:t>Nimis</w:t>
      </w:r>
      <w:r w:rsidR="007039CF">
        <w:rPr>
          <w:lang w:val="it-IT"/>
        </w:rPr>
        <w:t xml:space="preserve"> </w:t>
      </w:r>
      <w:r w:rsidR="007039CF" w:rsidRPr="005422FC">
        <w:rPr>
          <w:rStyle w:val="Incipit"/>
        </w:rPr>
        <w:t>exaltatus</w:t>
      </w:r>
      <w:r w:rsidR="007039CF">
        <w:rPr>
          <w:lang w:val="it-IT"/>
        </w:rPr>
        <w:t xml:space="preserve">. PS </w:t>
      </w:r>
      <w:r w:rsidR="007039CF" w:rsidRPr="005422FC">
        <w:rPr>
          <w:rStyle w:val="Incipit"/>
        </w:rPr>
        <w:t>Dominus</w:t>
      </w:r>
      <w:r w:rsidR="007039CF">
        <w:rPr>
          <w:lang w:val="it-IT"/>
        </w:rPr>
        <w:t xml:space="preserve"> </w:t>
      </w:r>
      <w:r w:rsidR="007039CF" w:rsidRPr="005422FC">
        <w:rPr>
          <w:rStyle w:val="Incipit"/>
        </w:rPr>
        <w:t>regnavit</w:t>
      </w:r>
      <w:r w:rsidR="007039CF">
        <w:rPr>
          <w:lang w:val="it-IT"/>
        </w:rPr>
        <w:t xml:space="preserve"> </w:t>
      </w:r>
      <w:r w:rsidR="007039CF" w:rsidRPr="005422FC">
        <w:rPr>
          <w:rStyle w:val="Incipit"/>
        </w:rPr>
        <w:t>exultet</w:t>
      </w:r>
      <w:r w:rsidR="007039CF">
        <w:rPr>
          <w:lang w:val="it-IT"/>
        </w:rPr>
        <w:t xml:space="preserve">. AN </w:t>
      </w:r>
      <w:r w:rsidR="007039CF" w:rsidRPr="005422FC">
        <w:rPr>
          <w:rStyle w:val="Incipit"/>
        </w:rPr>
        <w:t>Dominus</w:t>
      </w:r>
      <w:r w:rsidR="007039CF">
        <w:rPr>
          <w:lang w:val="it-IT"/>
        </w:rPr>
        <w:t xml:space="preserve"> </w:t>
      </w:r>
      <w:r w:rsidR="007039CF" w:rsidRPr="005422FC">
        <w:rPr>
          <w:rStyle w:val="Incipit"/>
        </w:rPr>
        <w:t>in</w:t>
      </w:r>
      <w:r w:rsidR="007039CF">
        <w:rPr>
          <w:lang w:val="it-IT"/>
        </w:rPr>
        <w:t xml:space="preserve"> </w:t>
      </w:r>
      <w:r w:rsidR="007039CF" w:rsidRPr="005422FC">
        <w:rPr>
          <w:rStyle w:val="Incipit"/>
        </w:rPr>
        <w:t>Sion</w:t>
      </w:r>
      <w:r w:rsidR="007039CF">
        <w:rPr>
          <w:lang w:val="it-IT"/>
        </w:rPr>
        <w:t xml:space="preserve">. PS </w:t>
      </w:r>
      <w:r w:rsidR="007039CF" w:rsidRPr="005422FC">
        <w:rPr>
          <w:rStyle w:val="Incipit"/>
        </w:rPr>
        <w:t>Dominus</w:t>
      </w:r>
      <w:r w:rsidR="007039CF">
        <w:rPr>
          <w:lang w:val="it-IT"/>
        </w:rPr>
        <w:t xml:space="preserve"> </w:t>
      </w:r>
      <w:r w:rsidR="007039CF" w:rsidRPr="005422FC">
        <w:rPr>
          <w:rStyle w:val="Incipit"/>
        </w:rPr>
        <w:t>regnavit</w:t>
      </w:r>
      <w:r w:rsidR="007039CF">
        <w:rPr>
          <w:lang w:val="it-IT"/>
        </w:rPr>
        <w:t xml:space="preserve"> </w:t>
      </w:r>
      <w:r w:rsidR="007039CF" w:rsidRPr="005422FC">
        <w:rPr>
          <w:rStyle w:val="Incipit"/>
        </w:rPr>
        <w:t>irascantur</w:t>
      </w:r>
      <w:r w:rsidR="007039CF">
        <w:rPr>
          <w:lang w:val="it-IT"/>
        </w:rPr>
        <w:t xml:space="preserve">. AN </w:t>
      </w:r>
      <w:r w:rsidR="007039CF" w:rsidRPr="005422FC">
        <w:rPr>
          <w:rStyle w:val="Incipit"/>
        </w:rPr>
        <w:t>Dominus</w:t>
      </w:r>
      <w:r w:rsidR="007039CF">
        <w:rPr>
          <w:lang w:val="it-IT"/>
        </w:rPr>
        <w:t xml:space="preserve"> </w:t>
      </w:r>
      <w:r w:rsidR="007039CF" w:rsidRPr="005422FC">
        <w:rPr>
          <w:rStyle w:val="Incipit"/>
        </w:rPr>
        <w:t>in</w:t>
      </w:r>
      <w:r w:rsidR="007039CF">
        <w:rPr>
          <w:lang w:val="it-IT"/>
        </w:rPr>
        <w:t xml:space="preserve"> </w:t>
      </w:r>
      <w:r w:rsidR="007039CF" w:rsidRPr="005422FC">
        <w:rPr>
          <w:rStyle w:val="Incipit"/>
        </w:rPr>
        <w:t>caelo</w:t>
      </w:r>
      <w:r w:rsidR="007039CF">
        <w:rPr>
          <w:lang w:val="it-IT"/>
        </w:rPr>
        <w:t xml:space="preserve">. PS </w:t>
      </w:r>
      <w:r w:rsidR="007039CF" w:rsidRPr="005422FC">
        <w:rPr>
          <w:rStyle w:val="Incipit"/>
        </w:rPr>
        <w:t>Benedic</w:t>
      </w:r>
      <w:r w:rsidR="007039CF">
        <w:rPr>
          <w:lang w:val="it-IT"/>
        </w:rPr>
        <w:t xml:space="preserve"> </w:t>
      </w:r>
      <w:r w:rsidR="007039CF" w:rsidRPr="005422FC">
        <w:rPr>
          <w:rStyle w:val="Incipit"/>
        </w:rPr>
        <w:t>I</w:t>
      </w:r>
      <w:r w:rsidR="007039CF">
        <w:rPr>
          <w:lang w:val="it-IT"/>
        </w:rPr>
        <w:t xml:space="preserve">. VS </w:t>
      </w:r>
      <w:r w:rsidR="007039CF" w:rsidRPr="005422FC">
        <w:rPr>
          <w:rStyle w:val="Incipit"/>
        </w:rPr>
        <w:t>Ascendens</w:t>
      </w:r>
      <w:r w:rsidR="007039CF">
        <w:rPr>
          <w:lang w:val="it-IT"/>
        </w:rPr>
        <w:t xml:space="preserve"> </w:t>
      </w:r>
      <w:r w:rsidR="007039CF" w:rsidRPr="005422FC">
        <w:rPr>
          <w:rStyle w:val="Incipit"/>
        </w:rPr>
        <w:t>Christus</w:t>
      </w:r>
      <w:r w:rsidR="007039CF">
        <w:rPr>
          <w:lang w:val="it-IT"/>
        </w:rPr>
        <w:t xml:space="preserve"> </w:t>
      </w:r>
      <w:r w:rsidR="007039CF" w:rsidRPr="005422FC">
        <w:rPr>
          <w:rStyle w:val="Incipit"/>
        </w:rPr>
        <w:t>in</w:t>
      </w:r>
      <w:r w:rsidR="007039CF">
        <w:rPr>
          <w:lang w:val="it-IT"/>
        </w:rPr>
        <w:t xml:space="preserve"> </w:t>
      </w:r>
      <w:r w:rsidR="007039CF" w:rsidRPr="005422FC">
        <w:rPr>
          <w:rStyle w:val="Incipit"/>
        </w:rPr>
        <w:t>altum</w:t>
      </w:r>
      <w:r w:rsidR="007039CF">
        <w:rPr>
          <w:lang w:val="it-IT"/>
        </w:rPr>
        <w:t xml:space="preserve">. RP </w:t>
      </w:r>
      <w:r w:rsidR="007039CF" w:rsidRPr="005422FC">
        <w:rPr>
          <w:rStyle w:val="Incipit"/>
        </w:rPr>
        <w:t>Tempus</w:t>
      </w:r>
      <w:r w:rsidR="007039CF">
        <w:rPr>
          <w:lang w:val="it-IT"/>
        </w:rPr>
        <w:t xml:space="preserve"> </w:t>
      </w:r>
      <w:r w:rsidR="007039CF" w:rsidRPr="005422FC">
        <w:rPr>
          <w:rStyle w:val="Incipit"/>
        </w:rPr>
        <w:t>est</w:t>
      </w:r>
      <w:r w:rsidR="007039CF">
        <w:rPr>
          <w:lang w:val="it-IT"/>
        </w:rPr>
        <w:t xml:space="preserve">. RP </w:t>
      </w:r>
      <w:r w:rsidR="007039CF" w:rsidRPr="005422FC">
        <w:rPr>
          <w:rStyle w:val="Incipit"/>
        </w:rPr>
        <w:t>Non</w:t>
      </w:r>
      <w:r w:rsidR="007039CF">
        <w:rPr>
          <w:lang w:val="it-IT"/>
        </w:rPr>
        <w:t xml:space="preserve"> </w:t>
      </w:r>
      <w:r w:rsidR="007039CF" w:rsidRPr="005422FC">
        <w:rPr>
          <w:rStyle w:val="Incipit"/>
        </w:rPr>
        <w:t>conturbetur</w:t>
      </w:r>
      <w:r w:rsidR="007039CF">
        <w:rPr>
          <w:lang w:val="it-IT"/>
        </w:rPr>
        <w:t xml:space="preserve">. RP </w:t>
      </w:r>
      <w:r w:rsidR="007039CF" w:rsidRPr="005422FC">
        <w:rPr>
          <w:rStyle w:val="Incipit"/>
        </w:rPr>
        <w:t>Ite</w:t>
      </w:r>
      <w:r w:rsidR="007039CF">
        <w:rPr>
          <w:lang w:val="it-IT"/>
        </w:rPr>
        <w:t xml:space="preserve"> </w:t>
      </w:r>
      <w:r w:rsidR="007039CF" w:rsidRPr="005422FC">
        <w:rPr>
          <w:rStyle w:val="Incipit"/>
        </w:rPr>
        <w:t>in</w:t>
      </w:r>
      <w:r w:rsidR="007039CF">
        <w:rPr>
          <w:lang w:val="it-IT"/>
        </w:rPr>
        <w:t xml:space="preserve"> </w:t>
      </w:r>
      <w:r w:rsidR="007039CF" w:rsidRPr="005422FC">
        <w:rPr>
          <w:rStyle w:val="Incipit"/>
        </w:rPr>
        <w:t>orbem</w:t>
      </w:r>
      <w:r w:rsidR="007039CF">
        <w:rPr>
          <w:lang w:val="it-IT"/>
        </w:rPr>
        <w:t>.</w:t>
      </w:r>
    </w:p>
    <w:p w:rsidR="007039CF" w:rsidRDefault="007039CF" w:rsidP="007039CF">
      <w:pPr>
        <w:rPr>
          <w:lang w:val="it-IT"/>
        </w:rPr>
      </w:pPr>
      <w:r>
        <w:rPr>
          <w:lang w:val="it-IT"/>
        </w:rPr>
        <w:t xml:space="preserve">AD LAUDES AN </w:t>
      </w:r>
      <w:r w:rsidRPr="005422FC">
        <w:rPr>
          <w:rStyle w:val="Incipit"/>
        </w:rPr>
        <w:t>Viri</w:t>
      </w:r>
      <w:r>
        <w:rPr>
          <w:lang w:val="it-IT"/>
        </w:rPr>
        <w:t xml:space="preserve"> </w:t>
      </w:r>
      <w:r w:rsidRPr="005422FC">
        <w:rPr>
          <w:rStyle w:val="Incipit"/>
        </w:rPr>
        <w:t>Galilaei</w:t>
      </w:r>
      <w:r>
        <w:rPr>
          <w:lang w:val="it-IT"/>
        </w:rPr>
        <w:t xml:space="preserve">. Cetera ut supra. AB </w:t>
      </w:r>
      <w:r w:rsidRPr="005422FC">
        <w:rPr>
          <w:rStyle w:val="Incipit"/>
        </w:rPr>
        <w:t>Pacem</w:t>
      </w:r>
      <w:r>
        <w:rPr>
          <w:lang w:val="it-IT"/>
        </w:rPr>
        <w:t xml:space="preserve"> </w:t>
      </w:r>
      <w:r w:rsidRPr="005422FC">
        <w:rPr>
          <w:rStyle w:val="Incipit"/>
        </w:rPr>
        <w:t>meam</w:t>
      </w:r>
      <w:r>
        <w:rPr>
          <w:lang w:val="it-IT"/>
        </w:rPr>
        <w:t xml:space="preserve"> </w:t>
      </w:r>
      <w:r w:rsidRPr="005422FC">
        <w:rPr>
          <w:rStyle w:val="Incipit"/>
        </w:rPr>
        <w:t>do</w:t>
      </w:r>
      <w:r>
        <w:rPr>
          <w:lang w:val="it-IT"/>
        </w:rPr>
        <w:t xml:space="preserve"> </w:t>
      </w:r>
      <w:r w:rsidRPr="005422FC">
        <w:rPr>
          <w:rStyle w:val="Incipit"/>
        </w:rPr>
        <w:t>vobis</w:t>
      </w:r>
      <w:r>
        <w:rPr>
          <w:lang w:val="it-IT"/>
        </w:rPr>
        <w:t>.</w:t>
      </w:r>
    </w:p>
    <w:p w:rsidR="007039CF" w:rsidRDefault="007039CF" w:rsidP="007039CF">
      <w:pPr>
        <w:rPr>
          <w:lang w:val="it-IT"/>
        </w:rPr>
      </w:pPr>
      <w:r>
        <w:rPr>
          <w:lang w:val="it-IT"/>
        </w:rPr>
        <w:t xml:space="preserve">AD MISSAM [IN] </w:t>
      </w:r>
      <w:r w:rsidRPr="005422FC">
        <w:rPr>
          <w:rStyle w:val="Incipit"/>
        </w:rPr>
        <w:t>Exaudi</w:t>
      </w:r>
      <w:r>
        <w:rPr>
          <w:lang w:val="it-IT"/>
        </w:rPr>
        <w:t xml:space="preserve"> </w:t>
      </w:r>
      <w:r w:rsidRPr="005422FC">
        <w:rPr>
          <w:rStyle w:val="Incipit"/>
        </w:rPr>
        <w:t>domine</w:t>
      </w:r>
      <w:r>
        <w:rPr>
          <w:lang w:val="it-IT"/>
        </w:rPr>
        <w:t xml:space="preserve">. EP </w:t>
      </w:r>
      <w:r w:rsidRPr="005422FC">
        <w:rPr>
          <w:rStyle w:val="Incipit"/>
        </w:rPr>
        <w:t>Videmus</w:t>
      </w:r>
      <w:r>
        <w:rPr>
          <w:lang w:val="it-IT"/>
        </w:rPr>
        <w:t xml:space="preserve"> </w:t>
      </w:r>
      <w:r w:rsidRPr="005422FC">
        <w:rPr>
          <w:rStyle w:val="Incipit"/>
        </w:rPr>
        <w:t>Iesum</w:t>
      </w:r>
      <w:r>
        <w:rPr>
          <w:lang w:val="it-IT"/>
        </w:rPr>
        <w:t xml:space="preserve">. ALV </w:t>
      </w:r>
      <w:r w:rsidRPr="005422FC">
        <w:rPr>
          <w:rStyle w:val="Incipit"/>
        </w:rPr>
        <w:t>Ascendit</w:t>
      </w:r>
      <w:r>
        <w:rPr>
          <w:lang w:val="it-IT"/>
        </w:rPr>
        <w:t xml:space="preserve"> </w:t>
      </w:r>
      <w:r w:rsidRPr="005422FC">
        <w:rPr>
          <w:rStyle w:val="Incipit"/>
        </w:rPr>
        <w:t>deus</w:t>
      </w:r>
      <w:r>
        <w:rPr>
          <w:lang w:val="it-IT"/>
        </w:rPr>
        <w:t xml:space="preserve"> sola tantum. Sequentia non dicitur. EV </w:t>
      </w:r>
      <w:r w:rsidRPr="005422FC">
        <w:rPr>
          <w:rStyle w:val="Incipit"/>
        </w:rPr>
        <w:t>Si</w:t>
      </w:r>
      <w:r>
        <w:rPr>
          <w:lang w:val="it-IT"/>
        </w:rPr>
        <w:t xml:space="preserve"> </w:t>
      </w:r>
      <w:r w:rsidRPr="005422FC">
        <w:rPr>
          <w:rStyle w:val="Incipit"/>
        </w:rPr>
        <w:t>manseritis</w:t>
      </w:r>
      <w:r>
        <w:rPr>
          <w:lang w:val="it-IT"/>
        </w:rPr>
        <w:t>. Cetera omnia sicut in dominica dica</w:t>
      </w:r>
      <w:r w:rsidR="00AF06AF">
        <w:rPr>
          <w:lang w:val="it-IT"/>
        </w:rPr>
        <w:t>n</w:t>
      </w:r>
      <w:r>
        <w:rPr>
          <w:lang w:val="it-IT"/>
        </w:rPr>
        <w:t>tur.</w:t>
      </w:r>
    </w:p>
    <w:p w:rsidR="005422FC" w:rsidRDefault="005422FC" w:rsidP="005422FC">
      <w:pPr>
        <w:pStyle w:val="berschrift1"/>
        <w:rPr>
          <w:lang w:val="it-IT"/>
        </w:rPr>
      </w:pPr>
      <w:r>
        <w:rPr>
          <w:lang w:val="it-IT"/>
        </w:rPr>
        <w:t>IN OCTAVA ASCENSIONIS</w:t>
      </w:r>
    </w:p>
    <w:p w:rsidR="005422FC" w:rsidRDefault="005422FC" w:rsidP="005422FC">
      <w:pPr>
        <w:rPr>
          <w:lang w:val="it-IT"/>
        </w:rPr>
      </w:pPr>
      <w:r>
        <w:rPr>
          <w:lang w:val="it-IT"/>
        </w:rPr>
        <w:t xml:space="preserve">AD VESPERAS AN </w:t>
      </w:r>
      <w:r w:rsidRPr="002F01A7">
        <w:rPr>
          <w:rStyle w:val="Incipit"/>
        </w:rPr>
        <w:t>Ascendo</w:t>
      </w:r>
      <w:r>
        <w:rPr>
          <w:lang w:val="it-IT"/>
        </w:rPr>
        <w:t xml:space="preserve"> </w:t>
      </w:r>
      <w:r w:rsidRPr="002F01A7">
        <w:rPr>
          <w:rStyle w:val="Incipit"/>
        </w:rPr>
        <w:t>ad</w:t>
      </w:r>
      <w:r>
        <w:rPr>
          <w:lang w:val="it-IT"/>
        </w:rPr>
        <w:t xml:space="preserve"> </w:t>
      </w:r>
      <w:r w:rsidRPr="002F01A7">
        <w:rPr>
          <w:rStyle w:val="Incipit"/>
        </w:rPr>
        <w:t>patrem</w:t>
      </w:r>
      <w:r>
        <w:rPr>
          <w:lang w:val="it-IT"/>
        </w:rPr>
        <w:t xml:space="preserve">. PS </w:t>
      </w:r>
      <w:r w:rsidRPr="002F01A7">
        <w:rPr>
          <w:rStyle w:val="Incipit"/>
        </w:rPr>
        <w:t>Laudate</w:t>
      </w:r>
      <w:r>
        <w:rPr>
          <w:lang w:val="it-IT"/>
        </w:rPr>
        <w:t xml:space="preserve"> </w:t>
      </w:r>
      <w:r w:rsidRPr="002F01A7">
        <w:rPr>
          <w:rStyle w:val="Incipit"/>
        </w:rPr>
        <w:t>pueri</w:t>
      </w:r>
      <w:r>
        <w:rPr>
          <w:lang w:val="it-IT"/>
        </w:rPr>
        <w:t xml:space="preserve"> cum reliquis. CP </w:t>
      </w:r>
      <w:r w:rsidRPr="002F01A7">
        <w:rPr>
          <w:rStyle w:val="Incipit"/>
        </w:rPr>
        <w:t>Primum</w:t>
      </w:r>
      <w:r>
        <w:rPr>
          <w:lang w:val="it-IT"/>
        </w:rPr>
        <w:t xml:space="preserve"> </w:t>
      </w:r>
      <w:r w:rsidRPr="002F01A7">
        <w:rPr>
          <w:rStyle w:val="Incipit"/>
        </w:rPr>
        <w:t>quidem</w:t>
      </w:r>
      <w:r>
        <w:rPr>
          <w:lang w:val="it-IT"/>
        </w:rPr>
        <w:t xml:space="preserve"> </w:t>
      </w:r>
      <w:r w:rsidRPr="002F01A7">
        <w:rPr>
          <w:rStyle w:val="Incipit"/>
        </w:rPr>
        <w:t>sermonem</w:t>
      </w:r>
      <w:r>
        <w:rPr>
          <w:lang w:val="it-IT"/>
        </w:rPr>
        <w:t xml:space="preserve">. RP </w:t>
      </w:r>
      <w:r w:rsidRPr="002F01A7">
        <w:rPr>
          <w:rStyle w:val="Incipit"/>
        </w:rPr>
        <w:t>Ite</w:t>
      </w:r>
      <w:r>
        <w:rPr>
          <w:lang w:val="it-IT"/>
        </w:rPr>
        <w:t xml:space="preserve"> </w:t>
      </w:r>
      <w:r w:rsidRPr="002F01A7">
        <w:rPr>
          <w:rStyle w:val="Incipit"/>
        </w:rPr>
        <w:t>in</w:t>
      </w:r>
      <w:r>
        <w:rPr>
          <w:lang w:val="it-IT"/>
        </w:rPr>
        <w:t xml:space="preserve"> </w:t>
      </w:r>
      <w:r w:rsidRPr="002F01A7">
        <w:rPr>
          <w:rStyle w:val="Incipit"/>
        </w:rPr>
        <w:t>orbem</w:t>
      </w:r>
      <w:r>
        <w:rPr>
          <w:lang w:val="it-IT"/>
        </w:rPr>
        <w:t xml:space="preserve">. HY </w:t>
      </w:r>
      <w:r w:rsidRPr="002F01A7">
        <w:rPr>
          <w:rStyle w:val="Incipit"/>
        </w:rPr>
        <w:t>Festum</w:t>
      </w:r>
      <w:r>
        <w:rPr>
          <w:lang w:val="it-IT"/>
        </w:rPr>
        <w:t xml:space="preserve"> </w:t>
      </w:r>
      <w:r w:rsidRPr="002F01A7">
        <w:rPr>
          <w:rStyle w:val="Incipit"/>
        </w:rPr>
        <w:t>nunc</w:t>
      </w:r>
      <w:r>
        <w:rPr>
          <w:lang w:val="it-IT"/>
        </w:rPr>
        <w:t xml:space="preserve"> </w:t>
      </w:r>
      <w:r w:rsidRPr="002F01A7">
        <w:rPr>
          <w:rStyle w:val="Incipit"/>
        </w:rPr>
        <w:t>celebre</w:t>
      </w:r>
      <w:r>
        <w:rPr>
          <w:lang w:val="it-IT"/>
        </w:rPr>
        <w:t>. VS</w:t>
      </w:r>
      <w:r w:rsidRPr="00A002FB">
        <w:t xml:space="preserve"> </w:t>
      </w:r>
      <w:r w:rsidRPr="002F01A7">
        <w:rPr>
          <w:rStyle w:val="Incipit"/>
        </w:rPr>
        <w:t>Ascendit</w:t>
      </w:r>
      <w:r>
        <w:rPr>
          <w:lang w:val="it-IT"/>
        </w:rPr>
        <w:t xml:space="preserve"> </w:t>
      </w:r>
      <w:r w:rsidRPr="002F01A7">
        <w:rPr>
          <w:rStyle w:val="Incipit"/>
        </w:rPr>
        <w:t>deus</w:t>
      </w:r>
      <w:r>
        <w:rPr>
          <w:lang w:val="it-IT"/>
        </w:rPr>
        <w:t xml:space="preserve"> </w:t>
      </w:r>
      <w:r w:rsidRPr="002F01A7">
        <w:rPr>
          <w:rStyle w:val="Incipit"/>
        </w:rPr>
        <w:t>in</w:t>
      </w:r>
      <w:r>
        <w:rPr>
          <w:lang w:val="it-IT"/>
        </w:rPr>
        <w:t xml:space="preserve"> </w:t>
      </w:r>
      <w:r w:rsidRPr="002F01A7">
        <w:rPr>
          <w:rStyle w:val="Incipit"/>
        </w:rPr>
        <w:t>iubilatione</w:t>
      </w:r>
      <w:r>
        <w:rPr>
          <w:lang w:val="it-IT"/>
        </w:rPr>
        <w:t xml:space="preserve">. AM </w:t>
      </w:r>
      <w:r w:rsidRPr="002F01A7">
        <w:rPr>
          <w:rStyle w:val="Incipit"/>
        </w:rPr>
        <w:t>Pater</w:t>
      </w:r>
      <w:r>
        <w:rPr>
          <w:lang w:val="it-IT"/>
        </w:rPr>
        <w:t xml:space="preserve"> </w:t>
      </w:r>
      <w:r w:rsidRPr="002F01A7">
        <w:rPr>
          <w:rStyle w:val="Incipit"/>
        </w:rPr>
        <w:t>manifestavi</w:t>
      </w:r>
      <w:r>
        <w:rPr>
          <w:lang w:val="it-IT"/>
        </w:rPr>
        <w:t xml:space="preserve">. OR </w:t>
      </w:r>
      <w:r w:rsidRPr="0051161B">
        <w:rPr>
          <w:rStyle w:val="Incipit"/>
        </w:rPr>
        <w:t>Concede</w:t>
      </w:r>
      <w:r w:rsidRPr="00A002FB">
        <w:t xml:space="preserve"> </w:t>
      </w:r>
      <w:r w:rsidRPr="0051161B">
        <w:rPr>
          <w:rStyle w:val="Incipit"/>
        </w:rPr>
        <w:t>quaesumus</w:t>
      </w:r>
      <w:r w:rsidRPr="00A002FB">
        <w:t xml:space="preserve"> </w:t>
      </w:r>
      <w:r w:rsidRPr="0051161B">
        <w:rPr>
          <w:rStyle w:val="Incipit"/>
        </w:rPr>
        <w:t>omnipotens</w:t>
      </w:r>
      <w:r w:rsidRPr="00A002FB">
        <w:t xml:space="preserve"> </w:t>
      </w:r>
      <w:r w:rsidRPr="0051161B">
        <w:rPr>
          <w:rStyle w:val="Incipit"/>
        </w:rPr>
        <w:t>deus</w:t>
      </w:r>
      <w:r>
        <w:rPr>
          <w:lang w:val="it-IT"/>
        </w:rPr>
        <w:t>. Cetera omnia sicut in die ascensionis.</w:t>
      </w:r>
    </w:p>
    <w:p w:rsidR="005422FC" w:rsidRDefault="00AA6892" w:rsidP="005422FC">
      <w:pPr>
        <w:pStyle w:val="berschrift1"/>
        <w:rPr>
          <w:lang w:val="it-IT"/>
        </w:rPr>
      </w:pPr>
      <w:r>
        <w:rPr>
          <w:lang w:val="it-IT"/>
        </w:rPr>
        <w:t>FERIA VI.</w:t>
      </w:r>
    </w:p>
    <w:p w:rsidR="00AA6892" w:rsidRDefault="00AA6892" w:rsidP="00AA6892">
      <w:pPr>
        <w:rPr>
          <w:lang w:val="it-IT"/>
        </w:rPr>
      </w:pPr>
      <w:r>
        <w:rPr>
          <w:lang w:val="it-IT"/>
        </w:rPr>
        <w:t xml:space="preserve">[AD MATUTINAS] INV </w:t>
      </w:r>
      <w:r w:rsidRPr="002F01A7">
        <w:rPr>
          <w:rStyle w:val="Incipit"/>
        </w:rPr>
        <w:t>Ascendens</w:t>
      </w:r>
      <w:r>
        <w:rPr>
          <w:lang w:val="it-IT"/>
        </w:rPr>
        <w:t xml:space="preserve"> </w:t>
      </w:r>
      <w:r w:rsidRPr="002F01A7">
        <w:rPr>
          <w:rStyle w:val="Incipit"/>
        </w:rPr>
        <w:t>Christus</w:t>
      </w:r>
      <w:r>
        <w:rPr>
          <w:lang w:val="it-IT"/>
        </w:rPr>
        <w:t>.</w:t>
      </w:r>
    </w:p>
    <w:p w:rsidR="00AA6892" w:rsidRDefault="00AA6892" w:rsidP="00AA6892">
      <w:pPr>
        <w:rPr>
          <w:lang w:val="it-IT"/>
        </w:rPr>
      </w:pPr>
      <w:r>
        <w:rPr>
          <w:lang w:val="it-IT"/>
        </w:rPr>
        <w:t xml:space="preserve">[IN NOCTURNO] AN </w:t>
      </w:r>
      <w:r w:rsidRPr="002F01A7">
        <w:rPr>
          <w:rStyle w:val="Incipit"/>
        </w:rPr>
        <w:t>Exaltare</w:t>
      </w:r>
      <w:r>
        <w:rPr>
          <w:lang w:val="it-IT"/>
        </w:rPr>
        <w:t xml:space="preserve"> </w:t>
      </w:r>
      <w:r w:rsidRPr="002F01A7">
        <w:rPr>
          <w:rStyle w:val="Incipit"/>
        </w:rPr>
        <w:t>domine</w:t>
      </w:r>
      <w:r>
        <w:rPr>
          <w:lang w:val="it-IT"/>
        </w:rPr>
        <w:t xml:space="preserve">. PS </w:t>
      </w:r>
      <w:r w:rsidRPr="002F01A7">
        <w:rPr>
          <w:rStyle w:val="Incipit"/>
        </w:rPr>
        <w:t>Domine</w:t>
      </w:r>
      <w:r>
        <w:rPr>
          <w:lang w:val="it-IT"/>
        </w:rPr>
        <w:t xml:space="preserve"> </w:t>
      </w:r>
      <w:r w:rsidRPr="002F01A7">
        <w:rPr>
          <w:rStyle w:val="Incipit"/>
        </w:rPr>
        <w:t>in</w:t>
      </w:r>
      <w:r>
        <w:rPr>
          <w:lang w:val="it-IT"/>
        </w:rPr>
        <w:t xml:space="preserve"> </w:t>
      </w:r>
      <w:r w:rsidRPr="002F01A7">
        <w:rPr>
          <w:rStyle w:val="Incipit"/>
        </w:rPr>
        <w:t>virtute</w:t>
      </w:r>
      <w:r>
        <w:rPr>
          <w:lang w:val="it-IT"/>
        </w:rPr>
        <w:t xml:space="preserve">. AN </w:t>
      </w:r>
      <w:r w:rsidRPr="002F01A7">
        <w:rPr>
          <w:rStyle w:val="Incipit"/>
        </w:rPr>
        <w:t>Exaltabo</w:t>
      </w:r>
      <w:r>
        <w:rPr>
          <w:lang w:val="it-IT"/>
        </w:rPr>
        <w:t xml:space="preserve"> </w:t>
      </w:r>
      <w:r w:rsidRPr="002F01A7">
        <w:rPr>
          <w:rStyle w:val="Incipit"/>
        </w:rPr>
        <w:t>te</w:t>
      </w:r>
      <w:r>
        <w:rPr>
          <w:lang w:val="it-IT"/>
        </w:rPr>
        <w:t>.</w:t>
      </w:r>
      <w:r w:rsidRPr="00AA6892">
        <w:rPr>
          <w:lang w:val="la-Latn"/>
        </w:rPr>
        <w:t xml:space="preserve"> </w:t>
      </w:r>
      <w:r w:rsidRPr="005E47A1">
        <w:rPr>
          <w:lang w:val="la-Latn"/>
        </w:rPr>
        <w:t>|</w:t>
      </w:r>
      <w:r>
        <w:rPr>
          <w:lang w:val="it-IT"/>
        </w:rPr>
        <w:t xml:space="preserve">M::PS </w:t>
      </w:r>
      <w:r w:rsidRPr="002F01A7">
        <w:rPr>
          <w:rStyle w:val="Incipit"/>
        </w:rPr>
        <w:t>Exaltabo</w:t>
      </w:r>
      <w:r>
        <w:rPr>
          <w:lang w:val="it-IT"/>
        </w:rPr>
        <w:t xml:space="preserve"> </w:t>
      </w:r>
      <w:r w:rsidRPr="002F01A7">
        <w:rPr>
          <w:rStyle w:val="Incipit"/>
        </w:rPr>
        <w:t>te</w:t>
      </w:r>
      <w:r w:rsidRPr="005E47A1">
        <w:rPr>
          <w:lang w:val="la-Latn"/>
        </w:rPr>
        <w:t>|</w:t>
      </w:r>
      <w:r>
        <w:rPr>
          <w:lang w:val="it-IT"/>
        </w:rPr>
        <w:t xml:space="preserve">. AN </w:t>
      </w:r>
      <w:r w:rsidRPr="002F01A7">
        <w:rPr>
          <w:rStyle w:val="Incipit"/>
        </w:rPr>
        <w:t>Ascendit</w:t>
      </w:r>
      <w:r>
        <w:rPr>
          <w:lang w:val="it-IT"/>
        </w:rPr>
        <w:t xml:space="preserve"> </w:t>
      </w:r>
      <w:r w:rsidRPr="002F01A7">
        <w:rPr>
          <w:rStyle w:val="Incipit"/>
        </w:rPr>
        <w:t>deus</w:t>
      </w:r>
      <w:r>
        <w:rPr>
          <w:lang w:val="it-IT"/>
        </w:rPr>
        <w:t xml:space="preserve">. PS </w:t>
      </w:r>
      <w:r w:rsidRPr="002F01A7">
        <w:rPr>
          <w:rStyle w:val="Incipit"/>
        </w:rPr>
        <w:t>Omnes</w:t>
      </w:r>
      <w:r>
        <w:rPr>
          <w:lang w:val="it-IT"/>
        </w:rPr>
        <w:t xml:space="preserve"> </w:t>
      </w:r>
      <w:r w:rsidRPr="002F01A7">
        <w:rPr>
          <w:rStyle w:val="Incipit"/>
        </w:rPr>
        <w:t>gentes</w:t>
      </w:r>
      <w:r>
        <w:rPr>
          <w:lang w:val="it-IT"/>
        </w:rPr>
        <w:t>. V</w:t>
      </w:r>
      <w:r w:rsidR="008165A7">
        <w:rPr>
          <w:lang w:val="it-IT"/>
        </w:rPr>
        <w:t>S</w:t>
      </w:r>
      <w:r>
        <w:rPr>
          <w:lang w:val="it-IT"/>
        </w:rPr>
        <w:t xml:space="preserve"> </w:t>
      </w:r>
      <w:r w:rsidRPr="002F01A7">
        <w:rPr>
          <w:rStyle w:val="Incipit"/>
        </w:rPr>
        <w:t>Exaltare</w:t>
      </w:r>
      <w:r>
        <w:rPr>
          <w:lang w:val="it-IT"/>
        </w:rPr>
        <w:t xml:space="preserve"> </w:t>
      </w:r>
      <w:r w:rsidRPr="002F01A7">
        <w:rPr>
          <w:rStyle w:val="Incipit"/>
        </w:rPr>
        <w:t>domine</w:t>
      </w:r>
      <w:r>
        <w:rPr>
          <w:lang w:val="it-IT"/>
        </w:rPr>
        <w:t xml:space="preserve">. RP </w:t>
      </w:r>
      <w:r w:rsidRPr="002F01A7">
        <w:rPr>
          <w:rStyle w:val="Incipit"/>
        </w:rPr>
        <w:t>Non</w:t>
      </w:r>
      <w:r>
        <w:rPr>
          <w:lang w:val="it-IT"/>
        </w:rPr>
        <w:t xml:space="preserve"> </w:t>
      </w:r>
      <w:r w:rsidRPr="002F01A7">
        <w:rPr>
          <w:rStyle w:val="Incipit"/>
        </w:rPr>
        <w:t>conturbetur</w:t>
      </w:r>
      <w:r>
        <w:rPr>
          <w:lang w:val="it-IT"/>
        </w:rPr>
        <w:t xml:space="preserve">. RP </w:t>
      </w:r>
      <w:r w:rsidRPr="002F01A7">
        <w:rPr>
          <w:rStyle w:val="Incipit"/>
        </w:rPr>
        <w:t>Ascendens</w:t>
      </w:r>
      <w:r>
        <w:rPr>
          <w:lang w:val="it-IT"/>
        </w:rPr>
        <w:t xml:space="preserve"> </w:t>
      </w:r>
      <w:r w:rsidRPr="002F01A7">
        <w:rPr>
          <w:rStyle w:val="Incipit"/>
        </w:rPr>
        <w:t>Christus</w:t>
      </w:r>
      <w:r>
        <w:rPr>
          <w:lang w:val="it-IT"/>
        </w:rPr>
        <w:t xml:space="preserve"> </w:t>
      </w:r>
      <w:r w:rsidRPr="002F01A7">
        <w:rPr>
          <w:rStyle w:val="Incipit"/>
        </w:rPr>
        <w:t>in</w:t>
      </w:r>
      <w:r>
        <w:rPr>
          <w:lang w:val="it-IT"/>
        </w:rPr>
        <w:t xml:space="preserve"> </w:t>
      </w:r>
      <w:r w:rsidRPr="002F01A7">
        <w:rPr>
          <w:rStyle w:val="Incipit"/>
        </w:rPr>
        <w:t>altum</w:t>
      </w:r>
      <w:r>
        <w:rPr>
          <w:lang w:val="it-IT"/>
        </w:rPr>
        <w:t xml:space="preserve">. RP </w:t>
      </w:r>
      <w:r w:rsidRPr="002F01A7">
        <w:rPr>
          <w:rStyle w:val="Incipit"/>
        </w:rPr>
        <w:t>Ponis</w:t>
      </w:r>
      <w:r>
        <w:rPr>
          <w:lang w:val="it-IT"/>
        </w:rPr>
        <w:t xml:space="preserve"> </w:t>
      </w:r>
      <w:r w:rsidRPr="002F01A7">
        <w:rPr>
          <w:rStyle w:val="Incipit"/>
        </w:rPr>
        <w:t>in</w:t>
      </w:r>
      <w:r>
        <w:rPr>
          <w:lang w:val="it-IT"/>
        </w:rPr>
        <w:t xml:space="preserve"> </w:t>
      </w:r>
      <w:r w:rsidRPr="002F01A7">
        <w:rPr>
          <w:rStyle w:val="Incipit"/>
        </w:rPr>
        <w:t>nubem</w:t>
      </w:r>
      <w:r>
        <w:rPr>
          <w:lang w:val="it-IT"/>
        </w:rPr>
        <w:t>.</w:t>
      </w:r>
    </w:p>
    <w:p w:rsidR="00AA6892" w:rsidRDefault="00AA6892" w:rsidP="00AA6892">
      <w:pPr>
        <w:rPr>
          <w:lang w:val="it-IT"/>
        </w:rPr>
      </w:pPr>
      <w:r>
        <w:rPr>
          <w:lang w:val="it-IT"/>
        </w:rPr>
        <w:t xml:space="preserve">AD LAUDES AN </w:t>
      </w:r>
      <w:r w:rsidRPr="002F01A7">
        <w:rPr>
          <w:rStyle w:val="Incipit"/>
        </w:rPr>
        <w:t>Viri</w:t>
      </w:r>
      <w:r>
        <w:rPr>
          <w:lang w:val="it-IT"/>
        </w:rPr>
        <w:t xml:space="preserve"> </w:t>
      </w:r>
      <w:r w:rsidRPr="002F01A7">
        <w:rPr>
          <w:rStyle w:val="Incipit"/>
        </w:rPr>
        <w:t>Galilaei</w:t>
      </w:r>
      <w:r>
        <w:rPr>
          <w:lang w:val="it-IT"/>
        </w:rPr>
        <w:t xml:space="preserve"> sola tantum. Cetera ut supra. AB </w:t>
      </w:r>
      <w:r w:rsidRPr="002F01A7">
        <w:rPr>
          <w:rStyle w:val="Incipit"/>
        </w:rPr>
        <w:t>Illi</w:t>
      </w:r>
      <w:r>
        <w:rPr>
          <w:lang w:val="it-IT"/>
        </w:rPr>
        <w:t xml:space="preserve"> </w:t>
      </w:r>
      <w:r w:rsidRPr="002F01A7">
        <w:rPr>
          <w:rStyle w:val="Incipit"/>
        </w:rPr>
        <w:t>autem</w:t>
      </w:r>
      <w:r>
        <w:rPr>
          <w:lang w:val="it-IT"/>
        </w:rPr>
        <w:t xml:space="preserve"> </w:t>
      </w:r>
      <w:r w:rsidRPr="002F01A7">
        <w:rPr>
          <w:rStyle w:val="Incipit"/>
        </w:rPr>
        <w:t>profecti</w:t>
      </w:r>
      <w:r>
        <w:rPr>
          <w:lang w:val="it-IT"/>
        </w:rPr>
        <w:t>.</w:t>
      </w:r>
    </w:p>
    <w:p w:rsidR="00AA6892" w:rsidRDefault="00AA6892" w:rsidP="00AA6892">
      <w:pPr>
        <w:rPr>
          <w:lang w:val="it-IT"/>
        </w:rPr>
      </w:pPr>
      <w:r>
        <w:rPr>
          <w:lang w:val="it-IT"/>
        </w:rPr>
        <w:t xml:space="preserve">AD MISSAM [IN] </w:t>
      </w:r>
      <w:r w:rsidRPr="002F01A7">
        <w:rPr>
          <w:rStyle w:val="Incipit"/>
        </w:rPr>
        <w:t>Exaudi</w:t>
      </w:r>
      <w:r>
        <w:rPr>
          <w:lang w:val="it-IT"/>
        </w:rPr>
        <w:t xml:space="preserve"> </w:t>
      </w:r>
      <w:r w:rsidRPr="002F01A7">
        <w:rPr>
          <w:rStyle w:val="Incipit"/>
        </w:rPr>
        <w:t>domine</w:t>
      </w:r>
      <w:r>
        <w:rPr>
          <w:lang w:val="it-IT"/>
        </w:rPr>
        <w:t xml:space="preserve">. EP </w:t>
      </w:r>
      <w:r w:rsidRPr="002F01A7">
        <w:rPr>
          <w:rStyle w:val="Incipit"/>
        </w:rPr>
        <w:t>Multitudinis</w:t>
      </w:r>
      <w:r>
        <w:rPr>
          <w:lang w:val="it-IT"/>
        </w:rPr>
        <w:t xml:space="preserve"> </w:t>
      </w:r>
      <w:r w:rsidRPr="002F01A7">
        <w:rPr>
          <w:rStyle w:val="Incipit"/>
        </w:rPr>
        <w:t>credentium</w:t>
      </w:r>
      <w:r>
        <w:rPr>
          <w:lang w:val="it-IT"/>
        </w:rPr>
        <w:t xml:space="preserve">. EV </w:t>
      </w:r>
      <w:r w:rsidRPr="002F01A7">
        <w:rPr>
          <w:rStyle w:val="Incipit"/>
        </w:rPr>
        <w:t>Ego</w:t>
      </w:r>
      <w:r>
        <w:rPr>
          <w:lang w:val="it-IT"/>
        </w:rPr>
        <w:t xml:space="preserve"> </w:t>
      </w:r>
      <w:r w:rsidRPr="002F01A7">
        <w:rPr>
          <w:rStyle w:val="Incipit"/>
        </w:rPr>
        <w:t>mittam</w:t>
      </w:r>
      <w:r>
        <w:rPr>
          <w:lang w:val="it-IT"/>
        </w:rPr>
        <w:t xml:space="preserve"> </w:t>
      </w:r>
      <w:r w:rsidRPr="002F01A7">
        <w:rPr>
          <w:rStyle w:val="Incipit"/>
        </w:rPr>
        <w:t>promissum</w:t>
      </w:r>
      <w:r>
        <w:rPr>
          <w:lang w:val="it-IT"/>
        </w:rPr>
        <w:t>. Cetera ut in quarta feria.</w:t>
      </w:r>
    </w:p>
    <w:p w:rsidR="00AA6892" w:rsidRDefault="00AA6892" w:rsidP="00AA6892">
      <w:pPr>
        <w:rPr>
          <w:lang w:val="it-IT"/>
        </w:rPr>
      </w:pPr>
      <w:r>
        <w:rPr>
          <w:lang w:val="it-IT"/>
        </w:rPr>
        <w:t xml:space="preserve">AD VESPERAS AM </w:t>
      </w:r>
      <w:r w:rsidRPr="002F01A7">
        <w:rPr>
          <w:rStyle w:val="Incipit"/>
        </w:rPr>
        <w:t>Rogabo</w:t>
      </w:r>
      <w:r>
        <w:rPr>
          <w:lang w:val="it-IT"/>
        </w:rPr>
        <w:t xml:space="preserve"> </w:t>
      </w:r>
      <w:r w:rsidRPr="002F01A7">
        <w:rPr>
          <w:rStyle w:val="Incipit"/>
        </w:rPr>
        <w:t>patrem</w:t>
      </w:r>
      <w:r>
        <w:rPr>
          <w:lang w:val="it-IT"/>
        </w:rPr>
        <w:t xml:space="preserve"> </w:t>
      </w:r>
      <w:r w:rsidRPr="002F01A7">
        <w:rPr>
          <w:rStyle w:val="Incipit"/>
        </w:rPr>
        <w:t>meum</w:t>
      </w:r>
      <w:r>
        <w:rPr>
          <w:lang w:val="it-IT"/>
        </w:rPr>
        <w:t>.</w:t>
      </w:r>
    </w:p>
    <w:p w:rsidR="00AA6892" w:rsidRDefault="00AA6892" w:rsidP="00AA6892">
      <w:pPr>
        <w:pStyle w:val="berschrift1"/>
        <w:rPr>
          <w:lang w:val="it-IT"/>
        </w:rPr>
      </w:pPr>
      <w:r>
        <w:rPr>
          <w:lang w:val="it-IT"/>
        </w:rPr>
        <w:t>SABBATO</w:t>
      </w:r>
    </w:p>
    <w:p w:rsidR="00AA6892" w:rsidRDefault="00AA6892" w:rsidP="00AA6892">
      <w:pPr>
        <w:rPr>
          <w:lang w:val="it-IT"/>
        </w:rPr>
      </w:pPr>
      <w:r>
        <w:rPr>
          <w:lang w:val="it-IT"/>
        </w:rPr>
        <w:t xml:space="preserve">[AD MATUTINAS] INV </w:t>
      </w:r>
      <w:r w:rsidRPr="002F01A7">
        <w:rPr>
          <w:rStyle w:val="Incipit"/>
        </w:rPr>
        <w:t>Ascendens</w:t>
      </w:r>
      <w:r>
        <w:rPr>
          <w:lang w:val="it-IT"/>
        </w:rPr>
        <w:t xml:space="preserve"> </w:t>
      </w:r>
      <w:r w:rsidRPr="002F01A7">
        <w:rPr>
          <w:rStyle w:val="Incipit"/>
        </w:rPr>
        <w:t>Christus</w:t>
      </w:r>
      <w:r>
        <w:rPr>
          <w:lang w:val="it-IT"/>
        </w:rPr>
        <w:t>.</w:t>
      </w:r>
    </w:p>
    <w:p w:rsidR="00AA6892" w:rsidRDefault="00AA6892" w:rsidP="00AA6892">
      <w:pPr>
        <w:rPr>
          <w:lang w:val="it-IT"/>
        </w:rPr>
      </w:pPr>
      <w:r>
        <w:rPr>
          <w:lang w:val="it-IT"/>
        </w:rPr>
        <w:t xml:space="preserve">[IN NOCTURNO] AN </w:t>
      </w:r>
      <w:r w:rsidRPr="002F01A7">
        <w:rPr>
          <w:rStyle w:val="Incipit"/>
        </w:rPr>
        <w:t>Nimis</w:t>
      </w:r>
      <w:r>
        <w:rPr>
          <w:lang w:val="it-IT"/>
        </w:rPr>
        <w:t xml:space="preserve"> </w:t>
      </w:r>
      <w:r w:rsidRPr="002F01A7">
        <w:rPr>
          <w:rStyle w:val="Incipit"/>
        </w:rPr>
        <w:t>exaltatus</w:t>
      </w:r>
      <w:r>
        <w:rPr>
          <w:lang w:val="it-IT"/>
        </w:rPr>
        <w:t xml:space="preserve">. PS </w:t>
      </w:r>
      <w:r w:rsidRPr="002F01A7">
        <w:rPr>
          <w:rStyle w:val="Incipit"/>
        </w:rPr>
        <w:t>Dominus</w:t>
      </w:r>
      <w:r>
        <w:rPr>
          <w:lang w:val="it-IT"/>
        </w:rPr>
        <w:t xml:space="preserve"> </w:t>
      </w:r>
      <w:r w:rsidRPr="002F01A7">
        <w:rPr>
          <w:rStyle w:val="Incipit"/>
        </w:rPr>
        <w:t>regnavit</w:t>
      </w:r>
      <w:r>
        <w:rPr>
          <w:lang w:val="it-IT"/>
        </w:rPr>
        <w:t xml:space="preserve"> </w:t>
      </w:r>
      <w:r w:rsidRPr="002F01A7">
        <w:rPr>
          <w:rStyle w:val="Incipit"/>
        </w:rPr>
        <w:t>exultet</w:t>
      </w:r>
      <w:r>
        <w:rPr>
          <w:lang w:val="it-IT"/>
        </w:rPr>
        <w:t xml:space="preserve">. AN </w:t>
      </w:r>
      <w:r w:rsidRPr="002F01A7">
        <w:rPr>
          <w:rStyle w:val="Incipit"/>
        </w:rPr>
        <w:t>Dominus</w:t>
      </w:r>
      <w:r>
        <w:rPr>
          <w:lang w:val="it-IT"/>
        </w:rPr>
        <w:t xml:space="preserve"> </w:t>
      </w:r>
      <w:r w:rsidRPr="002F01A7">
        <w:rPr>
          <w:rStyle w:val="Incipit"/>
        </w:rPr>
        <w:t>in</w:t>
      </w:r>
      <w:r>
        <w:rPr>
          <w:lang w:val="it-IT"/>
        </w:rPr>
        <w:t xml:space="preserve"> </w:t>
      </w:r>
      <w:r w:rsidRPr="002F01A7">
        <w:rPr>
          <w:rStyle w:val="Incipit"/>
        </w:rPr>
        <w:t>Sion</w:t>
      </w:r>
      <w:r>
        <w:rPr>
          <w:lang w:val="it-IT"/>
        </w:rPr>
        <w:t xml:space="preserve">. PS </w:t>
      </w:r>
      <w:r w:rsidRPr="002F01A7">
        <w:rPr>
          <w:rStyle w:val="Incipit"/>
        </w:rPr>
        <w:t>Dominus</w:t>
      </w:r>
      <w:r>
        <w:rPr>
          <w:lang w:val="it-IT"/>
        </w:rPr>
        <w:t xml:space="preserve"> </w:t>
      </w:r>
      <w:r w:rsidRPr="002F01A7">
        <w:rPr>
          <w:rStyle w:val="Incipit"/>
        </w:rPr>
        <w:t>regnavit</w:t>
      </w:r>
      <w:r>
        <w:rPr>
          <w:lang w:val="it-IT"/>
        </w:rPr>
        <w:t xml:space="preserve"> </w:t>
      </w:r>
      <w:r w:rsidRPr="002F01A7">
        <w:rPr>
          <w:rStyle w:val="Incipit"/>
        </w:rPr>
        <w:t>irascantur</w:t>
      </w:r>
      <w:r>
        <w:rPr>
          <w:lang w:val="it-IT"/>
        </w:rPr>
        <w:t xml:space="preserve">. AN </w:t>
      </w:r>
      <w:r w:rsidRPr="002F01A7">
        <w:rPr>
          <w:rStyle w:val="Incipit"/>
        </w:rPr>
        <w:t>Dominus</w:t>
      </w:r>
      <w:r>
        <w:rPr>
          <w:lang w:val="it-IT"/>
        </w:rPr>
        <w:t xml:space="preserve"> </w:t>
      </w:r>
      <w:r w:rsidRPr="002F01A7">
        <w:rPr>
          <w:rStyle w:val="Incipit"/>
        </w:rPr>
        <w:t>in</w:t>
      </w:r>
      <w:r>
        <w:rPr>
          <w:lang w:val="it-IT"/>
        </w:rPr>
        <w:t xml:space="preserve"> </w:t>
      </w:r>
      <w:r w:rsidRPr="002F01A7">
        <w:rPr>
          <w:rStyle w:val="Incipit"/>
        </w:rPr>
        <w:t>caelo</w:t>
      </w:r>
      <w:r>
        <w:rPr>
          <w:lang w:val="it-IT"/>
        </w:rPr>
        <w:t xml:space="preserve">. PS </w:t>
      </w:r>
      <w:r w:rsidRPr="002F01A7">
        <w:rPr>
          <w:rStyle w:val="Incipit"/>
        </w:rPr>
        <w:t>Benedic</w:t>
      </w:r>
      <w:r>
        <w:rPr>
          <w:lang w:val="it-IT"/>
        </w:rPr>
        <w:t xml:space="preserve"> </w:t>
      </w:r>
      <w:r w:rsidRPr="002F01A7">
        <w:rPr>
          <w:rStyle w:val="Incipit"/>
        </w:rPr>
        <w:t>I</w:t>
      </w:r>
      <w:r>
        <w:rPr>
          <w:lang w:val="it-IT"/>
        </w:rPr>
        <w:t xml:space="preserve">. VS </w:t>
      </w:r>
      <w:r w:rsidRPr="002F01A7">
        <w:rPr>
          <w:rStyle w:val="Incipit"/>
        </w:rPr>
        <w:t>Ascendens</w:t>
      </w:r>
      <w:r>
        <w:rPr>
          <w:lang w:val="it-IT"/>
        </w:rPr>
        <w:t xml:space="preserve"> </w:t>
      </w:r>
      <w:r w:rsidRPr="002F01A7">
        <w:rPr>
          <w:rStyle w:val="Incipit"/>
        </w:rPr>
        <w:t>Christus</w:t>
      </w:r>
      <w:r>
        <w:rPr>
          <w:lang w:val="it-IT"/>
        </w:rPr>
        <w:t xml:space="preserve"> </w:t>
      </w:r>
      <w:r w:rsidRPr="002F01A7">
        <w:rPr>
          <w:rStyle w:val="Incipit"/>
        </w:rPr>
        <w:t>in</w:t>
      </w:r>
      <w:r>
        <w:rPr>
          <w:lang w:val="it-IT"/>
        </w:rPr>
        <w:t xml:space="preserve"> </w:t>
      </w:r>
      <w:r w:rsidRPr="002F01A7">
        <w:rPr>
          <w:rStyle w:val="Incipit"/>
        </w:rPr>
        <w:t>altum</w:t>
      </w:r>
      <w:r>
        <w:rPr>
          <w:lang w:val="it-IT"/>
        </w:rPr>
        <w:t xml:space="preserve">. </w:t>
      </w:r>
      <w:r w:rsidR="00AD2B68">
        <w:rPr>
          <w:lang w:val="it-IT"/>
        </w:rPr>
        <w:t>(45v)</w:t>
      </w:r>
      <w:r w:rsidR="007F6D3E">
        <w:rPr>
          <w:lang w:val="it-IT"/>
        </w:rPr>
        <w:t xml:space="preserve"> </w:t>
      </w:r>
      <w:r>
        <w:rPr>
          <w:lang w:val="it-IT"/>
        </w:rPr>
        <w:t xml:space="preserve">EV </w:t>
      </w:r>
      <w:r w:rsidRPr="00937044">
        <w:rPr>
          <w:rStyle w:val="Incipit"/>
        </w:rPr>
        <w:t>Si</w:t>
      </w:r>
      <w:r>
        <w:rPr>
          <w:lang w:val="it-IT"/>
        </w:rPr>
        <w:t xml:space="preserve"> </w:t>
      </w:r>
      <w:r w:rsidRPr="00937044">
        <w:rPr>
          <w:rStyle w:val="Incipit"/>
        </w:rPr>
        <w:t>diligitis</w:t>
      </w:r>
      <w:r>
        <w:rPr>
          <w:lang w:val="it-IT"/>
        </w:rPr>
        <w:t xml:space="preserve"> </w:t>
      </w:r>
      <w:r w:rsidRPr="00937044">
        <w:rPr>
          <w:rStyle w:val="Incipit"/>
        </w:rPr>
        <w:t>me</w:t>
      </w:r>
      <w:r>
        <w:rPr>
          <w:lang w:val="it-IT"/>
        </w:rPr>
        <w:t xml:space="preserve">. RP </w:t>
      </w:r>
      <w:r w:rsidRPr="00937044">
        <w:rPr>
          <w:rStyle w:val="Incipit"/>
        </w:rPr>
        <w:t>Tempus</w:t>
      </w:r>
      <w:r>
        <w:rPr>
          <w:lang w:val="it-IT"/>
        </w:rPr>
        <w:t xml:space="preserve"> </w:t>
      </w:r>
      <w:r w:rsidRPr="00937044">
        <w:rPr>
          <w:rStyle w:val="Incipit"/>
        </w:rPr>
        <w:t>est</w:t>
      </w:r>
      <w:r>
        <w:rPr>
          <w:lang w:val="it-IT"/>
        </w:rPr>
        <w:t xml:space="preserve">. RP </w:t>
      </w:r>
      <w:r w:rsidRPr="00937044">
        <w:rPr>
          <w:rStyle w:val="Incipit"/>
        </w:rPr>
        <w:t>Non</w:t>
      </w:r>
      <w:r>
        <w:rPr>
          <w:lang w:val="it-IT"/>
        </w:rPr>
        <w:t xml:space="preserve"> </w:t>
      </w:r>
      <w:r w:rsidRPr="00937044">
        <w:rPr>
          <w:rStyle w:val="Incipit"/>
        </w:rPr>
        <w:t>conturbetur</w:t>
      </w:r>
      <w:r>
        <w:rPr>
          <w:lang w:val="it-IT"/>
        </w:rPr>
        <w:t xml:space="preserve">. RP </w:t>
      </w:r>
      <w:r w:rsidRPr="00937044">
        <w:rPr>
          <w:rStyle w:val="Incipit"/>
        </w:rPr>
        <w:t>Ite</w:t>
      </w:r>
      <w:r>
        <w:rPr>
          <w:lang w:val="it-IT"/>
        </w:rPr>
        <w:t xml:space="preserve"> </w:t>
      </w:r>
      <w:r w:rsidRPr="00937044">
        <w:rPr>
          <w:rStyle w:val="Incipit"/>
        </w:rPr>
        <w:t>in</w:t>
      </w:r>
      <w:r>
        <w:rPr>
          <w:lang w:val="it-IT"/>
        </w:rPr>
        <w:t xml:space="preserve"> </w:t>
      </w:r>
      <w:r w:rsidRPr="00937044">
        <w:rPr>
          <w:rStyle w:val="Incipit"/>
        </w:rPr>
        <w:t>orbem</w:t>
      </w:r>
      <w:r>
        <w:rPr>
          <w:lang w:val="it-IT"/>
        </w:rPr>
        <w:t xml:space="preserve">. </w:t>
      </w:r>
      <w:r w:rsidR="00FF0696">
        <w:rPr>
          <w:lang w:val="it-IT"/>
        </w:rPr>
        <w:t xml:space="preserve">[TD] </w:t>
      </w:r>
      <w:r w:rsidR="00FF0696" w:rsidRPr="00937044">
        <w:rPr>
          <w:rStyle w:val="Incipit"/>
        </w:rPr>
        <w:t>Te</w:t>
      </w:r>
      <w:r w:rsidR="00FF0696">
        <w:rPr>
          <w:lang w:val="it-IT"/>
        </w:rPr>
        <w:t xml:space="preserve"> </w:t>
      </w:r>
      <w:r w:rsidR="00FF0696" w:rsidRPr="00937044">
        <w:rPr>
          <w:rStyle w:val="Incipit"/>
        </w:rPr>
        <w:t>deum</w:t>
      </w:r>
      <w:r w:rsidR="00FF0696">
        <w:rPr>
          <w:lang w:val="it-IT"/>
        </w:rPr>
        <w:t xml:space="preserve"> </w:t>
      </w:r>
      <w:r w:rsidR="00FF0696" w:rsidRPr="00937044">
        <w:rPr>
          <w:rStyle w:val="Incipit"/>
        </w:rPr>
        <w:t>laudamus</w:t>
      </w:r>
      <w:r w:rsidR="00FF0696">
        <w:rPr>
          <w:lang w:val="it-IT"/>
        </w:rPr>
        <w:t xml:space="preserve"> non </w:t>
      </w:r>
      <w:r w:rsidR="00FF0696" w:rsidRPr="005E47A1">
        <w:rPr>
          <w:lang w:val="la-Latn"/>
        </w:rPr>
        <w:t>|</w:t>
      </w:r>
      <w:r w:rsidR="00FF0696">
        <w:rPr>
          <w:lang w:val="it-IT"/>
        </w:rPr>
        <w:t>RE::dicitur</w:t>
      </w:r>
      <w:r w:rsidR="00FF0696" w:rsidRPr="005E47A1">
        <w:rPr>
          <w:lang w:val="la-Latn"/>
        </w:rPr>
        <w:t>|</w:t>
      </w:r>
      <w:r w:rsidR="00FF0696">
        <w:rPr>
          <w:lang w:val="it-IT"/>
        </w:rPr>
        <w:t>.</w:t>
      </w:r>
    </w:p>
    <w:p w:rsidR="00FF0696" w:rsidRDefault="00FF0696" w:rsidP="00AA6892">
      <w:pPr>
        <w:rPr>
          <w:lang w:val="it-IT"/>
        </w:rPr>
      </w:pPr>
      <w:r>
        <w:rPr>
          <w:lang w:val="it-IT"/>
        </w:rPr>
        <w:t xml:space="preserve">AD LAUDES AN </w:t>
      </w:r>
      <w:r w:rsidRPr="00937044">
        <w:rPr>
          <w:rStyle w:val="Incipit"/>
        </w:rPr>
        <w:t>Viri</w:t>
      </w:r>
      <w:r>
        <w:rPr>
          <w:lang w:val="it-IT"/>
        </w:rPr>
        <w:t xml:space="preserve"> </w:t>
      </w:r>
      <w:r w:rsidRPr="00937044">
        <w:rPr>
          <w:rStyle w:val="Incipit"/>
        </w:rPr>
        <w:t>Galilaei</w:t>
      </w:r>
      <w:r>
        <w:rPr>
          <w:lang w:val="it-IT"/>
        </w:rPr>
        <w:t xml:space="preserve"> sola tantum. Capitulum et oratio de ascensione. VS </w:t>
      </w:r>
      <w:r w:rsidRPr="00937044">
        <w:rPr>
          <w:rStyle w:val="Incipit"/>
        </w:rPr>
        <w:t>Domine</w:t>
      </w:r>
      <w:r>
        <w:rPr>
          <w:lang w:val="it-IT"/>
        </w:rPr>
        <w:t xml:space="preserve"> </w:t>
      </w:r>
      <w:r w:rsidRPr="00937044">
        <w:rPr>
          <w:rStyle w:val="Incipit"/>
        </w:rPr>
        <w:t>in</w:t>
      </w:r>
      <w:r>
        <w:rPr>
          <w:lang w:val="it-IT"/>
        </w:rPr>
        <w:t xml:space="preserve"> </w:t>
      </w:r>
      <w:r w:rsidRPr="00937044">
        <w:rPr>
          <w:rStyle w:val="Incipit"/>
        </w:rPr>
        <w:t>caelo</w:t>
      </w:r>
      <w:r>
        <w:rPr>
          <w:lang w:val="it-IT"/>
        </w:rPr>
        <w:t xml:space="preserve">. AB </w:t>
      </w:r>
      <w:r w:rsidRPr="00937044">
        <w:rPr>
          <w:rStyle w:val="Incipit"/>
        </w:rPr>
        <w:t>Vado</w:t>
      </w:r>
      <w:r>
        <w:rPr>
          <w:lang w:val="it-IT"/>
        </w:rPr>
        <w:t xml:space="preserve"> </w:t>
      </w:r>
      <w:r w:rsidRPr="00937044">
        <w:rPr>
          <w:rStyle w:val="Incipit"/>
        </w:rPr>
        <w:t>parare</w:t>
      </w:r>
      <w:r>
        <w:rPr>
          <w:lang w:val="it-IT"/>
        </w:rPr>
        <w:t xml:space="preserve"> </w:t>
      </w:r>
      <w:r w:rsidRPr="00937044">
        <w:rPr>
          <w:rStyle w:val="Incipit"/>
        </w:rPr>
        <w:t>vobis</w:t>
      </w:r>
      <w:r>
        <w:rPr>
          <w:lang w:val="it-IT"/>
        </w:rPr>
        <w:t xml:space="preserve"> </w:t>
      </w:r>
      <w:r w:rsidRPr="00937044">
        <w:rPr>
          <w:rStyle w:val="Incipit"/>
        </w:rPr>
        <w:t>locum</w:t>
      </w:r>
      <w:r>
        <w:rPr>
          <w:lang w:val="it-IT"/>
        </w:rPr>
        <w:t>.</w:t>
      </w:r>
    </w:p>
    <w:p w:rsidR="00FF0696" w:rsidRDefault="00FF0696" w:rsidP="00AA6892">
      <w:pPr>
        <w:rPr>
          <w:lang w:val="it-IT"/>
        </w:rPr>
      </w:pPr>
      <w:r>
        <w:rPr>
          <w:lang w:val="it-IT"/>
        </w:rPr>
        <w:t>AD CURSUS sicut in ascensione.</w:t>
      </w:r>
    </w:p>
    <w:p w:rsidR="00FF0696" w:rsidRDefault="00DE16F8" w:rsidP="00FF0696">
      <w:pPr>
        <w:pStyle w:val="berschrift1"/>
        <w:rPr>
          <w:lang w:val="it-IT"/>
        </w:rPr>
      </w:pPr>
      <w:r>
        <w:rPr>
          <w:lang w:val="it-IT"/>
        </w:rPr>
        <w:lastRenderedPageBreak/>
        <w:t>KOMMENTAR</w:t>
      </w:r>
    </w:p>
    <w:p w:rsidR="00FF0696" w:rsidRDefault="00FF0696" w:rsidP="00FF0696">
      <w:pPr>
        <w:rPr>
          <w:lang w:val="it-IT"/>
        </w:rPr>
      </w:pPr>
      <w:r>
        <w:rPr>
          <w:lang w:val="it-IT"/>
        </w:rPr>
        <w:t xml:space="preserve">In vigilia Pentecostes hora tertia ornetur </w:t>
      </w:r>
      <w:r w:rsidRPr="00937044">
        <w:rPr>
          <w:rStyle w:val="Ort"/>
        </w:rPr>
        <w:t>ecclesia</w:t>
      </w:r>
      <w:r>
        <w:rPr>
          <w:lang w:val="it-IT"/>
        </w:rPr>
        <w:t xml:space="preserve"> ut in pascha. Finitis de ascensione cursib</w:t>
      </w:r>
      <w:r w:rsidR="00297EFF">
        <w:rPr>
          <w:lang w:val="it-IT"/>
        </w:rPr>
        <w:t>us scilicet tertia, sexta, nona</w:t>
      </w:r>
      <w:r>
        <w:rPr>
          <w:lang w:val="it-IT"/>
        </w:rPr>
        <w:t xml:space="preserve">, conveniant ad missarum sollemnia, quia in nona hora fieri debet baptisma. Nullus ante baptismum missam de die celebret. Nam orationes ante baptismum ad missam </w:t>
      </w:r>
      <w:r w:rsidRPr="005E47A1">
        <w:rPr>
          <w:lang w:val="la-Latn"/>
        </w:rPr>
        <w:t>|</w:t>
      </w:r>
      <w:r>
        <w:rPr>
          <w:lang w:val="it-IT"/>
        </w:rPr>
        <w:t>R</w:t>
      </w:r>
      <w:r w:rsidRPr="005E47A1">
        <w:rPr>
          <w:lang w:val="la-Latn"/>
        </w:rPr>
        <w:t>|</w:t>
      </w:r>
      <w:r>
        <w:rPr>
          <w:lang w:val="it-IT"/>
        </w:rPr>
        <w:t xml:space="preserve"> possunt congruere.</w:t>
      </w:r>
    </w:p>
    <w:p w:rsidR="00FF0696" w:rsidRDefault="00FF0696" w:rsidP="00FF0696">
      <w:pPr>
        <w:pStyle w:val="berschrift1"/>
        <w:rPr>
          <w:lang w:val="it-IT"/>
        </w:rPr>
      </w:pPr>
      <w:r>
        <w:rPr>
          <w:lang w:val="it-IT"/>
        </w:rPr>
        <w:t>ORDO OFFICII IN VIGILIA PENTECOSTES</w:t>
      </w:r>
    </w:p>
    <w:p w:rsidR="00FF0696" w:rsidRDefault="00FF0696" w:rsidP="00FF0696">
      <w:pPr>
        <w:rPr>
          <w:lang w:val="it-IT"/>
        </w:rPr>
      </w:pPr>
      <w:r>
        <w:rPr>
          <w:lang w:val="it-IT"/>
        </w:rPr>
        <w:t xml:space="preserve">in primis supremus in </w:t>
      </w:r>
      <w:r w:rsidRPr="00937044">
        <w:rPr>
          <w:rStyle w:val="Ort"/>
        </w:rPr>
        <w:t>choro</w:t>
      </w:r>
      <w:r>
        <w:rPr>
          <w:lang w:val="it-IT"/>
        </w:rPr>
        <w:t xml:space="preserve"> non ille qui a</w:t>
      </w:r>
      <w:r w:rsidR="00B56257">
        <w:rPr>
          <w:lang w:val="it-IT"/>
        </w:rPr>
        <w:t>d</w:t>
      </w:r>
      <w:r>
        <w:rPr>
          <w:lang w:val="it-IT"/>
        </w:rPr>
        <w:t xml:space="preserve">stat </w:t>
      </w:r>
      <w:r w:rsidRPr="005D463C">
        <w:rPr>
          <w:rStyle w:val="Ort"/>
        </w:rPr>
        <w:t>altari</w:t>
      </w:r>
      <w:r w:rsidR="00B56257">
        <w:rPr>
          <w:lang w:val="it-IT"/>
        </w:rPr>
        <w:t xml:space="preserve">. </w:t>
      </w:r>
      <w:r w:rsidR="00B56257" w:rsidRPr="00937044">
        <w:rPr>
          <w:rStyle w:val="Funktion"/>
        </w:rPr>
        <w:t>Sacerdos</w:t>
      </w:r>
      <w:r w:rsidR="00B56257">
        <w:rPr>
          <w:lang w:val="it-IT"/>
        </w:rPr>
        <w:t xml:space="preserve"> indutus cappa legat sine titulo LE </w:t>
      </w:r>
      <w:r w:rsidR="00B56257" w:rsidRPr="00937044">
        <w:rPr>
          <w:rStyle w:val="Incipit"/>
        </w:rPr>
        <w:t>Tentavit</w:t>
      </w:r>
      <w:r w:rsidR="00B56257">
        <w:rPr>
          <w:lang w:val="it-IT"/>
        </w:rPr>
        <w:t xml:space="preserve"> </w:t>
      </w:r>
      <w:r w:rsidR="00B56257" w:rsidRPr="00937044">
        <w:rPr>
          <w:rStyle w:val="Incipit"/>
        </w:rPr>
        <w:t>Deus</w:t>
      </w:r>
      <w:r w:rsidR="00B56257">
        <w:rPr>
          <w:lang w:val="it-IT"/>
        </w:rPr>
        <w:t xml:space="preserve"> </w:t>
      </w:r>
      <w:r w:rsidR="00B56257" w:rsidRPr="00937044">
        <w:rPr>
          <w:rStyle w:val="Incipit"/>
        </w:rPr>
        <w:t>Abraham</w:t>
      </w:r>
      <w:r w:rsidR="00B56257">
        <w:rPr>
          <w:lang w:val="it-IT"/>
        </w:rPr>
        <w:t xml:space="preserve">. Qua expleta statim sine salutatione sequitur </w:t>
      </w:r>
      <w:r w:rsidR="005D463C">
        <w:rPr>
          <w:lang w:val="it-IT"/>
        </w:rPr>
        <w:t>[ORI</w:t>
      </w:r>
      <w:r w:rsidR="00751994">
        <w:rPr>
          <w:lang w:val="it-IT"/>
        </w:rPr>
        <w:t xml:space="preserve">] </w:t>
      </w:r>
      <w:r w:rsidR="00B56257" w:rsidRPr="00F30A5E">
        <w:rPr>
          <w:rStyle w:val="Neume"/>
        </w:rPr>
        <w:t>Oremus</w:t>
      </w:r>
      <w:r w:rsidR="00B56257">
        <w:rPr>
          <w:lang w:val="it-IT"/>
        </w:rPr>
        <w:t xml:space="preserve">. </w:t>
      </w:r>
      <w:r w:rsidR="00751994">
        <w:rPr>
          <w:lang w:val="it-IT"/>
        </w:rPr>
        <w:t>OR</w:t>
      </w:r>
      <w:r w:rsidR="00751994" w:rsidRPr="00A002FB">
        <w:t xml:space="preserve"> </w:t>
      </w:r>
      <w:r w:rsidR="00B56257" w:rsidRPr="00937044">
        <w:rPr>
          <w:rStyle w:val="Incipit"/>
        </w:rPr>
        <w:t>Deus</w:t>
      </w:r>
      <w:r w:rsidR="00B56257">
        <w:rPr>
          <w:lang w:val="it-IT"/>
        </w:rPr>
        <w:t xml:space="preserve"> </w:t>
      </w:r>
      <w:r w:rsidR="00B56257" w:rsidRPr="00937044">
        <w:rPr>
          <w:rStyle w:val="Incipit"/>
        </w:rPr>
        <w:t>qui</w:t>
      </w:r>
      <w:r w:rsidR="00B56257">
        <w:rPr>
          <w:lang w:val="it-IT"/>
        </w:rPr>
        <w:t xml:space="preserve"> </w:t>
      </w:r>
      <w:r w:rsidR="00B56257" w:rsidRPr="00937044">
        <w:rPr>
          <w:rStyle w:val="Incipit"/>
        </w:rPr>
        <w:t>in</w:t>
      </w:r>
      <w:r w:rsidR="00B56257">
        <w:rPr>
          <w:lang w:val="it-IT"/>
        </w:rPr>
        <w:t xml:space="preserve"> </w:t>
      </w:r>
      <w:r w:rsidR="00B56257" w:rsidRPr="00937044">
        <w:rPr>
          <w:rStyle w:val="Incipit"/>
        </w:rPr>
        <w:t>Abrahae</w:t>
      </w:r>
      <w:r w:rsidR="00B56257">
        <w:rPr>
          <w:lang w:val="it-IT"/>
        </w:rPr>
        <w:t xml:space="preserve">. Deinde LE </w:t>
      </w:r>
      <w:r w:rsidR="00B56257" w:rsidRPr="00937044">
        <w:rPr>
          <w:rStyle w:val="Incipit"/>
        </w:rPr>
        <w:t>Scripsit</w:t>
      </w:r>
      <w:r w:rsidR="00B56257">
        <w:rPr>
          <w:lang w:val="it-IT"/>
        </w:rPr>
        <w:t xml:space="preserve"> </w:t>
      </w:r>
      <w:r w:rsidR="00B56257" w:rsidRPr="00937044">
        <w:rPr>
          <w:rStyle w:val="Incipit"/>
        </w:rPr>
        <w:t>Moyses</w:t>
      </w:r>
      <w:r w:rsidR="00B56257">
        <w:rPr>
          <w:lang w:val="it-IT"/>
        </w:rPr>
        <w:t xml:space="preserve"> </w:t>
      </w:r>
      <w:r w:rsidR="00B56257" w:rsidRPr="00937044">
        <w:rPr>
          <w:rStyle w:val="Incipit"/>
        </w:rPr>
        <w:t>canticum</w:t>
      </w:r>
      <w:r w:rsidR="00B56257">
        <w:rPr>
          <w:lang w:val="it-IT"/>
        </w:rPr>
        <w:t xml:space="preserve">. TR </w:t>
      </w:r>
      <w:r w:rsidR="00B56257" w:rsidRPr="00937044">
        <w:rPr>
          <w:rStyle w:val="Incipit"/>
        </w:rPr>
        <w:t>Attende</w:t>
      </w:r>
      <w:r w:rsidR="00B56257">
        <w:rPr>
          <w:lang w:val="it-IT"/>
        </w:rPr>
        <w:t xml:space="preserve"> </w:t>
      </w:r>
      <w:r w:rsidR="00B56257" w:rsidRPr="00937044">
        <w:rPr>
          <w:rStyle w:val="Incipit"/>
        </w:rPr>
        <w:t>caelum</w:t>
      </w:r>
      <w:r w:rsidR="00B56257">
        <w:rPr>
          <w:lang w:val="it-IT"/>
        </w:rPr>
        <w:t xml:space="preserve">. </w:t>
      </w:r>
      <w:r w:rsidR="00751994">
        <w:rPr>
          <w:lang w:val="it-IT"/>
        </w:rPr>
        <w:t>[</w:t>
      </w:r>
      <w:r w:rsidR="005D463C">
        <w:rPr>
          <w:lang w:val="it-IT"/>
        </w:rPr>
        <w:t>ORI</w:t>
      </w:r>
      <w:r w:rsidR="00751994">
        <w:rPr>
          <w:lang w:val="it-IT"/>
        </w:rPr>
        <w:t>]</w:t>
      </w:r>
      <w:r w:rsidR="00B56257">
        <w:rPr>
          <w:lang w:val="it-IT"/>
        </w:rPr>
        <w:t xml:space="preserve"> </w:t>
      </w:r>
      <w:r w:rsidR="00B56257" w:rsidRPr="00937044">
        <w:rPr>
          <w:rStyle w:val="Incipit"/>
        </w:rPr>
        <w:t>Oremus</w:t>
      </w:r>
      <w:r w:rsidR="00B56257">
        <w:rPr>
          <w:lang w:val="it-IT"/>
        </w:rPr>
        <w:t xml:space="preserve">. </w:t>
      </w:r>
      <w:r w:rsidR="00751994">
        <w:rPr>
          <w:lang w:val="it-IT"/>
        </w:rPr>
        <w:t xml:space="preserve">OR </w:t>
      </w:r>
      <w:r w:rsidR="00B56257" w:rsidRPr="00937044">
        <w:rPr>
          <w:rStyle w:val="Incipit"/>
        </w:rPr>
        <w:t>Deus</w:t>
      </w:r>
      <w:r w:rsidR="00B56257">
        <w:rPr>
          <w:lang w:val="it-IT"/>
        </w:rPr>
        <w:t xml:space="preserve"> </w:t>
      </w:r>
      <w:r w:rsidR="00B56257" w:rsidRPr="00937044">
        <w:rPr>
          <w:rStyle w:val="Incipit"/>
        </w:rPr>
        <w:t>qui</w:t>
      </w:r>
      <w:r w:rsidR="00B56257">
        <w:rPr>
          <w:lang w:val="it-IT"/>
        </w:rPr>
        <w:t xml:space="preserve"> </w:t>
      </w:r>
      <w:r w:rsidR="00B56257" w:rsidRPr="00937044">
        <w:rPr>
          <w:rStyle w:val="Incipit"/>
        </w:rPr>
        <w:t>nobis</w:t>
      </w:r>
      <w:r w:rsidR="00B56257">
        <w:rPr>
          <w:lang w:val="it-IT"/>
        </w:rPr>
        <w:t xml:space="preserve">. LE </w:t>
      </w:r>
      <w:r w:rsidR="00B56257" w:rsidRPr="00937044">
        <w:rPr>
          <w:rStyle w:val="Incipit"/>
        </w:rPr>
        <w:t>Apprehendent</w:t>
      </w:r>
      <w:r w:rsidR="00B56257">
        <w:rPr>
          <w:lang w:val="it-IT"/>
        </w:rPr>
        <w:t xml:space="preserve"> </w:t>
      </w:r>
      <w:r w:rsidR="00B56257" w:rsidRPr="00937044">
        <w:rPr>
          <w:rStyle w:val="Incipit"/>
        </w:rPr>
        <w:t>septem</w:t>
      </w:r>
      <w:r w:rsidR="00B56257">
        <w:rPr>
          <w:lang w:val="it-IT"/>
        </w:rPr>
        <w:t xml:space="preserve"> </w:t>
      </w:r>
      <w:r w:rsidR="00B56257" w:rsidRPr="00937044">
        <w:rPr>
          <w:rStyle w:val="Incipit"/>
        </w:rPr>
        <w:t>mulieres</w:t>
      </w:r>
      <w:r w:rsidR="00B56257">
        <w:rPr>
          <w:lang w:val="it-IT"/>
        </w:rPr>
        <w:t xml:space="preserve">. TR </w:t>
      </w:r>
      <w:r w:rsidR="00B56257" w:rsidRPr="00937044">
        <w:rPr>
          <w:rStyle w:val="Incipit"/>
        </w:rPr>
        <w:t>Vinea</w:t>
      </w:r>
      <w:r w:rsidR="00B56257">
        <w:rPr>
          <w:lang w:val="it-IT"/>
        </w:rPr>
        <w:t xml:space="preserve"> </w:t>
      </w:r>
      <w:r w:rsidR="00B56257" w:rsidRPr="00937044">
        <w:rPr>
          <w:rStyle w:val="Incipit"/>
        </w:rPr>
        <w:t>facta</w:t>
      </w:r>
      <w:r w:rsidR="00B56257">
        <w:rPr>
          <w:lang w:val="it-IT"/>
        </w:rPr>
        <w:t xml:space="preserve"> </w:t>
      </w:r>
      <w:r w:rsidR="00B56257" w:rsidRPr="00937044">
        <w:rPr>
          <w:rStyle w:val="Incipit"/>
        </w:rPr>
        <w:t>est</w:t>
      </w:r>
      <w:r w:rsidR="00B56257">
        <w:rPr>
          <w:lang w:val="it-IT"/>
        </w:rPr>
        <w:t xml:space="preserve">. </w:t>
      </w:r>
      <w:r w:rsidR="00751994">
        <w:rPr>
          <w:lang w:val="it-IT"/>
        </w:rPr>
        <w:t>[</w:t>
      </w:r>
      <w:r w:rsidR="005D463C">
        <w:rPr>
          <w:lang w:val="it-IT"/>
        </w:rPr>
        <w:t>ORI</w:t>
      </w:r>
      <w:r w:rsidR="00751994">
        <w:rPr>
          <w:lang w:val="it-IT"/>
        </w:rPr>
        <w:t>]</w:t>
      </w:r>
      <w:r w:rsidR="00B56257">
        <w:rPr>
          <w:lang w:val="it-IT"/>
        </w:rPr>
        <w:t xml:space="preserve"> </w:t>
      </w:r>
      <w:r w:rsidR="00B56257" w:rsidRPr="00937044">
        <w:rPr>
          <w:rStyle w:val="Incipit"/>
        </w:rPr>
        <w:t>Oremus</w:t>
      </w:r>
      <w:r w:rsidR="00B56257">
        <w:rPr>
          <w:lang w:val="it-IT"/>
        </w:rPr>
        <w:t xml:space="preserve">. </w:t>
      </w:r>
      <w:r w:rsidR="00751994">
        <w:rPr>
          <w:lang w:val="it-IT"/>
        </w:rPr>
        <w:t xml:space="preserve">OR </w:t>
      </w:r>
      <w:r w:rsidR="00B56257" w:rsidRPr="00937044">
        <w:rPr>
          <w:rStyle w:val="Incipit"/>
        </w:rPr>
        <w:t>Deus</w:t>
      </w:r>
      <w:r w:rsidR="00B56257">
        <w:rPr>
          <w:lang w:val="it-IT"/>
        </w:rPr>
        <w:t xml:space="preserve"> </w:t>
      </w:r>
      <w:r w:rsidR="00B56257" w:rsidRPr="00937044">
        <w:rPr>
          <w:rStyle w:val="Incipit"/>
        </w:rPr>
        <w:t>qui</w:t>
      </w:r>
      <w:r w:rsidR="00B56257">
        <w:rPr>
          <w:lang w:val="it-IT"/>
        </w:rPr>
        <w:t xml:space="preserve"> </w:t>
      </w:r>
      <w:r w:rsidR="00B56257" w:rsidRPr="00937044">
        <w:rPr>
          <w:rStyle w:val="Incipit"/>
        </w:rPr>
        <w:t>nos</w:t>
      </w:r>
      <w:r w:rsidR="00B56257">
        <w:rPr>
          <w:lang w:val="it-IT"/>
        </w:rPr>
        <w:t xml:space="preserve"> </w:t>
      </w:r>
      <w:r w:rsidR="00B56257" w:rsidRPr="00937044">
        <w:rPr>
          <w:rStyle w:val="Incipit"/>
        </w:rPr>
        <w:t>ad</w:t>
      </w:r>
      <w:r w:rsidR="00B56257">
        <w:rPr>
          <w:lang w:val="it-IT"/>
        </w:rPr>
        <w:t xml:space="preserve"> </w:t>
      </w:r>
      <w:r w:rsidR="00B56257" w:rsidRPr="00937044">
        <w:rPr>
          <w:rStyle w:val="Incipit"/>
        </w:rPr>
        <w:t>celebrandam</w:t>
      </w:r>
      <w:r w:rsidR="00B56257">
        <w:rPr>
          <w:lang w:val="it-IT"/>
        </w:rPr>
        <w:t xml:space="preserve"> </w:t>
      </w:r>
      <w:r w:rsidR="00B56257" w:rsidRPr="00937044">
        <w:rPr>
          <w:rStyle w:val="Incipit"/>
        </w:rPr>
        <w:t>festivitatem</w:t>
      </w:r>
      <w:r w:rsidR="00B56257">
        <w:rPr>
          <w:lang w:val="it-IT"/>
        </w:rPr>
        <w:t xml:space="preserve">. LE </w:t>
      </w:r>
      <w:r w:rsidR="00B56257" w:rsidRPr="00937044">
        <w:rPr>
          <w:rStyle w:val="Incipit"/>
        </w:rPr>
        <w:t>Audi</w:t>
      </w:r>
      <w:r w:rsidR="00B56257">
        <w:rPr>
          <w:lang w:val="it-IT"/>
        </w:rPr>
        <w:t xml:space="preserve"> </w:t>
      </w:r>
      <w:r w:rsidR="00B56257" w:rsidRPr="00937044">
        <w:rPr>
          <w:rStyle w:val="Incipit"/>
        </w:rPr>
        <w:t>Israel</w:t>
      </w:r>
      <w:r w:rsidR="00B56257">
        <w:rPr>
          <w:lang w:val="it-IT"/>
        </w:rPr>
        <w:t xml:space="preserve">. </w:t>
      </w:r>
      <w:r w:rsidR="00751994">
        <w:rPr>
          <w:lang w:val="it-IT"/>
        </w:rPr>
        <w:t>[</w:t>
      </w:r>
      <w:r w:rsidR="005D463C">
        <w:rPr>
          <w:lang w:val="it-IT"/>
        </w:rPr>
        <w:t>ORI</w:t>
      </w:r>
      <w:r w:rsidR="00751994">
        <w:rPr>
          <w:lang w:val="it-IT"/>
        </w:rPr>
        <w:t>]</w:t>
      </w:r>
      <w:r w:rsidR="00B56257">
        <w:rPr>
          <w:lang w:val="it-IT"/>
        </w:rPr>
        <w:t xml:space="preserve"> </w:t>
      </w:r>
      <w:r w:rsidR="00B56257" w:rsidRPr="00937044">
        <w:rPr>
          <w:rStyle w:val="Incipit"/>
        </w:rPr>
        <w:t>Oremus</w:t>
      </w:r>
      <w:r w:rsidR="00B56257">
        <w:rPr>
          <w:lang w:val="it-IT"/>
        </w:rPr>
        <w:t xml:space="preserve">. </w:t>
      </w:r>
      <w:r w:rsidR="00751994">
        <w:rPr>
          <w:lang w:val="it-IT"/>
        </w:rPr>
        <w:t xml:space="preserve">OR </w:t>
      </w:r>
      <w:r w:rsidR="00B56257" w:rsidRPr="00937044">
        <w:rPr>
          <w:rStyle w:val="Incipit"/>
        </w:rPr>
        <w:t>Deus</w:t>
      </w:r>
      <w:r w:rsidR="00B56257">
        <w:rPr>
          <w:lang w:val="it-IT"/>
        </w:rPr>
        <w:t xml:space="preserve"> </w:t>
      </w:r>
      <w:r w:rsidR="00B56257" w:rsidRPr="00937044">
        <w:rPr>
          <w:rStyle w:val="Incipit"/>
        </w:rPr>
        <w:t>qui</w:t>
      </w:r>
      <w:r w:rsidR="00B56257">
        <w:rPr>
          <w:lang w:val="it-IT"/>
        </w:rPr>
        <w:t xml:space="preserve"> </w:t>
      </w:r>
      <w:r w:rsidR="00B56257" w:rsidRPr="00937044">
        <w:rPr>
          <w:rStyle w:val="Incipit"/>
        </w:rPr>
        <w:t>es</w:t>
      </w:r>
      <w:r w:rsidR="00B56257">
        <w:rPr>
          <w:lang w:val="it-IT"/>
        </w:rPr>
        <w:t xml:space="preserve"> </w:t>
      </w:r>
      <w:r w:rsidR="00B56257" w:rsidRPr="00937044">
        <w:rPr>
          <w:rStyle w:val="Incipit"/>
        </w:rPr>
        <w:t>incommutabilis</w:t>
      </w:r>
      <w:r w:rsidR="00B56257">
        <w:rPr>
          <w:lang w:val="it-IT"/>
        </w:rPr>
        <w:t xml:space="preserve">. TR </w:t>
      </w:r>
      <w:r w:rsidR="00B56257" w:rsidRPr="00937044">
        <w:rPr>
          <w:rStyle w:val="Incipit"/>
        </w:rPr>
        <w:t>Sicut</w:t>
      </w:r>
      <w:r w:rsidR="00B56257">
        <w:rPr>
          <w:lang w:val="it-IT"/>
        </w:rPr>
        <w:t xml:space="preserve"> </w:t>
      </w:r>
      <w:r w:rsidR="00B56257" w:rsidRPr="007758CB">
        <w:rPr>
          <w:rStyle w:val="Incipit"/>
        </w:rPr>
        <w:t>cervus</w:t>
      </w:r>
      <w:r w:rsidR="00B56257">
        <w:rPr>
          <w:lang w:val="it-IT"/>
        </w:rPr>
        <w:t xml:space="preserve">. </w:t>
      </w:r>
      <w:r w:rsidR="00751994">
        <w:rPr>
          <w:lang w:val="it-IT"/>
        </w:rPr>
        <w:t>[</w:t>
      </w:r>
      <w:r w:rsidR="005D463C">
        <w:rPr>
          <w:lang w:val="it-IT"/>
        </w:rPr>
        <w:t>ORI</w:t>
      </w:r>
      <w:r w:rsidR="00751994">
        <w:rPr>
          <w:lang w:val="it-IT"/>
        </w:rPr>
        <w:t>]</w:t>
      </w:r>
      <w:r w:rsidR="00B56257">
        <w:rPr>
          <w:lang w:val="it-IT"/>
        </w:rPr>
        <w:t xml:space="preserve"> </w:t>
      </w:r>
      <w:r w:rsidR="00B56257" w:rsidRPr="00937044">
        <w:rPr>
          <w:rStyle w:val="Incipit"/>
        </w:rPr>
        <w:t>Oremus</w:t>
      </w:r>
      <w:r w:rsidR="00B56257">
        <w:rPr>
          <w:lang w:val="it-IT"/>
        </w:rPr>
        <w:t xml:space="preserve">. </w:t>
      </w:r>
      <w:r w:rsidR="00751994">
        <w:rPr>
          <w:lang w:val="it-IT"/>
        </w:rPr>
        <w:t xml:space="preserve">OR </w:t>
      </w:r>
      <w:r w:rsidR="00B56257" w:rsidRPr="0051161B">
        <w:rPr>
          <w:rStyle w:val="Incipit"/>
        </w:rPr>
        <w:t>Concede</w:t>
      </w:r>
      <w:r w:rsidR="00B56257" w:rsidRPr="00A002FB">
        <w:t xml:space="preserve"> </w:t>
      </w:r>
      <w:r w:rsidR="00B56257" w:rsidRPr="0051161B">
        <w:rPr>
          <w:rStyle w:val="Incipit"/>
        </w:rPr>
        <w:t>quaesumus</w:t>
      </w:r>
      <w:r w:rsidR="00B56257" w:rsidRPr="00A002FB">
        <w:t xml:space="preserve"> </w:t>
      </w:r>
      <w:r w:rsidR="00B56257" w:rsidRPr="0051161B">
        <w:rPr>
          <w:rStyle w:val="Incipit"/>
        </w:rPr>
        <w:t>omnipotens</w:t>
      </w:r>
      <w:r w:rsidR="00B56257" w:rsidRPr="00A002FB">
        <w:t xml:space="preserve"> </w:t>
      </w:r>
      <w:r w:rsidR="00B56257" w:rsidRPr="0051161B">
        <w:rPr>
          <w:rStyle w:val="Incipit"/>
        </w:rPr>
        <w:t>deus</w:t>
      </w:r>
      <w:r w:rsidR="00B56257" w:rsidRPr="00A002FB">
        <w:t xml:space="preserve"> </w:t>
      </w:r>
      <w:r w:rsidR="00B56257" w:rsidRPr="0051161B">
        <w:rPr>
          <w:rStyle w:val="Incipit"/>
        </w:rPr>
        <w:t>ut</w:t>
      </w:r>
      <w:r w:rsidR="00B56257" w:rsidRPr="00A002FB">
        <w:t xml:space="preserve"> </w:t>
      </w:r>
      <w:r w:rsidR="00B56257" w:rsidRPr="0051161B">
        <w:rPr>
          <w:rStyle w:val="Incipit"/>
        </w:rPr>
        <w:t>qui</w:t>
      </w:r>
      <w:r w:rsidR="00B56257" w:rsidRPr="00A002FB">
        <w:t xml:space="preserve"> </w:t>
      </w:r>
      <w:r w:rsidR="00B56257" w:rsidRPr="0051161B">
        <w:rPr>
          <w:rStyle w:val="Incipit"/>
        </w:rPr>
        <w:t>sollemnitatem</w:t>
      </w:r>
      <w:r w:rsidR="00B56257">
        <w:rPr>
          <w:lang w:val="it-IT"/>
        </w:rPr>
        <w:t xml:space="preserve">. Qua dicta proceditur ad </w:t>
      </w:r>
      <w:r w:rsidR="00B56257" w:rsidRPr="00937044">
        <w:rPr>
          <w:rStyle w:val="Ort"/>
        </w:rPr>
        <w:t>fontem</w:t>
      </w:r>
      <w:r w:rsidR="00B56257">
        <w:rPr>
          <w:lang w:val="it-IT"/>
        </w:rPr>
        <w:t xml:space="preserve"> cum his VVHY </w:t>
      </w:r>
      <w:r w:rsidR="00B56257" w:rsidRPr="0051161B">
        <w:rPr>
          <w:rStyle w:val="Incipit"/>
        </w:rPr>
        <w:t>Rex</w:t>
      </w:r>
      <w:r w:rsidR="00B56257" w:rsidRPr="00A002FB">
        <w:t xml:space="preserve"> </w:t>
      </w:r>
      <w:r w:rsidR="00B56257" w:rsidRPr="0051161B">
        <w:rPr>
          <w:rStyle w:val="Incipit"/>
        </w:rPr>
        <w:t>sanctorum</w:t>
      </w:r>
      <w:r w:rsidR="00B56257" w:rsidRPr="00A002FB">
        <w:t xml:space="preserve"> </w:t>
      </w:r>
      <w:r w:rsidR="00B56257" w:rsidRPr="0051161B">
        <w:rPr>
          <w:rStyle w:val="Incipit"/>
        </w:rPr>
        <w:t>angelorum</w:t>
      </w:r>
      <w:r w:rsidR="00B56257">
        <w:rPr>
          <w:lang w:val="it-IT"/>
        </w:rPr>
        <w:t xml:space="preserve">. Cetera aguntur ut in vigilia paschae. Post baptismum reditur in </w:t>
      </w:r>
      <w:r w:rsidR="00B56257" w:rsidRPr="00937044">
        <w:rPr>
          <w:rStyle w:val="Ort"/>
        </w:rPr>
        <w:t>chorum</w:t>
      </w:r>
      <w:r w:rsidR="00B56257">
        <w:rPr>
          <w:lang w:val="it-IT"/>
        </w:rPr>
        <w:t xml:space="preserve"> cum LT </w:t>
      </w:r>
      <w:r w:rsidR="00B56257" w:rsidRPr="00937044">
        <w:rPr>
          <w:rStyle w:val="Incipit"/>
        </w:rPr>
        <w:t>Christe</w:t>
      </w:r>
      <w:r w:rsidR="00B56257">
        <w:rPr>
          <w:lang w:val="it-IT"/>
        </w:rPr>
        <w:t xml:space="preserve"> </w:t>
      </w:r>
      <w:r w:rsidR="00B56257" w:rsidRPr="00937044">
        <w:rPr>
          <w:rStyle w:val="Incipit"/>
        </w:rPr>
        <w:t>audi</w:t>
      </w:r>
      <w:r w:rsidR="00B56257">
        <w:rPr>
          <w:lang w:val="it-IT"/>
        </w:rPr>
        <w:t xml:space="preserve"> </w:t>
      </w:r>
      <w:r w:rsidR="00B56257" w:rsidRPr="00937044">
        <w:rPr>
          <w:rStyle w:val="Incipit"/>
        </w:rPr>
        <w:t>nos</w:t>
      </w:r>
      <w:r w:rsidR="00BD1282">
        <w:rPr>
          <w:lang w:val="it-IT"/>
        </w:rPr>
        <w:t>. Qu</w:t>
      </w:r>
      <w:r w:rsidR="00B56257">
        <w:rPr>
          <w:lang w:val="it-IT"/>
        </w:rPr>
        <w:t>a finita sollemniter incipitur ad missam.</w:t>
      </w:r>
    </w:p>
    <w:p w:rsidR="00B56257" w:rsidRDefault="00B56257" w:rsidP="00FF0696">
      <w:pPr>
        <w:rPr>
          <w:lang w:val="it-IT"/>
        </w:rPr>
      </w:pPr>
      <w:r>
        <w:rPr>
          <w:lang w:val="it-IT"/>
        </w:rPr>
        <w:t xml:space="preserve">[AD MISSAM] [KY] </w:t>
      </w:r>
      <w:r w:rsidRPr="00937044">
        <w:rPr>
          <w:rStyle w:val="Incipit"/>
        </w:rPr>
        <w:t>Kyrie</w:t>
      </w:r>
      <w:r>
        <w:rPr>
          <w:lang w:val="it-IT"/>
        </w:rPr>
        <w:t xml:space="preserve"> </w:t>
      </w:r>
      <w:r w:rsidRPr="00937044">
        <w:rPr>
          <w:rStyle w:val="Incipit"/>
        </w:rPr>
        <w:t>eleyson</w:t>
      </w:r>
      <w:r>
        <w:rPr>
          <w:lang w:val="it-IT"/>
        </w:rPr>
        <w:t xml:space="preserve">. [GL] </w:t>
      </w:r>
      <w:r w:rsidRPr="00937044">
        <w:rPr>
          <w:rStyle w:val="Incipit"/>
        </w:rPr>
        <w:t>Gloria</w:t>
      </w:r>
      <w:r>
        <w:rPr>
          <w:lang w:val="it-IT"/>
        </w:rPr>
        <w:t xml:space="preserve"> </w:t>
      </w:r>
      <w:r w:rsidRPr="00937044">
        <w:rPr>
          <w:rStyle w:val="Incipit"/>
        </w:rPr>
        <w:t>in</w:t>
      </w:r>
      <w:r>
        <w:rPr>
          <w:lang w:val="it-IT"/>
        </w:rPr>
        <w:t xml:space="preserve"> </w:t>
      </w:r>
      <w:r w:rsidRPr="00937044">
        <w:rPr>
          <w:rStyle w:val="Incipit"/>
        </w:rPr>
        <w:t>excelsis</w:t>
      </w:r>
      <w:r>
        <w:rPr>
          <w:lang w:val="it-IT"/>
        </w:rPr>
        <w:t xml:space="preserve"> dicitur propter </w:t>
      </w:r>
      <w:r w:rsidRPr="00937044">
        <w:rPr>
          <w:rStyle w:val="Person"/>
        </w:rPr>
        <w:t>apostolos</w:t>
      </w:r>
      <w:r>
        <w:rPr>
          <w:lang w:val="it-IT"/>
        </w:rPr>
        <w:t>, qui priusquam acciperent spiritum sanctum orabant [in] templ</w:t>
      </w:r>
      <w:r w:rsidR="00937044">
        <w:rPr>
          <w:lang w:val="it-IT"/>
        </w:rPr>
        <w:t>o</w:t>
      </w:r>
      <w:r>
        <w:rPr>
          <w:lang w:val="it-IT"/>
        </w:rPr>
        <w:t xml:space="preserve"> laudantes deum.</w:t>
      </w:r>
      <w:r w:rsidR="001D78F5">
        <w:rPr>
          <w:lang w:val="it-IT"/>
        </w:rPr>
        <w:t xml:space="preserve"> Interi</w:t>
      </w:r>
      <w:r w:rsidR="00A1471B">
        <w:rPr>
          <w:lang w:val="it-IT"/>
        </w:rPr>
        <w:t>m compulsantur campanae. OR</w:t>
      </w:r>
      <w:r w:rsidR="005D463C">
        <w:rPr>
          <w:lang w:val="it-IT"/>
        </w:rPr>
        <w:t>CL</w:t>
      </w:r>
      <w:r w:rsidR="00A1471B">
        <w:rPr>
          <w:lang w:val="it-IT"/>
        </w:rPr>
        <w:t xml:space="preserve"> </w:t>
      </w:r>
      <w:r w:rsidR="00A1471B" w:rsidRPr="001D78F5">
        <w:rPr>
          <w:rStyle w:val="Incipit"/>
        </w:rPr>
        <w:t>Praesta</w:t>
      </w:r>
      <w:r w:rsidR="00A1471B">
        <w:rPr>
          <w:lang w:val="it-IT"/>
        </w:rPr>
        <w:t xml:space="preserve"> </w:t>
      </w:r>
      <w:r w:rsidR="00A1471B" w:rsidRPr="001D78F5">
        <w:rPr>
          <w:rStyle w:val="Incipit"/>
        </w:rPr>
        <w:t>quaesumus</w:t>
      </w:r>
      <w:r w:rsidR="00A1471B">
        <w:rPr>
          <w:lang w:val="it-IT"/>
        </w:rPr>
        <w:t xml:space="preserve"> </w:t>
      </w:r>
      <w:r w:rsidR="00A1471B" w:rsidRPr="001D78F5">
        <w:rPr>
          <w:rStyle w:val="Incipit"/>
        </w:rPr>
        <w:t>omnipotens</w:t>
      </w:r>
      <w:r w:rsidR="00A1471B">
        <w:rPr>
          <w:lang w:val="it-IT"/>
        </w:rPr>
        <w:t xml:space="preserve"> </w:t>
      </w:r>
      <w:r w:rsidR="00A1471B" w:rsidRPr="001D78F5">
        <w:rPr>
          <w:rStyle w:val="Incipit"/>
        </w:rPr>
        <w:t>deus</w:t>
      </w:r>
      <w:r w:rsidR="00A1471B">
        <w:rPr>
          <w:lang w:val="it-IT"/>
        </w:rPr>
        <w:t>.</w:t>
      </w:r>
      <w:r w:rsidR="000E55EC">
        <w:rPr>
          <w:lang w:val="it-IT"/>
        </w:rPr>
        <w:t xml:space="preserve"> EP </w:t>
      </w:r>
      <w:r w:rsidR="000E55EC" w:rsidRPr="001D78F5">
        <w:rPr>
          <w:rStyle w:val="Incipit"/>
        </w:rPr>
        <w:t>Cum</w:t>
      </w:r>
      <w:r w:rsidR="000E55EC">
        <w:rPr>
          <w:lang w:val="it-IT"/>
        </w:rPr>
        <w:t xml:space="preserve"> </w:t>
      </w:r>
      <w:r w:rsidR="000E55EC" w:rsidRPr="001D78F5">
        <w:rPr>
          <w:rStyle w:val="Incipit"/>
        </w:rPr>
        <w:t>Apollo</w:t>
      </w:r>
      <w:r w:rsidR="000E55EC">
        <w:rPr>
          <w:lang w:val="it-IT"/>
        </w:rPr>
        <w:t xml:space="preserve"> </w:t>
      </w:r>
      <w:r w:rsidR="000E55EC" w:rsidRPr="001D78F5">
        <w:rPr>
          <w:rStyle w:val="Incipit"/>
        </w:rPr>
        <w:t>ess</w:t>
      </w:r>
      <w:r w:rsidR="001D78F5" w:rsidRPr="001D78F5">
        <w:rPr>
          <w:rStyle w:val="Incipit"/>
        </w:rPr>
        <w:t>e</w:t>
      </w:r>
      <w:r w:rsidR="000E55EC" w:rsidRPr="001D78F5">
        <w:rPr>
          <w:rStyle w:val="Incipit"/>
        </w:rPr>
        <w:t>t</w:t>
      </w:r>
      <w:r w:rsidR="000E55EC">
        <w:rPr>
          <w:lang w:val="it-IT"/>
        </w:rPr>
        <w:t xml:space="preserve"> </w:t>
      </w:r>
      <w:r w:rsidR="000E55EC" w:rsidRPr="001D78F5">
        <w:rPr>
          <w:rStyle w:val="Incipit"/>
        </w:rPr>
        <w:t>Corinthi</w:t>
      </w:r>
      <w:r w:rsidR="000E55EC">
        <w:rPr>
          <w:lang w:val="it-IT"/>
        </w:rPr>
        <w:t xml:space="preserve">. ALV </w:t>
      </w:r>
      <w:r w:rsidR="000E55EC" w:rsidRPr="001D78F5">
        <w:rPr>
          <w:rStyle w:val="Incipit"/>
        </w:rPr>
        <w:t>Confitemini</w:t>
      </w:r>
      <w:r w:rsidR="000E55EC">
        <w:rPr>
          <w:lang w:val="it-IT"/>
        </w:rPr>
        <w:t>.</w:t>
      </w:r>
      <w:r w:rsidR="009B16C4">
        <w:rPr>
          <w:lang w:val="it-IT"/>
        </w:rPr>
        <w:t xml:space="preserve"> Quo finito repetatur ipsum [AL</w:t>
      </w:r>
      <w:r w:rsidR="000E55EC">
        <w:rPr>
          <w:lang w:val="it-IT"/>
        </w:rPr>
        <w:t xml:space="preserve">] </w:t>
      </w:r>
      <w:r w:rsidR="000E55EC" w:rsidRPr="001D78F5">
        <w:rPr>
          <w:rStyle w:val="Incipit"/>
        </w:rPr>
        <w:t>Alleluia</w:t>
      </w:r>
      <w:r w:rsidR="001D78F5">
        <w:rPr>
          <w:lang w:val="it-IT"/>
        </w:rPr>
        <w:t xml:space="preserve"> sed sine finali.</w:t>
      </w:r>
      <w:r w:rsidR="000E55EC">
        <w:rPr>
          <w:lang w:val="it-IT"/>
        </w:rPr>
        <w:t xml:space="preserve"> </w:t>
      </w:r>
      <w:r w:rsidR="001D78F5">
        <w:rPr>
          <w:lang w:val="it-IT"/>
        </w:rPr>
        <w:t>N</w:t>
      </w:r>
      <w:r w:rsidR="000E55EC">
        <w:rPr>
          <w:lang w:val="it-IT"/>
        </w:rPr>
        <w:t xml:space="preserve">am sequitur TR </w:t>
      </w:r>
      <w:r w:rsidR="000E55EC" w:rsidRPr="001D78F5">
        <w:rPr>
          <w:rStyle w:val="Incipit"/>
        </w:rPr>
        <w:t>Laudate</w:t>
      </w:r>
      <w:r w:rsidR="000E55EC">
        <w:rPr>
          <w:lang w:val="it-IT"/>
        </w:rPr>
        <w:t xml:space="preserve"> </w:t>
      </w:r>
      <w:r w:rsidR="000E55EC" w:rsidRPr="001D78F5">
        <w:rPr>
          <w:rStyle w:val="Incipit"/>
        </w:rPr>
        <w:t>dominum</w:t>
      </w:r>
      <w:r w:rsidR="000E55EC">
        <w:rPr>
          <w:lang w:val="it-IT"/>
        </w:rPr>
        <w:t>.</w:t>
      </w:r>
      <w:r w:rsidR="00714365">
        <w:rPr>
          <w:lang w:val="it-IT"/>
        </w:rPr>
        <w:t xml:space="preserve"> Ante evangelium lumen portatur et incensum. EV </w:t>
      </w:r>
      <w:r w:rsidR="00714365" w:rsidRPr="001D78F5">
        <w:rPr>
          <w:rStyle w:val="Incipit"/>
        </w:rPr>
        <w:t>Si</w:t>
      </w:r>
      <w:r w:rsidR="00714365">
        <w:rPr>
          <w:lang w:val="it-IT"/>
        </w:rPr>
        <w:t xml:space="preserve"> </w:t>
      </w:r>
      <w:r w:rsidR="00714365" w:rsidRPr="001D78F5">
        <w:rPr>
          <w:rStyle w:val="Incipit"/>
        </w:rPr>
        <w:t>diligitis</w:t>
      </w:r>
      <w:r w:rsidR="00714365">
        <w:rPr>
          <w:lang w:val="it-IT"/>
        </w:rPr>
        <w:t xml:space="preserve"> </w:t>
      </w:r>
      <w:r w:rsidR="00714365" w:rsidRPr="001D78F5">
        <w:rPr>
          <w:rStyle w:val="Incipit"/>
        </w:rPr>
        <w:t>me</w:t>
      </w:r>
      <w:r w:rsidR="00714365">
        <w:rPr>
          <w:lang w:val="it-IT"/>
        </w:rPr>
        <w:t xml:space="preserve">. [CR] </w:t>
      </w:r>
      <w:r w:rsidR="00714365" w:rsidRPr="001D78F5">
        <w:rPr>
          <w:rStyle w:val="Incipit"/>
        </w:rPr>
        <w:t>Credo</w:t>
      </w:r>
      <w:r w:rsidR="00714365">
        <w:rPr>
          <w:lang w:val="it-IT"/>
        </w:rPr>
        <w:t xml:space="preserve"> </w:t>
      </w:r>
      <w:r w:rsidR="00714365" w:rsidRPr="001D78F5">
        <w:rPr>
          <w:rStyle w:val="Incipit"/>
        </w:rPr>
        <w:t>in</w:t>
      </w:r>
      <w:r w:rsidR="00714365">
        <w:rPr>
          <w:lang w:val="it-IT"/>
        </w:rPr>
        <w:t xml:space="preserve"> </w:t>
      </w:r>
      <w:r w:rsidR="00714365" w:rsidRPr="001D78F5">
        <w:rPr>
          <w:rStyle w:val="Incipit"/>
        </w:rPr>
        <w:t>unum</w:t>
      </w:r>
      <w:r w:rsidR="00714365">
        <w:rPr>
          <w:lang w:val="it-IT"/>
        </w:rPr>
        <w:t xml:space="preserve"> </w:t>
      </w:r>
      <w:r w:rsidR="00714365" w:rsidRPr="001D78F5">
        <w:rPr>
          <w:rStyle w:val="Incipit"/>
        </w:rPr>
        <w:t>deum</w:t>
      </w:r>
      <w:r w:rsidR="00714365">
        <w:rPr>
          <w:lang w:val="it-IT"/>
        </w:rPr>
        <w:t xml:space="preserve"> non dicitur, nec evangelium portatur. OF </w:t>
      </w:r>
      <w:r w:rsidR="00714365" w:rsidRPr="001D78F5">
        <w:rPr>
          <w:rStyle w:val="Incipit"/>
        </w:rPr>
        <w:t>Emitte</w:t>
      </w:r>
      <w:r w:rsidR="00714365">
        <w:rPr>
          <w:lang w:val="it-IT"/>
        </w:rPr>
        <w:t xml:space="preserve"> </w:t>
      </w:r>
      <w:r w:rsidR="00714365" w:rsidRPr="001D78F5">
        <w:rPr>
          <w:rStyle w:val="Incipit"/>
        </w:rPr>
        <w:t>spiritum</w:t>
      </w:r>
      <w:r w:rsidR="00714365">
        <w:rPr>
          <w:lang w:val="it-IT"/>
        </w:rPr>
        <w:t xml:space="preserve">. PF </w:t>
      </w:r>
      <w:r w:rsidR="00714365" w:rsidRPr="001D78F5">
        <w:rPr>
          <w:rStyle w:val="Incipit"/>
        </w:rPr>
        <w:t>Qui</w:t>
      </w:r>
      <w:r w:rsidR="00714365">
        <w:rPr>
          <w:lang w:val="it-IT"/>
        </w:rPr>
        <w:t xml:space="preserve"> </w:t>
      </w:r>
      <w:r w:rsidR="00714365" w:rsidRPr="001D78F5">
        <w:rPr>
          <w:rStyle w:val="Incipit"/>
        </w:rPr>
        <w:t>ascendens</w:t>
      </w:r>
      <w:r w:rsidR="00714365">
        <w:rPr>
          <w:lang w:val="it-IT"/>
        </w:rPr>
        <w:t xml:space="preserve"> </w:t>
      </w:r>
      <w:r w:rsidR="00714365" w:rsidRPr="001D78F5">
        <w:rPr>
          <w:rStyle w:val="Incipit"/>
        </w:rPr>
        <w:t>super</w:t>
      </w:r>
      <w:r w:rsidR="00714365">
        <w:rPr>
          <w:lang w:val="it-IT"/>
        </w:rPr>
        <w:t xml:space="preserve"> </w:t>
      </w:r>
      <w:r w:rsidR="00714365" w:rsidRPr="001D78F5">
        <w:rPr>
          <w:rStyle w:val="Incipit"/>
        </w:rPr>
        <w:t>omnes</w:t>
      </w:r>
      <w:r w:rsidR="00714365">
        <w:rPr>
          <w:lang w:val="it-IT"/>
        </w:rPr>
        <w:t xml:space="preserve"> </w:t>
      </w:r>
      <w:r w:rsidR="00714365" w:rsidRPr="001D78F5">
        <w:rPr>
          <w:rStyle w:val="Incipit"/>
        </w:rPr>
        <w:t>caelos</w:t>
      </w:r>
      <w:r w:rsidR="00714365">
        <w:rPr>
          <w:lang w:val="it-IT"/>
        </w:rPr>
        <w:t xml:space="preserve">. [VAR] </w:t>
      </w:r>
      <w:r w:rsidR="00714365" w:rsidRPr="001D78F5">
        <w:rPr>
          <w:rStyle w:val="Incipit"/>
        </w:rPr>
        <w:t>Communicantes</w:t>
      </w:r>
      <w:r w:rsidR="00714365">
        <w:rPr>
          <w:lang w:val="it-IT"/>
        </w:rPr>
        <w:t xml:space="preserve">. [VAR] </w:t>
      </w:r>
      <w:r w:rsidR="00714365" w:rsidRPr="001D78F5">
        <w:rPr>
          <w:rStyle w:val="Incipit"/>
        </w:rPr>
        <w:t>Hanc</w:t>
      </w:r>
      <w:r w:rsidR="00714365">
        <w:rPr>
          <w:lang w:val="it-IT"/>
        </w:rPr>
        <w:t xml:space="preserve"> </w:t>
      </w:r>
      <w:r w:rsidR="00714365" w:rsidRPr="001D78F5">
        <w:rPr>
          <w:rStyle w:val="Incipit"/>
        </w:rPr>
        <w:t>igitur</w:t>
      </w:r>
      <w:r w:rsidR="00714365">
        <w:rPr>
          <w:lang w:val="it-IT"/>
        </w:rPr>
        <w:t xml:space="preserve"> </w:t>
      </w:r>
      <w:r w:rsidR="00714365" w:rsidRPr="001D78F5">
        <w:rPr>
          <w:rStyle w:val="Incipit"/>
        </w:rPr>
        <w:t>oblationem</w:t>
      </w:r>
      <w:r w:rsidR="00714365">
        <w:rPr>
          <w:lang w:val="it-IT"/>
        </w:rPr>
        <w:t xml:space="preserve">. CO </w:t>
      </w:r>
      <w:r w:rsidR="00714365" w:rsidRPr="001D78F5">
        <w:rPr>
          <w:rStyle w:val="Incipit"/>
        </w:rPr>
        <w:t>Ultimo</w:t>
      </w:r>
      <w:r w:rsidR="00714365">
        <w:rPr>
          <w:lang w:val="it-IT"/>
        </w:rPr>
        <w:t xml:space="preserve"> </w:t>
      </w:r>
      <w:r w:rsidR="00714365" w:rsidRPr="001D78F5">
        <w:rPr>
          <w:rStyle w:val="Incipit"/>
        </w:rPr>
        <w:t>festivitatis</w:t>
      </w:r>
      <w:r w:rsidR="00714365">
        <w:rPr>
          <w:lang w:val="it-IT"/>
        </w:rPr>
        <w:t xml:space="preserve">. [IM] </w:t>
      </w:r>
      <w:r w:rsidR="00714365" w:rsidRPr="00287E61">
        <w:rPr>
          <w:rStyle w:val="Incipit"/>
        </w:rPr>
        <w:t>Ite</w:t>
      </w:r>
      <w:r w:rsidR="00714365">
        <w:rPr>
          <w:lang w:val="it-IT"/>
        </w:rPr>
        <w:t xml:space="preserve"> </w:t>
      </w:r>
      <w:r w:rsidR="00714365" w:rsidRPr="00287E61">
        <w:rPr>
          <w:rStyle w:val="Incipit"/>
        </w:rPr>
        <w:t>missa</w:t>
      </w:r>
      <w:r w:rsidR="00714365">
        <w:rPr>
          <w:lang w:val="it-IT"/>
        </w:rPr>
        <w:t xml:space="preserve"> </w:t>
      </w:r>
      <w:r w:rsidR="00714365" w:rsidRPr="00287E61">
        <w:rPr>
          <w:rStyle w:val="Incipit"/>
        </w:rPr>
        <w:t>est</w:t>
      </w:r>
      <w:r w:rsidR="00714365">
        <w:rPr>
          <w:lang w:val="it-IT"/>
        </w:rPr>
        <w:t xml:space="preserve"> dicitur.</w:t>
      </w:r>
    </w:p>
    <w:p w:rsidR="00714365" w:rsidRDefault="00BD2A73" w:rsidP="00FF0696">
      <w:pPr>
        <w:rPr>
          <w:lang w:val="it-IT"/>
        </w:rPr>
      </w:pPr>
      <w:r>
        <w:rPr>
          <w:lang w:val="it-IT"/>
        </w:rPr>
        <w:t>AD VESPERAS $E::s</w:t>
      </w:r>
      <w:r w:rsidR="00714365">
        <w:rPr>
          <w:lang w:val="it-IT"/>
        </w:rPr>
        <w:t xml:space="preserve">chrechae$ compulsentur. Super psalmos AN </w:t>
      </w:r>
      <w:r w:rsidR="00714365" w:rsidRPr="00685AD5">
        <w:rPr>
          <w:rStyle w:val="Incipit"/>
        </w:rPr>
        <w:t>Veni</w:t>
      </w:r>
      <w:r w:rsidR="00714365">
        <w:rPr>
          <w:lang w:val="it-IT"/>
        </w:rPr>
        <w:t xml:space="preserve"> </w:t>
      </w:r>
      <w:r w:rsidR="00714365" w:rsidRPr="00685AD5">
        <w:rPr>
          <w:rStyle w:val="Incipit"/>
        </w:rPr>
        <w:t>sancte</w:t>
      </w:r>
      <w:r w:rsidR="00714365">
        <w:rPr>
          <w:lang w:val="it-IT"/>
        </w:rPr>
        <w:t xml:space="preserve"> </w:t>
      </w:r>
      <w:r w:rsidR="00714365" w:rsidRPr="00685AD5">
        <w:rPr>
          <w:rStyle w:val="Incipit"/>
        </w:rPr>
        <w:t>spiritus</w:t>
      </w:r>
      <w:r w:rsidR="00714365">
        <w:rPr>
          <w:lang w:val="it-IT"/>
        </w:rPr>
        <w:t xml:space="preserve"> incepta finitur. Deinde PS </w:t>
      </w:r>
      <w:r w:rsidR="00714365" w:rsidRPr="00287E61">
        <w:rPr>
          <w:rStyle w:val="Incipit"/>
        </w:rPr>
        <w:t>Laudate</w:t>
      </w:r>
      <w:r w:rsidR="00714365">
        <w:rPr>
          <w:lang w:val="it-IT"/>
        </w:rPr>
        <w:t xml:space="preserve"> </w:t>
      </w:r>
      <w:r w:rsidR="00714365" w:rsidRPr="00287E61">
        <w:rPr>
          <w:rStyle w:val="Incipit"/>
        </w:rPr>
        <w:t>pueri</w:t>
      </w:r>
      <w:r w:rsidR="00714365">
        <w:rPr>
          <w:lang w:val="it-IT"/>
        </w:rPr>
        <w:t xml:space="preserve"> cum reliquis. His exp</w:t>
      </w:r>
      <w:r w:rsidR="006C0633">
        <w:rPr>
          <w:lang w:val="it-IT"/>
        </w:rPr>
        <w:t>l</w:t>
      </w:r>
      <w:r w:rsidR="00714365">
        <w:rPr>
          <w:lang w:val="it-IT"/>
        </w:rPr>
        <w:t xml:space="preserve">etis iterum canitur AN </w:t>
      </w:r>
      <w:r w:rsidR="00714365" w:rsidRPr="00E960B4">
        <w:rPr>
          <w:rStyle w:val="Incipit"/>
        </w:rPr>
        <w:t>Veni</w:t>
      </w:r>
      <w:r w:rsidR="00714365">
        <w:rPr>
          <w:lang w:val="it-IT"/>
        </w:rPr>
        <w:t xml:space="preserve"> </w:t>
      </w:r>
      <w:r w:rsidR="00714365" w:rsidRPr="00E960B4">
        <w:rPr>
          <w:rStyle w:val="Incipit"/>
        </w:rPr>
        <w:t>sancte</w:t>
      </w:r>
      <w:r w:rsidR="00714365">
        <w:rPr>
          <w:lang w:val="it-IT"/>
        </w:rPr>
        <w:t xml:space="preserve"> </w:t>
      </w:r>
      <w:r w:rsidR="00714365" w:rsidRPr="00E960B4">
        <w:rPr>
          <w:rStyle w:val="Incipit"/>
        </w:rPr>
        <w:t>spiritus</w:t>
      </w:r>
      <w:r w:rsidR="00714365">
        <w:rPr>
          <w:lang w:val="it-IT"/>
        </w:rPr>
        <w:t xml:space="preserve">. CP </w:t>
      </w:r>
      <w:r w:rsidR="00714365" w:rsidRPr="00E960B4">
        <w:rPr>
          <w:rStyle w:val="Incipit"/>
        </w:rPr>
        <w:t>Dixit</w:t>
      </w:r>
      <w:r w:rsidR="00714365">
        <w:rPr>
          <w:lang w:val="it-IT"/>
        </w:rPr>
        <w:t xml:space="preserve"> </w:t>
      </w:r>
      <w:r w:rsidR="00714365" w:rsidRPr="00E960B4">
        <w:rPr>
          <w:rStyle w:val="Incipit"/>
        </w:rPr>
        <w:t>Paulus</w:t>
      </w:r>
      <w:r w:rsidR="00714365">
        <w:rPr>
          <w:lang w:val="it-IT"/>
        </w:rPr>
        <w:t xml:space="preserve">. RP </w:t>
      </w:r>
      <w:r w:rsidR="00714365" w:rsidRPr="00E960B4">
        <w:rPr>
          <w:rStyle w:val="Incipit"/>
        </w:rPr>
        <w:t>Apparuerunt</w:t>
      </w:r>
      <w:r w:rsidR="00714365">
        <w:rPr>
          <w:lang w:val="it-IT"/>
        </w:rPr>
        <w:t xml:space="preserve">. HY </w:t>
      </w:r>
      <w:r w:rsidR="00714365" w:rsidRPr="00E960B4">
        <w:rPr>
          <w:rStyle w:val="Incipit"/>
        </w:rPr>
        <w:t>Veni</w:t>
      </w:r>
      <w:r w:rsidR="00714365">
        <w:rPr>
          <w:lang w:val="it-IT"/>
        </w:rPr>
        <w:t xml:space="preserve"> </w:t>
      </w:r>
      <w:r w:rsidR="00714365" w:rsidRPr="00E960B4">
        <w:rPr>
          <w:rStyle w:val="Incipit"/>
        </w:rPr>
        <w:t>creator</w:t>
      </w:r>
      <w:r w:rsidR="00714365">
        <w:rPr>
          <w:lang w:val="it-IT"/>
        </w:rPr>
        <w:t xml:space="preserve"> </w:t>
      </w:r>
      <w:r w:rsidR="00714365" w:rsidRPr="00E960B4">
        <w:rPr>
          <w:rStyle w:val="Incipit"/>
        </w:rPr>
        <w:t>spiritus</w:t>
      </w:r>
      <w:r w:rsidR="00714365">
        <w:rPr>
          <w:lang w:val="it-IT"/>
        </w:rPr>
        <w:t xml:space="preserve">. VS </w:t>
      </w:r>
      <w:r w:rsidR="00714365" w:rsidRPr="00E960B4">
        <w:rPr>
          <w:rStyle w:val="Incipit"/>
        </w:rPr>
        <w:t>Loquebantur</w:t>
      </w:r>
      <w:r w:rsidR="00714365">
        <w:rPr>
          <w:lang w:val="it-IT"/>
        </w:rPr>
        <w:t xml:space="preserve"> </w:t>
      </w:r>
      <w:r w:rsidR="00714365" w:rsidRPr="00E960B4">
        <w:rPr>
          <w:rStyle w:val="Incipit"/>
        </w:rPr>
        <w:t>variis</w:t>
      </w:r>
      <w:r w:rsidR="00714365">
        <w:rPr>
          <w:lang w:val="it-IT"/>
        </w:rPr>
        <w:t xml:space="preserve"> </w:t>
      </w:r>
      <w:r w:rsidR="00714365" w:rsidRPr="00E960B4">
        <w:rPr>
          <w:rStyle w:val="Incipit"/>
        </w:rPr>
        <w:t>linguis</w:t>
      </w:r>
      <w:r w:rsidR="00714365">
        <w:rPr>
          <w:lang w:val="it-IT"/>
        </w:rPr>
        <w:t xml:space="preserve"> </w:t>
      </w:r>
      <w:r w:rsidR="00714365" w:rsidRPr="00E960B4">
        <w:rPr>
          <w:rStyle w:val="Incipit"/>
        </w:rPr>
        <w:t>apostoli</w:t>
      </w:r>
      <w:r w:rsidR="00714365">
        <w:rPr>
          <w:lang w:val="it-IT"/>
        </w:rPr>
        <w:t xml:space="preserve">. AM </w:t>
      </w:r>
      <w:r w:rsidR="00714365" w:rsidRPr="00E960B4">
        <w:rPr>
          <w:rStyle w:val="Incipit"/>
        </w:rPr>
        <w:t>Non</w:t>
      </w:r>
      <w:r w:rsidR="00714365">
        <w:rPr>
          <w:lang w:val="it-IT"/>
        </w:rPr>
        <w:t xml:space="preserve"> </w:t>
      </w:r>
      <w:r w:rsidR="00714365" w:rsidRPr="00E960B4">
        <w:rPr>
          <w:rStyle w:val="Incipit"/>
        </w:rPr>
        <w:t>vos</w:t>
      </w:r>
      <w:r w:rsidR="00714365">
        <w:rPr>
          <w:lang w:val="it-IT"/>
        </w:rPr>
        <w:t xml:space="preserve"> </w:t>
      </w:r>
      <w:r w:rsidR="00714365" w:rsidRPr="00E960B4">
        <w:rPr>
          <w:rStyle w:val="Incipit"/>
        </w:rPr>
        <w:t>relinquam</w:t>
      </w:r>
      <w:r w:rsidR="00714365">
        <w:rPr>
          <w:lang w:val="it-IT"/>
        </w:rPr>
        <w:t xml:space="preserve"> </w:t>
      </w:r>
      <w:r w:rsidR="00714365" w:rsidRPr="00E960B4">
        <w:rPr>
          <w:rStyle w:val="Incipit"/>
        </w:rPr>
        <w:t>orphanos</w:t>
      </w:r>
      <w:r w:rsidR="00714365">
        <w:rPr>
          <w:lang w:val="it-IT"/>
        </w:rPr>
        <w:t xml:space="preserve"> incepta tota canitur, et [MA] </w:t>
      </w:r>
      <w:r w:rsidR="00714365" w:rsidRPr="00E960B4">
        <w:rPr>
          <w:rStyle w:val="Incipit"/>
        </w:rPr>
        <w:t>Magnificat</w:t>
      </w:r>
      <w:r w:rsidR="00714365">
        <w:rPr>
          <w:lang w:val="it-IT"/>
        </w:rPr>
        <w:t xml:space="preserve"> expleto, iterum assumitur. OR </w:t>
      </w:r>
      <w:r w:rsidR="00714365" w:rsidRPr="00E960B4">
        <w:rPr>
          <w:rStyle w:val="Incipit"/>
        </w:rPr>
        <w:t>Praesta</w:t>
      </w:r>
      <w:r w:rsidR="00714365">
        <w:rPr>
          <w:lang w:val="it-IT"/>
        </w:rPr>
        <w:t xml:space="preserve"> </w:t>
      </w:r>
      <w:r w:rsidR="00714365" w:rsidRPr="00E960B4">
        <w:rPr>
          <w:rStyle w:val="Incipit"/>
        </w:rPr>
        <w:t>quaesumus</w:t>
      </w:r>
      <w:r w:rsidR="00714365">
        <w:rPr>
          <w:lang w:val="it-IT"/>
        </w:rPr>
        <w:t xml:space="preserve"> </w:t>
      </w:r>
      <w:r w:rsidR="00714365" w:rsidRPr="00E960B4">
        <w:rPr>
          <w:rStyle w:val="Incipit"/>
        </w:rPr>
        <w:t>omnipotens</w:t>
      </w:r>
      <w:r w:rsidR="00714365">
        <w:rPr>
          <w:lang w:val="it-IT"/>
        </w:rPr>
        <w:t xml:space="preserve"> </w:t>
      </w:r>
      <w:r w:rsidR="00714365" w:rsidRPr="00E960B4">
        <w:rPr>
          <w:rStyle w:val="Incipit"/>
        </w:rPr>
        <w:t>deus</w:t>
      </w:r>
      <w:r w:rsidR="00714365">
        <w:rPr>
          <w:lang w:val="it-IT"/>
        </w:rPr>
        <w:t>.</w:t>
      </w:r>
    </w:p>
    <w:p w:rsidR="00714365" w:rsidRDefault="00714365" w:rsidP="00FF0696">
      <w:pPr>
        <w:rPr>
          <w:lang w:val="it-IT"/>
        </w:rPr>
      </w:pPr>
      <w:r>
        <w:rPr>
          <w:lang w:val="it-IT"/>
        </w:rPr>
        <w:t xml:space="preserve">AD COMPLETORIUM HY </w:t>
      </w:r>
      <w:r w:rsidRPr="00C0048A">
        <w:rPr>
          <w:rStyle w:val="Incipit"/>
        </w:rPr>
        <w:t>Veni</w:t>
      </w:r>
      <w:r>
        <w:rPr>
          <w:lang w:val="it-IT"/>
        </w:rPr>
        <w:t xml:space="preserve"> </w:t>
      </w:r>
      <w:r w:rsidRPr="00C0048A">
        <w:rPr>
          <w:rStyle w:val="Incipit"/>
        </w:rPr>
        <w:t>creator</w:t>
      </w:r>
      <w:r>
        <w:rPr>
          <w:lang w:val="it-IT"/>
        </w:rPr>
        <w:t xml:space="preserve"> </w:t>
      </w:r>
      <w:r w:rsidRPr="00C0048A">
        <w:rPr>
          <w:rStyle w:val="Incipit"/>
        </w:rPr>
        <w:t>spiritus</w:t>
      </w:r>
      <w:r>
        <w:rPr>
          <w:lang w:val="it-IT"/>
        </w:rPr>
        <w:t>.</w:t>
      </w:r>
      <w:r w:rsidR="0046228E">
        <w:rPr>
          <w:lang w:val="it-IT"/>
        </w:rPr>
        <w:t xml:space="preserve"> [HV] </w:t>
      </w:r>
      <w:r w:rsidR="0046228E" w:rsidRPr="00C0048A">
        <w:rPr>
          <w:rStyle w:val="Incipit"/>
        </w:rPr>
        <w:t>Da</w:t>
      </w:r>
      <w:r w:rsidR="0046228E">
        <w:rPr>
          <w:lang w:val="it-IT"/>
        </w:rPr>
        <w:t xml:space="preserve"> </w:t>
      </w:r>
      <w:r w:rsidR="0046228E" w:rsidRPr="00C0048A">
        <w:rPr>
          <w:rStyle w:val="Incipit"/>
        </w:rPr>
        <w:t>gaudiorum</w:t>
      </w:r>
      <w:r w:rsidR="0046228E">
        <w:rPr>
          <w:lang w:val="it-IT"/>
        </w:rPr>
        <w:t xml:space="preserve">. [HV] </w:t>
      </w:r>
      <w:r w:rsidR="0046228E" w:rsidRPr="00C0048A">
        <w:rPr>
          <w:rStyle w:val="Incipit"/>
        </w:rPr>
        <w:t>Per</w:t>
      </w:r>
      <w:r w:rsidR="0046228E">
        <w:rPr>
          <w:lang w:val="it-IT"/>
        </w:rPr>
        <w:t xml:space="preserve"> </w:t>
      </w:r>
      <w:r w:rsidR="0046228E" w:rsidRPr="00C0048A">
        <w:rPr>
          <w:rStyle w:val="Incipit"/>
        </w:rPr>
        <w:t>te</w:t>
      </w:r>
      <w:r w:rsidR="0046228E">
        <w:rPr>
          <w:lang w:val="it-IT"/>
        </w:rPr>
        <w:t xml:space="preserve"> </w:t>
      </w:r>
      <w:r w:rsidR="0046228E" w:rsidRPr="00C0048A">
        <w:rPr>
          <w:rStyle w:val="Incipit"/>
        </w:rPr>
        <w:t>sciamus</w:t>
      </w:r>
      <w:r w:rsidR="0046228E">
        <w:rPr>
          <w:lang w:val="it-IT"/>
        </w:rPr>
        <w:t xml:space="preserve"> </w:t>
      </w:r>
      <w:r w:rsidR="0046228E" w:rsidRPr="00C0048A">
        <w:rPr>
          <w:rStyle w:val="Incipit"/>
        </w:rPr>
        <w:t>da</w:t>
      </w:r>
      <w:r w:rsidR="0046228E">
        <w:rPr>
          <w:lang w:val="it-IT"/>
        </w:rPr>
        <w:t xml:space="preserve"> </w:t>
      </w:r>
      <w:r w:rsidR="0046228E" w:rsidRPr="00C0048A">
        <w:rPr>
          <w:rStyle w:val="Incipit"/>
        </w:rPr>
        <w:t>patrem</w:t>
      </w:r>
      <w:r w:rsidR="0046228E">
        <w:rPr>
          <w:lang w:val="it-IT"/>
        </w:rPr>
        <w:t xml:space="preserve">. CP </w:t>
      </w:r>
      <w:r w:rsidR="0046228E" w:rsidRPr="00C0048A">
        <w:rPr>
          <w:rStyle w:val="Incipit"/>
        </w:rPr>
        <w:t>Baptizati</w:t>
      </w:r>
      <w:r w:rsidR="0046228E">
        <w:rPr>
          <w:lang w:val="it-IT"/>
        </w:rPr>
        <w:t xml:space="preserve"> </w:t>
      </w:r>
      <w:r w:rsidR="0046228E" w:rsidRPr="00C0048A">
        <w:rPr>
          <w:rStyle w:val="Incipit"/>
        </w:rPr>
        <w:t>sunt</w:t>
      </w:r>
      <w:r w:rsidR="0046228E">
        <w:rPr>
          <w:lang w:val="it-IT"/>
        </w:rPr>
        <w:t xml:space="preserve">. VS </w:t>
      </w:r>
      <w:r w:rsidR="0046228E" w:rsidRPr="00C0048A">
        <w:rPr>
          <w:rStyle w:val="Incipit"/>
        </w:rPr>
        <w:t>Spiritus</w:t>
      </w:r>
      <w:r w:rsidR="0046228E">
        <w:rPr>
          <w:lang w:val="it-IT"/>
        </w:rPr>
        <w:t xml:space="preserve"> </w:t>
      </w:r>
      <w:r w:rsidR="0046228E" w:rsidRPr="00C0048A">
        <w:rPr>
          <w:rStyle w:val="Incipit"/>
        </w:rPr>
        <w:t>domini</w:t>
      </w:r>
      <w:r w:rsidR="0046228E">
        <w:rPr>
          <w:lang w:val="it-IT"/>
        </w:rPr>
        <w:t xml:space="preserve">. AD </w:t>
      </w:r>
      <w:r w:rsidR="0046228E" w:rsidRPr="009D3291">
        <w:rPr>
          <w:rStyle w:val="Incipit"/>
        </w:rPr>
        <w:t>Alleluia</w:t>
      </w:r>
      <w:r w:rsidR="00132B62" w:rsidRPr="009D3291">
        <w:rPr>
          <w:rStyle w:val="Incipit"/>
        </w:rPr>
        <w:t>. S</w:t>
      </w:r>
      <w:r w:rsidR="0046228E" w:rsidRPr="009D3291">
        <w:rPr>
          <w:rStyle w:val="Incipit"/>
        </w:rPr>
        <w:t>piritus paracletus</w:t>
      </w:r>
      <w:r w:rsidR="0046228E">
        <w:rPr>
          <w:lang w:val="it-IT"/>
        </w:rPr>
        <w:t xml:space="preserve">. [PN] </w:t>
      </w:r>
      <w:r w:rsidR="0046228E" w:rsidRPr="00C0048A">
        <w:rPr>
          <w:rStyle w:val="Incipit"/>
        </w:rPr>
        <w:t>Pater</w:t>
      </w:r>
      <w:r w:rsidR="0046228E">
        <w:rPr>
          <w:lang w:val="it-IT"/>
        </w:rPr>
        <w:t xml:space="preserve"> </w:t>
      </w:r>
      <w:r w:rsidR="0046228E" w:rsidRPr="00C0048A">
        <w:rPr>
          <w:rStyle w:val="Incipit"/>
        </w:rPr>
        <w:t>noster</w:t>
      </w:r>
      <w:r w:rsidR="0046228E">
        <w:rPr>
          <w:lang w:val="it-IT"/>
        </w:rPr>
        <w:t xml:space="preserve">. [CD] </w:t>
      </w:r>
      <w:r w:rsidR="0046228E" w:rsidRPr="00C0048A">
        <w:rPr>
          <w:rStyle w:val="Incipit"/>
        </w:rPr>
        <w:t>Credo</w:t>
      </w:r>
      <w:r w:rsidR="0046228E">
        <w:rPr>
          <w:lang w:val="it-IT"/>
        </w:rPr>
        <w:t xml:space="preserve"> </w:t>
      </w:r>
      <w:r w:rsidR="0046228E" w:rsidRPr="00C0048A">
        <w:rPr>
          <w:rStyle w:val="Incipit"/>
        </w:rPr>
        <w:t>in</w:t>
      </w:r>
      <w:r w:rsidR="0046228E">
        <w:rPr>
          <w:lang w:val="it-IT"/>
        </w:rPr>
        <w:t xml:space="preserve"> </w:t>
      </w:r>
      <w:r w:rsidR="0046228E" w:rsidRPr="00C0048A">
        <w:rPr>
          <w:rStyle w:val="Incipit"/>
        </w:rPr>
        <w:t>deum</w:t>
      </w:r>
      <w:r w:rsidR="0046228E">
        <w:rPr>
          <w:lang w:val="it-IT"/>
        </w:rPr>
        <w:t xml:space="preserve">. OR </w:t>
      </w:r>
      <w:r w:rsidR="0046228E" w:rsidRPr="00C0048A">
        <w:rPr>
          <w:rStyle w:val="Incipit"/>
        </w:rPr>
        <w:t>Praesta</w:t>
      </w:r>
      <w:r w:rsidR="0046228E">
        <w:rPr>
          <w:lang w:val="it-IT"/>
        </w:rPr>
        <w:t xml:space="preserve"> </w:t>
      </w:r>
      <w:r w:rsidR="0046228E" w:rsidRPr="00C0048A">
        <w:rPr>
          <w:rStyle w:val="Incipit"/>
        </w:rPr>
        <w:t>quaesumus</w:t>
      </w:r>
      <w:r w:rsidR="0046228E">
        <w:rPr>
          <w:lang w:val="it-IT"/>
        </w:rPr>
        <w:t xml:space="preserve"> </w:t>
      </w:r>
      <w:r w:rsidR="0046228E" w:rsidRPr="00C0048A">
        <w:rPr>
          <w:rStyle w:val="Incipit"/>
        </w:rPr>
        <w:t>omnipotens</w:t>
      </w:r>
      <w:r w:rsidR="0046228E">
        <w:rPr>
          <w:lang w:val="it-IT"/>
        </w:rPr>
        <w:t xml:space="preserve"> </w:t>
      </w:r>
      <w:r w:rsidR="0046228E" w:rsidRPr="00C0048A">
        <w:rPr>
          <w:rStyle w:val="Incipit"/>
        </w:rPr>
        <w:t>deus</w:t>
      </w:r>
      <w:r w:rsidR="0046228E">
        <w:rPr>
          <w:lang w:val="it-IT"/>
        </w:rPr>
        <w:t>.</w:t>
      </w:r>
    </w:p>
    <w:p w:rsidR="0046228E" w:rsidRDefault="0046228E" w:rsidP="00FF0696">
      <w:pPr>
        <w:rPr>
          <w:lang w:val="it-IT"/>
        </w:rPr>
      </w:pPr>
      <w:r>
        <w:rPr>
          <w:lang w:val="it-IT"/>
        </w:rPr>
        <w:t xml:space="preserve">AD MATUTINAS INV </w:t>
      </w:r>
      <w:r w:rsidRPr="009D3291">
        <w:rPr>
          <w:rStyle w:val="Incipit"/>
        </w:rPr>
        <w:t>Alleluia. Spiritus domini</w:t>
      </w:r>
      <w:r>
        <w:rPr>
          <w:lang w:val="it-IT"/>
        </w:rPr>
        <w:t>.</w:t>
      </w:r>
    </w:p>
    <w:p w:rsidR="0046228E" w:rsidRDefault="0046228E" w:rsidP="00FF0696">
      <w:pPr>
        <w:rPr>
          <w:lang w:val="it-IT"/>
        </w:rPr>
      </w:pPr>
      <w:r>
        <w:rPr>
          <w:lang w:val="it-IT"/>
        </w:rPr>
        <w:lastRenderedPageBreak/>
        <w:t xml:space="preserve">IN NOCTURNO AN </w:t>
      </w:r>
      <w:r w:rsidRPr="00C0048A">
        <w:rPr>
          <w:rStyle w:val="Incipit"/>
        </w:rPr>
        <w:t>Factus</w:t>
      </w:r>
      <w:r>
        <w:rPr>
          <w:lang w:val="it-IT"/>
        </w:rPr>
        <w:t xml:space="preserve"> </w:t>
      </w:r>
      <w:r w:rsidRPr="00C0048A">
        <w:rPr>
          <w:rStyle w:val="Incipit"/>
        </w:rPr>
        <w:t>est</w:t>
      </w:r>
      <w:r>
        <w:rPr>
          <w:lang w:val="it-IT"/>
        </w:rPr>
        <w:t xml:space="preserve"> </w:t>
      </w:r>
      <w:r w:rsidRPr="00C0048A">
        <w:rPr>
          <w:rStyle w:val="Incipit"/>
        </w:rPr>
        <w:t>repente</w:t>
      </w:r>
      <w:r>
        <w:rPr>
          <w:lang w:val="it-IT"/>
        </w:rPr>
        <w:t xml:space="preserve">. PS </w:t>
      </w:r>
      <w:r w:rsidRPr="00C0048A">
        <w:rPr>
          <w:rStyle w:val="Incipit"/>
        </w:rPr>
        <w:t>Magnus</w:t>
      </w:r>
      <w:r>
        <w:rPr>
          <w:lang w:val="it-IT"/>
        </w:rPr>
        <w:t xml:space="preserve"> </w:t>
      </w:r>
      <w:r w:rsidRPr="00C0048A">
        <w:rPr>
          <w:rStyle w:val="Incipit"/>
        </w:rPr>
        <w:t>dominus</w:t>
      </w:r>
      <w:r>
        <w:rPr>
          <w:lang w:val="it-IT"/>
        </w:rPr>
        <w:t xml:space="preserve">. AN </w:t>
      </w:r>
      <w:r w:rsidRPr="00C0048A">
        <w:rPr>
          <w:rStyle w:val="Incipit"/>
        </w:rPr>
        <w:t>Confirma</w:t>
      </w:r>
      <w:r>
        <w:rPr>
          <w:lang w:val="it-IT"/>
        </w:rPr>
        <w:t xml:space="preserve"> </w:t>
      </w:r>
      <w:r w:rsidRPr="00C0048A">
        <w:rPr>
          <w:rStyle w:val="Incipit"/>
        </w:rPr>
        <w:t>hoc</w:t>
      </w:r>
      <w:r>
        <w:rPr>
          <w:lang w:val="it-IT"/>
        </w:rPr>
        <w:t xml:space="preserve"> </w:t>
      </w:r>
      <w:r w:rsidRPr="00C0048A">
        <w:rPr>
          <w:rStyle w:val="Incipit"/>
        </w:rPr>
        <w:t>deus</w:t>
      </w:r>
      <w:r>
        <w:rPr>
          <w:lang w:val="it-IT"/>
        </w:rPr>
        <w:t xml:space="preserve">. PS </w:t>
      </w:r>
      <w:r w:rsidRPr="00C0048A">
        <w:rPr>
          <w:rStyle w:val="Incipit"/>
        </w:rPr>
        <w:t>Exurgat</w:t>
      </w:r>
      <w:r>
        <w:rPr>
          <w:lang w:val="it-IT"/>
        </w:rPr>
        <w:t xml:space="preserve"> </w:t>
      </w:r>
      <w:r w:rsidRPr="00C0048A">
        <w:rPr>
          <w:rStyle w:val="Incipit"/>
        </w:rPr>
        <w:t>deus</w:t>
      </w:r>
      <w:r>
        <w:rPr>
          <w:lang w:val="it-IT"/>
        </w:rPr>
        <w:t xml:space="preserve">. AN </w:t>
      </w:r>
      <w:r w:rsidRPr="00C0048A">
        <w:rPr>
          <w:rStyle w:val="Incipit"/>
        </w:rPr>
        <w:t>Emitte</w:t>
      </w:r>
      <w:r>
        <w:rPr>
          <w:lang w:val="it-IT"/>
        </w:rPr>
        <w:t xml:space="preserve"> </w:t>
      </w:r>
      <w:r w:rsidRPr="00C0048A">
        <w:rPr>
          <w:rStyle w:val="Incipit"/>
        </w:rPr>
        <w:t>spiritum</w:t>
      </w:r>
      <w:r>
        <w:rPr>
          <w:lang w:val="it-IT"/>
        </w:rPr>
        <w:t xml:space="preserve"> </w:t>
      </w:r>
      <w:r w:rsidRPr="00C0048A">
        <w:rPr>
          <w:rStyle w:val="Incipit"/>
        </w:rPr>
        <w:t>tuum</w:t>
      </w:r>
      <w:r>
        <w:rPr>
          <w:lang w:val="it-IT"/>
        </w:rPr>
        <w:t xml:space="preserve">. PS </w:t>
      </w:r>
      <w:r w:rsidRPr="00C0048A">
        <w:rPr>
          <w:rStyle w:val="Incipit"/>
        </w:rPr>
        <w:t>Benedic</w:t>
      </w:r>
      <w:r>
        <w:rPr>
          <w:lang w:val="it-IT"/>
        </w:rPr>
        <w:t xml:space="preserve"> </w:t>
      </w:r>
      <w:r w:rsidRPr="00C0048A">
        <w:rPr>
          <w:rStyle w:val="Incipit"/>
        </w:rPr>
        <w:t>I</w:t>
      </w:r>
      <w:r>
        <w:rPr>
          <w:lang w:val="it-IT"/>
        </w:rPr>
        <w:t xml:space="preserve">. VS </w:t>
      </w:r>
      <w:r w:rsidRPr="00C0048A">
        <w:rPr>
          <w:rStyle w:val="Incipit"/>
        </w:rPr>
        <w:t>Loquebantur</w:t>
      </w:r>
      <w:r>
        <w:rPr>
          <w:lang w:val="it-IT"/>
        </w:rPr>
        <w:t xml:space="preserve"> </w:t>
      </w:r>
      <w:r w:rsidRPr="00C0048A">
        <w:rPr>
          <w:rStyle w:val="Incipit"/>
        </w:rPr>
        <w:t>variis</w:t>
      </w:r>
      <w:r>
        <w:rPr>
          <w:lang w:val="it-IT"/>
        </w:rPr>
        <w:t xml:space="preserve"> </w:t>
      </w:r>
      <w:r w:rsidRPr="00C0048A">
        <w:rPr>
          <w:rStyle w:val="Incipit"/>
        </w:rPr>
        <w:t>linguis</w:t>
      </w:r>
      <w:r>
        <w:rPr>
          <w:lang w:val="it-IT"/>
        </w:rPr>
        <w:t xml:space="preserve"> </w:t>
      </w:r>
      <w:r w:rsidRPr="00C0048A">
        <w:rPr>
          <w:rStyle w:val="Incipit"/>
        </w:rPr>
        <w:t>apostoli</w:t>
      </w:r>
      <w:r>
        <w:rPr>
          <w:lang w:val="it-IT"/>
        </w:rPr>
        <w:t xml:space="preserve">. EV </w:t>
      </w:r>
      <w:r w:rsidRPr="00C0048A">
        <w:rPr>
          <w:rStyle w:val="Incipit"/>
        </w:rPr>
        <w:t>Si</w:t>
      </w:r>
      <w:r>
        <w:rPr>
          <w:lang w:val="it-IT"/>
        </w:rPr>
        <w:t xml:space="preserve"> </w:t>
      </w:r>
      <w:r w:rsidRPr="00C0048A">
        <w:rPr>
          <w:rStyle w:val="Incipit"/>
        </w:rPr>
        <w:t>quis</w:t>
      </w:r>
      <w:r>
        <w:rPr>
          <w:lang w:val="it-IT"/>
        </w:rPr>
        <w:t xml:space="preserve"> </w:t>
      </w:r>
      <w:r w:rsidRPr="00C0048A">
        <w:rPr>
          <w:rStyle w:val="Incipit"/>
        </w:rPr>
        <w:t>diligit</w:t>
      </w:r>
      <w:r>
        <w:rPr>
          <w:lang w:val="it-IT"/>
        </w:rPr>
        <w:t xml:space="preserve"> </w:t>
      </w:r>
      <w:r w:rsidRPr="00C0048A">
        <w:rPr>
          <w:rStyle w:val="Incipit"/>
        </w:rPr>
        <w:t>me</w:t>
      </w:r>
      <w:r>
        <w:rPr>
          <w:lang w:val="it-IT"/>
        </w:rPr>
        <w:t xml:space="preserve">. RP </w:t>
      </w:r>
      <w:r w:rsidRPr="00C0048A">
        <w:rPr>
          <w:rStyle w:val="Incipit"/>
        </w:rPr>
        <w:t>Dum</w:t>
      </w:r>
      <w:r>
        <w:rPr>
          <w:lang w:val="it-IT"/>
        </w:rPr>
        <w:t xml:space="preserve"> </w:t>
      </w:r>
      <w:r w:rsidRPr="00C0048A">
        <w:rPr>
          <w:rStyle w:val="Incipit"/>
        </w:rPr>
        <w:t>complerentur</w:t>
      </w:r>
      <w:r>
        <w:rPr>
          <w:lang w:val="it-IT"/>
        </w:rPr>
        <w:t xml:space="preserve">. RP </w:t>
      </w:r>
      <w:r w:rsidRPr="00C0048A">
        <w:rPr>
          <w:rStyle w:val="Incipit"/>
        </w:rPr>
        <w:t>Repleti</w:t>
      </w:r>
      <w:r>
        <w:rPr>
          <w:lang w:val="it-IT"/>
        </w:rPr>
        <w:t xml:space="preserve"> </w:t>
      </w:r>
      <w:r w:rsidRPr="00C0048A">
        <w:rPr>
          <w:rStyle w:val="Incipit"/>
        </w:rPr>
        <w:t>sunt</w:t>
      </w:r>
      <w:r>
        <w:rPr>
          <w:lang w:val="it-IT"/>
        </w:rPr>
        <w:t xml:space="preserve">. RP </w:t>
      </w:r>
      <w:r w:rsidRPr="00C0048A">
        <w:rPr>
          <w:rStyle w:val="Incipit"/>
        </w:rPr>
        <w:t>Apparuerunt</w:t>
      </w:r>
      <w:r>
        <w:rPr>
          <w:lang w:val="it-IT"/>
        </w:rPr>
        <w:t xml:space="preserve">. [TD] </w:t>
      </w:r>
      <w:r w:rsidRPr="00C0048A">
        <w:rPr>
          <w:rStyle w:val="Incipit"/>
        </w:rPr>
        <w:t>Te</w:t>
      </w:r>
      <w:r>
        <w:rPr>
          <w:lang w:val="it-IT"/>
        </w:rPr>
        <w:t xml:space="preserve"> </w:t>
      </w:r>
      <w:r w:rsidRPr="00C0048A">
        <w:rPr>
          <w:rStyle w:val="Incipit"/>
        </w:rPr>
        <w:t>deum</w:t>
      </w:r>
      <w:r>
        <w:rPr>
          <w:lang w:val="it-IT"/>
        </w:rPr>
        <w:t xml:space="preserve"> </w:t>
      </w:r>
      <w:r w:rsidRPr="00C0048A">
        <w:rPr>
          <w:rStyle w:val="Incipit"/>
        </w:rPr>
        <w:t>laudamus</w:t>
      </w:r>
      <w:r>
        <w:rPr>
          <w:lang w:val="it-IT"/>
        </w:rPr>
        <w:t>.</w:t>
      </w:r>
    </w:p>
    <w:p w:rsidR="0046228E" w:rsidRDefault="0046228E" w:rsidP="00FF0696">
      <w:pPr>
        <w:rPr>
          <w:lang w:val="it-IT"/>
        </w:rPr>
      </w:pPr>
      <w:r>
        <w:rPr>
          <w:lang w:val="it-IT"/>
        </w:rPr>
        <w:t xml:space="preserve">ANTE LAUDES VS </w:t>
      </w:r>
      <w:r w:rsidRPr="00C0048A">
        <w:rPr>
          <w:rStyle w:val="Incipit"/>
        </w:rPr>
        <w:t>Confirma</w:t>
      </w:r>
      <w:r>
        <w:rPr>
          <w:lang w:val="it-IT"/>
        </w:rPr>
        <w:t xml:space="preserve"> </w:t>
      </w:r>
      <w:r w:rsidRPr="00C0048A">
        <w:rPr>
          <w:rStyle w:val="Incipit"/>
        </w:rPr>
        <w:t>hoc</w:t>
      </w:r>
      <w:r>
        <w:rPr>
          <w:lang w:val="it-IT"/>
        </w:rPr>
        <w:t xml:space="preserve"> </w:t>
      </w:r>
      <w:r w:rsidRPr="00C0048A">
        <w:rPr>
          <w:rStyle w:val="Incipit"/>
        </w:rPr>
        <w:t>deus</w:t>
      </w:r>
      <w:r>
        <w:rPr>
          <w:lang w:val="it-IT"/>
        </w:rPr>
        <w:t>.</w:t>
      </w:r>
    </w:p>
    <w:p w:rsidR="0046228E" w:rsidRDefault="0046228E" w:rsidP="00FF0696">
      <w:pPr>
        <w:rPr>
          <w:lang w:val="it-IT"/>
        </w:rPr>
      </w:pPr>
      <w:r>
        <w:rPr>
          <w:lang w:val="it-IT"/>
        </w:rPr>
        <w:t xml:space="preserve">LAUDES AN </w:t>
      </w:r>
      <w:r w:rsidRPr="00C0048A">
        <w:rPr>
          <w:rStyle w:val="Incipit"/>
        </w:rPr>
        <w:t>Dum</w:t>
      </w:r>
      <w:r>
        <w:rPr>
          <w:lang w:val="it-IT"/>
        </w:rPr>
        <w:t xml:space="preserve"> </w:t>
      </w:r>
      <w:r w:rsidRPr="00C0048A">
        <w:rPr>
          <w:rStyle w:val="Incipit"/>
        </w:rPr>
        <w:t>complerentur</w:t>
      </w:r>
      <w:r>
        <w:rPr>
          <w:lang w:val="it-IT"/>
        </w:rPr>
        <w:t xml:space="preserve"> cum reliquis. CP </w:t>
      </w:r>
      <w:r w:rsidRPr="00C0048A">
        <w:rPr>
          <w:rStyle w:val="Incipit"/>
        </w:rPr>
        <w:t>Dum</w:t>
      </w:r>
      <w:r>
        <w:rPr>
          <w:lang w:val="it-IT"/>
        </w:rPr>
        <w:t xml:space="preserve"> </w:t>
      </w:r>
      <w:r w:rsidRPr="00C0048A">
        <w:rPr>
          <w:rStyle w:val="Incipit"/>
        </w:rPr>
        <w:t>complerentur</w:t>
      </w:r>
      <w:r>
        <w:rPr>
          <w:lang w:val="it-IT"/>
        </w:rPr>
        <w:t xml:space="preserve">. VS </w:t>
      </w:r>
      <w:r w:rsidRPr="00C0048A">
        <w:rPr>
          <w:rStyle w:val="Incipit"/>
        </w:rPr>
        <w:t>Spiritus</w:t>
      </w:r>
      <w:r>
        <w:rPr>
          <w:lang w:val="it-IT"/>
        </w:rPr>
        <w:t xml:space="preserve"> </w:t>
      </w:r>
      <w:r w:rsidRPr="00C0048A">
        <w:rPr>
          <w:rStyle w:val="Incipit"/>
        </w:rPr>
        <w:t>domini</w:t>
      </w:r>
      <w:r>
        <w:rPr>
          <w:lang w:val="it-IT"/>
        </w:rPr>
        <w:t xml:space="preserve">. AB </w:t>
      </w:r>
      <w:r w:rsidRPr="00C0048A">
        <w:rPr>
          <w:rStyle w:val="Incipit"/>
        </w:rPr>
        <w:t>Accipite</w:t>
      </w:r>
      <w:r>
        <w:rPr>
          <w:lang w:val="it-IT"/>
        </w:rPr>
        <w:t xml:space="preserve"> </w:t>
      </w:r>
      <w:r w:rsidRPr="00C0048A">
        <w:rPr>
          <w:rStyle w:val="Incipit"/>
        </w:rPr>
        <w:t>spiritum</w:t>
      </w:r>
      <w:r>
        <w:rPr>
          <w:lang w:val="it-IT"/>
        </w:rPr>
        <w:t xml:space="preserve"> </w:t>
      </w:r>
      <w:r w:rsidRPr="00C0048A">
        <w:rPr>
          <w:rStyle w:val="Incipit"/>
        </w:rPr>
        <w:t>sanctum</w:t>
      </w:r>
      <w:r>
        <w:rPr>
          <w:lang w:val="it-IT"/>
        </w:rPr>
        <w:t xml:space="preserve">. OR </w:t>
      </w:r>
      <w:r w:rsidRPr="00C0048A">
        <w:rPr>
          <w:rStyle w:val="Incipit"/>
        </w:rPr>
        <w:t>Deus</w:t>
      </w:r>
      <w:r>
        <w:rPr>
          <w:lang w:val="it-IT"/>
        </w:rPr>
        <w:t xml:space="preserve"> </w:t>
      </w:r>
      <w:r w:rsidRPr="00C0048A">
        <w:rPr>
          <w:rStyle w:val="Incipit"/>
        </w:rPr>
        <w:t>qui</w:t>
      </w:r>
      <w:r>
        <w:rPr>
          <w:lang w:val="it-IT"/>
        </w:rPr>
        <w:t xml:space="preserve"> </w:t>
      </w:r>
      <w:r w:rsidRPr="00C0048A">
        <w:rPr>
          <w:rStyle w:val="Incipit"/>
        </w:rPr>
        <w:t>hodierna</w:t>
      </w:r>
      <w:r>
        <w:rPr>
          <w:lang w:val="it-IT"/>
        </w:rPr>
        <w:t xml:space="preserve"> </w:t>
      </w:r>
      <w:r w:rsidRPr="00C0048A">
        <w:rPr>
          <w:rStyle w:val="Incipit"/>
        </w:rPr>
        <w:t>die</w:t>
      </w:r>
      <w:r>
        <w:rPr>
          <w:lang w:val="it-IT"/>
        </w:rPr>
        <w:t xml:space="preserve"> </w:t>
      </w:r>
      <w:r w:rsidRPr="00C0048A">
        <w:rPr>
          <w:rStyle w:val="Incipit"/>
        </w:rPr>
        <w:t>corda</w:t>
      </w:r>
      <w:r>
        <w:rPr>
          <w:lang w:val="it-IT"/>
        </w:rPr>
        <w:t>.</w:t>
      </w:r>
    </w:p>
    <w:p w:rsidR="0046228E" w:rsidRDefault="0046228E" w:rsidP="00FF0696">
      <w:pPr>
        <w:rPr>
          <w:lang w:val="it-IT"/>
        </w:rPr>
      </w:pPr>
      <w:r>
        <w:rPr>
          <w:lang w:val="it-IT"/>
        </w:rPr>
        <w:t xml:space="preserve">AD PRIMAM HY </w:t>
      </w:r>
      <w:r w:rsidRPr="00C0048A">
        <w:rPr>
          <w:rStyle w:val="Incipit"/>
        </w:rPr>
        <w:t>Veni</w:t>
      </w:r>
      <w:r>
        <w:rPr>
          <w:lang w:val="it-IT"/>
        </w:rPr>
        <w:t xml:space="preserve"> </w:t>
      </w:r>
      <w:r w:rsidRPr="00C0048A">
        <w:rPr>
          <w:rStyle w:val="Incipit"/>
        </w:rPr>
        <w:t>creator</w:t>
      </w:r>
      <w:r>
        <w:rPr>
          <w:lang w:val="it-IT"/>
        </w:rPr>
        <w:t xml:space="preserve"> </w:t>
      </w:r>
      <w:r w:rsidRPr="00C0048A">
        <w:rPr>
          <w:rStyle w:val="Incipit"/>
        </w:rPr>
        <w:t>spiritus</w:t>
      </w:r>
      <w:r>
        <w:rPr>
          <w:lang w:val="it-IT"/>
        </w:rPr>
        <w:t xml:space="preserve">. [HV] </w:t>
      </w:r>
      <w:r w:rsidRPr="00C0048A">
        <w:rPr>
          <w:rStyle w:val="Incipit"/>
        </w:rPr>
        <w:t>Qui</w:t>
      </w:r>
      <w:r>
        <w:rPr>
          <w:lang w:val="it-IT"/>
        </w:rPr>
        <w:t xml:space="preserve"> </w:t>
      </w:r>
      <w:r w:rsidRPr="00C0048A">
        <w:rPr>
          <w:rStyle w:val="Incipit"/>
        </w:rPr>
        <w:t>paracletus</w:t>
      </w:r>
      <w:r>
        <w:rPr>
          <w:lang w:val="it-IT"/>
        </w:rPr>
        <w:t xml:space="preserve"> </w:t>
      </w:r>
      <w:r w:rsidRPr="00C0048A">
        <w:rPr>
          <w:rStyle w:val="Incipit"/>
        </w:rPr>
        <w:t>diceris</w:t>
      </w:r>
      <w:r>
        <w:rPr>
          <w:lang w:val="it-IT"/>
        </w:rPr>
        <w:t xml:space="preserve">. [HV] </w:t>
      </w:r>
      <w:r w:rsidRPr="00C0048A">
        <w:rPr>
          <w:rStyle w:val="Incipit"/>
        </w:rPr>
        <w:t>Per</w:t>
      </w:r>
      <w:r>
        <w:rPr>
          <w:lang w:val="it-IT"/>
        </w:rPr>
        <w:t xml:space="preserve"> </w:t>
      </w:r>
      <w:r w:rsidRPr="00C0048A">
        <w:rPr>
          <w:rStyle w:val="Incipit"/>
        </w:rPr>
        <w:t>te</w:t>
      </w:r>
      <w:r>
        <w:rPr>
          <w:lang w:val="it-IT"/>
        </w:rPr>
        <w:t xml:space="preserve"> </w:t>
      </w:r>
      <w:r w:rsidRPr="00C0048A">
        <w:rPr>
          <w:rStyle w:val="Incipit"/>
        </w:rPr>
        <w:t>sciamus</w:t>
      </w:r>
      <w:r>
        <w:rPr>
          <w:lang w:val="it-IT"/>
        </w:rPr>
        <w:t xml:space="preserve">. AN </w:t>
      </w:r>
      <w:r w:rsidRPr="00C0048A">
        <w:rPr>
          <w:rStyle w:val="Incipit"/>
        </w:rPr>
        <w:t>Veni</w:t>
      </w:r>
      <w:r>
        <w:rPr>
          <w:lang w:val="it-IT"/>
        </w:rPr>
        <w:t xml:space="preserve"> </w:t>
      </w:r>
      <w:r w:rsidRPr="00C0048A">
        <w:rPr>
          <w:rStyle w:val="Incipit"/>
        </w:rPr>
        <w:t>sancte</w:t>
      </w:r>
      <w:r>
        <w:rPr>
          <w:lang w:val="it-IT"/>
        </w:rPr>
        <w:t xml:space="preserve"> </w:t>
      </w:r>
      <w:r w:rsidRPr="00C0048A">
        <w:rPr>
          <w:rStyle w:val="Incipit"/>
        </w:rPr>
        <w:t>spiritus</w:t>
      </w:r>
      <w:r>
        <w:rPr>
          <w:lang w:val="it-IT"/>
        </w:rPr>
        <w:t xml:space="preserve">. CP </w:t>
      </w:r>
      <w:r w:rsidRPr="00C0048A">
        <w:rPr>
          <w:rStyle w:val="Incipit"/>
        </w:rPr>
        <w:t>Caritas</w:t>
      </w:r>
      <w:r>
        <w:rPr>
          <w:lang w:val="it-IT"/>
        </w:rPr>
        <w:t xml:space="preserve"> </w:t>
      </w:r>
      <w:r w:rsidRPr="00C0048A">
        <w:rPr>
          <w:rStyle w:val="Incipit"/>
        </w:rPr>
        <w:t>dei</w:t>
      </w:r>
      <w:r>
        <w:rPr>
          <w:lang w:val="it-IT"/>
        </w:rPr>
        <w:t xml:space="preserve">. RB </w:t>
      </w:r>
      <w:r w:rsidRPr="00C0048A">
        <w:rPr>
          <w:rStyle w:val="Incipit"/>
        </w:rPr>
        <w:t>Christe</w:t>
      </w:r>
      <w:r>
        <w:rPr>
          <w:lang w:val="it-IT"/>
        </w:rPr>
        <w:t xml:space="preserve"> </w:t>
      </w:r>
      <w:r w:rsidRPr="00C0048A">
        <w:rPr>
          <w:rStyle w:val="Incipit"/>
        </w:rPr>
        <w:t>fili</w:t>
      </w:r>
      <w:r>
        <w:rPr>
          <w:lang w:val="it-IT"/>
        </w:rPr>
        <w:t xml:space="preserve"> </w:t>
      </w:r>
      <w:r w:rsidRPr="00C0048A">
        <w:rPr>
          <w:rStyle w:val="Incipit"/>
        </w:rPr>
        <w:t>dei</w:t>
      </w:r>
      <w:r>
        <w:rPr>
          <w:lang w:val="it-IT"/>
        </w:rPr>
        <w:t xml:space="preserve"> </w:t>
      </w:r>
      <w:r w:rsidRPr="00C0048A">
        <w:rPr>
          <w:rStyle w:val="Incipit"/>
        </w:rPr>
        <w:t>vivi</w:t>
      </w:r>
      <w:r>
        <w:rPr>
          <w:lang w:val="it-IT"/>
        </w:rPr>
        <w:t xml:space="preserve"> </w:t>
      </w:r>
      <w:r w:rsidRPr="00C0048A">
        <w:rPr>
          <w:rStyle w:val="Incipit"/>
        </w:rPr>
        <w:t>miserere</w:t>
      </w:r>
      <w:r>
        <w:rPr>
          <w:lang w:val="it-IT"/>
        </w:rPr>
        <w:t xml:space="preserve"> </w:t>
      </w:r>
      <w:r w:rsidRPr="00C0048A">
        <w:rPr>
          <w:rStyle w:val="Incipit"/>
        </w:rPr>
        <w:t>nobis</w:t>
      </w:r>
      <w:r>
        <w:rPr>
          <w:lang w:val="it-IT"/>
        </w:rPr>
        <w:t xml:space="preserve"> </w:t>
      </w:r>
      <w:r w:rsidRPr="00C0048A">
        <w:rPr>
          <w:rStyle w:val="Incipit"/>
        </w:rPr>
        <w:t>alleluia</w:t>
      </w:r>
      <w:r>
        <w:rPr>
          <w:lang w:val="it-IT"/>
        </w:rPr>
        <w:t xml:space="preserve"> </w:t>
      </w:r>
      <w:r w:rsidRPr="00C0048A">
        <w:rPr>
          <w:rStyle w:val="Incipit"/>
        </w:rPr>
        <w:t>alleluia</w:t>
      </w:r>
      <w:r>
        <w:rPr>
          <w:lang w:val="it-IT"/>
        </w:rPr>
        <w:t xml:space="preserve">. </w:t>
      </w:r>
      <w:r w:rsidR="00AD2B68">
        <w:rPr>
          <w:lang w:val="it-IT"/>
        </w:rPr>
        <w:t>(46r)</w:t>
      </w:r>
      <w:r>
        <w:rPr>
          <w:lang w:val="it-IT"/>
        </w:rPr>
        <w:t xml:space="preserve"> RV </w:t>
      </w:r>
      <w:r w:rsidRPr="00C0048A">
        <w:rPr>
          <w:rStyle w:val="Incipit"/>
        </w:rPr>
        <w:t>Qui</w:t>
      </w:r>
      <w:r>
        <w:rPr>
          <w:lang w:val="it-IT"/>
        </w:rPr>
        <w:t xml:space="preserve"> </w:t>
      </w:r>
      <w:r w:rsidRPr="00C0048A">
        <w:rPr>
          <w:rStyle w:val="Incipit"/>
        </w:rPr>
        <w:t>sedes</w:t>
      </w:r>
      <w:r>
        <w:rPr>
          <w:lang w:val="it-IT"/>
        </w:rPr>
        <w:t xml:space="preserve"> </w:t>
      </w:r>
      <w:r w:rsidRPr="00C0048A">
        <w:rPr>
          <w:rStyle w:val="Incipit"/>
        </w:rPr>
        <w:t>ad</w:t>
      </w:r>
      <w:r>
        <w:rPr>
          <w:lang w:val="it-IT"/>
        </w:rPr>
        <w:t xml:space="preserve"> </w:t>
      </w:r>
      <w:r w:rsidRPr="00C0048A">
        <w:rPr>
          <w:rStyle w:val="Incipit"/>
        </w:rPr>
        <w:t>dexteram</w:t>
      </w:r>
      <w:r>
        <w:rPr>
          <w:lang w:val="it-IT"/>
        </w:rPr>
        <w:t xml:space="preserve"> </w:t>
      </w:r>
      <w:r w:rsidRPr="00C0048A">
        <w:rPr>
          <w:rStyle w:val="Incipit"/>
        </w:rPr>
        <w:t>dei</w:t>
      </w:r>
      <w:r>
        <w:rPr>
          <w:lang w:val="it-IT"/>
        </w:rPr>
        <w:t xml:space="preserve"> </w:t>
      </w:r>
      <w:r w:rsidRPr="00C0048A">
        <w:rPr>
          <w:rStyle w:val="Incipit"/>
        </w:rPr>
        <w:t>patris</w:t>
      </w:r>
      <w:r>
        <w:rPr>
          <w:lang w:val="it-IT"/>
        </w:rPr>
        <w:t xml:space="preserve">. VS </w:t>
      </w:r>
      <w:r w:rsidRPr="00C0048A">
        <w:rPr>
          <w:rStyle w:val="Incipit"/>
        </w:rPr>
        <w:t>Spiritus</w:t>
      </w:r>
      <w:r>
        <w:rPr>
          <w:lang w:val="it-IT"/>
        </w:rPr>
        <w:t xml:space="preserve"> </w:t>
      </w:r>
      <w:r w:rsidRPr="00C0048A">
        <w:rPr>
          <w:rStyle w:val="Incipit"/>
        </w:rPr>
        <w:t>domini</w:t>
      </w:r>
      <w:r>
        <w:rPr>
          <w:lang w:val="it-IT"/>
        </w:rPr>
        <w:t>. [LT]</w:t>
      </w:r>
      <w:r w:rsidR="006F0D12">
        <w:rPr>
          <w:lang w:val="it-IT"/>
        </w:rPr>
        <w:t xml:space="preserve"> </w:t>
      </w:r>
      <w:r w:rsidR="006F0D12" w:rsidRPr="00EB493F">
        <w:rPr>
          <w:rStyle w:val="Incipit"/>
        </w:rPr>
        <w:t>Kyrie eleyson. Christe eleyson. Kyrie eleyson</w:t>
      </w:r>
      <w:r w:rsidR="006F0D12">
        <w:rPr>
          <w:lang w:val="it-IT"/>
        </w:rPr>
        <w:t xml:space="preserve">. [PN] </w:t>
      </w:r>
      <w:r w:rsidR="006F0D12" w:rsidRPr="00C0048A">
        <w:rPr>
          <w:rStyle w:val="Incipit"/>
        </w:rPr>
        <w:t>Pater</w:t>
      </w:r>
      <w:r w:rsidR="006F0D12">
        <w:rPr>
          <w:lang w:val="it-IT"/>
        </w:rPr>
        <w:t xml:space="preserve"> </w:t>
      </w:r>
      <w:r w:rsidR="006F0D12" w:rsidRPr="00C0048A">
        <w:rPr>
          <w:rStyle w:val="Incipit"/>
        </w:rPr>
        <w:t>noster</w:t>
      </w:r>
      <w:r w:rsidR="006F0D12">
        <w:rPr>
          <w:lang w:val="it-IT"/>
        </w:rPr>
        <w:t xml:space="preserve">. [VS] </w:t>
      </w:r>
      <w:r w:rsidR="006F0D12" w:rsidRPr="00C0048A">
        <w:rPr>
          <w:rStyle w:val="Incipit"/>
        </w:rPr>
        <w:t>Vivit</w:t>
      </w:r>
      <w:r w:rsidR="006F0D12">
        <w:rPr>
          <w:lang w:val="it-IT"/>
        </w:rPr>
        <w:t xml:space="preserve"> </w:t>
      </w:r>
      <w:r w:rsidR="006F0D12" w:rsidRPr="00C0048A">
        <w:rPr>
          <w:rStyle w:val="Incipit"/>
        </w:rPr>
        <w:t>anima</w:t>
      </w:r>
      <w:r w:rsidR="006F0D12">
        <w:rPr>
          <w:lang w:val="it-IT"/>
        </w:rPr>
        <w:t xml:space="preserve"> </w:t>
      </w:r>
      <w:r w:rsidR="006F0D12" w:rsidRPr="00C0048A">
        <w:rPr>
          <w:rStyle w:val="Incipit"/>
        </w:rPr>
        <w:t>mea</w:t>
      </w:r>
      <w:r w:rsidR="006F0D12">
        <w:rPr>
          <w:lang w:val="it-IT"/>
        </w:rPr>
        <w:t xml:space="preserve"> </w:t>
      </w:r>
      <w:r w:rsidR="006F0D12" w:rsidRPr="00C0048A">
        <w:rPr>
          <w:rStyle w:val="Incipit"/>
        </w:rPr>
        <w:t>et</w:t>
      </w:r>
      <w:r w:rsidR="006F0D12">
        <w:rPr>
          <w:lang w:val="it-IT"/>
        </w:rPr>
        <w:t xml:space="preserve"> </w:t>
      </w:r>
      <w:r w:rsidR="006F0D12" w:rsidRPr="00C0048A">
        <w:rPr>
          <w:rStyle w:val="Incipit"/>
        </w:rPr>
        <w:t>laudabit</w:t>
      </w:r>
      <w:r w:rsidR="006F0D12">
        <w:rPr>
          <w:lang w:val="it-IT"/>
        </w:rPr>
        <w:t xml:space="preserve"> </w:t>
      </w:r>
      <w:r w:rsidR="006F0D12" w:rsidRPr="00C0048A">
        <w:rPr>
          <w:rStyle w:val="Incipit"/>
        </w:rPr>
        <w:t>te</w:t>
      </w:r>
      <w:r w:rsidR="006F0D12">
        <w:rPr>
          <w:lang w:val="it-IT"/>
        </w:rPr>
        <w:t xml:space="preserve">. [VS] </w:t>
      </w:r>
      <w:r w:rsidR="006F0D12" w:rsidRPr="00C0048A">
        <w:rPr>
          <w:rStyle w:val="Incipit"/>
        </w:rPr>
        <w:t>Erravi</w:t>
      </w:r>
      <w:r w:rsidR="006F0D12">
        <w:rPr>
          <w:lang w:val="it-IT"/>
        </w:rPr>
        <w:t xml:space="preserve"> </w:t>
      </w:r>
      <w:r w:rsidR="006F0D12" w:rsidRPr="00C0048A">
        <w:rPr>
          <w:rStyle w:val="Incipit"/>
        </w:rPr>
        <w:t>sicut</w:t>
      </w:r>
      <w:r w:rsidR="006F0D12">
        <w:rPr>
          <w:lang w:val="it-IT"/>
        </w:rPr>
        <w:t xml:space="preserve"> </w:t>
      </w:r>
      <w:r w:rsidR="006F0D12" w:rsidRPr="00C0048A">
        <w:rPr>
          <w:rStyle w:val="Incipit"/>
        </w:rPr>
        <w:t>ovis</w:t>
      </w:r>
      <w:r w:rsidR="006F0D12">
        <w:rPr>
          <w:lang w:val="it-IT"/>
        </w:rPr>
        <w:t xml:space="preserve"> </w:t>
      </w:r>
      <w:r w:rsidR="006F0D12" w:rsidRPr="00C0048A">
        <w:rPr>
          <w:rStyle w:val="Incipit"/>
        </w:rPr>
        <w:t>quae</w:t>
      </w:r>
      <w:r w:rsidR="006F0D12">
        <w:rPr>
          <w:lang w:val="it-IT"/>
        </w:rPr>
        <w:t xml:space="preserve"> </w:t>
      </w:r>
      <w:r w:rsidR="006F0D12" w:rsidRPr="00C0048A">
        <w:rPr>
          <w:rStyle w:val="Incipit"/>
        </w:rPr>
        <w:t>periit</w:t>
      </w:r>
      <w:r w:rsidR="006F0D12">
        <w:rPr>
          <w:lang w:val="it-IT"/>
        </w:rPr>
        <w:t xml:space="preserve">. [CD] </w:t>
      </w:r>
      <w:r w:rsidR="006F0D12" w:rsidRPr="0015154B">
        <w:rPr>
          <w:rStyle w:val="Incipit"/>
        </w:rPr>
        <w:t>Credo</w:t>
      </w:r>
      <w:r w:rsidR="006F0D12">
        <w:rPr>
          <w:lang w:val="it-IT"/>
        </w:rPr>
        <w:t xml:space="preserve"> </w:t>
      </w:r>
      <w:r w:rsidR="006F0D12" w:rsidRPr="0015154B">
        <w:rPr>
          <w:rStyle w:val="Incipit"/>
        </w:rPr>
        <w:t>in</w:t>
      </w:r>
      <w:r w:rsidR="006F0D12">
        <w:rPr>
          <w:lang w:val="it-IT"/>
        </w:rPr>
        <w:t xml:space="preserve"> </w:t>
      </w:r>
      <w:r w:rsidR="006F0D12" w:rsidRPr="0015154B">
        <w:rPr>
          <w:rStyle w:val="Incipit"/>
        </w:rPr>
        <w:t>deum</w:t>
      </w:r>
      <w:r w:rsidR="006F0D12">
        <w:rPr>
          <w:lang w:val="it-IT"/>
        </w:rPr>
        <w:t xml:space="preserve">. [PE] </w:t>
      </w:r>
      <w:r w:rsidR="006F0D12" w:rsidRPr="0015154B">
        <w:rPr>
          <w:rStyle w:val="Incipit"/>
        </w:rPr>
        <w:t>Dignare</w:t>
      </w:r>
      <w:r w:rsidR="006F0D12">
        <w:rPr>
          <w:lang w:val="it-IT"/>
        </w:rPr>
        <w:t xml:space="preserve"> </w:t>
      </w:r>
      <w:r w:rsidR="006F0D12" w:rsidRPr="0015154B">
        <w:rPr>
          <w:rStyle w:val="Incipit"/>
        </w:rPr>
        <w:t>domine</w:t>
      </w:r>
      <w:r w:rsidR="006F0D12">
        <w:rPr>
          <w:lang w:val="it-IT"/>
        </w:rPr>
        <w:t xml:space="preserve"> </w:t>
      </w:r>
      <w:r w:rsidR="006F0D12" w:rsidRPr="0015154B">
        <w:rPr>
          <w:rStyle w:val="Incipit"/>
        </w:rPr>
        <w:t>die</w:t>
      </w:r>
      <w:r w:rsidR="006F0D12">
        <w:rPr>
          <w:lang w:val="it-IT"/>
        </w:rPr>
        <w:t xml:space="preserve"> </w:t>
      </w:r>
      <w:r w:rsidR="006F0D12" w:rsidRPr="0015154B">
        <w:rPr>
          <w:rStyle w:val="Incipit"/>
        </w:rPr>
        <w:t>isto</w:t>
      </w:r>
      <w:r w:rsidR="006F0D12">
        <w:rPr>
          <w:lang w:val="it-IT"/>
        </w:rPr>
        <w:t xml:space="preserve"> et cetera. [VS] </w:t>
      </w:r>
      <w:r w:rsidR="006F0D12" w:rsidRPr="0015154B">
        <w:rPr>
          <w:rStyle w:val="Incipit"/>
        </w:rPr>
        <w:t>Confirma</w:t>
      </w:r>
      <w:r w:rsidR="006F0D12">
        <w:rPr>
          <w:lang w:val="it-IT"/>
        </w:rPr>
        <w:t xml:space="preserve"> </w:t>
      </w:r>
      <w:r w:rsidR="006F0D12" w:rsidRPr="0015154B">
        <w:rPr>
          <w:rStyle w:val="Incipit"/>
        </w:rPr>
        <w:t>hoc</w:t>
      </w:r>
      <w:r w:rsidR="006F0D12">
        <w:rPr>
          <w:lang w:val="it-IT"/>
        </w:rPr>
        <w:t xml:space="preserve"> </w:t>
      </w:r>
      <w:r w:rsidR="006F0D12" w:rsidRPr="0015154B">
        <w:rPr>
          <w:rStyle w:val="Incipit"/>
        </w:rPr>
        <w:t>deus</w:t>
      </w:r>
      <w:r w:rsidR="006F0D12">
        <w:rPr>
          <w:lang w:val="it-IT"/>
        </w:rPr>
        <w:t xml:space="preserve"> </w:t>
      </w:r>
      <w:r w:rsidR="006F0D12" w:rsidRPr="0015154B">
        <w:rPr>
          <w:rStyle w:val="Incipit"/>
        </w:rPr>
        <w:t>alleluia</w:t>
      </w:r>
      <w:r w:rsidR="006F0D12">
        <w:rPr>
          <w:lang w:val="it-IT"/>
        </w:rPr>
        <w:t xml:space="preserve">. OR </w:t>
      </w:r>
      <w:r w:rsidR="006F0D12" w:rsidRPr="0015154B">
        <w:rPr>
          <w:rStyle w:val="Incipit"/>
        </w:rPr>
        <w:t>Deus</w:t>
      </w:r>
      <w:r w:rsidR="006F0D12">
        <w:rPr>
          <w:lang w:val="it-IT"/>
        </w:rPr>
        <w:t xml:space="preserve"> </w:t>
      </w:r>
      <w:r w:rsidR="006F0D12" w:rsidRPr="0015154B">
        <w:rPr>
          <w:rStyle w:val="Incipit"/>
        </w:rPr>
        <w:t>qui</w:t>
      </w:r>
      <w:r w:rsidR="006F0D12">
        <w:rPr>
          <w:lang w:val="it-IT"/>
        </w:rPr>
        <w:t xml:space="preserve"> </w:t>
      </w:r>
      <w:r w:rsidR="006F0D12" w:rsidRPr="0015154B">
        <w:rPr>
          <w:rStyle w:val="Incipit"/>
        </w:rPr>
        <w:t>hodierna</w:t>
      </w:r>
      <w:r w:rsidR="006F0D12">
        <w:rPr>
          <w:lang w:val="it-IT"/>
        </w:rPr>
        <w:t xml:space="preserve"> </w:t>
      </w:r>
      <w:r w:rsidR="006F0D12" w:rsidRPr="0015154B">
        <w:rPr>
          <w:rStyle w:val="Incipit"/>
        </w:rPr>
        <w:t>die</w:t>
      </w:r>
      <w:r w:rsidR="006F0D12">
        <w:rPr>
          <w:lang w:val="it-IT"/>
        </w:rPr>
        <w:t xml:space="preserve"> </w:t>
      </w:r>
      <w:r w:rsidR="006F0D12" w:rsidRPr="0015154B">
        <w:rPr>
          <w:rStyle w:val="Incipit"/>
        </w:rPr>
        <w:t>corda</w:t>
      </w:r>
      <w:r w:rsidR="006F0D12">
        <w:rPr>
          <w:lang w:val="it-IT"/>
        </w:rPr>
        <w:t xml:space="preserve">. [OR] </w:t>
      </w:r>
      <w:r w:rsidR="006F0D12" w:rsidRPr="0015154B">
        <w:rPr>
          <w:rStyle w:val="Incipit"/>
        </w:rPr>
        <w:t>Domine</w:t>
      </w:r>
      <w:r w:rsidR="006F0D12">
        <w:rPr>
          <w:lang w:val="it-IT"/>
        </w:rPr>
        <w:t xml:space="preserve"> </w:t>
      </w:r>
      <w:r w:rsidR="006F0D12" w:rsidRPr="0015154B">
        <w:rPr>
          <w:rStyle w:val="Incipit"/>
        </w:rPr>
        <w:t>deus</w:t>
      </w:r>
      <w:r w:rsidR="006F0D12">
        <w:rPr>
          <w:lang w:val="it-IT"/>
        </w:rPr>
        <w:t xml:space="preserve"> </w:t>
      </w:r>
      <w:r w:rsidR="006F0D12" w:rsidRPr="0015154B">
        <w:rPr>
          <w:rStyle w:val="Incipit"/>
        </w:rPr>
        <w:t>pater</w:t>
      </w:r>
      <w:r w:rsidR="006F0D12">
        <w:rPr>
          <w:lang w:val="it-IT"/>
        </w:rPr>
        <w:t xml:space="preserve"> </w:t>
      </w:r>
      <w:r w:rsidR="006F0D12" w:rsidRPr="0015154B">
        <w:rPr>
          <w:rStyle w:val="Incipit"/>
        </w:rPr>
        <w:t>qui</w:t>
      </w:r>
      <w:r w:rsidR="006F0D12">
        <w:rPr>
          <w:lang w:val="it-IT"/>
        </w:rPr>
        <w:t xml:space="preserve"> </w:t>
      </w:r>
      <w:r w:rsidR="006F0D12" w:rsidRPr="0015154B">
        <w:rPr>
          <w:rStyle w:val="Incipit"/>
        </w:rPr>
        <w:t>nos</w:t>
      </w:r>
      <w:r w:rsidR="006F0D12">
        <w:rPr>
          <w:lang w:val="it-IT"/>
        </w:rPr>
        <w:t>.</w:t>
      </w:r>
    </w:p>
    <w:p w:rsidR="006F0D12" w:rsidRDefault="006F0D12" w:rsidP="00FF0696">
      <w:pPr>
        <w:rPr>
          <w:lang w:val="it-IT"/>
        </w:rPr>
      </w:pPr>
      <w:r>
        <w:rPr>
          <w:lang w:val="it-IT"/>
        </w:rPr>
        <w:t xml:space="preserve">AD TERTIAM HY </w:t>
      </w:r>
      <w:r w:rsidRPr="0015154B">
        <w:rPr>
          <w:rStyle w:val="Incipit"/>
        </w:rPr>
        <w:t>Veni</w:t>
      </w:r>
      <w:r>
        <w:rPr>
          <w:lang w:val="it-IT"/>
        </w:rPr>
        <w:t xml:space="preserve"> </w:t>
      </w:r>
      <w:r w:rsidRPr="0015154B">
        <w:rPr>
          <w:rStyle w:val="Incipit"/>
        </w:rPr>
        <w:t>creator</w:t>
      </w:r>
      <w:r>
        <w:rPr>
          <w:lang w:val="it-IT"/>
        </w:rPr>
        <w:t xml:space="preserve">. [HV] </w:t>
      </w:r>
      <w:r w:rsidRPr="0015154B">
        <w:rPr>
          <w:rStyle w:val="Incipit"/>
        </w:rPr>
        <w:t>Tu</w:t>
      </w:r>
      <w:r>
        <w:rPr>
          <w:lang w:val="it-IT"/>
        </w:rPr>
        <w:t xml:space="preserve"> </w:t>
      </w:r>
      <w:r w:rsidRPr="0015154B">
        <w:rPr>
          <w:rStyle w:val="Incipit"/>
        </w:rPr>
        <w:t>septiformis</w:t>
      </w:r>
      <w:r>
        <w:rPr>
          <w:lang w:val="it-IT"/>
        </w:rPr>
        <w:t xml:space="preserve"> </w:t>
      </w:r>
      <w:r w:rsidRPr="0015154B">
        <w:rPr>
          <w:rStyle w:val="Incipit"/>
        </w:rPr>
        <w:t>munere</w:t>
      </w:r>
      <w:r>
        <w:rPr>
          <w:lang w:val="it-IT"/>
        </w:rPr>
        <w:t xml:space="preserve">. [HV] </w:t>
      </w:r>
      <w:r w:rsidRPr="0015154B">
        <w:rPr>
          <w:rStyle w:val="Incipit"/>
        </w:rPr>
        <w:t>Per</w:t>
      </w:r>
      <w:r>
        <w:rPr>
          <w:lang w:val="it-IT"/>
        </w:rPr>
        <w:t xml:space="preserve"> </w:t>
      </w:r>
      <w:r w:rsidRPr="0015154B">
        <w:rPr>
          <w:rStyle w:val="Incipit"/>
        </w:rPr>
        <w:t>te</w:t>
      </w:r>
      <w:r>
        <w:rPr>
          <w:lang w:val="it-IT"/>
        </w:rPr>
        <w:t xml:space="preserve"> </w:t>
      </w:r>
      <w:r w:rsidRPr="0015154B">
        <w:rPr>
          <w:rStyle w:val="Incipit"/>
        </w:rPr>
        <w:t>sciamus</w:t>
      </w:r>
      <w:r>
        <w:rPr>
          <w:lang w:val="it-IT"/>
        </w:rPr>
        <w:t xml:space="preserve"> </w:t>
      </w:r>
      <w:r w:rsidRPr="0015154B">
        <w:rPr>
          <w:rStyle w:val="Incipit"/>
        </w:rPr>
        <w:t>da</w:t>
      </w:r>
      <w:r>
        <w:rPr>
          <w:lang w:val="it-IT"/>
        </w:rPr>
        <w:t xml:space="preserve"> </w:t>
      </w:r>
      <w:r w:rsidRPr="0015154B">
        <w:rPr>
          <w:rStyle w:val="Incipit"/>
        </w:rPr>
        <w:t>patrem</w:t>
      </w:r>
      <w:r>
        <w:rPr>
          <w:lang w:val="it-IT"/>
        </w:rPr>
        <w:t xml:space="preserve">. AN </w:t>
      </w:r>
      <w:r w:rsidRPr="0015154B">
        <w:rPr>
          <w:rStyle w:val="Incipit"/>
        </w:rPr>
        <w:t>Veni</w:t>
      </w:r>
      <w:r>
        <w:rPr>
          <w:lang w:val="it-IT"/>
        </w:rPr>
        <w:t xml:space="preserve"> </w:t>
      </w:r>
      <w:r w:rsidRPr="0015154B">
        <w:rPr>
          <w:rStyle w:val="Incipit"/>
        </w:rPr>
        <w:t>sancte</w:t>
      </w:r>
      <w:r>
        <w:rPr>
          <w:lang w:val="it-IT"/>
        </w:rPr>
        <w:t xml:space="preserve"> </w:t>
      </w:r>
      <w:r w:rsidRPr="0015154B">
        <w:rPr>
          <w:rStyle w:val="Incipit"/>
        </w:rPr>
        <w:t>spiritus</w:t>
      </w:r>
      <w:r>
        <w:rPr>
          <w:lang w:val="it-IT"/>
        </w:rPr>
        <w:t xml:space="preserve">. Capitulum et oratio de die. RB </w:t>
      </w:r>
      <w:r w:rsidRPr="0015154B">
        <w:rPr>
          <w:rStyle w:val="Incipit"/>
        </w:rPr>
        <w:t>Loquebantur</w:t>
      </w:r>
      <w:r>
        <w:rPr>
          <w:lang w:val="it-IT"/>
        </w:rPr>
        <w:t xml:space="preserve"> </w:t>
      </w:r>
      <w:r w:rsidRPr="0015154B">
        <w:rPr>
          <w:rStyle w:val="Incipit"/>
        </w:rPr>
        <w:t>variis</w:t>
      </w:r>
      <w:r>
        <w:rPr>
          <w:lang w:val="it-IT"/>
        </w:rPr>
        <w:t xml:space="preserve"> </w:t>
      </w:r>
      <w:r w:rsidRPr="0015154B">
        <w:rPr>
          <w:rStyle w:val="Incipit"/>
        </w:rPr>
        <w:t>linguis</w:t>
      </w:r>
      <w:r>
        <w:rPr>
          <w:lang w:val="it-IT"/>
        </w:rPr>
        <w:t xml:space="preserve"> </w:t>
      </w:r>
      <w:r w:rsidRPr="0015154B">
        <w:rPr>
          <w:rStyle w:val="Incipit"/>
        </w:rPr>
        <w:t>apostoli</w:t>
      </w:r>
      <w:r>
        <w:rPr>
          <w:lang w:val="it-IT"/>
        </w:rPr>
        <w:t xml:space="preserve"> </w:t>
      </w:r>
      <w:r w:rsidRPr="0015154B">
        <w:rPr>
          <w:rStyle w:val="Incipit"/>
        </w:rPr>
        <w:t>alleluia</w:t>
      </w:r>
      <w:r>
        <w:rPr>
          <w:lang w:val="it-IT"/>
        </w:rPr>
        <w:t xml:space="preserve"> </w:t>
      </w:r>
      <w:r w:rsidRPr="0015154B">
        <w:rPr>
          <w:rStyle w:val="Incipit"/>
        </w:rPr>
        <w:t>alleluia</w:t>
      </w:r>
      <w:r>
        <w:rPr>
          <w:lang w:val="it-IT"/>
        </w:rPr>
        <w:t xml:space="preserve">. RV </w:t>
      </w:r>
      <w:r w:rsidRPr="0015154B">
        <w:rPr>
          <w:rStyle w:val="Incipit"/>
        </w:rPr>
        <w:t>Magnalia</w:t>
      </w:r>
      <w:r>
        <w:rPr>
          <w:lang w:val="it-IT"/>
        </w:rPr>
        <w:t xml:space="preserve"> </w:t>
      </w:r>
      <w:r w:rsidRPr="0015154B">
        <w:rPr>
          <w:rStyle w:val="Incipit"/>
        </w:rPr>
        <w:t>dei</w:t>
      </w:r>
      <w:r>
        <w:rPr>
          <w:lang w:val="it-IT"/>
        </w:rPr>
        <w:t xml:space="preserve">. VS </w:t>
      </w:r>
      <w:r w:rsidRPr="0015154B">
        <w:rPr>
          <w:rStyle w:val="Incipit"/>
        </w:rPr>
        <w:t>Confirma</w:t>
      </w:r>
      <w:r>
        <w:rPr>
          <w:lang w:val="it-IT"/>
        </w:rPr>
        <w:t xml:space="preserve"> </w:t>
      </w:r>
      <w:r w:rsidRPr="0015154B">
        <w:rPr>
          <w:rStyle w:val="Incipit"/>
        </w:rPr>
        <w:t>hoc</w:t>
      </w:r>
      <w:r>
        <w:rPr>
          <w:lang w:val="it-IT"/>
        </w:rPr>
        <w:t xml:space="preserve"> </w:t>
      </w:r>
      <w:r w:rsidRPr="0015154B">
        <w:rPr>
          <w:rStyle w:val="Incipit"/>
        </w:rPr>
        <w:t>deus</w:t>
      </w:r>
      <w:r>
        <w:rPr>
          <w:lang w:val="it-IT"/>
        </w:rPr>
        <w:t>.</w:t>
      </w:r>
    </w:p>
    <w:p w:rsidR="006F0D12" w:rsidRDefault="006F0D12" w:rsidP="00FF0696">
      <w:pPr>
        <w:rPr>
          <w:lang w:val="it-IT"/>
        </w:rPr>
      </w:pPr>
      <w:r>
        <w:rPr>
          <w:lang w:val="it-IT"/>
        </w:rPr>
        <w:t xml:space="preserve">AD ASPERSIONEM AP </w:t>
      </w:r>
      <w:r w:rsidRPr="0015154B">
        <w:rPr>
          <w:rStyle w:val="Incipit"/>
        </w:rPr>
        <w:t>Vidi</w:t>
      </w:r>
      <w:r>
        <w:rPr>
          <w:lang w:val="it-IT"/>
        </w:rPr>
        <w:t xml:space="preserve"> </w:t>
      </w:r>
      <w:r w:rsidRPr="0015154B">
        <w:rPr>
          <w:rStyle w:val="Incipit"/>
        </w:rPr>
        <w:t>aquam</w:t>
      </w:r>
      <w:r>
        <w:rPr>
          <w:lang w:val="it-IT"/>
        </w:rPr>
        <w:t>.</w:t>
      </w:r>
    </w:p>
    <w:p w:rsidR="006F0D12" w:rsidRDefault="006F0D12" w:rsidP="00FF0696">
      <w:pPr>
        <w:rPr>
          <w:lang w:val="it-IT"/>
        </w:rPr>
      </w:pPr>
      <w:r>
        <w:rPr>
          <w:lang w:val="it-IT"/>
        </w:rPr>
        <w:t xml:space="preserve">PROCESSIO </w:t>
      </w:r>
      <w:r w:rsidRPr="001D78F5">
        <w:rPr>
          <w:rStyle w:val="Ort"/>
        </w:rPr>
        <w:t>in Insulam</w:t>
      </w:r>
      <w:r>
        <w:rPr>
          <w:lang w:val="it-IT"/>
        </w:rPr>
        <w:t xml:space="preserve"> AP </w:t>
      </w:r>
      <w:r w:rsidRPr="0015154B">
        <w:rPr>
          <w:rStyle w:val="Incipit"/>
        </w:rPr>
        <w:t>Cum</w:t>
      </w:r>
      <w:r>
        <w:rPr>
          <w:lang w:val="it-IT"/>
        </w:rPr>
        <w:t xml:space="preserve"> </w:t>
      </w:r>
      <w:r w:rsidRPr="0015154B">
        <w:rPr>
          <w:rStyle w:val="Incipit"/>
        </w:rPr>
        <w:t>rex</w:t>
      </w:r>
      <w:r>
        <w:rPr>
          <w:lang w:val="it-IT"/>
        </w:rPr>
        <w:t xml:space="preserve"> </w:t>
      </w:r>
      <w:r w:rsidRPr="0015154B">
        <w:rPr>
          <w:rStyle w:val="Incipit"/>
        </w:rPr>
        <w:t>gloriae</w:t>
      </w:r>
      <w:r>
        <w:rPr>
          <w:lang w:val="it-IT"/>
        </w:rPr>
        <w:t xml:space="preserve">. In </w:t>
      </w:r>
      <w:r w:rsidRPr="001D78F5">
        <w:rPr>
          <w:rStyle w:val="Ort"/>
        </w:rPr>
        <w:t>cappella</w:t>
      </w:r>
      <w:r>
        <w:rPr>
          <w:lang w:val="it-IT"/>
        </w:rPr>
        <w:t xml:space="preserve"> </w:t>
      </w:r>
      <w:r w:rsidRPr="001D78F5">
        <w:rPr>
          <w:rStyle w:val="Ort"/>
        </w:rPr>
        <w:t>coram</w:t>
      </w:r>
      <w:r w:rsidR="001D78F5" w:rsidRPr="001D78F5">
        <w:rPr>
          <w:rStyle w:val="Ort"/>
        </w:rPr>
        <w:t xml:space="preserve"> altari</w:t>
      </w:r>
      <w:r w:rsidR="001D78F5">
        <w:rPr>
          <w:lang w:val="it-IT"/>
        </w:rPr>
        <w:t xml:space="preserve"> </w:t>
      </w:r>
      <w:r w:rsidR="001D78F5" w:rsidRPr="001D78F5">
        <w:rPr>
          <w:rStyle w:val="Funktion"/>
        </w:rPr>
        <w:t>cantores</w:t>
      </w:r>
      <w:r w:rsidR="001D78F5">
        <w:rPr>
          <w:lang w:val="it-IT"/>
        </w:rPr>
        <w:t xml:space="preserve"> cantent VVHV </w:t>
      </w:r>
      <w:r w:rsidR="001D78F5" w:rsidRPr="0015154B">
        <w:rPr>
          <w:rStyle w:val="Incipit"/>
        </w:rPr>
        <w:t>Salve</w:t>
      </w:r>
      <w:r w:rsidR="001D78F5">
        <w:rPr>
          <w:lang w:val="it-IT"/>
        </w:rPr>
        <w:t xml:space="preserve"> </w:t>
      </w:r>
      <w:r w:rsidR="001D78F5" w:rsidRPr="0015154B">
        <w:rPr>
          <w:rStyle w:val="Incipit"/>
        </w:rPr>
        <w:t>festa</w:t>
      </w:r>
      <w:r w:rsidR="001D78F5">
        <w:rPr>
          <w:lang w:val="it-IT"/>
        </w:rPr>
        <w:t xml:space="preserve"> </w:t>
      </w:r>
      <w:r w:rsidR="001D78F5" w:rsidRPr="0015154B">
        <w:rPr>
          <w:rStyle w:val="Incipit"/>
        </w:rPr>
        <w:t>dies</w:t>
      </w:r>
      <w:r w:rsidR="001D78F5">
        <w:rPr>
          <w:lang w:val="it-IT"/>
        </w:rPr>
        <w:t xml:space="preserve"> </w:t>
      </w:r>
      <w:r w:rsidR="001D78F5" w:rsidRPr="0015154B">
        <w:rPr>
          <w:rStyle w:val="Incipit"/>
        </w:rPr>
        <w:t>toto</w:t>
      </w:r>
      <w:r w:rsidR="001D78F5">
        <w:rPr>
          <w:lang w:val="it-IT"/>
        </w:rPr>
        <w:t xml:space="preserve"> </w:t>
      </w:r>
      <w:r w:rsidR="001D78F5" w:rsidRPr="0015154B">
        <w:rPr>
          <w:rStyle w:val="Incipit"/>
        </w:rPr>
        <w:t>venerabili</w:t>
      </w:r>
      <w:r w:rsidR="001D78F5">
        <w:rPr>
          <w:lang w:val="it-IT"/>
        </w:rPr>
        <w:t xml:space="preserve"> </w:t>
      </w:r>
      <w:r w:rsidR="001D78F5" w:rsidRPr="0015154B">
        <w:rPr>
          <w:rStyle w:val="Incipit"/>
        </w:rPr>
        <w:t>aevo</w:t>
      </w:r>
      <w:r w:rsidR="001D78F5">
        <w:rPr>
          <w:lang w:val="it-IT"/>
        </w:rPr>
        <w:t xml:space="preserve">. [HV] </w:t>
      </w:r>
      <w:r w:rsidR="001D78F5" w:rsidRPr="0015154B">
        <w:rPr>
          <w:rStyle w:val="Incipit"/>
        </w:rPr>
        <w:t>Qua</w:t>
      </w:r>
      <w:r w:rsidR="001D78F5">
        <w:rPr>
          <w:lang w:val="it-IT"/>
        </w:rPr>
        <w:t xml:space="preserve"> </w:t>
      </w:r>
      <w:r w:rsidR="001D78F5" w:rsidRPr="0015154B">
        <w:rPr>
          <w:rStyle w:val="Incipit"/>
        </w:rPr>
        <w:t>deus</w:t>
      </w:r>
      <w:r w:rsidR="001D78F5">
        <w:rPr>
          <w:lang w:val="it-IT"/>
        </w:rPr>
        <w:t xml:space="preserve"> </w:t>
      </w:r>
      <w:r w:rsidR="001D78F5" w:rsidRPr="0015154B">
        <w:rPr>
          <w:rStyle w:val="Incipit"/>
        </w:rPr>
        <w:t>in</w:t>
      </w:r>
      <w:r w:rsidR="001D78F5">
        <w:rPr>
          <w:lang w:val="it-IT"/>
        </w:rPr>
        <w:t xml:space="preserve"> </w:t>
      </w:r>
      <w:r w:rsidR="001D78F5" w:rsidRPr="0015154B">
        <w:rPr>
          <w:rStyle w:val="Incipit"/>
        </w:rPr>
        <w:t>sancto</w:t>
      </w:r>
      <w:r w:rsidR="001D78F5">
        <w:rPr>
          <w:lang w:val="it-IT"/>
        </w:rPr>
        <w:t xml:space="preserve"> </w:t>
      </w:r>
      <w:r w:rsidR="001D78F5" w:rsidRPr="0015154B">
        <w:rPr>
          <w:rStyle w:val="Incipit"/>
        </w:rPr>
        <w:t>spirat</w:t>
      </w:r>
      <w:r w:rsidR="001D78F5">
        <w:rPr>
          <w:lang w:val="it-IT"/>
        </w:rPr>
        <w:t xml:space="preserve"> </w:t>
      </w:r>
      <w:r w:rsidR="001D78F5" w:rsidRPr="0015154B">
        <w:rPr>
          <w:rStyle w:val="Incipit"/>
        </w:rPr>
        <w:t>amore</w:t>
      </w:r>
      <w:r w:rsidR="001D78F5">
        <w:rPr>
          <w:lang w:val="it-IT"/>
        </w:rPr>
        <w:t xml:space="preserve"> </w:t>
      </w:r>
      <w:r w:rsidR="001D78F5" w:rsidRPr="0015154B">
        <w:rPr>
          <w:rStyle w:val="Incipit"/>
        </w:rPr>
        <w:t>sui</w:t>
      </w:r>
      <w:r w:rsidR="001D78F5">
        <w:rPr>
          <w:lang w:val="it-IT"/>
        </w:rPr>
        <w:t xml:space="preserve">. In reditu RPP </w:t>
      </w:r>
      <w:r w:rsidR="001D78F5" w:rsidRPr="0015154B">
        <w:rPr>
          <w:rStyle w:val="Incipit"/>
        </w:rPr>
        <w:t>Patri</w:t>
      </w:r>
      <w:r w:rsidR="001D78F5">
        <w:rPr>
          <w:lang w:val="it-IT"/>
        </w:rPr>
        <w:t xml:space="preserve"> </w:t>
      </w:r>
      <w:r w:rsidR="001D78F5" w:rsidRPr="0015154B">
        <w:rPr>
          <w:rStyle w:val="Incipit"/>
        </w:rPr>
        <w:t>et</w:t>
      </w:r>
      <w:r w:rsidR="001D78F5">
        <w:rPr>
          <w:lang w:val="it-IT"/>
        </w:rPr>
        <w:t xml:space="preserve"> </w:t>
      </w:r>
      <w:r w:rsidR="001D78F5" w:rsidRPr="0015154B">
        <w:rPr>
          <w:rStyle w:val="Incipit"/>
        </w:rPr>
        <w:t>filio</w:t>
      </w:r>
      <w:r w:rsidR="001D78F5">
        <w:rPr>
          <w:lang w:val="it-IT"/>
        </w:rPr>
        <w:t xml:space="preserve">. </w:t>
      </w:r>
      <w:r w:rsidR="001D78F5" w:rsidRPr="001D78F5">
        <w:rPr>
          <w:rStyle w:val="Ort"/>
        </w:rPr>
        <w:t>In monasterio</w:t>
      </w:r>
      <w:r w:rsidR="001D78F5">
        <w:rPr>
          <w:lang w:val="it-IT"/>
        </w:rPr>
        <w:t xml:space="preserve"> </w:t>
      </w:r>
      <w:r w:rsidR="001D78F5" w:rsidRPr="001D78F5">
        <w:rPr>
          <w:rStyle w:val="Ort"/>
        </w:rPr>
        <w:t>ante altare sancti Stephani</w:t>
      </w:r>
      <w:r w:rsidR="001D78F5">
        <w:rPr>
          <w:lang w:val="it-IT"/>
        </w:rPr>
        <w:t xml:space="preserve"> cantetur HY </w:t>
      </w:r>
      <w:r w:rsidR="001D78F5" w:rsidRPr="0015154B">
        <w:rPr>
          <w:rStyle w:val="Incipit"/>
        </w:rPr>
        <w:t>Veni</w:t>
      </w:r>
      <w:r w:rsidR="001D78F5">
        <w:rPr>
          <w:lang w:val="it-IT"/>
        </w:rPr>
        <w:t xml:space="preserve"> </w:t>
      </w:r>
      <w:r w:rsidR="001D78F5" w:rsidRPr="0015154B">
        <w:rPr>
          <w:rStyle w:val="Incipit"/>
        </w:rPr>
        <w:t>creator</w:t>
      </w:r>
      <w:r w:rsidR="001D78F5">
        <w:rPr>
          <w:lang w:val="it-IT"/>
        </w:rPr>
        <w:t xml:space="preserve"> et dum canitur HV </w:t>
      </w:r>
      <w:r w:rsidR="001D78F5" w:rsidRPr="0015154B">
        <w:rPr>
          <w:rStyle w:val="Incipit"/>
        </w:rPr>
        <w:t>Da</w:t>
      </w:r>
      <w:r w:rsidR="001D78F5">
        <w:rPr>
          <w:lang w:val="it-IT"/>
        </w:rPr>
        <w:t xml:space="preserve"> </w:t>
      </w:r>
      <w:r w:rsidR="001D78F5" w:rsidRPr="0015154B">
        <w:rPr>
          <w:rStyle w:val="Incipit"/>
        </w:rPr>
        <w:t>gaudiorum</w:t>
      </w:r>
      <w:r w:rsidR="001D78F5">
        <w:rPr>
          <w:lang w:val="it-IT"/>
        </w:rPr>
        <w:t xml:space="preserve"> </w:t>
      </w:r>
      <w:r w:rsidR="001D78F5" w:rsidRPr="0015154B">
        <w:rPr>
          <w:rStyle w:val="Incipit"/>
        </w:rPr>
        <w:t>praemia</w:t>
      </w:r>
      <w:r w:rsidR="001D78F5">
        <w:rPr>
          <w:lang w:val="it-IT"/>
        </w:rPr>
        <w:t xml:space="preserve"> </w:t>
      </w:r>
      <w:r w:rsidR="001D78F5" w:rsidRPr="001D78F5">
        <w:rPr>
          <w:rStyle w:val="Funktion"/>
        </w:rPr>
        <w:t>clerus</w:t>
      </w:r>
      <w:r w:rsidR="001D78F5">
        <w:rPr>
          <w:lang w:val="it-IT"/>
        </w:rPr>
        <w:t xml:space="preserve"> </w:t>
      </w:r>
      <w:r w:rsidR="001D78F5" w:rsidRPr="001D78F5">
        <w:rPr>
          <w:rStyle w:val="Ort"/>
        </w:rPr>
        <w:t>chorum</w:t>
      </w:r>
      <w:r w:rsidR="001D78F5">
        <w:rPr>
          <w:lang w:val="it-IT"/>
        </w:rPr>
        <w:t xml:space="preserve"> ascendat.</w:t>
      </w:r>
    </w:p>
    <w:p w:rsidR="001D78F5" w:rsidRDefault="001D78F5" w:rsidP="00FF0696">
      <w:pPr>
        <w:rPr>
          <w:lang w:val="it-IT"/>
        </w:rPr>
      </w:pPr>
      <w:r>
        <w:rPr>
          <w:lang w:val="it-IT"/>
        </w:rPr>
        <w:t xml:space="preserve">AD MISSAM TP </w:t>
      </w:r>
      <w:r w:rsidRPr="0015154B">
        <w:rPr>
          <w:rStyle w:val="Incipit"/>
        </w:rPr>
        <w:t>Consubstantialis</w:t>
      </w:r>
      <w:r>
        <w:rPr>
          <w:lang w:val="it-IT"/>
        </w:rPr>
        <w:t xml:space="preserve"> </w:t>
      </w:r>
      <w:r w:rsidRPr="0015154B">
        <w:rPr>
          <w:rStyle w:val="Incipit"/>
        </w:rPr>
        <w:t>patri</w:t>
      </w:r>
      <w:r>
        <w:rPr>
          <w:lang w:val="it-IT"/>
        </w:rPr>
        <w:t xml:space="preserve">. IN </w:t>
      </w:r>
      <w:r w:rsidRPr="0015154B">
        <w:rPr>
          <w:rStyle w:val="Incipit"/>
        </w:rPr>
        <w:t>Spiritus</w:t>
      </w:r>
      <w:r>
        <w:rPr>
          <w:lang w:val="it-IT"/>
        </w:rPr>
        <w:t xml:space="preserve"> </w:t>
      </w:r>
      <w:r w:rsidRPr="0015154B">
        <w:rPr>
          <w:rStyle w:val="Incipit"/>
        </w:rPr>
        <w:t>domini</w:t>
      </w:r>
      <w:r>
        <w:rPr>
          <w:lang w:val="it-IT"/>
        </w:rPr>
        <w:t xml:space="preserve">. [KY] </w:t>
      </w:r>
      <w:r w:rsidRPr="0015154B">
        <w:rPr>
          <w:rStyle w:val="Incipit"/>
        </w:rPr>
        <w:t>Kyrie</w:t>
      </w:r>
      <w:r>
        <w:rPr>
          <w:lang w:val="it-IT"/>
        </w:rPr>
        <w:t xml:space="preserve"> </w:t>
      </w:r>
      <w:r w:rsidRPr="0015154B">
        <w:rPr>
          <w:rStyle w:val="Incipit"/>
        </w:rPr>
        <w:t>eleyson</w:t>
      </w:r>
      <w:r>
        <w:rPr>
          <w:lang w:val="it-IT"/>
        </w:rPr>
        <w:t xml:space="preserve">. [GL] </w:t>
      </w:r>
      <w:r w:rsidRPr="0015154B">
        <w:rPr>
          <w:rStyle w:val="Incipit"/>
        </w:rPr>
        <w:t>Gloria</w:t>
      </w:r>
      <w:r>
        <w:rPr>
          <w:lang w:val="it-IT"/>
        </w:rPr>
        <w:t xml:space="preserve"> </w:t>
      </w:r>
      <w:r w:rsidRPr="0015154B">
        <w:rPr>
          <w:rStyle w:val="Incipit"/>
        </w:rPr>
        <w:t>in</w:t>
      </w:r>
      <w:r>
        <w:rPr>
          <w:lang w:val="it-IT"/>
        </w:rPr>
        <w:t xml:space="preserve"> </w:t>
      </w:r>
      <w:r w:rsidRPr="0015154B">
        <w:rPr>
          <w:rStyle w:val="Incipit"/>
        </w:rPr>
        <w:t>excelsis</w:t>
      </w:r>
      <w:r>
        <w:rPr>
          <w:lang w:val="it-IT"/>
        </w:rPr>
        <w:t xml:space="preserve"> </w:t>
      </w:r>
      <w:r w:rsidRPr="0015154B">
        <w:rPr>
          <w:rStyle w:val="Incipit"/>
        </w:rPr>
        <w:t>deo</w:t>
      </w:r>
      <w:r>
        <w:rPr>
          <w:lang w:val="it-IT"/>
        </w:rPr>
        <w:t xml:space="preserve">. OR </w:t>
      </w:r>
      <w:r w:rsidRPr="0015154B">
        <w:rPr>
          <w:rStyle w:val="Incipit"/>
        </w:rPr>
        <w:t>Deus</w:t>
      </w:r>
      <w:r>
        <w:rPr>
          <w:lang w:val="it-IT"/>
        </w:rPr>
        <w:t xml:space="preserve"> </w:t>
      </w:r>
      <w:r w:rsidRPr="0015154B">
        <w:rPr>
          <w:rStyle w:val="Incipit"/>
        </w:rPr>
        <w:t>qui</w:t>
      </w:r>
      <w:r>
        <w:rPr>
          <w:lang w:val="it-IT"/>
        </w:rPr>
        <w:t xml:space="preserve"> </w:t>
      </w:r>
      <w:r w:rsidRPr="0015154B">
        <w:rPr>
          <w:rStyle w:val="Incipit"/>
        </w:rPr>
        <w:t>hodierna</w:t>
      </w:r>
      <w:r>
        <w:rPr>
          <w:lang w:val="it-IT"/>
        </w:rPr>
        <w:t xml:space="preserve"> </w:t>
      </w:r>
      <w:r w:rsidRPr="0015154B">
        <w:rPr>
          <w:rStyle w:val="Incipit"/>
        </w:rPr>
        <w:t>die</w:t>
      </w:r>
      <w:r>
        <w:rPr>
          <w:lang w:val="it-IT"/>
        </w:rPr>
        <w:t xml:space="preserve"> </w:t>
      </w:r>
      <w:r w:rsidRPr="0015154B">
        <w:rPr>
          <w:rStyle w:val="Incipit"/>
        </w:rPr>
        <w:t>corda</w:t>
      </w:r>
      <w:r>
        <w:rPr>
          <w:lang w:val="it-IT"/>
        </w:rPr>
        <w:t xml:space="preserve"> </w:t>
      </w:r>
      <w:r w:rsidRPr="0015154B">
        <w:rPr>
          <w:rStyle w:val="Incipit"/>
        </w:rPr>
        <w:t>fidelium</w:t>
      </w:r>
      <w:r>
        <w:rPr>
          <w:lang w:val="it-IT"/>
        </w:rPr>
        <w:t xml:space="preserve">. EP </w:t>
      </w:r>
      <w:r w:rsidRPr="0015154B">
        <w:rPr>
          <w:rStyle w:val="Incipit"/>
        </w:rPr>
        <w:t>Dum</w:t>
      </w:r>
      <w:r>
        <w:rPr>
          <w:lang w:val="it-IT"/>
        </w:rPr>
        <w:t xml:space="preserve"> </w:t>
      </w:r>
      <w:r w:rsidRPr="0015154B">
        <w:rPr>
          <w:rStyle w:val="Incipit"/>
        </w:rPr>
        <w:t>complerentur</w:t>
      </w:r>
      <w:r>
        <w:rPr>
          <w:lang w:val="it-IT"/>
        </w:rPr>
        <w:t>.</w:t>
      </w:r>
      <w:r w:rsidR="0015154B">
        <w:rPr>
          <w:lang w:val="it-IT"/>
        </w:rPr>
        <w:t xml:space="preserve"> </w:t>
      </w:r>
      <w:r w:rsidR="00B44324">
        <w:rPr>
          <w:lang w:val="it-IT"/>
        </w:rPr>
        <w:t xml:space="preserve">ALV </w:t>
      </w:r>
      <w:r w:rsidR="00B44324" w:rsidRPr="00B44324">
        <w:rPr>
          <w:rStyle w:val="Incipit"/>
        </w:rPr>
        <w:t>Emitte</w:t>
      </w:r>
      <w:r w:rsidR="00B44324">
        <w:rPr>
          <w:lang w:val="it-IT"/>
        </w:rPr>
        <w:t xml:space="preserve">. </w:t>
      </w:r>
      <w:r w:rsidR="000C3215">
        <w:rPr>
          <w:lang w:val="it-IT"/>
        </w:rPr>
        <w:t xml:space="preserve">ALV </w:t>
      </w:r>
      <w:r w:rsidR="000C3215" w:rsidRPr="003D1B1C">
        <w:rPr>
          <w:rStyle w:val="Incipit"/>
        </w:rPr>
        <w:t>Veni</w:t>
      </w:r>
      <w:r w:rsidR="000C3215">
        <w:rPr>
          <w:lang w:val="it-IT"/>
        </w:rPr>
        <w:t xml:space="preserve"> </w:t>
      </w:r>
      <w:r w:rsidR="000C3215" w:rsidRPr="003D1B1C">
        <w:rPr>
          <w:rStyle w:val="Incipit"/>
        </w:rPr>
        <w:t>sancte</w:t>
      </w:r>
      <w:r w:rsidR="000C3215">
        <w:rPr>
          <w:lang w:val="it-IT"/>
        </w:rPr>
        <w:t xml:space="preserve"> </w:t>
      </w:r>
      <w:r w:rsidR="000C3215" w:rsidRPr="003D1B1C">
        <w:rPr>
          <w:rStyle w:val="Incipit"/>
        </w:rPr>
        <w:t>spiritus</w:t>
      </w:r>
      <w:r w:rsidR="000C3215">
        <w:rPr>
          <w:lang w:val="it-IT"/>
        </w:rPr>
        <w:t xml:space="preserve">. SE </w:t>
      </w:r>
      <w:r w:rsidR="000C3215" w:rsidRPr="003D1B1C">
        <w:rPr>
          <w:rStyle w:val="Incipit"/>
        </w:rPr>
        <w:t>Sancti</w:t>
      </w:r>
      <w:r w:rsidR="000C3215">
        <w:rPr>
          <w:lang w:val="it-IT"/>
        </w:rPr>
        <w:t xml:space="preserve"> </w:t>
      </w:r>
      <w:r w:rsidR="000C3215" w:rsidRPr="003D1B1C">
        <w:rPr>
          <w:rStyle w:val="Incipit"/>
        </w:rPr>
        <w:t>spiritus</w:t>
      </w:r>
      <w:r w:rsidR="000C3215">
        <w:rPr>
          <w:lang w:val="it-IT"/>
        </w:rPr>
        <w:t xml:space="preserve">. EV </w:t>
      </w:r>
      <w:r w:rsidR="000C3215" w:rsidRPr="003D1B1C">
        <w:rPr>
          <w:rStyle w:val="Incipit"/>
        </w:rPr>
        <w:t>Si</w:t>
      </w:r>
      <w:r w:rsidR="000C3215">
        <w:rPr>
          <w:lang w:val="it-IT"/>
        </w:rPr>
        <w:t xml:space="preserve"> </w:t>
      </w:r>
      <w:r w:rsidR="000C3215" w:rsidRPr="003D1B1C">
        <w:rPr>
          <w:rStyle w:val="Incipit"/>
        </w:rPr>
        <w:t>quis</w:t>
      </w:r>
      <w:r w:rsidR="000C3215">
        <w:rPr>
          <w:lang w:val="it-IT"/>
        </w:rPr>
        <w:t xml:space="preserve"> </w:t>
      </w:r>
      <w:r w:rsidR="000C3215" w:rsidRPr="00426869">
        <w:rPr>
          <w:rStyle w:val="Incipit"/>
        </w:rPr>
        <w:t>diligit</w:t>
      </w:r>
      <w:r w:rsidR="000C3215">
        <w:rPr>
          <w:lang w:val="it-IT"/>
        </w:rPr>
        <w:t xml:space="preserve"> </w:t>
      </w:r>
      <w:r w:rsidR="000C3215" w:rsidRPr="00426869">
        <w:rPr>
          <w:rStyle w:val="Incipit"/>
        </w:rPr>
        <w:t>me</w:t>
      </w:r>
      <w:r w:rsidR="000C3215">
        <w:rPr>
          <w:lang w:val="it-IT"/>
        </w:rPr>
        <w:t xml:space="preserve">. OF </w:t>
      </w:r>
      <w:r w:rsidR="000C3215" w:rsidRPr="00426869">
        <w:rPr>
          <w:rStyle w:val="Incipit"/>
        </w:rPr>
        <w:t>Confirma</w:t>
      </w:r>
      <w:r w:rsidR="000C3215">
        <w:rPr>
          <w:lang w:val="it-IT"/>
        </w:rPr>
        <w:t xml:space="preserve"> </w:t>
      </w:r>
      <w:r w:rsidR="000C3215" w:rsidRPr="00426869">
        <w:rPr>
          <w:rStyle w:val="Incipit"/>
        </w:rPr>
        <w:t>hoc</w:t>
      </w:r>
      <w:r w:rsidR="000C3215">
        <w:rPr>
          <w:lang w:val="it-IT"/>
        </w:rPr>
        <w:t xml:space="preserve"> </w:t>
      </w:r>
      <w:r w:rsidR="000C3215" w:rsidRPr="00426869">
        <w:rPr>
          <w:rStyle w:val="Incipit"/>
        </w:rPr>
        <w:t>deus</w:t>
      </w:r>
      <w:r w:rsidR="000C3215">
        <w:rPr>
          <w:lang w:val="it-IT"/>
        </w:rPr>
        <w:t xml:space="preserve">. PF </w:t>
      </w:r>
      <w:r w:rsidR="000C3215" w:rsidRPr="00426869">
        <w:rPr>
          <w:rStyle w:val="Incipit"/>
        </w:rPr>
        <w:t>Qui</w:t>
      </w:r>
      <w:r w:rsidR="000C3215">
        <w:rPr>
          <w:lang w:val="it-IT"/>
        </w:rPr>
        <w:t xml:space="preserve"> </w:t>
      </w:r>
      <w:r w:rsidR="000C3215" w:rsidRPr="00426869">
        <w:rPr>
          <w:rStyle w:val="Incipit"/>
        </w:rPr>
        <w:t>ascendens</w:t>
      </w:r>
      <w:r w:rsidR="000C3215">
        <w:rPr>
          <w:lang w:val="it-IT"/>
        </w:rPr>
        <w:t xml:space="preserve"> </w:t>
      </w:r>
      <w:r w:rsidR="000C3215" w:rsidRPr="00426869">
        <w:rPr>
          <w:rStyle w:val="Incipit"/>
        </w:rPr>
        <w:t>super</w:t>
      </w:r>
      <w:r w:rsidR="000C3215">
        <w:rPr>
          <w:lang w:val="it-IT"/>
        </w:rPr>
        <w:t xml:space="preserve"> </w:t>
      </w:r>
      <w:r w:rsidR="000C3215" w:rsidRPr="00426869">
        <w:rPr>
          <w:rStyle w:val="Incipit"/>
        </w:rPr>
        <w:t>omnes</w:t>
      </w:r>
      <w:r w:rsidR="000C3215">
        <w:rPr>
          <w:lang w:val="it-IT"/>
        </w:rPr>
        <w:t xml:space="preserve"> </w:t>
      </w:r>
      <w:r w:rsidR="000C3215" w:rsidRPr="00426869">
        <w:rPr>
          <w:rStyle w:val="Incipit"/>
        </w:rPr>
        <w:t>caelos</w:t>
      </w:r>
      <w:r w:rsidR="000C3215">
        <w:rPr>
          <w:lang w:val="it-IT"/>
        </w:rPr>
        <w:t xml:space="preserve">. [VAR] </w:t>
      </w:r>
      <w:r w:rsidR="000C3215" w:rsidRPr="00426869">
        <w:rPr>
          <w:rStyle w:val="Incipit"/>
        </w:rPr>
        <w:t>Communicantes</w:t>
      </w:r>
      <w:r w:rsidR="000C3215">
        <w:rPr>
          <w:lang w:val="it-IT"/>
        </w:rPr>
        <w:t xml:space="preserve">. [VAR] </w:t>
      </w:r>
      <w:r w:rsidR="000C3215" w:rsidRPr="00426869">
        <w:rPr>
          <w:rStyle w:val="Incipit"/>
        </w:rPr>
        <w:t>Hanc</w:t>
      </w:r>
      <w:r w:rsidR="000C3215">
        <w:rPr>
          <w:lang w:val="it-IT"/>
        </w:rPr>
        <w:t xml:space="preserve"> </w:t>
      </w:r>
      <w:r w:rsidR="000C3215" w:rsidRPr="00426869">
        <w:rPr>
          <w:rStyle w:val="Incipit"/>
        </w:rPr>
        <w:t>igitur</w:t>
      </w:r>
      <w:r w:rsidR="000C3215">
        <w:rPr>
          <w:lang w:val="it-IT"/>
        </w:rPr>
        <w:t xml:space="preserve">. CO </w:t>
      </w:r>
      <w:r w:rsidR="000C3215" w:rsidRPr="00426869">
        <w:rPr>
          <w:rStyle w:val="Incipit"/>
        </w:rPr>
        <w:t>Factus</w:t>
      </w:r>
      <w:r w:rsidR="000C3215">
        <w:rPr>
          <w:lang w:val="it-IT"/>
        </w:rPr>
        <w:t xml:space="preserve"> </w:t>
      </w:r>
      <w:r w:rsidR="000C3215" w:rsidRPr="00426869">
        <w:rPr>
          <w:rStyle w:val="Incipit"/>
        </w:rPr>
        <w:t>est</w:t>
      </w:r>
      <w:r w:rsidR="000C3215">
        <w:rPr>
          <w:lang w:val="it-IT"/>
        </w:rPr>
        <w:t xml:space="preserve"> </w:t>
      </w:r>
      <w:r w:rsidR="000C3215" w:rsidRPr="00426869">
        <w:rPr>
          <w:rStyle w:val="Incipit"/>
        </w:rPr>
        <w:t>repente</w:t>
      </w:r>
      <w:r w:rsidR="000C3215">
        <w:rPr>
          <w:lang w:val="it-IT"/>
        </w:rPr>
        <w:t>.</w:t>
      </w:r>
    </w:p>
    <w:p w:rsidR="000C3215" w:rsidRDefault="000C3215" w:rsidP="00FF0696">
      <w:pPr>
        <w:rPr>
          <w:lang w:val="it-IT"/>
        </w:rPr>
      </w:pPr>
      <w:r>
        <w:rPr>
          <w:lang w:val="it-IT"/>
        </w:rPr>
        <w:t>AD SEXTAM</w:t>
      </w:r>
      <w:r w:rsidR="005E7DB7">
        <w:rPr>
          <w:lang w:val="it-IT"/>
        </w:rPr>
        <w:t xml:space="preserve"> HY </w:t>
      </w:r>
      <w:r w:rsidR="005E7DB7" w:rsidRPr="00426869">
        <w:rPr>
          <w:rStyle w:val="Incipit"/>
        </w:rPr>
        <w:t>Veni</w:t>
      </w:r>
      <w:r w:rsidR="005E7DB7">
        <w:rPr>
          <w:lang w:val="it-IT"/>
        </w:rPr>
        <w:t xml:space="preserve"> </w:t>
      </w:r>
      <w:r w:rsidR="005E7DB7" w:rsidRPr="00426869">
        <w:rPr>
          <w:rStyle w:val="Incipit"/>
        </w:rPr>
        <w:t>creator</w:t>
      </w:r>
      <w:r w:rsidR="005E7DB7">
        <w:rPr>
          <w:lang w:val="it-IT"/>
        </w:rPr>
        <w:t xml:space="preserve">. [HV] </w:t>
      </w:r>
      <w:r w:rsidR="005E7DB7" w:rsidRPr="00426869">
        <w:rPr>
          <w:rStyle w:val="Incipit"/>
        </w:rPr>
        <w:t>Accende</w:t>
      </w:r>
      <w:r w:rsidR="005E7DB7">
        <w:rPr>
          <w:lang w:val="it-IT"/>
        </w:rPr>
        <w:t xml:space="preserve"> </w:t>
      </w:r>
      <w:r w:rsidR="005E7DB7" w:rsidRPr="00426869">
        <w:rPr>
          <w:rStyle w:val="Incipit"/>
        </w:rPr>
        <w:t>lumen</w:t>
      </w:r>
      <w:r w:rsidR="005E7DB7">
        <w:rPr>
          <w:lang w:val="it-IT"/>
        </w:rPr>
        <w:t xml:space="preserve">. [HV] </w:t>
      </w:r>
      <w:r w:rsidR="005E7DB7" w:rsidRPr="00426869">
        <w:rPr>
          <w:rStyle w:val="Incipit"/>
        </w:rPr>
        <w:t>Per</w:t>
      </w:r>
      <w:r w:rsidR="005E7DB7">
        <w:rPr>
          <w:lang w:val="it-IT"/>
        </w:rPr>
        <w:t xml:space="preserve"> </w:t>
      </w:r>
      <w:r w:rsidR="005E7DB7" w:rsidRPr="00426869">
        <w:rPr>
          <w:rStyle w:val="Incipit"/>
        </w:rPr>
        <w:t>te</w:t>
      </w:r>
      <w:r w:rsidR="005E7DB7">
        <w:rPr>
          <w:lang w:val="it-IT"/>
        </w:rPr>
        <w:t xml:space="preserve"> </w:t>
      </w:r>
      <w:r w:rsidR="005E7DB7" w:rsidRPr="00426869">
        <w:rPr>
          <w:rStyle w:val="Incipit"/>
        </w:rPr>
        <w:t>sciamus</w:t>
      </w:r>
      <w:r w:rsidR="005E7DB7">
        <w:rPr>
          <w:lang w:val="it-IT"/>
        </w:rPr>
        <w:t xml:space="preserve"> </w:t>
      </w:r>
      <w:r w:rsidR="005E7DB7" w:rsidRPr="00426869">
        <w:rPr>
          <w:rStyle w:val="Incipit"/>
        </w:rPr>
        <w:t>da</w:t>
      </w:r>
      <w:r w:rsidR="005E7DB7">
        <w:rPr>
          <w:lang w:val="it-IT"/>
        </w:rPr>
        <w:t xml:space="preserve"> </w:t>
      </w:r>
      <w:r w:rsidR="005E7DB7" w:rsidRPr="00426869">
        <w:rPr>
          <w:rStyle w:val="Incipit"/>
        </w:rPr>
        <w:t>patrem</w:t>
      </w:r>
      <w:r w:rsidR="005E7DB7">
        <w:rPr>
          <w:lang w:val="it-IT"/>
        </w:rPr>
        <w:t xml:space="preserve">. AN </w:t>
      </w:r>
      <w:r w:rsidR="005E7DB7" w:rsidRPr="00426869">
        <w:rPr>
          <w:rStyle w:val="Incipit"/>
        </w:rPr>
        <w:t>Veni</w:t>
      </w:r>
      <w:r w:rsidR="005E7DB7">
        <w:rPr>
          <w:lang w:val="it-IT"/>
        </w:rPr>
        <w:t xml:space="preserve"> </w:t>
      </w:r>
      <w:r w:rsidR="005E7DB7" w:rsidRPr="00426869">
        <w:rPr>
          <w:rStyle w:val="Incipit"/>
        </w:rPr>
        <w:t>sancte</w:t>
      </w:r>
      <w:r w:rsidR="005E7DB7">
        <w:rPr>
          <w:lang w:val="it-IT"/>
        </w:rPr>
        <w:t xml:space="preserve"> </w:t>
      </w:r>
      <w:r w:rsidR="005E7DB7" w:rsidRPr="00426869">
        <w:rPr>
          <w:rStyle w:val="Incipit"/>
        </w:rPr>
        <w:t>spiritus</w:t>
      </w:r>
      <w:r w:rsidR="005E7DB7">
        <w:rPr>
          <w:lang w:val="it-IT"/>
        </w:rPr>
        <w:t xml:space="preserve">. Capitulum et oratio de die. RB </w:t>
      </w:r>
      <w:r w:rsidR="005E7DB7" w:rsidRPr="00426869">
        <w:rPr>
          <w:rStyle w:val="Incipit"/>
        </w:rPr>
        <w:t>Confirma</w:t>
      </w:r>
      <w:r w:rsidR="005E7DB7">
        <w:rPr>
          <w:lang w:val="it-IT"/>
        </w:rPr>
        <w:t xml:space="preserve"> </w:t>
      </w:r>
      <w:r w:rsidR="005E7DB7" w:rsidRPr="00426869">
        <w:rPr>
          <w:rStyle w:val="Incipit"/>
        </w:rPr>
        <w:t>hoc</w:t>
      </w:r>
      <w:r w:rsidR="005E7DB7">
        <w:rPr>
          <w:lang w:val="it-IT"/>
        </w:rPr>
        <w:t xml:space="preserve"> </w:t>
      </w:r>
      <w:r w:rsidR="005E7DB7" w:rsidRPr="00426869">
        <w:rPr>
          <w:rStyle w:val="Incipit"/>
        </w:rPr>
        <w:t>deus</w:t>
      </w:r>
      <w:r w:rsidR="005E7DB7">
        <w:rPr>
          <w:lang w:val="it-IT"/>
        </w:rPr>
        <w:t xml:space="preserve"> </w:t>
      </w:r>
      <w:r w:rsidR="005E7DB7" w:rsidRPr="00426869">
        <w:rPr>
          <w:rStyle w:val="Incipit"/>
        </w:rPr>
        <w:t>quod</w:t>
      </w:r>
      <w:r w:rsidR="005E7DB7">
        <w:rPr>
          <w:lang w:val="it-IT"/>
        </w:rPr>
        <w:t xml:space="preserve"> </w:t>
      </w:r>
      <w:r w:rsidR="005E7DB7" w:rsidRPr="00426869">
        <w:rPr>
          <w:rStyle w:val="Incipit"/>
        </w:rPr>
        <w:t>operatus</w:t>
      </w:r>
      <w:r w:rsidR="005E7DB7">
        <w:rPr>
          <w:lang w:val="it-IT"/>
        </w:rPr>
        <w:t xml:space="preserve"> </w:t>
      </w:r>
      <w:r w:rsidR="005E7DB7" w:rsidRPr="00426869">
        <w:rPr>
          <w:rStyle w:val="Incipit"/>
        </w:rPr>
        <w:t>es</w:t>
      </w:r>
      <w:r w:rsidR="005E7DB7">
        <w:rPr>
          <w:lang w:val="it-IT"/>
        </w:rPr>
        <w:t xml:space="preserve"> </w:t>
      </w:r>
      <w:r w:rsidR="005E7DB7" w:rsidRPr="00426869">
        <w:rPr>
          <w:rStyle w:val="Incipit"/>
        </w:rPr>
        <w:t>in</w:t>
      </w:r>
      <w:r w:rsidR="005E7DB7">
        <w:rPr>
          <w:lang w:val="it-IT"/>
        </w:rPr>
        <w:t xml:space="preserve"> </w:t>
      </w:r>
      <w:r w:rsidR="005E7DB7" w:rsidRPr="00426869">
        <w:rPr>
          <w:rStyle w:val="Incipit"/>
        </w:rPr>
        <w:t>nobis</w:t>
      </w:r>
      <w:r w:rsidR="005E7DB7">
        <w:rPr>
          <w:lang w:val="it-IT"/>
        </w:rPr>
        <w:t xml:space="preserve"> </w:t>
      </w:r>
      <w:r w:rsidR="005E7DB7" w:rsidRPr="00426869">
        <w:rPr>
          <w:rStyle w:val="Incipit"/>
        </w:rPr>
        <w:t>alleluia</w:t>
      </w:r>
      <w:r w:rsidR="007A1B4B">
        <w:rPr>
          <w:lang w:val="it-IT"/>
        </w:rPr>
        <w:t xml:space="preserve"> </w:t>
      </w:r>
      <w:r w:rsidR="007A1B4B" w:rsidRPr="007A1B4B">
        <w:rPr>
          <w:rStyle w:val="Incipit"/>
        </w:rPr>
        <w:t>alleluia</w:t>
      </w:r>
      <w:r w:rsidR="007A1B4B">
        <w:rPr>
          <w:lang w:val="it-IT"/>
        </w:rPr>
        <w:t>.</w:t>
      </w:r>
      <w:r w:rsidR="005E7DB7">
        <w:rPr>
          <w:lang w:val="it-IT"/>
        </w:rPr>
        <w:t xml:space="preserve"> RV </w:t>
      </w:r>
      <w:r w:rsidR="005E7DB7" w:rsidRPr="00426869">
        <w:rPr>
          <w:rStyle w:val="Incipit"/>
        </w:rPr>
        <w:t>A</w:t>
      </w:r>
      <w:r w:rsidR="005E7DB7">
        <w:rPr>
          <w:lang w:val="it-IT"/>
        </w:rPr>
        <w:t xml:space="preserve"> </w:t>
      </w:r>
      <w:r w:rsidR="005E7DB7" w:rsidRPr="00426869">
        <w:rPr>
          <w:rStyle w:val="Incipit"/>
        </w:rPr>
        <w:t>templo</w:t>
      </w:r>
      <w:r w:rsidR="005E7DB7">
        <w:rPr>
          <w:lang w:val="it-IT"/>
        </w:rPr>
        <w:t xml:space="preserve"> </w:t>
      </w:r>
      <w:r w:rsidR="005E7DB7" w:rsidRPr="00426869">
        <w:rPr>
          <w:rStyle w:val="Incipit"/>
        </w:rPr>
        <w:t>sancto</w:t>
      </w:r>
      <w:r w:rsidR="005E7DB7">
        <w:rPr>
          <w:lang w:val="it-IT"/>
        </w:rPr>
        <w:t xml:space="preserve"> </w:t>
      </w:r>
      <w:r w:rsidR="005E7DB7" w:rsidRPr="00426869">
        <w:rPr>
          <w:rStyle w:val="Incipit"/>
        </w:rPr>
        <w:t>tuo</w:t>
      </w:r>
      <w:r w:rsidR="005E7DB7">
        <w:rPr>
          <w:lang w:val="it-IT"/>
        </w:rPr>
        <w:t xml:space="preserve"> </w:t>
      </w:r>
      <w:r w:rsidR="005E7DB7" w:rsidRPr="00426869">
        <w:rPr>
          <w:rStyle w:val="Incipit"/>
        </w:rPr>
        <w:t>quod</w:t>
      </w:r>
      <w:r w:rsidR="005E7DB7">
        <w:rPr>
          <w:lang w:val="it-IT"/>
        </w:rPr>
        <w:t xml:space="preserve"> </w:t>
      </w:r>
      <w:r w:rsidR="005E7DB7" w:rsidRPr="00426869">
        <w:rPr>
          <w:rStyle w:val="Incipit"/>
        </w:rPr>
        <w:t>est</w:t>
      </w:r>
      <w:r w:rsidR="005E7DB7">
        <w:rPr>
          <w:lang w:val="it-IT"/>
        </w:rPr>
        <w:t xml:space="preserve"> </w:t>
      </w:r>
      <w:r w:rsidR="005E7DB7" w:rsidRPr="00426869">
        <w:rPr>
          <w:rStyle w:val="Incipit"/>
        </w:rPr>
        <w:t>in</w:t>
      </w:r>
      <w:r w:rsidR="005E7DB7">
        <w:rPr>
          <w:lang w:val="it-IT"/>
        </w:rPr>
        <w:t xml:space="preserve"> </w:t>
      </w:r>
      <w:r w:rsidR="005E7DB7" w:rsidRPr="00426869">
        <w:rPr>
          <w:rStyle w:val="Incipit"/>
        </w:rPr>
        <w:t>Hierusalem</w:t>
      </w:r>
      <w:r w:rsidR="005E7DB7">
        <w:rPr>
          <w:lang w:val="it-IT"/>
        </w:rPr>
        <w:t xml:space="preserve">. VS </w:t>
      </w:r>
      <w:r w:rsidR="005E7DB7" w:rsidRPr="00426869">
        <w:rPr>
          <w:rStyle w:val="Incipit"/>
        </w:rPr>
        <w:t>Emitte</w:t>
      </w:r>
      <w:r w:rsidR="005E7DB7">
        <w:rPr>
          <w:lang w:val="it-IT"/>
        </w:rPr>
        <w:t xml:space="preserve"> </w:t>
      </w:r>
      <w:r w:rsidR="005E7DB7" w:rsidRPr="00426869">
        <w:rPr>
          <w:rStyle w:val="Incipit"/>
        </w:rPr>
        <w:t>spiritum</w:t>
      </w:r>
      <w:r w:rsidR="006B76F1">
        <w:rPr>
          <w:lang w:val="it-IT"/>
        </w:rPr>
        <w:t xml:space="preserve"> </w:t>
      </w:r>
      <w:r w:rsidR="006B76F1" w:rsidRPr="006B76F1">
        <w:rPr>
          <w:rStyle w:val="Incipit"/>
        </w:rPr>
        <w:t>tuum</w:t>
      </w:r>
      <w:r w:rsidR="006B76F1">
        <w:rPr>
          <w:lang w:val="it-IT"/>
        </w:rPr>
        <w:t>.</w:t>
      </w:r>
    </w:p>
    <w:p w:rsidR="005E7DB7" w:rsidRDefault="005E7DB7" w:rsidP="00FF0696">
      <w:pPr>
        <w:rPr>
          <w:lang w:val="it-IT"/>
        </w:rPr>
      </w:pPr>
      <w:r>
        <w:rPr>
          <w:lang w:val="it-IT"/>
        </w:rPr>
        <w:t xml:space="preserve">AD NONAM HY </w:t>
      </w:r>
      <w:r w:rsidRPr="00426869">
        <w:rPr>
          <w:rStyle w:val="Incipit"/>
        </w:rPr>
        <w:t>Veni</w:t>
      </w:r>
      <w:r>
        <w:rPr>
          <w:lang w:val="it-IT"/>
        </w:rPr>
        <w:t xml:space="preserve"> </w:t>
      </w:r>
      <w:r w:rsidRPr="00426869">
        <w:rPr>
          <w:rStyle w:val="Incipit"/>
        </w:rPr>
        <w:t>creator</w:t>
      </w:r>
      <w:r>
        <w:rPr>
          <w:lang w:val="it-IT"/>
        </w:rPr>
        <w:t xml:space="preserve"> </w:t>
      </w:r>
      <w:r w:rsidRPr="00426869">
        <w:rPr>
          <w:rStyle w:val="Incipit"/>
        </w:rPr>
        <w:t>spiritu</w:t>
      </w:r>
      <w:r w:rsidR="00A03CC9">
        <w:rPr>
          <w:rStyle w:val="Incipit"/>
        </w:rPr>
        <w:t>s</w:t>
      </w:r>
      <w:r>
        <w:rPr>
          <w:lang w:val="it-IT"/>
        </w:rPr>
        <w:t xml:space="preserve">. [HV] </w:t>
      </w:r>
      <w:r w:rsidRPr="00426869">
        <w:rPr>
          <w:rStyle w:val="Incipit"/>
        </w:rPr>
        <w:t>Hostem</w:t>
      </w:r>
      <w:r>
        <w:rPr>
          <w:lang w:val="it-IT"/>
        </w:rPr>
        <w:t xml:space="preserve"> </w:t>
      </w:r>
      <w:r w:rsidRPr="00426869">
        <w:rPr>
          <w:rStyle w:val="Incipit"/>
        </w:rPr>
        <w:t>repelles</w:t>
      </w:r>
      <w:r>
        <w:rPr>
          <w:lang w:val="it-IT"/>
        </w:rPr>
        <w:t xml:space="preserve">. [HV] </w:t>
      </w:r>
      <w:r w:rsidRPr="00426869">
        <w:rPr>
          <w:rStyle w:val="Incipit"/>
        </w:rPr>
        <w:t>Per</w:t>
      </w:r>
      <w:r>
        <w:rPr>
          <w:lang w:val="it-IT"/>
        </w:rPr>
        <w:t xml:space="preserve"> </w:t>
      </w:r>
      <w:r w:rsidRPr="00426869">
        <w:rPr>
          <w:rStyle w:val="Incipit"/>
        </w:rPr>
        <w:t>te</w:t>
      </w:r>
      <w:r>
        <w:rPr>
          <w:lang w:val="it-IT"/>
        </w:rPr>
        <w:t xml:space="preserve"> </w:t>
      </w:r>
      <w:r w:rsidRPr="00426869">
        <w:rPr>
          <w:rStyle w:val="Incipit"/>
        </w:rPr>
        <w:t>sciamus</w:t>
      </w:r>
      <w:r>
        <w:rPr>
          <w:lang w:val="it-IT"/>
        </w:rPr>
        <w:t xml:space="preserve"> </w:t>
      </w:r>
      <w:r w:rsidRPr="00426869">
        <w:rPr>
          <w:rStyle w:val="Incipit"/>
        </w:rPr>
        <w:t>da</w:t>
      </w:r>
      <w:r>
        <w:rPr>
          <w:lang w:val="it-IT"/>
        </w:rPr>
        <w:t xml:space="preserve"> </w:t>
      </w:r>
      <w:r w:rsidRPr="00426869">
        <w:rPr>
          <w:rStyle w:val="Incipit"/>
        </w:rPr>
        <w:t>patrem</w:t>
      </w:r>
      <w:r>
        <w:rPr>
          <w:lang w:val="it-IT"/>
        </w:rPr>
        <w:t xml:space="preserve">. AN </w:t>
      </w:r>
      <w:r w:rsidRPr="00426869">
        <w:rPr>
          <w:rStyle w:val="Incipit"/>
        </w:rPr>
        <w:t>Veni</w:t>
      </w:r>
      <w:r>
        <w:rPr>
          <w:lang w:val="it-IT"/>
        </w:rPr>
        <w:t xml:space="preserve"> </w:t>
      </w:r>
      <w:r w:rsidRPr="00426869">
        <w:rPr>
          <w:rStyle w:val="Incipit"/>
        </w:rPr>
        <w:t>sancte</w:t>
      </w:r>
      <w:r>
        <w:rPr>
          <w:lang w:val="it-IT"/>
        </w:rPr>
        <w:t xml:space="preserve"> </w:t>
      </w:r>
      <w:r w:rsidRPr="00426869">
        <w:rPr>
          <w:rStyle w:val="Incipit"/>
        </w:rPr>
        <w:t>spiritus</w:t>
      </w:r>
      <w:r>
        <w:rPr>
          <w:lang w:val="it-IT"/>
        </w:rPr>
        <w:t xml:space="preserve">. Capitulum et oratio </w:t>
      </w:r>
      <w:r w:rsidRPr="005E7DB7">
        <w:rPr>
          <w:strike/>
          <w:lang w:val="it-IT"/>
        </w:rPr>
        <w:t>die</w:t>
      </w:r>
      <w:r>
        <w:rPr>
          <w:lang w:val="it-IT"/>
        </w:rPr>
        <w:t xml:space="preserve"> de die. RB </w:t>
      </w:r>
      <w:r w:rsidRPr="00426869">
        <w:rPr>
          <w:rStyle w:val="Incipit"/>
        </w:rPr>
        <w:t>Emitte</w:t>
      </w:r>
      <w:r>
        <w:rPr>
          <w:lang w:val="it-IT"/>
        </w:rPr>
        <w:t xml:space="preserve"> </w:t>
      </w:r>
      <w:r w:rsidRPr="00426869">
        <w:rPr>
          <w:rStyle w:val="Incipit"/>
        </w:rPr>
        <w:t>spiritum</w:t>
      </w:r>
      <w:r>
        <w:rPr>
          <w:lang w:val="it-IT"/>
        </w:rPr>
        <w:t xml:space="preserve"> </w:t>
      </w:r>
      <w:r w:rsidRPr="00426869">
        <w:rPr>
          <w:rStyle w:val="Incipit"/>
        </w:rPr>
        <w:t>tuum</w:t>
      </w:r>
      <w:r>
        <w:rPr>
          <w:lang w:val="it-IT"/>
        </w:rPr>
        <w:t xml:space="preserve"> </w:t>
      </w:r>
      <w:r w:rsidRPr="00426869">
        <w:rPr>
          <w:rStyle w:val="Incipit"/>
        </w:rPr>
        <w:t>et</w:t>
      </w:r>
      <w:r>
        <w:rPr>
          <w:lang w:val="it-IT"/>
        </w:rPr>
        <w:t xml:space="preserve"> </w:t>
      </w:r>
      <w:r w:rsidRPr="00426869">
        <w:rPr>
          <w:rStyle w:val="Incipit"/>
        </w:rPr>
        <w:t>creabuntur</w:t>
      </w:r>
      <w:r>
        <w:rPr>
          <w:lang w:val="it-IT"/>
        </w:rPr>
        <w:t xml:space="preserve"> </w:t>
      </w:r>
      <w:r w:rsidRPr="00426869">
        <w:rPr>
          <w:rStyle w:val="Incipit"/>
        </w:rPr>
        <w:t>alleluia</w:t>
      </w:r>
      <w:r>
        <w:rPr>
          <w:lang w:val="it-IT"/>
        </w:rPr>
        <w:t xml:space="preserve"> </w:t>
      </w:r>
      <w:r w:rsidRPr="00426869">
        <w:rPr>
          <w:rStyle w:val="Incipit"/>
        </w:rPr>
        <w:t>alleluia</w:t>
      </w:r>
      <w:r>
        <w:rPr>
          <w:lang w:val="it-IT"/>
        </w:rPr>
        <w:t xml:space="preserve">. RV </w:t>
      </w:r>
      <w:r w:rsidRPr="00426869">
        <w:rPr>
          <w:rStyle w:val="Incipit"/>
        </w:rPr>
        <w:t>Et</w:t>
      </w:r>
      <w:r>
        <w:rPr>
          <w:lang w:val="it-IT"/>
        </w:rPr>
        <w:t xml:space="preserve"> </w:t>
      </w:r>
      <w:r w:rsidRPr="00426869">
        <w:rPr>
          <w:rStyle w:val="Incipit"/>
        </w:rPr>
        <w:t>renovabis</w:t>
      </w:r>
      <w:r>
        <w:rPr>
          <w:lang w:val="it-IT"/>
        </w:rPr>
        <w:t xml:space="preserve"> </w:t>
      </w:r>
      <w:r w:rsidRPr="00426869">
        <w:rPr>
          <w:rStyle w:val="Incipit"/>
        </w:rPr>
        <w:t>faciem</w:t>
      </w:r>
      <w:r>
        <w:rPr>
          <w:lang w:val="it-IT"/>
        </w:rPr>
        <w:t xml:space="preserve"> </w:t>
      </w:r>
      <w:r w:rsidRPr="00426869">
        <w:rPr>
          <w:rStyle w:val="Incipit"/>
        </w:rPr>
        <w:t>tuam</w:t>
      </w:r>
      <w:r>
        <w:rPr>
          <w:lang w:val="it-IT"/>
        </w:rPr>
        <w:t xml:space="preserve">. VS </w:t>
      </w:r>
      <w:r w:rsidRPr="00426869">
        <w:rPr>
          <w:rStyle w:val="Incipit"/>
        </w:rPr>
        <w:t>Spiritus</w:t>
      </w:r>
      <w:r>
        <w:rPr>
          <w:lang w:val="it-IT"/>
        </w:rPr>
        <w:t xml:space="preserve"> </w:t>
      </w:r>
      <w:r w:rsidRPr="00426869">
        <w:rPr>
          <w:rStyle w:val="Incipit"/>
        </w:rPr>
        <w:t>domini</w:t>
      </w:r>
      <w:r>
        <w:rPr>
          <w:lang w:val="it-IT"/>
        </w:rPr>
        <w:t>.</w:t>
      </w:r>
    </w:p>
    <w:p w:rsidR="005E7DB7" w:rsidRDefault="005E7DB7" w:rsidP="00FF0696">
      <w:pPr>
        <w:rPr>
          <w:lang w:val="it-IT"/>
        </w:rPr>
      </w:pPr>
      <w:r>
        <w:rPr>
          <w:lang w:val="it-IT"/>
        </w:rPr>
        <w:t xml:space="preserve">IN SECUNDA VESPERA AN </w:t>
      </w:r>
      <w:r w:rsidRPr="002D1EA6">
        <w:rPr>
          <w:rStyle w:val="Incipit"/>
        </w:rPr>
        <w:t>Veni</w:t>
      </w:r>
      <w:r>
        <w:rPr>
          <w:lang w:val="it-IT"/>
        </w:rPr>
        <w:t xml:space="preserve"> </w:t>
      </w:r>
      <w:r w:rsidRPr="002D1EA6">
        <w:rPr>
          <w:rStyle w:val="Incipit"/>
        </w:rPr>
        <w:t>sancte</w:t>
      </w:r>
      <w:r>
        <w:rPr>
          <w:lang w:val="it-IT"/>
        </w:rPr>
        <w:t xml:space="preserve"> </w:t>
      </w:r>
      <w:r w:rsidRPr="002D1EA6">
        <w:rPr>
          <w:rStyle w:val="Incipit"/>
        </w:rPr>
        <w:t>spiritus</w:t>
      </w:r>
      <w:r>
        <w:rPr>
          <w:lang w:val="it-IT"/>
        </w:rPr>
        <w:t xml:space="preserve">. PS </w:t>
      </w:r>
      <w:r w:rsidRPr="002D1EA6">
        <w:rPr>
          <w:rStyle w:val="Incipit"/>
        </w:rPr>
        <w:t>Dixit</w:t>
      </w:r>
      <w:r>
        <w:rPr>
          <w:lang w:val="it-IT"/>
        </w:rPr>
        <w:t xml:space="preserve"> </w:t>
      </w:r>
      <w:r w:rsidRPr="002D1EA6">
        <w:rPr>
          <w:rStyle w:val="Incipit"/>
        </w:rPr>
        <w:t>dominus</w:t>
      </w:r>
      <w:r>
        <w:rPr>
          <w:lang w:val="it-IT"/>
        </w:rPr>
        <w:t xml:space="preserve"> cum reliquis. Capitulum de festo. RP </w:t>
      </w:r>
      <w:r w:rsidRPr="002D1EA6">
        <w:rPr>
          <w:rStyle w:val="Incipit"/>
        </w:rPr>
        <w:t>Patri</w:t>
      </w:r>
      <w:r>
        <w:rPr>
          <w:lang w:val="it-IT"/>
        </w:rPr>
        <w:t xml:space="preserve"> </w:t>
      </w:r>
      <w:r w:rsidRPr="002D1EA6">
        <w:rPr>
          <w:rStyle w:val="Incipit"/>
        </w:rPr>
        <w:t>et</w:t>
      </w:r>
      <w:r>
        <w:rPr>
          <w:lang w:val="it-IT"/>
        </w:rPr>
        <w:t xml:space="preserve"> </w:t>
      </w:r>
      <w:r w:rsidRPr="002D1EA6">
        <w:rPr>
          <w:rStyle w:val="Incipit"/>
        </w:rPr>
        <w:t>filio</w:t>
      </w:r>
      <w:r>
        <w:rPr>
          <w:lang w:val="it-IT"/>
        </w:rPr>
        <w:t xml:space="preserve">. HY </w:t>
      </w:r>
      <w:r w:rsidRPr="002D1EA6">
        <w:rPr>
          <w:rStyle w:val="Incipit"/>
        </w:rPr>
        <w:t>Veni</w:t>
      </w:r>
      <w:r>
        <w:rPr>
          <w:lang w:val="it-IT"/>
        </w:rPr>
        <w:t xml:space="preserve"> </w:t>
      </w:r>
      <w:r w:rsidRPr="002D1EA6">
        <w:rPr>
          <w:rStyle w:val="Incipit"/>
        </w:rPr>
        <w:t>creator</w:t>
      </w:r>
      <w:r>
        <w:rPr>
          <w:lang w:val="it-IT"/>
        </w:rPr>
        <w:t xml:space="preserve">. VS </w:t>
      </w:r>
      <w:r w:rsidRPr="002D1EA6">
        <w:rPr>
          <w:rStyle w:val="Incipit"/>
        </w:rPr>
        <w:t>Loquebantur</w:t>
      </w:r>
      <w:r>
        <w:rPr>
          <w:lang w:val="it-IT"/>
        </w:rPr>
        <w:t xml:space="preserve"> </w:t>
      </w:r>
      <w:r w:rsidRPr="002D1EA6">
        <w:rPr>
          <w:rStyle w:val="Incipit"/>
        </w:rPr>
        <w:t>variis</w:t>
      </w:r>
      <w:r>
        <w:rPr>
          <w:lang w:val="it-IT"/>
        </w:rPr>
        <w:t xml:space="preserve"> </w:t>
      </w:r>
      <w:r w:rsidRPr="002D1EA6">
        <w:rPr>
          <w:rStyle w:val="Incipit"/>
        </w:rPr>
        <w:t>linguis</w:t>
      </w:r>
      <w:r>
        <w:rPr>
          <w:lang w:val="it-IT"/>
        </w:rPr>
        <w:t xml:space="preserve"> </w:t>
      </w:r>
      <w:r w:rsidRPr="002D1EA6">
        <w:rPr>
          <w:rStyle w:val="Incipit"/>
        </w:rPr>
        <w:t>apostoli</w:t>
      </w:r>
      <w:r>
        <w:rPr>
          <w:lang w:val="it-IT"/>
        </w:rPr>
        <w:t xml:space="preserve">. AM </w:t>
      </w:r>
      <w:r w:rsidRPr="002D1EA6">
        <w:rPr>
          <w:rStyle w:val="Incipit"/>
        </w:rPr>
        <w:t>Hodie</w:t>
      </w:r>
      <w:r>
        <w:rPr>
          <w:lang w:val="it-IT"/>
        </w:rPr>
        <w:t xml:space="preserve"> </w:t>
      </w:r>
      <w:r w:rsidRPr="002D1EA6">
        <w:rPr>
          <w:rStyle w:val="Incipit"/>
        </w:rPr>
        <w:t>completi</w:t>
      </w:r>
      <w:r>
        <w:rPr>
          <w:lang w:val="it-IT"/>
        </w:rPr>
        <w:t xml:space="preserve"> </w:t>
      </w:r>
      <w:r w:rsidRPr="002D1EA6">
        <w:rPr>
          <w:rStyle w:val="Incipit"/>
        </w:rPr>
        <w:t>sunt</w:t>
      </w:r>
      <w:r>
        <w:rPr>
          <w:lang w:val="it-IT"/>
        </w:rPr>
        <w:t xml:space="preserve">. Oratio de die. [BD] </w:t>
      </w:r>
      <w:r w:rsidRPr="002D1EA6">
        <w:rPr>
          <w:rStyle w:val="Incipit"/>
        </w:rPr>
        <w:t>Benedicamus</w:t>
      </w:r>
      <w:r>
        <w:rPr>
          <w:lang w:val="it-IT"/>
        </w:rPr>
        <w:t xml:space="preserve">. [TP] </w:t>
      </w:r>
      <w:r w:rsidRPr="002D1EA6">
        <w:rPr>
          <w:rStyle w:val="Incipit"/>
        </w:rPr>
        <w:t>Voce</w:t>
      </w:r>
      <w:r>
        <w:rPr>
          <w:lang w:val="it-IT"/>
        </w:rPr>
        <w:t xml:space="preserve"> </w:t>
      </w:r>
      <w:r w:rsidRPr="002D1EA6">
        <w:rPr>
          <w:rStyle w:val="Incipit"/>
        </w:rPr>
        <w:t>resonantes</w:t>
      </w:r>
      <w:r>
        <w:rPr>
          <w:lang w:val="it-IT"/>
        </w:rPr>
        <w:t>.</w:t>
      </w:r>
    </w:p>
    <w:p w:rsidR="005E7DB7" w:rsidRDefault="005E7DB7" w:rsidP="00FF0696">
      <w:pPr>
        <w:rPr>
          <w:lang w:val="it-IT"/>
        </w:rPr>
      </w:pPr>
      <w:r>
        <w:rPr>
          <w:lang w:val="it-IT"/>
        </w:rPr>
        <w:t xml:space="preserve">AD COMPLETORIUM HY </w:t>
      </w:r>
      <w:r w:rsidRPr="00EF56E8">
        <w:rPr>
          <w:rStyle w:val="Incipit"/>
        </w:rPr>
        <w:t>Veni</w:t>
      </w:r>
      <w:r>
        <w:rPr>
          <w:lang w:val="it-IT"/>
        </w:rPr>
        <w:t xml:space="preserve"> </w:t>
      </w:r>
      <w:r w:rsidRPr="00EF56E8">
        <w:rPr>
          <w:rStyle w:val="Incipit"/>
        </w:rPr>
        <w:t>creator</w:t>
      </w:r>
      <w:r>
        <w:rPr>
          <w:lang w:val="it-IT"/>
        </w:rPr>
        <w:t xml:space="preserve">. [HV] </w:t>
      </w:r>
      <w:r w:rsidRPr="00EF56E8">
        <w:rPr>
          <w:rStyle w:val="Incipit"/>
        </w:rPr>
        <w:t>Da</w:t>
      </w:r>
      <w:r>
        <w:rPr>
          <w:lang w:val="it-IT"/>
        </w:rPr>
        <w:t xml:space="preserve"> </w:t>
      </w:r>
      <w:r w:rsidRPr="00EF56E8">
        <w:rPr>
          <w:rStyle w:val="Incipit"/>
        </w:rPr>
        <w:t>gaudiorum</w:t>
      </w:r>
      <w:r>
        <w:rPr>
          <w:lang w:val="it-IT"/>
        </w:rPr>
        <w:t xml:space="preserve"> </w:t>
      </w:r>
      <w:r w:rsidRPr="00EF56E8">
        <w:rPr>
          <w:rStyle w:val="Incipit"/>
        </w:rPr>
        <w:t>praemia</w:t>
      </w:r>
      <w:r>
        <w:rPr>
          <w:lang w:val="it-IT"/>
        </w:rPr>
        <w:t xml:space="preserve">. [HV] </w:t>
      </w:r>
      <w:r w:rsidRPr="00EF56E8">
        <w:rPr>
          <w:rStyle w:val="Incipit"/>
        </w:rPr>
        <w:t>Per</w:t>
      </w:r>
      <w:r>
        <w:rPr>
          <w:lang w:val="it-IT"/>
        </w:rPr>
        <w:t xml:space="preserve"> </w:t>
      </w:r>
      <w:r w:rsidRPr="00EF56E8">
        <w:rPr>
          <w:rStyle w:val="Incipit"/>
        </w:rPr>
        <w:t>te</w:t>
      </w:r>
      <w:r>
        <w:rPr>
          <w:lang w:val="it-IT"/>
        </w:rPr>
        <w:t xml:space="preserve"> </w:t>
      </w:r>
      <w:r w:rsidRPr="00EF56E8">
        <w:rPr>
          <w:rStyle w:val="Incipit"/>
        </w:rPr>
        <w:t>sciamus</w:t>
      </w:r>
      <w:r>
        <w:rPr>
          <w:lang w:val="it-IT"/>
        </w:rPr>
        <w:t xml:space="preserve">. CP </w:t>
      </w:r>
      <w:r w:rsidRPr="00EF56E8">
        <w:rPr>
          <w:rStyle w:val="Incipit"/>
        </w:rPr>
        <w:t>Caritas</w:t>
      </w:r>
      <w:r>
        <w:rPr>
          <w:lang w:val="it-IT"/>
        </w:rPr>
        <w:t xml:space="preserve"> </w:t>
      </w:r>
      <w:r w:rsidRPr="00EF56E8">
        <w:rPr>
          <w:rStyle w:val="Incipit"/>
        </w:rPr>
        <w:t>dei</w:t>
      </w:r>
      <w:r>
        <w:rPr>
          <w:lang w:val="it-IT"/>
        </w:rPr>
        <w:t xml:space="preserve">. VS </w:t>
      </w:r>
      <w:r w:rsidRPr="00EF56E8">
        <w:rPr>
          <w:rStyle w:val="Incipit"/>
        </w:rPr>
        <w:t>Spiritus</w:t>
      </w:r>
      <w:r>
        <w:rPr>
          <w:lang w:val="it-IT"/>
        </w:rPr>
        <w:t xml:space="preserve"> </w:t>
      </w:r>
      <w:r w:rsidRPr="00EF56E8">
        <w:rPr>
          <w:rStyle w:val="Incipit"/>
        </w:rPr>
        <w:t>domini</w:t>
      </w:r>
      <w:r>
        <w:rPr>
          <w:lang w:val="it-IT"/>
        </w:rPr>
        <w:t xml:space="preserve">. AD </w:t>
      </w:r>
      <w:r w:rsidRPr="009D3291">
        <w:rPr>
          <w:rStyle w:val="Incipit"/>
        </w:rPr>
        <w:t>Alleluia</w:t>
      </w:r>
      <w:r w:rsidR="00EF56E8" w:rsidRPr="009D3291">
        <w:rPr>
          <w:rStyle w:val="Incipit"/>
        </w:rPr>
        <w:t>.</w:t>
      </w:r>
      <w:r w:rsidRPr="009D3291">
        <w:rPr>
          <w:rStyle w:val="Incipit"/>
        </w:rPr>
        <w:t xml:space="preserve"> </w:t>
      </w:r>
      <w:r w:rsidR="00EF56E8" w:rsidRPr="009D3291">
        <w:rPr>
          <w:rStyle w:val="Incipit"/>
        </w:rPr>
        <w:t>S</w:t>
      </w:r>
      <w:r w:rsidRPr="009D3291">
        <w:rPr>
          <w:rStyle w:val="Incipit"/>
        </w:rPr>
        <w:t>piritus paracletus</w:t>
      </w:r>
      <w:r>
        <w:rPr>
          <w:lang w:val="it-IT"/>
        </w:rPr>
        <w:t xml:space="preserve">. [PN] </w:t>
      </w:r>
      <w:r w:rsidRPr="00EF56E8">
        <w:rPr>
          <w:rStyle w:val="Incipit"/>
        </w:rPr>
        <w:t>Pater</w:t>
      </w:r>
      <w:r>
        <w:rPr>
          <w:lang w:val="it-IT"/>
        </w:rPr>
        <w:t xml:space="preserve"> </w:t>
      </w:r>
      <w:r w:rsidRPr="00EF56E8">
        <w:rPr>
          <w:rStyle w:val="Incipit"/>
        </w:rPr>
        <w:t>noster</w:t>
      </w:r>
      <w:r>
        <w:rPr>
          <w:lang w:val="it-IT"/>
        </w:rPr>
        <w:t>. [CD</w:t>
      </w:r>
      <w:r w:rsidR="00245B12">
        <w:rPr>
          <w:lang w:val="it-IT"/>
        </w:rPr>
        <w:t xml:space="preserve">] </w:t>
      </w:r>
      <w:r w:rsidR="00245B12" w:rsidRPr="00EF56E8">
        <w:rPr>
          <w:rStyle w:val="Incipit"/>
        </w:rPr>
        <w:t>Credo</w:t>
      </w:r>
      <w:r w:rsidR="00245B12">
        <w:rPr>
          <w:lang w:val="it-IT"/>
        </w:rPr>
        <w:t xml:space="preserve"> </w:t>
      </w:r>
      <w:r w:rsidR="00245B12" w:rsidRPr="00EF56E8">
        <w:rPr>
          <w:rStyle w:val="Incipit"/>
        </w:rPr>
        <w:t>in</w:t>
      </w:r>
      <w:r w:rsidR="00245B12">
        <w:rPr>
          <w:lang w:val="it-IT"/>
        </w:rPr>
        <w:t xml:space="preserve"> </w:t>
      </w:r>
      <w:r w:rsidR="00245B12" w:rsidRPr="00EF56E8">
        <w:rPr>
          <w:rStyle w:val="Incipit"/>
        </w:rPr>
        <w:lastRenderedPageBreak/>
        <w:t>deum</w:t>
      </w:r>
      <w:r w:rsidR="00245B12">
        <w:rPr>
          <w:lang w:val="it-IT"/>
        </w:rPr>
        <w:t xml:space="preserve">. OR </w:t>
      </w:r>
      <w:r w:rsidR="00245B12" w:rsidRPr="00EF56E8">
        <w:rPr>
          <w:rStyle w:val="Incipit"/>
        </w:rPr>
        <w:t>Sancti</w:t>
      </w:r>
      <w:r w:rsidR="00245B12">
        <w:rPr>
          <w:lang w:val="it-IT"/>
        </w:rPr>
        <w:t xml:space="preserve"> </w:t>
      </w:r>
      <w:r w:rsidR="00245B12" w:rsidRPr="00EF56E8">
        <w:rPr>
          <w:rStyle w:val="Incipit"/>
        </w:rPr>
        <w:t>spiritus</w:t>
      </w:r>
      <w:r w:rsidR="00245B12">
        <w:rPr>
          <w:lang w:val="it-IT"/>
        </w:rPr>
        <w:t xml:space="preserve"> </w:t>
      </w:r>
      <w:r w:rsidR="00245B12" w:rsidRPr="00EF56E8">
        <w:rPr>
          <w:rStyle w:val="Incipit"/>
        </w:rPr>
        <w:t>domine</w:t>
      </w:r>
      <w:r w:rsidR="00245B12">
        <w:rPr>
          <w:lang w:val="it-IT"/>
        </w:rPr>
        <w:t xml:space="preserve"> </w:t>
      </w:r>
      <w:r w:rsidR="00245B12" w:rsidRPr="00EF56E8">
        <w:rPr>
          <w:rStyle w:val="Incipit"/>
        </w:rPr>
        <w:t>corda</w:t>
      </w:r>
      <w:r w:rsidR="00245B12">
        <w:rPr>
          <w:lang w:val="it-IT"/>
        </w:rPr>
        <w:t xml:space="preserve"> </w:t>
      </w:r>
      <w:r w:rsidR="00245B12" w:rsidRPr="00EF56E8">
        <w:rPr>
          <w:rStyle w:val="Incipit"/>
        </w:rPr>
        <w:t>nostra</w:t>
      </w:r>
      <w:r w:rsidR="00245B12">
        <w:rPr>
          <w:lang w:val="it-IT"/>
        </w:rPr>
        <w:t xml:space="preserve">. OR </w:t>
      </w:r>
      <w:r w:rsidR="00245B12" w:rsidRPr="00EF56E8">
        <w:rPr>
          <w:rStyle w:val="Incipit"/>
        </w:rPr>
        <w:t>Deus</w:t>
      </w:r>
      <w:r w:rsidR="00245B12">
        <w:rPr>
          <w:lang w:val="it-IT"/>
        </w:rPr>
        <w:t xml:space="preserve"> </w:t>
      </w:r>
      <w:r w:rsidR="00245B12" w:rsidRPr="00EF56E8">
        <w:rPr>
          <w:rStyle w:val="Incipit"/>
        </w:rPr>
        <w:t>qui</w:t>
      </w:r>
      <w:r w:rsidR="00245B12">
        <w:rPr>
          <w:lang w:val="it-IT"/>
        </w:rPr>
        <w:t xml:space="preserve"> </w:t>
      </w:r>
      <w:r w:rsidR="00245B12" w:rsidRPr="00EF56E8">
        <w:rPr>
          <w:rStyle w:val="Incipit"/>
        </w:rPr>
        <w:t>diem</w:t>
      </w:r>
      <w:r w:rsidR="00245B12">
        <w:rPr>
          <w:lang w:val="it-IT"/>
        </w:rPr>
        <w:t xml:space="preserve"> </w:t>
      </w:r>
      <w:r w:rsidR="00245B12" w:rsidRPr="00EF56E8">
        <w:rPr>
          <w:rStyle w:val="Incipit"/>
        </w:rPr>
        <w:t>discernis</w:t>
      </w:r>
      <w:r w:rsidR="00245B12">
        <w:rPr>
          <w:lang w:val="it-IT"/>
        </w:rPr>
        <w:t xml:space="preserve">. [OR] </w:t>
      </w:r>
      <w:r w:rsidR="00245B12" w:rsidRPr="00EF56E8">
        <w:rPr>
          <w:rStyle w:val="Incipit"/>
        </w:rPr>
        <w:t>Salva</w:t>
      </w:r>
      <w:r w:rsidR="00245B12">
        <w:rPr>
          <w:lang w:val="it-IT"/>
        </w:rPr>
        <w:t xml:space="preserve"> </w:t>
      </w:r>
      <w:r w:rsidR="00245B12" w:rsidRPr="00EF56E8">
        <w:rPr>
          <w:rStyle w:val="Incipit"/>
        </w:rPr>
        <w:t>nos</w:t>
      </w:r>
      <w:r w:rsidR="00245B12">
        <w:rPr>
          <w:lang w:val="it-IT"/>
        </w:rPr>
        <w:t xml:space="preserve"> </w:t>
      </w:r>
      <w:r w:rsidR="00245B12" w:rsidRPr="00EF56E8">
        <w:rPr>
          <w:rStyle w:val="Incipit"/>
        </w:rPr>
        <w:t>omnipotens</w:t>
      </w:r>
      <w:r w:rsidR="00245B12">
        <w:rPr>
          <w:lang w:val="it-IT"/>
        </w:rPr>
        <w:t xml:space="preserve"> </w:t>
      </w:r>
      <w:r w:rsidR="00245B12" w:rsidRPr="00EF56E8">
        <w:rPr>
          <w:rStyle w:val="Incipit"/>
        </w:rPr>
        <w:t>deus</w:t>
      </w:r>
      <w:r w:rsidR="00245B12">
        <w:rPr>
          <w:lang w:val="it-IT"/>
        </w:rPr>
        <w:t>.</w:t>
      </w:r>
    </w:p>
    <w:p w:rsidR="00245B12" w:rsidRDefault="00245B12" w:rsidP="00245B12">
      <w:pPr>
        <w:pStyle w:val="berschrift1"/>
        <w:rPr>
          <w:lang w:val="it-IT"/>
        </w:rPr>
      </w:pPr>
      <w:r>
        <w:rPr>
          <w:lang w:val="it-IT"/>
        </w:rPr>
        <w:t>FERIA II.</w:t>
      </w:r>
    </w:p>
    <w:p w:rsidR="00245B12" w:rsidRDefault="00245B12" w:rsidP="00245B12">
      <w:pPr>
        <w:rPr>
          <w:lang w:val="it-IT"/>
        </w:rPr>
      </w:pPr>
      <w:r>
        <w:rPr>
          <w:lang w:val="it-IT"/>
        </w:rPr>
        <w:t xml:space="preserve">[AD MATUTINAS] INV </w:t>
      </w:r>
      <w:r w:rsidR="00F55EE0">
        <w:rPr>
          <w:rStyle w:val="Incipit"/>
        </w:rPr>
        <w:t>S</w:t>
      </w:r>
      <w:r w:rsidRPr="00CD375E">
        <w:rPr>
          <w:rStyle w:val="Incipit"/>
        </w:rPr>
        <w:t>piritus domini replevit orbem terrarum alleluia</w:t>
      </w:r>
      <w:r>
        <w:rPr>
          <w:lang w:val="it-IT"/>
        </w:rPr>
        <w:t>.</w:t>
      </w:r>
    </w:p>
    <w:p w:rsidR="00245B12" w:rsidRDefault="00267227" w:rsidP="00245B12">
      <w:pPr>
        <w:rPr>
          <w:lang w:val="it-IT"/>
        </w:rPr>
      </w:pPr>
      <w:r>
        <w:rPr>
          <w:lang w:val="it-IT"/>
        </w:rPr>
        <w:t>IN</w:t>
      </w:r>
      <w:r w:rsidR="00245B12">
        <w:rPr>
          <w:lang w:val="it-IT"/>
        </w:rPr>
        <w:t xml:space="preserve"> NOCTURN</w:t>
      </w:r>
      <w:r>
        <w:rPr>
          <w:lang w:val="it-IT"/>
        </w:rPr>
        <w:t>O</w:t>
      </w:r>
      <w:r w:rsidR="00245B12">
        <w:rPr>
          <w:lang w:val="it-IT"/>
        </w:rPr>
        <w:t xml:space="preserve"> AN </w:t>
      </w:r>
      <w:r w:rsidR="00245B12" w:rsidRPr="00EF56E8">
        <w:rPr>
          <w:rStyle w:val="Incipit"/>
        </w:rPr>
        <w:t>Factus</w:t>
      </w:r>
      <w:r w:rsidR="00245B12">
        <w:rPr>
          <w:lang w:val="it-IT"/>
        </w:rPr>
        <w:t xml:space="preserve"> </w:t>
      </w:r>
      <w:r w:rsidR="00245B12" w:rsidRPr="00EF56E8">
        <w:rPr>
          <w:rStyle w:val="Incipit"/>
        </w:rPr>
        <w:t>est</w:t>
      </w:r>
      <w:r w:rsidR="00245B12">
        <w:rPr>
          <w:lang w:val="it-IT"/>
        </w:rPr>
        <w:t xml:space="preserve"> </w:t>
      </w:r>
      <w:r w:rsidR="00245B12" w:rsidRPr="00565DF5">
        <w:rPr>
          <w:rStyle w:val="Incipit"/>
        </w:rPr>
        <w:t>repente</w:t>
      </w:r>
      <w:r w:rsidR="00245B12">
        <w:rPr>
          <w:lang w:val="it-IT"/>
        </w:rPr>
        <w:t xml:space="preserve"> cum reliquis per totam ebdomadam. EV </w:t>
      </w:r>
      <w:r w:rsidR="00245B12" w:rsidRPr="00565DF5">
        <w:rPr>
          <w:rStyle w:val="Incipit"/>
        </w:rPr>
        <w:t>Sic</w:t>
      </w:r>
      <w:r w:rsidR="00245B12">
        <w:rPr>
          <w:lang w:val="it-IT"/>
        </w:rPr>
        <w:t xml:space="preserve"> </w:t>
      </w:r>
      <w:r w:rsidR="00245B12" w:rsidRPr="00565DF5">
        <w:rPr>
          <w:rStyle w:val="Incipit"/>
        </w:rPr>
        <w:t>deus</w:t>
      </w:r>
      <w:r w:rsidR="00245B12">
        <w:rPr>
          <w:lang w:val="it-IT"/>
        </w:rPr>
        <w:t xml:space="preserve"> </w:t>
      </w:r>
      <w:r w:rsidR="00245B12" w:rsidRPr="00565DF5">
        <w:rPr>
          <w:rStyle w:val="Incipit"/>
        </w:rPr>
        <w:t>dilexit</w:t>
      </w:r>
      <w:r w:rsidR="00245B12">
        <w:rPr>
          <w:lang w:val="it-IT"/>
        </w:rPr>
        <w:t xml:space="preserve"> </w:t>
      </w:r>
      <w:r w:rsidR="00245B12" w:rsidRPr="00565DF5">
        <w:rPr>
          <w:rStyle w:val="Incipit"/>
        </w:rPr>
        <w:t>mundum</w:t>
      </w:r>
      <w:r w:rsidR="00245B12">
        <w:rPr>
          <w:lang w:val="it-IT"/>
        </w:rPr>
        <w:t xml:space="preserve">. RP </w:t>
      </w:r>
      <w:r w:rsidR="00245B12" w:rsidRPr="00565DF5">
        <w:rPr>
          <w:rStyle w:val="Incipit"/>
        </w:rPr>
        <w:t>Iam</w:t>
      </w:r>
      <w:r w:rsidR="00245B12">
        <w:rPr>
          <w:lang w:val="it-IT"/>
        </w:rPr>
        <w:t xml:space="preserve"> </w:t>
      </w:r>
      <w:r w:rsidR="00245B12" w:rsidRPr="00565DF5">
        <w:rPr>
          <w:rStyle w:val="Incipit"/>
        </w:rPr>
        <w:t>non</w:t>
      </w:r>
      <w:r w:rsidR="00245B12">
        <w:rPr>
          <w:lang w:val="it-IT"/>
        </w:rPr>
        <w:t xml:space="preserve"> </w:t>
      </w:r>
      <w:r w:rsidR="00245B12" w:rsidRPr="00565DF5">
        <w:rPr>
          <w:rStyle w:val="Incipit"/>
        </w:rPr>
        <w:t>dicam</w:t>
      </w:r>
      <w:r w:rsidR="00245B12">
        <w:rPr>
          <w:lang w:val="it-IT"/>
        </w:rPr>
        <w:t xml:space="preserve">. RP </w:t>
      </w:r>
      <w:r w:rsidR="00245B12" w:rsidRPr="00565DF5">
        <w:rPr>
          <w:rStyle w:val="Incipit"/>
        </w:rPr>
        <w:t>Disciplinam</w:t>
      </w:r>
      <w:r w:rsidR="00245B12">
        <w:rPr>
          <w:lang w:val="it-IT"/>
        </w:rPr>
        <w:t xml:space="preserve">. RP </w:t>
      </w:r>
      <w:r w:rsidR="00245B12" w:rsidRPr="00565DF5">
        <w:rPr>
          <w:rStyle w:val="Incipit"/>
        </w:rPr>
        <w:t>Spiritus</w:t>
      </w:r>
      <w:r w:rsidR="00245B12">
        <w:rPr>
          <w:lang w:val="it-IT"/>
        </w:rPr>
        <w:t xml:space="preserve"> </w:t>
      </w:r>
      <w:r w:rsidR="00245B12" w:rsidRPr="00565DF5">
        <w:rPr>
          <w:rStyle w:val="Incipit"/>
        </w:rPr>
        <w:t>sanctus</w:t>
      </w:r>
      <w:r w:rsidR="00245B12">
        <w:rPr>
          <w:lang w:val="it-IT"/>
        </w:rPr>
        <w:t xml:space="preserve">. [TD] </w:t>
      </w:r>
      <w:r w:rsidR="00245B12" w:rsidRPr="00565DF5">
        <w:rPr>
          <w:rStyle w:val="Incipit"/>
        </w:rPr>
        <w:t>Te</w:t>
      </w:r>
      <w:r w:rsidR="00245B12">
        <w:rPr>
          <w:lang w:val="it-IT"/>
        </w:rPr>
        <w:t xml:space="preserve"> </w:t>
      </w:r>
      <w:r w:rsidR="00245B12" w:rsidRPr="00565DF5">
        <w:rPr>
          <w:rStyle w:val="Incipit"/>
        </w:rPr>
        <w:t>deum</w:t>
      </w:r>
      <w:r w:rsidR="00245B12">
        <w:rPr>
          <w:lang w:val="it-IT"/>
        </w:rPr>
        <w:t xml:space="preserve"> </w:t>
      </w:r>
      <w:r w:rsidR="00245B12" w:rsidRPr="003F5718">
        <w:rPr>
          <w:rStyle w:val="Incipit"/>
        </w:rPr>
        <w:t>laudamus</w:t>
      </w:r>
      <w:r w:rsidR="00245B12">
        <w:rPr>
          <w:lang w:val="it-IT"/>
        </w:rPr>
        <w:t>.</w:t>
      </w:r>
    </w:p>
    <w:p w:rsidR="00245B12" w:rsidRDefault="00245B12" w:rsidP="00245B12">
      <w:pPr>
        <w:rPr>
          <w:lang w:val="it-IT"/>
        </w:rPr>
      </w:pPr>
      <w:r>
        <w:rPr>
          <w:lang w:val="it-IT"/>
        </w:rPr>
        <w:t xml:space="preserve">IN LAUDIBUS AN </w:t>
      </w:r>
      <w:r w:rsidRPr="003F5718">
        <w:rPr>
          <w:rStyle w:val="Incipit"/>
        </w:rPr>
        <w:t>Dum</w:t>
      </w:r>
      <w:r>
        <w:rPr>
          <w:lang w:val="it-IT"/>
        </w:rPr>
        <w:t xml:space="preserve"> </w:t>
      </w:r>
      <w:r w:rsidRPr="003F5718">
        <w:rPr>
          <w:rStyle w:val="Incipit"/>
        </w:rPr>
        <w:t>complerentur</w:t>
      </w:r>
      <w:r>
        <w:rPr>
          <w:lang w:val="it-IT"/>
        </w:rPr>
        <w:t xml:space="preserve"> sola tantum. CP </w:t>
      </w:r>
      <w:r w:rsidRPr="003F5718">
        <w:rPr>
          <w:rStyle w:val="Incipit"/>
        </w:rPr>
        <w:t>Aperiens</w:t>
      </w:r>
      <w:r>
        <w:rPr>
          <w:lang w:val="it-IT"/>
        </w:rPr>
        <w:t xml:space="preserve"> </w:t>
      </w:r>
      <w:r w:rsidRPr="003F5718">
        <w:rPr>
          <w:rStyle w:val="Incipit"/>
        </w:rPr>
        <w:t>Petrus</w:t>
      </w:r>
      <w:r>
        <w:rPr>
          <w:lang w:val="it-IT"/>
        </w:rPr>
        <w:t xml:space="preserve"> </w:t>
      </w:r>
      <w:r w:rsidRPr="003F5718">
        <w:rPr>
          <w:rStyle w:val="Incipit"/>
        </w:rPr>
        <w:t>os</w:t>
      </w:r>
      <w:r>
        <w:rPr>
          <w:lang w:val="it-IT"/>
        </w:rPr>
        <w:t xml:space="preserve"> </w:t>
      </w:r>
      <w:r w:rsidRPr="003F5718">
        <w:rPr>
          <w:rStyle w:val="Incipit"/>
        </w:rPr>
        <w:t>suum</w:t>
      </w:r>
      <w:r>
        <w:rPr>
          <w:lang w:val="it-IT"/>
        </w:rPr>
        <w:t xml:space="preserve">. VS </w:t>
      </w:r>
      <w:r w:rsidRPr="003F5718">
        <w:rPr>
          <w:rStyle w:val="Incipit"/>
        </w:rPr>
        <w:t>Spiritus</w:t>
      </w:r>
      <w:r>
        <w:rPr>
          <w:lang w:val="it-IT"/>
        </w:rPr>
        <w:t xml:space="preserve"> </w:t>
      </w:r>
      <w:r w:rsidRPr="003F5718">
        <w:rPr>
          <w:rStyle w:val="Incipit"/>
        </w:rPr>
        <w:t>domini</w:t>
      </w:r>
      <w:r>
        <w:rPr>
          <w:lang w:val="it-IT"/>
        </w:rPr>
        <w:t xml:space="preserve">. AB </w:t>
      </w:r>
      <w:r w:rsidRPr="003F5718">
        <w:rPr>
          <w:rStyle w:val="Incipit"/>
        </w:rPr>
        <w:t>Sic</w:t>
      </w:r>
      <w:r>
        <w:rPr>
          <w:lang w:val="it-IT"/>
        </w:rPr>
        <w:t xml:space="preserve"> </w:t>
      </w:r>
      <w:r w:rsidRPr="003F5718">
        <w:rPr>
          <w:rStyle w:val="Incipit"/>
        </w:rPr>
        <w:t>deu</w:t>
      </w:r>
      <w:r w:rsidR="00522EB7">
        <w:rPr>
          <w:rStyle w:val="Incipit"/>
        </w:rPr>
        <w:t>s</w:t>
      </w:r>
      <w:r>
        <w:rPr>
          <w:lang w:val="it-IT"/>
        </w:rPr>
        <w:t xml:space="preserve"> </w:t>
      </w:r>
      <w:r w:rsidRPr="003F5718">
        <w:rPr>
          <w:rStyle w:val="Incipit"/>
        </w:rPr>
        <w:t>dilex</w:t>
      </w:r>
      <w:r w:rsidR="003F5718" w:rsidRPr="003F5718">
        <w:rPr>
          <w:rStyle w:val="Incipit"/>
        </w:rPr>
        <w:t>i</w:t>
      </w:r>
      <w:r w:rsidRPr="003F5718">
        <w:rPr>
          <w:rStyle w:val="Incipit"/>
        </w:rPr>
        <w:t>t</w:t>
      </w:r>
      <w:r>
        <w:rPr>
          <w:lang w:val="it-IT"/>
        </w:rPr>
        <w:t xml:space="preserve"> </w:t>
      </w:r>
      <w:r w:rsidRPr="003F5718">
        <w:rPr>
          <w:rStyle w:val="Incipit"/>
        </w:rPr>
        <w:t>mundum</w:t>
      </w:r>
      <w:r>
        <w:rPr>
          <w:lang w:val="it-IT"/>
        </w:rPr>
        <w:t xml:space="preserve">. OR </w:t>
      </w:r>
      <w:r w:rsidRPr="003F5718">
        <w:rPr>
          <w:rStyle w:val="Incipit"/>
        </w:rPr>
        <w:t>Deus</w:t>
      </w:r>
      <w:r>
        <w:rPr>
          <w:lang w:val="it-IT"/>
        </w:rPr>
        <w:t xml:space="preserve"> </w:t>
      </w:r>
      <w:r w:rsidRPr="003F5718">
        <w:rPr>
          <w:rStyle w:val="Incipit"/>
        </w:rPr>
        <w:t>qui</w:t>
      </w:r>
      <w:r>
        <w:rPr>
          <w:lang w:val="it-IT"/>
        </w:rPr>
        <w:t xml:space="preserve"> </w:t>
      </w:r>
      <w:r w:rsidRPr="003F5718">
        <w:rPr>
          <w:rStyle w:val="Incipit"/>
        </w:rPr>
        <w:t>apostolis</w:t>
      </w:r>
      <w:r>
        <w:rPr>
          <w:lang w:val="it-IT"/>
        </w:rPr>
        <w:t xml:space="preserve"> </w:t>
      </w:r>
      <w:r w:rsidRPr="003F5718">
        <w:rPr>
          <w:rStyle w:val="Incipit"/>
        </w:rPr>
        <w:t>tuis</w:t>
      </w:r>
      <w:r>
        <w:rPr>
          <w:lang w:val="it-IT"/>
        </w:rPr>
        <w:t>.</w:t>
      </w:r>
    </w:p>
    <w:p w:rsidR="00245B12" w:rsidRDefault="00245B12" w:rsidP="00245B12">
      <w:pPr>
        <w:rPr>
          <w:lang w:val="it-IT"/>
        </w:rPr>
      </w:pPr>
      <w:r>
        <w:rPr>
          <w:lang w:val="it-IT"/>
        </w:rPr>
        <w:t>AD CURSUS per totam ebdomadam ut in sancto die, nisi quod capitula et orationes de quolibet die dicuntur.</w:t>
      </w:r>
    </w:p>
    <w:p w:rsidR="00245B12" w:rsidRDefault="00245B12" w:rsidP="0091261F">
      <w:pPr>
        <w:rPr>
          <w:lang w:val="it-IT"/>
        </w:rPr>
      </w:pPr>
      <w:r>
        <w:rPr>
          <w:lang w:val="it-IT"/>
        </w:rPr>
        <w:t xml:space="preserve">AD MISSAM [IN] </w:t>
      </w:r>
      <w:r w:rsidRPr="003F5718">
        <w:rPr>
          <w:rStyle w:val="Incipit"/>
        </w:rPr>
        <w:t>Cibavit</w:t>
      </w:r>
      <w:r>
        <w:rPr>
          <w:lang w:val="it-IT"/>
        </w:rPr>
        <w:t xml:space="preserve"> </w:t>
      </w:r>
      <w:r w:rsidRPr="003361BC">
        <w:rPr>
          <w:rStyle w:val="Incipit"/>
        </w:rPr>
        <w:t>eos</w:t>
      </w:r>
      <w:r>
        <w:rPr>
          <w:lang w:val="it-IT"/>
        </w:rPr>
        <w:t xml:space="preserve">. PS </w:t>
      </w:r>
      <w:r w:rsidRPr="003361BC">
        <w:rPr>
          <w:rStyle w:val="Incipit"/>
        </w:rPr>
        <w:t>Exultate</w:t>
      </w:r>
      <w:r>
        <w:rPr>
          <w:lang w:val="it-IT"/>
        </w:rPr>
        <w:t xml:space="preserve"> </w:t>
      </w:r>
      <w:r w:rsidRPr="003361BC">
        <w:rPr>
          <w:rStyle w:val="Incipit"/>
        </w:rPr>
        <w:t>deo</w:t>
      </w:r>
      <w:r>
        <w:rPr>
          <w:lang w:val="it-IT"/>
        </w:rPr>
        <w:t xml:space="preserve">. [GL] </w:t>
      </w:r>
      <w:r w:rsidRPr="003361BC">
        <w:rPr>
          <w:rStyle w:val="Incipit"/>
        </w:rPr>
        <w:t>Gloria</w:t>
      </w:r>
      <w:r>
        <w:rPr>
          <w:lang w:val="it-IT"/>
        </w:rPr>
        <w:t xml:space="preserve"> </w:t>
      </w:r>
      <w:r w:rsidRPr="003361BC">
        <w:rPr>
          <w:rStyle w:val="Incipit"/>
        </w:rPr>
        <w:t>in</w:t>
      </w:r>
      <w:r>
        <w:rPr>
          <w:lang w:val="it-IT"/>
        </w:rPr>
        <w:t xml:space="preserve"> </w:t>
      </w:r>
      <w:r w:rsidRPr="003361BC">
        <w:rPr>
          <w:rStyle w:val="Incipit"/>
        </w:rPr>
        <w:t>excelsis</w:t>
      </w:r>
      <w:r w:rsidR="00A31B09">
        <w:rPr>
          <w:lang w:val="it-IT"/>
        </w:rPr>
        <w:t xml:space="preserve"> </w:t>
      </w:r>
      <w:r w:rsidR="00A31B09" w:rsidRPr="00A31B09">
        <w:rPr>
          <w:rStyle w:val="Incipit"/>
        </w:rPr>
        <w:t>deo</w:t>
      </w:r>
      <w:r w:rsidR="00A31B09">
        <w:rPr>
          <w:lang w:val="it-IT"/>
        </w:rPr>
        <w:t>.</w:t>
      </w:r>
      <w:r>
        <w:rPr>
          <w:lang w:val="it-IT"/>
        </w:rPr>
        <w:t xml:space="preserve"> ORCL </w:t>
      </w:r>
      <w:r w:rsidRPr="003361BC">
        <w:rPr>
          <w:rStyle w:val="Incipit"/>
        </w:rPr>
        <w:t>Deus</w:t>
      </w:r>
      <w:r>
        <w:rPr>
          <w:lang w:val="it-IT"/>
        </w:rPr>
        <w:t xml:space="preserve"> </w:t>
      </w:r>
      <w:r w:rsidRPr="003361BC">
        <w:rPr>
          <w:rStyle w:val="Incipit"/>
        </w:rPr>
        <w:t>qui</w:t>
      </w:r>
      <w:r>
        <w:rPr>
          <w:lang w:val="it-IT"/>
        </w:rPr>
        <w:t xml:space="preserve"> </w:t>
      </w:r>
      <w:r w:rsidRPr="003361BC">
        <w:rPr>
          <w:rStyle w:val="Incipit"/>
        </w:rPr>
        <w:t>apostolis</w:t>
      </w:r>
      <w:r>
        <w:rPr>
          <w:lang w:val="it-IT"/>
        </w:rPr>
        <w:t xml:space="preserve"> </w:t>
      </w:r>
      <w:r w:rsidRPr="003361BC">
        <w:rPr>
          <w:rStyle w:val="Incipit"/>
        </w:rPr>
        <w:t>tuis</w:t>
      </w:r>
      <w:r>
        <w:rPr>
          <w:lang w:val="it-IT"/>
        </w:rPr>
        <w:t>. EP</w:t>
      </w:r>
      <w:r w:rsidR="002A3224">
        <w:rPr>
          <w:lang w:val="it-IT"/>
        </w:rPr>
        <w:t xml:space="preserve"> </w:t>
      </w:r>
      <w:r w:rsidR="002A3224" w:rsidRPr="003361BC">
        <w:rPr>
          <w:rStyle w:val="Incipit"/>
        </w:rPr>
        <w:t>Aperiens</w:t>
      </w:r>
      <w:r w:rsidR="002A3224">
        <w:rPr>
          <w:lang w:val="it-IT"/>
        </w:rPr>
        <w:t xml:space="preserve"> </w:t>
      </w:r>
      <w:r w:rsidR="002A3224" w:rsidRPr="003361BC">
        <w:rPr>
          <w:rStyle w:val="Incipit"/>
        </w:rPr>
        <w:t>Petrus</w:t>
      </w:r>
      <w:r w:rsidR="002A3224">
        <w:rPr>
          <w:lang w:val="it-IT"/>
        </w:rPr>
        <w:t xml:space="preserve">. ALV </w:t>
      </w:r>
      <w:r w:rsidR="002A3224" w:rsidRPr="003361BC">
        <w:rPr>
          <w:rStyle w:val="Incipit"/>
        </w:rPr>
        <w:t>Emitte</w:t>
      </w:r>
      <w:r w:rsidR="002A3224">
        <w:rPr>
          <w:lang w:val="it-IT"/>
        </w:rPr>
        <w:t xml:space="preserve"> </w:t>
      </w:r>
      <w:r w:rsidR="002A3224" w:rsidRPr="003361BC">
        <w:rPr>
          <w:rStyle w:val="Incipit"/>
        </w:rPr>
        <w:t>spiritum</w:t>
      </w:r>
      <w:r w:rsidR="002A3224">
        <w:rPr>
          <w:lang w:val="it-IT"/>
        </w:rPr>
        <w:t xml:space="preserve">. ALV </w:t>
      </w:r>
      <w:r w:rsidR="002A3224" w:rsidRPr="003361BC">
        <w:rPr>
          <w:rStyle w:val="Incipit"/>
        </w:rPr>
        <w:t>Paracletus</w:t>
      </w:r>
      <w:r w:rsidR="002A3224">
        <w:rPr>
          <w:lang w:val="it-IT"/>
        </w:rPr>
        <w:t xml:space="preserve">. SE </w:t>
      </w:r>
      <w:r w:rsidR="002A3224" w:rsidRPr="003361BC">
        <w:rPr>
          <w:rStyle w:val="Incipit"/>
        </w:rPr>
        <w:t>Sancti</w:t>
      </w:r>
      <w:r w:rsidR="002A3224">
        <w:rPr>
          <w:lang w:val="it-IT"/>
        </w:rPr>
        <w:t xml:space="preserve"> </w:t>
      </w:r>
      <w:r w:rsidR="002A3224" w:rsidRPr="003361BC">
        <w:rPr>
          <w:rStyle w:val="Incipit"/>
        </w:rPr>
        <w:t>spiritus</w:t>
      </w:r>
      <w:r w:rsidR="002A3224">
        <w:rPr>
          <w:lang w:val="it-IT"/>
        </w:rPr>
        <w:t xml:space="preserve">. EV </w:t>
      </w:r>
      <w:r w:rsidR="002A3224" w:rsidRPr="00833F39">
        <w:rPr>
          <w:rStyle w:val="Incipit"/>
        </w:rPr>
        <w:t>Sic</w:t>
      </w:r>
      <w:r w:rsidR="002A3224">
        <w:rPr>
          <w:lang w:val="it-IT"/>
        </w:rPr>
        <w:t xml:space="preserve"> </w:t>
      </w:r>
      <w:r w:rsidR="002A3224" w:rsidRPr="003361BC">
        <w:rPr>
          <w:rStyle w:val="Incipit"/>
        </w:rPr>
        <w:t>deus</w:t>
      </w:r>
      <w:r w:rsidR="002A3224">
        <w:rPr>
          <w:lang w:val="it-IT"/>
        </w:rPr>
        <w:t xml:space="preserve"> </w:t>
      </w:r>
      <w:r w:rsidR="002A3224" w:rsidRPr="003361BC">
        <w:rPr>
          <w:rStyle w:val="Incipit"/>
        </w:rPr>
        <w:t>dilexit</w:t>
      </w:r>
      <w:r w:rsidR="0091261F">
        <w:rPr>
          <w:lang w:val="it-IT"/>
        </w:rPr>
        <w:t xml:space="preserve"> </w:t>
      </w:r>
      <w:r w:rsidR="0091261F" w:rsidRPr="0091261F">
        <w:rPr>
          <w:rStyle w:val="Incipit"/>
        </w:rPr>
        <w:t>mundum</w:t>
      </w:r>
      <w:r w:rsidR="0091261F">
        <w:rPr>
          <w:lang w:val="it-IT"/>
        </w:rPr>
        <w:t>.</w:t>
      </w:r>
      <w:r w:rsidR="002A3224">
        <w:rPr>
          <w:lang w:val="it-IT"/>
        </w:rPr>
        <w:t xml:space="preserve"> [CR] </w:t>
      </w:r>
      <w:r w:rsidR="002A3224" w:rsidRPr="003361BC">
        <w:rPr>
          <w:rStyle w:val="Incipit"/>
        </w:rPr>
        <w:t>Credo</w:t>
      </w:r>
      <w:r w:rsidR="002A3224">
        <w:rPr>
          <w:lang w:val="it-IT"/>
        </w:rPr>
        <w:t xml:space="preserve"> </w:t>
      </w:r>
      <w:r w:rsidR="002A3224" w:rsidRPr="003361BC">
        <w:rPr>
          <w:rStyle w:val="Incipit"/>
        </w:rPr>
        <w:t>in</w:t>
      </w:r>
      <w:r w:rsidR="002A3224">
        <w:rPr>
          <w:lang w:val="it-IT"/>
        </w:rPr>
        <w:t xml:space="preserve"> </w:t>
      </w:r>
      <w:r w:rsidR="002A3224" w:rsidRPr="003361BC">
        <w:rPr>
          <w:rStyle w:val="Incipit"/>
        </w:rPr>
        <w:t>unum</w:t>
      </w:r>
      <w:r w:rsidR="002A3224">
        <w:rPr>
          <w:lang w:val="it-IT"/>
        </w:rPr>
        <w:t xml:space="preserve">. OF </w:t>
      </w:r>
      <w:r w:rsidR="002A3224" w:rsidRPr="00246479">
        <w:rPr>
          <w:rStyle w:val="Incipit"/>
        </w:rPr>
        <w:t>Intonuit</w:t>
      </w:r>
      <w:r w:rsidR="002A3224" w:rsidRPr="00A002FB">
        <w:t xml:space="preserve"> </w:t>
      </w:r>
      <w:r w:rsidR="0091261F" w:rsidRPr="00246479">
        <w:rPr>
          <w:rStyle w:val="Incipit"/>
        </w:rPr>
        <w:t>$E::</w:t>
      </w:r>
      <w:r w:rsidR="002A3224" w:rsidRPr="00246479">
        <w:rPr>
          <w:rStyle w:val="Incipit"/>
        </w:rPr>
        <w:t>de</w:t>
      </w:r>
      <w:r w:rsidR="002A3224" w:rsidRPr="00A002FB">
        <w:t xml:space="preserve"> </w:t>
      </w:r>
      <w:r w:rsidR="002A3224" w:rsidRPr="00246479">
        <w:rPr>
          <w:rStyle w:val="Incipit"/>
        </w:rPr>
        <w:t>caelo</w:t>
      </w:r>
      <w:r w:rsidR="0091261F" w:rsidRPr="00246479">
        <w:rPr>
          <w:rStyle w:val="Incipit"/>
        </w:rPr>
        <w:t>$</w:t>
      </w:r>
      <w:r w:rsidR="002A3224">
        <w:rPr>
          <w:lang w:val="it-IT"/>
        </w:rPr>
        <w:t xml:space="preserve">. PF </w:t>
      </w:r>
      <w:r w:rsidR="002A3224" w:rsidRPr="003361BC">
        <w:rPr>
          <w:rStyle w:val="Incipit"/>
        </w:rPr>
        <w:t>Qui</w:t>
      </w:r>
      <w:r w:rsidR="002A3224">
        <w:rPr>
          <w:lang w:val="it-IT"/>
        </w:rPr>
        <w:t xml:space="preserve"> </w:t>
      </w:r>
      <w:r w:rsidR="002A3224" w:rsidRPr="003361BC">
        <w:rPr>
          <w:rStyle w:val="Incipit"/>
        </w:rPr>
        <w:t>ascendens</w:t>
      </w:r>
      <w:r w:rsidR="002A3224">
        <w:rPr>
          <w:lang w:val="it-IT"/>
        </w:rPr>
        <w:t xml:space="preserve"> </w:t>
      </w:r>
      <w:r w:rsidR="002A3224" w:rsidRPr="003361BC">
        <w:rPr>
          <w:rStyle w:val="Incipit"/>
        </w:rPr>
        <w:t>super</w:t>
      </w:r>
      <w:r w:rsidR="002A3224">
        <w:rPr>
          <w:lang w:val="it-IT"/>
        </w:rPr>
        <w:t xml:space="preserve"> </w:t>
      </w:r>
      <w:r w:rsidR="002A3224" w:rsidRPr="003361BC">
        <w:rPr>
          <w:rStyle w:val="Incipit"/>
        </w:rPr>
        <w:t>omnes</w:t>
      </w:r>
      <w:r w:rsidR="002A3224">
        <w:rPr>
          <w:lang w:val="it-IT"/>
        </w:rPr>
        <w:t xml:space="preserve"> </w:t>
      </w:r>
      <w:r w:rsidR="002A3224" w:rsidRPr="003361BC">
        <w:rPr>
          <w:rStyle w:val="Incipit"/>
        </w:rPr>
        <w:t>caelos</w:t>
      </w:r>
      <w:r w:rsidR="002A3224">
        <w:rPr>
          <w:lang w:val="it-IT"/>
        </w:rPr>
        <w:t xml:space="preserve">. [VAR] </w:t>
      </w:r>
      <w:r w:rsidR="002A3224" w:rsidRPr="003361BC">
        <w:rPr>
          <w:rStyle w:val="Incipit"/>
        </w:rPr>
        <w:t>Communicantes</w:t>
      </w:r>
      <w:r w:rsidR="002A3224">
        <w:rPr>
          <w:lang w:val="it-IT"/>
        </w:rPr>
        <w:t xml:space="preserve">. [VAR] </w:t>
      </w:r>
      <w:r w:rsidR="002A3224" w:rsidRPr="003361BC">
        <w:rPr>
          <w:rStyle w:val="Incipit"/>
        </w:rPr>
        <w:t>Hanc</w:t>
      </w:r>
      <w:r w:rsidR="002A3224">
        <w:rPr>
          <w:lang w:val="it-IT"/>
        </w:rPr>
        <w:t xml:space="preserve"> </w:t>
      </w:r>
      <w:r w:rsidR="002A3224" w:rsidRPr="003361BC">
        <w:rPr>
          <w:rStyle w:val="Incipit"/>
        </w:rPr>
        <w:t>igitur</w:t>
      </w:r>
      <w:r w:rsidR="002A3224">
        <w:rPr>
          <w:lang w:val="it-IT"/>
        </w:rPr>
        <w:t xml:space="preserve"> </w:t>
      </w:r>
      <w:r w:rsidR="002A3224" w:rsidRPr="003361BC">
        <w:rPr>
          <w:rStyle w:val="Incipit"/>
        </w:rPr>
        <w:t>oblationem</w:t>
      </w:r>
      <w:r w:rsidR="002A3224">
        <w:rPr>
          <w:lang w:val="it-IT"/>
        </w:rPr>
        <w:t xml:space="preserve"> per totam ebdomadam. CO </w:t>
      </w:r>
      <w:r w:rsidR="002A3224" w:rsidRPr="00246479">
        <w:rPr>
          <w:rStyle w:val="Incipit"/>
        </w:rPr>
        <w:t>Spiritus</w:t>
      </w:r>
      <w:r w:rsidR="002A3224" w:rsidRPr="00A002FB">
        <w:t xml:space="preserve"> </w:t>
      </w:r>
      <w:r w:rsidR="002A3224" w:rsidRPr="00246479">
        <w:rPr>
          <w:rStyle w:val="Incipit"/>
          <w:strike/>
        </w:rPr>
        <w:t>sanctus</w:t>
      </w:r>
      <w:r w:rsidR="002A3224" w:rsidRPr="00A002FB">
        <w:t xml:space="preserve"> </w:t>
      </w:r>
      <w:r w:rsidR="002A3224" w:rsidRPr="00246479">
        <w:rPr>
          <w:rStyle w:val="Incipit"/>
        </w:rPr>
        <w:t>docebit</w:t>
      </w:r>
      <w:r w:rsidR="002A3224" w:rsidRPr="00A002FB">
        <w:t xml:space="preserve"> </w:t>
      </w:r>
      <w:r w:rsidR="002A3224" w:rsidRPr="00246479">
        <w:rPr>
          <w:rStyle w:val="Incipit"/>
        </w:rPr>
        <w:t>vos</w:t>
      </w:r>
      <w:r w:rsidR="002A3224">
        <w:rPr>
          <w:lang w:val="it-IT"/>
        </w:rPr>
        <w:t>.</w:t>
      </w:r>
    </w:p>
    <w:p w:rsidR="002A3224" w:rsidRDefault="002A3224" w:rsidP="00245B12">
      <w:pPr>
        <w:rPr>
          <w:lang w:val="it-IT"/>
        </w:rPr>
      </w:pPr>
      <w:r>
        <w:rPr>
          <w:lang w:val="it-IT"/>
        </w:rPr>
        <w:t xml:space="preserve">IN SECUNDA VESPERA AN </w:t>
      </w:r>
      <w:r w:rsidRPr="003361BC">
        <w:rPr>
          <w:rStyle w:val="Incipit"/>
        </w:rPr>
        <w:t>Veni</w:t>
      </w:r>
      <w:r>
        <w:rPr>
          <w:lang w:val="it-IT"/>
        </w:rPr>
        <w:t xml:space="preserve"> </w:t>
      </w:r>
      <w:r w:rsidRPr="003361BC">
        <w:rPr>
          <w:rStyle w:val="Incipit"/>
        </w:rPr>
        <w:t>sancte</w:t>
      </w:r>
      <w:r>
        <w:rPr>
          <w:lang w:val="it-IT"/>
        </w:rPr>
        <w:t xml:space="preserve"> incepta tota canitur. PS </w:t>
      </w:r>
      <w:r w:rsidRPr="003361BC">
        <w:rPr>
          <w:rStyle w:val="Incipit"/>
        </w:rPr>
        <w:t>Dixit</w:t>
      </w:r>
      <w:r>
        <w:rPr>
          <w:lang w:val="it-IT"/>
        </w:rPr>
        <w:t xml:space="preserve"> </w:t>
      </w:r>
      <w:r w:rsidRPr="003361BC">
        <w:rPr>
          <w:rStyle w:val="Incipit"/>
        </w:rPr>
        <w:t>dominus</w:t>
      </w:r>
      <w:r>
        <w:rPr>
          <w:lang w:val="it-IT"/>
        </w:rPr>
        <w:t xml:space="preserve"> cum reliquis. His finitis iterum AN </w:t>
      </w:r>
      <w:r w:rsidRPr="003361BC">
        <w:rPr>
          <w:rStyle w:val="Incipit"/>
        </w:rPr>
        <w:t>Veni</w:t>
      </w:r>
      <w:r>
        <w:rPr>
          <w:lang w:val="it-IT"/>
        </w:rPr>
        <w:t xml:space="preserve"> </w:t>
      </w:r>
      <w:r w:rsidRPr="003361BC">
        <w:rPr>
          <w:rStyle w:val="Incipit"/>
        </w:rPr>
        <w:t>sancte</w:t>
      </w:r>
      <w:r>
        <w:rPr>
          <w:lang w:val="it-IT"/>
        </w:rPr>
        <w:t xml:space="preserve">. HY </w:t>
      </w:r>
      <w:r w:rsidRPr="003361BC">
        <w:rPr>
          <w:rStyle w:val="Incipit"/>
        </w:rPr>
        <w:t>Veni</w:t>
      </w:r>
      <w:r>
        <w:rPr>
          <w:lang w:val="it-IT"/>
        </w:rPr>
        <w:t xml:space="preserve"> </w:t>
      </w:r>
      <w:r w:rsidRPr="003361BC">
        <w:rPr>
          <w:rStyle w:val="Incipit"/>
        </w:rPr>
        <w:t>creator</w:t>
      </w:r>
      <w:r>
        <w:rPr>
          <w:lang w:val="it-IT"/>
        </w:rPr>
        <w:t xml:space="preserve">. VS </w:t>
      </w:r>
      <w:r w:rsidRPr="003361BC">
        <w:rPr>
          <w:rStyle w:val="Incipit"/>
        </w:rPr>
        <w:t>Loquebantur</w:t>
      </w:r>
      <w:r>
        <w:rPr>
          <w:lang w:val="it-IT"/>
        </w:rPr>
        <w:t xml:space="preserve"> </w:t>
      </w:r>
      <w:r w:rsidRPr="003361BC">
        <w:rPr>
          <w:rStyle w:val="Incipit"/>
        </w:rPr>
        <w:t>variis</w:t>
      </w:r>
      <w:r>
        <w:rPr>
          <w:lang w:val="it-IT"/>
        </w:rPr>
        <w:t xml:space="preserve"> </w:t>
      </w:r>
      <w:r w:rsidRPr="003361BC">
        <w:rPr>
          <w:rStyle w:val="Incipit"/>
        </w:rPr>
        <w:t>linguis</w:t>
      </w:r>
      <w:r>
        <w:rPr>
          <w:lang w:val="it-IT"/>
        </w:rPr>
        <w:t xml:space="preserve"> </w:t>
      </w:r>
      <w:r w:rsidRPr="003361BC">
        <w:rPr>
          <w:rStyle w:val="Incipit"/>
        </w:rPr>
        <w:t>apostoli</w:t>
      </w:r>
      <w:r>
        <w:rPr>
          <w:lang w:val="it-IT"/>
        </w:rPr>
        <w:t xml:space="preserve">. </w:t>
      </w:r>
      <w:r w:rsidR="00681B76">
        <w:rPr>
          <w:lang w:val="it-IT"/>
        </w:rPr>
        <w:t xml:space="preserve">AM </w:t>
      </w:r>
      <w:r w:rsidR="00681B76" w:rsidRPr="00681B76">
        <w:rPr>
          <w:rStyle w:val="Incipit"/>
        </w:rPr>
        <w:t>Si</w:t>
      </w:r>
      <w:r w:rsidR="00681B76">
        <w:rPr>
          <w:lang w:val="it-IT"/>
        </w:rPr>
        <w:t xml:space="preserve"> </w:t>
      </w:r>
      <w:r w:rsidR="00681B76" w:rsidRPr="00681B76">
        <w:rPr>
          <w:rStyle w:val="Incipit"/>
        </w:rPr>
        <w:t>quis</w:t>
      </w:r>
      <w:r w:rsidR="00681B76">
        <w:rPr>
          <w:lang w:val="it-IT"/>
        </w:rPr>
        <w:t xml:space="preserve"> </w:t>
      </w:r>
      <w:r w:rsidR="00681B76" w:rsidRPr="00681B76">
        <w:rPr>
          <w:rStyle w:val="Incipit"/>
        </w:rPr>
        <w:t>diligit</w:t>
      </w:r>
      <w:r w:rsidR="00681B76">
        <w:rPr>
          <w:lang w:val="it-IT"/>
        </w:rPr>
        <w:t xml:space="preserve"> </w:t>
      </w:r>
      <w:r w:rsidR="00681B76" w:rsidRPr="00681B76">
        <w:rPr>
          <w:rStyle w:val="Incipit"/>
        </w:rPr>
        <w:t>me</w:t>
      </w:r>
      <w:r w:rsidR="00681B76">
        <w:rPr>
          <w:lang w:val="it-IT"/>
        </w:rPr>
        <w:t xml:space="preserve">. </w:t>
      </w:r>
      <w:r>
        <w:rPr>
          <w:lang w:val="it-IT"/>
        </w:rPr>
        <w:t>Capitulum et oratio de die.</w:t>
      </w:r>
    </w:p>
    <w:p w:rsidR="002A3224" w:rsidRDefault="002A3224" w:rsidP="002A3224">
      <w:pPr>
        <w:pStyle w:val="berschrift1"/>
        <w:rPr>
          <w:lang w:val="it-IT"/>
        </w:rPr>
      </w:pPr>
      <w:r>
        <w:rPr>
          <w:lang w:val="it-IT"/>
        </w:rPr>
        <w:t>FERIA III.</w:t>
      </w:r>
    </w:p>
    <w:p w:rsidR="00FC64E9" w:rsidRDefault="002A3224" w:rsidP="002A3224">
      <w:pPr>
        <w:rPr>
          <w:lang w:val="it-IT"/>
        </w:rPr>
      </w:pPr>
      <w:r>
        <w:rPr>
          <w:lang w:val="it-IT"/>
        </w:rPr>
        <w:t xml:space="preserve">[AD MATUTINAS] INV </w:t>
      </w:r>
      <w:r w:rsidRPr="009D3291">
        <w:rPr>
          <w:rStyle w:val="Incipit"/>
        </w:rPr>
        <w:t>Alleluia. Spiritus domini</w:t>
      </w:r>
      <w:r>
        <w:rPr>
          <w:lang w:val="it-IT"/>
        </w:rPr>
        <w:t xml:space="preserve">. </w:t>
      </w:r>
    </w:p>
    <w:p w:rsidR="002A3224" w:rsidRDefault="00FC64E9" w:rsidP="002A3224">
      <w:pPr>
        <w:rPr>
          <w:lang w:val="it-IT"/>
        </w:rPr>
      </w:pPr>
      <w:r>
        <w:rPr>
          <w:lang w:val="it-IT"/>
        </w:rPr>
        <w:t xml:space="preserve">[IN NOCTURNO] </w:t>
      </w:r>
      <w:r w:rsidR="002A3224">
        <w:rPr>
          <w:lang w:val="it-IT"/>
        </w:rPr>
        <w:t xml:space="preserve">AN </w:t>
      </w:r>
      <w:r w:rsidR="002A3224" w:rsidRPr="001D3F26">
        <w:rPr>
          <w:rStyle w:val="Incipit"/>
        </w:rPr>
        <w:t>Factus</w:t>
      </w:r>
      <w:r w:rsidR="002A3224">
        <w:rPr>
          <w:lang w:val="it-IT"/>
        </w:rPr>
        <w:t xml:space="preserve"> </w:t>
      </w:r>
      <w:r w:rsidR="002A3224" w:rsidRPr="001D3F26">
        <w:rPr>
          <w:rStyle w:val="Incipit"/>
        </w:rPr>
        <w:t>est</w:t>
      </w:r>
      <w:r w:rsidR="002A3224">
        <w:rPr>
          <w:lang w:val="it-IT"/>
        </w:rPr>
        <w:t xml:space="preserve"> </w:t>
      </w:r>
      <w:r w:rsidR="002A3224" w:rsidRPr="001D3F26">
        <w:rPr>
          <w:rStyle w:val="Incipit"/>
        </w:rPr>
        <w:t>repente</w:t>
      </w:r>
      <w:r w:rsidR="002A3224">
        <w:rPr>
          <w:lang w:val="it-IT"/>
        </w:rPr>
        <w:t xml:space="preserve"> cum reliquis. </w:t>
      </w:r>
      <w:r w:rsidR="00AD2B68">
        <w:rPr>
          <w:lang w:val="it-IT"/>
        </w:rPr>
        <w:t>(46v)</w:t>
      </w:r>
      <w:r w:rsidR="00FE193B">
        <w:rPr>
          <w:lang w:val="it-IT"/>
        </w:rPr>
        <w:t xml:space="preserve"> </w:t>
      </w:r>
      <w:r w:rsidR="002A3224">
        <w:rPr>
          <w:lang w:val="it-IT"/>
        </w:rPr>
        <w:t xml:space="preserve">EV </w:t>
      </w:r>
      <w:r w:rsidR="002A3224" w:rsidRPr="009D3291">
        <w:rPr>
          <w:rStyle w:val="Incipit"/>
        </w:rPr>
        <w:t>Amen amen dico vobis</w:t>
      </w:r>
      <w:r w:rsidR="00423D93" w:rsidRPr="009D3291">
        <w:rPr>
          <w:rStyle w:val="Incipit"/>
        </w:rPr>
        <w:t>. Q</w:t>
      </w:r>
      <w:r w:rsidR="002A3224" w:rsidRPr="009D3291">
        <w:rPr>
          <w:rStyle w:val="Incipit"/>
        </w:rPr>
        <w:t>ui non intrat</w:t>
      </w:r>
      <w:r w:rsidR="001D3F26" w:rsidRPr="009D3291">
        <w:rPr>
          <w:rStyle w:val="Incipit"/>
        </w:rPr>
        <w:t xml:space="preserve"> per </w:t>
      </w:r>
      <w:r w:rsidR="002A3224" w:rsidRPr="009D3291">
        <w:rPr>
          <w:rStyle w:val="Incipit"/>
        </w:rPr>
        <w:t>ostium</w:t>
      </w:r>
      <w:r w:rsidR="002A3224">
        <w:rPr>
          <w:lang w:val="it-IT"/>
        </w:rPr>
        <w:t xml:space="preserve">. RP </w:t>
      </w:r>
      <w:r w:rsidR="002A3224" w:rsidRPr="001D3F26">
        <w:rPr>
          <w:rStyle w:val="Incipit"/>
        </w:rPr>
        <w:t>Disciplinam</w:t>
      </w:r>
      <w:r w:rsidR="002A3224">
        <w:rPr>
          <w:lang w:val="it-IT"/>
        </w:rPr>
        <w:t xml:space="preserve"> </w:t>
      </w:r>
      <w:r w:rsidR="002A3224" w:rsidRPr="001D3F26">
        <w:rPr>
          <w:rStyle w:val="Incipit"/>
        </w:rPr>
        <w:t>et</w:t>
      </w:r>
      <w:r w:rsidR="002A3224">
        <w:rPr>
          <w:lang w:val="it-IT"/>
        </w:rPr>
        <w:t xml:space="preserve"> </w:t>
      </w:r>
      <w:r w:rsidR="002A3224" w:rsidRPr="001D3F26">
        <w:rPr>
          <w:rStyle w:val="Incipit"/>
        </w:rPr>
        <w:t>sapientiam</w:t>
      </w:r>
      <w:r w:rsidR="002A3224">
        <w:rPr>
          <w:lang w:val="it-IT"/>
        </w:rPr>
        <w:t>.</w:t>
      </w:r>
      <w:r w:rsidR="00E63CE8">
        <w:rPr>
          <w:lang w:val="it-IT"/>
        </w:rPr>
        <w:t xml:space="preserve"> RP </w:t>
      </w:r>
      <w:r w:rsidR="00E63CE8" w:rsidRPr="001D3F26">
        <w:rPr>
          <w:rStyle w:val="Incipit"/>
        </w:rPr>
        <w:t>Spiritus</w:t>
      </w:r>
      <w:r w:rsidR="00E63CE8">
        <w:rPr>
          <w:lang w:val="it-IT"/>
        </w:rPr>
        <w:t xml:space="preserve"> </w:t>
      </w:r>
      <w:r w:rsidR="00E63CE8" w:rsidRPr="001D3F26">
        <w:rPr>
          <w:rStyle w:val="Incipit"/>
        </w:rPr>
        <w:t>sanctus</w:t>
      </w:r>
      <w:r w:rsidR="00E63CE8">
        <w:rPr>
          <w:lang w:val="it-IT"/>
        </w:rPr>
        <w:t xml:space="preserve">. RP </w:t>
      </w:r>
      <w:r w:rsidR="00E63CE8" w:rsidRPr="001D3F26">
        <w:rPr>
          <w:rStyle w:val="Incipit"/>
        </w:rPr>
        <w:t>Loquebantur</w:t>
      </w:r>
      <w:r w:rsidR="00E63CE8">
        <w:rPr>
          <w:lang w:val="it-IT"/>
        </w:rPr>
        <w:t xml:space="preserve"> </w:t>
      </w:r>
      <w:r w:rsidR="00E63CE8" w:rsidRPr="001D3F26">
        <w:rPr>
          <w:rStyle w:val="Incipit"/>
        </w:rPr>
        <w:t>variis</w:t>
      </w:r>
      <w:r w:rsidR="00E63CE8">
        <w:rPr>
          <w:lang w:val="it-IT"/>
        </w:rPr>
        <w:t xml:space="preserve"> </w:t>
      </w:r>
      <w:r w:rsidR="00E63CE8" w:rsidRPr="001D3F26">
        <w:rPr>
          <w:rStyle w:val="Incipit"/>
        </w:rPr>
        <w:t>linguis</w:t>
      </w:r>
      <w:r w:rsidR="00E63CE8">
        <w:rPr>
          <w:lang w:val="it-IT"/>
        </w:rPr>
        <w:t xml:space="preserve"> </w:t>
      </w:r>
      <w:r w:rsidR="00E63CE8" w:rsidRPr="001D3F26">
        <w:rPr>
          <w:rStyle w:val="Incipit"/>
        </w:rPr>
        <w:t>apostoli</w:t>
      </w:r>
      <w:r w:rsidR="00E63CE8">
        <w:rPr>
          <w:lang w:val="it-IT"/>
        </w:rPr>
        <w:t xml:space="preserve">. [TD] </w:t>
      </w:r>
      <w:r w:rsidR="00E63CE8" w:rsidRPr="001D3F26">
        <w:rPr>
          <w:rStyle w:val="Incipit"/>
        </w:rPr>
        <w:t>Te</w:t>
      </w:r>
      <w:r w:rsidR="00E63CE8">
        <w:rPr>
          <w:lang w:val="it-IT"/>
        </w:rPr>
        <w:t xml:space="preserve"> </w:t>
      </w:r>
      <w:r w:rsidR="00E63CE8" w:rsidRPr="001D3F26">
        <w:rPr>
          <w:rStyle w:val="Incipit"/>
        </w:rPr>
        <w:t>deum</w:t>
      </w:r>
      <w:r w:rsidR="00E63CE8">
        <w:rPr>
          <w:lang w:val="it-IT"/>
        </w:rPr>
        <w:t xml:space="preserve"> </w:t>
      </w:r>
      <w:r w:rsidR="00E63CE8" w:rsidRPr="001D3F26">
        <w:rPr>
          <w:rStyle w:val="Incipit"/>
        </w:rPr>
        <w:t>laudamus</w:t>
      </w:r>
      <w:r w:rsidR="00E63CE8">
        <w:rPr>
          <w:lang w:val="it-IT"/>
        </w:rPr>
        <w:t>.</w:t>
      </w:r>
    </w:p>
    <w:p w:rsidR="00E63CE8" w:rsidRDefault="00E63CE8" w:rsidP="002A3224">
      <w:pPr>
        <w:rPr>
          <w:lang w:val="it-IT"/>
        </w:rPr>
      </w:pPr>
      <w:r>
        <w:rPr>
          <w:lang w:val="it-IT"/>
        </w:rPr>
        <w:t xml:space="preserve">AD LAUDES [AN] </w:t>
      </w:r>
      <w:r w:rsidRPr="001D3F26">
        <w:rPr>
          <w:rStyle w:val="Incipit"/>
        </w:rPr>
        <w:t>Dum</w:t>
      </w:r>
      <w:r>
        <w:rPr>
          <w:lang w:val="it-IT"/>
        </w:rPr>
        <w:t xml:space="preserve"> </w:t>
      </w:r>
      <w:r w:rsidRPr="001D3F26">
        <w:rPr>
          <w:rStyle w:val="Incipit"/>
        </w:rPr>
        <w:t>complerentur</w:t>
      </w:r>
      <w:r>
        <w:rPr>
          <w:lang w:val="it-IT"/>
        </w:rPr>
        <w:t xml:space="preserve"> sola tantum. CP </w:t>
      </w:r>
      <w:r w:rsidRPr="00547094">
        <w:rPr>
          <w:rStyle w:val="Incipit"/>
        </w:rPr>
        <w:t>Cum</w:t>
      </w:r>
      <w:r w:rsidR="001D3F26" w:rsidRPr="00547094">
        <w:rPr>
          <w:rStyle w:val="Incipit"/>
        </w:rPr>
        <w:t xml:space="preserve"> </w:t>
      </w:r>
      <w:r w:rsidR="00547094" w:rsidRPr="00547094">
        <w:rPr>
          <w:rStyle w:val="Incipit"/>
        </w:rPr>
        <w:t xml:space="preserve">|venissent::audissent| </w:t>
      </w:r>
      <w:r w:rsidRPr="00547094">
        <w:rPr>
          <w:rStyle w:val="Incipit"/>
        </w:rPr>
        <w:t>ap</w:t>
      </w:r>
      <w:r w:rsidR="00651558" w:rsidRPr="00547094">
        <w:rPr>
          <w:rStyle w:val="Incipit"/>
        </w:rPr>
        <w:t>ostoli</w:t>
      </w:r>
      <w:r w:rsidR="00651558">
        <w:rPr>
          <w:lang w:val="it-IT"/>
        </w:rPr>
        <w:t xml:space="preserve">. AB </w:t>
      </w:r>
      <w:r w:rsidR="00651558" w:rsidRPr="001D3F26">
        <w:rPr>
          <w:rStyle w:val="Incipit"/>
        </w:rPr>
        <w:t>Ego</w:t>
      </w:r>
      <w:r w:rsidR="00651558">
        <w:rPr>
          <w:lang w:val="it-IT"/>
        </w:rPr>
        <w:t xml:space="preserve"> </w:t>
      </w:r>
      <w:r w:rsidR="00651558" w:rsidRPr="001D3F26">
        <w:rPr>
          <w:rStyle w:val="Incipit"/>
        </w:rPr>
        <w:t>sum</w:t>
      </w:r>
      <w:r w:rsidR="00651558">
        <w:rPr>
          <w:lang w:val="it-IT"/>
        </w:rPr>
        <w:t xml:space="preserve"> </w:t>
      </w:r>
      <w:r w:rsidR="00651558" w:rsidRPr="001D3F26">
        <w:rPr>
          <w:rStyle w:val="Incipit"/>
        </w:rPr>
        <w:t>ostium</w:t>
      </w:r>
      <w:r w:rsidR="00651558">
        <w:rPr>
          <w:lang w:val="it-IT"/>
        </w:rPr>
        <w:t xml:space="preserve">. OR </w:t>
      </w:r>
      <w:r w:rsidR="00651558" w:rsidRPr="001D3F26">
        <w:rPr>
          <w:rStyle w:val="Incipit"/>
        </w:rPr>
        <w:t>As</w:t>
      </w:r>
      <w:r w:rsidRPr="001D3F26">
        <w:rPr>
          <w:rStyle w:val="Incipit"/>
        </w:rPr>
        <w:t>sit</w:t>
      </w:r>
      <w:r>
        <w:rPr>
          <w:lang w:val="it-IT"/>
        </w:rPr>
        <w:t xml:space="preserve"> </w:t>
      </w:r>
      <w:r w:rsidRPr="001D3F26">
        <w:rPr>
          <w:rStyle w:val="Incipit"/>
        </w:rPr>
        <w:t>nobis</w:t>
      </w:r>
      <w:r w:rsidR="00BE6B56">
        <w:rPr>
          <w:lang w:val="it-IT"/>
        </w:rPr>
        <w:t xml:space="preserve"> </w:t>
      </w:r>
      <w:r w:rsidR="00BE6B56" w:rsidRPr="00BE6B56">
        <w:rPr>
          <w:rStyle w:val="Incipit"/>
        </w:rPr>
        <w:t>quaesumus</w:t>
      </w:r>
      <w:r w:rsidR="00BE6B56">
        <w:rPr>
          <w:lang w:val="it-IT"/>
        </w:rPr>
        <w:t>.</w:t>
      </w:r>
    </w:p>
    <w:p w:rsidR="00E63CE8" w:rsidRDefault="00651558" w:rsidP="002A3224">
      <w:pPr>
        <w:rPr>
          <w:lang w:val="it-IT"/>
        </w:rPr>
      </w:pPr>
      <w:r>
        <w:rPr>
          <w:lang w:val="it-IT"/>
        </w:rPr>
        <w:t xml:space="preserve">AD MISSAM [IN] </w:t>
      </w:r>
      <w:r w:rsidRPr="001D3F26">
        <w:rPr>
          <w:rStyle w:val="Incipit"/>
        </w:rPr>
        <w:t>Accipite</w:t>
      </w:r>
      <w:r>
        <w:rPr>
          <w:lang w:val="it-IT"/>
        </w:rPr>
        <w:t xml:space="preserve"> </w:t>
      </w:r>
      <w:r w:rsidRPr="001D3F26">
        <w:rPr>
          <w:rStyle w:val="Incipit"/>
        </w:rPr>
        <w:t>iocunditatem</w:t>
      </w:r>
      <w:r>
        <w:rPr>
          <w:lang w:val="it-IT"/>
        </w:rPr>
        <w:t xml:space="preserve">. PS </w:t>
      </w:r>
      <w:r w:rsidRPr="001D3F26">
        <w:rPr>
          <w:rStyle w:val="Incipit"/>
        </w:rPr>
        <w:t>Attendite</w:t>
      </w:r>
      <w:r>
        <w:rPr>
          <w:lang w:val="it-IT"/>
        </w:rPr>
        <w:t xml:space="preserve"> </w:t>
      </w:r>
      <w:r w:rsidRPr="001D3F26">
        <w:rPr>
          <w:rStyle w:val="Incipit"/>
        </w:rPr>
        <w:t>popule</w:t>
      </w:r>
      <w:r>
        <w:rPr>
          <w:lang w:val="it-IT"/>
        </w:rPr>
        <w:t xml:space="preserve"> </w:t>
      </w:r>
      <w:r w:rsidRPr="001D3F26">
        <w:rPr>
          <w:rStyle w:val="Incipit"/>
        </w:rPr>
        <w:t>meus</w:t>
      </w:r>
      <w:r>
        <w:rPr>
          <w:lang w:val="it-IT"/>
        </w:rPr>
        <w:t xml:space="preserve">. OR </w:t>
      </w:r>
      <w:r w:rsidRPr="001D3F26">
        <w:rPr>
          <w:rStyle w:val="Incipit"/>
        </w:rPr>
        <w:t>Assit</w:t>
      </w:r>
      <w:r>
        <w:rPr>
          <w:lang w:val="it-IT"/>
        </w:rPr>
        <w:t xml:space="preserve"> </w:t>
      </w:r>
      <w:r w:rsidRPr="00E313D5">
        <w:rPr>
          <w:rStyle w:val="Incipit"/>
        </w:rPr>
        <w:t>nobis</w:t>
      </w:r>
      <w:r>
        <w:rPr>
          <w:lang w:val="it-IT"/>
        </w:rPr>
        <w:t xml:space="preserve">. EP </w:t>
      </w:r>
      <w:r w:rsidRPr="00E313D5">
        <w:rPr>
          <w:rStyle w:val="Incipit"/>
        </w:rPr>
        <w:t>Cum</w:t>
      </w:r>
      <w:r>
        <w:rPr>
          <w:lang w:val="it-IT"/>
        </w:rPr>
        <w:t xml:space="preserve"> </w:t>
      </w:r>
      <w:r w:rsidRPr="00E313D5">
        <w:rPr>
          <w:rStyle w:val="Incipit"/>
        </w:rPr>
        <w:t>audissent</w:t>
      </w:r>
      <w:r>
        <w:rPr>
          <w:lang w:val="it-IT"/>
        </w:rPr>
        <w:t xml:space="preserve"> </w:t>
      </w:r>
      <w:r w:rsidRPr="00E313D5">
        <w:rPr>
          <w:rStyle w:val="Incipit"/>
        </w:rPr>
        <w:t>apostoli</w:t>
      </w:r>
      <w:r>
        <w:rPr>
          <w:lang w:val="it-IT"/>
        </w:rPr>
        <w:t xml:space="preserve">. ALV </w:t>
      </w:r>
      <w:r w:rsidRPr="00E313D5">
        <w:rPr>
          <w:rStyle w:val="Incipit"/>
        </w:rPr>
        <w:t>Emitte</w:t>
      </w:r>
      <w:r>
        <w:rPr>
          <w:lang w:val="it-IT"/>
        </w:rPr>
        <w:t xml:space="preserve"> </w:t>
      </w:r>
      <w:r w:rsidRPr="00E313D5">
        <w:rPr>
          <w:rStyle w:val="Incipit"/>
        </w:rPr>
        <w:t>spiritum</w:t>
      </w:r>
      <w:r w:rsidR="00E313D5">
        <w:rPr>
          <w:lang w:val="it-IT"/>
        </w:rPr>
        <w:t xml:space="preserve">. ALV </w:t>
      </w:r>
      <w:r w:rsidR="00E313D5" w:rsidRPr="00E313D5">
        <w:rPr>
          <w:rStyle w:val="Incipit"/>
        </w:rPr>
        <w:t>Sp</w:t>
      </w:r>
      <w:r w:rsidRPr="00E313D5">
        <w:rPr>
          <w:rStyle w:val="Incipit"/>
        </w:rPr>
        <w:t>iritus</w:t>
      </w:r>
      <w:r>
        <w:rPr>
          <w:lang w:val="it-IT"/>
        </w:rPr>
        <w:t xml:space="preserve"> </w:t>
      </w:r>
      <w:r w:rsidRPr="00E313D5">
        <w:rPr>
          <w:rStyle w:val="Incipit"/>
        </w:rPr>
        <w:t>domini</w:t>
      </w:r>
      <w:r>
        <w:rPr>
          <w:lang w:val="it-IT"/>
        </w:rPr>
        <w:t xml:space="preserve">. </w:t>
      </w:r>
      <w:r w:rsidR="008350D6">
        <w:rPr>
          <w:lang w:val="it-IT"/>
        </w:rPr>
        <w:t xml:space="preserve">SE </w:t>
      </w:r>
      <w:r w:rsidR="008350D6" w:rsidRPr="008350D6">
        <w:rPr>
          <w:rStyle w:val="Incipit"/>
        </w:rPr>
        <w:t>Sancti spiritus</w:t>
      </w:r>
      <w:r w:rsidR="008350D6">
        <w:rPr>
          <w:lang w:val="it-IT"/>
        </w:rPr>
        <w:t xml:space="preserve">. </w:t>
      </w:r>
      <w:r>
        <w:rPr>
          <w:lang w:val="it-IT"/>
        </w:rPr>
        <w:t xml:space="preserve">EV </w:t>
      </w:r>
      <w:r w:rsidRPr="009D3291">
        <w:rPr>
          <w:rStyle w:val="Incipit"/>
        </w:rPr>
        <w:t>Amen amen dico vobis</w:t>
      </w:r>
      <w:r w:rsidR="00FB1B85" w:rsidRPr="009D3291">
        <w:rPr>
          <w:rStyle w:val="Incipit"/>
        </w:rPr>
        <w:t>. Q</w:t>
      </w:r>
      <w:r w:rsidRPr="009D3291">
        <w:rPr>
          <w:rStyle w:val="Incipit"/>
        </w:rPr>
        <w:t>ui non intrat per ostium</w:t>
      </w:r>
      <w:r>
        <w:rPr>
          <w:lang w:val="it-IT"/>
        </w:rPr>
        <w:t xml:space="preserve">. [CR] </w:t>
      </w:r>
      <w:r w:rsidRPr="00E313D5">
        <w:rPr>
          <w:rStyle w:val="Incipit"/>
        </w:rPr>
        <w:t>Credo</w:t>
      </w:r>
      <w:r>
        <w:rPr>
          <w:lang w:val="it-IT"/>
        </w:rPr>
        <w:t xml:space="preserve"> </w:t>
      </w:r>
      <w:r w:rsidRPr="00E313D5">
        <w:rPr>
          <w:rStyle w:val="Incipit"/>
        </w:rPr>
        <w:t>in</w:t>
      </w:r>
      <w:r>
        <w:rPr>
          <w:lang w:val="it-IT"/>
        </w:rPr>
        <w:t xml:space="preserve"> </w:t>
      </w:r>
      <w:r w:rsidRPr="00E313D5">
        <w:rPr>
          <w:rStyle w:val="Incipit"/>
        </w:rPr>
        <w:t>unum</w:t>
      </w:r>
      <w:r>
        <w:rPr>
          <w:lang w:val="it-IT"/>
        </w:rPr>
        <w:t xml:space="preserve"> </w:t>
      </w:r>
      <w:r w:rsidRPr="00E313D5">
        <w:rPr>
          <w:rStyle w:val="Incipit"/>
        </w:rPr>
        <w:t>deum</w:t>
      </w:r>
      <w:r>
        <w:rPr>
          <w:lang w:val="it-IT"/>
        </w:rPr>
        <w:t xml:space="preserve">. OF </w:t>
      </w:r>
      <w:r w:rsidRPr="00E313D5">
        <w:rPr>
          <w:rStyle w:val="Incipit"/>
        </w:rPr>
        <w:t>Portas</w:t>
      </w:r>
      <w:r>
        <w:rPr>
          <w:lang w:val="it-IT"/>
        </w:rPr>
        <w:t xml:space="preserve"> </w:t>
      </w:r>
      <w:r w:rsidRPr="00E313D5">
        <w:rPr>
          <w:rStyle w:val="Incipit"/>
        </w:rPr>
        <w:t>caeli</w:t>
      </w:r>
      <w:r>
        <w:rPr>
          <w:lang w:val="it-IT"/>
        </w:rPr>
        <w:t xml:space="preserve">. CO </w:t>
      </w:r>
      <w:r w:rsidRPr="00E313D5">
        <w:rPr>
          <w:rStyle w:val="Incipit"/>
        </w:rPr>
        <w:t>Spiritus</w:t>
      </w:r>
      <w:r>
        <w:rPr>
          <w:lang w:val="it-IT"/>
        </w:rPr>
        <w:t xml:space="preserve"> </w:t>
      </w:r>
      <w:r w:rsidRPr="00E313D5">
        <w:rPr>
          <w:rStyle w:val="Incipit"/>
        </w:rPr>
        <w:t>qui</w:t>
      </w:r>
      <w:r>
        <w:rPr>
          <w:lang w:val="it-IT"/>
        </w:rPr>
        <w:t xml:space="preserve"> </w:t>
      </w:r>
      <w:r w:rsidRPr="00E313D5">
        <w:rPr>
          <w:rStyle w:val="Incipit"/>
        </w:rPr>
        <w:t>a</w:t>
      </w:r>
      <w:r>
        <w:rPr>
          <w:lang w:val="it-IT"/>
        </w:rPr>
        <w:t xml:space="preserve"> </w:t>
      </w:r>
      <w:r w:rsidRPr="00E313D5">
        <w:rPr>
          <w:rStyle w:val="Incipit"/>
        </w:rPr>
        <w:t>patre</w:t>
      </w:r>
      <w:r>
        <w:rPr>
          <w:lang w:val="it-IT"/>
        </w:rPr>
        <w:t>.</w:t>
      </w:r>
    </w:p>
    <w:p w:rsidR="00651558" w:rsidRDefault="00651558" w:rsidP="002A3224">
      <w:pPr>
        <w:rPr>
          <w:lang w:val="it-IT"/>
        </w:rPr>
      </w:pPr>
      <w:r>
        <w:rPr>
          <w:lang w:val="it-IT"/>
        </w:rPr>
        <w:t xml:space="preserve">AD VESPERAS AN </w:t>
      </w:r>
      <w:r w:rsidRPr="00E313D5">
        <w:rPr>
          <w:rStyle w:val="Incipit"/>
        </w:rPr>
        <w:t>Veni</w:t>
      </w:r>
      <w:r>
        <w:rPr>
          <w:lang w:val="it-IT"/>
        </w:rPr>
        <w:t xml:space="preserve"> </w:t>
      </w:r>
      <w:r w:rsidRPr="00E313D5">
        <w:rPr>
          <w:rStyle w:val="Incipit"/>
        </w:rPr>
        <w:t>sancte</w:t>
      </w:r>
      <w:r>
        <w:rPr>
          <w:lang w:val="it-IT"/>
        </w:rPr>
        <w:t xml:space="preserve"> </w:t>
      </w:r>
      <w:r w:rsidRPr="00E313D5">
        <w:rPr>
          <w:rStyle w:val="Incipit"/>
        </w:rPr>
        <w:t>spiritus</w:t>
      </w:r>
      <w:r>
        <w:rPr>
          <w:lang w:val="it-IT"/>
        </w:rPr>
        <w:t xml:space="preserve"> incepta tota canitur. PS </w:t>
      </w:r>
      <w:r w:rsidRPr="00E313D5">
        <w:rPr>
          <w:rStyle w:val="Incipit"/>
        </w:rPr>
        <w:t>Dixit</w:t>
      </w:r>
      <w:r>
        <w:rPr>
          <w:lang w:val="it-IT"/>
        </w:rPr>
        <w:t xml:space="preserve"> </w:t>
      </w:r>
      <w:r w:rsidRPr="00E313D5">
        <w:rPr>
          <w:rStyle w:val="Incipit"/>
        </w:rPr>
        <w:t>dominus</w:t>
      </w:r>
      <w:r>
        <w:rPr>
          <w:lang w:val="it-IT"/>
        </w:rPr>
        <w:t xml:space="preserve"> cum reliquis. HY </w:t>
      </w:r>
      <w:r w:rsidRPr="00E313D5">
        <w:rPr>
          <w:rStyle w:val="Incipit"/>
        </w:rPr>
        <w:t>Veni</w:t>
      </w:r>
      <w:r>
        <w:rPr>
          <w:lang w:val="it-IT"/>
        </w:rPr>
        <w:t xml:space="preserve"> </w:t>
      </w:r>
      <w:r w:rsidRPr="00E313D5">
        <w:rPr>
          <w:rStyle w:val="Incipit"/>
        </w:rPr>
        <w:t>creator</w:t>
      </w:r>
      <w:r>
        <w:rPr>
          <w:lang w:val="it-IT"/>
        </w:rPr>
        <w:t xml:space="preserve">. VS </w:t>
      </w:r>
      <w:r w:rsidRPr="00E313D5">
        <w:rPr>
          <w:rStyle w:val="Incipit"/>
        </w:rPr>
        <w:t>Loquebantur</w:t>
      </w:r>
      <w:r>
        <w:rPr>
          <w:lang w:val="it-IT"/>
        </w:rPr>
        <w:t xml:space="preserve"> </w:t>
      </w:r>
      <w:r w:rsidRPr="00E313D5">
        <w:rPr>
          <w:rStyle w:val="Incipit"/>
        </w:rPr>
        <w:t>variis</w:t>
      </w:r>
      <w:r>
        <w:rPr>
          <w:lang w:val="it-IT"/>
        </w:rPr>
        <w:t xml:space="preserve"> </w:t>
      </w:r>
      <w:r w:rsidRPr="00E313D5">
        <w:rPr>
          <w:rStyle w:val="Incipit"/>
        </w:rPr>
        <w:t>linguis</w:t>
      </w:r>
      <w:r>
        <w:rPr>
          <w:lang w:val="it-IT"/>
        </w:rPr>
        <w:t xml:space="preserve">. AM </w:t>
      </w:r>
      <w:r w:rsidRPr="00E313D5">
        <w:rPr>
          <w:rStyle w:val="Incipit"/>
        </w:rPr>
        <w:t>Audistis</w:t>
      </w:r>
      <w:r>
        <w:rPr>
          <w:lang w:val="it-IT"/>
        </w:rPr>
        <w:t xml:space="preserve"> </w:t>
      </w:r>
      <w:r w:rsidRPr="00E313D5">
        <w:rPr>
          <w:rStyle w:val="Incipit"/>
        </w:rPr>
        <w:t>quia</w:t>
      </w:r>
      <w:r>
        <w:rPr>
          <w:lang w:val="it-IT"/>
        </w:rPr>
        <w:t xml:space="preserve"> </w:t>
      </w:r>
      <w:r w:rsidRPr="00E313D5">
        <w:rPr>
          <w:rStyle w:val="Incipit"/>
        </w:rPr>
        <w:t>dictum</w:t>
      </w:r>
      <w:r>
        <w:rPr>
          <w:lang w:val="it-IT"/>
        </w:rPr>
        <w:t>. Capitulum et oratio de die.</w:t>
      </w:r>
    </w:p>
    <w:p w:rsidR="00FC64E9" w:rsidRDefault="00FC64E9" w:rsidP="00FC64E9">
      <w:pPr>
        <w:pStyle w:val="berschrift1"/>
        <w:rPr>
          <w:lang w:val="it-IT"/>
        </w:rPr>
      </w:pPr>
      <w:r>
        <w:rPr>
          <w:lang w:val="it-IT"/>
        </w:rPr>
        <w:lastRenderedPageBreak/>
        <w:t>FERIA IIII.</w:t>
      </w:r>
    </w:p>
    <w:p w:rsidR="00FC64E9" w:rsidRDefault="00FC64E9" w:rsidP="00FC64E9">
      <w:pPr>
        <w:rPr>
          <w:lang w:val="it-IT"/>
        </w:rPr>
      </w:pPr>
      <w:r>
        <w:rPr>
          <w:lang w:val="it-IT"/>
        </w:rPr>
        <w:t xml:space="preserve">[AD MATUTINAS] INV </w:t>
      </w:r>
      <w:r w:rsidRPr="00A53082">
        <w:rPr>
          <w:rStyle w:val="Incipit"/>
        </w:rPr>
        <w:t>Spiritus</w:t>
      </w:r>
      <w:r>
        <w:rPr>
          <w:lang w:val="it-IT"/>
        </w:rPr>
        <w:t xml:space="preserve"> </w:t>
      </w:r>
      <w:r w:rsidRPr="00A53082">
        <w:rPr>
          <w:rStyle w:val="Incipit"/>
        </w:rPr>
        <w:t>domini</w:t>
      </w:r>
      <w:r>
        <w:rPr>
          <w:lang w:val="it-IT"/>
        </w:rPr>
        <w:t xml:space="preserve"> </w:t>
      </w:r>
      <w:r w:rsidRPr="00A53082">
        <w:rPr>
          <w:rStyle w:val="Incipit"/>
        </w:rPr>
        <w:t>replevit</w:t>
      </w:r>
      <w:r>
        <w:rPr>
          <w:lang w:val="it-IT"/>
        </w:rPr>
        <w:t>.</w:t>
      </w:r>
    </w:p>
    <w:p w:rsidR="00FC64E9" w:rsidRDefault="00FC64E9" w:rsidP="00FC64E9">
      <w:pPr>
        <w:rPr>
          <w:lang w:val="it-IT"/>
        </w:rPr>
      </w:pPr>
      <w:r>
        <w:rPr>
          <w:lang w:val="it-IT"/>
        </w:rPr>
        <w:t>[</w:t>
      </w:r>
      <w:r w:rsidR="00A53082">
        <w:rPr>
          <w:lang w:val="it-IT"/>
        </w:rPr>
        <w:t xml:space="preserve">IN NOCTURNO] AN </w:t>
      </w:r>
      <w:r w:rsidR="00A53082" w:rsidRPr="00B52DCE">
        <w:rPr>
          <w:rStyle w:val="Incipit"/>
        </w:rPr>
        <w:t>Factus</w:t>
      </w:r>
      <w:r w:rsidR="00A53082">
        <w:rPr>
          <w:lang w:val="it-IT"/>
        </w:rPr>
        <w:t xml:space="preserve"> </w:t>
      </w:r>
      <w:r w:rsidR="00A53082" w:rsidRPr="00B52DCE">
        <w:rPr>
          <w:rStyle w:val="Incipit"/>
        </w:rPr>
        <w:t>est</w:t>
      </w:r>
      <w:r w:rsidR="00A53082">
        <w:rPr>
          <w:lang w:val="it-IT"/>
        </w:rPr>
        <w:t xml:space="preserve"> </w:t>
      </w:r>
      <w:r w:rsidR="00A53082" w:rsidRPr="00B52DCE">
        <w:rPr>
          <w:rStyle w:val="Incipit"/>
        </w:rPr>
        <w:t>repe</w:t>
      </w:r>
      <w:r w:rsidRPr="00B52DCE">
        <w:rPr>
          <w:rStyle w:val="Incipit"/>
        </w:rPr>
        <w:t>nte</w:t>
      </w:r>
      <w:r>
        <w:rPr>
          <w:lang w:val="it-IT"/>
        </w:rPr>
        <w:t xml:space="preserve"> cum reliquis. EV </w:t>
      </w:r>
      <w:r w:rsidRPr="00B52DCE">
        <w:rPr>
          <w:rStyle w:val="Incipit"/>
        </w:rPr>
        <w:t>Nemo</w:t>
      </w:r>
      <w:r>
        <w:rPr>
          <w:lang w:val="it-IT"/>
        </w:rPr>
        <w:t xml:space="preserve"> </w:t>
      </w:r>
      <w:r w:rsidRPr="00B52DCE">
        <w:rPr>
          <w:rStyle w:val="Incipit"/>
        </w:rPr>
        <w:t>potest</w:t>
      </w:r>
      <w:r>
        <w:rPr>
          <w:lang w:val="it-IT"/>
        </w:rPr>
        <w:t xml:space="preserve"> </w:t>
      </w:r>
      <w:r w:rsidRPr="00B52DCE">
        <w:rPr>
          <w:rStyle w:val="Incipit"/>
        </w:rPr>
        <w:t>venire</w:t>
      </w:r>
      <w:r>
        <w:rPr>
          <w:lang w:val="it-IT"/>
        </w:rPr>
        <w:t xml:space="preserve"> </w:t>
      </w:r>
      <w:r w:rsidRPr="00B52DCE">
        <w:rPr>
          <w:rStyle w:val="Incipit"/>
        </w:rPr>
        <w:t>ad</w:t>
      </w:r>
      <w:r>
        <w:rPr>
          <w:lang w:val="it-IT"/>
        </w:rPr>
        <w:t xml:space="preserve">. RP </w:t>
      </w:r>
      <w:r w:rsidRPr="00B74F2F">
        <w:rPr>
          <w:rStyle w:val="Incipit"/>
        </w:rPr>
        <w:t>Disciplinam</w:t>
      </w:r>
      <w:r>
        <w:rPr>
          <w:lang w:val="it-IT"/>
        </w:rPr>
        <w:t xml:space="preserve"> </w:t>
      </w:r>
      <w:r w:rsidRPr="00B74F2F">
        <w:rPr>
          <w:rStyle w:val="Incipit"/>
        </w:rPr>
        <w:t>et</w:t>
      </w:r>
      <w:r>
        <w:rPr>
          <w:lang w:val="it-IT"/>
        </w:rPr>
        <w:t xml:space="preserve"> </w:t>
      </w:r>
      <w:r w:rsidRPr="00B74F2F">
        <w:rPr>
          <w:rStyle w:val="Incipit"/>
        </w:rPr>
        <w:t>sapientiam</w:t>
      </w:r>
      <w:r>
        <w:rPr>
          <w:lang w:val="it-IT"/>
        </w:rPr>
        <w:t xml:space="preserve">. RP </w:t>
      </w:r>
      <w:r w:rsidRPr="00B74F2F">
        <w:rPr>
          <w:rStyle w:val="Incipit"/>
        </w:rPr>
        <w:t>Spiritus</w:t>
      </w:r>
      <w:r>
        <w:rPr>
          <w:lang w:val="it-IT"/>
        </w:rPr>
        <w:t xml:space="preserve"> </w:t>
      </w:r>
      <w:r w:rsidRPr="00B74F2F">
        <w:rPr>
          <w:rStyle w:val="Incipit"/>
        </w:rPr>
        <w:t>sanctus</w:t>
      </w:r>
      <w:r>
        <w:rPr>
          <w:lang w:val="it-IT"/>
        </w:rPr>
        <w:t xml:space="preserve">. RP </w:t>
      </w:r>
      <w:r w:rsidRPr="00B74F2F">
        <w:rPr>
          <w:rStyle w:val="Incipit"/>
        </w:rPr>
        <w:t>Loquebantur</w:t>
      </w:r>
      <w:r>
        <w:rPr>
          <w:lang w:val="it-IT"/>
        </w:rPr>
        <w:t xml:space="preserve"> </w:t>
      </w:r>
      <w:r w:rsidRPr="00B74F2F">
        <w:rPr>
          <w:rStyle w:val="Incipit"/>
        </w:rPr>
        <w:t>variis</w:t>
      </w:r>
      <w:r>
        <w:rPr>
          <w:lang w:val="it-IT"/>
        </w:rPr>
        <w:t xml:space="preserve">. [TD] </w:t>
      </w:r>
      <w:r w:rsidRPr="00B74F2F">
        <w:rPr>
          <w:rStyle w:val="Incipit"/>
        </w:rPr>
        <w:t>Te</w:t>
      </w:r>
      <w:r>
        <w:rPr>
          <w:lang w:val="it-IT"/>
        </w:rPr>
        <w:t xml:space="preserve"> </w:t>
      </w:r>
      <w:r w:rsidRPr="00B74F2F">
        <w:rPr>
          <w:rStyle w:val="Incipit"/>
        </w:rPr>
        <w:t>deum</w:t>
      </w:r>
      <w:r>
        <w:rPr>
          <w:lang w:val="it-IT"/>
        </w:rPr>
        <w:t xml:space="preserve"> </w:t>
      </w:r>
      <w:r w:rsidRPr="00B74F2F">
        <w:rPr>
          <w:rStyle w:val="Incipit"/>
        </w:rPr>
        <w:t>laudamus</w:t>
      </w:r>
      <w:r>
        <w:rPr>
          <w:lang w:val="it-IT"/>
        </w:rPr>
        <w:t xml:space="preserve"> dicitur.</w:t>
      </w:r>
    </w:p>
    <w:p w:rsidR="00FC64E9" w:rsidRDefault="00FC64E9" w:rsidP="00FC64E9">
      <w:pPr>
        <w:rPr>
          <w:lang w:val="it-IT"/>
        </w:rPr>
      </w:pPr>
      <w:r>
        <w:rPr>
          <w:lang w:val="it-IT"/>
        </w:rPr>
        <w:t xml:space="preserve">AD LAUDES AN </w:t>
      </w:r>
      <w:r w:rsidRPr="00B74F2F">
        <w:rPr>
          <w:rStyle w:val="Incipit"/>
        </w:rPr>
        <w:t>Dum</w:t>
      </w:r>
      <w:r>
        <w:rPr>
          <w:lang w:val="it-IT"/>
        </w:rPr>
        <w:t xml:space="preserve"> </w:t>
      </w:r>
      <w:r w:rsidRPr="00B74F2F">
        <w:rPr>
          <w:rStyle w:val="Incipit"/>
        </w:rPr>
        <w:t>complerentur</w:t>
      </w:r>
      <w:r w:rsidR="00BC6844">
        <w:rPr>
          <w:lang w:val="it-IT"/>
        </w:rPr>
        <w:t xml:space="preserve"> sola tantum. CP </w:t>
      </w:r>
      <w:r w:rsidR="00BC6844" w:rsidRPr="00BC6844">
        <w:rPr>
          <w:rStyle w:val="Incipit"/>
        </w:rPr>
        <w:t>Eri</w:t>
      </w:r>
      <w:r w:rsidRPr="00BC6844">
        <w:rPr>
          <w:rStyle w:val="Incipit"/>
        </w:rPr>
        <w:t>t</w:t>
      </w:r>
      <w:r>
        <w:rPr>
          <w:lang w:val="it-IT"/>
        </w:rPr>
        <w:t xml:space="preserve"> </w:t>
      </w:r>
      <w:r w:rsidRPr="00BC6844">
        <w:rPr>
          <w:rStyle w:val="Incipit"/>
        </w:rPr>
        <w:t>in</w:t>
      </w:r>
      <w:r>
        <w:rPr>
          <w:lang w:val="it-IT"/>
        </w:rPr>
        <w:t xml:space="preserve"> </w:t>
      </w:r>
      <w:r w:rsidRPr="00BC6844">
        <w:rPr>
          <w:rStyle w:val="Incipit"/>
        </w:rPr>
        <w:t>novissimis</w:t>
      </w:r>
      <w:r>
        <w:rPr>
          <w:lang w:val="it-IT"/>
        </w:rPr>
        <w:t xml:space="preserve"> </w:t>
      </w:r>
      <w:r w:rsidRPr="00BC6844">
        <w:rPr>
          <w:rStyle w:val="Incipit"/>
        </w:rPr>
        <w:t>diebus</w:t>
      </w:r>
      <w:r>
        <w:rPr>
          <w:lang w:val="it-IT"/>
        </w:rPr>
        <w:t xml:space="preserve">. AB </w:t>
      </w:r>
      <w:r w:rsidRPr="00BC6844">
        <w:rPr>
          <w:rStyle w:val="Incipit"/>
        </w:rPr>
        <w:t>Spiritus</w:t>
      </w:r>
      <w:r>
        <w:rPr>
          <w:lang w:val="it-IT"/>
        </w:rPr>
        <w:t xml:space="preserve"> </w:t>
      </w:r>
      <w:r w:rsidRPr="00BC6844">
        <w:rPr>
          <w:rStyle w:val="Incipit"/>
        </w:rPr>
        <w:t>paracletus</w:t>
      </w:r>
      <w:r>
        <w:rPr>
          <w:lang w:val="it-IT"/>
        </w:rPr>
        <w:t xml:space="preserve">. OR </w:t>
      </w:r>
      <w:r w:rsidRPr="00BC6844">
        <w:rPr>
          <w:rStyle w:val="Incipit"/>
        </w:rPr>
        <w:t>Mentes</w:t>
      </w:r>
      <w:r>
        <w:rPr>
          <w:lang w:val="it-IT"/>
        </w:rPr>
        <w:t xml:space="preserve"> </w:t>
      </w:r>
      <w:r w:rsidRPr="00BC6844">
        <w:rPr>
          <w:rStyle w:val="Incipit"/>
        </w:rPr>
        <w:t>nostras</w:t>
      </w:r>
      <w:r>
        <w:rPr>
          <w:lang w:val="it-IT"/>
        </w:rPr>
        <w:t>.</w:t>
      </w:r>
    </w:p>
    <w:p w:rsidR="00FC64E9" w:rsidRDefault="00BC6844" w:rsidP="00FC64E9">
      <w:pPr>
        <w:rPr>
          <w:lang w:val="it-IT"/>
        </w:rPr>
      </w:pPr>
      <w:r>
        <w:rPr>
          <w:lang w:val="it-IT"/>
        </w:rPr>
        <w:t>Post tertiam canitur MISSA [IN]</w:t>
      </w:r>
      <w:r w:rsidR="00FC64E9">
        <w:rPr>
          <w:lang w:val="it-IT"/>
        </w:rPr>
        <w:t xml:space="preserve"> </w:t>
      </w:r>
      <w:r w:rsidR="00FC64E9" w:rsidRPr="009F31CB">
        <w:rPr>
          <w:rStyle w:val="Incipit"/>
        </w:rPr>
        <w:t>Deus</w:t>
      </w:r>
      <w:r w:rsidR="00FC64E9">
        <w:rPr>
          <w:lang w:val="it-IT"/>
        </w:rPr>
        <w:t xml:space="preserve"> </w:t>
      </w:r>
      <w:r w:rsidR="00FC64E9" w:rsidRPr="009F31CB">
        <w:rPr>
          <w:rStyle w:val="Incipit"/>
        </w:rPr>
        <w:t>cum</w:t>
      </w:r>
      <w:r w:rsidR="00FC64E9">
        <w:rPr>
          <w:lang w:val="it-IT"/>
        </w:rPr>
        <w:t xml:space="preserve"> </w:t>
      </w:r>
      <w:r w:rsidR="00FC64E9" w:rsidRPr="009F31CB">
        <w:rPr>
          <w:rStyle w:val="Incipit"/>
        </w:rPr>
        <w:t>egrederis</w:t>
      </w:r>
      <w:r w:rsidR="00FC64E9">
        <w:rPr>
          <w:lang w:val="it-IT"/>
        </w:rPr>
        <w:t xml:space="preserve">. [GL] </w:t>
      </w:r>
      <w:r w:rsidR="00FC64E9" w:rsidRPr="009F31CB">
        <w:rPr>
          <w:rStyle w:val="Incipit"/>
        </w:rPr>
        <w:t>Gloria</w:t>
      </w:r>
      <w:r w:rsidR="00FC64E9">
        <w:rPr>
          <w:lang w:val="it-IT"/>
        </w:rPr>
        <w:t xml:space="preserve"> </w:t>
      </w:r>
      <w:r w:rsidR="00FC64E9" w:rsidRPr="009F31CB">
        <w:rPr>
          <w:rStyle w:val="Incipit"/>
        </w:rPr>
        <w:t>in</w:t>
      </w:r>
      <w:r w:rsidR="00FC64E9">
        <w:rPr>
          <w:lang w:val="it-IT"/>
        </w:rPr>
        <w:t xml:space="preserve"> </w:t>
      </w:r>
      <w:r w:rsidR="00FC64E9" w:rsidRPr="009F31CB">
        <w:rPr>
          <w:rStyle w:val="Incipit"/>
        </w:rPr>
        <w:t>excelsis</w:t>
      </w:r>
      <w:r w:rsidR="00FC64E9">
        <w:rPr>
          <w:lang w:val="it-IT"/>
        </w:rPr>
        <w:t xml:space="preserve"> </w:t>
      </w:r>
      <w:r w:rsidR="00FC64E9" w:rsidRPr="009F31CB">
        <w:rPr>
          <w:rStyle w:val="Incipit"/>
        </w:rPr>
        <w:t>deo</w:t>
      </w:r>
      <w:r w:rsidR="00FC64E9">
        <w:rPr>
          <w:lang w:val="it-IT"/>
        </w:rPr>
        <w:t xml:space="preserve"> dicitur. Deinde</w:t>
      </w:r>
      <w:r w:rsidR="00B20586">
        <w:rPr>
          <w:lang w:val="it-IT"/>
        </w:rPr>
        <w:t xml:space="preserve"> sine salutatione et absque [ORI</w:t>
      </w:r>
      <w:r w:rsidR="00FC64E9">
        <w:rPr>
          <w:lang w:val="it-IT"/>
        </w:rPr>
        <w:t xml:space="preserve">] </w:t>
      </w:r>
      <w:r w:rsidR="00FC64E9" w:rsidRPr="009F31CB">
        <w:rPr>
          <w:rStyle w:val="Incipit"/>
        </w:rPr>
        <w:t>Flectamus</w:t>
      </w:r>
      <w:r w:rsidR="00FC64E9">
        <w:rPr>
          <w:lang w:val="it-IT"/>
        </w:rPr>
        <w:t xml:space="preserve"> </w:t>
      </w:r>
      <w:r w:rsidR="00FC64E9" w:rsidRPr="009F31CB">
        <w:rPr>
          <w:rStyle w:val="Incipit"/>
        </w:rPr>
        <w:t>genua</w:t>
      </w:r>
      <w:r w:rsidR="00FC64E9">
        <w:rPr>
          <w:lang w:val="it-IT"/>
        </w:rPr>
        <w:t xml:space="preserve"> dicitur [</w:t>
      </w:r>
      <w:r w:rsidR="00B20586">
        <w:rPr>
          <w:lang w:val="it-IT"/>
        </w:rPr>
        <w:t>ORI</w:t>
      </w:r>
      <w:r w:rsidR="00FC64E9">
        <w:rPr>
          <w:lang w:val="it-IT"/>
        </w:rPr>
        <w:t xml:space="preserve">] </w:t>
      </w:r>
      <w:r w:rsidR="00FC64E9" w:rsidRPr="009F31CB">
        <w:rPr>
          <w:rStyle w:val="Incipit"/>
        </w:rPr>
        <w:t>Oremus</w:t>
      </w:r>
      <w:r w:rsidR="00FC64E9">
        <w:rPr>
          <w:lang w:val="it-IT"/>
        </w:rPr>
        <w:t>. [</w:t>
      </w:r>
      <w:r w:rsidR="00B20586">
        <w:rPr>
          <w:lang w:val="it-IT"/>
        </w:rPr>
        <w:t>CL</w:t>
      </w:r>
      <w:r w:rsidR="00FC64E9">
        <w:rPr>
          <w:lang w:val="it-IT"/>
        </w:rPr>
        <w:t>]</w:t>
      </w:r>
      <w:r w:rsidR="007C7AED">
        <w:rPr>
          <w:lang w:val="it-IT"/>
        </w:rPr>
        <w:t xml:space="preserve"> </w:t>
      </w:r>
      <w:r w:rsidR="007C7AED" w:rsidRPr="009F31CB">
        <w:rPr>
          <w:rStyle w:val="Incipit"/>
        </w:rPr>
        <w:t>Mentes</w:t>
      </w:r>
      <w:r w:rsidR="007C7AED">
        <w:rPr>
          <w:lang w:val="it-IT"/>
        </w:rPr>
        <w:t xml:space="preserve"> </w:t>
      </w:r>
      <w:r w:rsidR="007C7AED" w:rsidRPr="009F31CB">
        <w:rPr>
          <w:rStyle w:val="Incipit"/>
        </w:rPr>
        <w:t>nostras</w:t>
      </w:r>
      <w:r w:rsidR="007C7AED">
        <w:rPr>
          <w:lang w:val="it-IT"/>
        </w:rPr>
        <w:t xml:space="preserve">. EP </w:t>
      </w:r>
      <w:r w:rsidR="007C7AED" w:rsidRPr="009F31CB">
        <w:rPr>
          <w:rStyle w:val="Incipit"/>
        </w:rPr>
        <w:t>Stans</w:t>
      </w:r>
      <w:r w:rsidR="007C7AED">
        <w:rPr>
          <w:lang w:val="it-IT"/>
        </w:rPr>
        <w:t xml:space="preserve"> </w:t>
      </w:r>
      <w:r w:rsidR="007C7AED" w:rsidRPr="009F31CB">
        <w:rPr>
          <w:rStyle w:val="Incipit"/>
        </w:rPr>
        <w:t>Petrus</w:t>
      </w:r>
      <w:r w:rsidR="007C7AED">
        <w:rPr>
          <w:lang w:val="it-IT"/>
        </w:rPr>
        <w:t xml:space="preserve"> in modum prophetiae legatur. ALV </w:t>
      </w:r>
      <w:r w:rsidR="007C7AED" w:rsidRPr="009F31CB">
        <w:rPr>
          <w:rStyle w:val="Incipit"/>
        </w:rPr>
        <w:t>Emitte</w:t>
      </w:r>
      <w:r w:rsidR="007C7AED">
        <w:rPr>
          <w:lang w:val="it-IT"/>
        </w:rPr>
        <w:t xml:space="preserve"> </w:t>
      </w:r>
      <w:r w:rsidR="007C7AED" w:rsidRPr="009F31CB">
        <w:rPr>
          <w:rStyle w:val="Incipit"/>
        </w:rPr>
        <w:t>spiritum</w:t>
      </w:r>
      <w:r w:rsidR="007C7AED">
        <w:rPr>
          <w:lang w:val="it-IT"/>
        </w:rPr>
        <w:t>. [</w:t>
      </w:r>
      <w:r w:rsidR="00B20586">
        <w:rPr>
          <w:lang w:val="it-IT"/>
        </w:rPr>
        <w:t>ORI</w:t>
      </w:r>
      <w:r w:rsidR="007C7AED">
        <w:rPr>
          <w:lang w:val="it-IT"/>
        </w:rPr>
        <w:t xml:space="preserve">] </w:t>
      </w:r>
      <w:r w:rsidR="007C7AED" w:rsidRPr="00EB493F">
        <w:rPr>
          <w:rStyle w:val="Incipit"/>
        </w:rPr>
        <w:t>Dominus vobiscum. Oremus</w:t>
      </w:r>
      <w:r w:rsidR="007C7AED">
        <w:rPr>
          <w:lang w:val="it-IT"/>
        </w:rPr>
        <w:t>. [</w:t>
      </w:r>
      <w:r w:rsidR="00B20586">
        <w:rPr>
          <w:lang w:val="it-IT"/>
        </w:rPr>
        <w:t>CL</w:t>
      </w:r>
      <w:r w:rsidR="007C7AED">
        <w:rPr>
          <w:lang w:val="it-IT"/>
        </w:rPr>
        <w:t xml:space="preserve">] </w:t>
      </w:r>
      <w:r w:rsidR="007C7AED" w:rsidRPr="009F31CB">
        <w:rPr>
          <w:rStyle w:val="Incipit"/>
        </w:rPr>
        <w:t>Praesta</w:t>
      </w:r>
      <w:r w:rsidR="007C7AED">
        <w:rPr>
          <w:lang w:val="it-IT"/>
        </w:rPr>
        <w:t xml:space="preserve"> </w:t>
      </w:r>
      <w:r w:rsidR="007C7AED" w:rsidRPr="009F31CB">
        <w:rPr>
          <w:rStyle w:val="Incipit"/>
        </w:rPr>
        <w:t>quaesumus</w:t>
      </w:r>
      <w:r w:rsidR="007C7AED">
        <w:rPr>
          <w:lang w:val="it-IT"/>
        </w:rPr>
        <w:t xml:space="preserve"> </w:t>
      </w:r>
      <w:r w:rsidR="007C7AED" w:rsidRPr="009F31CB">
        <w:rPr>
          <w:rStyle w:val="Incipit"/>
        </w:rPr>
        <w:t>omnipotens</w:t>
      </w:r>
      <w:r w:rsidR="007C7AED">
        <w:rPr>
          <w:lang w:val="it-IT"/>
        </w:rPr>
        <w:t xml:space="preserve"> </w:t>
      </w:r>
      <w:r w:rsidR="007C7AED" w:rsidRPr="009F31CB">
        <w:rPr>
          <w:rStyle w:val="Incipit"/>
        </w:rPr>
        <w:t>et</w:t>
      </w:r>
      <w:r w:rsidR="007C7AED">
        <w:rPr>
          <w:lang w:val="it-IT"/>
        </w:rPr>
        <w:t xml:space="preserve"> </w:t>
      </w:r>
      <w:r w:rsidR="007C7AED" w:rsidRPr="009F31CB">
        <w:rPr>
          <w:rStyle w:val="Incipit"/>
        </w:rPr>
        <w:t>misericors</w:t>
      </w:r>
      <w:r w:rsidR="007C7AED">
        <w:rPr>
          <w:lang w:val="it-IT"/>
        </w:rPr>
        <w:t xml:space="preserve">. EP </w:t>
      </w:r>
      <w:r w:rsidR="007C7AED" w:rsidRPr="009F31CB">
        <w:rPr>
          <w:rStyle w:val="Incipit"/>
        </w:rPr>
        <w:t>Per</w:t>
      </w:r>
      <w:r w:rsidR="007C7AED">
        <w:rPr>
          <w:lang w:val="it-IT"/>
        </w:rPr>
        <w:t xml:space="preserve"> </w:t>
      </w:r>
      <w:r w:rsidR="007C7AED" w:rsidRPr="009F31CB">
        <w:rPr>
          <w:rStyle w:val="Incipit"/>
        </w:rPr>
        <w:t>manus</w:t>
      </w:r>
      <w:r w:rsidR="007C7AED">
        <w:rPr>
          <w:lang w:val="it-IT"/>
        </w:rPr>
        <w:t xml:space="preserve"> </w:t>
      </w:r>
      <w:r w:rsidR="007C7AED" w:rsidRPr="009F31CB">
        <w:rPr>
          <w:rStyle w:val="Incipit"/>
        </w:rPr>
        <w:t>apostolorum</w:t>
      </w:r>
      <w:r w:rsidR="007C7AED">
        <w:rPr>
          <w:lang w:val="it-IT"/>
        </w:rPr>
        <w:t xml:space="preserve">. ALV </w:t>
      </w:r>
      <w:r w:rsidR="007C7AED" w:rsidRPr="009F31CB">
        <w:rPr>
          <w:rStyle w:val="Incipit"/>
        </w:rPr>
        <w:t>Dum</w:t>
      </w:r>
      <w:r w:rsidR="007C7AED">
        <w:rPr>
          <w:lang w:val="it-IT"/>
        </w:rPr>
        <w:t xml:space="preserve"> </w:t>
      </w:r>
      <w:r w:rsidR="007C7AED" w:rsidRPr="009F31CB">
        <w:rPr>
          <w:rStyle w:val="Incipit"/>
        </w:rPr>
        <w:t>complerentur</w:t>
      </w:r>
      <w:r w:rsidR="009F31CB">
        <w:rPr>
          <w:lang w:val="it-IT"/>
        </w:rPr>
        <w:t>.</w:t>
      </w:r>
      <w:r w:rsidR="007C7AED">
        <w:rPr>
          <w:lang w:val="it-IT"/>
        </w:rPr>
        <w:t xml:space="preserve"> SE </w:t>
      </w:r>
      <w:r w:rsidR="007C7AED" w:rsidRPr="009F31CB">
        <w:rPr>
          <w:rStyle w:val="Incipit"/>
        </w:rPr>
        <w:t>Sancti</w:t>
      </w:r>
      <w:r w:rsidR="007C7AED">
        <w:rPr>
          <w:lang w:val="it-IT"/>
        </w:rPr>
        <w:t xml:space="preserve"> </w:t>
      </w:r>
      <w:r w:rsidR="007C7AED" w:rsidRPr="009F31CB">
        <w:rPr>
          <w:rStyle w:val="Incipit"/>
        </w:rPr>
        <w:t>spiritus</w:t>
      </w:r>
      <w:r w:rsidR="007C7AED">
        <w:rPr>
          <w:lang w:val="it-IT"/>
        </w:rPr>
        <w:t xml:space="preserve">. EV </w:t>
      </w:r>
      <w:r w:rsidR="007C7AED" w:rsidRPr="009F31CB">
        <w:rPr>
          <w:rStyle w:val="Incipit"/>
        </w:rPr>
        <w:t>Nemo</w:t>
      </w:r>
      <w:r w:rsidR="007C7AED">
        <w:rPr>
          <w:lang w:val="it-IT"/>
        </w:rPr>
        <w:t xml:space="preserve"> </w:t>
      </w:r>
      <w:r w:rsidR="007C7AED" w:rsidRPr="009F31CB">
        <w:rPr>
          <w:rStyle w:val="Incipit"/>
        </w:rPr>
        <w:t>potest</w:t>
      </w:r>
      <w:r w:rsidR="007C7AED">
        <w:rPr>
          <w:lang w:val="it-IT"/>
        </w:rPr>
        <w:t xml:space="preserve"> </w:t>
      </w:r>
      <w:r w:rsidR="007C7AED" w:rsidRPr="009F31CB">
        <w:rPr>
          <w:rStyle w:val="Incipit"/>
        </w:rPr>
        <w:t>venire</w:t>
      </w:r>
      <w:r w:rsidR="007C7AED">
        <w:rPr>
          <w:lang w:val="it-IT"/>
        </w:rPr>
        <w:t xml:space="preserve"> </w:t>
      </w:r>
      <w:r w:rsidR="007C7AED" w:rsidRPr="009F31CB">
        <w:rPr>
          <w:rStyle w:val="Incipit"/>
        </w:rPr>
        <w:t>ad</w:t>
      </w:r>
      <w:r w:rsidR="009F31CB">
        <w:rPr>
          <w:lang w:val="it-IT"/>
        </w:rPr>
        <w:t xml:space="preserve">. [CR] </w:t>
      </w:r>
      <w:r w:rsidR="009F31CB" w:rsidRPr="009F31CB">
        <w:rPr>
          <w:rStyle w:val="Incipit"/>
        </w:rPr>
        <w:t>Credo</w:t>
      </w:r>
      <w:r w:rsidR="009F31CB">
        <w:rPr>
          <w:lang w:val="it-IT"/>
        </w:rPr>
        <w:t xml:space="preserve"> </w:t>
      </w:r>
      <w:r w:rsidR="009F31CB" w:rsidRPr="009F31CB">
        <w:rPr>
          <w:rStyle w:val="Incipit"/>
        </w:rPr>
        <w:t>in</w:t>
      </w:r>
      <w:r w:rsidR="009F31CB">
        <w:rPr>
          <w:lang w:val="it-IT"/>
        </w:rPr>
        <w:t xml:space="preserve"> </w:t>
      </w:r>
      <w:r w:rsidR="009F31CB" w:rsidRPr="009F31CB">
        <w:rPr>
          <w:rStyle w:val="Incipit"/>
        </w:rPr>
        <w:t>unum</w:t>
      </w:r>
      <w:r w:rsidR="007C7AED">
        <w:rPr>
          <w:lang w:val="it-IT"/>
        </w:rPr>
        <w:t xml:space="preserve">. OF </w:t>
      </w:r>
      <w:r w:rsidR="007C7AED" w:rsidRPr="009F31CB">
        <w:rPr>
          <w:rStyle w:val="Incipit"/>
        </w:rPr>
        <w:t>Emitte</w:t>
      </w:r>
      <w:r w:rsidR="007C7AED">
        <w:rPr>
          <w:lang w:val="it-IT"/>
        </w:rPr>
        <w:t xml:space="preserve">. CO </w:t>
      </w:r>
      <w:r w:rsidR="007C7AED" w:rsidRPr="009F31CB">
        <w:rPr>
          <w:rStyle w:val="Incipit"/>
        </w:rPr>
        <w:t>Pacem</w:t>
      </w:r>
      <w:r w:rsidR="007C7AED">
        <w:rPr>
          <w:lang w:val="it-IT"/>
        </w:rPr>
        <w:t xml:space="preserve"> </w:t>
      </w:r>
      <w:r w:rsidR="007C7AED" w:rsidRPr="009F31CB">
        <w:rPr>
          <w:rStyle w:val="Incipit"/>
        </w:rPr>
        <w:t>meam</w:t>
      </w:r>
      <w:r w:rsidR="007C7AED">
        <w:rPr>
          <w:lang w:val="it-IT"/>
        </w:rPr>
        <w:t xml:space="preserve">. [IM] </w:t>
      </w:r>
      <w:r w:rsidR="007C7AED" w:rsidRPr="009F31CB">
        <w:rPr>
          <w:rStyle w:val="Incipit"/>
        </w:rPr>
        <w:t>Ite</w:t>
      </w:r>
      <w:r w:rsidR="007C7AED">
        <w:rPr>
          <w:lang w:val="it-IT"/>
        </w:rPr>
        <w:t xml:space="preserve"> </w:t>
      </w:r>
      <w:r w:rsidR="007C7AED" w:rsidRPr="009F31CB">
        <w:rPr>
          <w:rStyle w:val="Incipit"/>
        </w:rPr>
        <w:t>missa</w:t>
      </w:r>
      <w:r w:rsidR="007C7AED">
        <w:rPr>
          <w:lang w:val="it-IT"/>
        </w:rPr>
        <w:t xml:space="preserve"> </w:t>
      </w:r>
      <w:r w:rsidR="007C7AED" w:rsidRPr="009F31CB">
        <w:rPr>
          <w:rStyle w:val="Incipit"/>
        </w:rPr>
        <w:t>est</w:t>
      </w:r>
      <w:r w:rsidR="007C7AED">
        <w:rPr>
          <w:lang w:val="it-IT"/>
        </w:rPr>
        <w:t>.</w:t>
      </w:r>
    </w:p>
    <w:p w:rsidR="007C7AED" w:rsidRDefault="007C7AED" w:rsidP="00FC64E9">
      <w:pPr>
        <w:rPr>
          <w:lang w:val="it-IT"/>
        </w:rPr>
      </w:pPr>
      <w:r>
        <w:rPr>
          <w:lang w:val="it-IT"/>
        </w:rPr>
        <w:t xml:space="preserve">AD VESPERAS AN </w:t>
      </w:r>
      <w:r w:rsidRPr="009F31CB">
        <w:rPr>
          <w:rStyle w:val="Incipit"/>
        </w:rPr>
        <w:t>Veni</w:t>
      </w:r>
      <w:r>
        <w:rPr>
          <w:lang w:val="it-IT"/>
        </w:rPr>
        <w:t xml:space="preserve"> </w:t>
      </w:r>
      <w:r w:rsidRPr="009F31CB">
        <w:rPr>
          <w:rStyle w:val="Incipit"/>
        </w:rPr>
        <w:t>sancte</w:t>
      </w:r>
      <w:r>
        <w:rPr>
          <w:lang w:val="it-IT"/>
        </w:rPr>
        <w:t xml:space="preserve"> </w:t>
      </w:r>
      <w:r w:rsidRPr="009F31CB">
        <w:rPr>
          <w:rStyle w:val="Incipit"/>
        </w:rPr>
        <w:t>spiritus</w:t>
      </w:r>
      <w:r>
        <w:rPr>
          <w:lang w:val="it-IT"/>
        </w:rPr>
        <w:t xml:space="preserve">. PS </w:t>
      </w:r>
      <w:r w:rsidRPr="009F31CB">
        <w:rPr>
          <w:rStyle w:val="Incipit"/>
        </w:rPr>
        <w:t>Dixit</w:t>
      </w:r>
      <w:r>
        <w:rPr>
          <w:lang w:val="it-IT"/>
        </w:rPr>
        <w:t xml:space="preserve"> [</w:t>
      </w:r>
      <w:r w:rsidRPr="009F31CB">
        <w:rPr>
          <w:rStyle w:val="Incipit"/>
        </w:rPr>
        <w:t>dominus</w:t>
      </w:r>
      <w:r>
        <w:rPr>
          <w:lang w:val="it-IT"/>
        </w:rPr>
        <w:t xml:space="preserve"> cum ce]teris. HY </w:t>
      </w:r>
      <w:r w:rsidRPr="009F31CB">
        <w:rPr>
          <w:rStyle w:val="Incipit"/>
        </w:rPr>
        <w:t>Veni</w:t>
      </w:r>
      <w:r>
        <w:rPr>
          <w:lang w:val="it-IT"/>
        </w:rPr>
        <w:t xml:space="preserve"> </w:t>
      </w:r>
      <w:r w:rsidRPr="009F31CB">
        <w:rPr>
          <w:rStyle w:val="Incipit"/>
        </w:rPr>
        <w:t>creator</w:t>
      </w:r>
      <w:r>
        <w:rPr>
          <w:lang w:val="it-IT"/>
        </w:rPr>
        <w:t xml:space="preserve">. Capitulum et oratio de die. VS </w:t>
      </w:r>
      <w:r w:rsidRPr="009F31CB">
        <w:rPr>
          <w:rStyle w:val="Incipit"/>
        </w:rPr>
        <w:t>Loquebantur</w:t>
      </w:r>
      <w:r>
        <w:rPr>
          <w:lang w:val="it-IT"/>
        </w:rPr>
        <w:t xml:space="preserve"> </w:t>
      </w:r>
      <w:r w:rsidRPr="009F31CB">
        <w:rPr>
          <w:rStyle w:val="Incipit"/>
        </w:rPr>
        <w:t>variis</w:t>
      </w:r>
      <w:r>
        <w:rPr>
          <w:lang w:val="it-IT"/>
        </w:rPr>
        <w:t xml:space="preserve"> </w:t>
      </w:r>
      <w:r w:rsidRPr="009F31CB">
        <w:rPr>
          <w:rStyle w:val="Incipit"/>
        </w:rPr>
        <w:t>linguis</w:t>
      </w:r>
      <w:r>
        <w:rPr>
          <w:lang w:val="it-IT"/>
        </w:rPr>
        <w:t xml:space="preserve">. AM </w:t>
      </w:r>
      <w:r w:rsidRPr="009F31CB">
        <w:rPr>
          <w:rStyle w:val="Incipit"/>
        </w:rPr>
        <w:t>Si</w:t>
      </w:r>
      <w:r>
        <w:rPr>
          <w:lang w:val="it-IT"/>
        </w:rPr>
        <w:t xml:space="preserve"> </w:t>
      </w:r>
      <w:r w:rsidRPr="009F31CB">
        <w:rPr>
          <w:rStyle w:val="Incipit"/>
        </w:rPr>
        <w:t>diligitis</w:t>
      </w:r>
      <w:r>
        <w:rPr>
          <w:lang w:val="it-IT"/>
        </w:rPr>
        <w:t xml:space="preserve"> </w:t>
      </w:r>
      <w:r w:rsidRPr="009F31CB">
        <w:rPr>
          <w:rStyle w:val="Incipit"/>
        </w:rPr>
        <w:t>me</w:t>
      </w:r>
      <w:r>
        <w:rPr>
          <w:lang w:val="it-IT"/>
        </w:rPr>
        <w:t xml:space="preserve"> </w:t>
      </w:r>
      <w:r w:rsidRPr="009F31CB">
        <w:rPr>
          <w:rStyle w:val="Incipit"/>
        </w:rPr>
        <w:t>mandata</w:t>
      </w:r>
      <w:r>
        <w:rPr>
          <w:lang w:val="it-IT"/>
        </w:rPr>
        <w:t>.</w:t>
      </w:r>
    </w:p>
    <w:p w:rsidR="007C7AED" w:rsidRDefault="007C7AED" w:rsidP="007C7AED">
      <w:pPr>
        <w:pStyle w:val="berschrift1"/>
        <w:rPr>
          <w:lang w:val="it-IT"/>
        </w:rPr>
      </w:pPr>
      <w:r>
        <w:rPr>
          <w:lang w:val="it-IT"/>
        </w:rPr>
        <w:t>FERIA V.</w:t>
      </w:r>
    </w:p>
    <w:p w:rsidR="007C7AED" w:rsidRDefault="007C7AED" w:rsidP="007C7AED">
      <w:pPr>
        <w:rPr>
          <w:lang w:val="it-IT"/>
        </w:rPr>
      </w:pPr>
      <w:r>
        <w:rPr>
          <w:lang w:val="it-IT"/>
        </w:rPr>
        <w:t xml:space="preserve">[AD MATUTINAS] INV </w:t>
      </w:r>
      <w:r w:rsidRPr="009D3291">
        <w:rPr>
          <w:rStyle w:val="Incipit"/>
        </w:rPr>
        <w:t>Alleluia. Spiritus domini</w:t>
      </w:r>
      <w:r>
        <w:rPr>
          <w:lang w:val="it-IT"/>
        </w:rPr>
        <w:t>.</w:t>
      </w:r>
    </w:p>
    <w:p w:rsidR="007C7AED" w:rsidRDefault="007C7AED" w:rsidP="007C7AED">
      <w:pPr>
        <w:rPr>
          <w:lang w:val="it-IT"/>
        </w:rPr>
      </w:pPr>
      <w:r>
        <w:rPr>
          <w:lang w:val="it-IT"/>
        </w:rPr>
        <w:t xml:space="preserve">[IN NOCTURNO] AN </w:t>
      </w:r>
      <w:r w:rsidRPr="009F31CB">
        <w:rPr>
          <w:rStyle w:val="Incipit"/>
        </w:rPr>
        <w:t>Factus</w:t>
      </w:r>
      <w:r>
        <w:rPr>
          <w:lang w:val="it-IT"/>
        </w:rPr>
        <w:t xml:space="preserve"> </w:t>
      </w:r>
      <w:r w:rsidRPr="009F31CB">
        <w:rPr>
          <w:rStyle w:val="Incipit"/>
        </w:rPr>
        <w:t>est</w:t>
      </w:r>
      <w:r>
        <w:rPr>
          <w:lang w:val="it-IT"/>
        </w:rPr>
        <w:t xml:space="preserve"> </w:t>
      </w:r>
      <w:r w:rsidRPr="009F31CB">
        <w:rPr>
          <w:rStyle w:val="Incipit"/>
        </w:rPr>
        <w:t>repente</w:t>
      </w:r>
      <w:r>
        <w:rPr>
          <w:lang w:val="it-IT"/>
        </w:rPr>
        <w:t xml:space="preserve"> cum reliquis. EV </w:t>
      </w:r>
      <w:r w:rsidRPr="00983D71">
        <w:rPr>
          <w:rStyle w:val="Incipit"/>
        </w:rPr>
        <w:t>Convocatis</w:t>
      </w:r>
      <w:r>
        <w:rPr>
          <w:lang w:val="it-IT"/>
        </w:rPr>
        <w:t xml:space="preserve"> </w:t>
      </w:r>
      <w:r w:rsidRPr="00983D71">
        <w:rPr>
          <w:rStyle w:val="Incipit"/>
        </w:rPr>
        <w:t>Iesus</w:t>
      </w:r>
      <w:r>
        <w:rPr>
          <w:lang w:val="it-IT"/>
        </w:rPr>
        <w:t xml:space="preserve">. Responsoria sicut in sancta nocte. [TD] </w:t>
      </w:r>
      <w:r w:rsidRPr="00983D71">
        <w:rPr>
          <w:rStyle w:val="Incipit"/>
        </w:rPr>
        <w:t>Te</w:t>
      </w:r>
      <w:r>
        <w:rPr>
          <w:lang w:val="it-IT"/>
        </w:rPr>
        <w:t xml:space="preserve"> </w:t>
      </w:r>
      <w:r w:rsidRPr="00983D71">
        <w:rPr>
          <w:rStyle w:val="Incipit"/>
        </w:rPr>
        <w:t>deum</w:t>
      </w:r>
      <w:r>
        <w:rPr>
          <w:lang w:val="it-IT"/>
        </w:rPr>
        <w:t xml:space="preserve"> </w:t>
      </w:r>
      <w:r w:rsidRPr="00983D71">
        <w:rPr>
          <w:rStyle w:val="Incipit"/>
        </w:rPr>
        <w:t>laudamus</w:t>
      </w:r>
      <w:r>
        <w:rPr>
          <w:lang w:val="it-IT"/>
        </w:rPr>
        <w:t>.</w:t>
      </w:r>
    </w:p>
    <w:p w:rsidR="004633FE" w:rsidRDefault="007C7AED" w:rsidP="007C7AED">
      <w:pPr>
        <w:rPr>
          <w:lang w:val="it-IT"/>
        </w:rPr>
      </w:pPr>
      <w:r>
        <w:rPr>
          <w:lang w:val="it-IT"/>
        </w:rPr>
        <w:t xml:space="preserve">AD LAUDES AN </w:t>
      </w:r>
      <w:r w:rsidRPr="00983D71">
        <w:rPr>
          <w:rStyle w:val="Incipit"/>
        </w:rPr>
        <w:t>Dum</w:t>
      </w:r>
      <w:r>
        <w:rPr>
          <w:lang w:val="it-IT"/>
        </w:rPr>
        <w:t xml:space="preserve"> </w:t>
      </w:r>
      <w:r w:rsidRPr="00983D71">
        <w:rPr>
          <w:rStyle w:val="Incipit"/>
        </w:rPr>
        <w:t>complerentur</w:t>
      </w:r>
      <w:r>
        <w:rPr>
          <w:lang w:val="it-IT"/>
        </w:rPr>
        <w:t xml:space="preserve"> </w:t>
      </w:r>
      <w:r w:rsidR="004633FE" w:rsidRPr="00983D71">
        <w:rPr>
          <w:rStyle w:val="Incipit"/>
          <w:strike/>
        </w:rPr>
        <w:t>saecula</w:t>
      </w:r>
      <w:r w:rsidR="004633FE">
        <w:rPr>
          <w:lang w:val="it-IT"/>
        </w:rPr>
        <w:t xml:space="preserve">. CP </w:t>
      </w:r>
      <w:r w:rsidR="004633FE" w:rsidRPr="00983D71">
        <w:rPr>
          <w:rStyle w:val="Incipit"/>
        </w:rPr>
        <w:t>Dextera</w:t>
      </w:r>
      <w:r w:rsidR="004633FE">
        <w:rPr>
          <w:lang w:val="it-IT"/>
        </w:rPr>
        <w:t xml:space="preserve"> </w:t>
      </w:r>
      <w:r w:rsidR="004633FE" w:rsidRPr="00983D71">
        <w:rPr>
          <w:rStyle w:val="Incipit"/>
        </w:rPr>
        <w:t>dei</w:t>
      </w:r>
      <w:r w:rsidR="004633FE">
        <w:rPr>
          <w:lang w:val="it-IT"/>
        </w:rPr>
        <w:t xml:space="preserve"> </w:t>
      </w:r>
      <w:r w:rsidR="004633FE" w:rsidRPr="00983D71">
        <w:rPr>
          <w:rStyle w:val="Incipit"/>
        </w:rPr>
        <w:t>exaltatus</w:t>
      </w:r>
      <w:r w:rsidR="004633FE">
        <w:rPr>
          <w:lang w:val="it-IT"/>
        </w:rPr>
        <w:t xml:space="preserve">. AM </w:t>
      </w:r>
      <w:r w:rsidR="004633FE" w:rsidRPr="00983D71">
        <w:rPr>
          <w:rStyle w:val="Incipit"/>
        </w:rPr>
        <w:t>Spiritus</w:t>
      </w:r>
      <w:r w:rsidR="004633FE">
        <w:rPr>
          <w:lang w:val="it-IT"/>
        </w:rPr>
        <w:t xml:space="preserve"> </w:t>
      </w:r>
      <w:r w:rsidR="004633FE" w:rsidRPr="00983D71">
        <w:rPr>
          <w:rStyle w:val="Incipit"/>
        </w:rPr>
        <w:t>sanctus</w:t>
      </w:r>
      <w:r w:rsidR="004633FE">
        <w:rPr>
          <w:lang w:val="it-IT"/>
        </w:rPr>
        <w:t xml:space="preserve"> </w:t>
      </w:r>
      <w:r w:rsidR="004633FE" w:rsidRPr="00983D71">
        <w:rPr>
          <w:rStyle w:val="Incipit"/>
        </w:rPr>
        <w:t>docebit</w:t>
      </w:r>
      <w:r w:rsidR="004633FE">
        <w:rPr>
          <w:lang w:val="it-IT"/>
        </w:rPr>
        <w:t xml:space="preserve">. OR </w:t>
      </w:r>
      <w:r w:rsidR="004633FE" w:rsidRPr="00983D71">
        <w:rPr>
          <w:rStyle w:val="Incipit"/>
        </w:rPr>
        <w:t>Deus</w:t>
      </w:r>
      <w:r w:rsidR="004633FE">
        <w:rPr>
          <w:lang w:val="it-IT"/>
        </w:rPr>
        <w:t xml:space="preserve"> </w:t>
      </w:r>
      <w:r w:rsidR="004633FE" w:rsidRPr="00983D71">
        <w:rPr>
          <w:rStyle w:val="Incipit"/>
        </w:rPr>
        <w:t>qui</w:t>
      </w:r>
      <w:r w:rsidR="004633FE">
        <w:rPr>
          <w:lang w:val="it-IT"/>
        </w:rPr>
        <w:t xml:space="preserve"> </w:t>
      </w:r>
      <w:r w:rsidR="004633FE" w:rsidRPr="00983D71">
        <w:rPr>
          <w:rStyle w:val="Incipit"/>
        </w:rPr>
        <w:t>corda</w:t>
      </w:r>
      <w:r w:rsidR="004633FE">
        <w:rPr>
          <w:lang w:val="it-IT"/>
        </w:rPr>
        <w:t>.</w:t>
      </w:r>
    </w:p>
    <w:p w:rsidR="004633FE" w:rsidRDefault="004633FE" w:rsidP="007C7AED">
      <w:pPr>
        <w:rPr>
          <w:lang w:val="it-IT"/>
        </w:rPr>
      </w:pPr>
      <w:r>
        <w:rPr>
          <w:lang w:val="it-IT"/>
        </w:rPr>
        <w:t xml:space="preserve">MISSA ut in die sancto. EP </w:t>
      </w:r>
      <w:r w:rsidRPr="00983D71">
        <w:rPr>
          <w:rStyle w:val="Incipit"/>
        </w:rPr>
        <w:t>Philippus</w:t>
      </w:r>
      <w:r>
        <w:rPr>
          <w:lang w:val="it-IT"/>
        </w:rPr>
        <w:t xml:space="preserve"> </w:t>
      </w:r>
      <w:r w:rsidRPr="00983D71">
        <w:rPr>
          <w:rStyle w:val="Incipit"/>
        </w:rPr>
        <w:t>descendens</w:t>
      </w:r>
      <w:r>
        <w:rPr>
          <w:lang w:val="it-IT"/>
        </w:rPr>
        <w:t xml:space="preserve">. EV </w:t>
      </w:r>
      <w:r w:rsidRPr="00983D71">
        <w:rPr>
          <w:rStyle w:val="Incipit"/>
        </w:rPr>
        <w:t>Convocatis</w:t>
      </w:r>
      <w:r>
        <w:rPr>
          <w:lang w:val="it-IT"/>
        </w:rPr>
        <w:t xml:space="preserve"> </w:t>
      </w:r>
      <w:r w:rsidRPr="00983D71">
        <w:rPr>
          <w:rStyle w:val="Incipit"/>
        </w:rPr>
        <w:t>Iesus</w:t>
      </w:r>
      <w:r>
        <w:rPr>
          <w:lang w:val="it-IT"/>
        </w:rPr>
        <w:t>.</w:t>
      </w:r>
    </w:p>
    <w:p w:rsidR="004633FE" w:rsidRDefault="004633FE" w:rsidP="007C7AED">
      <w:pPr>
        <w:rPr>
          <w:lang w:val="it-IT"/>
        </w:rPr>
      </w:pPr>
      <w:r>
        <w:rPr>
          <w:lang w:val="it-IT"/>
        </w:rPr>
        <w:t xml:space="preserve">AD VESPERAS AN </w:t>
      </w:r>
      <w:r w:rsidRPr="00983D71">
        <w:rPr>
          <w:rStyle w:val="Incipit"/>
        </w:rPr>
        <w:t>Veni</w:t>
      </w:r>
      <w:r>
        <w:rPr>
          <w:lang w:val="it-IT"/>
        </w:rPr>
        <w:t xml:space="preserve"> </w:t>
      </w:r>
      <w:r w:rsidRPr="00983D71">
        <w:rPr>
          <w:rStyle w:val="Incipit"/>
        </w:rPr>
        <w:t>sancte</w:t>
      </w:r>
      <w:r>
        <w:rPr>
          <w:lang w:val="it-IT"/>
        </w:rPr>
        <w:t xml:space="preserve">. PS </w:t>
      </w:r>
      <w:r w:rsidRPr="00983D71">
        <w:rPr>
          <w:rStyle w:val="Incipit"/>
        </w:rPr>
        <w:t>Dixit</w:t>
      </w:r>
      <w:r>
        <w:rPr>
          <w:lang w:val="it-IT"/>
        </w:rPr>
        <w:t xml:space="preserve"> </w:t>
      </w:r>
      <w:r w:rsidRPr="00983D71">
        <w:rPr>
          <w:rStyle w:val="Incipit"/>
        </w:rPr>
        <w:t>dominus</w:t>
      </w:r>
      <w:r>
        <w:rPr>
          <w:lang w:val="it-IT"/>
        </w:rPr>
        <w:t xml:space="preserve"> cum ceteris. HY </w:t>
      </w:r>
      <w:r w:rsidRPr="00983D71">
        <w:rPr>
          <w:rStyle w:val="Incipit"/>
        </w:rPr>
        <w:t>Veni</w:t>
      </w:r>
      <w:r>
        <w:rPr>
          <w:lang w:val="it-IT"/>
        </w:rPr>
        <w:t xml:space="preserve"> </w:t>
      </w:r>
      <w:r w:rsidRPr="00983D71">
        <w:rPr>
          <w:rStyle w:val="Incipit"/>
        </w:rPr>
        <w:t>creator</w:t>
      </w:r>
      <w:r>
        <w:rPr>
          <w:lang w:val="it-IT"/>
        </w:rPr>
        <w:t xml:space="preserve">. AM </w:t>
      </w:r>
      <w:r w:rsidRPr="00983D71">
        <w:rPr>
          <w:rStyle w:val="Incipit"/>
        </w:rPr>
        <w:t>Apparuerunt</w:t>
      </w:r>
      <w:r>
        <w:rPr>
          <w:lang w:val="it-IT"/>
        </w:rPr>
        <w:t>. Capitulum et oratio de die.</w:t>
      </w:r>
    </w:p>
    <w:p w:rsidR="004633FE" w:rsidRDefault="004633FE" w:rsidP="004633FE">
      <w:pPr>
        <w:pStyle w:val="berschrift1"/>
        <w:rPr>
          <w:lang w:val="it-IT"/>
        </w:rPr>
      </w:pPr>
      <w:r>
        <w:rPr>
          <w:lang w:val="it-IT"/>
        </w:rPr>
        <w:t>FERIA VI.</w:t>
      </w:r>
    </w:p>
    <w:p w:rsidR="004633FE" w:rsidRDefault="004633FE" w:rsidP="004633FE">
      <w:pPr>
        <w:rPr>
          <w:lang w:val="it-IT"/>
        </w:rPr>
      </w:pPr>
      <w:r>
        <w:rPr>
          <w:lang w:val="it-IT"/>
        </w:rPr>
        <w:t xml:space="preserve">[AD MATUTINAS] INV </w:t>
      </w:r>
      <w:r w:rsidRPr="00983D71">
        <w:rPr>
          <w:rStyle w:val="Incipit"/>
        </w:rPr>
        <w:t>Spiritus</w:t>
      </w:r>
      <w:r>
        <w:rPr>
          <w:lang w:val="it-IT"/>
        </w:rPr>
        <w:t xml:space="preserve"> </w:t>
      </w:r>
      <w:r w:rsidRPr="00983D71">
        <w:rPr>
          <w:rStyle w:val="Incipit"/>
        </w:rPr>
        <w:t>domini</w:t>
      </w:r>
      <w:r>
        <w:rPr>
          <w:lang w:val="it-IT"/>
        </w:rPr>
        <w:t xml:space="preserve"> </w:t>
      </w:r>
      <w:r w:rsidRPr="00983D71">
        <w:rPr>
          <w:rStyle w:val="Incipit"/>
        </w:rPr>
        <w:t>replevit</w:t>
      </w:r>
      <w:r>
        <w:rPr>
          <w:lang w:val="it-IT"/>
        </w:rPr>
        <w:t>.</w:t>
      </w:r>
    </w:p>
    <w:p w:rsidR="004633FE" w:rsidRDefault="004633FE" w:rsidP="004633FE">
      <w:pPr>
        <w:rPr>
          <w:lang w:val="it-IT"/>
        </w:rPr>
      </w:pPr>
      <w:r>
        <w:rPr>
          <w:lang w:val="it-IT"/>
        </w:rPr>
        <w:t xml:space="preserve">IN NOCTURNO AN </w:t>
      </w:r>
      <w:r w:rsidRPr="00983D71">
        <w:rPr>
          <w:rStyle w:val="Incipit"/>
        </w:rPr>
        <w:t>Factus</w:t>
      </w:r>
      <w:r>
        <w:rPr>
          <w:lang w:val="it-IT"/>
        </w:rPr>
        <w:t xml:space="preserve"> </w:t>
      </w:r>
      <w:r w:rsidRPr="00983D71">
        <w:rPr>
          <w:rStyle w:val="Incipit"/>
        </w:rPr>
        <w:t>est</w:t>
      </w:r>
      <w:r>
        <w:rPr>
          <w:lang w:val="it-IT"/>
        </w:rPr>
        <w:t xml:space="preserve"> </w:t>
      </w:r>
      <w:r w:rsidRPr="00983D71">
        <w:rPr>
          <w:rStyle w:val="Incipit"/>
        </w:rPr>
        <w:t>repente</w:t>
      </w:r>
      <w:r>
        <w:rPr>
          <w:lang w:val="it-IT"/>
        </w:rPr>
        <w:t xml:space="preserve"> cum reliquis.</w:t>
      </w:r>
      <w:r w:rsidR="00D85E41">
        <w:rPr>
          <w:lang w:val="it-IT"/>
        </w:rPr>
        <w:t xml:space="preserve"> EV </w:t>
      </w:r>
      <w:r w:rsidR="00D85E41" w:rsidRPr="00983D71">
        <w:rPr>
          <w:rStyle w:val="Incipit"/>
        </w:rPr>
        <w:t>Factum</w:t>
      </w:r>
      <w:r w:rsidR="00D85E41">
        <w:rPr>
          <w:lang w:val="it-IT"/>
        </w:rPr>
        <w:t xml:space="preserve"> </w:t>
      </w:r>
      <w:r w:rsidR="00D85E41" w:rsidRPr="00983D71">
        <w:rPr>
          <w:rStyle w:val="Incipit"/>
        </w:rPr>
        <w:t>est</w:t>
      </w:r>
      <w:r w:rsidR="00D85E41">
        <w:rPr>
          <w:lang w:val="it-IT"/>
        </w:rPr>
        <w:t xml:space="preserve"> </w:t>
      </w:r>
      <w:r w:rsidR="00D85E41" w:rsidRPr="00983D71">
        <w:rPr>
          <w:rStyle w:val="Incipit"/>
        </w:rPr>
        <w:t>in</w:t>
      </w:r>
      <w:r w:rsidR="00D85E41">
        <w:rPr>
          <w:lang w:val="it-IT"/>
        </w:rPr>
        <w:t xml:space="preserve"> </w:t>
      </w:r>
      <w:r w:rsidR="00D85E41" w:rsidRPr="00983D71">
        <w:rPr>
          <w:rStyle w:val="Incipit"/>
        </w:rPr>
        <w:t>una</w:t>
      </w:r>
      <w:r w:rsidR="00D85E41">
        <w:rPr>
          <w:lang w:val="it-IT"/>
        </w:rPr>
        <w:t xml:space="preserve"> </w:t>
      </w:r>
      <w:r w:rsidR="00D85E41" w:rsidRPr="00983D71">
        <w:rPr>
          <w:rStyle w:val="Incipit"/>
        </w:rPr>
        <w:t>dierum</w:t>
      </w:r>
      <w:r w:rsidR="00D85E41">
        <w:rPr>
          <w:lang w:val="it-IT"/>
        </w:rPr>
        <w:t xml:space="preserve">. RP </w:t>
      </w:r>
      <w:r w:rsidR="00D85E41" w:rsidRPr="00983D71">
        <w:rPr>
          <w:rStyle w:val="Incipit"/>
        </w:rPr>
        <w:t>Iam</w:t>
      </w:r>
      <w:r w:rsidR="00D85E41">
        <w:rPr>
          <w:lang w:val="it-IT"/>
        </w:rPr>
        <w:t xml:space="preserve"> </w:t>
      </w:r>
      <w:r w:rsidR="00D85E41" w:rsidRPr="00983D71">
        <w:rPr>
          <w:rStyle w:val="Incipit"/>
        </w:rPr>
        <w:t>non</w:t>
      </w:r>
      <w:r w:rsidR="00D85E41">
        <w:rPr>
          <w:lang w:val="it-IT"/>
        </w:rPr>
        <w:t xml:space="preserve"> </w:t>
      </w:r>
      <w:r w:rsidR="00D85E41" w:rsidRPr="00983D71">
        <w:rPr>
          <w:rStyle w:val="Incipit"/>
        </w:rPr>
        <w:t>dicam</w:t>
      </w:r>
      <w:r w:rsidR="00D85E41">
        <w:rPr>
          <w:lang w:val="it-IT"/>
        </w:rPr>
        <w:t xml:space="preserve">. RP </w:t>
      </w:r>
      <w:r w:rsidR="00D85E41" w:rsidRPr="00983D71">
        <w:rPr>
          <w:rStyle w:val="Incipit"/>
        </w:rPr>
        <w:t>Disciplinam</w:t>
      </w:r>
      <w:r w:rsidR="00D85E41">
        <w:rPr>
          <w:lang w:val="it-IT"/>
        </w:rPr>
        <w:t xml:space="preserve"> </w:t>
      </w:r>
      <w:r w:rsidR="00D85E41" w:rsidRPr="00983D71">
        <w:rPr>
          <w:rStyle w:val="Incipit"/>
        </w:rPr>
        <w:t>et</w:t>
      </w:r>
      <w:r w:rsidR="00D85E41">
        <w:rPr>
          <w:lang w:val="it-IT"/>
        </w:rPr>
        <w:t xml:space="preserve"> </w:t>
      </w:r>
      <w:r w:rsidR="00D85E41" w:rsidRPr="00983D71">
        <w:rPr>
          <w:rStyle w:val="Incipit"/>
        </w:rPr>
        <w:t>sapientiam</w:t>
      </w:r>
      <w:r w:rsidR="00D85E41">
        <w:rPr>
          <w:lang w:val="it-IT"/>
        </w:rPr>
        <w:t xml:space="preserve">. RP </w:t>
      </w:r>
      <w:r w:rsidR="00D85E41" w:rsidRPr="00983D71">
        <w:rPr>
          <w:rStyle w:val="Incipit"/>
        </w:rPr>
        <w:t>Spiritus</w:t>
      </w:r>
      <w:r w:rsidR="00D85E41">
        <w:rPr>
          <w:lang w:val="it-IT"/>
        </w:rPr>
        <w:t xml:space="preserve"> </w:t>
      </w:r>
      <w:r w:rsidR="00D85E41" w:rsidRPr="00983D71">
        <w:rPr>
          <w:rStyle w:val="Incipit"/>
        </w:rPr>
        <w:t>sanctus</w:t>
      </w:r>
      <w:r w:rsidR="00D85E41">
        <w:rPr>
          <w:lang w:val="it-IT"/>
        </w:rPr>
        <w:t xml:space="preserve">. [TD] </w:t>
      </w:r>
      <w:r w:rsidR="00D85E41" w:rsidRPr="00983D71">
        <w:rPr>
          <w:rStyle w:val="Incipit"/>
        </w:rPr>
        <w:t>Te</w:t>
      </w:r>
      <w:r w:rsidR="00D85E41">
        <w:rPr>
          <w:lang w:val="it-IT"/>
        </w:rPr>
        <w:t xml:space="preserve"> </w:t>
      </w:r>
      <w:r w:rsidR="00D85E41" w:rsidRPr="00983D71">
        <w:rPr>
          <w:rStyle w:val="Incipit"/>
        </w:rPr>
        <w:t>deum</w:t>
      </w:r>
      <w:r w:rsidR="00D85E41">
        <w:rPr>
          <w:lang w:val="it-IT"/>
        </w:rPr>
        <w:t xml:space="preserve"> </w:t>
      </w:r>
      <w:r w:rsidR="00D85E41" w:rsidRPr="00983D71">
        <w:rPr>
          <w:rStyle w:val="Incipit"/>
        </w:rPr>
        <w:t>laudamus</w:t>
      </w:r>
      <w:r w:rsidR="00D85E41">
        <w:rPr>
          <w:lang w:val="it-IT"/>
        </w:rPr>
        <w:t>.</w:t>
      </w:r>
    </w:p>
    <w:p w:rsidR="00D85E41" w:rsidRDefault="00D85E41" w:rsidP="004633FE">
      <w:pPr>
        <w:rPr>
          <w:lang w:val="it-IT"/>
        </w:rPr>
      </w:pPr>
      <w:r>
        <w:rPr>
          <w:lang w:val="it-IT"/>
        </w:rPr>
        <w:t xml:space="preserve">IN LAUDIBUS AN </w:t>
      </w:r>
      <w:r w:rsidRPr="00983D71">
        <w:rPr>
          <w:rStyle w:val="Incipit"/>
        </w:rPr>
        <w:t>Dum</w:t>
      </w:r>
      <w:r>
        <w:rPr>
          <w:lang w:val="it-IT"/>
        </w:rPr>
        <w:t xml:space="preserve"> </w:t>
      </w:r>
      <w:r w:rsidRPr="00983D71">
        <w:rPr>
          <w:rStyle w:val="Incipit"/>
        </w:rPr>
        <w:t>complerentur</w:t>
      </w:r>
      <w:r>
        <w:rPr>
          <w:lang w:val="it-IT"/>
        </w:rPr>
        <w:t xml:space="preserve"> sola</w:t>
      </w:r>
      <w:r w:rsidR="007C01F8">
        <w:rPr>
          <w:lang w:val="it-IT"/>
        </w:rPr>
        <w:t xml:space="preserve"> [tantum]</w:t>
      </w:r>
      <w:r>
        <w:rPr>
          <w:lang w:val="it-IT"/>
        </w:rPr>
        <w:t xml:space="preserve">. CP </w:t>
      </w:r>
      <w:r w:rsidRPr="00983D71">
        <w:rPr>
          <w:rStyle w:val="Incipit"/>
        </w:rPr>
        <w:t>Eccle</w:t>
      </w:r>
      <w:r w:rsidR="00C052CC">
        <w:rPr>
          <w:rStyle w:val="Incipit"/>
        </w:rPr>
        <w:t>s</w:t>
      </w:r>
      <w:r w:rsidRPr="00983D71">
        <w:rPr>
          <w:rStyle w:val="Incipit"/>
        </w:rPr>
        <w:t>ia</w:t>
      </w:r>
      <w:r>
        <w:rPr>
          <w:lang w:val="it-IT"/>
        </w:rPr>
        <w:t xml:space="preserve"> </w:t>
      </w:r>
      <w:r w:rsidRPr="00983D71">
        <w:rPr>
          <w:rStyle w:val="Incipit"/>
        </w:rPr>
        <w:t>crescebat</w:t>
      </w:r>
      <w:r>
        <w:rPr>
          <w:lang w:val="it-IT"/>
        </w:rPr>
        <w:t xml:space="preserve">. AB </w:t>
      </w:r>
      <w:r w:rsidRPr="00983D71">
        <w:rPr>
          <w:rStyle w:val="Incipit"/>
        </w:rPr>
        <w:t>Hi</w:t>
      </w:r>
      <w:r>
        <w:rPr>
          <w:lang w:val="it-IT"/>
        </w:rPr>
        <w:t xml:space="preserve"> </w:t>
      </w:r>
      <w:r w:rsidRPr="00983D71">
        <w:rPr>
          <w:rStyle w:val="Incipit"/>
        </w:rPr>
        <w:t>qui</w:t>
      </w:r>
      <w:r>
        <w:rPr>
          <w:lang w:val="it-IT"/>
        </w:rPr>
        <w:t xml:space="preserve"> </w:t>
      </w:r>
      <w:r w:rsidRPr="00983D71">
        <w:rPr>
          <w:rStyle w:val="Incipit"/>
        </w:rPr>
        <w:t>linguis</w:t>
      </w:r>
      <w:r>
        <w:rPr>
          <w:lang w:val="it-IT"/>
        </w:rPr>
        <w:t xml:space="preserve">. OR </w:t>
      </w:r>
      <w:r w:rsidRPr="00983D71">
        <w:rPr>
          <w:rStyle w:val="Incipit"/>
        </w:rPr>
        <w:t>Da</w:t>
      </w:r>
      <w:r>
        <w:rPr>
          <w:lang w:val="it-IT"/>
        </w:rPr>
        <w:t xml:space="preserve"> </w:t>
      </w:r>
      <w:r w:rsidRPr="00983D71">
        <w:rPr>
          <w:rStyle w:val="Incipit"/>
        </w:rPr>
        <w:t>ecclesiae</w:t>
      </w:r>
      <w:r>
        <w:rPr>
          <w:lang w:val="it-IT"/>
        </w:rPr>
        <w:t xml:space="preserve"> </w:t>
      </w:r>
      <w:r w:rsidRPr="00983D71">
        <w:rPr>
          <w:rStyle w:val="Incipit"/>
        </w:rPr>
        <w:t>tuae</w:t>
      </w:r>
      <w:r>
        <w:rPr>
          <w:lang w:val="it-IT"/>
        </w:rPr>
        <w:t>.</w:t>
      </w:r>
    </w:p>
    <w:p w:rsidR="007C01F8" w:rsidRDefault="00D85E41" w:rsidP="004633FE">
      <w:pPr>
        <w:rPr>
          <w:lang w:val="it-IT"/>
        </w:rPr>
      </w:pPr>
      <w:r>
        <w:rPr>
          <w:lang w:val="it-IT"/>
        </w:rPr>
        <w:lastRenderedPageBreak/>
        <w:t xml:space="preserve">AD MISSAM [IN] </w:t>
      </w:r>
      <w:r w:rsidRPr="00983D71">
        <w:rPr>
          <w:rStyle w:val="Incipit"/>
        </w:rPr>
        <w:t>Repleatur</w:t>
      </w:r>
      <w:r>
        <w:rPr>
          <w:lang w:val="it-IT"/>
        </w:rPr>
        <w:t xml:space="preserve"> </w:t>
      </w:r>
      <w:r w:rsidRPr="00983D71">
        <w:rPr>
          <w:rStyle w:val="Incipit"/>
        </w:rPr>
        <w:t>os</w:t>
      </w:r>
      <w:r>
        <w:rPr>
          <w:lang w:val="it-IT"/>
        </w:rPr>
        <w:t xml:space="preserve"> </w:t>
      </w:r>
      <w:r w:rsidRPr="00983D71">
        <w:rPr>
          <w:rStyle w:val="Incipit"/>
        </w:rPr>
        <w:t>meum</w:t>
      </w:r>
      <w:r>
        <w:rPr>
          <w:lang w:val="it-IT"/>
        </w:rPr>
        <w:t xml:space="preserve">. [GL] </w:t>
      </w:r>
      <w:r w:rsidRPr="00983D71">
        <w:rPr>
          <w:rStyle w:val="Incipit"/>
        </w:rPr>
        <w:t>Gloria</w:t>
      </w:r>
      <w:r>
        <w:rPr>
          <w:lang w:val="it-IT"/>
        </w:rPr>
        <w:t xml:space="preserve"> </w:t>
      </w:r>
      <w:r w:rsidRPr="00983D71">
        <w:rPr>
          <w:rStyle w:val="Incipit"/>
        </w:rPr>
        <w:t>in</w:t>
      </w:r>
      <w:r>
        <w:rPr>
          <w:lang w:val="it-IT"/>
        </w:rPr>
        <w:t xml:space="preserve"> </w:t>
      </w:r>
      <w:r w:rsidRPr="00983D71">
        <w:rPr>
          <w:rStyle w:val="Incipit"/>
        </w:rPr>
        <w:t>excelsis</w:t>
      </w:r>
      <w:r>
        <w:rPr>
          <w:lang w:val="it-IT"/>
        </w:rPr>
        <w:t xml:space="preserve">. ORCL </w:t>
      </w:r>
      <w:r w:rsidRPr="00983D71">
        <w:rPr>
          <w:rStyle w:val="Incipit"/>
        </w:rPr>
        <w:t>Da</w:t>
      </w:r>
      <w:r>
        <w:rPr>
          <w:lang w:val="it-IT"/>
        </w:rPr>
        <w:t xml:space="preserve"> </w:t>
      </w:r>
      <w:r w:rsidRPr="00983D71">
        <w:rPr>
          <w:rStyle w:val="Incipit"/>
        </w:rPr>
        <w:t>ecclesiae</w:t>
      </w:r>
      <w:r>
        <w:rPr>
          <w:lang w:val="it-IT"/>
        </w:rPr>
        <w:t xml:space="preserve"> </w:t>
      </w:r>
      <w:r w:rsidRPr="00983D71">
        <w:rPr>
          <w:rStyle w:val="Incipit"/>
        </w:rPr>
        <w:t>tuae</w:t>
      </w:r>
      <w:r>
        <w:rPr>
          <w:lang w:val="it-IT"/>
        </w:rPr>
        <w:t xml:space="preserve">. EP </w:t>
      </w:r>
      <w:r w:rsidRPr="00983D71">
        <w:rPr>
          <w:rStyle w:val="Incipit"/>
        </w:rPr>
        <w:t>Aperiens</w:t>
      </w:r>
      <w:r>
        <w:rPr>
          <w:lang w:val="it-IT"/>
        </w:rPr>
        <w:t xml:space="preserve"> </w:t>
      </w:r>
      <w:r w:rsidRPr="00983D71">
        <w:rPr>
          <w:rStyle w:val="Incipit"/>
        </w:rPr>
        <w:t>Petrus</w:t>
      </w:r>
      <w:r>
        <w:rPr>
          <w:lang w:val="it-IT"/>
        </w:rPr>
        <w:t xml:space="preserve">. ALV </w:t>
      </w:r>
      <w:r w:rsidRPr="00983D71">
        <w:rPr>
          <w:rStyle w:val="Incipit"/>
        </w:rPr>
        <w:t>Emitte</w:t>
      </w:r>
      <w:r>
        <w:rPr>
          <w:lang w:val="it-IT"/>
        </w:rPr>
        <w:t xml:space="preserve">. ALV </w:t>
      </w:r>
      <w:r w:rsidRPr="00983D71">
        <w:rPr>
          <w:rStyle w:val="Incipit"/>
        </w:rPr>
        <w:t>Sancti</w:t>
      </w:r>
      <w:r>
        <w:rPr>
          <w:lang w:val="it-IT"/>
        </w:rPr>
        <w:t xml:space="preserve"> </w:t>
      </w:r>
      <w:r w:rsidRPr="00983D71">
        <w:rPr>
          <w:rStyle w:val="Incipit"/>
        </w:rPr>
        <w:t>spiritus</w:t>
      </w:r>
      <w:r>
        <w:rPr>
          <w:lang w:val="it-IT"/>
        </w:rPr>
        <w:t xml:space="preserve">. SE </w:t>
      </w:r>
      <w:r w:rsidRPr="00983D71">
        <w:rPr>
          <w:rStyle w:val="Incipit"/>
        </w:rPr>
        <w:t>Sancti</w:t>
      </w:r>
      <w:r>
        <w:rPr>
          <w:lang w:val="it-IT"/>
        </w:rPr>
        <w:t xml:space="preserve"> </w:t>
      </w:r>
      <w:r w:rsidRPr="00983D71">
        <w:rPr>
          <w:rStyle w:val="Incipit"/>
        </w:rPr>
        <w:t>spiritus</w:t>
      </w:r>
      <w:r>
        <w:rPr>
          <w:lang w:val="it-IT"/>
        </w:rPr>
        <w:t xml:space="preserve">. EV </w:t>
      </w:r>
      <w:r w:rsidRPr="00983D71">
        <w:rPr>
          <w:rStyle w:val="Incipit"/>
        </w:rPr>
        <w:t>Factum</w:t>
      </w:r>
      <w:r>
        <w:rPr>
          <w:lang w:val="it-IT"/>
        </w:rPr>
        <w:t xml:space="preserve"> </w:t>
      </w:r>
      <w:r w:rsidRPr="00983D71">
        <w:rPr>
          <w:rStyle w:val="Incipit"/>
        </w:rPr>
        <w:t>est</w:t>
      </w:r>
      <w:r>
        <w:rPr>
          <w:lang w:val="it-IT"/>
        </w:rPr>
        <w:t xml:space="preserve"> </w:t>
      </w:r>
      <w:r w:rsidRPr="00983D71">
        <w:rPr>
          <w:rStyle w:val="Incipit"/>
        </w:rPr>
        <w:t>in</w:t>
      </w:r>
      <w:r>
        <w:rPr>
          <w:lang w:val="it-IT"/>
        </w:rPr>
        <w:t xml:space="preserve"> </w:t>
      </w:r>
      <w:r w:rsidRPr="00983D71">
        <w:rPr>
          <w:rStyle w:val="Incipit"/>
        </w:rPr>
        <w:t>una</w:t>
      </w:r>
      <w:r>
        <w:rPr>
          <w:lang w:val="it-IT"/>
        </w:rPr>
        <w:t xml:space="preserve"> </w:t>
      </w:r>
      <w:r w:rsidRPr="00983D71">
        <w:rPr>
          <w:rStyle w:val="Incipit"/>
        </w:rPr>
        <w:t>dierum</w:t>
      </w:r>
      <w:r>
        <w:rPr>
          <w:lang w:val="it-IT"/>
        </w:rPr>
        <w:t>.</w:t>
      </w:r>
      <w:r w:rsidR="007C01F8">
        <w:rPr>
          <w:lang w:val="it-IT"/>
        </w:rPr>
        <w:t xml:space="preserve"> [CR] </w:t>
      </w:r>
      <w:r w:rsidR="007C01F8" w:rsidRPr="00983D71">
        <w:rPr>
          <w:rStyle w:val="Incipit"/>
        </w:rPr>
        <w:t>Credo</w:t>
      </w:r>
      <w:r w:rsidR="007C01F8">
        <w:rPr>
          <w:lang w:val="it-IT"/>
        </w:rPr>
        <w:t xml:space="preserve"> </w:t>
      </w:r>
      <w:r w:rsidR="007C01F8" w:rsidRPr="00983D71">
        <w:rPr>
          <w:rStyle w:val="Incipit"/>
        </w:rPr>
        <w:t>in</w:t>
      </w:r>
      <w:r w:rsidR="007C01F8">
        <w:rPr>
          <w:lang w:val="it-IT"/>
        </w:rPr>
        <w:t xml:space="preserve"> </w:t>
      </w:r>
      <w:r w:rsidR="007C01F8" w:rsidRPr="00983D71">
        <w:rPr>
          <w:rStyle w:val="Incipit"/>
        </w:rPr>
        <w:t>unum</w:t>
      </w:r>
      <w:r w:rsidR="007C01F8">
        <w:rPr>
          <w:lang w:val="it-IT"/>
        </w:rPr>
        <w:t xml:space="preserve">. OF </w:t>
      </w:r>
      <w:r w:rsidR="007C01F8" w:rsidRPr="00983D71">
        <w:rPr>
          <w:rStyle w:val="Incipit"/>
        </w:rPr>
        <w:t>Lauda</w:t>
      </w:r>
      <w:r w:rsidR="007C01F8">
        <w:rPr>
          <w:lang w:val="it-IT"/>
        </w:rPr>
        <w:t xml:space="preserve"> </w:t>
      </w:r>
      <w:r w:rsidR="007C01F8" w:rsidRPr="00983D71">
        <w:rPr>
          <w:rStyle w:val="Incipit"/>
        </w:rPr>
        <w:t>anima</w:t>
      </w:r>
      <w:r w:rsidR="007C01F8">
        <w:rPr>
          <w:lang w:val="it-IT"/>
        </w:rPr>
        <w:t xml:space="preserve">. CO </w:t>
      </w:r>
      <w:r w:rsidR="007C01F8" w:rsidRPr="00983D71">
        <w:rPr>
          <w:rStyle w:val="Incipit"/>
        </w:rPr>
        <w:t>Spiritus</w:t>
      </w:r>
      <w:r w:rsidR="007C01F8">
        <w:rPr>
          <w:lang w:val="it-IT"/>
        </w:rPr>
        <w:t xml:space="preserve"> </w:t>
      </w:r>
      <w:r w:rsidR="007C01F8" w:rsidRPr="00983D71">
        <w:rPr>
          <w:rStyle w:val="Incipit"/>
        </w:rPr>
        <w:t>ubi</w:t>
      </w:r>
      <w:r w:rsidR="007C01F8">
        <w:rPr>
          <w:lang w:val="it-IT"/>
        </w:rPr>
        <w:t xml:space="preserve"> </w:t>
      </w:r>
      <w:r w:rsidR="007C01F8" w:rsidRPr="00983D71">
        <w:rPr>
          <w:rStyle w:val="Incipit"/>
        </w:rPr>
        <w:t>vult</w:t>
      </w:r>
      <w:r w:rsidR="007C01F8">
        <w:rPr>
          <w:lang w:val="it-IT"/>
        </w:rPr>
        <w:t>.</w:t>
      </w:r>
    </w:p>
    <w:p w:rsidR="007C01F8" w:rsidRDefault="007C01F8" w:rsidP="004633FE">
      <w:pPr>
        <w:rPr>
          <w:lang w:val="it-IT"/>
        </w:rPr>
      </w:pPr>
      <w:r>
        <w:rPr>
          <w:lang w:val="it-IT"/>
        </w:rPr>
        <w:t xml:space="preserve">AD VESPERAS AN </w:t>
      </w:r>
      <w:r w:rsidRPr="00983D71">
        <w:rPr>
          <w:rStyle w:val="Incipit"/>
        </w:rPr>
        <w:t>Veni</w:t>
      </w:r>
      <w:r>
        <w:rPr>
          <w:lang w:val="it-IT"/>
        </w:rPr>
        <w:t xml:space="preserve"> </w:t>
      </w:r>
      <w:r w:rsidRPr="00983D71">
        <w:rPr>
          <w:rStyle w:val="Incipit"/>
        </w:rPr>
        <w:t>sancte</w:t>
      </w:r>
      <w:r>
        <w:rPr>
          <w:lang w:val="it-IT"/>
        </w:rPr>
        <w:t xml:space="preserve">. PS </w:t>
      </w:r>
      <w:r w:rsidRPr="00983D71">
        <w:rPr>
          <w:rStyle w:val="Incipit"/>
        </w:rPr>
        <w:t>Dixit</w:t>
      </w:r>
      <w:r>
        <w:rPr>
          <w:lang w:val="it-IT"/>
        </w:rPr>
        <w:t xml:space="preserve"> </w:t>
      </w:r>
      <w:r w:rsidRPr="00983D71">
        <w:rPr>
          <w:rStyle w:val="Incipit"/>
        </w:rPr>
        <w:t>dominus</w:t>
      </w:r>
      <w:r>
        <w:rPr>
          <w:lang w:val="it-IT"/>
        </w:rPr>
        <w:t xml:space="preserve"> et ceteri. HY </w:t>
      </w:r>
      <w:r w:rsidRPr="00983D71">
        <w:rPr>
          <w:rStyle w:val="Incipit"/>
        </w:rPr>
        <w:t>Veni</w:t>
      </w:r>
      <w:r>
        <w:rPr>
          <w:lang w:val="it-IT"/>
        </w:rPr>
        <w:t xml:space="preserve"> </w:t>
      </w:r>
      <w:r w:rsidRPr="00983D71">
        <w:rPr>
          <w:rStyle w:val="Incipit"/>
        </w:rPr>
        <w:t>creator</w:t>
      </w:r>
      <w:r>
        <w:rPr>
          <w:lang w:val="it-IT"/>
        </w:rPr>
        <w:t xml:space="preserve">. Capitulum et oratio de die. AM </w:t>
      </w:r>
      <w:r w:rsidRPr="00710BA2">
        <w:rPr>
          <w:rStyle w:val="Incipit"/>
        </w:rPr>
        <w:t>Iam</w:t>
      </w:r>
      <w:r>
        <w:rPr>
          <w:lang w:val="it-IT"/>
        </w:rPr>
        <w:t xml:space="preserve"> </w:t>
      </w:r>
      <w:r w:rsidRPr="00710BA2">
        <w:rPr>
          <w:rStyle w:val="Incipit"/>
        </w:rPr>
        <w:t>non</w:t>
      </w:r>
      <w:r>
        <w:rPr>
          <w:lang w:val="it-IT"/>
        </w:rPr>
        <w:t xml:space="preserve"> </w:t>
      </w:r>
      <w:r w:rsidRPr="00710BA2">
        <w:rPr>
          <w:rStyle w:val="Incipit"/>
        </w:rPr>
        <w:t>multa</w:t>
      </w:r>
      <w:r>
        <w:rPr>
          <w:lang w:val="it-IT"/>
        </w:rPr>
        <w:t>.</w:t>
      </w:r>
    </w:p>
    <w:p w:rsidR="00D85E41" w:rsidRDefault="007C01F8" w:rsidP="007C01F8">
      <w:pPr>
        <w:pStyle w:val="berschrift1"/>
        <w:rPr>
          <w:lang w:val="it-IT"/>
        </w:rPr>
      </w:pPr>
      <w:r>
        <w:rPr>
          <w:lang w:val="it-IT"/>
        </w:rPr>
        <w:t>SABBATO</w:t>
      </w:r>
    </w:p>
    <w:p w:rsidR="007C01F8" w:rsidRDefault="007C01F8" w:rsidP="007C01F8">
      <w:pPr>
        <w:rPr>
          <w:lang w:val="it-IT"/>
        </w:rPr>
      </w:pPr>
      <w:r>
        <w:rPr>
          <w:lang w:val="it-IT"/>
        </w:rPr>
        <w:t xml:space="preserve">[AD MATUTINAS] INV </w:t>
      </w:r>
      <w:r w:rsidRPr="00983D71">
        <w:rPr>
          <w:rStyle w:val="Incipit"/>
        </w:rPr>
        <w:t>Spiritus</w:t>
      </w:r>
      <w:r>
        <w:rPr>
          <w:lang w:val="it-IT"/>
        </w:rPr>
        <w:t xml:space="preserve"> </w:t>
      </w:r>
      <w:r w:rsidRPr="00140DF5">
        <w:rPr>
          <w:rStyle w:val="Incipit"/>
        </w:rPr>
        <w:t>domini</w:t>
      </w:r>
      <w:r w:rsidR="00140DF5">
        <w:rPr>
          <w:lang w:val="it-IT"/>
        </w:rPr>
        <w:t xml:space="preserve"> </w:t>
      </w:r>
      <w:r w:rsidR="00140DF5" w:rsidRPr="00140DF5">
        <w:rPr>
          <w:rStyle w:val="Incipit"/>
        </w:rPr>
        <w:t>replevit</w:t>
      </w:r>
      <w:r>
        <w:rPr>
          <w:lang w:val="it-IT"/>
        </w:rPr>
        <w:t>.</w:t>
      </w:r>
    </w:p>
    <w:p w:rsidR="007C01F8" w:rsidRDefault="007C01F8" w:rsidP="007C01F8">
      <w:pPr>
        <w:rPr>
          <w:lang w:val="it-IT"/>
        </w:rPr>
      </w:pPr>
      <w:r>
        <w:rPr>
          <w:lang w:val="it-IT"/>
        </w:rPr>
        <w:t xml:space="preserve">[IN NOCTURNO] AN </w:t>
      </w:r>
      <w:r w:rsidRPr="00140DF5">
        <w:rPr>
          <w:rStyle w:val="Incipit"/>
        </w:rPr>
        <w:t>Factu</w:t>
      </w:r>
      <w:r w:rsidR="00CB5AD3">
        <w:rPr>
          <w:rStyle w:val="Incipit"/>
        </w:rPr>
        <w:t>s</w:t>
      </w:r>
      <w:r>
        <w:rPr>
          <w:lang w:val="it-IT"/>
        </w:rPr>
        <w:t xml:space="preserve"> </w:t>
      </w:r>
      <w:r w:rsidRPr="00140DF5">
        <w:rPr>
          <w:rStyle w:val="Incipit"/>
        </w:rPr>
        <w:t>est</w:t>
      </w:r>
      <w:r>
        <w:rPr>
          <w:lang w:val="it-IT"/>
        </w:rPr>
        <w:t xml:space="preserve"> </w:t>
      </w:r>
      <w:r w:rsidRPr="00140DF5">
        <w:rPr>
          <w:rStyle w:val="Incipit"/>
        </w:rPr>
        <w:t>repente</w:t>
      </w:r>
      <w:r>
        <w:rPr>
          <w:lang w:val="it-IT"/>
        </w:rPr>
        <w:t xml:space="preserve"> cum reliquis. EV </w:t>
      </w:r>
      <w:r w:rsidRPr="00140DF5">
        <w:rPr>
          <w:rStyle w:val="Incipit"/>
        </w:rPr>
        <w:t>Surgens</w:t>
      </w:r>
      <w:r>
        <w:rPr>
          <w:lang w:val="it-IT"/>
        </w:rPr>
        <w:t xml:space="preserve"> </w:t>
      </w:r>
      <w:r w:rsidRPr="00140DF5">
        <w:rPr>
          <w:rStyle w:val="Incipit"/>
        </w:rPr>
        <w:t>Iesus</w:t>
      </w:r>
      <w:r>
        <w:rPr>
          <w:lang w:val="it-IT"/>
        </w:rPr>
        <w:t xml:space="preserve"> </w:t>
      </w:r>
      <w:r w:rsidRPr="00140DF5">
        <w:rPr>
          <w:rStyle w:val="Incipit"/>
        </w:rPr>
        <w:t>de</w:t>
      </w:r>
      <w:r>
        <w:rPr>
          <w:lang w:val="it-IT"/>
        </w:rPr>
        <w:t xml:space="preserve"> </w:t>
      </w:r>
      <w:r w:rsidRPr="00140DF5">
        <w:rPr>
          <w:rStyle w:val="Incipit"/>
        </w:rPr>
        <w:t>sinagoga</w:t>
      </w:r>
      <w:r>
        <w:rPr>
          <w:lang w:val="it-IT"/>
        </w:rPr>
        <w:t xml:space="preserve">. RP </w:t>
      </w:r>
      <w:r w:rsidRPr="00140DF5">
        <w:rPr>
          <w:rStyle w:val="Incipit"/>
        </w:rPr>
        <w:t>Disciplinam</w:t>
      </w:r>
      <w:r>
        <w:rPr>
          <w:lang w:val="it-IT"/>
        </w:rPr>
        <w:t xml:space="preserve">. RP </w:t>
      </w:r>
      <w:r w:rsidRPr="00140DF5">
        <w:rPr>
          <w:rStyle w:val="Incipit"/>
        </w:rPr>
        <w:t>Spiritus</w:t>
      </w:r>
      <w:r>
        <w:rPr>
          <w:lang w:val="it-IT"/>
        </w:rPr>
        <w:t xml:space="preserve"> </w:t>
      </w:r>
      <w:r w:rsidRPr="00140DF5">
        <w:rPr>
          <w:rStyle w:val="Incipit"/>
        </w:rPr>
        <w:t>sanctus</w:t>
      </w:r>
      <w:r>
        <w:rPr>
          <w:lang w:val="it-IT"/>
        </w:rPr>
        <w:t xml:space="preserve">. RP </w:t>
      </w:r>
      <w:r w:rsidRPr="00140DF5">
        <w:rPr>
          <w:rStyle w:val="Incipit"/>
        </w:rPr>
        <w:t>Loquebantur</w:t>
      </w:r>
      <w:r>
        <w:rPr>
          <w:lang w:val="it-IT"/>
        </w:rPr>
        <w:t xml:space="preserve"> </w:t>
      </w:r>
      <w:r w:rsidRPr="00140DF5">
        <w:rPr>
          <w:rStyle w:val="Incipit"/>
        </w:rPr>
        <w:t>variis</w:t>
      </w:r>
      <w:r>
        <w:rPr>
          <w:lang w:val="it-IT"/>
        </w:rPr>
        <w:t xml:space="preserve"> </w:t>
      </w:r>
      <w:r w:rsidRPr="00140DF5">
        <w:rPr>
          <w:rStyle w:val="Incipit"/>
        </w:rPr>
        <w:t>linguis</w:t>
      </w:r>
      <w:r>
        <w:rPr>
          <w:lang w:val="it-IT"/>
        </w:rPr>
        <w:t xml:space="preserve">. [TD] </w:t>
      </w:r>
      <w:r w:rsidRPr="00140DF5">
        <w:rPr>
          <w:rStyle w:val="Incipit"/>
        </w:rPr>
        <w:t>Te</w:t>
      </w:r>
      <w:r>
        <w:rPr>
          <w:lang w:val="it-IT"/>
        </w:rPr>
        <w:t xml:space="preserve"> </w:t>
      </w:r>
      <w:r w:rsidRPr="00140DF5">
        <w:rPr>
          <w:rStyle w:val="Incipit"/>
        </w:rPr>
        <w:t>deum</w:t>
      </w:r>
      <w:r>
        <w:rPr>
          <w:lang w:val="it-IT"/>
        </w:rPr>
        <w:t xml:space="preserve"> </w:t>
      </w:r>
      <w:r w:rsidRPr="00140DF5">
        <w:rPr>
          <w:rStyle w:val="Incipit"/>
        </w:rPr>
        <w:t>laudamus</w:t>
      </w:r>
      <w:r w:rsidR="00710BA2">
        <w:rPr>
          <w:lang w:val="it-IT"/>
        </w:rPr>
        <w:t xml:space="preserve"> dicitur.</w:t>
      </w:r>
    </w:p>
    <w:p w:rsidR="007C01F8" w:rsidRDefault="007C01F8" w:rsidP="007C01F8">
      <w:pPr>
        <w:rPr>
          <w:lang w:val="it-IT"/>
        </w:rPr>
      </w:pPr>
      <w:r>
        <w:rPr>
          <w:lang w:val="it-IT"/>
        </w:rPr>
        <w:t xml:space="preserve">AD LAUDES AN </w:t>
      </w:r>
      <w:r w:rsidRPr="00140DF5">
        <w:rPr>
          <w:rStyle w:val="Incipit"/>
        </w:rPr>
        <w:t>Dum</w:t>
      </w:r>
      <w:r>
        <w:rPr>
          <w:lang w:val="it-IT"/>
        </w:rPr>
        <w:t xml:space="preserve"> </w:t>
      </w:r>
      <w:r w:rsidRPr="00140DF5">
        <w:rPr>
          <w:rStyle w:val="Incipit"/>
        </w:rPr>
        <w:t>complerentur</w:t>
      </w:r>
      <w:r>
        <w:rPr>
          <w:lang w:val="it-IT"/>
        </w:rPr>
        <w:t xml:space="preserve"> sola tantum. CP </w:t>
      </w:r>
      <w:r w:rsidRPr="00140DF5">
        <w:rPr>
          <w:rStyle w:val="Incipit"/>
        </w:rPr>
        <w:t>Unicuique</w:t>
      </w:r>
      <w:r>
        <w:rPr>
          <w:lang w:val="it-IT"/>
        </w:rPr>
        <w:t xml:space="preserve"> </w:t>
      </w:r>
      <w:r w:rsidRPr="00140DF5">
        <w:rPr>
          <w:rStyle w:val="Incipit"/>
        </w:rPr>
        <w:t>data</w:t>
      </w:r>
      <w:r>
        <w:rPr>
          <w:lang w:val="it-IT"/>
        </w:rPr>
        <w:t xml:space="preserve">. AB </w:t>
      </w:r>
      <w:r w:rsidRPr="00140DF5">
        <w:rPr>
          <w:rStyle w:val="Incipit"/>
        </w:rPr>
        <w:t>Si</w:t>
      </w:r>
      <w:r>
        <w:rPr>
          <w:lang w:val="it-IT"/>
        </w:rPr>
        <w:t xml:space="preserve"> </w:t>
      </w:r>
      <w:r w:rsidRPr="00140DF5">
        <w:rPr>
          <w:rStyle w:val="Incipit"/>
        </w:rPr>
        <w:t>diligitis</w:t>
      </w:r>
      <w:r>
        <w:rPr>
          <w:lang w:val="it-IT"/>
        </w:rPr>
        <w:t xml:space="preserve"> </w:t>
      </w:r>
      <w:r w:rsidRPr="00140DF5">
        <w:rPr>
          <w:rStyle w:val="Incipit"/>
        </w:rPr>
        <w:t>me</w:t>
      </w:r>
      <w:r>
        <w:rPr>
          <w:lang w:val="it-IT"/>
        </w:rPr>
        <w:t xml:space="preserve">. </w:t>
      </w:r>
      <w:r w:rsidR="00023D94">
        <w:rPr>
          <w:lang w:val="it-IT"/>
        </w:rPr>
        <w:t>CL</w:t>
      </w:r>
      <w:r>
        <w:rPr>
          <w:lang w:val="it-IT"/>
        </w:rPr>
        <w:t xml:space="preserve">OR </w:t>
      </w:r>
      <w:r w:rsidRPr="00140DF5">
        <w:rPr>
          <w:rStyle w:val="Incipit"/>
        </w:rPr>
        <w:t>Mentibus</w:t>
      </w:r>
      <w:r>
        <w:rPr>
          <w:lang w:val="it-IT"/>
        </w:rPr>
        <w:t xml:space="preserve"> </w:t>
      </w:r>
      <w:r w:rsidRPr="00140DF5">
        <w:rPr>
          <w:rStyle w:val="Incipit"/>
        </w:rPr>
        <w:t>nostris</w:t>
      </w:r>
      <w:r>
        <w:rPr>
          <w:lang w:val="it-IT"/>
        </w:rPr>
        <w:t>.</w:t>
      </w:r>
    </w:p>
    <w:p w:rsidR="007C01F8" w:rsidRDefault="009745E5" w:rsidP="007C01F8">
      <w:pPr>
        <w:rPr>
          <w:lang w:val="it-IT"/>
        </w:rPr>
      </w:pPr>
      <w:r>
        <w:rPr>
          <w:lang w:val="it-IT"/>
        </w:rPr>
        <w:t>Post tertiam MISSA canitur. IN</w:t>
      </w:r>
      <w:r w:rsidR="007C01F8">
        <w:rPr>
          <w:lang w:val="it-IT"/>
        </w:rPr>
        <w:t xml:space="preserve"> </w:t>
      </w:r>
      <w:r w:rsidR="007C01F8" w:rsidRPr="00140DF5">
        <w:rPr>
          <w:rStyle w:val="Incipit"/>
        </w:rPr>
        <w:t>Caritas</w:t>
      </w:r>
      <w:r w:rsidR="007C01F8">
        <w:rPr>
          <w:lang w:val="it-IT"/>
        </w:rPr>
        <w:t xml:space="preserve">. PS </w:t>
      </w:r>
      <w:r w:rsidR="007C01F8" w:rsidRPr="009D3291">
        <w:rPr>
          <w:rStyle w:val="Incipit"/>
        </w:rPr>
        <w:t>Domine d</w:t>
      </w:r>
      <w:r w:rsidR="007C01F8" w:rsidRPr="00140DF5">
        <w:rPr>
          <w:rStyle w:val="Incipit"/>
        </w:rPr>
        <w:t>eus</w:t>
      </w:r>
      <w:r w:rsidR="007C01F8">
        <w:rPr>
          <w:lang w:val="it-IT"/>
        </w:rPr>
        <w:t xml:space="preserve">. [GL] </w:t>
      </w:r>
      <w:r w:rsidR="007C01F8" w:rsidRPr="00140DF5">
        <w:rPr>
          <w:rStyle w:val="Incipit"/>
        </w:rPr>
        <w:t>Gloria</w:t>
      </w:r>
      <w:r w:rsidR="007C01F8">
        <w:rPr>
          <w:lang w:val="it-IT"/>
        </w:rPr>
        <w:t xml:space="preserve"> </w:t>
      </w:r>
      <w:r w:rsidR="007C01F8" w:rsidRPr="00140DF5">
        <w:rPr>
          <w:rStyle w:val="Incipit"/>
        </w:rPr>
        <w:t>in</w:t>
      </w:r>
      <w:r w:rsidR="007C01F8">
        <w:rPr>
          <w:lang w:val="it-IT"/>
        </w:rPr>
        <w:t xml:space="preserve"> </w:t>
      </w:r>
      <w:r w:rsidR="007C01F8" w:rsidRPr="00140DF5">
        <w:rPr>
          <w:rStyle w:val="Incipit"/>
        </w:rPr>
        <w:t>excelsis</w:t>
      </w:r>
      <w:r w:rsidR="007C01F8">
        <w:rPr>
          <w:lang w:val="it-IT"/>
        </w:rPr>
        <w:t xml:space="preserve"> dicitur.</w:t>
      </w:r>
    </w:p>
    <w:p w:rsidR="007C01F8" w:rsidRDefault="007C01F8" w:rsidP="007C01F8">
      <w:pPr>
        <w:rPr>
          <w:lang w:val="it-IT"/>
        </w:rPr>
      </w:pPr>
      <w:r>
        <w:rPr>
          <w:lang w:val="it-IT"/>
        </w:rPr>
        <w:t xml:space="preserve">Si vero contingerit </w:t>
      </w:r>
      <w:r w:rsidRPr="00B20586">
        <w:rPr>
          <w:rStyle w:val="Funktion"/>
        </w:rPr>
        <w:t>episcopum</w:t>
      </w:r>
      <w:r>
        <w:rPr>
          <w:lang w:val="it-IT"/>
        </w:rPr>
        <w:t xml:space="preserve"> ordinare </w:t>
      </w:r>
      <w:r w:rsidRPr="00B20586">
        <w:rPr>
          <w:rStyle w:val="Funktion"/>
        </w:rPr>
        <w:t>clericos</w:t>
      </w:r>
      <w:r>
        <w:rPr>
          <w:lang w:val="it-IT"/>
        </w:rPr>
        <w:t xml:space="preserve">, tunc post sextam celebrandum est </w:t>
      </w:r>
      <w:r w:rsidRPr="005E47A1">
        <w:rPr>
          <w:lang w:val="la-Latn"/>
        </w:rPr>
        <w:t>|</w:t>
      </w:r>
      <w:r>
        <w:rPr>
          <w:lang w:val="it-IT"/>
        </w:rPr>
        <w:t>R</w:t>
      </w:r>
      <w:r w:rsidRPr="005E47A1">
        <w:rPr>
          <w:lang w:val="la-Latn"/>
        </w:rPr>
        <w:t>|</w:t>
      </w:r>
      <w:r>
        <w:rPr>
          <w:lang w:val="it-IT"/>
        </w:rPr>
        <w:t xml:space="preserve">tur [GL] </w:t>
      </w:r>
      <w:r w:rsidRPr="00140DF5">
        <w:rPr>
          <w:rStyle w:val="Incipit"/>
        </w:rPr>
        <w:t>Gloria</w:t>
      </w:r>
      <w:r>
        <w:rPr>
          <w:lang w:val="it-IT"/>
        </w:rPr>
        <w:t xml:space="preserve"> </w:t>
      </w:r>
      <w:r w:rsidRPr="00140DF5">
        <w:rPr>
          <w:rStyle w:val="Incipit"/>
        </w:rPr>
        <w:t>in</w:t>
      </w:r>
      <w:r>
        <w:rPr>
          <w:lang w:val="it-IT"/>
        </w:rPr>
        <w:t xml:space="preserve"> </w:t>
      </w:r>
      <w:r w:rsidRPr="00140DF5">
        <w:rPr>
          <w:rStyle w:val="Incipit"/>
        </w:rPr>
        <w:t>excelsis</w:t>
      </w:r>
      <w:r>
        <w:rPr>
          <w:lang w:val="it-IT"/>
        </w:rPr>
        <w:t>. Omnes orationes sine salutatione dicuntur, nec genuflectitur, sed sic tan</w:t>
      </w:r>
      <w:r w:rsidR="00B20586">
        <w:rPr>
          <w:lang w:val="it-IT"/>
        </w:rPr>
        <w:t xml:space="preserve">tum incipiuntur </w:t>
      </w:r>
      <w:r w:rsidR="00B20586" w:rsidRPr="005E47A1">
        <w:rPr>
          <w:lang w:val="la-Latn"/>
        </w:rPr>
        <w:t>|</w:t>
      </w:r>
      <w:r w:rsidR="00B20586">
        <w:rPr>
          <w:lang w:val="it-IT"/>
        </w:rPr>
        <w:t>G</w:t>
      </w:r>
      <w:r w:rsidR="00B20586" w:rsidRPr="005E47A1">
        <w:rPr>
          <w:lang w:val="la-Latn"/>
        </w:rPr>
        <w:t>|</w:t>
      </w:r>
    </w:p>
    <w:p w:rsidR="007C01F8" w:rsidRDefault="007C01F8" w:rsidP="007C01F8">
      <w:pPr>
        <w:pStyle w:val="berschrift1"/>
        <w:rPr>
          <w:lang w:val="it-IT"/>
        </w:rPr>
      </w:pPr>
      <w:r>
        <w:rPr>
          <w:lang w:val="it-IT"/>
        </w:rPr>
        <w:t>[GERVASII ET PROTASII]</w:t>
      </w:r>
    </w:p>
    <w:p w:rsidR="007C01F8" w:rsidRDefault="00F31B58" w:rsidP="007C01F8">
      <w:pPr>
        <w:rPr>
          <w:lang w:val="it-IT"/>
        </w:rPr>
      </w:pPr>
      <w:r>
        <w:rPr>
          <w:lang w:val="it-IT"/>
        </w:rPr>
        <w:t xml:space="preserve">[AD MISSAM] [EV] </w:t>
      </w:r>
      <w:r w:rsidRPr="00140DF5">
        <w:rPr>
          <w:rStyle w:val="Incipit"/>
        </w:rPr>
        <w:t>[</w:t>
      </w:r>
      <w:r w:rsidR="000473C5">
        <w:rPr>
          <w:rStyle w:val="Incipit"/>
        </w:rPr>
        <w:t>Egre</w:t>
      </w:r>
      <w:r w:rsidRPr="00140DF5">
        <w:rPr>
          <w:rStyle w:val="Incipit"/>
        </w:rPr>
        <w:t>d</w:t>
      </w:r>
      <w:r w:rsidR="000473C5">
        <w:rPr>
          <w:rStyle w:val="Incipit"/>
        </w:rPr>
        <w:t>i</w:t>
      </w:r>
      <w:r w:rsidRPr="00140DF5">
        <w:rPr>
          <w:rStyle w:val="Incipit"/>
        </w:rPr>
        <w:t>en]</w:t>
      </w:r>
      <w:r w:rsidR="00AD2B68" w:rsidRPr="00140DF5">
        <w:rPr>
          <w:rStyle w:val="Incipit"/>
        </w:rPr>
        <w:t>(47r</w:t>
      </w:r>
      <w:r w:rsidR="00AD2B68">
        <w:rPr>
          <w:rStyle w:val="Incipit"/>
        </w:rPr>
        <w:t>)</w:t>
      </w:r>
      <w:r w:rsidRPr="00140DF5">
        <w:rPr>
          <w:rStyle w:val="Incipit"/>
        </w:rPr>
        <w:t>te</w:t>
      </w:r>
      <w:r>
        <w:rPr>
          <w:lang w:val="it-IT"/>
        </w:rPr>
        <w:t xml:space="preserve"> </w:t>
      </w:r>
      <w:r w:rsidRPr="00140DF5">
        <w:rPr>
          <w:rStyle w:val="Incipit"/>
        </w:rPr>
        <w:t>Iesu</w:t>
      </w:r>
      <w:r>
        <w:rPr>
          <w:lang w:val="it-IT"/>
        </w:rPr>
        <w:t xml:space="preserve">. OF </w:t>
      </w:r>
      <w:r w:rsidRPr="00140DF5">
        <w:rPr>
          <w:rStyle w:val="Incipit"/>
        </w:rPr>
        <w:t>Laetamini</w:t>
      </w:r>
      <w:r>
        <w:rPr>
          <w:lang w:val="it-IT"/>
        </w:rPr>
        <w:t xml:space="preserve">. CO </w:t>
      </w:r>
      <w:r w:rsidRPr="00140DF5">
        <w:rPr>
          <w:rStyle w:val="Incipit"/>
        </w:rPr>
        <w:t>Posuerunt</w:t>
      </w:r>
      <w:r>
        <w:rPr>
          <w:lang w:val="it-IT"/>
        </w:rPr>
        <w:t xml:space="preserve"> </w:t>
      </w:r>
      <w:r w:rsidRPr="00140DF5">
        <w:rPr>
          <w:rStyle w:val="Incipit"/>
        </w:rPr>
        <w:t>mortalia</w:t>
      </w:r>
      <w:r>
        <w:rPr>
          <w:lang w:val="it-IT"/>
        </w:rPr>
        <w:t>.</w:t>
      </w:r>
    </w:p>
    <w:p w:rsidR="00F31B58" w:rsidRDefault="00F31B58" w:rsidP="00F31B58">
      <w:pPr>
        <w:pStyle w:val="berschrift1"/>
        <w:rPr>
          <w:lang w:val="it-IT"/>
        </w:rPr>
      </w:pPr>
      <w:r>
        <w:rPr>
          <w:lang w:val="it-IT"/>
        </w:rPr>
        <w:t>ALBANI</w:t>
      </w:r>
    </w:p>
    <w:p w:rsidR="00F31B58" w:rsidRDefault="00F31B58" w:rsidP="00F31B58">
      <w:pPr>
        <w:rPr>
          <w:lang w:val="it-IT"/>
        </w:rPr>
      </w:pPr>
      <w:r>
        <w:rPr>
          <w:lang w:val="it-IT"/>
        </w:rPr>
        <w:t>in suffragio antiphona et oratio de uno martyre.</w:t>
      </w:r>
    </w:p>
    <w:p w:rsidR="0093463C" w:rsidRDefault="0093463C" w:rsidP="0093463C">
      <w:pPr>
        <w:pStyle w:val="berschrift1"/>
        <w:rPr>
          <w:lang w:val="it-IT"/>
        </w:rPr>
      </w:pPr>
      <w:r>
        <w:rPr>
          <w:lang w:val="it-IT"/>
        </w:rPr>
        <w:t>ACHACII ET SOCIORUM EIUS</w:t>
      </w:r>
    </w:p>
    <w:p w:rsidR="0093463C" w:rsidRDefault="00B426C1" w:rsidP="0093463C">
      <w:pPr>
        <w:rPr>
          <w:lang w:val="it-IT"/>
        </w:rPr>
      </w:pPr>
      <w:r>
        <w:rPr>
          <w:lang w:val="it-IT"/>
        </w:rPr>
        <w:t xml:space="preserve">AD VESPERAS psalmi feriales. Capitulum de martyribus. RP </w:t>
      </w:r>
      <w:r w:rsidRPr="00140DF5">
        <w:rPr>
          <w:rStyle w:val="Incipit"/>
        </w:rPr>
        <w:t>Isti</w:t>
      </w:r>
      <w:r>
        <w:rPr>
          <w:lang w:val="it-IT"/>
        </w:rPr>
        <w:t xml:space="preserve"> </w:t>
      </w:r>
      <w:r w:rsidRPr="00140DF5">
        <w:rPr>
          <w:rStyle w:val="Incipit"/>
        </w:rPr>
        <w:t>sunt</w:t>
      </w:r>
      <w:r>
        <w:rPr>
          <w:lang w:val="it-IT"/>
        </w:rPr>
        <w:t xml:space="preserve"> </w:t>
      </w:r>
      <w:r w:rsidRPr="00140DF5">
        <w:rPr>
          <w:rStyle w:val="Incipit"/>
        </w:rPr>
        <w:t>sancti</w:t>
      </w:r>
      <w:r>
        <w:rPr>
          <w:lang w:val="it-IT"/>
        </w:rPr>
        <w:t xml:space="preserve">. AM </w:t>
      </w:r>
      <w:r w:rsidRPr="005A52B4">
        <w:rPr>
          <w:rStyle w:val="Incipit"/>
        </w:rPr>
        <w:t>Sanctum</w:t>
      </w:r>
      <w:r>
        <w:rPr>
          <w:lang w:val="it-IT"/>
        </w:rPr>
        <w:t xml:space="preserve"> </w:t>
      </w:r>
      <w:r w:rsidRPr="005A52B4">
        <w:rPr>
          <w:rStyle w:val="Incipit"/>
        </w:rPr>
        <w:t>e</w:t>
      </w:r>
      <w:r w:rsidR="00140DF5" w:rsidRPr="005A52B4">
        <w:rPr>
          <w:rStyle w:val="Incipit"/>
        </w:rPr>
        <w:t>s</w:t>
      </w:r>
      <w:r w:rsidRPr="005A52B4">
        <w:rPr>
          <w:rStyle w:val="Incipit"/>
        </w:rPr>
        <w:t>t</w:t>
      </w:r>
      <w:r>
        <w:rPr>
          <w:lang w:val="it-IT"/>
        </w:rPr>
        <w:t xml:space="preserve"> </w:t>
      </w:r>
      <w:r w:rsidRPr="005A52B4">
        <w:rPr>
          <w:rStyle w:val="Incipit"/>
        </w:rPr>
        <w:t>verum</w:t>
      </w:r>
      <w:r>
        <w:rPr>
          <w:lang w:val="it-IT"/>
        </w:rPr>
        <w:t xml:space="preserve"> </w:t>
      </w:r>
      <w:r w:rsidRPr="005A52B4">
        <w:rPr>
          <w:rStyle w:val="Incipit"/>
        </w:rPr>
        <w:t>lumen</w:t>
      </w:r>
      <w:r>
        <w:rPr>
          <w:lang w:val="it-IT"/>
        </w:rPr>
        <w:t>. Oratio de martyribus.</w:t>
      </w:r>
    </w:p>
    <w:p w:rsidR="00B426C1" w:rsidRDefault="00B426C1" w:rsidP="0093463C">
      <w:pPr>
        <w:rPr>
          <w:lang w:val="it-IT"/>
        </w:rPr>
      </w:pPr>
      <w:r>
        <w:rPr>
          <w:lang w:val="it-IT"/>
        </w:rPr>
        <w:t>AD MATUTINAS passio eorum legitur. Cetera de martyribus.</w:t>
      </w:r>
    </w:p>
    <w:p w:rsidR="00B426C1" w:rsidRDefault="00B426C1" w:rsidP="0093463C">
      <w:pPr>
        <w:rPr>
          <w:lang w:val="it-IT"/>
        </w:rPr>
      </w:pPr>
      <w:r>
        <w:rPr>
          <w:lang w:val="it-IT"/>
        </w:rPr>
        <w:t xml:space="preserve">AD MISSAM [IN] </w:t>
      </w:r>
      <w:r w:rsidRPr="005A52B4">
        <w:rPr>
          <w:rStyle w:val="Incipit"/>
        </w:rPr>
        <w:t>Sapientia</w:t>
      </w:r>
      <w:r>
        <w:rPr>
          <w:lang w:val="it-IT"/>
        </w:rPr>
        <w:t xml:space="preserve"> </w:t>
      </w:r>
      <w:r w:rsidRPr="005A52B4">
        <w:rPr>
          <w:rStyle w:val="Incipit"/>
        </w:rPr>
        <w:t>sanctorum</w:t>
      </w:r>
      <w:r>
        <w:rPr>
          <w:lang w:val="it-IT"/>
        </w:rPr>
        <w:t xml:space="preserve">. [GL] </w:t>
      </w:r>
      <w:r w:rsidRPr="005A52B4">
        <w:rPr>
          <w:rStyle w:val="Incipit"/>
        </w:rPr>
        <w:t>Gloria</w:t>
      </w:r>
      <w:r>
        <w:rPr>
          <w:lang w:val="it-IT"/>
        </w:rPr>
        <w:t xml:space="preserve"> </w:t>
      </w:r>
      <w:r w:rsidRPr="005A52B4">
        <w:rPr>
          <w:rStyle w:val="Incipit"/>
        </w:rPr>
        <w:t>in</w:t>
      </w:r>
      <w:r>
        <w:rPr>
          <w:lang w:val="it-IT"/>
        </w:rPr>
        <w:t xml:space="preserve"> </w:t>
      </w:r>
      <w:r w:rsidRPr="005A52B4">
        <w:rPr>
          <w:rStyle w:val="Incipit"/>
        </w:rPr>
        <w:t>excelsis</w:t>
      </w:r>
      <w:r>
        <w:rPr>
          <w:lang w:val="it-IT"/>
        </w:rPr>
        <w:t xml:space="preserve"> </w:t>
      </w:r>
      <w:r w:rsidRPr="005A52B4">
        <w:rPr>
          <w:rStyle w:val="Incipit"/>
        </w:rPr>
        <w:t>deo</w:t>
      </w:r>
      <w:r>
        <w:rPr>
          <w:lang w:val="it-IT"/>
        </w:rPr>
        <w:t xml:space="preserve">. Oratio de martyribus. EP </w:t>
      </w:r>
      <w:r w:rsidRPr="005A52B4">
        <w:rPr>
          <w:rStyle w:val="Incipit"/>
        </w:rPr>
        <w:t>Benedictus</w:t>
      </w:r>
      <w:r w:rsidR="005A52B4">
        <w:rPr>
          <w:lang w:val="it-IT"/>
        </w:rPr>
        <w:t xml:space="preserve"> </w:t>
      </w:r>
      <w:r w:rsidR="005A52B4" w:rsidRPr="005A52B4">
        <w:rPr>
          <w:rStyle w:val="Incipit"/>
        </w:rPr>
        <w:t>deus</w:t>
      </w:r>
      <w:r w:rsidR="005A52B4">
        <w:rPr>
          <w:lang w:val="it-IT"/>
        </w:rPr>
        <w:t xml:space="preserve">. GR </w:t>
      </w:r>
      <w:r w:rsidR="005A52B4" w:rsidRPr="005A52B4">
        <w:rPr>
          <w:rStyle w:val="Incipit"/>
        </w:rPr>
        <w:t>Iustorum</w:t>
      </w:r>
      <w:r w:rsidR="005A52B4">
        <w:rPr>
          <w:lang w:val="it-IT"/>
        </w:rPr>
        <w:t xml:space="preserve"> </w:t>
      </w:r>
      <w:r w:rsidR="005A52B4" w:rsidRPr="005A52B4">
        <w:rPr>
          <w:rStyle w:val="Incipit"/>
        </w:rPr>
        <w:t>animae</w:t>
      </w:r>
      <w:r w:rsidR="005A52B4">
        <w:rPr>
          <w:lang w:val="it-IT"/>
        </w:rPr>
        <w:t xml:space="preserve">. </w:t>
      </w:r>
      <w:r w:rsidRPr="005E47A1">
        <w:rPr>
          <w:lang w:val="la-Latn"/>
        </w:rPr>
        <w:t>|</w:t>
      </w:r>
      <w:r>
        <w:rPr>
          <w:lang w:val="it-IT"/>
        </w:rPr>
        <w:t>R</w:t>
      </w:r>
      <w:r w:rsidR="00234895">
        <w:rPr>
          <w:lang w:val="it-IT"/>
        </w:rPr>
        <w:t>E</w:t>
      </w:r>
      <w:r>
        <w:rPr>
          <w:lang w:val="it-IT"/>
        </w:rPr>
        <w:t>::</w:t>
      </w:r>
      <w:r w:rsidR="005A52B4">
        <w:rPr>
          <w:lang w:val="it-IT"/>
        </w:rPr>
        <w:t xml:space="preserve">ALV </w:t>
      </w:r>
      <w:r w:rsidRPr="005A52B4">
        <w:rPr>
          <w:rStyle w:val="Incipit"/>
        </w:rPr>
        <w:t>Laetamini</w:t>
      </w:r>
      <w:r>
        <w:rPr>
          <w:lang w:val="it-IT"/>
        </w:rPr>
        <w:t xml:space="preserve"> </w:t>
      </w:r>
      <w:r w:rsidRPr="005A52B4">
        <w:rPr>
          <w:rStyle w:val="Incipit"/>
        </w:rPr>
        <w:t>in</w:t>
      </w:r>
      <w:r>
        <w:rPr>
          <w:lang w:val="it-IT"/>
        </w:rPr>
        <w:t xml:space="preserve"> </w:t>
      </w:r>
      <w:r w:rsidRPr="005A52B4">
        <w:rPr>
          <w:rStyle w:val="Incipit"/>
        </w:rPr>
        <w:t>domino</w:t>
      </w:r>
      <w:r w:rsidRPr="005E47A1">
        <w:rPr>
          <w:lang w:val="la-Latn"/>
        </w:rPr>
        <w:t>|</w:t>
      </w:r>
      <w:r>
        <w:rPr>
          <w:lang w:val="it-IT"/>
        </w:rPr>
        <w:t xml:space="preserve">. SE </w:t>
      </w:r>
      <w:r w:rsidR="00AC08F2" w:rsidRPr="0072794A">
        <w:rPr>
          <w:rStyle w:val="Incipit"/>
        </w:rPr>
        <w:t>O</w:t>
      </w:r>
      <w:r w:rsidR="00AC08F2" w:rsidRPr="00A002FB">
        <w:t xml:space="preserve"> </w:t>
      </w:r>
      <w:r w:rsidRPr="0072794A">
        <w:rPr>
          <w:rStyle w:val="Incipit"/>
        </w:rPr>
        <w:t>|R</w:t>
      </w:r>
      <w:r w:rsidR="00234895">
        <w:rPr>
          <w:rStyle w:val="Incipit"/>
        </w:rPr>
        <w:t>E</w:t>
      </w:r>
      <w:r w:rsidRPr="0072794A">
        <w:rPr>
          <w:rStyle w:val="Incipit"/>
        </w:rPr>
        <w:t>::beata</w:t>
      </w:r>
      <w:r w:rsidRPr="00A002FB">
        <w:t xml:space="preserve"> </w:t>
      </w:r>
      <w:r w:rsidRPr="0072794A">
        <w:rPr>
          <w:rStyle w:val="Incipit"/>
        </w:rPr>
        <w:t>beatorum|</w:t>
      </w:r>
      <w:r>
        <w:rPr>
          <w:lang w:val="it-IT"/>
        </w:rPr>
        <w:t xml:space="preserve">. EV </w:t>
      </w:r>
      <w:r w:rsidRPr="005A52B4">
        <w:rPr>
          <w:rStyle w:val="Incipit"/>
        </w:rPr>
        <w:t>Videns</w:t>
      </w:r>
      <w:r>
        <w:rPr>
          <w:lang w:val="it-IT"/>
        </w:rPr>
        <w:t xml:space="preserve"> </w:t>
      </w:r>
      <w:r w:rsidRPr="005A52B4">
        <w:rPr>
          <w:rStyle w:val="Incipit"/>
        </w:rPr>
        <w:t>Iesus</w:t>
      </w:r>
      <w:r>
        <w:rPr>
          <w:lang w:val="it-IT"/>
        </w:rPr>
        <w:t xml:space="preserve"> </w:t>
      </w:r>
      <w:r w:rsidRPr="005A52B4">
        <w:rPr>
          <w:rStyle w:val="Incipit"/>
        </w:rPr>
        <w:t>turbas</w:t>
      </w:r>
      <w:r>
        <w:rPr>
          <w:lang w:val="it-IT"/>
        </w:rPr>
        <w:t xml:space="preserve">. OF </w:t>
      </w:r>
      <w:r w:rsidRPr="005A52B4">
        <w:rPr>
          <w:rStyle w:val="Incipit"/>
        </w:rPr>
        <w:t>Mirabilis</w:t>
      </w:r>
      <w:r>
        <w:rPr>
          <w:lang w:val="it-IT"/>
        </w:rPr>
        <w:t xml:space="preserve"> </w:t>
      </w:r>
      <w:r w:rsidRPr="005A52B4">
        <w:rPr>
          <w:rStyle w:val="Incipit"/>
        </w:rPr>
        <w:t>deus</w:t>
      </w:r>
      <w:r>
        <w:rPr>
          <w:lang w:val="it-IT"/>
        </w:rPr>
        <w:t xml:space="preserve">. CO </w:t>
      </w:r>
      <w:r w:rsidRPr="005A52B4">
        <w:rPr>
          <w:rStyle w:val="Incipit"/>
        </w:rPr>
        <w:t>Ego</w:t>
      </w:r>
      <w:r>
        <w:rPr>
          <w:lang w:val="it-IT"/>
        </w:rPr>
        <w:t xml:space="preserve"> </w:t>
      </w:r>
      <w:r w:rsidRPr="005A52B4">
        <w:rPr>
          <w:rStyle w:val="Incipit"/>
        </w:rPr>
        <w:t>vos</w:t>
      </w:r>
      <w:r>
        <w:rPr>
          <w:lang w:val="it-IT"/>
        </w:rPr>
        <w:t xml:space="preserve"> </w:t>
      </w:r>
      <w:r w:rsidRPr="005A52B4">
        <w:rPr>
          <w:rStyle w:val="Incipit"/>
        </w:rPr>
        <w:t>elegi</w:t>
      </w:r>
      <w:r>
        <w:rPr>
          <w:lang w:val="it-IT"/>
        </w:rPr>
        <w:t>.</w:t>
      </w:r>
    </w:p>
    <w:p w:rsidR="00B426C1" w:rsidRDefault="00B426C1" w:rsidP="0093463C">
      <w:pPr>
        <w:rPr>
          <w:lang w:val="it-IT"/>
        </w:rPr>
      </w:pPr>
      <w:r>
        <w:rPr>
          <w:lang w:val="it-IT"/>
        </w:rPr>
        <w:t xml:space="preserve">IN SECUNDA VESPERA AN </w:t>
      </w:r>
      <w:r w:rsidRPr="005A52B4">
        <w:rPr>
          <w:rStyle w:val="Incipit"/>
        </w:rPr>
        <w:t>Virgam</w:t>
      </w:r>
      <w:r>
        <w:rPr>
          <w:lang w:val="it-IT"/>
        </w:rPr>
        <w:t xml:space="preserve"> </w:t>
      </w:r>
      <w:r w:rsidRPr="005A52B4">
        <w:rPr>
          <w:rStyle w:val="Incipit"/>
        </w:rPr>
        <w:t>virtutis</w:t>
      </w:r>
      <w:r>
        <w:rPr>
          <w:lang w:val="it-IT"/>
        </w:rPr>
        <w:t xml:space="preserve"> cum reliquis. AM </w:t>
      </w:r>
      <w:r w:rsidRPr="005A52B4">
        <w:rPr>
          <w:rStyle w:val="Incipit"/>
        </w:rPr>
        <w:t>Gaudent</w:t>
      </w:r>
      <w:r>
        <w:rPr>
          <w:lang w:val="it-IT"/>
        </w:rPr>
        <w:t xml:space="preserve"> </w:t>
      </w:r>
      <w:r w:rsidRPr="005A52B4">
        <w:rPr>
          <w:rStyle w:val="Incipit"/>
        </w:rPr>
        <w:t>in</w:t>
      </w:r>
      <w:r>
        <w:rPr>
          <w:lang w:val="it-IT"/>
        </w:rPr>
        <w:t xml:space="preserve"> </w:t>
      </w:r>
      <w:r w:rsidRPr="005A52B4">
        <w:rPr>
          <w:rStyle w:val="Incipit"/>
        </w:rPr>
        <w:t>caelis</w:t>
      </w:r>
      <w:r>
        <w:rPr>
          <w:lang w:val="it-IT"/>
        </w:rPr>
        <w:t>. Oratio ut supra.</w:t>
      </w:r>
    </w:p>
    <w:p w:rsidR="00B426C1" w:rsidRDefault="003B4CA7" w:rsidP="003B4CA7">
      <w:pPr>
        <w:pStyle w:val="berschrift1"/>
        <w:rPr>
          <w:lang w:val="it-IT"/>
        </w:rPr>
      </w:pPr>
      <w:r>
        <w:rPr>
          <w:lang w:val="it-IT"/>
        </w:rPr>
        <w:lastRenderedPageBreak/>
        <w:t>IN VIGILIA SANCTI IOANNIS BAPTISTAE</w:t>
      </w:r>
    </w:p>
    <w:p w:rsidR="003B4CA7" w:rsidRDefault="003B4CA7" w:rsidP="003B4CA7">
      <w:pPr>
        <w:rPr>
          <w:lang w:val="it-IT"/>
        </w:rPr>
      </w:pPr>
      <w:r>
        <w:rPr>
          <w:lang w:val="it-IT"/>
        </w:rPr>
        <w:t xml:space="preserve">AD MATUTINAS legitur EV </w:t>
      </w:r>
      <w:r w:rsidRPr="005A52B4">
        <w:rPr>
          <w:rStyle w:val="Incipit"/>
        </w:rPr>
        <w:t>Fuit</w:t>
      </w:r>
      <w:r>
        <w:rPr>
          <w:lang w:val="it-IT"/>
        </w:rPr>
        <w:t xml:space="preserve"> </w:t>
      </w:r>
      <w:r w:rsidRPr="005A52B4">
        <w:rPr>
          <w:rStyle w:val="Incipit"/>
        </w:rPr>
        <w:t>in</w:t>
      </w:r>
      <w:r>
        <w:rPr>
          <w:lang w:val="it-IT"/>
        </w:rPr>
        <w:t xml:space="preserve"> </w:t>
      </w:r>
      <w:r w:rsidRPr="005A52B4">
        <w:rPr>
          <w:rStyle w:val="Incipit"/>
        </w:rPr>
        <w:t>diebus</w:t>
      </w:r>
      <w:r>
        <w:rPr>
          <w:lang w:val="it-IT"/>
        </w:rPr>
        <w:t xml:space="preserve"> </w:t>
      </w:r>
      <w:r w:rsidRPr="005A52B4">
        <w:rPr>
          <w:rStyle w:val="Incipit"/>
        </w:rPr>
        <w:t>Herodis</w:t>
      </w:r>
      <w:r>
        <w:rPr>
          <w:lang w:val="it-IT"/>
        </w:rPr>
        <w:t>.</w:t>
      </w:r>
    </w:p>
    <w:p w:rsidR="003B4CA7" w:rsidRDefault="003B4CA7" w:rsidP="003B4CA7">
      <w:pPr>
        <w:rPr>
          <w:lang w:val="it-IT"/>
        </w:rPr>
      </w:pPr>
      <w:r>
        <w:rPr>
          <w:lang w:val="it-IT"/>
        </w:rPr>
        <w:t xml:space="preserve">Post nonam canitur MISSA [IN] </w:t>
      </w:r>
      <w:r w:rsidRPr="005A52B4">
        <w:rPr>
          <w:rStyle w:val="Incipit"/>
        </w:rPr>
        <w:t>Ne</w:t>
      </w:r>
      <w:r>
        <w:rPr>
          <w:lang w:val="it-IT"/>
        </w:rPr>
        <w:t xml:space="preserve"> </w:t>
      </w:r>
      <w:r w:rsidRPr="005A52B4">
        <w:rPr>
          <w:rStyle w:val="Incipit"/>
        </w:rPr>
        <w:t>timeas</w:t>
      </w:r>
      <w:r>
        <w:rPr>
          <w:lang w:val="it-IT"/>
        </w:rPr>
        <w:t xml:space="preserve"> </w:t>
      </w:r>
      <w:r w:rsidRPr="005A52B4">
        <w:rPr>
          <w:rStyle w:val="Incipit"/>
        </w:rPr>
        <w:t>Zacharia</w:t>
      </w:r>
      <w:r>
        <w:rPr>
          <w:lang w:val="it-IT"/>
        </w:rPr>
        <w:t xml:space="preserve">. ORCL </w:t>
      </w:r>
      <w:r w:rsidRPr="005A52B4">
        <w:rPr>
          <w:rStyle w:val="Incipit"/>
        </w:rPr>
        <w:t>Praesta</w:t>
      </w:r>
      <w:r>
        <w:rPr>
          <w:lang w:val="it-IT"/>
        </w:rPr>
        <w:t xml:space="preserve"> </w:t>
      </w:r>
      <w:r w:rsidRPr="005A52B4">
        <w:rPr>
          <w:rStyle w:val="Incipit"/>
        </w:rPr>
        <w:t>quaesumus</w:t>
      </w:r>
      <w:r>
        <w:rPr>
          <w:lang w:val="it-IT"/>
        </w:rPr>
        <w:t xml:space="preserve"> </w:t>
      </w:r>
      <w:r w:rsidRPr="005A52B4">
        <w:rPr>
          <w:rStyle w:val="Incipit"/>
        </w:rPr>
        <w:t>omnipotens</w:t>
      </w:r>
      <w:r>
        <w:rPr>
          <w:lang w:val="it-IT"/>
        </w:rPr>
        <w:t xml:space="preserve"> </w:t>
      </w:r>
      <w:r w:rsidRPr="005A52B4">
        <w:rPr>
          <w:rStyle w:val="Incipit"/>
        </w:rPr>
        <w:t>deus</w:t>
      </w:r>
      <w:r>
        <w:rPr>
          <w:lang w:val="it-IT"/>
        </w:rPr>
        <w:t xml:space="preserve"> </w:t>
      </w:r>
      <w:r w:rsidRPr="005A52B4">
        <w:rPr>
          <w:rStyle w:val="Incipit"/>
        </w:rPr>
        <w:t>ut</w:t>
      </w:r>
      <w:r>
        <w:rPr>
          <w:lang w:val="it-IT"/>
        </w:rPr>
        <w:t xml:space="preserve"> </w:t>
      </w:r>
      <w:r w:rsidRPr="005A52B4">
        <w:rPr>
          <w:rStyle w:val="Incipit"/>
        </w:rPr>
        <w:t>familia</w:t>
      </w:r>
      <w:r>
        <w:rPr>
          <w:lang w:val="it-IT"/>
        </w:rPr>
        <w:t xml:space="preserve">. EP </w:t>
      </w:r>
      <w:r w:rsidRPr="00037F1A">
        <w:rPr>
          <w:rStyle w:val="Incipit"/>
        </w:rPr>
        <w:t>Factum</w:t>
      </w:r>
      <w:r w:rsidRPr="00A002FB">
        <w:t xml:space="preserve"> </w:t>
      </w:r>
      <w:r w:rsidRPr="00037F1A">
        <w:rPr>
          <w:rStyle w:val="Incipit"/>
        </w:rPr>
        <w:t>est</w:t>
      </w:r>
      <w:r w:rsidRPr="00A002FB">
        <w:t xml:space="preserve"> </w:t>
      </w:r>
      <w:r w:rsidRPr="00037F1A">
        <w:rPr>
          <w:rStyle w:val="Incipit"/>
        </w:rPr>
        <w:t>verbum</w:t>
      </w:r>
      <w:r w:rsidRPr="00A002FB">
        <w:t xml:space="preserve"> </w:t>
      </w:r>
      <w:r w:rsidRPr="00037F1A">
        <w:rPr>
          <w:rStyle w:val="Incipit"/>
        </w:rPr>
        <w:t>domini</w:t>
      </w:r>
      <w:r w:rsidRPr="00A002FB">
        <w:t xml:space="preserve"> </w:t>
      </w:r>
      <w:r w:rsidRPr="00037F1A">
        <w:rPr>
          <w:rStyle w:val="Incipit"/>
        </w:rPr>
        <w:t>ad</w:t>
      </w:r>
      <w:r w:rsidRPr="00A002FB">
        <w:t xml:space="preserve"> </w:t>
      </w:r>
      <w:r w:rsidRPr="00037F1A">
        <w:rPr>
          <w:rStyle w:val="Incipit"/>
        </w:rPr>
        <w:t>me</w:t>
      </w:r>
      <w:r w:rsidRPr="00A002FB">
        <w:t xml:space="preserve"> </w:t>
      </w:r>
      <w:r w:rsidRPr="00037F1A">
        <w:rPr>
          <w:rStyle w:val="Incipit"/>
        </w:rPr>
        <w:t>dicens</w:t>
      </w:r>
      <w:r w:rsidRPr="00A002FB">
        <w:t xml:space="preserve"> </w:t>
      </w:r>
      <w:r w:rsidRPr="00037F1A">
        <w:rPr>
          <w:rStyle w:val="Incipit"/>
        </w:rPr>
        <w:t>priusquam</w:t>
      </w:r>
      <w:r w:rsidRPr="00A002FB">
        <w:t xml:space="preserve"> </w:t>
      </w:r>
      <w:r w:rsidRPr="00037F1A">
        <w:rPr>
          <w:rStyle w:val="Incipit"/>
        </w:rPr>
        <w:t>te</w:t>
      </w:r>
      <w:r w:rsidRPr="00A002FB">
        <w:t xml:space="preserve"> </w:t>
      </w:r>
      <w:r w:rsidRPr="00037F1A">
        <w:rPr>
          <w:rStyle w:val="Incipit"/>
        </w:rPr>
        <w:t>formarem</w:t>
      </w:r>
      <w:r>
        <w:rPr>
          <w:lang w:val="it-IT"/>
        </w:rPr>
        <w:t xml:space="preserve">. GR </w:t>
      </w:r>
      <w:r w:rsidRPr="005A52B4">
        <w:rPr>
          <w:rStyle w:val="Incipit"/>
        </w:rPr>
        <w:t>Fuit</w:t>
      </w:r>
      <w:r>
        <w:rPr>
          <w:lang w:val="it-IT"/>
        </w:rPr>
        <w:t xml:space="preserve"> </w:t>
      </w:r>
      <w:r w:rsidRPr="005A52B4">
        <w:rPr>
          <w:rStyle w:val="Incipit"/>
        </w:rPr>
        <w:t>homo</w:t>
      </w:r>
      <w:r>
        <w:rPr>
          <w:lang w:val="it-IT"/>
        </w:rPr>
        <w:t xml:space="preserve">. EV </w:t>
      </w:r>
      <w:r w:rsidRPr="005A52B4">
        <w:rPr>
          <w:rStyle w:val="Incipit"/>
        </w:rPr>
        <w:t>Fuit</w:t>
      </w:r>
      <w:r>
        <w:rPr>
          <w:lang w:val="it-IT"/>
        </w:rPr>
        <w:t xml:space="preserve"> </w:t>
      </w:r>
      <w:r w:rsidRPr="005A52B4">
        <w:rPr>
          <w:rStyle w:val="Incipit"/>
        </w:rPr>
        <w:t>in</w:t>
      </w:r>
      <w:r>
        <w:rPr>
          <w:lang w:val="it-IT"/>
        </w:rPr>
        <w:t xml:space="preserve"> </w:t>
      </w:r>
      <w:r w:rsidRPr="005A52B4">
        <w:rPr>
          <w:rStyle w:val="Incipit"/>
        </w:rPr>
        <w:t>diebus</w:t>
      </w:r>
      <w:r>
        <w:rPr>
          <w:lang w:val="it-IT"/>
        </w:rPr>
        <w:t xml:space="preserve">. OF </w:t>
      </w:r>
      <w:r w:rsidRPr="005A52B4">
        <w:rPr>
          <w:rStyle w:val="Incipit"/>
        </w:rPr>
        <w:t>Gloria</w:t>
      </w:r>
      <w:r>
        <w:rPr>
          <w:lang w:val="it-IT"/>
        </w:rPr>
        <w:t xml:space="preserve"> </w:t>
      </w:r>
      <w:r w:rsidRPr="005A52B4">
        <w:rPr>
          <w:rStyle w:val="Incipit"/>
        </w:rPr>
        <w:t>et</w:t>
      </w:r>
      <w:r>
        <w:rPr>
          <w:lang w:val="it-IT"/>
        </w:rPr>
        <w:t xml:space="preserve"> </w:t>
      </w:r>
      <w:r w:rsidRPr="005A52B4">
        <w:rPr>
          <w:rStyle w:val="Incipit"/>
        </w:rPr>
        <w:t>honore</w:t>
      </w:r>
      <w:r>
        <w:rPr>
          <w:lang w:val="it-IT"/>
        </w:rPr>
        <w:t xml:space="preserve">. CO </w:t>
      </w:r>
      <w:r w:rsidRPr="005A52B4">
        <w:rPr>
          <w:rStyle w:val="Incipit"/>
        </w:rPr>
        <w:t>Magna</w:t>
      </w:r>
      <w:r>
        <w:rPr>
          <w:lang w:val="it-IT"/>
        </w:rPr>
        <w:t xml:space="preserve"> </w:t>
      </w:r>
      <w:r w:rsidRPr="005A52B4">
        <w:rPr>
          <w:rStyle w:val="Incipit"/>
        </w:rPr>
        <w:t>est</w:t>
      </w:r>
      <w:r>
        <w:rPr>
          <w:lang w:val="it-IT"/>
        </w:rPr>
        <w:t xml:space="preserve"> </w:t>
      </w:r>
      <w:r w:rsidRPr="005A52B4">
        <w:rPr>
          <w:rStyle w:val="Incipit"/>
        </w:rPr>
        <w:t>gloria</w:t>
      </w:r>
      <w:r>
        <w:rPr>
          <w:lang w:val="it-IT"/>
        </w:rPr>
        <w:t>.</w:t>
      </w:r>
    </w:p>
    <w:p w:rsidR="003B4CA7" w:rsidRDefault="003B4CA7" w:rsidP="003B4CA7">
      <w:pPr>
        <w:rPr>
          <w:lang w:val="it-IT"/>
        </w:rPr>
      </w:pPr>
      <w:r>
        <w:rPr>
          <w:lang w:val="it-IT"/>
        </w:rPr>
        <w:t xml:space="preserve">AD VESPERAS super psalmos AN </w:t>
      </w:r>
      <w:r w:rsidRPr="005A52B4">
        <w:rPr>
          <w:rStyle w:val="Incipit"/>
        </w:rPr>
        <w:t>Descendit</w:t>
      </w:r>
      <w:r>
        <w:rPr>
          <w:lang w:val="it-IT"/>
        </w:rPr>
        <w:t xml:space="preserve"> </w:t>
      </w:r>
      <w:r w:rsidRPr="005A52B4">
        <w:rPr>
          <w:rStyle w:val="Incipit"/>
        </w:rPr>
        <w:t>angelus</w:t>
      </w:r>
      <w:r>
        <w:rPr>
          <w:lang w:val="it-IT"/>
        </w:rPr>
        <w:t xml:space="preserve">. PS </w:t>
      </w:r>
      <w:r w:rsidRPr="005A52B4">
        <w:rPr>
          <w:rStyle w:val="Incipit"/>
        </w:rPr>
        <w:t>Laudate</w:t>
      </w:r>
      <w:r>
        <w:rPr>
          <w:lang w:val="it-IT"/>
        </w:rPr>
        <w:t xml:space="preserve"> </w:t>
      </w:r>
      <w:r w:rsidRPr="005A52B4">
        <w:rPr>
          <w:rStyle w:val="Incipit"/>
        </w:rPr>
        <w:t>pueri</w:t>
      </w:r>
      <w:r>
        <w:rPr>
          <w:lang w:val="it-IT"/>
        </w:rPr>
        <w:t xml:space="preserve"> cum reliquis. CP </w:t>
      </w:r>
      <w:r w:rsidRPr="005A52B4">
        <w:rPr>
          <w:rStyle w:val="Incipit"/>
        </w:rPr>
        <w:t>Priusquam</w:t>
      </w:r>
      <w:r>
        <w:rPr>
          <w:lang w:val="it-IT"/>
        </w:rPr>
        <w:t xml:space="preserve"> </w:t>
      </w:r>
      <w:r w:rsidRPr="005A52B4">
        <w:rPr>
          <w:rStyle w:val="Incipit"/>
        </w:rPr>
        <w:t>te</w:t>
      </w:r>
      <w:r>
        <w:rPr>
          <w:lang w:val="it-IT"/>
        </w:rPr>
        <w:t xml:space="preserve"> </w:t>
      </w:r>
      <w:r w:rsidRPr="005A52B4">
        <w:rPr>
          <w:rStyle w:val="Incipit"/>
        </w:rPr>
        <w:t>formarem</w:t>
      </w:r>
      <w:r>
        <w:rPr>
          <w:lang w:val="it-IT"/>
        </w:rPr>
        <w:t xml:space="preserve">. RP </w:t>
      </w:r>
      <w:r w:rsidRPr="005A52B4">
        <w:rPr>
          <w:rStyle w:val="Incipit"/>
        </w:rPr>
        <w:t>Inter</w:t>
      </w:r>
      <w:r>
        <w:rPr>
          <w:lang w:val="it-IT"/>
        </w:rPr>
        <w:t xml:space="preserve"> </w:t>
      </w:r>
      <w:r w:rsidRPr="005A52B4">
        <w:rPr>
          <w:rStyle w:val="Incipit"/>
        </w:rPr>
        <w:t>natos</w:t>
      </w:r>
      <w:r>
        <w:rPr>
          <w:lang w:val="it-IT"/>
        </w:rPr>
        <w:t xml:space="preserve">. HY </w:t>
      </w:r>
      <w:r w:rsidRPr="005A52B4">
        <w:rPr>
          <w:rStyle w:val="Incipit"/>
        </w:rPr>
        <w:t>Ut</w:t>
      </w:r>
      <w:r>
        <w:rPr>
          <w:lang w:val="it-IT"/>
        </w:rPr>
        <w:t xml:space="preserve"> </w:t>
      </w:r>
      <w:r w:rsidRPr="005A52B4">
        <w:rPr>
          <w:rStyle w:val="Incipit"/>
        </w:rPr>
        <w:t>queant</w:t>
      </w:r>
      <w:r>
        <w:rPr>
          <w:lang w:val="it-IT"/>
        </w:rPr>
        <w:t xml:space="preserve"> </w:t>
      </w:r>
      <w:r w:rsidRPr="005A52B4">
        <w:rPr>
          <w:rStyle w:val="Incipit"/>
        </w:rPr>
        <w:t>laxis</w:t>
      </w:r>
      <w:r>
        <w:rPr>
          <w:lang w:val="it-IT"/>
        </w:rPr>
        <w:t xml:space="preserve">. VS </w:t>
      </w:r>
      <w:r w:rsidRPr="005A52B4">
        <w:rPr>
          <w:rStyle w:val="Incipit"/>
        </w:rPr>
        <w:t>Gloria</w:t>
      </w:r>
      <w:r>
        <w:rPr>
          <w:lang w:val="it-IT"/>
        </w:rPr>
        <w:t xml:space="preserve"> </w:t>
      </w:r>
      <w:r w:rsidRPr="005A52B4">
        <w:rPr>
          <w:rStyle w:val="Incipit"/>
        </w:rPr>
        <w:t>et</w:t>
      </w:r>
      <w:r>
        <w:rPr>
          <w:lang w:val="it-IT"/>
        </w:rPr>
        <w:t xml:space="preserve"> </w:t>
      </w:r>
      <w:r w:rsidRPr="005A52B4">
        <w:rPr>
          <w:rStyle w:val="Incipit"/>
        </w:rPr>
        <w:t>honore</w:t>
      </w:r>
      <w:r>
        <w:rPr>
          <w:lang w:val="it-IT"/>
        </w:rPr>
        <w:t xml:space="preserve">. AM </w:t>
      </w:r>
      <w:r w:rsidRPr="005A52B4">
        <w:rPr>
          <w:rStyle w:val="Incipit"/>
        </w:rPr>
        <w:t>Ingresso</w:t>
      </w:r>
      <w:r>
        <w:rPr>
          <w:lang w:val="it-IT"/>
        </w:rPr>
        <w:t xml:space="preserve"> </w:t>
      </w:r>
      <w:r w:rsidRPr="005A52B4">
        <w:rPr>
          <w:rStyle w:val="Incipit"/>
        </w:rPr>
        <w:t>Zacharia</w:t>
      </w:r>
      <w:r>
        <w:rPr>
          <w:lang w:val="it-IT"/>
        </w:rPr>
        <w:t xml:space="preserve">. OR </w:t>
      </w:r>
      <w:r w:rsidRPr="005A52B4">
        <w:rPr>
          <w:rStyle w:val="Incipit"/>
        </w:rPr>
        <w:t>Praesta</w:t>
      </w:r>
      <w:r>
        <w:rPr>
          <w:lang w:val="it-IT"/>
        </w:rPr>
        <w:t xml:space="preserve"> </w:t>
      </w:r>
      <w:r w:rsidRPr="005A52B4">
        <w:rPr>
          <w:rStyle w:val="Incipit"/>
        </w:rPr>
        <w:t>quaesumus</w:t>
      </w:r>
      <w:r>
        <w:rPr>
          <w:lang w:val="it-IT"/>
        </w:rPr>
        <w:t xml:space="preserve"> </w:t>
      </w:r>
      <w:r w:rsidRPr="005A52B4">
        <w:rPr>
          <w:rStyle w:val="Incipit"/>
        </w:rPr>
        <w:t>omnipotens</w:t>
      </w:r>
      <w:r>
        <w:rPr>
          <w:lang w:val="it-IT"/>
        </w:rPr>
        <w:t xml:space="preserve"> </w:t>
      </w:r>
      <w:r w:rsidRPr="005A52B4">
        <w:rPr>
          <w:rStyle w:val="Incipit"/>
        </w:rPr>
        <w:t>deus</w:t>
      </w:r>
      <w:r>
        <w:rPr>
          <w:lang w:val="it-IT"/>
        </w:rPr>
        <w:t>.</w:t>
      </w:r>
    </w:p>
    <w:p w:rsidR="003B4CA7" w:rsidRDefault="003B4CA7" w:rsidP="003B4CA7">
      <w:pPr>
        <w:rPr>
          <w:lang w:val="it-IT"/>
        </w:rPr>
      </w:pPr>
      <w:r>
        <w:rPr>
          <w:lang w:val="it-IT"/>
        </w:rPr>
        <w:t>PROC</w:t>
      </w:r>
      <w:r w:rsidR="006205B2">
        <w:rPr>
          <w:lang w:val="it-IT"/>
        </w:rPr>
        <w:t xml:space="preserve">ESSIO ad </w:t>
      </w:r>
      <w:r w:rsidR="006205B2" w:rsidRPr="008A59FF">
        <w:rPr>
          <w:rStyle w:val="Ort"/>
        </w:rPr>
        <w:t>altare sancti Ioannis b</w:t>
      </w:r>
      <w:r w:rsidRPr="008A59FF">
        <w:rPr>
          <w:rStyle w:val="Ort"/>
        </w:rPr>
        <w:t>aptistae</w:t>
      </w:r>
      <w:r>
        <w:rPr>
          <w:lang w:val="it-IT"/>
        </w:rPr>
        <w:t xml:space="preserve"> ad quam canitur RPP </w:t>
      </w:r>
      <w:r w:rsidRPr="008A59FF">
        <w:rPr>
          <w:rStyle w:val="Incipit"/>
        </w:rPr>
        <w:t>Tu</w:t>
      </w:r>
      <w:r>
        <w:rPr>
          <w:lang w:val="it-IT"/>
        </w:rPr>
        <w:t xml:space="preserve"> </w:t>
      </w:r>
      <w:r w:rsidRPr="008A59FF">
        <w:rPr>
          <w:rStyle w:val="Incipit"/>
        </w:rPr>
        <w:t>puer</w:t>
      </w:r>
      <w:r>
        <w:rPr>
          <w:lang w:val="it-IT"/>
        </w:rPr>
        <w:t xml:space="preserve">. RV </w:t>
      </w:r>
      <w:r w:rsidRPr="008A59FF">
        <w:rPr>
          <w:rStyle w:val="Incipit"/>
        </w:rPr>
        <w:t>Ad</w:t>
      </w:r>
      <w:r>
        <w:rPr>
          <w:lang w:val="it-IT"/>
        </w:rPr>
        <w:t xml:space="preserve"> </w:t>
      </w:r>
      <w:r w:rsidRPr="008A59FF">
        <w:rPr>
          <w:rStyle w:val="Incipit"/>
        </w:rPr>
        <w:t>dandam</w:t>
      </w:r>
      <w:r>
        <w:rPr>
          <w:lang w:val="it-IT"/>
        </w:rPr>
        <w:t xml:space="preserve"> </w:t>
      </w:r>
      <w:r w:rsidRPr="008A59FF">
        <w:rPr>
          <w:rStyle w:val="Incipit"/>
        </w:rPr>
        <w:t>scientiam</w:t>
      </w:r>
      <w:r>
        <w:rPr>
          <w:lang w:val="it-IT"/>
        </w:rPr>
        <w:t xml:space="preserve">. Post repetitionem VS </w:t>
      </w:r>
      <w:r w:rsidRPr="008A59FF">
        <w:rPr>
          <w:rStyle w:val="Incipit"/>
        </w:rPr>
        <w:t>Iustus</w:t>
      </w:r>
      <w:r>
        <w:rPr>
          <w:lang w:val="it-IT"/>
        </w:rPr>
        <w:t xml:space="preserve"> </w:t>
      </w:r>
      <w:r w:rsidRPr="008A59FF">
        <w:rPr>
          <w:rStyle w:val="Incipit"/>
        </w:rPr>
        <w:t>ut</w:t>
      </w:r>
      <w:r>
        <w:rPr>
          <w:lang w:val="it-IT"/>
        </w:rPr>
        <w:t xml:space="preserve"> </w:t>
      </w:r>
      <w:r w:rsidRPr="008A59FF">
        <w:rPr>
          <w:rStyle w:val="Incipit"/>
        </w:rPr>
        <w:t>palma</w:t>
      </w:r>
      <w:r>
        <w:rPr>
          <w:lang w:val="it-IT"/>
        </w:rPr>
        <w:t xml:space="preserve"> </w:t>
      </w:r>
      <w:r w:rsidRPr="008A59FF">
        <w:rPr>
          <w:rStyle w:val="Incipit"/>
        </w:rPr>
        <w:t>florebit</w:t>
      </w:r>
      <w:r>
        <w:rPr>
          <w:lang w:val="it-IT"/>
        </w:rPr>
        <w:t xml:space="preserve">. AM </w:t>
      </w:r>
      <w:r w:rsidRPr="008A59FF">
        <w:rPr>
          <w:rStyle w:val="Incipit"/>
        </w:rPr>
        <w:t>Pro</w:t>
      </w:r>
      <w:r>
        <w:rPr>
          <w:lang w:val="it-IT"/>
        </w:rPr>
        <w:t xml:space="preserve"> </w:t>
      </w:r>
      <w:r w:rsidRPr="008A59FF">
        <w:rPr>
          <w:rStyle w:val="Incipit"/>
        </w:rPr>
        <w:t>eo</w:t>
      </w:r>
      <w:r>
        <w:rPr>
          <w:lang w:val="it-IT"/>
        </w:rPr>
        <w:t xml:space="preserve"> </w:t>
      </w:r>
      <w:r w:rsidRPr="008A59FF">
        <w:rPr>
          <w:rStyle w:val="Incipit"/>
        </w:rPr>
        <w:t>quod</w:t>
      </w:r>
      <w:r>
        <w:rPr>
          <w:lang w:val="it-IT"/>
        </w:rPr>
        <w:t xml:space="preserve"> </w:t>
      </w:r>
      <w:r w:rsidRPr="008A59FF">
        <w:rPr>
          <w:rStyle w:val="Incipit"/>
        </w:rPr>
        <w:t>credidisti</w:t>
      </w:r>
      <w:r>
        <w:rPr>
          <w:lang w:val="it-IT"/>
        </w:rPr>
        <w:t xml:space="preserve">. OR </w:t>
      </w:r>
      <w:r w:rsidRPr="008A59FF">
        <w:rPr>
          <w:rStyle w:val="Incipit"/>
        </w:rPr>
        <w:t>Concede</w:t>
      </w:r>
      <w:r>
        <w:rPr>
          <w:lang w:val="it-IT"/>
        </w:rPr>
        <w:t xml:space="preserve"> </w:t>
      </w:r>
      <w:r w:rsidRPr="008A59FF">
        <w:rPr>
          <w:rStyle w:val="Incipit"/>
        </w:rPr>
        <w:t>quaesumus</w:t>
      </w:r>
      <w:r>
        <w:rPr>
          <w:lang w:val="it-IT"/>
        </w:rPr>
        <w:t xml:space="preserve"> </w:t>
      </w:r>
      <w:r w:rsidRPr="008A59FF">
        <w:rPr>
          <w:rStyle w:val="Incipit"/>
        </w:rPr>
        <w:t>omnipotens</w:t>
      </w:r>
      <w:r>
        <w:rPr>
          <w:lang w:val="it-IT"/>
        </w:rPr>
        <w:t xml:space="preserve"> </w:t>
      </w:r>
      <w:r w:rsidRPr="008A59FF">
        <w:rPr>
          <w:rStyle w:val="Incipit"/>
        </w:rPr>
        <w:t>deus</w:t>
      </w:r>
      <w:r>
        <w:rPr>
          <w:lang w:val="it-IT"/>
        </w:rPr>
        <w:t xml:space="preserve">. In reditu AP </w:t>
      </w:r>
      <w:r w:rsidRPr="008A59FF">
        <w:rPr>
          <w:rStyle w:val="Incipit"/>
        </w:rPr>
        <w:t>Simon</w:t>
      </w:r>
      <w:r>
        <w:rPr>
          <w:lang w:val="it-IT"/>
        </w:rPr>
        <w:t xml:space="preserve"> </w:t>
      </w:r>
      <w:r w:rsidRPr="008A59FF">
        <w:rPr>
          <w:rStyle w:val="Incipit"/>
        </w:rPr>
        <w:t>Bar</w:t>
      </w:r>
      <w:r>
        <w:rPr>
          <w:lang w:val="it-IT"/>
        </w:rPr>
        <w:t xml:space="preserve"> </w:t>
      </w:r>
      <w:r w:rsidRPr="008A59FF">
        <w:rPr>
          <w:rStyle w:val="Incipit"/>
        </w:rPr>
        <w:t>Iona</w:t>
      </w:r>
      <w:r>
        <w:rPr>
          <w:lang w:val="it-IT"/>
        </w:rPr>
        <w:t xml:space="preserve">. VS </w:t>
      </w:r>
      <w:r w:rsidRPr="008A59FF">
        <w:rPr>
          <w:rStyle w:val="Incipit"/>
        </w:rPr>
        <w:t>Tu</w:t>
      </w:r>
      <w:r>
        <w:rPr>
          <w:lang w:val="it-IT"/>
        </w:rPr>
        <w:t xml:space="preserve"> </w:t>
      </w:r>
      <w:r w:rsidRPr="008A59FF">
        <w:rPr>
          <w:rStyle w:val="Incipit"/>
        </w:rPr>
        <w:t>es</w:t>
      </w:r>
      <w:r>
        <w:rPr>
          <w:lang w:val="it-IT"/>
        </w:rPr>
        <w:t xml:space="preserve"> </w:t>
      </w:r>
      <w:r w:rsidRPr="008A59FF">
        <w:rPr>
          <w:rStyle w:val="Incipit"/>
        </w:rPr>
        <w:t>Petrus</w:t>
      </w:r>
      <w:r>
        <w:rPr>
          <w:lang w:val="it-IT"/>
        </w:rPr>
        <w:t xml:space="preserve">. OR </w:t>
      </w:r>
      <w:r w:rsidRPr="008A59FF">
        <w:rPr>
          <w:rStyle w:val="Incipit"/>
        </w:rPr>
        <w:t>Deus</w:t>
      </w:r>
      <w:r>
        <w:rPr>
          <w:lang w:val="it-IT"/>
        </w:rPr>
        <w:t xml:space="preserve"> </w:t>
      </w:r>
      <w:r w:rsidRPr="008A59FF">
        <w:rPr>
          <w:rStyle w:val="Incipit"/>
        </w:rPr>
        <w:t>qui</w:t>
      </w:r>
      <w:r>
        <w:rPr>
          <w:lang w:val="it-IT"/>
        </w:rPr>
        <w:t xml:space="preserve"> </w:t>
      </w:r>
      <w:r w:rsidRPr="008A59FF">
        <w:rPr>
          <w:rStyle w:val="Incipit"/>
        </w:rPr>
        <w:t>beatum</w:t>
      </w:r>
      <w:r>
        <w:rPr>
          <w:lang w:val="it-IT"/>
        </w:rPr>
        <w:t xml:space="preserve"> </w:t>
      </w:r>
      <w:r w:rsidRPr="008A59FF">
        <w:rPr>
          <w:rStyle w:val="Incipit"/>
        </w:rPr>
        <w:t>Petrum</w:t>
      </w:r>
      <w:r>
        <w:rPr>
          <w:lang w:val="it-IT"/>
        </w:rPr>
        <w:t>.</w:t>
      </w:r>
    </w:p>
    <w:p w:rsidR="003B4CA7" w:rsidRDefault="003B4CA7" w:rsidP="003B4CA7">
      <w:pPr>
        <w:rPr>
          <w:lang w:val="it-IT"/>
        </w:rPr>
      </w:pPr>
      <w:r>
        <w:rPr>
          <w:lang w:val="it-IT"/>
        </w:rPr>
        <w:t>AD MATUTINAS IN</w:t>
      </w:r>
      <w:r w:rsidR="008A59FF">
        <w:rPr>
          <w:lang w:val="it-IT"/>
        </w:rPr>
        <w:t>V</w:t>
      </w:r>
      <w:r>
        <w:rPr>
          <w:lang w:val="it-IT"/>
        </w:rPr>
        <w:t xml:space="preserve"> </w:t>
      </w:r>
      <w:r w:rsidRPr="008A59FF">
        <w:rPr>
          <w:rStyle w:val="Incipit"/>
        </w:rPr>
        <w:t>Regem</w:t>
      </w:r>
      <w:r>
        <w:rPr>
          <w:lang w:val="it-IT"/>
        </w:rPr>
        <w:t xml:space="preserve"> </w:t>
      </w:r>
      <w:r w:rsidRPr="008A59FF">
        <w:rPr>
          <w:rStyle w:val="Incipit"/>
        </w:rPr>
        <w:t>praecursoris</w:t>
      </w:r>
      <w:r>
        <w:rPr>
          <w:lang w:val="it-IT"/>
        </w:rPr>
        <w:t>.</w:t>
      </w:r>
    </w:p>
    <w:p w:rsidR="003B4CA7" w:rsidRDefault="003B4CA7" w:rsidP="003B4CA7">
      <w:pPr>
        <w:rPr>
          <w:lang w:val="it-IT"/>
        </w:rPr>
      </w:pPr>
      <w:r>
        <w:rPr>
          <w:lang w:val="it-IT"/>
        </w:rPr>
        <w:t xml:space="preserve">IN PRIMO NOCTURNO AN </w:t>
      </w:r>
      <w:r w:rsidRPr="008A59FF">
        <w:rPr>
          <w:rStyle w:val="Incipit"/>
        </w:rPr>
        <w:t>Priusquam</w:t>
      </w:r>
      <w:r>
        <w:rPr>
          <w:lang w:val="it-IT"/>
        </w:rPr>
        <w:t xml:space="preserve"> </w:t>
      </w:r>
      <w:r w:rsidRPr="008A59FF">
        <w:rPr>
          <w:rStyle w:val="Incipit"/>
        </w:rPr>
        <w:t>te</w:t>
      </w:r>
      <w:r>
        <w:rPr>
          <w:lang w:val="it-IT"/>
        </w:rPr>
        <w:t xml:space="preserve"> </w:t>
      </w:r>
      <w:r w:rsidRPr="008A59FF">
        <w:rPr>
          <w:rStyle w:val="Incipit"/>
        </w:rPr>
        <w:t>formarem</w:t>
      </w:r>
      <w:r>
        <w:rPr>
          <w:lang w:val="it-IT"/>
        </w:rPr>
        <w:t xml:space="preserve">. PS </w:t>
      </w:r>
      <w:r w:rsidRPr="008A59FF">
        <w:rPr>
          <w:rStyle w:val="Incipit"/>
        </w:rPr>
        <w:t>Beatus</w:t>
      </w:r>
      <w:r>
        <w:rPr>
          <w:lang w:val="it-IT"/>
        </w:rPr>
        <w:t xml:space="preserve"> </w:t>
      </w:r>
      <w:r w:rsidRPr="008A59FF">
        <w:rPr>
          <w:rStyle w:val="Incipit"/>
        </w:rPr>
        <w:t>vir</w:t>
      </w:r>
      <w:r>
        <w:rPr>
          <w:lang w:val="it-IT"/>
        </w:rPr>
        <w:t xml:space="preserve">. AN </w:t>
      </w:r>
      <w:r w:rsidRPr="008A59FF">
        <w:rPr>
          <w:rStyle w:val="Incipit"/>
        </w:rPr>
        <w:t>Ad</w:t>
      </w:r>
      <w:r>
        <w:rPr>
          <w:lang w:val="it-IT"/>
        </w:rPr>
        <w:t xml:space="preserve"> </w:t>
      </w:r>
      <w:r w:rsidRPr="008A59FF">
        <w:rPr>
          <w:rStyle w:val="Incipit"/>
        </w:rPr>
        <w:t>omnia</w:t>
      </w:r>
      <w:r>
        <w:rPr>
          <w:lang w:val="it-IT"/>
        </w:rPr>
        <w:t xml:space="preserve">. PS </w:t>
      </w:r>
      <w:r w:rsidRPr="008A59FF">
        <w:rPr>
          <w:rStyle w:val="Incipit"/>
        </w:rPr>
        <w:t>Quare</w:t>
      </w:r>
      <w:r>
        <w:rPr>
          <w:lang w:val="it-IT"/>
        </w:rPr>
        <w:t xml:space="preserve"> </w:t>
      </w:r>
      <w:r w:rsidRPr="008A59FF">
        <w:rPr>
          <w:rStyle w:val="Incipit"/>
        </w:rPr>
        <w:t>fremuerunt</w:t>
      </w:r>
      <w:r>
        <w:rPr>
          <w:lang w:val="it-IT"/>
        </w:rPr>
        <w:t xml:space="preserve">. AN </w:t>
      </w:r>
      <w:r w:rsidRPr="008A59FF">
        <w:rPr>
          <w:rStyle w:val="Incipit"/>
        </w:rPr>
        <w:t>Ne</w:t>
      </w:r>
      <w:r>
        <w:rPr>
          <w:lang w:val="it-IT"/>
        </w:rPr>
        <w:t xml:space="preserve"> </w:t>
      </w:r>
      <w:r w:rsidRPr="008A59FF">
        <w:rPr>
          <w:rStyle w:val="Incipit"/>
        </w:rPr>
        <w:t>timeas</w:t>
      </w:r>
      <w:r>
        <w:rPr>
          <w:lang w:val="it-IT"/>
        </w:rPr>
        <w:t xml:space="preserve">. PS </w:t>
      </w:r>
      <w:r w:rsidRPr="008A59FF">
        <w:rPr>
          <w:rStyle w:val="Incipit"/>
        </w:rPr>
        <w:t>Domine</w:t>
      </w:r>
      <w:r>
        <w:rPr>
          <w:lang w:val="it-IT"/>
        </w:rPr>
        <w:t xml:space="preserve"> </w:t>
      </w:r>
      <w:r w:rsidRPr="008A59FF">
        <w:rPr>
          <w:rStyle w:val="Incipit"/>
        </w:rPr>
        <w:t>quid</w:t>
      </w:r>
      <w:r>
        <w:rPr>
          <w:lang w:val="it-IT"/>
        </w:rPr>
        <w:t xml:space="preserve"> </w:t>
      </w:r>
      <w:r w:rsidRPr="008A59FF">
        <w:rPr>
          <w:rStyle w:val="Incipit"/>
        </w:rPr>
        <w:t>multiplicati</w:t>
      </w:r>
      <w:r>
        <w:rPr>
          <w:lang w:val="it-IT"/>
        </w:rPr>
        <w:t xml:space="preserve">. VS </w:t>
      </w:r>
      <w:r w:rsidRPr="008A59FF">
        <w:rPr>
          <w:rStyle w:val="Incipit"/>
        </w:rPr>
        <w:t>Gloria</w:t>
      </w:r>
      <w:r>
        <w:rPr>
          <w:lang w:val="it-IT"/>
        </w:rPr>
        <w:t xml:space="preserve"> </w:t>
      </w:r>
      <w:r w:rsidRPr="008A59FF">
        <w:rPr>
          <w:rStyle w:val="Incipit"/>
        </w:rPr>
        <w:t>et</w:t>
      </w:r>
      <w:r>
        <w:rPr>
          <w:lang w:val="it-IT"/>
        </w:rPr>
        <w:t xml:space="preserve"> </w:t>
      </w:r>
      <w:r w:rsidRPr="008A59FF">
        <w:rPr>
          <w:rStyle w:val="Incipit"/>
        </w:rPr>
        <w:t>honore</w:t>
      </w:r>
      <w:r>
        <w:rPr>
          <w:lang w:val="it-IT"/>
        </w:rPr>
        <w:t xml:space="preserve">. Sermo legitur [LS] </w:t>
      </w:r>
      <w:r w:rsidRPr="008A59FF">
        <w:rPr>
          <w:rStyle w:val="Incipit"/>
        </w:rPr>
        <w:t>Cunctorum</w:t>
      </w:r>
      <w:r>
        <w:rPr>
          <w:lang w:val="it-IT"/>
        </w:rPr>
        <w:t xml:space="preserve"> </w:t>
      </w:r>
      <w:r w:rsidRPr="008A59FF">
        <w:rPr>
          <w:rStyle w:val="Incipit"/>
        </w:rPr>
        <w:t>prophetarum</w:t>
      </w:r>
      <w:r>
        <w:rPr>
          <w:lang w:val="it-IT"/>
        </w:rPr>
        <w:t xml:space="preserve"> </w:t>
      </w:r>
      <w:r w:rsidRPr="008A59FF">
        <w:rPr>
          <w:rStyle w:val="Incipit"/>
        </w:rPr>
        <w:t>quidem</w:t>
      </w:r>
      <w:r>
        <w:rPr>
          <w:lang w:val="it-IT"/>
        </w:rPr>
        <w:t xml:space="preserve">. RP </w:t>
      </w:r>
      <w:r w:rsidRPr="003904F4">
        <w:rPr>
          <w:rStyle w:val="Incipit"/>
        </w:rPr>
        <w:t>Fuit</w:t>
      </w:r>
      <w:r>
        <w:rPr>
          <w:lang w:val="it-IT"/>
        </w:rPr>
        <w:t xml:space="preserve"> </w:t>
      </w:r>
      <w:r w:rsidRPr="003904F4">
        <w:rPr>
          <w:rStyle w:val="Incipit"/>
        </w:rPr>
        <w:t>homo</w:t>
      </w:r>
      <w:r>
        <w:rPr>
          <w:lang w:val="it-IT"/>
        </w:rPr>
        <w:t xml:space="preserve">. RP </w:t>
      </w:r>
      <w:r w:rsidRPr="003904F4">
        <w:rPr>
          <w:rStyle w:val="Incipit"/>
        </w:rPr>
        <w:t>Elisabeth</w:t>
      </w:r>
      <w:r>
        <w:rPr>
          <w:lang w:val="it-IT"/>
        </w:rPr>
        <w:t>.</w:t>
      </w:r>
      <w:r w:rsidR="00054FD6">
        <w:rPr>
          <w:lang w:val="it-IT"/>
        </w:rPr>
        <w:t xml:space="preserve"> RP </w:t>
      </w:r>
      <w:r w:rsidR="00054FD6" w:rsidRPr="005E2DC3">
        <w:rPr>
          <w:rStyle w:val="Incipit"/>
        </w:rPr>
        <w:t>Priusquam</w:t>
      </w:r>
      <w:r w:rsidR="00054FD6">
        <w:rPr>
          <w:lang w:val="it-IT"/>
        </w:rPr>
        <w:t xml:space="preserve"> </w:t>
      </w:r>
      <w:r w:rsidR="00054FD6" w:rsidRPr="005E2DC3">
        <w:rPr>
          <w:rStyle w:val="Incipit"/>
        </w:rPr>
        <w:t>te</w:t>
      </w:r>
      <w:r w:rsidR="00054FD6">
        <w:rPr>
          <w:lang w:val="it-IT"/>
        </w:rPr>
        <w:t xml:space="preserve"> </w:t>
      </w:r>
      <w:r w:rsidR="00054FD6" w:rsidRPr="005E2DC3">
        <w:rPr>
          <w:rStyle w:val="Incipit"/>
        </w:rPr>
        <w:t>formarem</w:t>
      </w:r>
      <w:r w:rsidR="00054FD6">
        <w:rPr>
          <w:lang w:val="it-IT"/>
        </w:rPr>
        <w:t>.</w:t>
      </w:r>
    </w:p>
    <w:p w:rsidR="00054FD6" w:rsidRDefault="00054FD6" w:rsidP="003B4CA7">
      <w:pPr>
        <w:rPr>
          <w:lang w:val="it-IT"/>
        </w:rPr>
      </w:pPr>
      <w:r>
        <w:rPr>
          <w:lang w:val="it-IT"/>
        </w:rPr>
        <w:t xml:space="preserve">IN SECUNDO NOCTURNO AN </w:t>
      </w:r>
      <w:r w:rsidRPr="005E2DC3">
        <w:rPr>
          <w:rStyle w:val="Incipit"/>
        </w:rPr>
        <w:t>Misit</w:t>
      </w:r>
      <w:r>
        <w:rPr>
          <w:lang w:val="it-IT"/>
        </w:rPr>
        <w:t xml:space="preserve"> </w:t>
      </w:r>
      <w:r w:rsidRPr="005053B6">
        <w:rPr>
          <w:rStyle w:val="Incipit"/>
        </w:rPr>
        <w:t>dominus</w:t>
      </w:r>
      <w:r>
        <w:rPr>
          <w:lang w:val="it-IT"/>
        </w:rPr>
        <w:t xml:space="preserve">. PS </w:t>
      </w:r>
      <w:r w:rsidRPr="00C7494F">
        <w:rPr>
          <w:rStyle w:val="Incipit"/>
        </w:rPr>
        <w:t>Cum</w:t>
      </w:r>
      <w:r>
        <w:rPr>
          <w:lang w:val="it-IT"/>
        </w:rPr>
        <w:t xml:space="preserve"> </w:t>
      </w:r>
      <w:r w:rsidRPr="00C7494F">
        <w:rPr>
          <w:rStyle w:val="Incipit"/>
        </w:rPr>
        <w:t>invocarem</w:t>
      </w:r>
      <w:r>
        <w:rPr>
          <w:lang w:val="it-IT"/>
        </w:rPr>
        <w:t xml:space="preserve">. AN </w:t>
      </w:r>
      <w:r w:rsidRPr="00C7494F">
        <w:rPr>
          <w:rStyle w:val="Incipit"/>
        </w:rPr>
        <w:t>Ecce</w:t>
      </w:r>
      <w:r>
        <w:rPr>
          <w:lang w:val="it-IT"/>
        </w:rPr>
        <w:t xml:space="preserve"> </w:t>
      </w:r>
      <w:r w:rsidRPr="00C7494F">
        <w:rPr>
          <w:rStyle w:val="Incipit"/>
        </w:rPr>
        <w:t>dedi</w:t>
      </w:r>
      <w:r>
        <w:rPr>
          <w:lang w:val="it-IT"/>
        </w:rPr>
        <w:t xml:space="preserve">. PS </w:t>
      </w:r>
      <w:r w:rsidRPr="00C7494F">
        <w:rPr>
          <w:rStyle w:val="Incipit"/>
        </w:rPr>
        <w:t>Verba</w:t>
      </w:r>
      <w:r>
        <w:rPr>
          <w:lang w:val="it-IT"/>
        </w:rPr>
        <w:t xml:space="preserve"> </w:t>
      </w:r>
      <w:r w:rsidRPr="00C7494F">
        <w:rPr>
          <w:rStyle w:val="Incipit"/>
        </w:rPr>
        <w:t>mea</w:t>
      </w:r>
      <w:r>
        <w:rPr>
          <w:lang w:val="it-IT"/>
        </w:rPr>
        <w:t xml:space="preserve">. AN </w:t>
      </w:r>
      <w:r w:rsidRPr="00C7494F">
        <w:rPr>
          <w:rStyle w:val="Incipit"/>
        </w:rPr>
        <w:t>Dominus</w:t>
      </w:r>
      <w:r>
        <w:rPr>
          <w:lang w:val="it-IT"/>
        </w:rPr>
        <w:t xml:space="preserve"> </w:t>
      </w:r>
      <w:r w:rsidRPr="00C7494F">
        <w:rPr>
          <w:rStyle w:val="Incipit"/>
        </w:rPr>
        <w:t>ab</w:t>
      </w:r>
      <w:r>
        <w:rPr>
          <w:lang w:val="it-IT"/>
        </w:rPr>
        <w:t xml:space="preserve"> </w:t>
      </w:r>
      <w:r w:rsidRPr="00C7494F">
        <w:rPr>
          <w:rStyle w:val="Incipit"/>
        </w:rPr>
        <w:t>utero</w:t>
      </w:r>
      <w:r>
        <w:rPr>
          <w:lang w:val="it-IT"/>
        </w:rPr>
        <w:t xml:space="preserve">. PS </w:t>
      </w:r>
      <w:r w:rsidRPr="00C7494F">
        <w:rPr>
          <w:rStyle w:val="Incipit"/>
        </w:rPr>
        <w:t>Domine</w:t>
      </w:r>
      <w:r>
        <w:rPr>
          <w:lang w:val="it-IT"/>
        </w:rPr>
        <w:t xml:space="preserve"> </w:t>
      </w:r>
      <w:r w:rsidRPr="00C7494F">
        <w:rPr>
          <w:rStyle w:val="Incipit"/>
        </w:rPr>
        <w:t>dominus</w:t>
      </w:r>
      <w:r>
        <w:rPr>
          <w:lang w:val="it-IT"/>
        </w:rPr>
        <w:t xml:space="preserve"> </w:t>
      </w:r>
      <w:r w:rsidRPr="00C7494F">
        <w:rPr>
          <w:rStyle w:val="Incipit"/>
        </w:rPr>
        <w:t>noster</w:t>
      </w:r>
      <w:r>
        <w:rPr>
          <w:lang w:val="it-IT"/>
        </w:rPr>
        <w:t xml:space="preserve">. VS </w:t>
      </w:r>
      <w:r w:rsidRPr="00C7494F">
        <w:rPr>
          <w:rStyle w:val="Incipit"/>
        </w:rPr>
        <w:t>Posuisti</w:t>
      </w:r>
      <w:r w:rsidR="00C7494F">
        <w:rPr>
          <w:lang w:val="it-IT"/>
        </w:rPr>
        <w:t xml:space="preserve"> </w:t>
      </w:r>
      <w:r w:rsidR="00C7494F" w:rsidRPr="00C7494F">
        <w:rPr>
          <w:rStyle w:val="Incipit"/>
        </w:rPr>
        <w:t>domine</w:t>
      </w:r>
      <w:r>
        <w:rPr>
          <w:lang w:val="it-IT"/>
        </w:rPr>
        <w:t xml:space="preserve">. LS </w:t>
      </w:r>
      <w:r w:rsidRPr="00C7494F">
        <w:rPr>
          <w:rStyle w:val="Incipit"/>
        </w:rPr>
        <w:t>Festivitatem</w:t>
      </w:r>
      <w:r>
        <w:rPr>
          <w:lang w:val="it-IT"/>
        </w:rPr>
        <w:t xml:space="preserve"> </w:t>
      </w:r>
      <w:r w:rsidRPr="00C7494F">
        <w:rPr>
          <w:rStyle w:val="Incipit"/>
        </w:rPr>
        <w:t>praesentis</w:t>
      </w:r>
      <w:r>
        <w:rPr>
          <w:lang w:val="it-IT"/>
        </w:rPr>
        <w:t xml:space="preserve"> </w:t>
      </w:r>
      <w:r w:rsidRPr="00C7494F">
        <w:rPr>
          <w:rStyle w:val="Incipit"/>
        </w:rPr>
        <w:t>diei</w:t>
      </w:r>
      <w:r>
        <w:rPr>
          <w:lang w:val="it-IT"/>
        </w:rPr>
        <w:t>.</w:t>
      </w:r>
      <w:r w:rsidR="00807196">
        <w:rPr>
          <w:lang w:val="it-IT"/>
        </w:rPr>
        <w:t xml:space="preserve"> RP </w:t>
      </w:r>
      <w:r w:rsidR="00807196" w:rsidRPr="00C7494F">
        <w:rPr>
          <w:rStyle w:val="Incipit"/>
        </w:rPr>
        <w:t>Descendit</w:t>
      </w:r>
      <w:r w:rsidR="00807196">
        <w:rPr>
          <w:lang w:val="it-IT"/>
        </w:rPr>
        <w:t xml:space="preserve"> </w:t>
      </w:r>
      <w:r w:rsidR="00807196" w:rsidRPr="00C7494F">
        <w:rPr>
          <w:rStyle w:val="Incipit"/>
        </w:rPr>
        <w:t>angelus</w:t>
      </w:r>
      <w:r w:rsidR="00807196">
        <w:rPr>
          <w:lang w:val="it-IT"/>
        </w:rPr>
        <w:t xml:space="preserve">. RP </w:t>
      </w:r>
      <w:r w:rsidR="00807196" w:rsidRPr="00C7494F">
        <w:rPr>
          <w:rStyle w:val="Incipit"/>
        </w:rPr>
        <w:t>Hic</w:t>
      </w:r>
      <w:r w:rsidR="00807196">
        <w:rPr>
          <w:lang w:val="it-IT"/>
        </w:rPr>
        <w:t xml:space="preserve"> </w:t>
      </w:r>
      <w:r w:rsidR="00807196" w:rsidRPr="00C7494F">
        <w:rPr>
          <w:rStyle w:val="Incipit"/>
        </w:rPr>
        <w:t>praecursor</w:t>
      </w:r>
      <w:r w:rsidR="00807196">
        <w:rPr>
          <w:lang w:val="it-IT"/>
        </w:rPr>
        <w:t xml:space="preserve">. RP </w:t>
      </w:r>
      <w:r w:rsidR="00807196" w:rsidRPr="00C7494F">
        <w:rPr>
          <w:rStyle w:val="Incipit"/>
        </w:rPr>
        <w:t>Innuebant</w:t>
      </w:r>
      <w:r w:rsidR="00807196">
        <w:rPr>
          <w:lang w:val="it-IT"/>
        </w:rPr>
        <w:t xml:space="preserve"> </w:t>
      </w:r>
      <w:r w:rsidR="00807196" w:rsidRPr="00C7494F">
        <w:rPr>
          <w:rStyle w:val="Incipit"/>
        </w:rPr>
        <w:t>patri</w:t>
      </w:r>
      <w:r w:rsidR="00807196">
        <w:rPr>
          <w:lang w:val="it-IT"/>
        </w:rPr>
        <w:t xml:space="preserve"> </w:t>
      </w:r>
      <w:r w:rsidR="00807196" w:rsidRPr="00C7494F">
        <w:rPr>
          <w:rStyle w:val="Incipit"/>
        </w:rPr>
        <w:t>eius</w:t>
      </w:r>
      <w:r w:rsidR="00807196">
        <w:rPr>
          <w:lang w:val="it-IT"/>
        </w:rPr>
        <w:t>.</w:t>
      </w:r>
    </w:p>
    <w:p w:rsidR="00807196" w:rsidRDefault="00807196" w:rsidP="003B4CA7">
      <w:pPr>
        <w:rPr>
          <w:lang w:val="it-IT"/>
        </w:rPr>
      </w:pPr>
      <w:r>
        <w:rPr>
          <w:lang w:val="it-IT"/>
        </w:rPr>
        <w:t xml:space="preserve">IN TERTIO NOCTURNO AN </w:t>
      </w:r>
      <w:r w:rsidRPr="00C7494F">
        <w:rPr>
          <w:rStyle w:val="Incipit"/>
        </w:rPr>
        <w:t>Posuit</w:t>
      </w:r>
      <w:r>
        <w:rPr>
          <w:lang w:val="it-IT"/>
        </w:rPr>
        <w:t xml:space="preserve"> </w:t>
      </w:r>
      <w:r w:rsidRPr="00C7494F">
        <w:rPr>
          <w:rStyle w:val="Incipit"/>
        </w:rPr>
        <w:t>os</w:t>
      </w:r>
      <w:r>
        <w:rPr>
          <w:lang w:val="it-IT"/>
        </w:rPr>
        <w:t xml:space="preserve"> </w:t>
      </w:r>
      <w:r w:rsidRPr="00C7494F">
        <w:rPr>
          <w:rStyle w:val="Incipit"/>
        </w:rPr>
        <w:t>meum</w:t>
      </w:r>
      <w:r>
        <w:rPr>
          <w:lang w:val="it-IT"/>
        </w:rPr>
        <w:t xml:space="preserve">. PS </w:t>
      </w:r>
      <w:r w:rsidRPr="00C7494F">
        <w:rPr>
          <w:rStyle w:val="Incipit"/>
        </w:rPr>
        <w:t>Domine</w:t>
      </w:r>
      <w:r w:rsidR="00C7494F">
        <w:rPr>
          <w:lang w:val="it-IT"/>
        </w:rPr>
        <w:t xml:space="preserve"> </w:t>
      </w:r>
      <w:r w:rsidR="00C7494F" w:rsidRPr="00C7494F">
        <w:rPr>
          <w:rStyle w:val="Incipit"/>
        </w:rPr>
        <w:t>quis</w:t>
      </w:r>
      <w:r w:rsidR="00C7494F">
        <w:rPr>
          <w:lang w:val="it-IT"/>
        </w:rPr>
        <w:t xml:space="preserve"> </w:t>
      </w:r>
      <w:r w:rsidR="00C7494F" w:rsidRPr="00C7494F">
        <w:rPr>
          <w:rStyle w:val="Incipit"/>
        </w:rPr>
        <w:t>habitabit</w:t>
      </w:r>
      <w:r>
        <w:rPr>
          <w:lang w:val="it-IT"/>
        </w:rPr>
        <w:t xml:space="preserve">. AN </w:t>
      </w:r>
      <w:r w:rsidRPr="00C7494F">
        <w:rPr>
          <w:rStyle w:val="Incipit"/>
        </w:rPr>
        <w:t>Formans</w:t>
      </w:r>
      <w:r>
        <w:rPr>
          <w:lang w:val="it-IT"/>
        </w:rPr>
        <w:t xml:space="preserve"> </w:t>
      </w:r>
      <w:r w:rsidRPr="00C7494F">
        <w:rPr>
          <w:rStyle w:val="Incipit"/>
        </w:rPr>
        <w:t>me</w:t>
      </w:r>
      <w:r>
        <w:rPr>
          <w:lang w:val="it-IT"/>
        </w:rPr>
        <w:t xml:space="preserve">. PS </w:t>
      </w:r>
      <w:r w:rsidRPr="00C7494F">
        <w:rPr>
          <w:rStyle w:val="Incipit"/>
        </w:rPr>
        <w:t>Domine</w:t>
      </w:r>
      <w:r>
        <w:rPr>
          <w:lang w:val="it-IT"/>
        </w:rPr>
        <w:t xml:space="preserve"> </w:t>
      </w:r>
      <w:r w:rsidRPr="00C7494F">
        <w:rPr>
          <w:rStyle w:val="Incipit"/>
        </w:rPr>
        <w:t>in</w:t>
      </w:r>
      <w:r>
        <w:rPr>
          <w:lang w:val="it-IT"/>
        </w:rPr>
        <w:t xml:space="preserve"> </w:t>
      </w:r>
      <w:r w:rsidRPr="00C7494F">
        <w:rPr>
          <w:rStyle w:val="Incipit"/>
        </w:rPr>
        <w:t>virtute</w:t>
      </w:r>
      <w:r>
        <w:rPr>
          <w:lang w:val="it-IT"/>
        </w:rPr>
        <w:t xml:space="preserve">. AN </w:t>
      </w:r>
      <w:r w:rsidRPr="00C7494F">
        <w:rPr>
          <w:rStyle w:val="Incipit"/>
        </w:rPr>
        <w:t>Reges</w:t>
      </w:r>
      <w:r>
        <w:rPr>
          <w:lang w:val="it-IT"/>
        </w:rPr>
        <w:t xml:space="preserve"> </w:t>
      </w:r>
      <w:r w:rsidRPr="00C7494F">
        <w:rPr>
          <w:rStyle w:val="Incipit"/>
        </w:rPr>
        <w:t>videbunt</w:t>
      </w:r>
      <w:r>
        <w:rPr>
          <w:lang w:val="it-IT"/>
        </w:rPr>
        <w:t xml:space="preserve">. PS </w:t>
      </w:r>
      <w:r w:rsidRPr="00C7494F">
        <w:rPr>
          <w:rStyle w:val="Incipit"/>
        </w:rPr>
        <w:t>Bonum</w:t>
      </w:r>
      <w:r>
        <w:rPr>
          <w:lang w:val="it-IT"/>
        </w:rPr>
        <w:t xml:space="preserve"> </w:t>
      </w:r>
      <w:r w:rsidRPr="00C7494F">
        <w:rPr>
          <w:rStyle w:val="Incipit"/>
        </w:rPr>
        <w:t>est</w:t>
      </w:r>
      <w:r>
        <w:rPr>
          <w:lang w:val="it-IT"/>
        </w:rPr>
        <w:t xml:space="preserve"> </w:t>
      </w:r>
      <w:r w:rsidRPr="00C7494F">
        <w:rPr>
          <w:rStyle w:val="Incipit"/>
        </w:rPr>
        <w:t>confiteri</w:t>
      </w:r>
      <w:r>
        <w:rPr>
          <w:lang w:val="it-IT"/>
        </w:rPr>
        <w:t xml:space="preserve">. VS </w:t>
      </w:r>
      <w:r w:rsidRPr="00C7494F">
        <w:rPr>
          <w:rStyle w:val="Incipit"/>
        </w:rPr>
        <w:t>Magna</w:t>
      </w:r>
      <w:r>
        <w:rPr>
          <w:lang w:val="it-IT"/>
        </w:rPr>
        <w:t xml:space="preserve"> </w:t>
      </w:r>
      <w:r w:rsidRPr="00C7494F">
        <w:rPr>
          <w:rStyle w:val="Incipit"/>
        </w:rPr>
        <w:t>est</w:t>
      </w:r>
      <w:r>
        <w:rPr>
          <w:lang w:val="it-IT"/>
        </w:rPr>
        <w:t xml:space="preserve"> </w:t>
      </w:r>
      <w:r w:rsidRPr="00C7494F">
        <w:rPr>
          <w:rStyle w:val="Incipit"/>
        </w:rPr>
        <w:t>gloria</w:t>
      </w:r>
      <w:r>
        <w:rPr>
          <w:lang w:val="it-IT"/>
        </w:rPr>
        <w:t xml:space="preserve"> </w:t>
      </w:r>
      <w:r w:rsidRPr="00C7494F">
        <w:rPr>
          <w:rStyle w:val="Incipit"/>
        </w:rPr>
        <w:t>eius</w:t>
      </w:r>
      <w:r>
        <w:rPr>
          <w:lang w:val="it-IT"/>
        </w:rPr>
        <w:t xml:space="preserve">. EV </w:t>
      </w:r>
      <w:r w:rsidRPr="00C7494F">
        <w:rPr>
          <w:rStyle w:val="Incipit"/>
        </w:rPr>
        <w:t>Elisabeth</w:t>
      </w:r>
      <w:r>
        <w:rPr>
          <w:lang w:val="it-IT"/>
        </w:rPr>
        <w:t xml:space="preserve"> </w:t>
      </w:r>
      <w:r w:rsidRPr="00C7494F">
        <w:rPr>
          <w:rStyle w:val="Incipit"/>
        </w:rPr>
        <w:t>impletum</w:t>
      </w:r>
      <w:r>
        <w:rPr>
          <w:lang w:val="it-IT"/>
        </w:rPr>
        <w:t xml:space="preserve"> </w:t>
      </w:r>
      <w:r w:rsidRPr="00C7494F">
        <w:rPr>
          <w:rStyle w:val="Incipit"/>
        </w:rPr>
        <w:t>est</w:t>
      </w:r>
      <w:r>
        <w:rPr>
          <w:lang w:val="it-IT"/>
        </w:rPr>
        <w:t xml:space="preserve"> </w:t>
      </w:r>
      <w:r w:rsidRPr="00C7494F">
        <w:rPr>
          <w:rStyle w:val="Incipit"/>
        </w:rPr>
        <w:t>tempus</w:t>
      </w:r>
      <w:r>
        <w:rPr>
          <w:lang w:val="it-IT"/>
        </w:rPr>
        <w:t xml:space="preserve"> </w:t>
      </w:r>
      <w:r w:rsidRPr="00C7494F">
        <w:rPr>
          <w:rStyle w:val="Incipit"/>
        </w:rPr>
        <w:t>pariendi</w:t>
      </w:r>
      <w:r>
        <w:rPr>
          <w:lang w:val="it-IT"/>
        </w:rPr>
        <w:t xml:space="preserve">. RP </w:t>
      </w:r>
      <w:r w:rsidRPr="00C7494F">
        <w:rPr>
          <w:rStyle w:val="Incipit"/>
        </w:rPr>
        <w:t>Praecursor</w:t>
      </w:r>
      <w:r>
        <w:rPr>
          <w:lang w:val="it-IT"/>
        </w:rPr>
        <w:t xml:space="preserve"> </w:t>
      </w:r>
      <w:r w:rsidRPr="00C7494F">
        <w:rPr>
          <w:rStyle w:val="Incipit"/>
        </w:rPr>
        <w:t>domini</w:t>
      </w:r>
      <w:r>
        <w:rPr>
          <w:lang w:val="it-IT"/>
        </w:rPr>
        <w:t xml:space="preserve">. RP </w:t>
      </w:r>
      <w:r w:rsidRPr="00C7494F">
        <w:rPr>
          <w:rStyle w:val="Incipit"/>
        </w:rPr>
        <w:t>Gabriel</w:t>
      </w:r>
      <w:r>
        <w:rPr>
          <w:lang w:val="it-IT"/>
        </w:rPr>
        <w:t xml:space="preserve"> </w:t>
      </w:r>
      <w:r w:rsidRPr="00C7494F">
        <w:rPr>
          <w:rStyle w:val="Incipit"/>
        </w:rPr>
        <w:t>archangelus</w:t>
      </w:r>
      <w:r>
        <w:rPr>
          <w:lang w:val="it-IT"/>
        </w:rPr>
        <w:t xml:space="preserve">. RP </w:t>
      </w:r>
      <w:r w:rsidRPr="00C7494F">
        <w:rPr>
          <w:rStyle w:val="Incipit"/>
        </w:rPr>
        <w:t>Inter</w:t>
      </w:r>
      <w:r>
        <w:rPr>
          <w:lang w:val="it-IT"/>
        </w:rPr>
        <w:t xml:space="preserve"> </w:t>
      </w:r>
      <w:r w:rsidRPr="00C7494F">
        <w:rPr>
          <w:rStyle w:val="Incipit"/>
        </w:rPr>
        <w:t>natos</w:t>
      </w:r>
      <w:r>
        <w:rPr>
          <w:lang w:val="it-IT"/>
        </w:rPr>
        <w:t xml:space="preserve"> </w:t>
      </w:r>
      <w:r w:rsidRPr="00C7494F">
        <w:rPr>
          <w:rStyle w:val="Incipit"/>
        </w:rPr>
        <w:t>mulierum</w:t>
      </w:r>
      <w:r>
        <w:rPr>
          <w:lang w:val="it-IT"/>
        </w:rPr>
        <w:t xml:space="preserve">. [TD] </w:t>
      </w:r>
      <w:r w:rsidRPr="00C7494F">
        <w:rPr>
          <w:rStyle w:val="Incipit"/>
        </w:rPr>
        <w:t>Te</w:t>
      </w:r>
      <w:r>
        <w:rPr>
          <w:lang w:val="it-IT"/>
        </w:rPr>
        <w:t xml:space="preserve"> </w:t>
      </w:r>
      <w:r w:rsidRPr="00C7494F">
        <w:rPr>
          <w:rStyle w:val="Incipit"/>
        </w:rPr>
        <w:t>deum</w:t>
      </w:r>
      <w:r>
        <w:rPr>
          <w:lang w:val="it-IT"/>
        </w:rPr>
        <w:t xml:space="preserve"> </w:t>
      </w:r>
      <w:r w:rsidRPr="00C7494F">
        <w:rPr>
          <w:rStyle w:val="Incipit"/>
        </w:rPr>
        <w:t>laudamus</w:t>
      </w:r>
      <w:r>
        <w:rPr>
          <w:lang w:val="it-IT"/>
        </w:rPr>
        <w:t>.</w:t>
      </w:r>
    </w:p>
    <w:p w:rsidR="00807196" w:rsidRDefault="00807196" w:rsidP="003B4CA7">
      <w:pPr>
        <w:rPr>
          <w:lang w:val="it-IT"/>
        </w:rPr>
      </w:pPr>
      <w:r>
        <w:rPr>
          <w:lang w:val="it-IT"/>
        </w:rPr>
        <w:t xml:space="preserve">AD LAUDES AN </w:t>
      </w:r>
      <w:r w:rsidRPr="00C7494F">
        <w:rPr>
          <w:rStyle w:val="Incipit"/>
        </w:rPr>
        <w:t>Elisabeth</w:t>
      </w:r>
      <w:r>
        <w:rPr>
          <w:lang w:val="it-IT"/>
        </w:rPr>
        <w:t xml:space="preserve"> </w:t>
      </w:r>
      <w:r w:rsidRPr="00C7494F">
        <w:rPr>
          <w:rStyle w:val="Incipit"/>
        </w:rPr>
        <w:t>Zachariae</w:t>
      </w:r>
      <w:r>
        <w:rPr>
          <w:lang w:val="it-IT"/>
        </w:rPr>
        <w:t xml:space="preserve"> cum reliquis. Capitulum et oratio de festo. VS </w:t>
      </w:r>
      <w:r w:rsidRPr="00C7494F">
        <w:rPr>
          <w:rStyle w:val="Incipit"/>
        </w:rPr>
        <w:t>Iustus</w:t>
      </w:r>
      <w:r>
        <w:rPr>
          <w:lang w:val="it-IT"/>
        </w:rPr>
        <w:t xml:space="preserve"> </w:t>
      </w:r>
      <w:r w:rsidRPr="00C7494F">
        <w:rPr>
          <w:rStyle w:val="Incipit"/>
        </w:rPr>
        <w:t>ut</w:t>
      </w:r>
      <w:r>
        <w:rPr>
          <w:lang w:val="it-IT"/>
        </w:rPr>
        <w:t xml:space="preserve"> </w:t>
      </w:r>
      <w:r w:rsidRPr="00C7494F">
        <w:rPr>
          <w:rStyle w:val="Incipit"/>
        </w:rPr>
        <w:t>palma</w:t>
      </w:r>
      <w:r>
        <w:rPr>
          <w:lang w:val="it-IT"/>
        </w:rPr>
        <w:t xml:space="preserve"> </w:t>
      </w:r>
      <w:r w:rsidRPr="00C7494F">
        <w:rPr>
          <w:rStyle w:val="Incipit"/>
        </w:rPr>
        <w:t>florebit</w:t>
      </w:r>
      <w:r>
        <w:rPr>
          <w:lang w:val="it-IT"/>
        </w:rPr>
        <w:t xml:space="preserve">. AB </w:t>
      </w:r>
      <w:r w:rsidRPr="00C7494F">
        <w:rPr>
          <w:rStyle w:val="Incipit"/>
        </w:rPr>
        <w:t>Apertum</w:t>
      </w:r>
      <w:r>
        <w:rPr>
          <w:lang w:val="it-IT"/>
        </w:rPr>
        <w:t xml:space="preserve"> </w:t>
      </w:r>
      <w:r w:rsidRPr="00C7494F">
        <w:rPr>
          <w:rStyle w:val="Incipit"/>
        </w:rPr>
        <w:t>est</w:t>
      </w:r>
      <w:r>
        <w:rPr>
          <w:lang w:val="it-IT"/>
        </w:rPr>
        <w:t xml:space="preserve"> </w:t>
      </w:r>
      <w:r w:rsidRPr="00C7494F">
        <w:rPr>
          <w:rStyle w:val="Incipit"/>
        </w:rPr>
        <w:t>os</w:t>
      </w:r>
      <w:r>
        <w:rPr>
          <w:lang w:val="it-IT"/>
        </w:rPr>
        <w:t xml:space="preserve"> </w:t>
      </w:r>
      <w:r w:rsidRPr="00C7494F">
        <w:rPr>
          <w:rStyle w:val="Incipit"/>
        </w:rPr>
        <w:t>Zachariae</w:t>
      </w:r>
      <w:r>
        <w:rPr>
          <w:lang w:val="it-IT"/>
        </w:rPr>
        <w:t>.</w:t>
      </w:r>
    </w:p>
    <w:p w:rsidR="00807196" w:rsidRDefault="006205B2" w:rsidP="003B4CA7">
      <w:pPr>
        <w:rPr>
          <w:lang w:val="it-IT"/>
        </w:rPr>
      </w:pPr>
      <w:r>
        <w:rPr>
          <w:lang w:val="it-IT"/>
        </w:rPr>
        <w:t>Festum sancti Ioannis b</w:t>
      </w:r>
      <w:r w:rsidR="00807196">
        <w:rPr>
          <w:lang w:val="it-IT"/>
        </w:rPr>
        <w:t>aptistae secundum veteres tria habet officia: in vigilias, in exordio diei, et in die, quia tribus erat</w:t>
      </w:r>
      <w:r>
        <w:rPr>
          <w:lang w:val="it-IT"/>
        </w:rPr>
        <w:t xml:space="preserve"> insignis praecursoris officio b</w:t>
      </w:r>
      <w:r w:rsidR="00807196">
        <w:rPr>
          <w:lang w:val="it-IT"/>
        </w:rPr>
        <w:t>aptistae ministerio et Nazareus permansit ex utero.</w:t>
      </w:r>
    </w:p>
    <w:p w:rsidR="00807196" w:rsidRDefault="00807196" w:rsidP="003B4CA7">
      <w:pPr>
        <w:rPr>
          <w:lang w:val="it-IT"/>
        </w:rPr>
      </w:pPr>
      <w:r>
        <w:rPr>
          <w:lang w:val="it-IT"/>
        </w:rPr>
        <w:t xml:space="preserve">AD PRIMAM AN </w:t>
      </w:r>
      <w:r w:rsidRPr="00C7494F">
        <w:rPr>
          <w:rStyle w:val="Incipit"/>
        </w:rPr>
        <w:t>Ipse</w:t>
      </w:r>
      <w:r>
        <w:rPr>
          <w:lang w:val="it-IT"/>
        </w:rPr>
        <w:t xml:space="preserve"> </w:t>
      </w:r>
      <w:r w:rsidRPr="00C7494F">
        <w:rPr>
          <w:rStyle w:val="Incipit"/>
        </w:rPr>
        <w:t>praeibit</w:t>
      </w:r>
      <w:r>
        <w:rPr>
          <w:lang w:val="it-IT"/>
        </w:rPr>
        <w:t>.</w:t>
      </w:r>
    </w:p>
    <w:p w:rsidR="00807196" w:rsidRDefault="00807196" w:rsidP="003B4CA7">
      <w:pPr>
        <w:rPr>
          <w:lang w:val="it-IT"/>
        </w:rPr>
      </w:pPr>
      <w:r>
        <w:rPr>
          <w:lang w:val="it-IT"/>
        </w:rPr>
        <w:t xml:space="preserve">AD TERTIAM AN </w:t>
      </w:r>
      <w:r w:rsidRPr="006D6036">
        <w:rPr>
          <w:rStyle w:val="Incipit"/>
        </w:rPr>
        <w:t>Tu</w:t>
      </w:r>
      <w:r>
        <w:rPr>
          <w:lang w:val="it-IT"/>
        </w:rPr>
        <w:t xml:space="preserve"> </w:t>
      </w:r>
      <w:r w:rsidRPr="006D6036">
        <w:rPr>
          <w:rStyle w:val="Incipit"/>
        </w:rPr>
        <w:t>puer</w:t>
      </w:r>
      <w:r>
        <w:rPr>
          <w:lang w:val="it-IT"/>
        </w:rPr>
        <w:t xml:space="preserve"> </w:t>
      </w:r>
      <w:r w:rsidRPr="006D6036">
        <w:rPr>
          <w:rStyle w:val="Incipit"/>
        </w:rPr>
        <w:t>propheta</w:t>
      </w:r>
      <w:r>
        <w:rPr>
          <w:lang w:val="it-IT"/>
        </w:rPr>
        <w:t>.</w:t>
      </w:r>
    </w:p>
    <w:p w:rsidR="00807196" w:rsidRDefault="00807196" w:rsidP="003B4CA7">
      <w:pPr>
        <w:rPr>
          <w:lang w:val="it-IT"/>
        </w:rPr>
      </w:pPr>
      <w:r>
        <w:rPr>
          <w:lang w:val="it-IT"/>
        </w:rPr>
        <w:t xml:space="preserve">PRIOR MISSA ad </w:t>
      </w:r>
      <w:r w:rsidRPr="006D6036">
        <w:rPr>
          <w:rStyle w:val="Ort"/>
        </w:rPr>
        <w:t>altare sancti Ioannis</w:t>
      </w:r>
      <w:r>
        <w:rPr>
          <w:lang w:val="it-IT"/>
        </w:rPr>
        <w:t xml:space="preserve"> ab </w:t>
      </w:r>
      <w:r w:rsidRPr="006D6036">
        <w:rPr>
          <w:rStyle w:val="Funktion"/>
        </w:rPr>
        <w:t>ebdomadario</w:t>
      </w:r>
      <w:r>
        <w:rPr>
          <w:lang w:val="it-IT"/>
        </w:rPr>
        <w:t xml:space="preserve"> praeteritae ebdomadae cantetur. [IN] </w:t>
      </w:r>
      <w:r w:rsidRPr="006D6036">
        <w:rPr>
          <w:rStyle w:val="Incipit"/>
        </w:rPr>
        <w:t>Iustus</w:t>
      </w:r>
      <w:r>
        <w:rPr>
          <w:lang w:val="it-IT"/>
        </w:rPr>
        <w:t xml:space="preserve"> </w:t>
      </w:r>
      <w:r w:rsidRPr="006D6036">
        <w:rPr>
          <w:rStyle w:val="Incipit"/>
        </w:rPr>
        <w:t>ut</w:t>
      </w:r>
      <w:r>
        <w:rPr>
          <w:lang w:val="it-IT"/>
        </w:rPr>
        <w:t xml:space="preserve"> </w:t>
      </w:r>
      <w:r w:rsidRPr="006D6036">
        <w:rPr>
          <w:rStyle w:val="Incipit"/>
        </w:rPr>
        <w:t>palma</w:t>
      </w:r>
      <w:r>
        <w:rPr>
          <w:lang w:val="it-IT"/>
        </w:rPr>
        <w:t xml:space="preserve">. [GL] </w:t>
      </w:r>
      <w:r w:rsidRPr="006D6036">
        <w:rPr>
          <w:rStyle w:val="Incipit"/>
        </w:rPr>
        <w:t>Gloria</w:t>
      </w:r>
      <w:r>
        <w:rPr>
          <w:lang w:val="it-IT"/>
        </w:rPr>
        <w:t xml:space="preserve"> </w:t>
      </w:r>
      <w:r w:rsidRPr="006D6036">
        <w:rPr>
          <w:rStyle w:val="Incipit"/>
        </w:rPr>
        <w:t>in</w:t>
      </w:r>
      <w:r>
        <w:rPr>
          <w:lang w:val="it-IT"/>
        </w:rPr>
        <w:t xml:space="preserve"> </w:t>
      </w:r>
      <w:r w:rsidRPr="006D6036">
        <w:rPr>
          <w:rStyle w:val="Incipit"/>
        </w:rPr>
        <w:t>excelsis</w:t>
      </w:r>
      <w:r>
        <w:rPr>
          <w:lang w:val="it-IT"/>
        </w:rPr>
        <w:t xml:space="preserve"> </w:t>
      </w:r>
      <w:r w:rsidRPr="006D6036">
        <w:rPr>
          <w:rStyle w:val="Incipit"/>
        </w:rPr>
        <w:t>deo</w:t>
      </w:r>
      <w:r>
        <w:rPr>
          <w:lang w:val="it-IT"/>
        </w:rPr>
        <w:t>. OR</w:t>
      </w:r>
      <w:r w:rsidR="006205B2">
        <w:rPr>
          <w:lang w:val="it-IT"/>
        </w:rPr>
        <w:t>CL</w:t>
      </w:r>
      <w:r>
        <w:rPr>
          <w:lang w:val="it-IT"/>
        </w:rPr>
        <w:t xml:space="preserve"> </w:t>
      </w:r>
      <w:r w:rsidRPr="006D6036">
        <w:rPr>
          <w:rStyle w:val="Incipit"/>
        </w:rPr>
        <w:t>Concede</w:t>
      </w:r>
      <w:r>
        <w:rPr>
          <w:lang w:val="it-IT"/>
        </w:rPr>
        <w:t xml:space="preserve"> </w:t>
      </w:r>
      <w:r w:rsidRPr="006D6036">
        <w:rPr>
          <w:rStyle w:val="Incipit"/>
        </w:rPr>
        <w:t>quaesumus</w:t>
      </w:r>
      <w:r>
        <w:rPr>
          <w:lang w:val="it-IT"/>
        </w:rPr>
        <w:t xml:space="preserve"> </w:t>
      </w:r>
      <w:r w:rsidRPr="006D6036">
        <w:rPr>
          <w:rStyle w:val="Incipit"/>
        </w:rPr>
        <w:t>omnipotens</w:t>
      </w:r>
      <w:r>
        <w:rPr>
          <w:lang w:val="it-IT"/>
        </w:rPr>
        <w:t xml:space="preserve"> </w:t>
      </w:r>
      <w:r w:rsidRPr="006D6036">
        <w:rPr>
          <w:rStyle w:val="Incipit"/>
        </w:rPr>
        <w:t>deus</w:t>
      </w:r>
      <w:r>
        <w:rPr>
          <w:lang w:val="it-IT"/>
        </w:rPr>
        <w:t xml:space="preserve">. Secunda oratio de dedicatione altaris dicatur. EP </w:t>
      </w:r>
      <w:r w:rsidRPr="006D6036">
        <w:rPr>
          <w:rStyle w:val="Incipit"/>
        </w:rPr>
        <w:t>Memoria</w:t>
      </w:r>
      <w:r>
        <w:rPr>
          <w:lang w:val="it-IT"/>
        </w:rPr>
        <w:t xml:space="preserve"> </w:t>
      </w:r>
      <w:r w:rsidRPr="006D6036">
        <w:rPr>
          <w:rStyle w:val="Incipit"/>
        </w:rPr>
        <w:t>iusti</w:t>
      </w:r>
      <w:r>
        <w:rPr>
          <w:lang w:val="it-IT"/>
        </w:rPr>
        <w:t xml:space="preserve">. GR </w:t>
      </w:r>
      <w:r w:rsidRPr="006D6036">
        <w:rPr>
          <w:rStyle w:val="Incipit"/>
        </w:rPr>
        <w:t>Iustus</w:t>
      </w:r>
      <w:r>
        <w:rPr>
          <w:lang w:val="it-IT"/>
        </w:rPr>
        <w:t xml:space="preserve"> </w:t>
      </w:r>
      <w:r w:rsidRPr="006D6036">
        <w:rPr>
          <w:rStyle w:val="Incipit"/>
        </w:rPr>
        <w:t>non</w:t>
      </w:r>
      <w:r>
        <w:rPr>
          <w:lang w:val="it-IT"/>
        </w:rPr>
        <w:t xml:space="preserve"> </w:t>
      </w:r>
      <w:r w:rsidRPr="006D6036">
        <w:rPr>
          <w:rStyle w:val="Incipit"/>
        </w:rPr>
        <w:t>conturbabitur</w:t>
      </w:r>
      <w:r w:rsidR="006D6036">
        <w:rPr>
          <w:lang w:val="it-IT"/>
        </w:rPr>
        <w:t xml:space="preserve">. ALV </w:t>
      </w:r>
      <w:r w:rsidR="006D6036" w:rsidRPr="006D6036">
        <w:rPr>
          <w:rStyle w:val="Incipit"/>
        </w:rPr>
        <w:t>Iustu</w:t>
      </w:r>
      <w:r w:rsidRPr="006D6036">
        <w:rPr>
          <w:rStyle w:val="Incipit"/>
        </w:rPr>
        <w:t>s</w:t>
      </w:r>
      <w:r>
        <w:rPr>
          <w:lang w:val="it-IT"/>
        </w:rPr>
        <w:t xml:space="preserve"> </w:t>
      </w:r>
      <w:r w:rsidRPr="006D6036">
        <w:rPr>
          <w:rStyle w:val="Incipit"/>
        </w:rPr>
        <w:t>germinabit</w:t>
      </w:r>
      <w:r>
        <w:rPr>
          <w:lang w:val="it-IT"/>
        </w:rPr>
        <w:t xml:space="preserve">. EV </w:t>
      </w:r>
      <w:r w:rsidRPr="006D6036">
        <w:rPr>
          <w:rStyle w:val="Incipit"/>
        </w:rPr>
        <w:t>Respondens</w:t>
      </w:r>
      <w:r>
        <w:rPr>
          <w:lang w:val="it-IT"/>
        </w:rPr>
        <w:t xml:space="preserve"> </w:t>
      </w:r>
      <w:r w:rsidRPr="006D6036">
        <w:rPr>
          <w:rStyle w:val="Incipit"/>
        </w:rPr>
        <w:t>Zacharia</w:t>
      </w:r>
      <w:r>
        <w:rPr>
          <w:lang w:val="it-IT"/>
        </w:rPr>
        <w:t xml:space="preserve">. OF </w:t>
      </w:r>
      <w:r w:rsidRPr="006D6036">
        <w:rPr>
          <w:rStyle w:val="Incipit"/>
        </w:rPr>
        <w:t>In</w:t>
      </w:r>
      <w:r>
        <w:rPr>
          <w:lang w:val="it-IT"/>
        </w:rPr>
        <w:t xml:space="preserve"> </w:t>
      </w:r>
      <w:r w:rsidRPr="006D6036">
        <w:rPr>
          <w:rStyle w:val="Incipit"/>
        </w:rPr>
        <w:t>virtute</w:t>
      </w:r>
      <w:r>
        <w:rPr>
          <w:lang w:val="it-IT"/>
        </w:rPr>
        <w:t xml:space="preserve"> </w:t>
      </w:r>
      <w:r w:rsidRPr="006D6036">
        <w:rPr>
          <w:rStyle w:val="Incipit"/>
        </w:rPr>
        <w:t>tua</w:t>
      </w:r>
      <w:r>
        <w:rPr>
          <w:lang w:val="it-IT"/>
        </w:rPr>
        <w:t xml:space="preserve">. Praefatio cottidiana. CO </w:t>
      </w:r>
      <w:r w:rsidRPr="006D6036">
        <w:rPr>
          <w:rStyle w:val="Incipit"/>
        </w:rPr>
        <w:t>Posuisti</w:t>
      </w:r>
      <w:r>
        <w:rPr>
          <w:lang w:val="it-IT"/>
        </w:rPr>
        <w:t>.</w:t>
      </w:r>
    </w:p>
    <w:p w:rsidR="006205B2" w:rsidRDefault="006205B2" w:rsidP="003B4CA7">
      <w:pPr>
        <w:rPr>
          <w:lang w:val="it-IT"/>
        </w:rPr>
      </w:pPr>
      <w:r>
        <w:rPr>
          <w:lang w:val="it-IT"/>
        </w:rPr>
        <w:lastRenderedPageBreak/>
        <w:t xml:space="preserve">AD PUBLICAM MISSAM [IN] </w:t>
      </w:r>
      <w:r w:rsidRPr="006D6036">
        <w:rPr>
          <w:rStyle w:val="Incipit"/>
        </w:rPr>
        <w:t>De</w:t>
      </w:r>
      <w:r>
        <w:rPr>
          <w:lang w:val="it-IT"/>
        </w:rPr>
        <w:t xml:space="preserve"> </w:t>
      </w:r>
      <w:r w:rsidRPr="006D6036">
        <w:rPr>
          <w:rStyle w:val="Incipit"/>
        </w:rPr>
        <w:t>ventre</w:t>
      </w:r>
      <w:r>
        <w:rPr>
          <w:lang w:val="it-IT"/>
        </w:rPr>
        <w:t xml:space="preserve"> </w:t>
      </w:r>
      <w:r w:rsidRPr="006D6036">
        <w:rPr>
          <w:rStyle w:val="Incipit"/>
        </w:rPr>
        <w:t>matris</w:t>
      </w:r>
      <w:r>
        <w:rPr>
          <w:lang w:val="it-IT"/>
        </w:rPr>
        <w:t xml:space="preserve"> </w:t>
      </w:r>
      <w:r w:rsidRPr="006D6036">
        <w:rPr>
          <w:rStyle w:val="Incipit"/>
        </w:rPr>
        <w:t>meae</w:t>
      </w:r>
      <w:r>
        <w:rPr>
          <w:lang w:val="it-IT"/>
        </w:rPr>
        <w:t xml:space="preserve">. [GL] </w:t>
      </w:r>
      <w:r w:rsidRPr="006D6036">
        <w:rPr>
          <w:rStyle w:val="Incipit"/>
        </w:rPr>
        <w:t>Gloria</w:t>
      </w:r>
      <w:r>
        <w:rPr>
          <w:lang w:val="it-IT"/>
        </w:rPr>
        <w:t xml:space="preserve"> </w:t>
      </w:r>
      <w:r w:rsidRPr="006D6036">
        <w:rPr>
          <w:rStyle w:val="Incipit"/>
        </w:rPr>
        <w:t>in</w:t>
      </w:r>
      <w:r>
        <w:rPr>
          <w:lang w:val="it-IT"/>
        </w:rPr>
        <w:t xml:space="preserve"> </w:t>
      </w:r>
      <w:r w:rsidRPr="006D6036">
        <w:rPr>
          <w:rStyle w:val="Incipit"/>
        </w:rPr>
        <w:t>excelsis</w:t>
      </w:r>
      <w:r>
        <w:rPr>
          <w:lang w:val="it-IT"/>
        </w:rPr>
        <w:t xml:space="preserve"> </w:t>
      </w:r>
      <w:r w:rsidRPr="006D6036">
        <w:rPr>
          <w:rStyle w:val="Incipit"/>
        </w:rPr>
        <w:t>deo</w:t>
      </w:r>
      <w:r>
        <w:rPr>
          <w:lang w:val="it-IT"/>
        </w:rPr>
        <w:t xml:space="preserve">. ORCL </w:t>
      </w:r>
      <w:r w:rsidRPr="006D6036">
        <w:rPr>
          <w:rStyle w:val="Incipit"/>
        </w:rPr>
        <w:t>Deus</w:t>
      </w:r>
      <w:r>
        <w:rPr>
          <w:lang w:val="it-IT"/>
        </w:rPr>
        <w:t xml:space="preserve"> </w:t>
      </w:r>
      <w:r w:rsidRPr="006D6036">
        <w:rPr>
          <w:rStyle w:val="Incipit"/>
        </w:rPr>
        <w:t>qui</w:t>
      </w:r>
      <w:r>
        <w:rPr>
          <w:lang w:val="it-IT"/>
        </w:rPr>
        <w:t xml:space="preserve"> </w:t>
      </w:r>
      <w:r w:rsidRPr="006D6036">
        <w:rPr>
          <w:rStyle w:val="Incipit"/>
        </w:rPr>
        <w:t>praesentem</w:t>
      </w:r>
      <w:r>
        <w:rPr>
          <w:lang w:val="it-IT"/>
        </w:rPr>
        <w:t xml:space="preserve"> </w:t>
      </w:r>
      <w:r w:rsidRPr="006D6036">
        <w:rPr>
          <w:rStyle w:val="Incipit"/>
        </w:rPr>
        <w:t>diem</w:t>
      </w:r>
      <w:r>
        <w:rPr>
          <w:lang w:val="it-IT"/>
        </w:rPr>
        <w:t xml:space="preserve">. EP </w:t>
      </w:r>
      <w:r w:rsidRPr="006D6036">
        <w:rPr>
          <w:rStyle w:val="Incipit"/>
        </w:rPr>
        <w:t>Audite</w:t>
      </w:r>
      <w:r>
        <w:rPr>
          <w:lang w:val="it-IT"/>
        </w:rPr>
        <w:t xml:space="preserve"> </w:t>
      </w:r>
      <w:r w:rsidRPr="006D6036">
        <w:rPr>
          <w:rStyle w:val="Incipit"/>
        </w:rPr>
        <w:t>insulae</w:t>
      </w:r>
      <w:r>
        <w:rPr>
          <w:lang w:val="it-IT"/>
        </w:rPr>
        <w:t xml:space="preserve">. GR </w:t>
      </w:r>
      <w:r w:rsidRPr="007655EA">
        <w:rPr>
          <w:rStyle w:val="Incipit"/>
        </w:rPr>
        <w:t>Priusquam</w:t>
      </w:r>
      <w:r w:rsidRPr="00A002FB">
        <w:t xml:space="preserve"> </w:t>
      </w:r>
      <w:r w:rsidRPr="007655EA">
        <w:rPr>
          <w:rStyle w:val="Incipit"/>
        </w:rPr>
        <w:t>te</w:t>
      </w:r>
      <w:r w:rsidRPr="00A002FB">
        <w:t xml:space="preserve"> </w:t>
      </w:r>
      <w:r w:rsidR="00AD2B68" w:rsidRPr="007655EA">
        <w:rPr>
          <w:rStyle w:val="Incipit"/>
        </w:rPr>
        <w:t>(47v</w:t>
      </w:r>
      <w:r w:rsidR="00AD2B68">
        <w:rPr>
          <w:rStyle w:val="Incipit"/>
        </w:rPr>
        <w:t>)</w:t>
      </w:r>
      <w:r w:rsidRPr="00A002FB">
        <w:t xml:space="preserve"> </w:t>
      </w:r>
      <w:r w:rsidRPr="007655EA">
        <w:rPr>
          <w:rStyle w:val="Incipit"/>
        </w:rPr>
        <w:t>formarem</w:t>
      </w:r>
      <w:r>
        <w:rPr>
          <w:lang w:val="it-IT"/>
        </w:rPr>
        <w:t xml:space="preserve">. Et expleto versu iterum propter constructionem GR </w:t>
      </w:r>
      <w:r w:rsidRPr="006D6036">
        <w:rPr>
          <w:rStyle w:val="Incipit"/>
        </w:rPr>
        <w:t>Priusquam</w:t>
      </w:r>
      <w:r>
        <w:rPr>
          <w:lang w:val="it-IT"/>
        </w:rPr>
        <w:t xml:space="preserve"> </w:t>
      </w:r>
      <w:r w:rsidRPr="006D6036">
        <w:rPr>
          <w:rStyle w:val="Incipit"/>
        </w:rPr>
        <w:t>te</w:t>
      </w:r>
      <w:r>
        <w:rPr>
          <w:lang w:val="it-IT"/>
        </w:rPr>
        <w:t xml:space="preserve"> </w:t>
      </w:r>
      <w:r w:rsidRPr="006D6036">
        <w:rPr>
          <w:rStyle w:val="Incipit"/>
        </w:rPr>
        <w:t>formarem</w:t>
      </w:r>
      <w:r>
        <w:rPr>
          <w:lang w:val="it-IT"/>
        </w:rPr>
        <w:t xml:space="preserve"> assumitur. ALV </w:t>
      </w:r>
      <w:r w:rsidRPr="006D6036">
        <w:rPr>
          <w:rStyle w:val="Incipit"/>
        </w:rPr>
        <w:t>Iustus</w:t>
      </w:r>
      <w:r>
        <w:rPr>
          <w:lang w:val="it-IT"/>
        </w:rPr>
        <w:t xml:space="preserve"> </w:t>
      </w:r>
      <w:r w:rsidRPr="006D6036">
        <w:rPr>
          <w:rStyle w:val="Incipit"/>
        </w:rPr>
        <w:t>ut</w:t>
      </w:r>
      <w:r>
        <w:rPr>
          <w:lang w:val="it-IT"/>
        </w:rPr>
        <w:t xml:space="preserve"> </w:t>
      </w:r>
      <w:r w:rsidRPr="006D6036">
        <w:rPr>
          <w:rStyle w:val="Incipit"/>
        </w:rPr>
        <w:t>palma</w:t>
      </w:r>
      <w:r>
        <w:rPr>
          <w:lang w:val="it-IT"/>
        </w:rPr>
        <w:t xml:space="preserve">. SE </w:t>
      </w:r>
      <w:r w:rsidRPr="006D6036">
        <w:rPr>
          <w:rStyle w:val="Incipit"/>
        </w:rPr>
        <w:t>Sancti</w:t>
      </w:r>
      <w:r>
        <w:rPr>
          <w:lang w:val="it-IT"/>
        </w:rPr>
        <w:t xml:space="preserve"> </w:t>
      </w:r>
      <w:r w:rsidRPr="006D6036">
        <w:rPr>
          <w:rStyle w:val="Incipit"/>
        </w:rPr>
        <w:t>baptistae</w:t>
      </w:r>
      <w:r>
        <w:rPr>
          <w:lang w:val="it-IT"/>
        </w:rPr>
        <w:t xml:space="preserve"> </w:t>
      </w:r>
      <w:r w:rsidRPr="006D6036">
        <w:rPr>
          <w:rStyle w:val="Incipit"/>
        </w:rPr>
        <w:t>Christi</w:t>
      </w:r>
      <w:r>
        <w:rPr>
          <w:lang w:val="it-IT"/>
        </w:rPr>
        <w:t xml:space="preserve">. EV </w:t>
      </w:r>
      <w:r w:rsidRPr="006D6036">
        <w:rPr>
          <w:rStyle w:val="Incipit"/>
        </w:rPr>
        <w:t>Elisabeth</w:t>
      </w:r>
      <w:r>
        <w:rPr>
          <w:lang w:val="it-IT"/>
        </w:rPr>
        <w:t xml:space="preserve"> </w:t>
      </w:r>
      <w:r w:rsidRPr="006D6036">
        <w:rPr>
          <w:rStyle w:val="Incipit"/>
        </w:rPr>
        <w:t>impletum</w:t>
      </w:r>
      <w:r>
        <w:rPr>
          <w:lang w:val="it-IT"/>
        </w:rPr>
        <w:t xml:space="preserve"> </w:t>
      </w:r>
      <w:r w:rsidRPr="006D6036">
        <w:rPr>
          <w:rStyle w:val="Incipit"/>
        </w:rPr>
        <w:t>est</w:t>
      </w:r>
      <w:r>
        <w:rPr>
          <w:lang w:val="it-IT"/>
        </w:rPr>
        <w:t xml:space="preserve"> </w:t>
      </w:r>
      <w:r w:rsidRPr="006D6036">
        <w:rPr>
          <w:rStyle w:val="Incipit"/>
        </w:rPr>
        <w:t>tempus</w:t>
      </w:r>
      <w:r>
        <w:rPr>
          <w:lang w:val="it-IT"/>
        </w:rPr>
        <w:t xml:space="preserve"> </w:t>
      </w:r>
      <w:r w:rsidRPr="006D6036">
        <w:rPr>
          <w:rStyle w:val="Incipit"/>
        </w:rPr>
        <w:t>pariendi</w:t>
      </w:r>
      <w:r>
        <w:rPr>
          <w:lang w:val="it-IT"/>
        </w:rPr>
        <w:t xml:space="preserve">. OF </w:t>
      </w:r>
      <w:r w:rsidRPr="006D6036">
        <w:rPr>
          <w:rStyle w:val="Incipit"/>
        </w:rPr>
        <w:t>Iustus</w:t>
      </w:r>
      <w:r>
        <w:rPr>
          <w:lang w:val="it-IT"/>
        </w:rPr>
        <w:t xml:space="preserve"> </w:t>
      </w:r>
      <w:r w:rsidRPr="006D6036">
        <w:rPr>
          <w:rStyle w:val="Incipit"/>
        </w:rPr>
        <w:t>ut</w:t>
      </w:r>
      <w:r>
        <w:rPr>
          <w:lang w:val="it-IT"/>
        </w:rPr>
        <w:t xml:space="preserve"> </w:t>
      </w:r>
      <w:r w:rsidRPr="006D6036">
        <w:rPr>
          <w:rStyle w:val="Incipit"/>
        </w:rPr>
        <w:t>palma</w:t>
      </w:r>
      <w:r>
        <w:rPr>
          <w:lang w:val="it-IT"/>
        </w:rPr>
        <w:t xml:space="preserve">. Praefatio cottidiana. CO </w:t>
      </w:r>
      <w:r w:rsidRPr="006D6036">
        <w:rPr>
          <w:rStyle w:val="Incipit"/>
        </w:rPr>
        <w:t>Tu</w:t>
      </w:r>
      <w:r>
        <w:rPr>
          <w:lang w:val="it-IT"/>
        </w:rPr>
        <w:t xml:space="preserve"> </w:t>
      </w:r>
      <w:r w:rsidRPr="006D6036">
        <w:rPr>
          <w:rStyle w:val="Incipit"/>
        </w:rPr>
        <w:t>puer</w:t>
      </w:r>
      <w:r>
        <w:rPr>
          <w:lang w:val="it-IT"/>
        </w:rPr>
        <w:t>.</w:t>
      </w:r>
    </w:p>
    <w:p w:rsidR="006205B2" w:rsidRDefault="009B16C4" w:rsidP="003B4CA7">
      <w:pPr>
        <w:rPr>
          <w:lang w:val="it-IT"/>
        </w:rPr>
      </w:pPr>
      <w:r>
        <w:rPr>
          <w:lang w:val="it-IT"/>
        </w:rPr>
        <w:t>AD SEXTAM AN</w:t>
      </w:r>
      <w:r w:rsidR="006205B2">
        <w:rPr>
          <w:lang w:val="it-IT"/>
        </w:rPr>
        <w:t xml:space="preserve"> </w:t>
      </w:r>
      <w:r w:rsidR="006205B2" w:rsidRPr="006D6036">
        <w:rPr>
          <w:rStyle w:val="Incipit"/>
        </w:rPr>
        <w:t>Inter</w:t>
      </w:r>
      <w:r w:rsidR="006205B2">
        <w:rPr>
          <w:lang w:val="it-IT"/>
        </w:rPr>
        <w:t xml:space="preserve"> </w:t>
      </w:r>
      <w:r w:rsidR="006205B2" w:rsidRPr="006D6036">
        <w:rPr>
          <w:rStyle w:val="Incipit"/>
        </w:rPr>
        <w:t>natos</w:t>
      </w:r>
      <w:r w:rsidR="006205B2">
        <w:rPr>
          <w:lang w:val="it-IT"/>
        </w:rPr>
        <w:t xml:space="preserve"> </w:t>
      </w:r>
      <w:r w:rsidR="006205B2" w:rsidRPr="006D6036">
        <w:rPr>
          <w:rStyle w:val="Incipit"/>
        </w:rPr>
        <w:t>mulierum</w:t>
      </w:r>
      <w:r w:rsidR="006205B2">
        <w:rPr>
          <w:lang w:val="it-IT"/>
        </w:rPr>
        <w:t>.</w:t>
      </w:r>
    </w:p>
    <w:p w:rsidR="006205B2" w:rsidRDefault="006205B2" w:rsidP="003B4CA7">
      <w:pPr>
        <w:rPr>
          <w:lang w:val="it-IT"/>
        </w:rPr>
      </w:pPr>
      <w:r>
        <w:rPr>
          <w:lang w:val="it-IT"/>
        </w:rPr>
        <w:t xml:space="preserve">AD NONAM AN </w:t>
      </w:r>
      <w:r w:rsidRPr="006D6036">
        <w:rPr>
          <w:rStyle w:val="Incipit"/>
        </w:rPr>
        <w:t>Ex</w:t>
      </w:r>
      <w:r>
        <w:rPr>
          <w:lang w:val="it-IT"/>
        </w:rPr>
        <w:t xml:space="preserve"> </w:t>
      </w:r>
      <w:r w:rsidRPr="006D6036">
        <w:rPr>
          <w:rStyle w:val="Incipit"/>
        </w:rPr>
        <w:t>utero</w:t>
      </w:r>
      <w:r>
        <w:rPr>
          <w:lang w:val="it-IT"/>
        </w:rPr>
        <w:t xml:space="preserve"> </w:t>
      </w:r>
      <w:r w:rsidRPr="006D6036">
        <w:rPr>
          <w:rStyle w:val="Incipit"/>
        </w:rPr>
        <w:t>senectutis</w:t>
      </w:r>
      <w:r>
        <w:rPr>
          <w:lang w:val="it-IT"/>
        </w:rPr>
        <w:t>.</w:t>
      </w:r>
    </w:p>
    <w:p w:rsidR="006205B2" w:rsidRDefault="006205B2" w:rsidP="003B4CA7">
      <w:pPr>
        <w:rPr>
          <w:lang w:val="it-IT"/>
        </w:rPr>
      </w:pPr>
      <w:r>
        <w:rPr>
          <w:lang w:val="it-IT"/>
        </w:rPr>
        <w:t xml:space="preserve">IN SECUNDA VESPERA AN </w:t>
      </w:r>
      <w:r w:rsidRPr="006D6036">
        <w:rPr>
          <w:rStyle w:val="Incipit"/>
        </w:rPr>
        <w:t>Elisabeth</w:t>
      </w:r>
      <w:r>
        <w:rPr>
          <w:lang w:val="it-IT"/>
        </w:rPr>
        <w:t xml:space="preserve"> </w:t>
      </w:r>
      <w:r w:rsidRPr="006D6036">
        <w:rPr>
          <w:rStyle w:val="Incipit"/>
        </w:rPr>
        <w:t>Zachariae</w:t>
      </w:r>
      <w:r>
        <w:rPr>
          <w:lang w:val="it-IT"/>
        </w:rPr>
        <w:t xml:space="preserve"> cum reliquis. PS </w:t>
      </w:r>
      <w:r w:rsidRPr="006D6036">
        <w:rPr>
          <w:rStyle w:val="Incipit"/>
        </w:rPr>
        <w:t>Dixit</w:t>
      </w:r>
      <w:r>
        <w:rPr>
          <w:lang w:val="it-IT"/>
        </w:rPr>
        <w:t xml:space="preserve"> </w:t>
      </w:r>
      <w:r w:rsidRPr="006D6036">
        <w:rPr>
          <w:rStyle w:val="Incipit"/>
        </w:rPr>
        <w:t>dominus</w:t>
      </w:r>
      <w:r>
        <w:rPr>
          <w:lang w:val="it-IT"/>
        </w:rPr>
        <w:t xml:space="preserve">. PS </w:t>
      </w:r>
      <w:r w:rsidRPr="006D6036">
        <w:rPr>
          <w:rStyle w:val="Incipit"/>
        </w:rPr>
        <w:t>Confitebor</w:t>
      </w:r>
      <w:r>
        <w:rPr>
          <w:lang w:val="it-IT"/>
        </w:rPr>
        <w:t xml:space="preserve">. PS </w:t>
      </w:r>
      <w:r w:rsidRPr="006D6036">
        <w:rPr>
          <w:rStyle w:val="Incipit"/>
        </w:rPr>
        <w:t>Beatus</w:t>
      </w:r>
      <w:r>
        <w:rPr>
          <w:lang w:val="it-IT"/>
        </w:rPr>
        <w:t xml:space="preserve"> </w:t>
      </w:r>
      <w:r w:rsidRPr="006D6036">
        <w:rPr>
          <w:rStyle w:val="Incipit"/>
        </w:rPr>
        <w:t>vir</w:t>
      </w:r>
      <w:r>
        <w:rPr>
          <w:lang w:val="it-IT"/>
        </w:rPr>
        <w:t xml:space="preserve">. PS </w:t>
      </w:r>
      <w:r w:rsidRPr="006D6036">
        <w:rPr>
          <w:rStyle w:val="Incipit"/>
        </w:rPr>
        <w:t>De</w:t>
      </w:r>
      <w:r>
        <w:rPr>
          <w:lang w:val="it-IT"/>
        </w:rPr>
        <w:t xml:space="preserve"> </w:t>
      </w:r>
      <w:r w:rsidRPr="006D6036">
        <w:rPr>
          <w:rStyle w:val="Incipit"/>
        </w:rPr>
        <w:t>profundis</w:t>
      </w:r>
      <w:r>
        <w:rPr>
          <w:lang w:val="it-IT"/>
        </w:rPr>
        <w:t xml:space="preserve">. PS </w:t>
      </w:r>
      <w:r w:rsidRPr="006D6036">
        <w:rPr>
          <w:rStyle w:val="Incipit"/>
        </w:rPr>
        <w:t>Memento</w:t>
      </w:r>
      <w:r>
        <w:rPr>
          <w:lang w:val="it-IT"/>
        </w:rPr>
        <w:t xml:space="preserve"> </w:t>
      </w:r>
      <w:r w:rsidRPr="006D6036">
        <w:rPr>
          <w:rStyle w:val="Incipit"/>
        </w:rPr>
        <w:t>domine</w:t>
      </w:r>
      <w:r>
        <w:rPr>
          <w:lang w:val="it-IT"/>
        </w:rPr>
        <w:t xml:space="preserve">. HY </w:t>
      </w:r>
      <w:r w:rsidRPr="006D6036">
        <w:rPr>
          <w:rStyle w:val="Incipit"/>
        </w:rPr>
        <w:t>Ut</w:t>
      </w:r>
      <w:r>
        <w:rPr>
          <w:lang w:val="it-IT"/>
        </w:rPr>
        <w:t xml:space="preserve"> </w:t>
      </w:r>
      <w:r w:rsidRPr="006D6036">
        <w:rPr>
          <w:rStyle w:val="Incipit"/>
        </w:rPr>
        <w:t>queant</w:t>
      </w:r>
      <w:r>
        <w:rPr>
          <w:lang w:val="it-IT"/>
        </w:rPr>
        <w:t xml:space="preserve"> </w:t>
      </w:r>
      <w:r w:rsidRPr="006D6036">
        <w:rPr>
          <w:rStyle w:val="Incipit"/>
        </w:rPr>
        <w:t>laxis</w:t>
      </w:r>
      <w:r>
        <w:rPr>
          <w:lang w:val="it-IT"/>
        </w:rPr>
        <w:t xml:space="preserve">. Capitulum et oratio de festo. AM </w:t>
      </w:r>
      <w:r w:rsidRPr="009B0A11">
        <w:rPr>
          <w:rStyle w:val="Incipit"/>
        </w:rPr>
        <w:t>Hic p</w:t>
      </w:r>
      <w:r w:rsidRPr="006D6036">
        <w:rPr>
          <w:rStyle w:val="Incipit"/>
        </w:rPr>
        <w:t>raecur</w:t>
      </w:r>
      <w:r w:rsidR="006D6036" w:rsidRPr="006D6036">
        <w:rPr>
          <w:rStyle w:val="Incipit"/>
        </w:rPr>
        <w:t>s</w:t>
      </w:r>
      <w:r w:rsidRPr="006D6036">
        <w:rPr>
          <w:rStyle w:val="Incipit"/>
        </w:rPr>
        <w:t>or</w:t>
      </w:r>
      <w:r>
        <w:rPr>
          <w:lang w:val="it-IT"/>
        </w:rPr>
        <w:t>.</w:t>
      </w:r>
    </w:p>
    <w:p w:rsidR="006205B2" w:rsidRDefault="00DE16F8" w:rsidP="006205B2">
      <w:pPr>
        <w:pStyle w:val="berschrift1"/>
        <w:rPr>
          <w:lang w:val="it-IT"/>
        </w:rPr>
      </w:pPr>
      <w:r>
        <w:rPr>
          <w:lang w:val="it-IT"/>
        </w:rPr>
        <w:t>KOMMENTAR</w:t>
      </w:r>
    </w:p>
    <w:p w:rsidR="006205B2" w:rsidRDefault="006205B2" w:rsidP="006205B2">
      <w:pPr>
        <w:rPr>
          <w:lang w:val="it-IT"/>
        </w:rPr>
      </w:pPr>
      <w:r>
        <w:rPr>
          <w:lang w:val="it-IT"/>
        </w:rPr>
        <w:t>Infra octavam sancti Ioannis baptistae ad matutinas et ad vesperas una antiphona et collecta cottidie in suffragiis dicuntur.</w:t>
      </w:r>
    </w:p>
    <w:p w:rsidR="006205B2" w:rsidRDefault="006205B2" w:rsidP="006205B2">
      <w:pPr>
        <w:pStyle w:val="berschrift1"/>
        <w:rPr>
          <w:lang w:val="it-IT"/>
        </w:rPr>
      </w:pPr>
      <w:r>
        <w:rPr>
          <w:lang w:val="it-IT"/>
        </w:rPr>
        <w:t>IOANNIS ET PAULI MARTYRUM</w:t>
      </w:r>
    </w:p>
    <w:p w:rsidR="006205B2" w:rsidRDefault="006205B2" w:rsidP="006205B2">
      <w:pPr>
        <w:rPr>
          <w:lang w:val="it-IT"/>
        </w:rPr>
      </w:pPr>
      <w:r>
        <w:rPr>
          <w:lang w:val="it-IT"/>
        </w:rPr>
        <w:t xml:space="preserve">AD VESPERAS psalmi dicuntur feriales. CP </w:t>
      </w:r>
      <w:r w:rsidRPr="00D51A69">
        <w:rPr>
          <w:rStyle w:val="Incipit"/>
        </w:rPr>
        <w:t>Hi</w:t>
      </w:r>
      <w:r>
        <w:rPr>
          <w:lang w:val="it-IT"/>
        </w:rPr>
        <w:t xml:space="preserve"> </w:t>
      </w:r>
      <w:r w:rsidRPr="00D51A69">
        <w:rPr>
          <w:rStyle w:val="Incipit"/>
        </w:rPr>
        <w:t>sunt</w:t>
      </w:r>
      <w:r>
        <w:rPr>
          <w:lang w:val="it-IT"/>
        </w:rPr>
        <w:t xml:space="preserve"> </w:t>
      </w:r>
      <w:r w:rsidRPr="00D51A69">
        <w:rPr>
          <w:rStyle w:val="Incipit"/>
        </w:rPr>
        <w:t>viri</w:t>
      </w:r>
      <w:r>
        <w:rPr>
          <w:lang w:val="it-IT"/>
        </w:rPr>
        <w:t xml:space="preserve"> </w:t>
      </w:r>
      <w:r w:rsidRPr="00D51A69">
        <w:rPr>
          <w:rStyle w:val="Incipit"/>
        </w:rPr>
        <w:t>misericordiae</w:t>
      </w:r>
      <w:r>
        <w:rPr>
          <w:lang w:val="it-IT"/>
        </w:rPr>
        <w:t>. RP</w:t>
      </w:r>
      <w:r w:rsidR="00CF514C">
        <w:rPr>
          <w:lang w:val="it-IT"/>
        </w:rPr>
        <w:t xml:space="preserve"> </w:t>
      </w:r>
      <w:r w:rsidR="00CF514C" w:rsidRPr="00D51A69">
        <w:rPr>
          <w:rStyle w:val="Incipit"/>
        </w:rPr>
        <w:t>Beati</w:t>
      </w:r>
      <w:r w:rsidR="00CF514C">
        <w:rPr>
          <w:lang w:val="it-IT"/>
        </w:rPr>
        <w:t xml:space="preserve"> </w:t>
      </w:r>
      <w:r w:rsidR="00CF514C" w:rsidRPr="00D51A69">
        <w:rPr>
          <w:rStyle w:val="Incipit"/>
        </w:rPr>
        <w:t>martyres</w:t>
      </w:r>
      <w:r w:rsidR="00CF514C">
        <w:rPr>
          <w:lang w:val="it-IT"/>
        </w:rPr>
        <w:t xml:space="preserve">. HY </w:t>
      </w:r>
      <w:r w:rsidR="00CF514C" w:rsidRPr="00D51A69">
        <w:rPr>
          <w:rStyle w:val="Incipit"/>
        </w:rPr>
        <w:t>Rex</w:t>
      </w:r>
      <w:r w:rsidR="00CF514C">
        <w:rPr>
          <w:lang w:val="it-IT"/>
        </w:rPr>
        <w:t xml:space="preserve"> </w:t>
      </w:r>
      <w:r w:rsidR="00CF514C" w:rsidRPr="00D51A69">
        <w:rPr>
          <w:rStyle w:val="Incipit"/>
        </w:rPr>
        <w:t>gloriose</w:t>
      </w:r>
      <w:r w:rsidR="00D51A69">
        <w:rPr>
          <w:lang w:val="it-IT"/>
        </w:rPr>
        <w:t xml:space="preserve">. AM </w:t>
      </w:r>
      <w:r w:rsidR="00D51A69" w:rsidRPr="00257E7C">
        <w:rPr>
          <w:rStyle w:val="Incipit"/>
        </w:rPr>
        <w:t>Isti</w:t>
      </w:r>
      <w:r w:rsidR="00D51A69">
        <w:rPr>
          <w:lang w:val="it-IT"/>
        </w:rPr>
        <w:t xml:space="preserve"> </w:t>
      </w:r>
      <w:r w:rsidR="00D51A69" w:rsidRPr="00257E7C">
        <w:rPr>
          <w:rStyle w:val="Incipit"/>
        </w:rPr>
        <w:t>sunt</w:t>
      </w:r>
      <w:r w:rsidR="00D51A69">
        <w:rPr>
          <w:lang w:val="it-IT"/>
        </w:rPr>
        <w:t xml:space="preserve"> </w:t>
      </w:r>
      <w:r w:rsidR="00D51A69" w:rsidRPr="00257E7C">
        <w:rPr>
          <w:rStyle w:val="Incipit"/>
        </w:rPr>
        <w:t>duae</w:t>
      </w:r>
      <w:r w:rsidR="00CF514C">
        <w:rPr>
          <w:lang w:val="it-IT"/>
        </w:rPr>
        <w:t xml:space="preserve"> </w:t>
      </w:r>
      <w:r w:rsidR="00CF514C" w:rsidRPr="00257E7C">
        <w:rPr>
          <w:rStyle w:val="Incipit"/>
        </w:rPr>
        <w:t>olivae</w:t>
      </w:r>
      <w:r w:rsidR="00CF514C">
        <w:rPr>
          <w:lang w:val="it-IT"/>
        </w:rPr>
        <w:t xml:space="preserve">. OR </w:t>
      </w:r>
      <w:r w:rsidR="00CF514C" w:rsidRPr="00257E7C">
        <w:rPr>
          <w:rStyle w:val="Incipit"/>
        </w:rPr>
        <w:t>Quaesumus</w:t>
      </w:r>
      <w:r w:rsidR="00CF514C">
        <w:rPr>
          <w:lang w:val="it-IT"/>
        </w:rPr>
        <w:t xml:space="preserve"> </w:t>
      </w:r>
      <w:r w:rsidR="00CF514C" w:rsidRPr="00257E7C">
        <w:rPr>
          <w:rStyle w:val="Incipit"/>
        </w:rPr>
        <w:t>omnipotens</w:t>
      </w:r>
      <w:r w:rsidR="00CF514C">
        <w:rPr>
          <w:lang w:val="it-IT"/>
        </w:rPr>
        <w:t xml:space="preserve"> </w:t>
      </w:r>
      <w:r w:rsidR="00CF514C" w:rsidRPr="00257E7C">
        <w:rPr>
          <w:rStyle w:val="Incipit"/>
        </w:rPr>
        <w:t>deus</w:t>
      </w:r>
      <w:r w:rsidR="00CF514C">
        <w:rPr>
          <w:lang w:val="it-IT"/>
        </w:rPr>
        <w:t xml:space="preserve"> </w:t>
      </w:r>
      <w:r w:rsidR="00CF514C" w:rsidRPr="00257E7C">
        <w:rPr>
          <w:rStyle w:val="Incipit"/>
        </w:rPr>
        <w:t>ut</w:t>
      </w:r>
      <w:r w:rsidR="00CF514C">
        <w:rPr>
          <w:lang w:val="it-IT"/>
        </w:rPr>
        <w:t xml:space="preserve"> </w:t>
      </w:r>
      <w:r w:rsidR="00CF514C" w:rsidRPr="00257E7C">
        <w:rPr>
          <w:rStyle w:val="Incipit"/>
        </w:rPr>
        <w:t>nos</w:t>
      </w:r>
      <w:r w:rsidR="00CF514C">
        <w:rPr>
          <w:lang w:val="it-IT"/>
        </w:rPr>
        <w:t xml:space="preserve"> </w:t>
      </w:r>
      <w:r w:rsidR="00CF514C" w:rsidRPr="00257E7C">
        <w:rPr>
          <w:rStyle w:val="Incipit"/>
        </w:rPr>
        <w:t>geminata</w:t>
      </w:r>
      <w:r w:rsidR="00CF514C">
        <w:rPr>
          <w:lang w:val="it-IT"/>
        </w:rPr>
        <w:t xml:space="preserve">. De sancto Vigilio AC </w:t>
      </w:r>
      <w:r w:rsidR="00CF514C" w:rsidRPr="00257E7C">
        <w:rPr>
          <w:rStyle w:val="Incipit"/>
        </w:rPr>
        <w:t>Domine</w:t>
      </w:r>
      <w:r w:rsidR="00CF514C">
        <w:rPr>
          <w:lang w:val="it-IT"/>
        </w:rPr>
        <w:t xml:space="preserve"> </w:t>
      </w:r>
      <w:r w:rsidR="00CF514C" w:rsidRPr="00257E7C">
        <w:rPr>
          <w:rStyle w:val="Incipit"/>
        </w:rPr>
        <w:t>rex</w:t>
      </w:r>
      <w:r w:rsidR="00CF514C">
        <w:rPr>
          <w:lang w:val="it-IT"/>
        </w:rPr>
        <w:t xml:space="preserve"> et oratio de uno martyre.</w:t>
      </w:r>
    </w:p>
    <w:p w:rsidR="00CF514C" w:rsidRDefault="00CF514C" w:rsidP="006205B2">
      <w:pPr>
        <w:rPr>
          <w:lang w:val="it-IT"/>
        </w:rPr>
      </w:pPr>
      <w:r>
        <w:rPr>
          <w:lang w:val="it-IT"/>
        </w:rPr>
        <w:t>AD MATUTINAS IN</w:t>
      </w:r>
      <w:r w:rsidR="00A23591">
        <w:rPr>
          <w:lang w:val="it-IT"/>
        </w:rPr>
        <w:t>V</w:t>
      </w:r>
      <w:r>
        <w:rPr>
          <w:lang w:val="it-IT"/>
        </w:rPr>
        <w:t xml:space="preserve"> </w:t>
      </w:r>
      <w:r w:rsidRPr="00D51A69">
        <w:rPr>
          <w:rStyle w:val="Incipit"/>
        </w:rPr>
        <w:t>Regem</w:t>
      </w:r>
      <w:r>
        <w:rPr>
          <w:lang w:val="it-IT"/>
        </w:rPr>
        <w:t xml:space="preserve"> </w:t>
      </w:r>
      <w:r w:rsidRPr="00D51A69">
        <w:rPr>
          <w:rStyle w:val="Incipit"/>
        </w:rPr>
        <w:t>martyrum</w:t>
      </w:r>
      <w:r>
        <w:rPr>
          <w:lang w:val="it-IT"/>
        </w:rPr>
        <w:t>.</w:t>
      </w:r>
    </w:p>
    <w:p w:rsidR="00CF514C" w:rsidRDefault="00CF514C" w:rsidP="006205B2">
      <w:pPr>
        <w:rPr>
          <w:lang w:val="it-IT"/>
        </w:rPr>
      </w:pPr>
      <w:r>
        <w:rPr>
          <w:lang w:val="it-IT"/>
        </w:rPr>
        <w:t xml:space="preserve">IN NOCTURNO AN </w:t>
      </w:r>
      <w:r w:rsidRPr="00257E7C">
        <w:rPr>
          <w:rStyle w:val="Incipit"/>
        </w:rPr>
        <w:t>Secus</w:t>
      </w:r>
      <w:r>
        <w:rPr>
          <w:lang w:val="it-IT"/>
        </w:rPr>
        <w:t xml:space="preserve"> </w:t>
      </w:r>
      <w:r w:rsidRPr="00257E7C">
        <w:rPr>
          <w:rStyle w:val="Incipit"/>
        </w:rPr>
        <w:t>decursus</w:t>
      </w:r>
      <w:r>
        <w:rPr>
          <w:lang w:val="it-IT"/>
        </w:rPr>
        <w:t xml:space="preserve"> cum reliquis et sex responsoria de martyribus. EV </w:t>
      </w:r>
      <w:r w:rsidRPr="00257E7C">
        <w:rPr>
          <w:rStyle w:val="Incipit"/>
        </w:rPr>
        <w:t>Attendite</w:t>
      </w:r>
      <w:r>
        <w:rPr>
          <w:lang w:val="it-IT"/>
        </w:rPr>
        <w:t xml:space="preserve"> </w:t>
      </w:r>
      <w:r w:rsidRPr="00257E7C">
        <w:rPr>
          <w:rStyle w:val="Incipit"/>
        </w:rPr>
        <w:t>a</w:t>
      </w:r>
      <w:r>
        <w:rPr>
          <w:lang w:val="it-IT"/>
        </w:rPr>
        <w:t xml:space="preserve"> </w:t>
      </w:r>
      <w:r w:rsidRPr="00257E7C">
        <w:rPr>
          <w:rStyle w:val="Incipit"/>
        </w:rPr>
        <w:t>fermento</w:t>
      </w:r>
      <w:r>
        <w:rPr>
          <w:lang w:val="it-IT"/>
        </w:rPr>
        <w:t xml:space="preserve"> </w:t>
      </w:r>
      <w:r w:rsidRPr="00257E7C">
        <w:rPr>
          <w:rStyle w:val="Incipit"/>
        </w:rPr>
        <w:t>pharisaeorum</w:t>
      </w:r>
      <w:r>
        <w:rPr>
          <w:lang w:val="it-IT"/>
        </w:rPr>
        <w:t xml:space="preserve">. Septimum RP </w:t>
      </w:r>
      <w:r w:rsidRPr="00257E7C">
        <w:rPr>
          <w:rStyle w:val="Incipit"/>
        </w:rPr>
        <w:t>Isti</w:t>
      </w:r>
      <w:r>
        <w:rPr>
          <w:lang w:val="it-IT"/>
        </w:rPr>
        <w:t xml:space="preserve"> </w:t>
      </w:r>
      <w:r w:rsidRPr="00257E7C">
        <w:rPr>
          <w:rStyle w:val="Incipit"/>
        </w:rPr>
        <w:t>sunt</w:t>
      </w:r>
      <w:r>
        <w:rPr>
          <w:lang w:val="it-IT"/>
        </w:rPr>
        <w:t xml:space="preserve"> </w:t>
      </w:r>
      <w:r w:rsidRPr="00257E7C">
        <w:rPr>
          <w:rStyle w:val="Incipit"/>
        </w:rPr>
        <w:t>duo</w:t>
      </w:r>
      <w:r>
        <w:rPr>
          <w:lang w:val="it-IT"/>
        </w:rPr>
        <w:t xml:space="preserve"> </w:t>
      </w:r>
      <w:r w:rsidRPr="00257E7C">
        <w:rPr>
          <w:rStyle w:val="Incipit"/>
        </w:rPr>
        <w:t>viri</w:t>
      </w:r>
      <w:r>
        <w:rPr>
          <w:lang w:val="it-IT"/>
        </w:rPr>
        <w:t xml:space="preserve">. Octavum RP </w:t>
      </w:r>
      <w:r w:rsidRPr="00257E7C">
        <w:rPr>
          <w:rStyle w:val="Incipit"/>
        </w:rPr>
        <w:t>Isti</w:t>
      </w:r>
      <w:r>
        <w:rPr>
          <w:lang w:val="it-IT"/>
        </w:rPr>
        <w:t xml:space="preserve"> </w:t>
      </w:r>
      <w:r w:rsidRPr="00257E7C">
        <w:rPr>
          <w:rStyle w:val="Incipit"/>
        </w:rPr>
        <w:t>sunt</w:t>
      </w:r>
      <w:r w:rsidR="00257E7C">
        <w:rPr>
          <w:lang w:val="it-IT"/>
        </w:rPr>
        <w:t xml:space="preserve"> </w:t>
      </w:r>
      <w:r w:rsidR="00257E7C" w:rsidRPr="00257E7C">
        <w:rPr>
          <w:rStyle w:val="Incipit"/>
        </w:rPr>
        <w:t>duae</w:t>
      </w:r>
      <w:r>
        <w:rPr>
          <w:lang w:val="it-IT"/>
        </w:rPr>
        <w:t xml:space="preserve"> </w:t>
      </w:r>
      <w:r w:rsidRPr="00257E7C">
        <w:rPr>
          <w:rStyle w:val="Incipit"/>
        </w:rPr>
        <w:t>olivae</w:t>
      </w:r>
      <w:r>
        <w:rPr>
          <w:lang w:val="it-IT"/>
        </w:rPr>
        <w:t xml:space="preserve">. Nonum RP </w:t>
      </w:r>
      <w:r w:rsidRPr="00257E7C">
        <w:rPr>
          <w:rStyle w:val="Incipit"/>
        </w:rPr>
        <w:t>Beati</w:t>
      </w:r>
      <w:r>
        <w:rPr>
          <w:lang w:val="it-IT"/>
        </w:rPr>
        <w:t xml:space="preserve"> </w:t>
      </w:r>
      <w:r w:rsidRPr="00257E7C">
        <w:rPr>
          <w:rStyle w:val="Incipit"/>
        </w:rPr>
        <w:t>martyres</w:t>
      </w:r>
      <w:r>
        <w:rPr>
          <w:lang w:val="it-IT"/>
        </w:rPr>
        <w:t>.</w:t>
      </w:r>
      <w:r w:rsidR="00FA23F6">
        <w:rPr>
          <w:lang w:val="it-IT"/>
        </w:rPr>
        <w:t xml:space="preserve"> [TD] </w:t>
      </w:r>
      <w:r w:rsidR="00FA23F6" w:rsidRPr="00257E7C">
        <w:rPr>
          <w:rStyle w:val="Incipit"/>
        </w:rPr>
        <w:t>Te</w:t>
      </w:r>
      <w:r w:rsidR="00FA23F6">
        <w:rPr>
          <w:lang w:val="it-IT"/>
        </w:rPr>
        <w:t xml:space="preserve"> </w:t>
      </w:r>
      <w:r w:rsidR="00FA23F6" w:rsidRPr="00257E7C">
        <w:rPr>
          <w:rStyle w:val="Incipit"/>
        </w:rPr>
        <w:t>deum</w:t>
      </w:r>
      <w:r w:rsidR="00FA23F6">
        <w:rPr>
          <w:lang w:val="it-IT"/>
        </w:rPr>
        <w:t xml:space="preserve"> </w:t>
      </w:r>
      <w:r w:rsidR="00FA23F6" w:rsidRPr="00257E7C">
        <w:rPr>
          <w:rStyle w:val="Incipit"/>
        </w:rPr>
        <w:t>laudamus</w:t>
      </w:r>
      <w:r w:rsidR="00FA23F6">
        <w:rPr>
          <w:lang w:val="it-IT"/>
        </w:rPr>
        <w:t>.</w:t>
      </w:r>
    </w:p>
    <w:p w:rsidR="00FA23F6" w:rsidRDefault="00FA23F6" w:rsidP="006205B2">
      <w:pPr>
        <w:rPr>
          <w:lang w:val="it-IT"/>
        </w:rPr>
      </w:pPr>
      <w:r>
        <w:rPr>
          <w:lang w:val="it-IT"/>
        </w:rPr>
        <w:t xml:space="preserve">AD LAUDES AN </w:t>
      </w:r>
      <w:r w:rsidRPr="00257E7C">
        <w:rPr>
          <w:rStyle w:val="Incipit"/>
        </w:rPr>
        <w:t>Paulus</w:t>
      </w:r>
      <w:r>
        <w:rPr>
          <w:lang w:val="it-IT"/>
        </w:rPr>
        <w:t xml:space="preserve"> </w:t>
      </w:r>
      <w:r w:rsidRPr="00257E7C">
        <w:rPr>
          <w:rStyle w:val="Incipit"/>
        </w:rPr>
        <w:t>et</w:t>
      </w:r>
      <w:r>
        <w:rPr>
          <w:lang w:val="it-IT"/>
        </w:rPr>
        <w:t xml:space="preserve"> </w:t>
      </w:r>
      <w:r w:rsidRPr="00257E7C">
        <w:rPr>
          <w:rStyle w:val="Incipit"/>
        </w:rPr>
        <w:t>Ioannes</w:t>
      </w:r>
      <w:r>
        <w:rPr>
          <w:lang w:val="it-IT"/>
        </w:rPr>
        <w:t xml:space="preserve"> cum reliquis. Capitulum et oratio de festo. AB </w:t>
      </w:r>
      <w:r w:rsidRPr="00257E7C">
        <w:rPr>
          <w:rStyle w:val="Incipit"/>
        </w:rPr>
        <w:t>Astiterunt</w:t>
      </w:r>
      <w:r>
        <w:rPr>
          <w:lang w:val="it-IT"/>
        </w:rPr>
        <w:t>.</w:t>
      </w:r>
    </w:p>
    <w:p w:rsidR="00FA23F6" w:rsidRDefault="00FA23F6" w:rsidP="006205B2">
      <w:pPr>
        <w:rPr>
          <w:lang w:val="it-IT"/>
        </w:rPr>
      </w:pPr>
      <w:r>
        <w:rPr>
          <w:lang w:val="it-IT"/>
        </w:rPr>
        <w:t>AD CURSUS LAUDES.</w:t>
      </w:r>
    </w:p>
    <w:p w:rsidR="00FA23F6" w:rsidRDefault="00FA23F6" w:rsidP="006205B2">
      <w:pPr>
        <w:rPr>
          <w:lang w:val="it-IT"/>
        </w:rPr>
      </w:pPr>
      <w:r>
        <w:rPr>
          <w:lang w:val="it-IT"/>
        </w:rPr>
        <w:t xml:space="preserve">AD MISSAM [IN] </w:t>
      </w:r>
      <w:r w:rsidRPr="00257E7C">
        <w:rPr>
          <w:rStyle w:val="Incipit"/>
        </w:rPr>
        <w:t>Multae</w:t>
      </w:r>
      <w:r>
        <w:rPr>
          <w:lang w:val="it-IT"/>
        </w:rPr>
        <w:t xml:space="preserve"> </w:t>
      </w:r>
      <w:r w:rsidRPr="00257E7C">
        <w:rPr>
          <w:rStyle w:val="Incipit"/>
        </w:rPr>
        <w:t>tribulationes</w:t>
      </w:r>
      <w:r>
        <w:rPr>
          <w:lang w:val="it-IT"/>
        </w:rPr>
        <w:t xml:space="preserve">. [GL] </w:t>
      </w:r>
      <w:r w:rsidRPr="00257E7C">
        <w:rPr>
          <w:rStyle w:val="Incipit"/>
        </w:rPr>
        <w:t>Gloria</w:t>
      </w:r>
      <w:r>
        <w:rPr>
          <w:lang w:val="it-IT"/>
        </w:rPr>
        <w:t xml:space="preserve"> </w:t>
      </w:r>
      <w:r w:rsidRPr="00257E7C">
        <w:rPr>
          <w:rStyle w:val="Incipit"/>
        </w:rPr>
        <w:t>in</w:t>
      </w:r>
      <w:r>
        <w:rPr>
          <w:lang w:val="it-IT"/>
        </w:rPr>
        <w:t xml:space="preserve"> </w:t>
      </w:r>
      <w:r w:rsidRPr="00257E7C">
        <w:rPr>
          <w:rStyle w:val="Incipit"/>
        </w:rPr>
        <w:t>excelsis</w:t>
      </w:r>
      <w:r>
        <w:rPr>
          <w:lang w:val="it-IT"/>
        </w:rPr>
        <w:t xml:space="preserve"> </w:t>
      </w:r>
      <w:r w:rsidRPr="00257E7C">
        <w:rPr>
          <w:rStyle w:val="Incipit"/>
        </w:rPr>
        <w:t>deo</w:t>
      </w:r>
      <w:r>
        <w:rPr>
          <w:lang w:val="it-IT"/>
        </w:rPr>
        <w:t xml:space="preserve">. </w:t>
      </w:r>
      <w:r w:rsidR="00257E7C">
        <w:rPr>
          <w:lang w:val="it-IT"/>
        </w:rPr>
        <w:t>CL</w:t>
      </w:r>
      <w:r>
        <w:rPr>
          <w:lang w:val="it-IT"/>
        </w:rPr>
        <w:t xml:space="preserve"> </w:t>
      </w:r>
      <w:r w:rsidRPr="00257E7C">
        <w:rPr>
          <w:rStyle w:val="Incipit"/>
        </w:rPr>
        <w:t>Quaesumus</w:t>
      </w:r>
      <w:r>
        <w:rPr>
          <w:lang w:val="it-IT"/>
        </w:rPr>
        <w:t xml:space="preserve"> </w:t>
      </w:r>
      <w:r w:rsidRPr="00257E7C">
        <w:rPr>
          <w:rStyle w:val="Incipit"/>
        </w:rPr>
        <w:t>omnipotens</w:t>
      </w:r>
      <w:r>
        <w:rPr>
          <w:lang w:val="it-IT"/>
        </w:rPr>
        <w:t xml:space="preserve"> </w:t>
      </w:r>
      <w:r w:rsidRPr="00257E7C">
        <w:rPr>
          <w:rStyle w:val="Incipit"/>
        </w:rPr>
        <w:t>deus</w:t>
      </w:r>
      <w:r>
        <w:rPr>
          <w:lang w:val="it-IT"/>
        </w:rPr>
        <w:t xml:space="preserve">. EP </w:t>
      </w:r>
      <w:r w:rsidRPr="00257E7C">
        <w:rPr>
          <w:rStyle w:val="Incipit"/>
        </w:rPr>
        <w:t>Hi</w:t>
      </w:r>
      <w:r>
        <w:rPr>
          <w:lang w:val="it-IT"/>
        </w:rPr>
        <w:t xml:space="preserve"> </w:t>
      </w:r>
      <w:r w:rsidRPr="00257E7C">
        <w:rPr>
          <w:rStyle w:val="Incipit"/>
        </w:rPr>
        <w:t>sunt</w:t>
      </w:r>
      <w:r>
        <w:rPr>
          <w:lang w:val="it-IT"/>
        </w:rPr>
        <w:t xml:space="preserve"> </w:t>
      </w:r>
      <w:r w:rsidRPr="00257E7C">
        <w:rPr>
          <w:rStyle w:val="Incipit"/>
        </w:rPr>
        <w:t>viri</w:t>
      </w:r>
      <w:r>
        <w:rPr>
          <w:lang w:val="it-IT"/>
        </w:rPr>
        <w:t xml:space="preserve"> </w:t>
      </w:r>
      <w:r w:rsidRPr="00257E7C">
        <w:rPr>
          <w:rStyle w:val="Incipit"/>
        </w:rPr>
        <w:t>misericordiae</w:t>
      </w:r>
      <w:r>
        <w:rPr>
          <w:lang w:val="it-IT"/>
        </w:rPr>
        <w:t xml:space="preserve">. GR </w:t>
      </w:r>
      <w:r w:rsidRPr="00BE3997">
        <w:rPr>
          <w:rStyle w:val="Incipit"/>
        </w:rPr>
        <w:t>Ecce</w:t>
      </w:r>
      <w:r>
        <w:rPr>
          <w:lang w:val="it-IT"/>
        </w:rPr>
        <w:t xml:space="preserve"> </w:t>
      </w:r>
      <w:r w:rsidRPr="00BE3997">
        <w:rPr>
          <w:rStyle w:val="Incipit"/>
        </w:rPr>
        <w:t>quam</w:t>
      </w:r>
      <w:r>
        <w:rPr>
          <w:lang w:val="it-IT"/>
        </w:rPr>
        <w:t xml:space="preserve"> </w:t>
      </w:r>
      <w:r w:rsidRPr="00BE3997">
        <w:rPr>
          <w:rStyle w:val="Incipit"/>
        </w:rPr>
        <w:t>bonum</w:t>
      </w:r>
      <w:r>
        <w:rPr>
          <w:lang w:val="it-IT"/>
        </w:rPr>
        <w:t xml:space="preserve">. ALV </w:t>
      </w:r>
      <w:r w:rsidRPr="00BE3997">
        <w:rPr>
          <w:rStyle w:val="Incipit"/>
        </w:rPr>
        <w:t>Iusti</w:t>
      </w:r>
      <w:r>
        <w:rPr>
          <w:lang w:val="it-IT"/>
        </w:rPr>
        <w:t xml:space="preserve"> </w:t>
      </w:r>
      <w:r w:rsidRPr="00BE3997">
        <w:rPr>
          <w:rStyle w:val="Incipit"/>
        </w:rPr>
        <w:t>epulentur</w:t>
      </w:r>
      <w:r>
        <w:rPr>
          <w:lang w:val="it-IT"/>
        </w:rPr>
        <w:t xml:space="preserve">. SE </w:t>
      </w:r>
      <w:r w:rsidRPr="00BE3997">
        <w:rPr>
          <w:rStyle w:val="Incipit"/>
        </w:rPr>
        <w:t>Agone</w:t>
      </w:r>
      <w:r>
        <w:rPr>
          <w:lang w:val="it-IT"/>
        </w:rPr>
        <w:t xml:space="preserve"> </w:t>
      </w:r>
      <w:r w:rsidRPr="00BE3997">
        <w:rPr>
          <w:rStyle w:val="Incipit"/>
        </w:rPr>
        <w:t>triumphali</w:t>
      </w:r>
      <w:r>
        <w:rPr>
          <w:lang w:val="it-IT"/>
        </w:rPr>
        <w:t xml:space="preserve">. EV </w:t>
      </w:r>
      <w:r w:rsidRPr="00BE3997">
        <w:rPr>
          <w:rStyle w:val="Incipit"/>
        </w:rPr>
        <w:t>Attendite</w:t>
      </w:r>
      <w:r>
        <w:rPr>
          <w:lang w:val="it-IT"/>
        </w:rPr>
        <w:t xml:space="preserve">. OF </w:t>
      </w:r>
      <w:r w:rsidRPr="00BE3997">
        <w:rPr>
          <w:rStyle w:val="Incipit"/>
        </w:rPr>
        <w:t>Gloriabuntur</w:t>
      </w:r>
      <w:r>
        <w:rPr>
          <w:lang w:val="it-IT"/>
        </w:rPr>
        <w:t xml:space="preserve">. CO </w:t>
      </w:r>
      <w:r w:rsidRPr="00BE3997">
        <w:rPr>
          <w:rStyle w:val="Incipit"/>
        </w:rPr>
        <w:t>Et</w:t>
      </w:r>
      <w:r>
        <w:rPr>
          <w:lang w:val="it-IT"/>
        </w:rPr>
        <w:t xml:space="preserve"> </w:t>
      </w:r>
      <w:r w:rsidRPr="00BE3997">
        <w:rPr>
          <w:rStyle w:val="Incipit"/>
        </w:rPr>
        <w:t>si</w:t>
      </w:r>
      <w:r>
        <w:rPr>
          <w:lang w:val="it-IT"/>
        </w:rPr>
        <w:t xml:space="preserve"> </w:t>
      </w:r>
      <w:r w:rsidRPr="00BE3997">
        <w:rPr>
          <w:rStyle w:val="Incipit"/>
        </w:rPr>
        <w:t>coram</w:t>
      </w:r>
      <w:r>
        <w:rPr>
          <w:lang w:val="it-IT"/>
        </w:rPr>
        <w:t>.</w:t>
      </w:r>
    </w:p>
    <w:p w:rsidR="00FA23F6" w:rsidRDefault="00FA23F6" w:rsidP="006205B2">
      <w:pPr>
        <w:rPr>
          <w:lang w:val="it-IT"/>
        </w:rPr>
      </w:pPr>
      <w:r>
        <w:rPr>
          <w:lang w:val="it-IT"/>
        </w:rPr>
        <w:t xml:space="preserve">IN SECUNDA VESPERA AN </w:t>
      </w:r>
      <w:r w:rsidRPr="00BE3997">
        <w:rPr>
          <w:rStyle w:val="Incipit"/>
        </w:rPr>
        <w:t>Virgam</w:t>
      </w:r>
      <w:r>
        <w:rPr>
          <w:lang w:val="it-IT"/>
        </w:rPr>
        <w:t xml:space="preserve"> </w:t>
      </w:r>
      <w:r w:rsidRPr="00BE3997">
        <w:rPr>
          <w:rStyle w:val="Incipit"/>
        </w:rPr>
        <w:t>virtutis</w:t>
      </w:r>
      <w:r>
        <w:rPr>
          <w:lang w:val="it-IT"/>
        </w:rPr>
        <w:t xml:space="preserve"> cum reliquis. AM </w:t>
      </w:r>
      <w:r w:rsidRPr="00BE3997">
        <w:rPr>
          <w:rStyle w:val="Incipit"/>
        </w:rPr>
        <w:t>Haec</w:t>
      </w:r>
      <w:r>
        <w:rPr>
          <w:lang w:val="it-IT"/>
        </w:rPr>
        <w:t xml:space="preserve"> </w:t>
      </w:r>
      <w:r w:rsidRPr="00BE3997">
        <w:rPr>
          <w:rStyle w:val="Incipit"/>
        </w:rPr>
        <w:t>est</w:t>
      </w:r>
      <w:r>
        <w:rPr>
          <w:lang w:val="it-IT"/>
        </w:rPr>
        <w:t xml:space="preserve"> </w:t>
      </w:r>
      <w:r w:rsidRPr="00BE3997">
        <w:rPr>
          <w:rStyle w:val="Incipit"/>
        </w:rPr>
        <w:t>vera</w:t>
      </w:r>
      <w:r>
        <w:rPr>
          <w:lang w:val="it-IT"/>
        </w:rPr>
        <w:t xml:space="preserve"> </w:t>
      </w:r>
      <w:r w:rsidRPr="00BE3997">
        <w:rPr>
          <w:rStyle w:val="Incipit"/>
        </w:rPr>
        <w:t>fraternitas</w:t>
      </w:r>
      <w:r>
        <w:rPr>
          <w:lang w:val="it-IT"/>
        </w:rPr>
        <w:t>.</w:t>
      </w:r>
    </w:p>
    <w:p w:rsidR="00FA23F6" w:rsidRDefault="00FA23F6" w:rsidP="00FA23F6">
      <w:pPr>
        <w:pStyle w:val="berschrift1"/>
      </w:pPr>
      <w:r>
        <w:t>LEONIS PAPAE</w:t>
      </w:r>
    </w:p>
    <w:p w:rsidR="00FA23F6" w:rsidRDefault="00FA23F6" w:rsidP="00FA23F6">
      <w:r>
        <w:t xml:space="preserve">[AD VESPERAS] AM </w:t>
      </w:r>
      <w:r w:rsidRPr="00BE3997">
        <w:rPr>
          <w:rStyle w:val="Incipit"/>
        </w:rPr>
        <w:t>Qui</w:t>
      </w:r>
      <w:r>
        <w:t xml:space="preserve"> </w:t>
      </w:r>
      <w:r w:rsidRPr="00BE3997">
        <w:rPr>
          <w:rStyle w:val="Incipit"/>
        </w:rPr>
        <w:t>dum</w:t>
      </w:r>
      <w:r>
        <w:t xml:space="preserve"> </w:t>
      </w:r>
      <w:r w:rsidRPr="00BE3997">
        <w:rPr>
          <w:rStyle w:val="Incipit"/>
        </w:rPr>
        <w:t>esset</w:t>
      </w:r>
      <w:r>
        <w:t xml:space="preserve">. OR </w:t>
      </w:r>
      <w:r w:rsidRPr="00BE3997">
        <w:rPr>
          <w:rStyle w:val="Incipit"/>
        </w:rPr>
        <w:t>Deus</w:t>
      </w:r>
      <w:r>
        <w:t xml:space="preserve"> </w:t>
      </w:r>
      <w:r w:rsidRPr="00BE3997">
        <w:rPr>
          <w:rStyle w:val="Incipit"/>
        </w:rPr>
        <w:t>qui</w:t>
      </w:r>
      <w:r>
        <w:t xml:space="preserve"> </w:t>
      </w:r>
      <w:r w:rsidRPr="00BE3997">
        <w:rPr>
          <w:rStyle w:val="Incipit"/>
        </w:rPr>
        <w:t>beatum</w:t>
      </w:r>
      <w:r>
        <w:t xml:space="preserve"> </w:t>
      </w:r>
      <w:r w:rsidRPr="00BE3997">
        <w:rPr>
          <w:rStyle w:val="Incipit"/>
        </w:rPr>
        <w:t>Leonem</w:t>
      </w:r>
      <w:r>
        <w:t>.</w:t>
      </w:r>
    </w:p>
    <w:p w:rsidR="00FA23F6" w:rsidRDefault="00FA23F6" w:rsidP="00FA23F6">
      <w:pPr>
        <w:pStyle w:val="berschrift1"/>
      </w:pPr>
      <w:r>
        <w:lastRenderedPageBreak/>
        <w:t>IN VIGILIA APOSTOLORUM PETRI ET PAULI</w:t>
      </w:r>
    </w:p>
    <w:p w:rsidR="00FA23F6" w:rsidRDefault="00FA23F6" w:rsidP="00FA23F6">
      <w:r>
        <w:t xml:space="preserve">[AD MATUTINAS] EV </w:t>
      </w:r>
      <w:r w:rsidRPr="00BE3997">
        <w:rPr>
          <w:rStyle w:val="Incipit"/>
        </w:rPr>
        <w:t>Dixit</w:t>
      </w:r>
      <w:r>
        <w:t xml:space="preserve"> </w:t>
      </w:r>
      <w:r w:rsidRPr="00BE3997">
        <w:rPr>
          <w:rStyle w:val="Incipit"/>
        </w:rPr>
        <w:t>dominus</w:t>
      </w:r>
      <w:r>
        <w:t xml:space="preserve"> </w:t>
      </w:r>
      <w:r w:rsidRPr="00BE3997">
        <w:rPr>
          <w:rStyle w:val="Incipit"/>
        </w:rPr>
        <w:t>Iesus</w:t>
      </w:r>
      <w:r>
        <w:t xml:space="preserve"> </w:t>
      </w:r>
      <w:r w:rsidRPr="00BE3997">
        <w:rPr>
          <w:rStyle w:val="Incipit"/>
        </w:rPr>
        <w:t>Simoni</w:t>
      </w:r>
      <w:r>
        <w:t xml:space="preserve"> </w:t>
      </w:r>
      <w:r w:rsidRPr="00BE3997">
        <w:rPr>
          <w:rStyle w:val="Incipit"/>
        </w:rPr>
        <w:t>Petro</w:t>
      </w:r>
      <w:r>
        <w:t>.</w:t>
      </w:r>
    </w:p>
    <w:p w:rsidR="00FA23F6" w:rsidRDefault="00FA23F6" w:rsidP="00FA23F6">
      <w:r>
        <w:t xml:space="preserve">AD MISSAM qui post nonam debet celebrari [IN] </w:t>
      </w:r>
      <w:r w:rsidRPr="00BE3997">
        <w:rPr>
          <w:rStyle w:val="Incipit"/>
        </w:rPr>
        <w:t>Dicit</w:t>
      </w:r>
      <w:r>
        <w:t xml:space="preserve"> </w:t>
      </w:r>
      <w:r w:rsidRPr="00BE3997">
        <w:rPr>
          <w:rStyle w:val="Incipit"/>
        </w:rPr>
        <w:t>dominus</w:t>
      </w:r>
      <w:r>
        <w:t xml:space="preserve">. ORCL </w:t>
      </w:r>
      <w:r w:rsidRPr="00BE3997">
        <w:rPr>
          <w:rStyle w:val="Incipit"/>
        </w:rPr>
        <w:t>Praesta</w:t>
      </w:r>
      <w:r>
        <w:t xml:space="preserve"> </w:t>
      </w:r>
      <w:r w:rsidRPr="00BE3997">
        <w:rPr>
          <w:rStyle w:val="Incipit"/>
        </w:rPr>
        <w:t>quaesumus</w:t>
      </w:r>
      <w:r>
        <w:t xml:space="preserve"> </w:t>
      </w:r>
      <w:r w:rsidRPr="00BE3997">
        <w:rPr>
          <w:rStyle w:val="Incipit"/>
        </w:rPr>
        <w:t>omnipotens</w:t>
      </w:r>
      <w:r>
        <w:t xml:space="preserve"> </w:t>
      </w:r>
      <w:r w:rsidRPr="00BE3997">
        <w:rPr>
          <w:rStyle w:val="Incipit"/>
        </w:rPr>
        <w:t>deus</w:t>
      </w:r>
      <w:r>
        <w:t xml:space="preserve">. EP </w:t>
      </w:r>
      <w:r w:rsidRPr="00BE3997">
        <w:rPr>
          <w:rStyle w:val="Incipit"/>
        </w:rPr>
        <w:t>Petrus</w:t>
      </w:r>
      <w:r>
        <w:t xml:space="preserve"> </w:t>
      </w:r>
      <w:r w:rsidRPr="00BE3997">
        <w:rPr>
          <w:rStyle w:val="Incipit"/>
        </w:rPr>
        <w:t>et</w:t>
      </w:r>
      <w:r>
        <w:t xml:space="preserve"> </w:t>
      </w:r>
      <w:r w:rsidRPr="00BE3997">
        <w:rPr>
          <w:rStyle w:val="Incipit"/>
        </w:rPr>
        <w:t>Ioannes</w:t>
      </w:r>
      <w:r>
        <w:t xml:space="preserve">. GR </w:t>
      </w:r>
      <w:r w:rsidRPr="00BE3997">
        <w:rPr>
          <w:rStyle w:val="Incipit"/>
        </w:rPr>
        <w:t>In</w:t>
      </w:r>
      <w:r>
        <w:t xml:space="preserve"> </w:t>
      </w:r>
      <w:r w:rsidRPr="00BE3997">
        <w:rPr>
          <w:rStyle w:val="Incipit"/>
        </w:rPr>
        <w:t>omnem</w:t>
      </w:r>
      <w:r>
        <w:t xml:space="preserve"> </w:t>
      </w:r>
      <w:r w:rsidRPr="00BE3997">
        <w:rPr>
          <w:rStyle w:val="Incipit"/>
        </w:rPr>
        <w:t>terram</w:t>
      </w:r>
      <w:r>
        <w:t xml:space="preserve">. EV </w:t>
      </w:r>
      <w:r w:rsidRPr="00BE3997">
        <w:rPr>
          <w:rStyle w:val="Incipit"/>
        </w:rPr>
        <w:t>Dixit</w:t>
      </w:r>
      <w:r>
        <w:t xml:space="preserve"> </w:t>
      </w:r>
      <w:r w:rsidRPr="00BE3997">
        <w:rPr>
          <w:rStyle w:val="Incipit"/>
        </w:rPr>
        <w:t>Iesus</w:t>
      </w:r>
      <w:r>
        <w:t xml:space="preserve"> </w:t>
      </w:r>
      <w:r w:rsidRPr="00BE3997">
        <w:rPr>
          <w:rStyle w:val="Incipit"/>
        </w:rPr>
        <w:t>Simoni</w:t>
      </w:r>
      <w:r>
        <w:t xml:space="preserve"> </w:t>
      </w:r>
      <w:r w:rsidRPr="00BE3997">
        <w:rPr>
          <w:rStyle w:val="Incipit"/>
        </w:rPr>
        <w:t>Petro</w:t>
      </w:r>
      <w:r>
        <w:t xml:space="preserve">. OF </w:t>
      </w:r>
      <w:r w:rsidRPr="00BE3997">
        <w:rPr>
          <w:rStyle w:val="Incipit"/>
        </w:rPr>
        <w:t>Mihi</w:t>
      </w:r>
      <w:r>
        <w:t xml:space="preserve"> </w:t>
      </w:r>
      <w:r w:rsidRPr="00BE3997">
        <w:rPr>
          <w:rStyle w:val="Incipit"/>
        </w:rPr>
        <w:t>autem</w:t>
      </w:r>
      <w:r>
        <w:t xml:space="preserve">. Praefatio de apostolis. CO </w:t>
      </w:r>
      <w:r w:rsidRPr="00BE3997">
        <w:rPr>
          <w:rStyle w:val="Incipit"/>
        </w:rPr>
        <w:t>Simon</w:t>
      </w:r>
      <w:r>
        <w:t xml:space="preserve"> </w:t>
      </w:r>
      <w:r w:rsidRPr="00BE3997">
        <w:rPr>
          <w:rStyle w:val="Incipit"/>
        </w:rPr>
        <w:t>Ioannis</w:t>
      </w:r>
      <w:r>
        <w:t>.</w:t>
      </w:r>
    </w:p>
    <w:p w:rsidR="00FA23F6" w:rsidRDefault="00FA23F6" w:rsidP="00FA23F6">
      <w:r>
        <w:t>AD VESPERAS primo compulsetur. Super psalmos AN</w:t>
      </w:r>
      <w:r w:rsidR="00BE3997">
        <w:t xml:space="preserve"> </w:t>
      </w:r>
      <w:r w:rsidRPr="00BE3997">
        <w:rPr>
          <w:rStyle w:val="Incipit"/>
        </w:rPr>
        <w:t>In</w:t>
      </w:r>
      <w:r>
        <w:t xml:space="preserve"> </w:t>
      </w:r>
      <w:r w:rsidRPr="00BE3997">
        <w:rPr>
          <w:rStyle w:val="Incipit"/>
        </w:rPr>
        <w:t>plateis</w:t>
      </w:r>
      <w:r>
        <w:t xml:space="preserve"> cum reliquis. PS </w:t>
      </w:r>
      <w:r w:rsidRPr="00BE3997">
        <w:rPr>
          <w:rStyle w:val="Incipit"/>
        </w:rPr>
        <w:t>Laudate</w:t>
      </w:r>
      <w:r>
        <w:t xml:space="preserve"> </w:t>
      </w:r>
      <w:r w:rsidRPr="00BE3997">
        <w:rPr>
          <w:rStyle w:val="Incipit"/>
        </w:rPr>
        <w:t>pueri</w:t>
      </w:r>
      <w:r>
        <w:t xml:space="preserve"> cum reliquis. CP </w:t>
      </w:r>
      <w:r w:rsidRPr="00BE3997">
        <w:rPr>
          <w:rStyle w:val="Incipit"/>
        </w:rPr>
        <w:t>Petrus</w:t>
      </w:r>
      <w:r>
        <w:t xml:space="preserve"> </w:t>
      </w:r>
      <w:r w:rsidRPr="00BE3997">
        <w:rPr>
          <w:rStyle w:val="Incipit"/>
        </w:rPr>
        <w:t>et</w:t>
      </w:r>
      <w:r>
        <w:t xml:space="preserve"> </w:t>
      </w:r>
      <w:r w:rsidRPr="00BE3997">
        <w:rPr>
          <w:rStyle w:val="Incipit"/>
        </w:rPr>
        <w:t>Ioannes</w:t>
      </w:r>
      <w:r>
        <w:t xml:space="preserve"> </w:t>
      </w:r>
      <w:r w:rsidRPr="00BE3997">
        <w:rPr>
          <w:rStyle w:val="Incipit"/>
        </w:rPr>
        <w:t>ascendebant</w:t>
      </w:r>
      <w:r>
        <w:t xml:space="preserve">. RP </w:t>
      </w:r>
      <w:r w:rsidRPr="00BE3997">
        <w:rPr>
          <w:rStyle w:val="Incipit"/>
        </w:rPr>
        <w:t>Petre</w:t>
      </w:r>
      <w:r>
        <w:t xml:space="preserve"> </w:t>
      </w:r>
      <w:r w:rsidRPr="00BE3997">
        <w:rPr>
          <w:rStyle w:val="Incipit"/>
        </w:rPr>
        <w:t>amas</w:t>
      </w:r>
      <w:r>
        <w:t xml:space="preserve"> </w:t>
      </w:r>
      <w:r w:rsidRPr="00BE3997">
        <w:rPr>
          <w:rStyle w:val="Incipit"/>
        </w:rPr>
        <w:t>me</w:t>
      </w:r>
      <w:r>
        <w:t xml:space="preserve">. HY </w:t>
      </w:r>
      <w:r w:rsidRPr="00BE3997">
        <w:rPr>
          <w:rStyle w:val="Incipit"/>
        </w:rPr>
        <w:t>Aurea</w:t>
      </w:r>
      <w:r>
        <w:t xml:space="preserve"> </w:t>
      </w:r>
      <w:r w:rsidRPr="00BE3997">
        <w:rPr>
          <w:rStyle w:val="Incipit"/>
        </w:rPr>
        <w:t>luce</w:t>
      </w:r>
      <w:r>
        <w:t xml:space="preserve">. VS </w:t>
      </w:r>
      <w:r w:rsidRPr="00BE3997">
        <w:rPr>
          <w:rStyle w:val="Incipit"/>
        </w:rPr>
        <w:t>In</w:t>
      </w:r>
      <w:r>
        <w:t xml:space="preserve"> </w:t>
      </w:r>
      <w:r w:rsidRPr="00BE3997">
        <w:rPr>
          <w:rStyle w:val="Incipit"/>
        </w:rPr>
        <w:t>omnem</w:t>
      </w:r>
      <w:r>
        <w:t xml:space="preserve"> </w:t>
      </w:r>
      <w:r w:rsidRPr="00BE3997">
        <w:rPr>
          <w:rStyle w:val="Incipit"/>
        </w:rPr>
        <w:t>terram</w:t>
      </w:r>
      <w:r>
        <w:t xml:space="preserve">. AM </w:t>
      </w:r>
      <w:r w:rsidRPr="00BE3997">
        <w:rPr>
          <w:rStyle w:val="Incipit"/>
        </w:rPr>
        <w:t>Angelus</w:t>
      </w:r>
      <w:r>
        <w:t xml:space="preserve"> </w:t>
      </w:r>
      <w:r w:rsidRPr="00BE3997">
        <w:rPr>
          <w:rStyle w:val="Incipit"/>
        </w:rPr>
        <w:t>domini</w:t>
      </w:r>
      <w:r>
        <w:t xml:space="preserve"> incepta tota canitur, et [MA] </w:t>
      </w:r>
      <w:r w:rsidRPr="00193A09">
        <w:rPr>
          <w:rStyle w:val="Incipit"/>
        </w:rPr>
        <w:t>Magnificat</w:t>
      </w:r>
      <w:r>
        <w:t xml:space="preserve"> expleto, </w:t>
      </w:r>
      <w:r w:rsidR="001A4EA5">
        <w:t xml:space="preserve">iterum </w:t>
      </w:r>
      <w:r>
        <w:t xml:space="preserve">assumitur. OR </w:t>
      </w:r>
      <w:r w:rsidRPr="00193A09">
        <w:rPr>
          <w:rStyle w:val="Incipit"/>
        </w:rPr>
        <w:t>Deus</w:t>
      </w:r>
      <w:r>
        <w:t xml:space="preserve"> </w:t>
      </w:r>
      <w:r w:rsidRPr="00193A09">
        <w:rPr>
          <w:rStyle w:val="Incipit"/>
        </w:rPr>
        <w:t>qui</w:t>
      </w:r>
      <w:r>
        <w:t xml:space="preserve"> </w:t>
      </w:r>
      <w:r w:rsidRPr="00193A09">
        <w:rPr>
          <w:rStyle w:val="Incipit"/>
        </w:rPr>
        <w:t>ecclesiam</w:t>
      </w:r>
      <w:r>
        <w:t xml:space="preserve"> </w:t>
      </w:r>
      <w:r w:rsidRPr="00193A09">
        <w:rPr>
          <w:rStyle w:val="Incipit"/>
        </w:rPr>
        <w:t>tuam</w:t>
      </w:r>
      <w:r>
        <w:t>.</w:t>
      </w:r>
    </w:p>
    <w:p w:rsidR="00FA23F6" w:rsidRDefault="00FA23F6" w:rsidP="00FA23F6">
      <w:r>
        <w:t xml:space="preserve">AD COMPLETORIUM HY </w:t>
      </w:r>
      <w:r w:rsidRPr="00193A09">
        <w:rPr>
          <w:rStyle w:val="Incipit"/>
        </w:rPr>
        <w:t>Olivae</w:t>
      </w:r>
      <w:r>
        <w:t xml:space="preserve"> </w:t>
      </w:r>
      <w:r w:rsidRPr="00193A09">
        <w:rPr>
          <w:rStyle w:val="Incipit"/>
        </w:rPr>
        <w:t>binae</w:t>
      </w:r>
      <w:r>
        <w:t xml:space="preserve">. CP </w:t>
      </w:r>
      <w:r w:rsidRPr="00193A09">
        <w:rPr>
          <w:rStyle w:val="Incipit"/>
        </w:rPr>
        <w:t>Ibant</w:t>
      </w:r>
      <w:r>
        <w:t xml:space="preserve"> </w:t>
      </w:r>
      <w:r w:rsidRPr="00193A09">
        <w:rPr>
          <w:rStyle w:val="Incipit"/>
        </w:rPr>
        <w:t>apostoli</w:t>
      </w:r>
      <w:r>
        <w:t xml:space="preserve">. VS </w:t>
      </w:r>
      <w:r w:rsidRPr="00193A09">
        <w:rPr>
          <w:rStyle w:val="Incipit"/>
        </w:rPr>
        <w:t>Pro</w:t>
      </w:r>
      <w:r>
        <w:t xml:space="preserve"> </w:t>
      </w:r>
      <w:r w:rsidRPr="00193A09">
        <w:rPr>
          <w:rStyle w:val="Incipit"/>
        </w:rPr>
        <w:t>patribus</w:t>
      </w:r>
      <w:r>
        <w:t xml:space="preserve"> </w:t>
      </w:r>
      <w:r w:rsidRPr="00193A09">
        <w:rPr>
          <w:rStyle w:val="Incipit"/>
        </w:rPr>
        <w:t>tuis</w:t>
      </w:r>
      <w:r>
        <w:t xml:space="preserve">. </w:t>
      </w:r>
      <w:r w:rsidR="000B07D4">
        <w:t xml:space="preserve">AD </w:t>
      </w:r>
      <w:r w:rsidR="000B07D4" w:rsidRPr="00193A09">
        <w:rPr>
          <w:rStyle w:val="Incipit"/>
        </w:rPr>
        <w:t>Isti</w:t>
      </w:r>
      <w:r w:rsidR="000B07D4">
        <w:t xml:space="preserve"> </w:t>
      </w:r>
      <w:r w:rsidR="000B07D4" w:rsidRPr="00193A09">
        <w:rPr>
          <w:rStyle w:val="Incipit"/>
        </w:rPr>
        <w:t>sunt</w:t>
      </w:r>
      <w:r w:rsidR="000B07D4">
        <w:t xml:space="preserve"> </w:t>
      </w:r>
      <w:r w:rsidR="000B07D4" w:rsidRPr="00193A09">
        <w:rPr>
          <w:rStyle w:val="Incipit"/>
        </w:rPr>
        <w:t>viri</w:t>
      </w:r>
      <w:r w:rsidR="000B07D4">
        <w:t xml:space="preserve"> </w:t>
      </w:r>
      <w:r w:rsidR="000B07D4" w:rsidRPr="00193A09">
        <w:rPr>
          <w:rStyle w:val="Incipit"/>
        </w:rPr>
        <w:t>sancti</w:t>
      </w:r>
      <w:r w:rsidR="000B07D4">
        <w:t xml:space="preserve">. OR </w:t>
      </w:r>
      <w:r w:rsidR="000B07D4" w:rsidRPr="00193A09">
        <w:rPr>
          <w:rStyle w:val="Incipit"/>
        </w:rPr>
        <w:t>Praesta</w:t>
      </w:r>
      <w:r w:rsidR="000B07D4">
        <w:t xml:space="preserve"> </w:t>
      </w:r>
      <w:r w:rsidR="000B07D4" w:rsidRPr="00193A09">
        <w:rPr>
          <w:rStyle w:val="Incipit"/>
        </w:rPr>
        <w:t>quaesumus</w:t>
      </w:r>
      <w:r w:rsidR="000B07D4">
        <w:t xml:space="preserve"> </w:t>
      </w:r>
      <w:r w:rsidR="000B07D4" w:rsidRPr="00193A09">
        <w:rPr>
          <w:rStyle w:val="Incipit"/>
        </w:rPr>
        <w:t>omnipotens</w:t>
      </w:r>
      <w:r w:rsidR="000B07D4">
        <w:t xml:space="preserve"> </w:t>
      </w:r>
      <w:r w:rsidR="000B07D4" w:rsidRPr="00193A09">
        <w:rPr>
          <w:rStyle w:val="Incipit"/>
        </w:rPr>
        <w:t>deus</w:t>
      </w:r>
      <w:r w:rsidR="000B07D4">
        <w:t xml:space="preserve">. [OR] </w:t>
      </w:r>
      <w:r w:rsidR="000B07D4" w:rsidRPr="00193A09">
        <w:rPr>
          <w:rStyle w:val="Incipit"/>
        </w:rPr>
        <w:t>Deus</w:t>
      </w:r>
      <w:r w:rsidR="000B07D4">
        <w:t xml:space="preserve"> </w:t>
      </w:r>
      <w:r w:rsidR="000B07D4" w:rsidRPr="00193A09">
        <w:rPr>
          <w:rStyle w:val="Incipit"/>
        </w:rPr>
        <w:t>qui</w:t>
      </w:r>
      <w:r w:rsidR="000B07D4">
        <w:t xml:space="preserve"> </w:t>
      </w:r>
      <w:r w:rsidR="000B07D4" w:rsidRPr="00193A09">
        <w:rPr>
          <w:rStyle w:val="Incipit"/>
        </w:rPr>
        <w:t>diem</w:t>
      </w:r>
      <w:r w:rsidR="000B07D4">
        <w:t xml:space="preserve"> </w:t>
      </w:r>
      <w:r w:rsidR="000B07D4" w:rsidRPr="00193A09">
        <w:rPr>
          <w:rStyle w:val="Incipit"/>
        </w:rPr>
        <w:t>discernis</w:t>
      </w:r>
      <w:r w:rsidR="000B07D4">
        <w:t xml:space="preserve"> et cetera.</w:t>
      </w:r>
    </w:p>
    <w:p w:rsidR="000B07D4" w:rsidRDefault="00E91079" w:rsidP="00FA23F6">
      <w:r>
        <w:t xml:space="preserve">[AD MATUTINAS] INV </w:t>
      </w:r>
      <w:r w:rsidRPr="00193A09">
        <w:rPr>
          <w:rStyle w:val="Incipit"/>
        </w:rPr>
        <w:t>Regem</w:t>
      </w:r>
      <w:r>
        <w:t xml:space="preserve"> </w:t>
      </w:r>
      <w:r w:rsidRPr="00193A09">
        <w:rPr>
          <w:rStyle w:val="Incipit"/>
        </w:rPr>
        <w:t>sempiternum</w:t>
      </w:r>
      <w:r>
        <w:t>.</w:t>
      </w:r>
    </w:p>
    <w:p w:rsidR="00E91079" w:rsidRDefault="00E91079" w:rsidP="00FA23F6">
      <w:r>
        <w:t xml:space="preserve">IN NOCTURNO AN </w:t>
      </w:r>
      <w:r w:rsidRPr="00193A09">
        <w:rPr>
          <w:rStyle w:val="Incipit"/>
        </w:rPr>
        <w:t>Petrus</w:t>
      </w:r>
      <w:r>
        <w:t xml:space="preserve"> </w:t>
      </w:r>
      <w:r w:rsidRPr="00193A09">
        <w:rPr>
          <w:rStyle w:val="Incipit"/>
        </w:rPr>
        <w:t>et</w:t>
      </w:r>
      <w:r>
        <w:t xml:space="preserve"> </w:t>
      </w:r>
      <w:r w:rsidRPr="00193A09">
        <w:rPr>
          <w:rStyle w:val="Incipit"/>
        </w:rPr>
        <w:t>Ioannes</w:t>
      </w:r>
      <w:r>
        <w:t xml:space="preserve"> cum reliquis. Historia per totum canitur. LS </w:t>
      </w:r>
      <w:r w:rsidRPr="00193A09">
        <w:rPr>
          <w:rStyle w:val="Incipit"/>
        </w:rPr>
        <w:t>Omnium</w:t>
      </w:r>
      <w:r>
        <w:t xml:space="preserve"> </w:t>
      </w:r>
      <w:r w:rsidRPr="00193A09">
        <w:rPr>
          <w:rStyle w:val="Incipit"/>
        </w:rPr>
        <w:t>quidem</w:t>
      </w:r>
      <w:r>
        <w:t xml:space="preserve"> </w:t>
      </w:r>
      <w:r w:rsidRPr="00193A09">
        <w:rPr>
          <w:rStyle w:val="Incipit"/>
        </w:rPr>
        <w:t>sanctarum</w:t>
      </w:r>
      <w:r>
        <w:t xml:space="preserve">. EV </w:t>
      </w:r>
      <w:r w:rsidRPr="00193A09">
        <w:rPr>
          <w:rStyle w:val="Incipit"/>
        </w:rPr>
        <w:t>Venit</w:t>
      </w:r>
      <w:r>
        <w:t xml:space="preserve"> </w:t>
      </w:r>
      <w:r w:rsidRPr="00E35121">
        <w:rPr>
          <w:rStyle w:val="Incipit"/>
        </w:rPr>
        <w:t>Iesus</w:t>
      </w:r>
      <w:r>
        <w:t xml:space="preserve"> </w:t>
      </w:r>
      <w:r w:rsidRPr="00E35121">
        <w:rPr>
          <w:rStyle w:val="Incipit"/>
        </w:rPr>
        <w:t>in</w:t>
      </w:r>
      <w:r>
        <w:t xml:space="preserve"> </w:t>
      </w:r>
      <w:r w:rsidRPr="00E35121">
        <w:rPr>
          <w:rStyle w:val="Incipit"/>
        </w:rPr>
        <w:t>partes</w:t>
      </w:r>
      <w:r>
        <w:t>.</w:t>
      </w:r>
    </w:p>
    <w:p w:rsidR="00E91079" w:rsidRDefault="00E91079" w:rsidP="00FA23F6">
      <w:r>
        <w:t xml:space="preserve">AD LAUDES AN </w:t>
      </w:r>
      <w:r w:rsidRPr="00E35121">
        <w:rPr>
          <w:rStyle w:val="Incipit"/>
        </w:rPr>
        <w:t>Petre</w:t>
      </w:r>
      <w:r>
        <w:t xml:space="preserve"> </w:t>
      </w:r>
      <w:r w:rsidRPr="00E35121">
        <w:rPr>
          <w:rStyle w:val="Incipit"/>
        </w:rPr>
        <w:t>amas</w:t>
      </w:r>
      <w:r>
        <w:t xml:space="preserve"> </w:t>
      </w:r>
      <w:r w:rsidRPr="00E35121">
        <w:rPr>
          <w:rStyle w:val="Incipit"/>
        </w:rPr>
        <w:t>me</w:t>
      </w:r>
      <w:r>
        <w:t xml:space="preserve"> cum reliquis. CP </w:t>
      </w:r>
      <w:r w:rsidRPr="00E35121">
        <w:rPr>
          <w:rStyle w:val="Incipit"/>
        </w:rPr>
        <w:t>Misit</w:t>
      </w:r>
      <w:r>
        <w:t xml:space="preserve"> </w:t>
      </w:r>
      <w:r w:rsidRPr="00E35121">
        <w:rPr>
          <w:rStyle w:val="Incipit"/>
        </w:rPr>
        <w:t>Herodes</w:t>
      </w:r>
      <w:r>
        <w:t>. A</w:t>
      </w:r>
      <w:r w:rsidR="00E35121">
        <w:t>B</w:t>
      </w:r>
      <w:r>
        <w:t xml:space="preserve"> </w:t>
      </w:r>
      <w:r w:rsidRPr="00E35121">
        <w:rPr>
          <w:rStyle w:val="Incipit"/>
        </w:rPr>
        <w:t>Quodcumque</w:t>
      </w:r>
      <w:r>
        <w:t xml:space="preserve"> </w:t>
      </w:r>
      <w:r w:rsidRPr="00E35121">
        <w:rPr>
          <w:rStyle w:val="Incipit"/>
        </w:rPr>
        <w:t>ligaveris</w:t>
      </w:r>
      <w:r>
        <w:t xml:space="preserve">. OR </w:t>
      </w:r>
      <w:r w:rsidRPr="00E35121">
        <w:rPr>
          <w:rStyle w:val="Incipit"/>
        </w:rPr>
        <w:t>Deus</w:t>
      </w:r>
      <w:r>
        <w:t xml:space="preserve"> </w:t>
      </w:r>
      <w:r w:rsidRPr="00E35121">
        <w:rPr>
          <w:rStyle w:val="Incipit"/>
        </w:rPr>
        <w:t>qui</w:t>
      </w:r>
      <w:r>
        <w:t xml:space="preserve"> </w:t>
      </w:r>
      <w:r w:rsidRPr="00E35121">
        <w:rPr>
          <w:rStyle w:val="Incipit"/>
        </w:rPr>
        <w:t>hodiernam</w:t>
      </w:r>
      <w:r>
        <w:t xml:space="preserve"> </w:t>
      </w:r>
      <w:r w:rsidRPr="00E35121">
        <w:rPr>
          <w:rStyle w:val="Incipit"/>
        </w:rPr>
        <w:t>diem</w:t>
      </w:r>
      <w:r>
        <w:t>.</w:t>
      </w:r>
    </w:p>
    <w:p w:rsidR="00E91079" w:rsidRDefault="00E91079" w:rsidP="00FA23F6">
      <w:r>
        <w:t xml:space="preserve">AD PRIMAM AN </w:t>
      </w:r>
      <w:r w:rsidRPr="00E35121">
        <w:rPr>
          <w:rStyle w:val="Incipit"/>
        </w:rPr>
        <w:t>Ponens</w:t>
      </w:r>
      <w:r>
        <w:t xml:space="preserve"> </w:t>
      </w:r>
      <w:r w:rsidRPr="00E35121">
        <w:rPr>
          <w:rStyle w:val="Incipit"/>
        </w:rPr>
        <w:t>Petrus</w:t>
      </w:r>
      <w:r>
        <w:t>.</w:t>
      </w:r>
    </w:p>
    <w:p w:rsidR="00E91079" w:rsidRDefault="00E91079" w:rsidP="00FA23F6">
      <w:r>
        <w:t xml:space="preserve">AD TERTIAM AN </w:t>
      </w:r>
      <w:r w:rsidRPr="00E35121">
        <w:rPr>
          <w:rStyle w:val="Incipit"/>
        </w:rPr>
        <w:t>Cornelius</w:t>
      </w:r>
      <w:r>
        <w:t xml:space="preserve"> </w:t>
      </w:r>
      <w:r w:rsidRPr="00E35121">
        <w:rPr>
          <w:rStyle w:val="Incipit"/>
        </w:rPr>
        <w:t>centurio</w:t>
      </w:r>
      <w:r>
        <w:t>.</w:t>
      </w:r>
    </w:p>
    <w:p w:rsidR="00E91079" w:rsidRDefault="00E91079" w:rsidP="00FA23F6">
      <w:r>
        <w:t xml:space="preserve">AD MISSAM [IN] </w:t>
      </w:r>
      <w:r w:rsidRPr="00E35121">
        <w:rPr>
          <w:rStyle w:val="Incipit"/>
        </w:rPr>
        <w:t>Nunc</w:t>
      </w:r>
      <w:r>
        <w:t xml:space="preserve"> </w:t>
      </w:r>
      <w:r w:rsidRPr="00E35121">
        <w:rPr>
          <w:rStyle w:val="Incipit"/>
        </w:rPr>
        <w:t>scio</w:t>
      </w:r>
      <w:r>
        <w:t xml:space="preserve"> </w:t>
      </w:r>
      <w:r w:rsidRPr="00E35121">
        <w:rPr>
          <w:rStyle w:val="Incipit"/>
        </w:rPr>
        <w:t>vere</w:t>
      </w:r>
      <w:r>
        <w:t>. OR</w:t>
      </w:r>
      <w:r w:rsidR="00E35121">
        <w:t>CL</w:t>
      </w:r>
      <w:r>
        <w:t xml:space="preserve"> </w:t>
      </w:r>
      <w:r w:rsidRPr="00E35121">
        <w:rPr>
          <w:rStyle w:val="Incipit"/>
        </w:rPr>
        <w:t>Deus</w:t>
      </w:r>
      <w:r>
        <w:t xml:space="preserve"> </w:t>
      </w:r>
      <w:r w:rsidRPr="00E35121">
        <w:rPr>
          <w:rStyle w:val="Incipit"/>
        </w:rPr>
        <w:t>qui</w:t>
      </w:r>
      <w:r>
        <w:t xml:space="preserve"> </w:t>
      </w:r>
      <w:r w:rsidRPr="00E35121">
        <w:rPr>
          <w:rStyle w:val="Incipit"/>
        </w:rPr>
        <w:t>hodiernam</w:t>
      </w:r>
      <w:r>
        <w:t xml:space="preserve"> </w:t>
      </w:r>
      <w:r w:rsidRPr="00E35121">
        <w:rPr>
          <w:rStyle w:val="Incipit"/>
        </w:rPr>
        <w:t>diem</w:t>
      </w:r>
      <w:r>
        <w:t xml:space="preserve">. EP </w:t>
      </w:r>
      <w:r w:rsidRPr="00E35121">
        <w:rPr>
          <w:rStyle w:val="Incipit"/>
        </w:rPr>
        <w:t>Misit</w:t>
      </w:r>
      <w:r>
        <w:t xml:space="preserve"> </w:t>
      </w:r>
      <w:r w:rsidRPr="00E35121">
        <w:rPr>
          <w:rStyle w:val="Incipit"/>
        </w:rPr>
        <w:t>Herodes</w:t>
      </w:r>
      <w:r>
        <w:t xml:space="preserve">. GR </w:t>
      </w:r>
      <w:r w:rsidRPr="00E35121">
        <w:rPr>
          <w:rStyle w:val="Incipit"/>
        </w:rPr>
        <w:t>Constitues</w:t>
      </w:r>
      <w:r>
        <w:t xml:space="preserve">. ALV </w:t>
      </w:r>
      <w:r w:rsidRPr="00E35121">
        <w:rPr>
          <w:rStyle w:val="Incipit"/>
        </w:rPr>
        <w:t>Tu</w:t>
      </w:r>
      <w:r>
        <w:t xml:space="preserve"> </w:t>
      </w:r>
      <w:r w:rsidRPr="00E35121">
        <w:rPr>
          <w:rStyle w:val="Incipit"/>
        </w:rPr>
        <w:t>es</w:t>
      </w:r>
      <w:r>
        <w:t xml:space="preserve"> </w:t>
      </w:r>
      <w:r w:rsidRPr="00E35121">
        <w:rPr>
          <w:rStyle w:val="Incipit"/>
        </w:rPr>
        <w:t>Petrus</w:t>
      </w:r>
      <w:r>
        <w:t xml:space="preserve">. [ALV] </w:t>
      </w:r>
      <w:r w:rsidRPr="00E35121">
        <w:rPr>
          <w:rStyle w:val="Incipit"/>
        </w:rPr>
        <w:t>Beatus</w:t>
      </w:r>
      <w:r>
        <w:t xml:space="preserve"> </w:t>
      </w:r>
      <w:r w:rsidRPr="00E35121">
        <w:rPr>
          <w:rStyle w:val="Incipit"/>
        </w:rPr>
        <w:t>es</w:t>
      </w:r>
      <w:r>
        <w:t xml:space="preserve">. SE </w:t>
      </w:r>
      <w:r w:rsidRPr="00E35121">
        <w:rPr>
          <w:rStyle w:val="Incipit"/>
        </w:rPr>
        <w:t>Petre</w:t>
      </w:r>
      <w:r>
        <w:t xml:space="preserve"> </w:t>
      </w:r>
      <w:r w:rsidRPr="00E35121">
        <w:rPr>
          <w:rStyle w:val="Incipit"/>
        </w:rPr>
        <w:t>summe</w:t>
      </w:r>
      <w:r>
        <w:t xml:space="preserve"> </w:t>
      </w:r>
      <w:r w:rsidRPr="00E35121">
        <w:rPr>
          <w:rStyle w:val="Incipit"/>
        </w:rPr>
        <w:t>Christi</w:t>
      </w:r>
      <w:r>
        <w:t xml:space="preserve">. EV </w:t>
      </w:r>
      <w:r w:rsidRPr="00E35121">
        <w:rPr>
          <w:rStyle w:val="Incipit"/>
        </w:rPr>
        <w:t>Venit</w:t>
      </w:r>
      <w:r>
        <w:t xml:space="preserve"> </w:t>
      </w:r>
      <w:r w:rsidRPr="00E35121">
        <w:rPr>
          <w:rStyle w:val="Incipit"/>
        </w:rPr>
        <w:t>Iesus</w:t>
      </w:r>
      <w:r>
        <w:t xml:space="preserve"> </w:t>
      </w:r>
      <w:r w:rsidRPr="00E35121">
        <w:rPr>
          <w:rStyle w:val="Incipit"/>
        </w:rPr>
        <w:t>in</w:t>
      </w:r>
      <w:r>
        <w:t xml:space="preserve"> </w:t>
      </w:r>
      <w:r w:rsidRPr="00E35121">
        <w:rPr>
          <w:rStyle w:val="Incipit"/>
        </w:rPr>
        <w:t>partes</w:t>
      </w:r>
      <w:r>
        <w:t xml:space="preserve">. OF </w:t>
      </w:r>
      <w:r w:rsidRPr="00E35121">
        <w:rPr>
          <w:rStyle w:val="Incipit"/>
        </w:rPr>
        <w:t>Constitues</w:t>
      </w:r>
      <w:r>
        <w:t xml:space="preserve"> </w:t>
      </w:r>
      <w:r w:rsidRPr="00E35121">
        <w:rPr>
          <w:rStyle w:val="Incipit"/>
        </w:rPr>
        <w:t>eos</w:t>
      </w:r>
      <w:r>
        <w:t xml:space="preserve">. Praefatio de apostolis. CO </w:t>
      </w:r>
      <w:r w:rsidRPr="00E35121">
        <w:rPr>
          <w:rStyle w:val="Incipit"/>
        </w:rPr>
        <w:t>Tu</w:t>
      </w:r>
      <w:r>
        <w:t xml:space="preserve"> </w:t>
      </w:r>
      <w:r w:rsidRPr="00E35121">
        <w:rPr>
          <w:rStyle w:val="Incipit"/>
        </w:rPr>
        <w:t>es</w:t>
      </w:r>
      <w:r>
        <w:t xml:space="preserve"> </w:t>
      </w:r>
      <w:r w:rsidRPr="00E35121">
        <w:rPr>
          <w:rStyle w:val="Incipit"/>
        </w:rPr>
        <w:t>Petrus</w:t>
      </w:r>
      <w:r>
        <w:t>.</w:t>
      </w:r>
    </w:p>
    <w:p w:rsidR="00E91079" w:rsidRDefault="00E91079" w:rsidP="00FA23F6">
      <w:r>
        <w:t xml:space="preserve">AD SEXTAM AN </w:t>
      </w:r>
      <w:r w:rsidRPr="00E35121">
        <w:rPr>
          <w:rStyle w:val="Incipit"/>
        </w:rPr>
        <w:t>Aperiens</w:t>
      </w:r>
      <w:r>
        <w:t xml:space="preserve"> </w:t>
      </w:r>
      <w:r w:rsidRPr="00E35121">
        <w:rPr>
          <w:rStyle w:val="Incipit"/>
        </w:rPr>
        <w:t>Petrus</w:t>
      </w:r>
      <w:r>
        <w:t>.</w:t>
      </w:r>
    </w:p>
    <w:p w:rsidR="00E91079" w:rsidRDefault="00E91079" w:rsidP="00FA23F6">
      <w:r>
        <w:t xml:space="preserve">AD NONAM AN </w:t>
      </w:r>
      <w:r w:rsidRPr="00E35121">
        <w:rPr>
          <w:rStyle w:val="Incipit"/>
        </w:rPr>
        <w:t>Adhuc</w:t>
      </w:r>
      <w:r>
        <w:t xml:space="preserve"> </w:t>
      </w:r>
      <w:r w:rsidRPr="00E35121">
        <w:rPr>
          <w:rStyle w:val="Incipit"/>
        </w:rPr>
        <w:t>loquente</w:t>
      </w:r>
      <w:r>
        <w:t xml:space="preserve"> </w:t>
      </w:r>
      <w:r w:rsidRPr="00E35121">
        <w:rPr>
          <w:rStyle w:val="Incipit"/>
        </w:rPr>
        <w:t>Petro</w:t>
      </w:r>
      <w:r>
        <w:t>.</w:t>
      </w:r>
    </w:p>
    <w:p w:rsidR="00E91079" w:rsidRDefault="00E91079" w:rsidP="00FA23F6">
      <w:r>
        <w:t xml:space="preserve">IN SECUNDA VESPERA antiphona super psalmos [AN] </w:t>
      </w:r>
      <w:r w:rsidRPr="00E35121">
        <w:rPr>
          <w:rStyle w:val="Incipit"/>
        </w:rPr>
        <w:t>Iuravit</w:t>
      </w:r>
      <w:r>
        <w:t xml:space="preserve"> </w:t>
      </w:r>
      <w:r w:rsidRPr="00E35121">
        <w:rPr>
          <w:rStyle w:val="Incipit"/>
        </w:rPr>
        <w:t>dominus</w:t>
      </w:r>
      <w:r>
        <w:t xml:space="preserve"> cum reliquis. [PS] </w:t>
      </w:r>
      <w:r w:rsidRPr="00E35121">
        <w:rPr>
          <w:rStyle w:val="Incipit"/>
        </w:rPr>
        <w:t>Dixit</w:t>
      </w:r>
      <w:r>
        <w:t xml:space="preserve"> </w:t>
      </w:r>
      <w:r w:rsidRPr="00E35121">
        <w:rPr>
          <w:rStyle w:val="Incipit"/>
        </w:rPr>
        <w:t>dominus</w:t>
      </w:r>
      <w:r>
        <w:t xml:space="preserve"> cum </w:t>
      </w:r>
      <w:r w:rsidR="00E35121">
        <w:t>ceter</w:t>
      </w:r>
      <w:r>
        <w:t>is.</w:t>
      </w:r>
      <w:r w:rsidR="001F7302">
        <w:t xml:space="preserve"> HY </w:t>
      </w:r>
      <w:r w:rsidR="001F7302" w:rsidRPr="00E35121">
        <w:rPr>
          <w:rStyle w:val="Incipit"/>
        </w:rPr>
        <w:t>Aurea</w:t>
      </w:r>
      <w:r w:rsidR="001F7302">
        <w:t xml:space="preserve"> </w:t>
      </w:r>
      <w:r w:rsidR="001F7302" w:rsidRPr="00E35121">
        <w:rPr>
          <w:rStyle w:val="Incipit"/>
        </w:rPr>
        <w:t>luce</w:t>
      </w:r>
      <w:r w:rsidR="001F7302">
        <w:t xml:space="preserve">. </w:t>
      </w:r>
      <w:r w:rsidR="00AD2B68">
        <w:t>(48r)</w:t>
      </w:r>
      <w:r w:rsidR="001F7302">
        <w:t xml:space="preserve"> AM </w:t>
      </w:r>
      <w:r w:rsidR="001F7302" w:rsidRPr="00E35121">
        <w:rPr>
          <w:rStyle w:val="Incipit"/>
        </w:rPr>
        <w:t>Quem</w:t>
      </w:r>
      <w:r w:rsidR="001F7302">
        <w:t xml:space="preserve"> </w:t>
      </w:r>
      <w:r w:rsidR="001F7302" w:rsidRPr="00E35121">
        <w:rPr>
          <w:rStyle w:val="Incipit"/>
        </w:rPr>
        <w:t>dicunt</w:t>
      </w:r>
      <w:r w:rsidR="001F7302">
        <w:t>.</w:t>
      </w:r>
    </w:p>
    <w:p w:rsidR="001F7302" w:rsidRDefault="001F7302" w:rsidP="001F7302">
      <w:pPr>
        <w:pStyle w:val="berschrift1"/>
      </w:pPr>
      <w:r>
        <w:t>IN COMMEMORATIONE SANCTI PAULI</w:t>
      </w:r>
    </w:p>
    <w:p w:rsidR="001F7302" w:rsidRDefault="001F7302" w:rsidP="001F7302">
      <w:r>
        <w:t>[AD MATUTINAS] IN</w:t>
      </w:r>
      <w:r w:rsidR="001E7246">
        <w:t>V</w:t>
      </w:r>
      <w:r>
        <w:t xml:space="preserve"> </w:t>
      </w:r>
      <w:r w:rsidRPr="001E7246">
        <w:rPr>
          <w:rStyle w:val="Incipit"/>
        </w:rPr>
        <w:t>Regem</w:t>
      </w:r>
      <w:r>
        <w:t xml:space="preserve"> </w:t>
      </w:r>
      <w:r w:rsidRPr="001E7246">
        <w:rPr>
          <w:rStyle w:val="Incipit"/>
        </w:rPr>
        <w:t>apostolorum</w:t>
      </w:r>
      <w:r>
        <w:t>.</w:t>
      </w:r>
      <w:r w:rsidR="006A6121">
        <w:t xml:space="preserve"> Historia et antiphonae cum versibus per totum. LS </w:t>
      </w:r>
      <w:r w:rsidR="006A6121" w:rsidRPr="001E7246">
        <w:rPr>
          <w:rStyle w:val="Incipit"/>
        </w:rPr>
        <w:t>Beatus</w:t>
      </w:r>
      <w:r w:rsidR="006A6121">
        <w:t xml:space="preserve"> </w:t>
      </w:r>
      <w:r w:rsidR="006A6121" w:rsidRPr="00DC430B">
        <w:rPr>
          <w:rStyle w:val="Incipit"/>
        </w:rPr>
        <w:t>Paulus</w:t>
      </w:r>
      <w:r w:rsidR="006A6121">
        <w:t xml:space="preserve">. EV </w:t>
      </w:r>
      <w:r w:rsidR="006A6121" w:rsidRPr="00DC430B">
        <w:rPr>
          <w:rStyle w:val="Incipit"/>
        </w:rPr>
        <w:t>Ecce</w:t>
      </w:r>
      <w:r w:rsidR="006A6121">
        <w:t xml:space="preserve"> </w:t>
      </w:r>
      <w:r w:rsidR="006A6121" w:rsidRPr="00DC430B">
        <w:rPr>
          <w:rStyle w:val="Incipit"/>
        </w:rPr>
        <w:t>nos</w:t>
      </w:r>
      <w:r w:rsidR="006A6121">
        <w:t xml:space="preserve"> </w:t>
      </w:r>
      <w:r w:rsidR="00737755" w:rsidRPr="001E7F7D">
        <w:rPr>
          <w:rStyle w:val="Incipit"/>
        </w:rPr>
        <w:t>|</w:t>
      </w:r>
      <w:r w:rsidR="00737755" w:rsidRPr="00DC430B">
        <w:rPr>
          <w:rStyle w:val="Incipit"/>
        </w:rPr>
        <w:t>relinquimu</w:t>
      </w:r>
      <w:r w:rsidR="00737755">
        <w:rPr>
          <w:rStyle w:val="Incipit"/>
        </w:rPr>
        <w:t>s</w:t>
      </w:r>
      <w:r w:rsidR="00C84C83">
        <w:rPr>
          <w:rStyle w:val="Incipit"/>
        </w:rPr>
        <w:t>:</w:t>
      </w:r>
      <w:r w:rsidR="00737755">
        <w:rPr>
          <w:rStyle w:val="Incipit"/>
        </w:rPr>
        <w:t>:reliquimus</w:t>
      </w:r>
      <w:r w:rsidR="00737755" w:rsidRPr="001E7F7D">
        <w:rPr>
          <w:rStyle w:val="Incipit"/>
        </w:rPr>
        <w:t>|</w:t>
      </w:r>
      <w:r w:rsidR="006A6121">
        <w:t xml:space="preserve"> </w:t>
      </w:r>
      <w:r w:rsidR="006A6121" w:rsidRPr="00DC430B">
        <w:rPr>
          <w:rStyle w:val="Incipit"/>
        </w:rPr>
        <w:t>omnia</w:t>
      </w:r>
      <w:r w:rsidR="006A6121">
        <w:t>.</w:t>
      </w:r>
    </w:p>
    <w:p w:rsidR="006A6121" w:rsidRDefault="006A6121" w:rsidP="001F7302">
      <w:r>
        <w:t xml:space="preserve">IN LAUDIBUS AN </w:t>
      </w:r>
      <w:r w:rsidRPr="00DC430B">
        <w:rPr>
          <w:rStyle w:val="Incipit"/>
        </w:rPr>
        <w:t>Ego</w:t>
      </w:r>
      <w:r>
        <w:t xml:space="preserve"> </w:t>
      </w:r>
      <w:r w:rsidRPr="00DC430B">
        <w:rPr>
          <w:rStyle w:val="Incipit"/>
        </w:rPr>
        <w:t>plantavi</w:t>
      </w:r>
      <w:r>
        <w:t xml:space="preserve"> cum ceteris. CP </w:t>
      </w:r>
      <w:r w:rsidRPr="00DC430B">
        <w:rPr>
          <w:rStyle w:val="Incipit"/>
        </w:rPr>
        <w:t>Omnibus</w:t>
      </w:r>
      <w:r>
        <w:t xml:space="preserve"> </w:t>
      </w:r>
      <w:r w:rsidRPr="00DC430B">
        <w:rPr>
          <w:rStyle w:val="Incipit"/>
        </w:rPr>
        <w:t>omnia</w:t>
      </w:r>
      <w:r>
        <w:t xml:space="preserve"> </w:t>
      </w:r>
      <w:r w:rsidRPr="00DC430B">
        <w:rPr>
          <w:rStyle w:val="Incipit"/>
        </w:rPr>
        <w:t>factus</w:t>
      </w:r>
      <w:r>
        <w:t xml:space="preserve"> </w:t>
      </w:r>
      <w:r w:rsidRPr="00DC430B">
        <w:rPr>
          <w:rStyle w:val="Incipit"/>
        </w:rPr>
        <w:t>sum</w:t>
      </w:r>
      <w:r>
        <w:t xml:space="preserve">. AB </w:t>
      </w:r>
      <w:r w:rsidRPr="00DC430B">
        <w:rPr>
          <w:rStyle w:val="Incipit"/>
        </w:rPr>
        <w:t>Vos</w:t>
      </w:r>
      <w:r>
        <w:t xml:space="preserve"> </w:t>
      </w:r>
      <w:r w:rsidRPr="00DC430B">
        <w:rPr>
          <w:rStyle w:val="Incipit"/>
        </w:rPr>
        <w:t>qui</w:t>
      </w:r>
      <w:r>
        <w:t xml:space="preserve"> </w:t>
      </w:r>
      <w:r w:rsidRPr="00DC430B">
        <w:rPr>
          <w:rStyle w:val="Incipit"/>
        </w:rPr>
        <w:t>secuti</w:t>
      </w:r>
      <w:r>
        <w:t xml:space="preserve">. OR </w:t>
      </w:r>
      <w:r w:rsidRPr="00DC430B">
        <w:rPr>
          <w:rStyle w:val="Incipit"/>
        </w:rPr>
        <w:t>Deus</w:t>
      </w:r>
      <w:r>
        <w:t xml:space="preserve"> </w:t>
      </w:r>
      <w:r w:rsidRPr="00DC430B">
        <w:rPr>
          <w:rStyle w:val="Incipit"/>
        </w:rPr>
        <w:t>qui</w:t>
      </w:r>
      <w:r>
        <w:t xml:space="preserve"> </w:t>
      </w:r>
      <w:r w:rsidRPr="00DC430B">
        <w:rPr>
          <w:rStyle w:val="Incipit"/>
        </w:rPr>
        <w:t>multitudinem</w:t>
      </w:r>
      <w:r>
        <w:t xml:space="preserve"> </w:t>
      </w:r>
      <w:r w:rsidRPr="00DC430B">
        <w:rPr>
          <w:rStyle w:val="Incipit"/>
        </w:rPr>
        <w:t>gentium</w:t>
      </w:r>
      <w:r>
        <w:t>.</w:t>
      </w:r>
    </w:p>
    <w:p w:rsidR="006A6121" w:rsidRDefault="006A6121" w:rsidP="001F7302">
      <w:pPr>
        <w:rPr>
          <w:lang w:val="it-IT"/>
        </w:rPr>
      </w:pPr>
      <w:r>
        <w:t xml:space="preserve">AD CURSUS LAUDES </w:t>
      </w:r>
      <w:r w:rsidRPr="005E47A1">
        <w:rPr>
          <w:lang w:val="la-Latn"/>
        </w:rPr>
        <w:t>|</w:t>
      </w:r>
      <w:r>
        <w:rPr>
          <w:lang w:val="it-IT"/>
        </w:rPr>
        <w:t>M::absque versibus</w:t>
      </w:r>
      <w:r w:rsidRPr="005E47A1">
        <w:rPr>
          <w:lang w:val="la-Latn"/>
        </w:rPr>
        <w:t>|</w:t>
      </w:r>
      <w:r>
        <w:rPr>
          <w:lang w:val="it-IT"/>
        </w:rPr>
        <w:t>.</w:t>
      </w:r>
    </w:p>
    <w:p w:rsidR="006A6121" w:rsidRDefault="006A6121" w:rsidP="001F7302">
      <w:pPr>
        <w:rPr>
          <w:lang w:val="it-IT"/>
        </w:rPr>
      </w:pPr>
      <w:r>
        <w:rPr>
          <w:lang w:val="it-IT"/>
        </w:rPr>
        <w:lastRenderedPageBreak/>
        <w:t xml:space="preserve">AD MISSAM [IN] </w:t>
      </w:r>
      <w:r w:rsidRPr="00DC430B">
        <w:rPr>
          <w:rStyle w:val="Incipit"/>
        </w:rPr>
        <w:t>Scio</w:t>
      </w:r>
      <w:r>
        <w:rPr>
          <w:lang w:val="it-IT"/>
        </w:rPr>
        <w:t xml:space="preserve"> </w:t>
      </w:r>
      <w:r w:rsidRPr="00DC430B">
        <w:rPr>
          <w:rStyle w:val="Incipit"/>
        </w:rPr>
        <w:t>cui</w:t>
      </w:r>
      <w:r>
        <w:rPr>
          <w:lang w:val="it-IT"/>
        </w:rPr>
        <w:t xml:space="preserve"> </w:t>
      </w:r>
      <w:r w:rsidRPr="00DC430B">
        <w:rPr>
          <w:rStyle w:val="Incipit"/>
        </w:rPr>
        <w:t>credidi</w:t>
      </w:r>
      <w:r>
        <w:rPr>
          <w:lang w:val="it-IT"/>
        </w:rPr>
        <w:t xml:space="preserve">. [GL] </w:t>
      </w:r>
      <w:r w:rsidRPr="00DC430B">
        <w:rPr>
          <w:rStyle w:val="Incipit"/>
        </w:rPr>
        <w:t>Gloria</w:t>
      </w:r>
      <w:r>
        <w:rPr>
          <w:lang w:val="it-IT"/>
        </w:rPr>
        <w:t xml:space="preserve"> </w:t>
      </w:r>
      <w:r w:rsidRPr="00DC430B">
        <w:rPr>
          <w:rStyle w:val="Incipit"/>
        </w:rPr>
        <w:t>in</w:t>
      </w:r>
      <w:r>
        <w:rPr>
          <w:lang w:val="it-IT"/>
        </w:rPr>
        <w:t xml:space="preserve"> </w:t>
      </w:r>
      <w:r w:rsidRPr="00DC430B">
        <w:rPr>
          <w:rStyle w:val="Incipit"/>
        </w:rPr>
        <w:t>excelsis</w:t>
      </w:r>
      <w:r>
        <w:rPr>
          <w:lang w:val="it-IT"/>
        </w:rPr>
        <w:t xml:space="preserve"> </w:t>
      </w:r>
      <w:r w:rsidRPr="00DC430B">
        <w:rPr>
          <w:rStyle w:val="Incipit"/>
        </w:rPr>
        <w:t>deo</w:t>
      </w:r>
      <w:r>
        <w:rPr>
          <w:lang w:val="it-IT"/>
        </w:rPr>
        <w:t xml:space="preserve">. ORCL </w:t>
      </w:r>
      <w:r w:rsidRPr="00DC430B">
        <w:rPr>
          <w:rStyle w:val="Incipit"/>
        </w:rPr>
        <w:t>Deus</w:t>
      </w:r>
      <w:r>
        <w:rPr>
          <w:lang w:val="it-IT"/>
        </w:rPr>
        <w:t xml:space="preserve"> </w:t>
      </w:r>
      <w:r w:rsidRPr="00DC430B">
        <w:rPr>
          <w:rStyle w:val="Incipit"/>
        </w:rPr>
        <w:t>qui</w:t>
      </w:r>
      <w:r>
        <w:rPr>
          <w:lang w:val="it-IT"/>
        </w:rPr>
        <w:t xml:space="preserve"> </w:t>
      </w:r>
      <w:r w:rsidRPr="00DC430B">
        <w:rPr>
          <w:rStyle w:val="Incipit"/>
        </w:rPr>
        <w:t>multitudinem</w:t>
      </w:r>
      <w:r>
        <w:rPr>
          <w:lang w:val="it-IT"/>
        </w:rPr>
        <w:t xml:space="preserve">. EP </w:t>
      </w:r>
      <w:r w:rsidRPr="00DC430B">
        <w:rPr>
          <w:rStyle w:val="Incipit"/>
        </w:rPr>
        <w:t>Notum</w:t>
      </w:r>
      <w:r>
        <w:rPr>
          <w:lang w:val="it-IT"/>
        </w:rPr>
        <w:t xml:space="preserve"> </w:t>
      </w:r>
      <w:r w:rsidRPr="00DC430B">
        <w:rPr>
          <w:rStyle w:val="Incipit"/>
        </w:rPr>
        <w:t>vobis</w:t>
      </w:r>
      <w:r>
        <w:rPr>
          <w:lang w:val="it-IT"/>
        </w:rPr>
        <w:t xml:space="preserve"> </w:t>
      </w:r>
      <w:r w:rsidRPr="00DC430B">
        <w:rPr>
          <w:rStyle w:val="Incipit"/>
        </w:rPr>
        <w:t>facio</w:t>
      </w:r>
      <w:r>
        <w:rPr>
          <w:lang w:val="it-IT"/>
        </w:rPr>
        <w:t xml:space="preserve">. GR </w:t>
      </w:r>
      <w:r w:rsidRPr="00DC430B">
        <w:rPr>
          <w:rStyle w:val="Incipit"/>
        </w:rPr>
        <w:t>Qui</w:t>
      </w:r>
      <w:r>
        <w:rPr>
          <w:lang w:val="it-IT"/>
        </w:rPr>
        <w:t xml:space="preserve"> </w:t>
      </w:r>
      <w:r w:rsidRPr="00DC430B">
        <w:rPr>
          <w:rStyle w:val="Incipit"/>
        </w:rPr>
        <w:t>operatus</w:t>
      </w:r>
      <w:r>
        <w:rPr>
          <w:lang w:val="it-IT"/>
        </w:rPr>
        <w:t xml:space="preserve"> </w:t>
      </w:r>
      <w:r w:rsidRPr="00DC430B">
        <w:rPr>
          <w:rStyle w:val="Incipit"/>
        </w:rPr>
        <w:t>est</w:t>
      </w:r>
      <w:r>
        <w:rPr>
          <w:lang w:val="it-IT"/>
        </w:rPr>
        <w:t xml:space="preserve">. ALV </w:t>
      </w:r>
      <w:r w:rsidRPr="00DC430B">
        <w:rPr>
          <w:rStyle w:val="Incipit"/>
        </w:rPr>
        <w:t>Tu</w:t>
      </w:r>
      <w:r>
        <w:rPr>
          <w:lang w:val="it-IT"/>
        </w:rPr>
        <w:t xml:space="preserve"> </w:t>
      </w:r>
      <w:r w:rsidRPr="00DC430B">
        <w:rPr>
          <w:rStyle w:val="Incipit"/>
        </w:rPr>
        <w:t>es</w:t>
      </w:r>
      <w:r>
        <w:rPr>
          <w:lang w:val="it-IT"/>
        </w:rPr>
        <w:t xml:space="preserve"> </w:t>
      </w:r>
      <w:r w:rsidRPr="00DC430B">
        <w:rPr>
          <w:rStyle w:val="Incipit"/>
        </w:rPr>
        <w:t>vas</w:t>
      </w:r>
      <w:r>
        <w:rPr>
          <w:lang w:val="it-IT"/>
        </w:rPr>
        <w:t xml:space="preserve">. SE </w:t>
      </w:r>
      <w:r w:rsidRPr="00DC430B">
        <w:rPr>
          <w:rStyle w:val="Incipit"/>
        </w:rPr>
        <w:t>Clare</w:t>
      </w:r>
      <w:r>
        <w:rPr>
          <w:lang w:val="it-IT"/>
        </w:rPr>
        <w:t xml:space="preserve"> </w:t>
      </w:r>
      <w:r w:rsidRPr="00DC430B">
        <w:rPr>
          <w:rStyle w:val="Incipit"/>
        </w:rPr>
        <w:t>sanctorum</w:t>
      </w:r>
      <w:r>
        <w:rPr>
          <w:lang w:val="it-IT"/>
        </w:rPr>
        <w:t xml:space="preserve">. EV </w:t>
      </w:r>
      <w:r w:rsidRPr="00DC430B">
        <w:rPr>
          <w:rStyle w:val="Incipit"/>
        </w:rPr>
        <w:t>Ecce</w:t>
      </w:r>
      <w:r>
        <w:rPr>
          <w:lang w:val="it-IT"/>
        </w:rPr>
        <w:t xml:space="preserve"> </w:t>
      </w:r>
      <w:r w:rsidRPr="00DC430B">
        <w:rPr>
          <w:rStyle w:val="Incipit"/>
        </w:rPr>
        <w:t>nos</w:t>
      </w:r>
      <w:r>
        <w:rPr>
          <w:lang w:val="it-IT"/>
        </w:rPr>
        <w:t xml:space="preserve"> </w:t>
      </w:r>
      <w:r w:rsidRPr="00DC430B">
        <w:rPr>
          <w:rStyle w:val="Incipit"/>
        </w:rPr>
        <w:t>reliquimus</w:t>
      </w:r>
      <w:r>
        <w:rPr>
          <w:lang w:val="it-IT"/>
        </w:rPr>
        <w:t xml:space="preserve">. [CR] </w:t>
      </w:r>
      <w:r w:rsidRPr="00DC430B">
        <w:rPr>
          <w:rStyle w:val="Incipit"/>
        </w:rPr>
        <w:t>Credo</w:t>
      </w:r>
      <w:r>
        <w:rPr>
          <w:lang w:val="it-IT"/>
        </w:rPr>
        <w:t xml:space="preserve"> </w:t>
      </w:r>
      <w:r w:rsidRPr="00DC430B">
        <w:rPr>
          <w:rStyle w:val="Incipit"/>
        </w:rPr>
        <w:t>in</w:t>
      </w:r>
      <w:r>
        <w:rPr>
          <w:lang w:val="it-IT"/>
        </w:rPr>
        <w:t xml:space="preserve"> </w:t>
      </w:r>
      <w:r w:rsidRPr="00DC430B">
        <w:rPr>
          <w:rStyle w:val="Incipit"/>
        </w:rPr>
        <w:t>unum</w:t>
      </w:r>
      <w:r>
        <w:rPr>
          <w:lang w:val="it-IT"/>
        </w:rPr>
        <w:t xml:space="preserve">. OF </w:t>
      </w:r>
      <w:r w:rsidRPr="00DC430B">
        <w:rPr>
          <w:rStyle w:val="Incipit"/>
        </w:rPr>
        <w:t>In</w:t>
      </w:r>
      <w:r>
        <w:rPr>
          <w:lang w:val="it-IT"/>
        </w:rPr>
        <w:t xml:space="preserve"> </w:t>
      </w:r>
      <w:r w:rsidRPr="00DC430B">
        <w:rPr>
          <w:rStyle w:val="Incipit"/>
        </w:rPr>
        <w:t>omnem</w:t>
      </w:r>
      <w:r>
        <w:rPr>
          <w:lang w:val="it-IT"/>
        </w:rPr>
        <w:t xml:space="preserve"> </w:t>
      </w:r>
      <w:r w:rsidRPr="00DC430B">
        <w:rPr>
          <w:rStyle w:val="Incipit"/>
        </w:rPr>
        <w:t>terram</w:t>
      </w:r>
      <w:r>
        <w:rPr>
          <w:lang w:val="it-IT"/>
        </w:rPr>
        <w:t xml:space="preserve">. Praefatio de apostolis. CO </w:t>
      </w:r>
      <w:r w:rsidRPr="00DC430B">
        <w:rPr>
          <w:rStyle w:val="Incipit"/>
        </w:rPr>
        <w:t>Amen</w:t>
      </w:r>
      <w:r>
        <w:rPr>
          <w:lang w:val="it-IT"/>
        </w:rPr>
        <w:t xml:space="preserve"> </w:t>
      </w:r>
      <w:r w:rsidRPr="00DC430B">
        <w:rPr>
          <w:rStyle w:val="Incipit"/>
        </w:rPr>
        <w:t>dico</w:t>
      </w:r>
      <w:r>
        <w:rPr>
          <w:lang w:val="it-IT"/>
        </w:rPr>
        <w:t xml:space="preserve"> </w:t>
      </w:r>
      <w:r w:rsidRPr="00DC430B">
        <w:rPr>
          <w:rStyle w:val="Incipit"/>
        </w:rPr>
        <w:t>vobis</w:t>
      </w:r>
      <w:r>
        <w:rPr>
          <w:lang w:val="it-IT"/>
        </w:rPr>
        <w:t>.</w:t>
      </w:r>
    </w:p>
    <w:p w:rsidR="006A6121" w:rsidRDefault="006A6121" w:rsidP="001F7302">
      <w:pPr>
        <w:rPr>
          <w:lang w:val="it-IT"/>
        </w:rPr>
      </w:pPr>
      <w:r>
        <w:rPr>
          <w:lang w:val="it-IT"/>
        </w:rPr>
        <w:t xml:space="preserve">IN SECUNDA VESPERA AN </w:t>
      </w:r>
      <w:r w:rsidRPr="00DC430B">
        <w:rPr>
          <w:rStyle w:val="Incipit"/>
        </w:rPr>
        <w:t>Iuravit</w:t>
      </w:r>
      <w:r>
        <w:rPr>
          <w:lang w:val="it-IT"/>
        </w:rPr>
        <w:t xml:space="preserve"> </w:t>
      </w:r>
      <w:r w:rsidRPr="00DC430B">
        <w:rPr>
          <w:rStyle w:val="Incipit"/>
        </w:rPr>
        <w:t>dominus</w:t>
      </w:r>
      <w:r>
        <w:rPr>
          <w:lang w:val="it-IT"/>
        </w:rPr>
        <w:t xml:space="preserve"> cum reliquis. HY </w:t>
      </w:r>
      <w:r w:rsidRPr="00DC430B">
        <w:rPr>
          <w:rStyle w:val="Incipit"/>
        </w:rPr>
        <w:t>Doctor</w:t>
      </w:r>
      <w:r>
        <w:rPr>
          <w:lang w:val="it-IT"/>
        </w:rPr>
        <w:t xml:space="preserve"> </w:t>
      </w:r>
      <w:r w:rsidRPr="00DC430B">
        <w:rPr>
          <w:rStyle w:val="Incipit"/>
        </w:rPr>
        <w:t>egregie</w:t>
      </w:r>
      <w:r>
        <w:rPr>
          <w:lang w:val="it-IT"/>
        </w:rPr>
        <w:t xml:space="preserve">. [HV] </w:t>
      </w:r>
      <w:r w:rsidRPr="00DC430B">
        <w:rPr>
          <w:rStyle w:val="Incipit"/>
        </w:rPr>
        <w:t>Sit</w:t>
      </w:r>
      <w:r>
        <w:rPr>
          <w:lang w:val="it-IT"/>
        </w:rPr>
        <w:t xml:space="preserve"> </w:t>
      </w:r>
      <w:r w:rsidRPr="00DC430B">
        <w:rPr>
          <w:rStyle w:val="Incipit"/>
        </w:rPr>
        <w:t>trinitati</w:t>
      </w:r>
      <w:r>
        <w:rPr>
          <w:lang w:val="it-IT"/>
        </w:rPr>
        <w:t xml:space="preserve">. AM </w:t>
      </w:r>
      <w:r w:rsidRPr="00DC430B">
        <w:rPr>
          <w:rStyle w:val="Incipit"/>
        </w:rPr>
        <w:t>Vos</w:t>
      </w:r>
      <w:r>
        <w:rPr>
          <w:lang w:val="it-IT"/>
        </w:rPr>
        <w:t xml:space="preserve"> </w:t>
      </w:r>
      <w:r w:rsidRPr="00DC430B">
        <w:rPr>
          <w:rStyle w:val="Incipit"/>
        </w:rPr>
        <w:t>qui</w:t>
      </w:r>
      <w:r>
        <w:rPr>
          <w:lang w:val="it-IT"/>
        </w:rPr>
        <w:t xml:space="preserve"> </w:t>
      </w:r>
      <w:r w:rsidRPr="00DC430B">
        <w:rPr>
          <w:rStyle w:val="Incipit"/>
        </w:rPr>
        <w:t>reliquistis</w:t>
      </w:r>
      <w:r>
        <w:rPr>
          <w:lang w:val="it-IT"/>
        </w:rPr>
        <w:t xml:space="preserve">. OR </w:t>
      </w:r>
      <w:r w:rsidRPr="00DC430B">
        <w:rPr>
          <w:rStyle w:val="Incipit"/>
        </w:rPr>
        <w:t>Deus</w:t>
      </w:r>
      <w:r>
        <w:rPr>
          <w:lang w:val="it-IT"/>
        </w:rPr>
        <w:t xml:space="preserve"> </w:t>
      </w:r>
      <w:r w:rsidRPr="00DC430B">
        <w:rPr>
          <w:rStyle w:val="Incipit"/>
        </w:rPr>
        <w:t>qui</w:t>
      </w:r>
      <w:r>
        <w:rPr>
          <w:lang w:val="it-IT"/>
        </w:rPr>
        <w:t xml:space="preserve"> </w:t>
      </w:r>
      <w:r w:rsidRPr="00DC430B">
        <w:rPr>
          <w:rStyle w:val="Incipit"/>
        </w:rPr>
        <w:t>multitudinem</w:t>
      </w:r>
      <w:r>
        <w:rPr>
          <w:lang w:val="it-IT"/>
        </w:rPr>
        <w:t xml:space="preserve">. In suffragio [de sancto Ioanne] AC </w:t>
      </w:r>
      <w:r w:rsidRPr="00DC430B">
        <w:rPr>
          <w:rStyle w:val="Incipit"/>
        </w:rPr>
        <w:t>Et</w:t>
      </w:r>
      <w:r>
        <w:rPr>
          <w:lang w:val="it-IT"/>
        </w:rPr>
        <w:t xml:space="preserve"> </w:t>
      </w:r>
      <w:r w:rsidRPr="00DC430B">
        <w:rPr>
          <w:rStyle w:val="Incipit"/>
        </w:rPr>
        <w:t>factum</w:t>
      </w:r>
      <w:r>
        <w:rPr>
          <w:lang w:val="it-IT"/>
        </w:rPr>
        <w:t xml:space="preserve"> </w:t>
      </w:r>
      <w:r w:rsidRPr="00DC430B">
        <w:rPr>
          <w:rStyle w:val="Incipit"/>
        </w:rPr>
        <w:t>est</w:t>
      </w:r>
      <w:r>
        <w:rPr>
          <w:lang w:val="it-IT"/>
        </w:rPr>
        <w:t xml:space="preserve"> </w:t>
      </w:r>
      <w:r w:rsidRPr="00DC430B">
        <w:rPr>
          <w:rStyle w:val="Incipit"/>
        </w:rPr>
        <w:t>in</w:t>
      </w:r>
      <w:r>
        <w:rPr>
          <w:lang w:val="it-IT"/>
        </w:rPr>
        <w:t xml:space="preserve"> </w:t>
      </w:r>
      <w:r w:rsidRPr="00DC430B">
        <w:rPr>
          <w:rStyle w:val="Incipit"/>
        </w:rPr>
        <w:t>die</w:t>
      </w:r>
      <w:r>
        <w:rPr>
          <w:lang w:val="it-IT"/>
        </w:rPr>
        <w:t xml:space="preserve"> </w:t>
      </w:r>
      <w:r w:rsidRPr="00DC430B">
        <w:rPr>
          <w:rStyle w:val="Incipit"/>
        </w:rPr>
        <w:t>octavo</w:t>
      </w:r>
      <w:r>
        <w:rPr>
          <w:lang w:val="it-IT"/>
        </w:rPr>
        <w:t>. Oratio de sancto Ioanne.</w:t>
      </w:r>
    </w:p>
    <w:p w:rsidR="006A6121" w:rsidRDefault="006A6121" w:rsidP="006A6121">
      <w:pPr>
        <w:pStyle w:val="berschrift1"/>
        <w:rPr>
          <w:lang w:val="it-IT"/>
        </w:rPr>
      </w:pPr>
      <w:r>
        <w:rPr>
          <w:lang w:val="it-IT"/>
        </w:rPr>
        <w:t>IN OCTAVA SANCTI IOANNIS BAPTISTAE</w:t>
      </w:r>
    </w:p>
    <w:p w:rsidR="006A6121" w:rsidRDefault="006A6121" w:rsidP="006A6121">
      <w:pPr>
        <w:rPr>
          <w:lang w:val="it-IT"/>
        </w:rPr>
      </w:pPr>
      <w:r>
        <w:rPr>
          <w:lang w:val="it-IT"/>
        </w:rPr>
        <w:t xml:space="preserve">AD MATUTINAS INV </w:t>
      </w:r>
      <w:r w:rsidRPr="00DC430B">
        <w:rPr>
          <w:rStyle w:val="Incipit"/>
        </w:rPr>
        <w:t>Regem</w:t>
      </w:r>
      <w:r>
        <w:rPr>
          <w:lang w:val="it-IT"/>
        </w:rPr>
        <w:t xml:space="preserve"> </w:t>
      </w:r>
      <w:r w:rsidRPr="00DC430B">
        <w:rPr>
          <w:rStyle w:val="Incipit"/>
        </w:rPr>
        <w:t>praecursoris</w:t>
      </w:r>
      <w:r>
        <w:rPr>
          <w:lang w:val="it-IT"/>
        </w:rPr>
        <w:t xml:space="preserve"> </w:t>
      </w:r>
      <w:r w:rsidRPr="00DC430B">
        <w:rPr>
          <w:rStyle w:val="Incipit"/>
        </w:rPr>
        <w:t>dominum</w:t>
      </w:r>
      <w:r>
        <w:rPr>
          <w:lang w:val="it-IT"/>
        </w:rPr>
        <w:t xml:space="preserve">. Nocturnus dicitur. LS </w:t>
      </w:r>
      <w:r w:rsidRPr="00DC430B">
        <w:rPr>
          <w:rStyle w:val="Incipit"/>
        </w:rPr>
        <w:t>In</w:t>
      </w:r>
      <w:r>
        <w:rPr>
          <w:lang w:val="it-IT"/>
        </w:rPr>
        <w:t xml:space="preserve"> </w:t>
      </w:r>
      <w:r w:rsidRPr="00DC430B">
        <w:rPr>
          <w:rStyle w:val="Incipit"/>
        </w:rPr>
        <w:t>sancti</w:t>
      </w:r>
      <w:r>
        <w:rPr>
          <w:lang w:val="it-IT"/>
        </w:rPr>
        <w:t xml:space="preserve"> </w:t>
      </w:r>
      <w:r w:rsidRPr="00DC430B">
        <w:rPr>
          <w:rStyle w:val="Incipit"/>
        </w:rPr>
        <w:t>ac</w:t>
      </w:r>
      <w:r>
        <w:rPr>
          <w:lang w:val="it-IT"/>
        </w:rPr>
        <w:t xml:space="preserve"> </w:t>
      </w:r>
      <w:r w:rsidRPr="00DC430B">
        <w:rPr>
          <w:rStyle w:val="Incipit"/>
        </w:rPr>
        <w:t>beatissimi</w:t>
      </w:r>
      <w:r>
        <w:rPr>
          <w:lang w:val="it-IT"/>
        </w:rPr>
        <w:t xml:space="preserve"> </w:t>
      </w:r>
      <w:r w:rsidRPr="00DC430B">
        <w:rPr>
          <w:rStyle w:val="Incipit"/>
        </w:rPr>
        <w:t>Ioannis</w:t>
      </w:r>
      <w:r>
        <w:rPr>
          <w:lang w:val="it-IT"/>
        </w:rPr>
        <w:t xml:space="preserve"> </w:t>
      </w:r>
      <w:r w:rsidRPr="00DC430B">
        <w:rPr>
          <w:rStyle w:val="Incipit"/>
        </w:rPr>
        <w:t>baptistae</w:t>
      </w:r>
      <w:r>
        <w:rPr>
          <w:lang w:val="it-IT"/>
        </w:rPr>
        <w:t xml:space="preserve">. RP </w:t>
      </w:r>
      <w:r w:rsidRPr="009D619A">
        <w:rPr>
          <w:rStyle w:val="Incipit"/>
        </w:rPr>
        <w:t>Fuit</w:t>
      </w:r>
      <w:r>
        <w:rPr>
          <w:lang w:val="it-IT"/>
        </w:rPr>
        <w:t xml:space="preserve"> </w:t>
      </w:r>
      <w:r w:rsidRPr="009D619A">
        <w:rPr>
          <w:rStyle w:val="Incipit"/>
        </w:rPr>
        <w:t>homo</w:t>
      </w:r>
      <w:r>
        <w:rPr>
          <w:lang w:val="it-IT"/>
        </w:rPr>
        <w:t xml:space="preserve">. RP </w:t>
      </w:r>
      <w:r w:rsidRPr="009D619A">
        <w:rPr>
          <w:rStyle w:val="Incipit"/>
        </w:rPr>
        <w:t>Elisabeth</w:t>
      </w:r>
      <w:r>
        <w:rPr>
          <w:lang w:val="it-IT"/>
        </w:rPr>
        <w:t xml:space="preserve">. RP </w:t>
      </w:r>
      <w:r w:rsidRPr="009D619A">
        <w:rPr>
          <w:rStyle w:val="Incipit"/>
        </w:rPr>
        <w:t>Iste</w:t>
      </w:r>
      <w:r>
        <w:rPr>
          <w:lang w:val="it-IT"/>
        </w:rPr>
        <w:t xml:space="preserve"> </w:t>
      </w:r>
      <w:r w:rsidRPr="009D619A">
        <w:rPr>
          <w:rStyle w:val="Incipit"/>
        </w:rPr>
        <w:t>est</w:t>
      </w:r>
      <w:r>
        <w:rPr>
          <w:lang w:val="it-IT"/>
        </w:rPr>
        <w:t xml:space="preserve"> </w:t>
      </w:r>
      <w:r w:rsidRPr="009D619A">
        <w:rPr>
          <w:rStyle w:val="Incipit"/>
        </w:rPr>
        <w:t>de</w:t>
      </w:r>
      <w:r>
        <w:rPr>
          <w:lang w:val="it-IT"/>
        </w:rPr>
        <w:t xml:space="preserve"> </w:t>
      </w:r>
      <w:r w:rsidRPr="009D619A">
        <w:rPr>
          <w:rStyle w:val="Incipit"/>
        </w:rPr>
        <w:t>sublimibus</w:t>
      </w:r>
      <w:r>
        <w:rPr>
          <w:lang w:val="it-IT"/>
        </w:rPr>
        <w:t>.</w:t>
      </w:r>
    </w:p>
    <w:p w:rsidR="006A6121" w:rsidRDefault="006A6121" w:rsidP="006A6121">
      <w:pPr>
        <w:rPr>
          <w:lang w:val="it-IT"/>
        </w:rPr>
      </w:pPr>
      <w:r>
        <w:rPr>
          <w:lang w:val="it-IT"/>
        </w:rPr>
        <w:t xml:space="preserve">AD LAUDES AN </w:t>
      </w:r>
      <w:r w:rsidRPr="00A35083">
        <w:rPr>
          <w:rStyle w:val="Incipit"/>
        </w:rPr>
        <w:t>Elisabeth</w:t>
      </w:r>
      <w:r>
        <w:rPr>
          <w:lang w:val="it-IT"/>
        </w:rPr>
        <w:t xml:space="preserve"> </w:t>
      </w:r>
      <w:r w:rsidRPr="00A35083">
        <w:rPr>
          <w:rStyle w:val="Incipit"/>
        </w:rPr>
        <w:t>Zachariae</w:t>
      </w:r>
      <w:r>
        <w:rPr>
          <w:lang w:val="it-IT"/>
        </w:rPr>
        <w:t xml:space="preserve"> sola tantum.</w:t>
      </w:r>
      <w:r w:rsidR="00784DF4">
        <w:rPr>
          <w:lang w:val="it-IT"/>
        </w:rPr>
        <w:t xml:space="preserve"> Capitulum et oratio de festo. AB </w:t>
      </w:r>
      <w:r w:rsidR="00784DF4" w:rsidRPr="00A35083">
        <w:rPr>
          <w:rStyle w:val="Incipit"/>
        </w:rPr>
        <w:t>Nazareus</w:t>
      </w:r>
      <w:r w:rsidR="00784DF4">
        <w:rPr>
          <w:lang w:val="it-IT"/>
        </w:rPr>
        <w:t xml:space="preserve"> </w:t>
      </w:r>
      <w:r w:rsidR="00784DF4" w:rsidRPr="00A35083">
        <w:rPr>
          <w:rStyle w:val="Incipit"/>
        </w:rPr>
        <w:t>vocabitur</w:t>
      </w:r>
      <w:r w:rsidR="00784DF4">
        <w:rPr>
          <w:lang w:val="it-IT"/>
        </w:rPr>
        <w:t>. Si autem in dominica evenerit sicut in die ipsius cantetur.</w:t>
      </w:r>
    </w:p>
    <w:p w:rsidR="00784DF4" w:rsidRDefault="00784DF4" w:rsidP="006A6121">
      <w:pPr>
        <w:rPr>
          <w:lang w:val="it-IT"/>
        </w:rPr>
      </w:pPr>
      <w:r>
        <w:rPr>
          <w:lang w:val="it-IT"/>
        </w:rPr>
        <w:t>AD CURSUS LAUDES.</w:t>
      </w:r>
    </w:p>
    <w:p w:rsidR="00784DF4" w:rsidRDefault="00784DF4" w:rsidP="006A6121">
      <w:pPr>
        <w:rPr>
          <w:lang w:val="it-IT"/>
        </w:rPr>
      </w:pPr>
      <w:r>
        <w:rPr>
          <w:lang w:val="it-IT"/>
        </w:rPr>
        <w:t xml:space="preserve">AD MISSAM [IN] </w:t>
      </w:r>
      <w:r w:rsidRPr="00A35083">
        <w:rPr>
          <w:rStyle w:val="Incipit"/>
        </w:rPr>
        <w:t>De</w:t>
      </w:r>
      <w:r>
        <w:rPr>
          <w:lang w:val="it-IT"/>
        </w:rPr>
        <w:t xml:space="preserve"> </w:t>
      </w:r>
      <w:r w:rsidRPr="00A35083">
        <w:rPr>
          <w:rStyle w:val="Incipit"/>
        </w:rPr>
        <w:t>ventre</w:t>
      </w:r>
      <w:r>
        <w:rPr>
          <w:lang w:val="it-IT"/>
        </w:rPr>
        <w:t xml:space="preserve"> </w:t>
      </w:r>
      <w:r w:rsidRPr="00A35083">
        <w:rPr>
          <w:rStyle w:val="Incipit"/>
        </w:rPr>
        <w:t>matris</w:t>
      </w:r>
      <w:r>
        <w:rPr>
          <w:lang w:val="it-IT"/>
        </w:rPr>
        <w:t>. Cetera ut supra.</w:t>
      </w:r>
    </w:p>
    <w:p w:rsidR="00784DF4" w:rsidRDefault="00784DF4" w:rsidP="00784DF4">
      <w:pPr>
        <w:pStyle w:val="berschrift1"/>
        <w:rPr>
          <w:lang w:val="it-IT"/>
        </w:rPr>
      </w:pPr>
      <w:r>
        <w:rPr>
          <w:lang w:val="it-IT"/>
        </w:rPr>
        <w:t>PROCESSI ET MARTINIANI MARTYRUM</w:t>
      </w:r>
    </w:p>
    <w:p w:rsidR="00784DF4" w:rsidRDefault="00784DF4" w:rsidP="00784DF4">
      <w:pPr>
        <w:rPr>
          <w:lang w:val="it-IT"/>
        </w:rPr>
      </w:pPr>
      <w:r>
        <w:rPr>
          <w:lang w:val="it-IT"/>
        </w:rPr>
        <w:t xml:space="preserve">[AD VESPERAS] AM </w:t>
      </w:r>
      <w:r w:rsidRPr="00A35083">
        <w:rPr>
          <w:rStyle w:val="Incipit"/>
        </w:rPr>
        <w:t>Absterget</w:t>
      </w:r>
      <w:r w:rsidRPr="00A35083">
        <w:t xml:space="preserve"> </w:t>
      </w:r>
      <w:r w:rsidRPr="00A35083">
        <w:rPr>
          <w:rStyle w:val="Incipit"/>
        </w:rPr>
        <w:t>deus</w:t>
      </w:r>
      <w:r>
        <w:rPr>
          <w:lang w:val="it-IT"/>
        </w:rPr>
        <w:t xml:space="preserve">. OR </w:t>
      </w:r>
      <w:r w:rsidRPr="00A35083">
        <w:rPr>
          <w:rStyle w:val="Incipit"/>
        </w:rPr>
        <w:t>Deus</w:t>
      </w:r>
      <w:r>
        <w:rPr>
          <w:lang w:val="it-IT"/>
        </w:rPr>
        <w:t xml:space="preserve"> </w:t>
      </w:r>
      <w:r w:rsidRPr="00A35083">
        <w:rPr>
          <w:rStyle w:val="Incipit"/>
        </w:rPr>
        <w:t>qui</w:t>
      </w:r>
      <w:r>
        <w:rPr>
          <w:lang w:val="it-IT"/>
        </w:rPr>
        <w:t xml:space="preserve"> </w:t>
      </w:r>
      <w:r w:rsidRPr="00A35083">
        <w:rPr>
          <w:rStyle w:val="Incipit"/>
        </w:rPr>
        <w:t>nos</w:t>
      </w:r>
      <w:r>
        <w:rPr>
          <w:lang w:val="it-IT"/>
        </w:rPr>
        <w:t xml:space="preserve"> </w:t>
      </w:r>
      <w:r w:rsidRPr="00A35083">
        <w:rPr>
          <w:rStyle w:val="Incipit"/>
        </w:rPr>
        <w:t>sanctorum</w:t>
      </w:r>
      <w:r>
        <w:rPr>
          <w:lang w:val="it-IT"/>
        </w:rPr>
        <w:t xml:space="preserve"> </w:t>
      </w:r>
      <w:r w:rsidRPr="00A35083">
        <w:rPr>
          <w:rStyle w:val="Incipit"/>
        </w:rPr>
        <w:t>tuorum</w:t>
      </w:r>
      <w:r>
        <w:rPr>
          <w:lang w:val="it-IT"/>
        </w:rPr>
        <w:t>.</w:t>
      </w:r>
    </w:p>
    <w:p w:rsidR="00784DF4" w:rsidRDefault="00784DF4" w:rsidP="00784DF4">
      <w:pPr>
        <w:rPr>
          <w:lang w:val="it-IT"/>
        </w:rPr>
      </w:pPr>
      <w:r>
        <w:rPr>
          <w:lang w:val="it-IT"/>
        </w:rPr>
        <w:t>AD MATUTINAS tria responsoria de martyribus.</w:t>
      </w:r>
    </w:p>
    <w:p w:rsidR="00784DF4" w:rsidRDefault="00784DF4" w:rsidP="00784DF4">
      <w:pPr>
        <w:rPr>
          <w:lang w:val="it-IT"/>
        </w:rPr>
      </w:pPr>
      <w:r>
        <w:rPr>
          <w:lang w:val="it-IT"/>
        </w:rPr>
        <w:t xml:space="preserve">[AD LAUDES] AB </w:t>
      </w:r>
      <w:r w:rsidRPr="00A35083">
        <w:rPr>
          <w:rStyle w:val="Incipit"/>
        </w:rPr>
        <w:t>Tradiderunt</w:t>
      </w:r>
      <w:r>
        <w:rPr>
          <w:lang w:val="it-IT"/>
        </w:rPr>
        <w:t xml:space="preserve"> </w:t>
      </w:r>
      <w:r w:rsidRPr="00A35083">
        <w:rPr>
          <w:rStyle w:val="Incipit"/>
        </w:rPr>
        <w:t>corpora</w:t>
      </w:r>
      <w:r>
        <w:rPr>
          <w:lang w:val="it-IT"/>
        </w:rPr>
        <w:t xml:space="preserve"> </w:t>
      </w:r>
      <w:r w:rsidRPr="00A35083">
        <w:rPr>
          <w:rStyle w:val="Incipit"/>
        </w:rPr>
        <w:t>sua</w:t>
      </w:r>
      <w:r>
        <w:rPr>
          <w:lang w:val="it-IT"/>
        </w:rPr>
        <w:t>.</w:t>
      </w:r>
    </w:p>
    <w:p w:rsidR="00784DF4" w:rsidRDefault="00784DF4" w:rsidP="00784DF4">
      <w:pPr>
        <w:rPr>
          <w:lang w:val="it-IT"/>
        </w:rPr>
      </w:pPr>
      <w:r>
        <w:rPr>
          <w:lang w:val="it-IT"/>
        </w:rPr>
        <w:t xml:space="preserve">AD MISSAM [IN] </w:t>
      </w:r>
      <w:r w:rsidRPr="00A35083">
        <w:rPr>
          <w:rStyle w:val="Incipit"/>
        </w:rPr>
        <w:t>Iudicant</w:t>
      </w:r>
      <w:r>
        <w:rPr>
          <w:lang w:val="it-IT"/>
        </w:rPr>
        <w:t xml:space="preserve"> </w:t>
      </w:r>
      <w:r w:rsidRPr="00A35083">
        <w:rPr>
          <w:rStyle w:val="Incipit"/>
        </w:rPr>
        <w:t>sancti</w:t>
      </w:r>
      <w:r>
        <w:rPr>
          <w:lang w:val="it-IT"/>
        </w:rPr>
        <w:t xml:space="preserve">. ORCL </w:t>
      </w:r>
      <w:r w:rsidRPr="00A35083">
        <w:rPr>
          <w:rStyle w:val="Incipit"/>
        </w:rPr>
        <w:t>Deus</w:t>
      </w:r>
      <w:r>
        <w:rPr>
          <w:lang w:val="it-IT"/>
        </w:rPr>
        <w:t xml:space="preserve"> </w:t>
      </w:r>
      <w:r w:rsidRPr="00A35083">
        <w:rPr>
          <w:rStyle w:val="Incipit"/>
        </w:rPr>
        <w:t>qui</w:t>
      </w:r>
      <w:r>
        <w:rPr>
          <w:lang w:val="it-IT"/>
        </w:rPr>
        <w:t xml:space="preserve"> </w:t>
      </w:r>
      <w:r w:rsidRPr="00A35083">
        <w:rPr>
          <w:rStyle w:val="Incipit"/>
        </w:rPr>
        <w:t>nos</w:t>
      </w:r>
      <w:r>
        <w:rPr>
          <w:lang w:val="it-IT"/>
        </w:rPr>
        <w:t xml:space="preserve"> </w:t>
      </w:r>
      <w:r w:rsidRPr="00A35083">
        <w:rPr>
          <w:rStyle w:val="Incipit"/>
        </w:rPr>
        <w:t>sanctorum</w:t>
      </w:r>
      <w:r>
        <w:rPr>
          <w:lang w:val="it-IT"/>
        </w:rPr>
        <w:t xml:space="preserve"> </w:t>
      </w:r>
      <w:r w:rsidRPr="00A35083">
        <w:rPr>
          <w:rStyle w:val="Incipit"/>
        </w:rPr>
        <w:t>tuorum</w:t>
      </w:r>
      <w:r>
        <w:rPr>
          <w:lang w:val="it-IT"/>
        </w:rPr>
        <w:t xml:space="preserve">. EP </w:t>
      </w:r>
      <w:r w:rsidRPr="00A35083">
        <w:rPr>
          <w:rStyle w:val="Incipit"/>
        </w:rPr>
        <w:t>Expectatio</w:t>
      </w:r>
      <w:r>
        <w:rPr>
          <w:lang w:val="it-IT"/>
        </w:rPr>
        <w:t xml:space="preserve"> </w:t>
      </w:r>
      <w:r w:rsidRPr="00A35083">
        <w:rPr>
          <w:rStyle w:val="Incipit"/>
        </w:rPr>
        <w:t>iustorum</w:t>
      </w:r>
      <w:r>
        <w:rPr>
          <w:lang w:val="it-IT"/>
        </w:rPr>
        <w:t xml:space="preserve">. GR </w:t>
      </w:r>
      <w:r w:rsidRPr="007655EA">
        <w:rPr>
          <w:rStyle w:val="Incipit"/>
        </w:rPr>
        <w:t>Exultabunt</w:t>
      </w:r>
      <w:r w:rsidR="004E19AA" w:rsidRPr="00A002FB">
        <w:t xml:space="preserve"> </w:t>
      </w:r>
      <w:r w:rsidR="004E19AA" w:rsidRPr="007655EA">
        <w:rPr>
          <w:rStyle w:val="Incipit"/>
        </w:rPr>
        <w:t>sancti</w:t>
      </w:r>
      <w:r w:rsidR="004E19AA">
        <w:rPr>
          <w:lang w:val="it-IT"/>
        </w:rPr>
        <w:t xml:space="preserve">. ALV </w:t>
      </w:r>
      <w:r w:rsidR="004E19AA" w:rsidRPr="00A35083">
        <w:rPr>
          <w:rStyle w:val="Incipit"/>
        </w:rPr>
        <w:t>Iusti</w:t>
      </w:r>
      <w:r w:rsidR="004E19AA">
        <w:rPr>
          <w:lang w:val="it-IT"/>
        </w:rPr>
        <w:t xml:space="preserve"> </w:t>
      </w:r>
      <w:r w:rsidR="004E19AA" w:rsidRPr="00A35083">
        <w:rPr>
          <w:rStyle w:val="Incipit"/>
        </w:rPr>
        <w:t>epulentur</w:t>
      </w:r>
      <w:r w:rsidR="004E19AA">
        <w:rPr>
          <w:lang w:val="it-IT"/>
        </w:rPr>
        <w:t xml:space="preserve">. EV </w:t>
      </w:r>
      <w:r w:rsidR="004E19AA" w:rsidRPr="00A35083">
        <w:rPr>
          <w:rStyle w:val="Incipit"/>
        </w:rPr>
        <w:t>Seden</w:t>
      </w:r>
      <w:r w:rsidR="004E19AA" w:rsidRPr="005E4474">
        <w:rPr>
          <w:rStyle w:val="Incipit"/>
        </w:rPr>
        <w:t>te</w:t>
      </w:r>
      <w:r w:rsidR="004E19AA" w:rsidRPr="00A002FB">
        <w:t xml:space="preserve"> </w:t>
      </w:r>
      <w:r w:rsidR="004E19AA" w:rsidRPr="00A35083">
        <w:rPr>
          <w:rStyle w:val="Incipit"/>
        </w:rPr>
        <w:t>Iesu</w:t>
      </w:r>
      <w:r w:rsidR="004E19AA">
        <w:rPr>
          <w:lang w:val="it-IT"/>
        </w:rPr>
        <w:t xml:space="preserve">. OF </w:t>
      </w:r>
      <w:r w:rsidR="004E19AA" w:rsidRPr="00A35083">
        <w:rPr>
          <w:rStyle w:val="Incipit"/>
        </w:rPr>
        <w:t>Gloriabuntur</w:t>
      </w:r>
      <w:r w:rsidR="004E19AA">
        <w:rPr>
          <w:lang w:val="it-IT"/>
        </w:rPr>
        <w:t xml:space="preserve">. CO </w:t>
      </w:r>
      <w:r w:rsidR="004E19AA" w:rsidRPr="00A35083">
        <w:rPr>
          <w:rStyle w:val="Incipit"/>
        </w:rPr>
        <w:t>Anima</w:t>
      </w:r>
      <w:r w:rsidR="004E19AA">
        <w:rPr>
          <w:lang w:val="it-IT"/>
        </w:rPr>
        <w:t xml:space="preserve"> </w:t>
      </w:r>
      <w:r w:rsidR="004E19AA" w:rsidRPr="00A35083">
        <w:rPr>
          <w:rStyle w:val="Incipit"/>
        </w:rPr>
        <w:t>nostra</w:t>
      </w:r>
      <w:r w:rsidR="004E19AA">
        <w:rPr>
          <w:lang w:val="it-IT"/>
        </w:rPr>
        <w:t>.</w:t>
      </w:r>
    </w:p>
    <w:p w:rsidR="004E19AA" w:rsidRDefault="00D572ED" w:rsidP="00D572ED">
      <w:pPr>
        <w:pStyle w:val="berschrift1"/>
        <w:rPr>
          <w:lang w:val="it-IT"/>
        </w:rPr>
      </w:pPr>
      <w:r>
        <w:rPr>
          <w:lang w:val="it-IT"/>
        </w:rPr>
        <w:t>UDALRICI EPISCOPI</w:t>
      </w:r>
    </w:p>
    <w:p w:rsidR="00D572ED" w:rsidRDefault="00D572ED" w:rsidP="00D572ED">
      <w:pPr>
        <w:rPr>
          <w:lang w:val="it-IT"/>
        </w:rPr>
      </w:pPr>
      <w:r>
        <w:rPr>
          <w:lang w:val="it-IT"/>
        </w:rPr>
        <w:t xml:space="preserve">AD VESPERAS psalmi feriales. CP </w:t>
      </w:r>
      <w:r w:rsidRPr="00A35083">
        <w:rPr>
          <w:rStyle w:val="Incipit"/>
        </w:rPr>
        <w:t>Omnis</w:t>
      </w:r>
      <w:r>
        <w:rPr>
          <w:lang w:val="it-IT"/>
        </w:rPr>
        <w:t xml:space="preserve"> </w:t>
      </w:r>
      <w:r w:rsidRPr="00A35083">
        <w:rPr>
          <w:rStyle w:val="Incipit"/>
        </w:rPr>
        <w:t>pontifex</w:t>
      </w:r>
      <w:r>
        <w:rPr>
          <w:lang w:val="it-IT"/>
        </w:rPr>
        <w:t xml:space="preserve">. RP </w:t>
      </w:r>
      <w:r w:rsidRPr="00A35083">
        <w:rPr>
          <w:rStyle w:val="Incipit"/>
        </w:rPr>
        <w:t>Amavit</w:t>
      </w:r>
      <w:r>
        <w:rPr>
          <w:lang w:val="it-IT"/>
        </w:rPr>
        <w:t xml:space="preserve"> </w:t>
      </w:r>
      <w:r w:rsidRPr="00A35083">
        <w:rPr>
          <w:rStyle w:val="Incipit"/>
        </w:rPr>
        <w:t>eum</w:t>
      </w:r>
      <w:r>
        <w:rPr>
          <w:lang w:val="it-IT"/>
        </w:rPr>
        <w:t xml:space="preserve">. AM </w:t>
      </w:r>
      <w:r w:rsidRPr="00A35083">
        <w:rPr>
          <w:rStyle w:val="Incipit"/>
        </w:rPr>
        <w:t>Sacerdos</w:t>
      </w:r>
      <w:r>
        <w:rPr>
          <w:lang w:val="it-IT"/>
        </w:rPr>
        <w:t xml:space="preserve"> </w:t>
      </w:r>
      <w:r w:rsidRPr="00A35083">
        <w:rPr>
          <w:rStyle w:val="Incipit"/>
        </w:rPr>
        <w:t>et</w:t>
      </w:r>
      <w:r>
        <w:rPr>
          <w:lang w:val="it-IT"/>
        </w:rPr>
        <w:t xml:space="preserve"> </w:t>
      </w:r>
      <w:r w:rsidRPr="00A35083">
        <w:rPr>
          <w:rStyle w:val="Incipit"/>
        </w:rPr>
        <w:t>pontifex</w:t>
      </w:r>
      <w:r>
        <w:rPr>
          <w:lang w:val="it-IT"/>
        </w:rPr>
        <w:t xml:space="preserve">. In suffragio de sancto Martino AC </w:t>
      </w:r>
      <w:r w:rsidRPr="00A35083">
        <w:rPr>
          <w:rStyle w:val="Incipit"/>
        </w:rPr>
        <w:t>Domine</w:t>
      </w:r>
      <w:r>
        <w:rPr>
          <w:lang w:val="it-IT"/>
        </w:rPr>
        <w:t xml:space="preserve"> </w:t>
      </w:r>
      <w:r w:rsidRPr="00A35083">
        <w:rPr>
          <w:rStyle w:val="Incipit"/>
        </w:rPr>
        <w:t>deus</w:t>
      </w:r>
      <w:r>
        <w:rPr>
          <w:lang w:val="it-IT"/>
        </w:rPr>
        <w:t xml:space="preserve"> </w:t>
      </w:r>
      <w:r w:rsidRPr="00A35083">
        <w:rPr>
          <w:rStyle w:val="Incipit"/>
        </w:rPr>
        <w:t>noster</w:t>
      </w:r>
      <w:r>
        <w:rPr>
          <w:lang w:val="it-IT"/>
        </w:rPr>
        <w:t>. Cetera omnia sicut de uno confessore qui fuit pontifex.</w:t>
      </w:r>
    </w:p>
    <w:p w:rsidR="00D572ED" w:rsidRDefault="00D572ED" w:rsidP="00D572ED">
      <w:pPr>
        <w:rPr>
          <w:lang w:val="it-IT"/>
        </w:rPr>
      </w:pPr>
      <w:r>
        <w:rPr>
          <w:lang w:val="it-IT"/>
        </w:rPr>
        <w:t xml:space="preserve">AD MATUTINAS [LAUDES] AB </w:t>
      </w:r>
      <w:r w:rsidRPr="002879E8">
        <w:rPr>
          <w:rStyle w:val="Incipit"/>
        </w:rPr>
        <w:t>Euge</w:t>
      </w:r>
      <w:r>
        <w:rPr>
          <w:lang w:val="it-IT"/>
        </w:rPr>
        <w:t xml:space="preserve"> </w:t>
      </w:r>
      <w:r w:rsidRPr="002879E8">
        <w:rPr>
          <w:rStyle w:val="Incipit"/>
        </w:rPr>
        <w:t>serve</w:t>
      </w:r>
      <w:r>
        <w:rPr>
          <w:lang w:val="it-IT"/>
        </w:rPr>
        <w:t xml:space="preserve"> </w:t>
      </w:r>
      <w:r w:rsidRPr="002879E8">
        <w:rPr>
          <w:rStyle w:val="Incipit"/>
        </w:rPr>
        <w:t>bone</w:t>
      </w:r>
      <w:r>
        <w:rPr>
          <w:lang w:val="it-IT"/>
        </w:rPr>
        <w:t>.</w:t>
      </w:r>
    </w:p>
    <w:p w:rsidR="00D572ED" w:rsidRDefault="00D572ED" w:rsidP="00D572ED">
      <w:pPr>
        <w:rPr>
          <w:lang w:val="it-IT"/>
        </w:rPr>
      </w:pPr>
      <w:r>
        <w:rPr>
          <w:lang w:val="it-IT"/>
        </w:rPr>
        <w:t xml:space="preserve">AD MISSAM [IN] </w:t>
      </w:r>
      <w:r w:rsidRPr="002879E8">
        <w:rPr>
          <w:rStyle w:val="Incipit"/>
        </w:rPr>
        <w:t>Statuit</w:t>
      </w:r>
      <w:r>
        <w:rPr>
          <w:lang w:val="it-IT"/>
        </w:rPr>
        <w:t xml:space="preserve"> </w:t>
      </w:r>
      <w:r w:rsidRPr="002879E8">
        <w:rPr>
          <w:rStyle w:val="Incipit"/>
        </w:rPr>
        <w:t>ei</w:t>
      </w:r>
      <w:r>
        <w:rPr>
          <w:lang w:val="it-IT"/>
        </w:rPr>
        <w:t xml:space="preserve"> </w:t>
      </w:r>
      <w:r w:rsidRPr="002879E8">
        <w:rPr>
          <w:rStyle w:val="Incipit"/>
        </w:rPr>
        <w:t>dominus</w:t>
      </w:r>
      <w:r>
        <w:rPr>
          <w:lang w:val="it-IT"/>
        </w:rPr>
        <w:t xml:space="preserve">. EP </w:t>
      </w:r>
      <w:r w:rsidRPr="002879E8">
        <w:rPr>
          <w:rStyle w:val="Incipit"/>
        </w:rPr>
        <w:t>Omnis</w:t>
      </w:r>
      <w:r>
        <w:rPr>
          <w:lang w:val="it-IT"/>
        </w:rPr>
        <w:t xml:space="preserve"> </w:t>
      </w:r>
      <w:r w:rsidRPr="002879E8">
        <w:rPr>
          <w:rStyle w:val="Incipit"/>
        </w:rPr>
        <w:t>pontifex</w:t>
      </w:r>
      <w:r>
        <w:rPr>
          <w:lang w:val="it-IT"/>
        </w:rPr>
        <w:t xml:space="preserve">. GR </w:t>
      </w:r>
      <w:r w:rsidRPr="002879E8">
        <w:rPr>
          <w:rStyle w:val="Incipit"/>
        </w:rPr>
        <w:t>Ecce</w:t>
      </w:r>
      <w:r>
        <w:rPr>
          <w:lang w:val="it-IT"/>
        </w:rPr>
        <w:t xml:space="preserve"> </w:t>
      </w:r>
      <w:r w:rsidRPr="002879E8">
        <w:rPr>
          <w:rStyle w:val="Incipit"/>
        </w:rPr>
        <w:t>sacerdos</w:t>
      </w:r>
      <w:r>
        <w:rPr>
          <w:lang w:val="it-IT"/>
        </w:rPr>
        <w:t xml:space="preserve">. ALV </w:t>
      </w:r>
      <w:r w:rsidRPr="002879E8">
        <w:rPr>
          <w:rStyle w:val="Incipit"/>
        </w:rPr>
        <w:t>Iuravit</w:t>
      </w:r>
      <w:r>
        <w:rPr>
          <w:lang w:val="it-IT"/>
        </w:rPr>
        <w:t xml:space="preserve"> </w:t>
      </w:r>
      <w:r w:rsidRPr="002879E8">
        <w:rPr>
          <w:rStyle w:val="Incipit"/>
        </w:rPr>
        <w:t>dominus</w:t>
      </w:r>
      <w:r>
        <w:rPr>
          <w:lang w:val="it-IT"/>
        </w:rPr>
        <w:t xml:space="preserve">. SE </w:t>
      </w:r>
      <w:r w:rsidRPr="002879E8">
        <w:rPr>
          <w:rStyle w:val="Incipit"/>
        </w:rPr>
        <w:t>Ad</w:t>
      </w:r>
      <w:r>
        <w:rPr>
          <w:lang w:val="it-IT"/>
        </w:rPr>
        <w:t xml:space="preserve"> </w:t>
      </w:r>
      <w:r w:rsidRPr="002879E8">
        <w:rPr>
          <w:rStyle w:val="Incipit"/>
        </w:rPr>
        <w:t>laudes</w:t>
      </w:r>
      <w:r>
        <w:rPr>
          <w:lang w:val="it-IT"/>
        </w:rPr>
        <w:t xml:space="preserve"> </w:t>
      </w:r>
      <w:r w:rsidRPr="002879E8">
        <w:rPr>
          <w:rStyle w:val="Incipit"/>
        </w:rPr>
        <w:t>salvatoris</w:t>
      </w:r>
      <w:r>
        <w:rPr>
          <w:lang w:val="it-IT"/>
        </w:rPr>
        <w:t xml:space="preserve">. EV </w:t>
      </w:r>
      <w:r w:rsidRPr="002879E8">
        <w:rPr>
          <w:rStyle w:val="Incipit"/>
        </w:rPr>
        <w:t>Sint</w:t>
      </w:r>
      <w:r>
        <w:rPr>
          <w:lang w:val="it-IT"/>
        </w:rPr>
        <w:t xml:space="preserve"> </w:t>
      </w:r>
      <w:r w:rsidRPr="002879E8">
        <w:rPr>
          <w:rStyle w:val="Incipit"/>
        </w:rPr>
        <w:t>lumbi</w:t>
      </w:r>
      <w:r>
        <w:rPr>
          <w:lang w:val="it-IT"/>
        </w:rPr>
        <w:t xml:space="preserve">. OF </w:t>
      </w:r>
      <w:r w:rsidRPr="002879E8">
        <w:rPr>
          <w:rStyle w:val="Incipit"/>
        </w:rPr>
        <w:t>Veritas</w:t>
      </w:r>
      <w:r>
        <w:rPr>
          <w:lang w:val="it-IT"/>
        </w:rPr>
        <w:t xml:space="preserve"> </w:t>
      </w:r>
      <w:r w:rsidRPr="000F01B8">
        <w:rPr>
          <w:rStyle w:val="Incipit"/>
        </w:rPr>
        <w:t>mea</w:t>
      </w:r>
      <w:r>
        <w:rPr>
          <w:lang w:val="it-IT"/>
        </w:rPr>
        <w:t xml:space="preserve">. CO </w:t>
      </w:r>
      <w:r w:rsidRPr="000F01B8">
        <w:rPr>
          <w:rStyle w:val="Incipit"/>
        </w:rPr>
        <w:t>Beatus</w:t>
      </w:r>
      <w:r>
        <w:rPr>
          <w:lang w:val="it-IT"/>
        </w:rPr>
        <w:t xml:space="preserve"> </w:t>
      </w:r>
      <w:r w:rsidRPr="000F01B8">
        <w:rPr>
          <w:rStyle w:val="Incipit"/>
        </w:rPr>
        <w:t>servus</w:t>
      </w:r>
      <w:r>
        <w:rPr>
          <w:lang w:val="it-IT"/>
        </w:rPr>
        <w:t>.</w:t>
      </w:r>
    </w:p>
    <w:p w:rsidR="00D572ED" w:rsidRDefault="00D572ED" w:rsidP="00D572ED">
      <w:pPr>
        <w:pStyle w:val="berschrift1"/>
        <w:rPr>
          <w:lang w:val="it-IT"/>
        </w:rPr>
      </w:pPr>
      <w:r>
        <w:rPr>
          <w:lang w:val="it-IT"/>
        </w:rPr>
        <w:lastRenderedPageBreak/>
        <w:t>IN OCTAVA APOSTOLORUM</w:t>
      </w:r>
    </w:p>
    <w:p w:rsidR="00D572ED" w:rsidRDefault="00D572ED" w:rsidP="00D572ED">
      <w:pPr>
        <w:rPr>
          <w:lang w:val="it-IT"/>
        </w:rPr>
      </w:pPr>
      <w:r>
        <w:rPr>
          <w:lang w:val="it-IT"/>
        </w:rPr>
        <w:t xml:space="preserve">AD VESPERAS AN </w:t>
      </w:r>
      <w:r w:rsidRPr="000F01B8">
        <w:rPr>
          <w:rStyle w:val="Incipit"/>
        </w:rPr>
        <w:t>In</w:t>
      </w:r>
      <w:r>
        <w:rPr>
          <w:lang w:val="it-IT"/>
        </w:rPr>
        <w:t xml:space="preserve"> </w:t>
      </w:r>
      <w:r w:rsidRPr="000F01B8">
        <w:rPr>
          <w:rStyle w:val="Incipit"/>
        </w:rPr>
        <w:t>patientia</w:t>
      </w:r>
      <w:r>
        <w:rPr>
          <w:lang w:val="it-IT"/>
        </w:rPr>
        <w:t xml:space="preserve"> </w:t>
      </w:r>
      <w:r w:rsidRPr="000F01B8">
        <w:rPr>
          <w:rStyle w:val="Incipit"/>
        </w:rPr>
        <w:t>vestra</w:t>
      </w:r>
      <w:r>
        <w:rPr>
          <w:lang w:val="it-IT"/>
        </w:rPr>
        <w:t xml:space="preserve">. PS </w:t>
      </w:r>
      <w:r w:rsidRPr="000F01B8">
        <w:rPr>
          <w:rStyle w:val="Incipit"/>
        </w:rPr>
        <w:t>Laudate</w:t>
      </w:r>
      <w:r>
        <w:rPr>
          <w:lang w:val="it-IT"/>
        </w:rPr>
        <w:t xml:space="preserve"> </w:t>
      </w:r>
      <w:r w:rsidRPr="000F01B8">
        <w:rPr>
          <w:rStyle w:val="Incipit"/>
        </w:rPr>
        <w:t>pueri</w:t>
      </w:r>
      <w:r>
        <w:rPr>
          <w:lang w:val="it-IT"/>
        </w:rPr>
        <w:t xml:space="preserve">. CP </w:t>
      </w:r>
      <w:r w:rsidRPr="000F01B8">
        <w:rPr>
          <w:rStyle w:val="Incipit"/>
        </w:rPr>
        <w:t>Hi</w:t>
      </w:r>
      <w:r>
        <w:rPr>
          <w:lang w:val="it-IT"/>
        </w:rPr>
        <w:t xml:space="preserve"> </w:t>
      </w:r>
      <w:r w:rsidRPr="000F01B8">
        <w:rPr>
          <w:rStyle w:val="Incipit"/>
        </w:rPr>
        <w:t>sunt</w:t>
      </w:r>
      <w:r>
        <w:rPr>
          <w:lang w:val="it-IT"/>
        </w:rPr>
        <w:t xml:space="preserve"> </w:t>
      </w:r>
      <w:r w:rsidRPr="000F01B8">
        <w:rPr>
          <w:rStyle w:val="Incipit"/>
        </w:rPr>
        <w:t>viri</w:t>
      </w:r>
      <w:r w:rsidR="000F01B8">
        <w:rPr>
          <w:lang w:val="it-IT"/>
        </w:rPr>
        <w:t xml:space="preserve">. RP </w:t>
      </w:r>
      <w:r w:rsidR="000F01B8" w:rsidRPr="000F01B8">
        <w:rPr>
          <w:rStyle w:val="Incipit"/>
        </w:rPr>
        <w:t>Isti</w:t>
      </w:r>
      <w:r w:rsidR="000F01B8">
        <w:rPr>
          <w:lang w:val="it-IT"/>
        </w:rPr>
        <w:t xml:space="preserve"> </w:t>
      </w:r>
      <w:r w:rsidR="000F01B8" w:rsidRPr="000F01B8">
        <w:rPr>
          <w:rStyle w:val="Incipit"/>
        </w:rPr>
        <w:t>sunt</w:t>
      </w:r>
      <w:r w:rsidR="000F01B8">
        <w:rPr>
          <w:lang w:val="it-IT"/>
        </w:rPr>
        <w:t xml:space="preserve"> </w:t>
      </w:r>
      <w:r w:rsidR="000F01B8" w:rsidRPr="000F01B8">
        <w:rPr>
          <w:rStyle w:val="Incipit"/>
        </w:rPr>
        <w:t>duae</w:t>
      </w:r>
      <w:r>
        <w:rPr>
          <w:lang w:val="it-IT"/>
        </w:rPr>
        <w:t xml:space="preserve"> </w:t>
      </w:r>
      <w:r w:rsidRPr="000F01B8">
        <w:rPr>
          <w:rStyle w:val="Incipit"/>
        </w:rPr>
        <w:t>olivae</w:t>
      </w:r>
      <w:r>
        <w:rPr>
          <w:lang w:val="it-IT"/>
        </w:rPr>
        <w:t xml:space="preserve">. HY </w:t>
      </w:r>
      <w:r w:rsidRPr="000F01B8">
        <w:rPr>
          <w:rStyle w:val="Incipit"/>
        </w:rPr>
        <w:t>Olivae</w:t>
      </w:r>
      <w:r>
        <w:rPr>
          <w:lang w:val="it-IT"/>
        </w:rPr>
        <w:t xml:space="preserve"> </w:t>
      </w:r>
      <w:r w:rsidRPr="000F01B8">
        <w:rPr>
          <w:rStyle w:val="Incipit"/>
        </w:rPr>
        <w:t>binae</w:t>
      </w:r>
      <w:r>
        <w:rPr>
          <w:lang w:val="it-IT"/>
        </w:rPr>
        <w:t xml:space="preserve">. [HV] </w:t>
      </w:r>
      <w:r w:rsidRPr="000F01B8">
        <w:rPr>
          <w:rStyle w:val="Incipit"/>
        </w:rPr>
        <w:t>Sit</w:t>
      </w:r>
      <w:r>
        <w:rPr>
          <w:lang w:val="it-IT"/>
        </w:rPr>
        <w:t xml:space="preserve"> </w:t>
      </w:r>
      <w:r w:rsidRPr="000F01B8">
        <w:rPr>
          <w:rStyle w:val="Incipit"/>
        </w:rPr>
        <w:t>trinitati</w:t>
      </w:r>
      <w:r>
        <w:rPr>
          <w:lang w:val="it-IT"/>
        </w:rPr>
        <w:t xml:space="preserve">. AM </w:t>
      </w:r>
      <w:r w:rsidRPr="000F01B8">
        <w:rPr>
          <w:rStyle w:val="Incipit"/>
        </w:rPr>
        <w:t>Isti</w:t>
      </w:r>
      <w:r>
        <w:rPr>
          <w:lang w:val="it-IT"/>
        </w:rPr>
        <w:t xml:space="preserve"> </w:t>
      </w:r>
      <w:r w:rsidRPr="000F01B8">
        <w:rPr>
          <w:rStyle w:val="Incipit"/>
        </w:rPr>
        <w:t>sunt</w:t>
      </w:r>
      <w:r>
        <w:rPr>
          <w:lang w:val="it-IT"/>
        </w:rPr>
        <w:t xml:space="preserve"> </w:t>
      </w:r>
      <w:r w:rsidRPr="000F01B8">
        <w:rPr>
          <w:rStyle w:val="Incipit"/>
        </w:rPr>
        <w:t>viri</w:t>
      </w:r>
      <w:r>
        <w:rPr>
          <w:lang w:val="it-IT"/>
        </w:rPr>
        <w:t xml:space="preserve"> </w:t>
      </w:r>
      <w:r w:rsidRPr="000F01B8">
        <w:rPr>
          <w:rStyle w:val="Incipit"/>
        </w:rPr>
        <w:t>sancti</w:t>
      </w:r>
      <w:r>
        <w:rPr>
          <w:lang w:val="it-IT"/>
        </w:rPr>
        <w:t>.</w:t>
      </w:r>
      <w:r w:rsidR="001D5DA4">
        <w:rPr>
          <w:lang w:val="it-IT"/>
        </w:rPr>
        <w:t xml:space="preserve"> OR </w:t>
      </w:r>
      <w:r w:rsidR="001D5DA4" w:rsidRPr="000F01B8">
        <w:rPr>
          <w:rStyle w:val="Incipit"/>
        </w:rPr>
        <w:t>Deus</w:t>
      </w:r>
      <w:r w:rsidR="001D5DA4">
        <w:rPr>
          <w:lang w:val="it-IT"/>
        </w:rPr>
        <w:t xml:space="preserve"> </w:t>
      </w:r>
      <w:r w:rsidR="001D5DA4" w:rsidRPr="000F01B8">
        <w:rPr>
          <w:rStyle w:val="Incipit"/>
        </w:rPr>
        <w:t>cuius</w:t>
      </w:r>
      <w:r w:rsidR="001D5DA4">
        <w:rPr>
          <w:lang w:val="it-IT"/>
        </w:rPr>
        <w:t xml:space="preserve"> </w:t>
      </w:r>
      <w:r w:rsidR="001D5DA4" w:rsidRPr="000F01B8">
        <w:rPr>
          <w:rStyle w:val="Incipit"/>
        </w:rPr>
        <w:t>dextera</w:t>
      </w:r>
      <w:r w:rsidR="001D5DA4">
        <w:rPr>
          <w:lang w:val="it-IT"/>
        </w:rPr>
        <w:t>.</w:t>
      </w:r>
    </w:p>
    <w:p w:rsidR="001D5DA4" w:rsidRDefault="001D5DA4" w:rsidP="00D572ED">
      <w:pPr>
        <w:rPr>
          <w:lang w:val="it-IT"/>
        </w:rPr>
      </w:pPr>
      <w:r>
        <w:rPr>
          <w:lang w:val="it-IT"/>
        </w:rPr>
        <w:t xml:space="preserve">AD MATUTINAS historia [RP] </w:t>
      </w:r>
      <w:r w:rsidRPr="000F01B8">
        <w:rPr>
          <w:rStyle w:val="Incipit"/>
        </w:rPr>
        <w:t>Ecce</w:t>
      </w:r>
      <w:r>
        <w:rPr>
          <w:lang w:val="it-IT"/>
        </w:rPr>
        <w:t xml:space="preserve"> </w:t>
      </w:r>
      <w:r w:rsidRPr="000F01B8">
        <w:rPr>
          <w:rStyle w:val="Incipit"/>
        </w:rPr>
        <w:t>ego</w:t>
      </w:r>
      <w:r>
        <w:rPr>
          <w:lang w:val="it-IT"/>
        </w:rPr>
        <w:t xml:space="preserve"> per totum. LS </w:t>
      </w:r>
      <w:r w:rsidRPr="000F01B8">
        <w:rPr>
          <w:rStyle w:val="Incipit"/>
        </w:rPr>
        <w:t>Beatorum</w:t>
      </w:r>
      <w:r>
        <w:rPr>
          <w:lang w:val="it-IT"/>
        </w:rPr>
        <w:t xml:space="preserve"> </w:t>
      </w:r>
      <w:r w:rsidRPr="000F01B8">
        <w:rPr>
          <w:rStyle w:val="Incipit"/>
        </w:rPr>
        <w:t>apostolorum</w:t>
      </w:r>
      <w:r>
        <w:rPr>
          <w:lang w:val="it-IT"/>
        </w:rPr>
        <w:t xml:space="preserve">. EV </w:t>
      </w:r>
      <w:r w:rsidRPr="000F01B8">
        <w:rPr>
          <w:rStyle w:val="Incipit"/>
        </w:rPr>
        <w:t>Iussit</w:t>
      </w:r>
      <w:r>
        <w:rPr>
          <w:lang w:val="it-IT"/>
        </w:rPr>
        <w:t xml:space="preserve"> </w:t>
      </w:r>
      <w:r w:rsidRPr="000F01B8">
        <w:rPr>
          <w:rStyle w:val="Incipit"/>
        </w:rPr>
        <w:t>Iesus</w:t>
      </w:r>
      <w:r>
        <w:rPr>
          <w:lang w:val="it-IT"/>
        </w:rPr>
        <w:t xml:space="preserve"> </w:t>
      </w:r>
      <w:r w:rsidRPr="000F01B8">
        <w:rPr>
          <w:rStyle w:val="Incipit"/>
        </w:rPr>
        <w:t>discipulos</w:t>
      </w:r>
      <w:r>
        <w:rPr>
          <w:lang w:val="it-IT"/>
        </w:rPr>
        <w:t xml:space="preserve"> </w:t>
      </w:r>
      <w:r w:rsidRPr="000F01B8">
        <w:rPr>
          <w:rStyle w:val="Incipit"/>
        </w:rPr>
        <w:t>suos</w:t>
      </w:r>
      <w:r>
        <w:rPr>
          <w:lang w:val="it-IT"/>
        </w:rPr>
        <w:t>.</w:t>
      </w:r>
    </w:p>
    <w:p w:rsidR="001D5DA4" w:rsidRDefault="001D5DA4" w:rsidP="00D572ED">
      <w:pPr>
        <w:rPr>
          <w:lang w:val="it-IT"/>
        </w:rPr>
      </w:pPr>
      <w:r>
        <w:rPr>
          <w:lang w:val="it-IT"/>
        </w:rPr>
        <w:t xml:space="preserve">[AD LAUDES] AB </w:t>
      </w:r>
      <w:r w:rsidRPr="000F01B8">
        <w:rPr>
          <w:rStyle w:val="Incipit"/>
        </w:rPr>
        <w:t>Petrus</w:t>
      </w:r>
      <w:r>
        <w:rPr>
          <w:lang w:val="it-IT"/>
        </w:rPr>
        <w:t xml:space="preserve"> </w:t>
      </w:r>
      <w:r w:rsidRPr="000F01B8">
        <w:rPr>
          <w:rStyle w:val="Incipit"/>
        </w:rPr>
        <w:t>apostolus</w:t>
      </w:r>
      <w:r>
        <w:rPr>
          <w:lang w:val="it-IT"/>
        </w:rPr>
        <w:t xml:space="preserve"> </w:t>
      </w:r>
      <w:r w:rsidRPr="000F01B8">
        <w:rPr>
          <w:rStyle w:val="Incipit"/>
        </w:rPr>
        <w:t>et</w:t>
      </w:r>
      <w:r>
        <w:rPr>
          <w:lang w:val="it-IT"/>
        </w:rPr>
        <w:t xml:space="preserve"> </w:t>
      </w:r>
      <w:r w:rsidRPr="000F01B8">
        <w:rPr>
          <w:rStyle w:val="Incipit"/>
        </w:rPr>
        <w:t>Paulus</w:t>
      </w:r>
      <w:r>
        <w:rPr>
          <w:lang w:val="it-IT"/>
        </w:rPr>
        <w:t>.</w:t>
      </w:r>
    </w:p>
    <w:p w:rsidR="001D5DA4" w:rsidRDefault="001D5DA4" w:rsidP="00D572ED">
      <w:pPr>
        <w:rPr>
          <w:lang w:val="it-IT"/>
        </w:rPr>
      </w:pPr>
      <w:r>
        <w:rPr>
          <w:lang w:val="it-IT"/>
        </w:rPr>
        <w:t xml:space="preserve">IN SECUNDA VESPERA AN </w:t>
      </w:r>
      <w:r w:rsidRPr="000F01B8">
        <w:rPr>
          <w:rStyle w:val="Incipit"/>
        </w:rPr>
        <w:t>Iuravit</w:t>
      </w:r>
      <w:r>
        <w:rPr>
          <w:lang w:val="it-IT"/>
        </w:rPr>
        <w:t xml:space="preserve"> </w:t>
      </w:r>
      <w:r w:rsidRPr="000F01B8">
        <w:rPr>
          <w:rStyle w:val="Incipit"/>
        </w:rPr>
        <w:t>dominus</w:t>
      </w:r>
      <w:r>
        <w:rPr>
          <w:lang w:val="it-IT"/>
        </w:rPr>
        <w:t xml:space="preserve"> cum reliquis. HY </w:t>
      </w:r>
      <w:r w:rsidRPr="000F01B8">
        <w:rPr>
          <w:rStyle w:val="Incipit"/>
        </w:rPr>
        <w:t>Olivae</w:t>
      </w:r>
      <w:r>
        <w:rPr>
          <w:lang w:val="it-IT"/>
        </w:rPr>
        <w:t xml:space="preserve"> </w:t>
      </w:r>
      <w:r w:rsidRPr="000F01B8">
        <w:rPr>
          <w:rStyle w:val="Incipit"/>
        </w:rPr>
        <w:t>binae</w:t>
      </w:r>
      <w:r>
        <w:rPr>
          <w:lang w:val="it-IT"/>
        </w:rPr>
        <w:t xml:space="preserve">. [HV] </w:t>
      </w:r>
      <w:r w:rsidRPr="000F01B8">
        <w:rPr>
          <w:rStyle w:val="Incipit"/>
        </w:rPr>
        <w:t>Sit</w:t>
      </w:r>
      <w:r>
        <w:rPr>
          <w:lang w:val="it-IT"/>
        </w:rPr>
        <w:t xml:space="preserve"> </w:t>
      </w:r>
      <w:r w:rsidRPr="00E512ED">
        <w:rPr>
          <w:rStyle w:val="Incipit"/>
        </w:rPr>
        <w:t>trinitati</w:t>
      </w:r>
      <w:r>
        <w:rPr>
          <w:lang w:val="it-IT"/>
        </w:rPr>
        <w:t xml:space="preserve">. AM </w:t>
      </w:r>
      <w:r w:rsidRPr="000F01B8">
        <w:rPr>
          <w:rStyle w:val="Incipit"/>
        </w:rPr>
        <w:t>Gloriosi</w:t>
      </w:r>
      <w:r>
        <w:rPr>
          <w:lang w:val="it-IT"/>
        </w:rPr>
        <w:t xml:space="preserve"> </w:t>
      </w:r>
      <w:r w:rsidRPr="000F01B8">
        <w:rPr>
          <w:rStyle w:val="Incipit"/>
        </w:rPr>
        <w:t>principes</w:t>
      </w:r>
      <w:r>
        <w:rPr>
          <w:lang w:val="it-IT"/>
        </w:rPr>
        <w:t>.</w:t>
      </w:r>
    </w:p>
    <w:p w:rsidR="001D5DA4" w:rsidRDefault="001D5DA4" w:rsidP="00D572ED">
      <w:pPr>
        <w:rPr>
          <w:lang w:val="it-IT"/>
        </w:rPr>
      </w:pPr>
      <w:r>
        <w:rPr>
          <w:lang w:val="it-IT"/>
        </w:rPr>
        <w:t xml:space="preserve">AD MISSAM [IN] </w:t>
      </w:r>
      <w:r w:rsidRPr="001C3C31">
        <w:rPr>
          <w:rStyle w:val="Incipit"/>
        </w:rPr>
        <w:t>Sapientiam</w:t>
      </w:r>
      <w:r>
        <w:rPr>
          <w:lang w:val="it-IT"/>
        </w:rPr>
        <w:t xml:space="preserve"> </w:t>
      </w:r>
      <w:r w:rsidRPr="001C3C31">
        <w:rPr>
          <w:rStyle w:val="Incipit"/>
        </w:rPr>
        <w:t>sanctorum</w:t>
      </w:r>
      <w:r>
        <w:rPr>
          <w:lang w:val="it-IT"/>
        </w:rPr>
        <w:t xml:space="preserve">. EP </w:t>
      </w:r>
      <w:r w:rsidRPr="001C3C31">
        <w:rPr>
          <w:rStyle w:val="Incipit"/>
        </w:rPr>
        <w:t>Hi</w:t>
      </w:r>
      <w:r>
        <w:rPr>
          <w:lang w:val="it-IT"/>
        </w:rPr>
        <w:t xml:space="preserve"> </w:t>
      </w:r>
      <w:r w:rsidRPr="001C3C31">
        <w:rPr>
          <w:rStyle w:val="Incipit"/>
        </w:rPr>
        <w:t>sunt</w:t>
      </w:r>
      <w:r>
        <w:rPr>
          <w:lang w:val="it-IT"/>
        </w:rPr>
        <w:t xml:space="preserve"> </w:t>
      </w:r>
      <w:r w:rsidRPr="001C3C31">
        <w:rPr>
          <w:rStyle w:val="Incipit"/>
        </w:rPr>
        <w:t>viri</w:t>
      </w:r>
      <w:r>
        <w:rPr>
          <w:lang w:val="it-IT"/>
        </w:rPr>
        <w:t xml:space="preserve"> </w:t>
      </w:r>
      <w:r w:rsidRPr="001C3C31">
        <w:rPr>
          <w:rStyle w:val="Incipit"/>
        </w:rPr>
        <w:t>misericordiae</w:t>
      </w:r>
      <w:r>
        <w:rPr>
          <w:lang w:val="it-IT"/>
        </w:rPr>
        <w:t xml:space="preserve">. GR </w:t>
      </w:r>
      <w:r w:rsidRPr="001C3C31">
        <w:rPr>
          <w:rStyle w:val="Incipit"/>
        </w:rPr>
        <w:t>Iustorum</w:t>
      </w:r>
      <w:r>
        <w:rPr>
          <w:lang w:val="it-IT"/>
        </w:rPr>
        <w:t xml:space="preserve"> </w:t>
      </w:r>
      <w:r w:rsidRPr="001C3C31">
        <w:rPr>
          <w:rStyle w:val="Incipit"/>
        </w:rPr>
        <w:t>animae</w:t>
      </w:r>
      <w:r>
        <w:rPr>
          <w:lang w:val="it-IT"/>
        </w:rPr>
        <w:t xml:space="preserve">. ALV </w:t>
      </w:r>
      <w:r w:rsidRPr="001C3C31">
        <w:rPr>
          <w:rStyle w:val="Incipit"/>
        </w:rPr>
        <w:t>Corpora</w:t>
      </w:r>
      <w:r>
        <w:rPr>
          <w:lang w:val="it-IT"/>
        </w:rPr>
        <w:t xml:space="preserve"> </w:t>
      </w:r>
      <w:r w:rsidRPr="001C3C31">
        <w:rPr>
          <w:rStyle w:val="Incipit"/>
        </w:rPr>
        <w:t>sanctorum</w:t>
      </w:r>
      <w:r>
        <w:rPr>
          <w:lang w:val="it-IT"/>
        </w:rPr>
        <w:t xml:space="preserve">. SE </w:t>
      </w:r>
      <w:r w:rsidRPr="001C3C31">
        <w:rPr>
          <w:rStyle w:val="Incipit"/>
        </w:rPr>
        <w:t>Clare</w:t>
      </w:r>
      <w:r>
        <w:rPr>
          <w:lang w:val="it-IT"/>
        </w:rPr>
        <w:t xml:space="preserve"> </w:t>
      </w:r>
      <w:r w:rsidRPr="001C3C31">
        <w:rPr>
          <w:rStyle w:val="Incipit"/>
        </w:rPr>
        <w:t>sanctorum</w:t>
      </w:r>
      <w:r>
        <w:rPr>
          <w:lang w:val="it-IT"/>
        </w:rPr>
        <w:t xml:space="preserve">. EV </w:t>
      </w:r>
      <w:r w:rsidRPr="001C3C31">
        <w:rPr>
          <w:rStyle w:val="Incipit"/>
        </w:rPr>
        <w:t>Iussit</w:t>
      </w:r>
      <w:r>
        <w:rPr>
          <w:lang w:val="it-IT"/>
        </w:rPr>
        <w:t xml:space="preserve"> </w:t>
      </w:r>
      <w:r w:rsidRPr="001C3C31">
        <w:rPr>
          <w:rStyle w:val="Incipit"/>
        </w:rPr>
        <w:t>Iesus</w:t>
      </w:r>
      <w:r>
        <w:rPr>
          <w:lang w:val="it-IT"/>
        </w:rPr>
        <w:t xml:space="preserve"> </w:t>
      </w:r>
      <w:r w:rsidRPr="001C3C31">
        <w:rPr>
          <w:rStyle w:val="Incipit"/>
        </w:rPr>
        <w:t>discipulos</w:t>
      </w:r>
      <w:r>
        <w:rPr>
          <w:lang w:val="it-IT"/>
        </w:rPr>
        <w:t xml:space="preserve">. OF </w:t>
      </w:r>
      <w:r w:rsidRPr="001C3C31">
        <w:rPr>
          <w:rStyle w:val="Incipit"/>
        </w:rPr>
        <w:t>Exultabunt</w:t>
      </w:r>
      <w:r>
        <w:rPr>
          <w:lang w:val="it-IT"/>
        </w:rPr>
        <w:t>. Pra</w:t>
      </w:r>
      <w:r w:rsidR="004D3437">
        <w:rPr>
          <w:lang w:val="it-IT"/>
        </w:rPr>
        <w:t>e</w:t>
      </w:r>
      <w:r>
        <w:rPr>
          <w:lang w:val="it-IT"/>
        </w:rPr>
        <w:t xml:space="preserve">fatio de apostolis. CO </w:t>
      </w:r>
      <w:r w:rsidRPr="001C3C31">
        <w:rPr>
          <w:rStyle w:val="Incipit"/>
        </w:rPr>
        <w:t>Iustorum</w:t>
      </w:r>
      <w:r>
        <w:rPr>
          <w:lang w:val="it-IT"/>
        </w:rPr>
        <w:t xml:space="preserve"> </w:t>
      </w:r>
      <w:r w:rsidRPr="001C3C31">
        <w:rPr>
          <w:rStyle w:val="Incipit"/>
        </w:rPr>
        <w:t>animae</w:t>
      </w:r>
      <w:r>
        <w:rPr>
          <w:lang w:val="it-IT"/>
        </w:rPr>
        <w:t>.</w:t>
      </w:r>
    </w:p>
    <w:p w:rsidR="001D5DA4" w:rsidRDefault="001D5DA4" w:rsidP="001D5DA4">
      <w:pPr>
        <w:pStyle w:val="berschrift1"/>
        <w:rPr>
          <w:lang w:val="it-IT"/>
        </w:rPr>
      </w:pPr>
      <w:r>
        <w:rPr>
          <w:lang w:val="it-IT"/>
        </w:rPr>
        <w:t>WILLIBALDI EPISCOPI ET CONFESSORIS</w:t>
      </w:r>
    </w:p>
    <w:p w:rsidR="001D5DA4" w:rsidRDefault="001D5DA4" w:rsidP="001D5DA4">
      <w:pPr>
        <w:rPr>
          <w:lang w:val="it-IT"/>
        </w:rPr>
      </w:pPr>
      <w:r>
        <w:rPr>
          <w:lang w:val="it-IT"/>
        </w:rPr>
        <w:t xml:space="preserve">[AD VESPERAS] AM </w:t>
      </w:r>
      <w:r w:rsidRPr="001C3C31">
        <w:rPr>
          <w:rStyle w:val="Incipit"/>
        </w:rPr>
        <w:t>Sacerdos</w:t>
      </w:r>
      <w:r>
        <w:rPr>
          <w:lang w:val="it-IT"/>
        </w:rPr>
        <w:t xml:space="preserve"> </w:t>
      </w:r>
      <w:r w:rsidRPr="001C3C31">
        <w:rPr>
          <w:rStyle w:val="Incipit"/>
        </w:rPr>
        <w:t>et</w:t>
      </w:r>
      <w:r>
        <w:rPr>
          <w:lang w:val="it-IT"/>
        </w:rPr>
        <w:t xml:space="preserve"> </w:t>
      </w:r>
      <w:r w:rsidRPr="001C3C31">
        <w:rPr>
          <w:rStyle w:val="Incipit"/>
        </w:rPr>
        <w:t>pontifex</w:t>
      </w:r>
      <w:r>
        <w:rPr>
          <w:lang w:val="it-IT"/>
        </w:rPr>
        <w:t>.</w:t>
      </w:r>
    </w:p>
    <w:p w:rsidR="001D5DA4" w:rsidRDefault="001D5DA4" w:rsidP="001D5DA4">
      <w:pPr>
        <w:rPr>
          <w:lang w:val="it-IT"/>
        </w:rPr>
      </w:pPr>
      <w:r>
        <w:rPr>
          <w:lang w:val="it-IT"/>
        </w:rPr>
        <w:t>[AD MATUTINAS] tria responsoria de uno confessore.</w:t>
      </w:r>
    </w:p>
    <w:p w:rsidR="001D5DA4" w:rsidRDefault="001D5DA4" w:rsidP="001D5DA4">
      <w:pPr>
        <w:pStyle w:val="berschrift1"/>
        <w:rPr>
          <w:lang w:val="it-IT"/>
        </w:rPr>
      </w:pPr>
      <w:r>
        <w:rPr>
          <w:lang w:val="it-IT"/>
        </w:rPr>
        <w:t>KILIANI ET SOCIORUM EIUS</w:t>
      </w:r>
    </w:p>
    <w:p w:rsidR="001D5DA4" w:rsidRDefault="007F4CE6" w:rsidP="001D5DA4">
      <w:pPr>
        <w:rPr>
          <w:lang w:val="it-IT"/>
        </w:rPr>
      </w:pPr>
      <w:r>
        <w:rPr>
          <w:lang w:val="it-IT"/>
        </w:rPr>
        <w:t xml:space="preserve">[AD </w:t>
      </w:r>
      <w:r w:rsidR="001D5DA4">
        <w:rPr>
          <w:lang w:val="it-IT"/>
        </w:rPr>
        <w:t xml:space="preserve">VESPERAS] AM </w:t>
      </w:r>
      <w:r w:rsidR="001D5DA4" w:rsidRPr="001C3C31">
        <w:rPr>
          <w:rStyle w:val="Incipit"/>
        </w:rPr>
        <w:t>Absterget</w:t>
      </w:r>
      <w:r w:rsidR="001D5DA4">
        <w:rPr>
          <w:lang w:val="it-IT"/>
        </w:rPr>
        <w:t xml:space="preserve"> </w:t>
      </w:r>
      <w:r w:rsidR="001D5DA4" w:rsidRPr="001C3C31">
        <w:rPr>
          <w:rStyle w:val="Incipit"/>
        </w:rPr>
        <w:t>deus</w:t>
      </w:r>
      <w:r w:rsidR="001D5DA4">
        <w:rPr>
          <w:lang w:val="it-IT"/>
        </w:rPr>
        <w:t>.</w:t>
      </w:r>
    </w:p>
    <w:p w:rsidR="001D5DA4" w:rsidRDefault="001D5DA4" w:rsidP="001D5DA4">
      <w:pPr>
        <w:rPr>
          <w:lang w:val="it-IT"/>
        </w:rPr>
      </w:pPr>
      <w:r>
        <w:rPr>
          <w:lang w:val="it-IT"/>
        </w:rPr>
        <w:t>[AD MATUTINAS] tria responsoria de martyribus.</w:t>
      </w:r>
    </w:p>
    <w:p w:rsidR="001D5DA4" w:rsidRDefault="001D5DA4" w:rsidP="001D5DA4">
      <w:pPr>
        <w:pStyle w:val="berschrift1"/>
        <w:rPr>
          <w:lang w:val="it-IT"/>
        </w:rPr>
      </w:pPr>
      <w:r>
        <w:rPr>
          <w:lang w:val="it-IT"/>
        </w:rPr>
        <w:t>IN TRANSLATIONE SANCTI NICOLAI EPISCOPI</w:t>
      </w:r>
    </w:p>
    <w:p w:rsidR="001D5DA4" w:rsidRDefault="001D5DA4" w:rsidP="001D5DA4">
      <w:pPr>
        <w:rPr>
          <w:lang w:val="it-IT"/>
        </w:rPr>
      </w:pPr>
      <w:r>
        <w:rPr>
          <w:lang w:val="it-IT"/>
        </w:rPr>
        <w:t>omnia sicut in eius festo ita peraguntur.</w:t>
      </w:r>
    </w:p>
    <w:p w:rsidR="001D5DA4" w:rsidRDefault="001D5DA4" w:rsidP="001D5DA4">
      <w:pPr>
        <w:pStyle w:val="berschrift1"/>
        <w:rPr>
          <w:lang w:val="it-IT"/>
        </w:rPr>
      </w:pPr>
      <w:r>
        <w:rPr>
          <w:lang w:val="it-IT"/>
        </w:rPr>
        <w:t>SEPTEM FRATRUM</w:t>
      </w:r>
    </w:p>
    <w:p w:rsidR="001D5DA4" w:rsidRDefault="001D5DA4" w:rsidP="001D5DA4">
      <w:pPr>
        <w:rPr>
          <w:lang w:val="it-IT"/>
        </w:rPr>
      </w:pPr>
      <w:r>
        <w:rPr>
          <w:lang w:val="it-IT"/>
        </w:rPr>
        <w:t>[AD VESPERAS]</w:t>
      </w:r>
      <w:r w:rsidR="001667AB">
        <w:rPr>
          <w:lang w:val="it-IT"/>
        </w:rPr>
        <w:t xml:space="preserve"> AM </w:t>
      </w:r>
      <w:r w:rsidR="001667AB" w:rsidRPr="001C3C31">
        <w:rPr>
          <w:rStyle w:val="Incipit"/>
        </w:rPr>
        <w:t>Haec</w:t>
      </w:r>
      <w:r w:rsidR="001667AB">
        <w:rPr>
          <w:lang w:val="it-IT"/>
        </w:rPr>
        <w:t xml:space="preserve"> </w:t>
      </w:r>
      <w:r w:rsidR="001667AB" w:rsidRPr="001C3C31">
        <w:rPr>
          <w:rStyle w:val="Incipit"/>
        </w:rPr>
        <w:t>est</w:t>
      </w:r>
      <w:r w:rsidR="001667AB">
        <w:rPr>
          <w:lang w:val="it-IT"/>
        </w:rPr>
        <w:t xml:space="preserve"> </w:t>
      </w:r>
      <w:r w:rsidR="001667AB" w:rsidRPr="001C3C31">
        <w:rPr>
          <w:rStyle w:val="Incipit"/>
        </w:rPr>
        <w:t>vera</w:t>
      </w:r>
      <w:r w:rsidR="001667AB">
        <w:rPr>
          <w:lang w:val="it-IT"/>
        </w:rPr>
        <w:t xml:space="preserve"> </w:t>
      </w:r>
      <w:r w:rsidR="001667AB" w:rsidRPr="001C3C31">
        <w:rPr>
          <w:rStyle w:val="Incipit"/>
        </w:rPr>
        <w:t>fraternitas</w:t>
      </w:r>
      <w:r w:rsidR="001667AB">
        <w:rPr>
          <w:lang w:val="it-IT"/>
        </w:rPr>
        <w:t>.</w:t>
      </w:r>
    </w:p>
    <w:p w:rsidR="0058344D" w:rsidRDefault="001667AB" w:rsidP="001D5DA4">
      <w:pPr>
        <w:rPr>
          <w:lang w:val="it-IT"/>
        </w:rPr>
      </w:pPr>
      <w:r>
        <w:rPr>
          <w:lang w:val="it-IT"/>
        </w:rPr>
        <w:t xml:space="preserve">[AD MATUTINAS] EV </w:t>
      </w:r>
      <w:r w:rsidRPr="001C3C31">
        <w:rPr>
          <w:rStyle w:val="Incipit"/>
        </w:rPr>
        <w:t>Loquente</w:t>
      </w:r>
      <w:r>
        <w:rPr>
          <w:lang w:val="it-IT"/>
        </w:rPr>
        <w:t xml:space="preserve"> </w:t>
      </w:r>
      <w:r w:rsidRPr="001C3C31">
        <w:rPr>
          <w:rStyle w:val="Incipit"/>
        </w:rPr>
        <w:t>Iesu</w:t>
      </w:r>
      <w:r>
        <w:rPr>
          <w:lang w:val="it-IT"/>
        </w:rPr>
        <w:t>. Tria responsoria de martyribus</w:t>
      </w:r>
      <w:r w:rsidR="0058344D">
        <w:rPr>
          <w:lang w:val="it-IT"/>
        </w:rPr>
        <w:t>.</w:t>
      </w:r>
    </w:p>
    <w:p w:rsidR="001667AB" w:rsidRDefault="0058344D" w:rsidP="001D5DA4">
      <w:pPr>
        <w:rPr>
          <w:lang w:val="it-IT"/>
        </w:rPr>
      </w:pPr>
      <w:r>
        <w:rPr>
          <w:lang w:val="it-IT"/>
        </w:rPr>
        <w:t>AD MATUTINAS [</w:t>
      </w:r>
      <w:r w:rsidR="001667AB">
        <w:rPr>
          <w:lang w:val="it-IT"/>
        </w:rPr>
        <w:t xml:space="preserve">LAUDES] AB </w:t>
      </w:r>
      <w:r w:rsidR="001667AB" w:rsidRPr="001C3C31">
        <w:rPr>
          <w:rStyle w:val="Incipit"/>
        </w:rPr>
        <w:t>Sancti</w:t>
      </w:r>
      <w:r w:rsidR="001667AB">
        <w:rPr>
          <w:lang w:val="it-IT"/>
        </w:rPr>
        <w:t xml:space="preserve"> </w:t>
      </w:r>
      <w:r w:rsidR="001667AB" w:rsidRPr="001C3C31">
        <w:rPr>
          <w:rStyle w:val="Incipit"/>
        </w:rPr>
        <w:t>per</w:t>
      </w:r>
      <w:r w:rsidR="001667AB">
        <w:rPr>
          <w:lang w:val="it-IT"/>
        </w:rPr>
        <w:t xml:space="preserve"> </w:t>
      </w:r>
      <w:r w:rsidR="001667AB" w:rsidRPr="001C3C31">
        <w:rPr>
          <w:rStyle w:val="Incipit"/>
        </w:rPr>
        <w:t>fidem</w:t>
      </w:r>
      <w:r w:rsidR="001667AB">
        <w:rPr>
          <w:lang w:val="it-IT"/>
        </w:rPr>
        <w:t>.</w:t>
      </w:r>
    </w:p>
    <w:p w:rsidR="001667AB" w:rsidRDefault="001667AB" w:rsidP="001D5DA4">
      <w:pPr>
        <w:rPr>
          <w:lang w:val="it-IT"/>
        </w:rPr>
      </w:pPr>
      <w:r>
        <w:rPr>
          <w:lang w:val="it-IT"/>
        </w:rPr>
        <w:t xml:space="preserve">AD MISSAM [IN] </w:t>
      </w:r>
      <w:r w:rsidRPr="001C3C31">
        <w:rPr>
          <w:rStyle w:val="Incipit"/>
        </w:rPr>
        <w:t>Laudate</w:t>
      </w:r>
      <w:r>
        <w:rPr>
          <w:lang w:val="it-IT"/>
        </w:rPr>
        <w:t xml:space="preserve"> </w:t>
      </w:r>
      <w:r w:rsidRPr="001C3C31">
        <w:rPr>
          <w:rStyle w:val="Incipit"/>
        </w:rPr>
        <w:t>pueri</w:t>
      </w:r>
      <w:r>
        <w:rPr>
          <w:lang w:val="it-IT"/>
        </w:rPr>
        <w:t>. OR</w:t>
      </w:r>
      <w:r w:rsidR="004251ED">
        <w:rPr>
          <w:lang w:val="it-IT"/>
        </w:rPr>
        <w:t>CL</w:t>
      </w:r>
      <w:r>
        <w:rPr>
          <w:lang w:val="it-IT"/>
        </w:rPr>
        <w:t xml:space="preserve"> </w:t>
      </w:r>
      <w:r w:rsidRPr="001C3C31">
        <w:rPr>
          <w:rStyle w:val="Incipit"/>
        </w:rPr>
        <w:t>Praesta</w:t>
      </w:r>
      <w:r>
        <w:rPr>
          <w:lang w:val="it-IT"/>
        </w:rPr>
        <w:t xml:space="preserve"> </w:t>
      </w:r>
      <w:r w:rsidRPr="001C3C31">
        <w:rPr>
          <w:rStyle w:val="Incipit"/>
        </w:rPr>
        <w:t>quaesumus</w:t>
      </w:r>
      <w:r>
        <w:rPr>
          <w:lang w:val="it-IT"/>
        </w:rPr>
        <w:t xml:space="preserve"> </w:t>
      </w:r>
      <w:r w:rsidRPr="001C3C31">
        <w:rPr>
          <w:rStyle w:val="Incipit"/>
        </w:rPr>
        <w:t>omnipotens</w:t>
      </w:r>
      <w:r>
        <w:rPr>
          <w:lang w:val="it-IT"/>
        </w:rPr>
        <w:t xml:space="preserve"> </w:t>
      </w:r>
      <w:r w:rsidRPr="001C3C31">
        <w:rPr>
          <w:rStyle w:val="Incipit"/>
        </w:rPr>
        <w:t>deus</w:t>
      </w:r>
      <w:r w:rsidR="00217A87">
        <w:rPr>
          <w:lang w:val="it-IT"/>
        </w:rPr>
        <w:t xml:space="preserve">. </w:t>
      </w:r>
      <w:r w:rsidR="00AD2B68">
        <w:rPr>
          <w:lang w:val="it-IT"/>
        </w:rPr>
        <w:t>(48v)</w:t>
      </w:r>
      <w:r>
        <w:rPr>
          <w:lang w:val="it-IT"/>
        </w:rPr>
        <w:t xml:space="preserve"> EP </w:t>
      </w:r>
      <w:r w:rsidRPr="001C3C31">
        <w:rPr>
          <w:rStyle w:val="Incipit"/>
        </w:rPr>
        <w:t>Mulierem</w:t>
      </w:r>
      <w:r>
        <w:rPr>
          <w:lang w:val="it-IT"/>
        </w:rPr>
        <w:t xml:space="preserve"> </w:t>
      </w:r>
      <w:r w:rsidRPr="001C3C31">
        <w:rPr>
          <w:rStyle w:val="Incipit"/>
        </w:rPr>
        <w:t>fortem</w:t>
      </w:r>
      <w:r>
        <w:rPr>
          <w:lang w:val="it-IT"/>
        </w:rPr>
        <w:t xml:space="preserve"> </w:t>
      </w:r>
      <w:r w:rsidRPr="001C3C31">
        <w:rPr>
          <w:rStyle w:val="Incipit"/>
        </w:rPr>
        <w:t>quis</w:t>
      </w:r>
      <w:r>
        <w:rPr>
          <w:lang w:val="it-IT"/>
        </w:rPr>
        <w:t xml:space="preserve">. GR </w:t>
      </w:r>
      <w:r w:rsidRPr="001C3C31">
        <w:rPr>
          <w:rStyle w:val="Incipit"/>
        </w:rPr>
        <w:t>Vindica</w:t>
      </w:r>
      <w:r>
        <w:rPr>
          <w:lang w:val="it-IT"/>
        </w:rPr>
        <w:t xml:space="preserve"> </w:t>
      </w:r>
      <w:r w:rsidRPr="001C3C31">
        <w:rPr>
          <w:rStyle w:val="Incipit"/>
        </w:rPr>
        <w:t>domine</w:t>
      </w:r>
      <w:r>
        <w:rPr>
          <w:lang w:val="it-IT"/>
        </w:rPr>
        <w:t xml:space="preserve">. ALV </w:t>
      </w:r>
      <w:r w:rsidRPr="001C3C31">
        <w:rPr>
          <w:rStyle w:val="Incipit"/>
        </w:rPr>
        <w:t>Laudate</w:t>
      </w:r>
      <w:r>
        <w:rPr>
          <w:lang w:val="it-IT"/>
        </w:rPr>
        <w:t xml:space="preserve"> </w:t>
      </w:r>
      <w:r w:rsidRPr="001C3C31">
        <w:rPr>
          <w:rStyle w:val="Incipit"/>
        </w:rPr>
        <w:t>pueri</w:t>
      </w:r>
      <w:r w:rsidR="00BA4CAC">
        <w:rPr>
          <w:lang w:val="it-IT"/>
        </w:rPr>
        <w:t>.</w:t>
      </w:r>
      <w:r>
        <w:rPr>
          <w:lang w:val="it-IT"/>
        </w:rPr>
        <w:t xml:space="preserve"> [ALV</w:t>
      </w:r>
      <w:r w:rsidR="00BA4CAC">
        <w:rPr>
          <w:lang w:val="it-IT"/>
        </w:rPr>
        <w:t xml:space="preserve">] </w:t>
      </w:r>
      <w:r w:rsidR="00BA4CAC" w:rsidRPr="001C3C31">
        <w:rPr>
          <w:rStyle w:val="Incipit"/>
        </w:rPr>
        <w:t>Sit</w:t>
      </w:r>
      <w:r w:rsidR="00BA4CAC">
        <w:rPr>
          <w:lang w:val="it-IT"/>
        </w:rPr>
        <w:t xml:space="preserve"> </w:t>
      </w:r>
      <w:r w:rsidR="00BA4CAC" w:rsidRPr="001C3C31">
        <w:rPr>
          <w:rStyle w:val="Incipit"/>
        </w:rPr>
        <w:t>nomen</w:t>
      </w:r>
      <w:r w:rsidR="00BA4CAC">
        <w:rPr>
          <w:lang w:val="it-IT"/>
        </w:rPr>
        <w:t xml:space="preserve">. EV </w:t>
      </w:r>
      <w:r w:rsidR="00BA4CAC" w:rsidRPr="001C3C31">
        <w:rPr>
          <w:rStyle w:val="Incipit"/>
        </w:rPr>
        <w:t>Loquente</w:t>
      </w:r>
      <w:r w:rsidR="00BA4CAC">
        <w:rPr>
          <w:lang w:val="it-IT"/>
        </w:rPr>
        <w:t xml:space="preserve"> </w:t>
      </w:r>
      <w:r w:rsidR="00BA4CAC" w:rsidRPr="001C3C31">
        <w:rPr>
          <w:rStyle w:val="Incipit"/>
        </w:rPr>
        <w:t>Iesu</w:t>
      </w:r>
      <w:r w:rsidR="00BA4CAC">
        <w:rPr>
          <w:lang w:val="it-IT"/>
        </w:rPr>
        <w:t xml:space="preserve"> </w:t>
      </w:r>
      <w:r w:rsidR="00BA4CAC" w:rsidRPr="001C3C31">
        <w:rPr>
          <w:rStyle w:val="Incipit"/>
        </w:rPr>
        <w:t>ad</w:t>
      </w:r>
      <w:r w:rsidR="00BA4CAC">
        <w:rPr>
          <w:lang w:val="it-IT"/>
        </w:rPr>
        <w:t xml:space="preserve"> </w:t>
      </w:r>
      <w:r w:rsidR="00BA4CAC" w:rsidRPr="001C3C31">
        <w:rPr>
          <w:rStyle w:val="Incipit"/>
        </w:rPr>
        <w:t>turbas</w:t>
      </w:r>
      <w:r w:rsidR="00BA4CAC">
        <w:rPr>
          <w:lang w:val="it-IT"/>
        </w:rPr>
        <w:t xml:space="preserve">. OF </w:t>
      </w:r>
      <w:r w:rsidR="00BA4CAC" w:rsidRPr="001C3C31">
        <w:rPr>
          <w:rStyle w:val="Incipit"/>
        </w:rPr>
        <w:t>Anima</w:t>
      </w:r>
      <w:r w:rsidR="00BA4CAC">
        <w:rPr>
          <w:lang w:val="it-IT"/>
        </w:rPr>
        <w:t xml:space="preserve"> </w:t>
      </w:r>
      <w:r w:rsidR="00BA4CAC" w:rsidRPr="001C3C31">
        <w:rPr>
          <w:rStyle w:val="Incipit"/>
        </w:rPr>
        <w:t>nostra</w:t>
      </w:r>
      <w:r w:rsidR="00BA4CAC">
        <w:rPr>
          <w:lang w:val="it-IT"/>
        </w:rPr>
        <w:t xml:space="preserve">. CO </w:t>
      </w:r>
      <w:r w:rsidR="00BA4CAC" w:rsidRPr="001C3C31">
        <w:rPr>
          <w:rStyle w:val="Incipit"/>
        </w:rPr>
        <w:t>Quicumque</w:t>
      </w:r>
      <w:r w:rsidR="00BA4CAC">
        <w:rPr>
          <w:lang w:val="it-IT"/>
        </w:rPr>
        <w:t xml:space="preserve"> </w:t>
      </w:r>
      <w:r w:rsidR="00BA4CAC" w:rsidRPr="001C3C31">
        <w:rPr>
          <w:rStyle w:val="Incipit"/>
        </w:rPr>
        <w:t>fecerit</w:t>
      </w:r>
      <w:r w:rsidR="00BA4CAC">
        <w:rPr>
          <w:lang w:val="it-IT"/>
        </w:rPr>
        <w:t>.</w:t>
      </w:r>
    </w:p>
    <w:p w:rsidR="00BA4CAC" w:rsidRDefault="00BA4CAC" w:rsidP="00BA4CAC">
      <w:pPr>
        <w:pStyle w:val="berschrift1"/>
        <w:rPr>
          <w:lang w:val="it-IT"/>
        </w:rPr>
      </w:pPr>
      <w:r>
        <w:rPr>
          <w:lang w:val="it-IT"/>
        </w:rPr>
        <w:lastRenderedPageBreak/>
        <w:t>IN TRANSLATIONE SANCTI BENEDICTI ABBATIS</w:t>
      </w:r>
    </w:p>
    <w:p w:rsidR="00BA4CAC" w:rsidRDefault="004251ED" w:rsidP="00BA4CAC">
      <w:pPr>
        <w:rPr>
          <w:lang w:val="it-IT"/>
        </w:rPr>
      </w:pPr>
      <w:r>
        <w:rPr>
          <w:lang w:val="it-IT"/>
        </w:rPr>
        <w:t xml:space="preserve">AD VESPERAS </w:t>
      </w:r>
      <w:r w:rsidRPr="005E47A1">
        <w:rPr>
          <w:lang w:val="la-Latn"/>
        </w:rPr>
        <w:t>|</w:t>
      </w:r>
      <w:r w:rsidR="005E4474">
        <w:rPr>
          <w:lang w:val="it-IT"/>
        </w:rPr>
        <w:t>M::[AN</w:t>
      </w:r>
      <w:r>
        <w:rPr>
          <w:lang w:val="it-IT"/>
        </w:rPr>
        <w:t>]</w:t>
      </w:r>
      <w:r w:rsidR="005E4474">
        <w:rPr>
          <w:lang w:val="it-IT"/>
        </w:rPr>
        <w:t xml:space="preserve"> </w:t>
      </w:r>
      <w:r w:rsidR="005E4474" w:rsidRPr="005E4474">
        <w:rPr>
          <w:rStyle w:val="Incipit"/>
        </w:rPr>
        <w:t>?</w:t>
      </w:r>
      <w:r w:rsidRPr="00A002FB">
        <w:t xml:space="preserve"> </w:t>
      </w:r>
      <w:r w:rsidRPr="001C3C31">
        <w:rPr>
          <w:rStyle w:val="Incipit"/>
        </w:rPr>
        <w:t>Servus</w:t>
      </w:r>
      <w:r>
        <w:rPr>
          <w:lang w:val="it-IT"/>
        </w:rPr>
        <w:t xml:space="preserve"> </w:t>
      </w:r>
      <w:r w:rsidR="005E4474">
        <w:t>!</w:t>
      </w:r>
      <w:r>
        <w:rPr>
          <w:lang w:val="it-IT"/>
        </w:rPr>
        <w:t>R</w:t>
      </w:r>
      <w:r w:rsidR="005E4474">
        <w:t xml:space="preserve"> in TEI!</w:t>
      </w:r>
      <w:r>
        <w:rPr>
          <w:lang w:val="it-IT"/>
        </w:rPr>
        <w:t xml:space="preserve"> in quadragesima non R</w:t>
      </w:r>
      <w:r w:rsidR="005E4474">
        <w:rPr>
          <w:lang w:val="it-IT"/>
        </w:rPr>
        <w:t xml:space="preserve"> in TEI</w:t>
      </w:r>
      <w:r w:rsidR="005E4474">
        <w:t>!</w:t>
      </w:r>
      <w:r>
        <w:rPr>
          <w:lang w:val="it-IT"/>
        </w:rPr>
        <w:t>gitur</w:t>
      </w:r>
      <w:r w:rsidRPr="005E47A1">
        <w:rPr>
          <w:lang w:val="la-Latn"/>
        </w:rPr>
        <w:t>|</w:t>
      </w:r>
      <w:r>
        <w:rPr>
          <w:lang w:val="it-IT"/>
        </w:rPr>
        <w:t xml:space="preserve">. AM </w:t>
      </w:r>
      <w:r w:rsidRPr="001C3C31">
        <w:rPr>
          <w:rStyle w:val="Incipit"/>
        </w:rPr>
        <w:t>Similabo</w:t>
      </w:r>
      <w:r>
        <w:rPr>
          <w:lang w:val="it-IT"/>
        </w:rPr>
        <w:t xml:space="preserve"> </w:t>
      </w:r>
      <w:r w:rsidRPr="001C3C31">
        <w:rPr>
          <w:rStyle w:val="Incipit"/>
        </w:rPr>
        <w:t>eum</w:t>
      </w:r>
      <w:r>
        <w:rPr>
          <w:lang w:val="it-IT"/>
        </w:rPr>
        <w:t>.</w:t>
      </w:r>
      <w:r w:rsidR="0058344D">
        <w:rPr>
          <w:lang w:val="it-IT"/>
        </w:rPr>
        <w:t xml:space="preserve"> Oratio de uno confessore.</w:t>
      </w:r>
    </w:p>
    <w:p w:rsidR="004251ED" w:rsidRDefault="004251ED" w:rsidP="00BA4CAC">
      <w:pPr>
        <w:rPr>
          <w:lang w:val="it-IT"/>
        </w:rPr>
      </w:pPr>
      <w:r>
        <w:rPr>
          <w:lang w:val="it-IT"/>
        </w:rPr>
        <w:t>AD MATUTINAS novem responsoria de uno confessore.</w:t>
      </w:r>
    </w:p>
    <w:p w:rsidR="004251ED" w:rsidRDefault="004251ED" w:rsidP="00BA4CAC">
      <w:pPr>
        <w:rPr>
          <w:lang w:val="it-IT"/>
        </w:rPr>
      </w:pPr>
      <w:r>
        <w:rPr>
          <w:lang w:val="it-IT"/>
        </w:rPr>
        <w:t xml:space="preserve">[AD LAUDES] AB </w:t>
      </w:r>
      <w:r w:rsidRPr="001C3C31">
        <w:rPr>
          <w:rStyle w:val="Incipit"/>
        </w:rPr>
        <w:t>Serve</w:t>
      </w:r>
      <w:r>
        <w:rPr>
          <w:lang w:val="it-IT"/>
        </w:rPr>
        <w:t xml:space="preserve"> </w:t>
      </w:r>
      <w:r w:rsidRPr="001C3C31">
        <w:rPr>
          <w:rStyle w:val="Incipit"/>
        </w:rPr>
        <w:t>bone</w:t>
      </w:r>
      <w:r>
        <w:rPr>
          <w:lang w:val="it-IT"/>
        </w:rPr>
        <w:t xml:space="preserve"> </w:t>
      </w:r>
      <w:r w:rsidRPr="001C3C31">
        <w:rPr>
          <w:rStyle w:val="Incipit"/>
        </w:rPr>
        <w:t>et</w:t>
      </w:r>
      <w:r>
        <w:rPr>
          <w:lang w:val="it-IT"/>
        </w:rPr>
        <w:t xml:space="preserve"> </w:t>
      </w:r>
      <w:r w:rsidRPr="001C3C31">
        <w:rPr>
          <w:rStyle w:val="Incipit"/>
        </w:rPr>
        <w:t>fidelis</w:t>
      </w:r>
      <w:r>
        <w:rPr>
          <w:lang w:val="it-IT"/>
        </w:rPr>
        <w:t>.</w:t>
      </w:r>
    </w:p>
    <w:p w:rsidR="004251ED" w:rsidRDefault="004251ED" w:rsidP="004251ED">
      <w:pPr>
        <w:pStyle w:val="berschrift1"/>
        <w:rPr>
          <w:lang w:val="it-IT"/>
        </w:rPr>
      </w:pPr>
      <w:r>
        <w:rPr>
          <w:lang w:val="it-IT"/>
        </w:rPr>
        <w:t>MARGARITAE VIRGINIS ET MARTYRIS</w:t>
      </w:r>
    </w:p>
    <w:p w:rsidR="004251ED" w:rsidRDefault="004251ED" w:rsidP="004251ED">
      <w:pPr>
        <w:rPr>
          <w:lang w:val="it-IT"/>
        </w:rPr>
      </w:pPr>
      <w:r>
        <w:rPr>
          <w:lang w:val="it-IT"/>
        </w:rPr>
        <w:t xml:space="preserve">AD VESPERAS </w:t>
      </w:r>
      <w:r w:rsidR="00B71EA0" w:rsidRPr="005E47A1">
        <w:rPr>
          <w:lang w:val="la-Latn"/>
        </w:rPr>
        <w:t>|</w:t>
      </w:r>
      <w:r w:rsidR="00B71EA0">
        <w:rPr>
          <w:lang w:val="it-IT"/>
        </w:rPr>
        <w:t>R::</w:t>
      </w:r>
      <w:r>
        <w:rPr>
          <w:lang w:val="it-IT"/>
        </w:rPr>
        <w:t xml:space="preserve">AN </w:t>
      </w:r>
      <w:r w:rsidRPr="00323728">
        <w:rPr>
          <w:rStyle w:val="Incipit"/>
        </w:rPr>
        <w:t>O</w:t>
      </w:r>
      <w:r>
        <w:rPr>
          <w:lang w:val="it-IT"/>
        </w:rPr>
        <w:t xml:space="preserve"> </w:t>
      </w:r>
      <w:r w:rsidRPr="00323728">
        <w:rPr>
          <w:rStyle w:val="Incipit"/>
        </w:rPr>
        <w:t>Margarita</w:t>
      </w:r>
      <w:r w:rsidRPr="005E47A1">
        <w:rPr>
          <w:lang w:val="la-Latn"/>
        </w:rPr>
        <w:t>|</w:t>
      </w:r>
      <w:r>
        <w:rPr>
          <w:lang w:val="it-IT"/>
        </w:rPr>
        <w:t xml:space="preserve">. PS </w:t>
      </w:r>
      <w:r w:rsidRPr="00323728">
        <w:rPr>
          <w:rStyle w:val="Incipit"/>
        </w:rPr>
        <w:t>Laudate</w:t>
      </w:r>
      <w:r>
        <w:rPr>
          <w:lang w:val="it-IT"/>
        </w:rPr>
        <w:t xml:space="preserve"> </w:t>
      </w:r>
      <w:r w:rsidRPr="00323728">
        <w:rPr>
          <w:rStyle w:val="Incipit"/>
        </w:rPr>
        <w:t>pueri</w:t>
      </w:r>
      <w:r>
        <w:rPr>
          <w:lang w:val="it-IT"/>
        </w:rPr>
        <w:t xml:space="preserve">. Capitulum de virginibus. </w:t>
      </w:r>
      <w:r w:rsidR="007C6E78" w:rsidRPr="005E47A1">
        <w:rPr>
          <w:lang w:val="la-Latn"/>
        </w:rPr>
        <w:t>|</w:t>
      </w:r>
      <w:r w:rsidR="007C6E78">
        <w:rPr>
          <w:lang w:val="it-IT"/>
        </w:rPr>
        <w:t>R::</w:t>
      </w:r>
      <w:r>
        <w:rPr>
          <w:lang w:val="it-IT"/>
        </w:rPr>
        <w:t xml:space="preserve">RP </w:t>
      </w:r>
      <w:r w:rsidRPr="00323728">
        <w:rPr>
          <w:rStyle w:val="Incipit"/>
        </w:rPr>
        <w:t>Quadam</w:t>
      </w:r>
      <w:r>
        <w:rPr>
          <w:lang w:val="it-IT"/>
        </w:rPr>
        <w:t xml:space="preserve"> </w:t>
      </w:r>
      <w:r w:rsidRPr="00323728">
        <w:rPr>
          <w:rStyle w:val="Incipit"/>
        </w:rPr>
        <w:t>die</w:t>
      </w:r>
      <w:r w:rsidRPr="005E47A1">
        <w:rPr>
          <w:lang w:val="la-Latn"/>
        </w:rPr>
        <w:t>|</w:t>
      </w:r>
      <w:r>
        <w:rPr>
          <w:lang w:val="it-IT"/>
        </w:rPr>
        <w:t xml:space="preserve">. HY </w:t>
      </w:r>
      <w:r w:rsidRPr="00323728">
        <w:rPr>
          <w:rStyle w:val="Incipit"/>
        </w:rPr>
        <w:t>Iesu</w:t>
      </w:r>
      <w:r>
        <w:rPr>
          <w:lang w:val="it-IT"/>
        </w:rPr>
        <w:t xml:space="preserve"> </w:t>
      </w:r>
      <w:r w:rsidRPr="00323728">
        <w:rPr>
          <w:rStyle w:val="Incipit"/>
        </w:rPr>
        <w:t>corona</w:t>
      </w:r>
      <w:r>
        <w:rPr>
          <w:lang w:val="it-IT"/>
        </w:rPr>
        <w:t xml:space="preserve">. </w:t>
      </w:r>
      <w:r w:rsidR="007C6E78" w:rsidRPr="005E47A1">
        <w:rPr>
          <w:lang w:val="la-Latn"/>
        </w:rPr>
        <w:t>|</w:t>
      </w:r>
      <w:r w:rsidR="007C6E78">
        <w:rPr>
          <w:lang w:val="it-IT"/>
        </w:rPr>
        <w:t>R::</w:t>
      </w:r>
      <w:r>
        <w:rPr>
          <w:lang w:val="it-IT"/>
        </w:rPr>
        <w:t xml:space="preserve">AM </w:t>
      </w:r>
      <w:r w:rsidRPr="00323728">
        <w:rPr>
          <w:rStyle w:val="Incipit"/>
        </w:rPr>
        <w:t>Magnificemus</w:t>
      </w:r>
      <w:r>
        <w:rPr>
          <w:lang w:val="it-IT"/>
        </w:rPr>
        <w:t xml:space="preserve"> </w:t>
      </w:r>
      <w:r w:rsidRPr="00323728">
        <w:rPr>
          <w:rStyle w:val="Incipit"/>
        </w:rPr>
        <w:t>dominum</w:t>
      </w:r>
      <w:r w:rsidRPr="005E47A1">
        <w:rPr>
          <w:lang w:val="la-Latn"/>
        </w:rPr>
        <w:t>|</w:t>
      </w:r>
      <w:r>
        <w:rPr>
          <w:lang w:val="it-IT"/>
        </w:rPr>
        <w:t xml:space="preserve">. OR </w:t>
      </w:r>
      <w:r w:rsidRPr="0057374F">
        <w:rPr>
          <w:rStyle w:val="Incipit"/>
        </w:rPr>
        <w:t>Deus</w:t>
      </w:r>
      <w:r w:rsidRPr="00A002FB">
        <w:t xml:space="preserve"> </w:t>
      </w:r>
      <w:r w:rsidRPr="0057374F">
        <w:rPr>
          <w:rStyle w:val="Incipit"/>
        </w:rPr>
        <w:t>qui</w:t>
      </w:r>
      <w:r w:rsidRPr="00A002FB">
        <w:t xml:space="preserve"> </w:t>
      </w:r>
      <w:r w:rsidRPr="0057374F">
        <w:rPr>
          <w:rStyle w:val="Incipit"/>
        </w:rPr>
        <w:t>beatam</w:t>
      </w:r>
      <w:r w:rsidRPr="00A002FB">
        <w:t xml:space="preserve"> </w:t>
      </w:r>
      <w:r w:rsidRPr="0057374F">
        <w:rPr>
          <w:rStyle w:val="Incipit"/>
        </w:rPr>
        <w:t>virginem</w:t>
      </w:r>
      <w:r w:rsidRPr="00A002FB">
        <w:t xml:space="preserve"> </w:t>
      </w:r>
      <w:r w:rsidRPr="0057374F">
        <w:rPr>
          <w:rStyle w:val="Incipit"/>
        </w:rPr>
        <w:t>Margaritam</w:t>
      </w:r>
      <w:r>
        <w:rPr>
          <w:lang w:val="it-IT"/>
        </w:rPr>
        <w:t xml:space="preserve">. In suffragio [de sanctis Ermachora et Fortunato] AC </w:t>
      </w:r>
      <w:r w:rsidRPr="002D7E0C">
        <w:rPr>
          <w:rStyle w:val="Incipit"/>
        </w:rPr>
        <w:t>Sanctum</w:t>
      </w:r>
      <w:r>
        <w:rPr>
          <w:lang w:val="it-IT"/>
        </w:rPr>
        <w:t xml:space="preserve"> </w:t>
      </w:r>
      <w:r w:rsidRPr="002D7E0C">
        <w:rPr>
          <w:rStyle w:val="Incipit"/>
        </w:rPr>
        <w:t>est</w:t>
      </w:r>
      <w:r>
        <w:rPr>
          <w:lang w:val="it-IT"/>
        </w:rPr>
        <w:t xml:space="preserve"> </w:t>
      </w:r>
      <w:r w:rsidRPr="002D7E0C">
        <w:rPr>
          <w:rStyle w:val="Incipit"/>
        </w:rPr>
        <w:t>verum</w:t>
      </w:r>
      <w:r>
        <w:rPr>
          <w:lang w:val="it-IT"/>
        </w:rPr>
        <w:t xml:space="preserve"> </w:t>
      </w:r>
      <w:r w:rsidRPr="002D7E0C">
        <w:rPr>
          <w:rStyle w:val="Incipit"/>
        </w:rPr>
        <w:t>lumen</w:t>
      </w:r>
      <w:r>
        <w:rPr>
          <w:lang w:val="it-IT"/>
        </w:rPr>
        <w:t>. OR</w:t>
      </w:r>
      <w:r w:rsidR="002D5C21">
        <w:rPr>
          <w:lang w:val="it-IT"/>
        </w:rPr>
        <w:t>C</w:t>
      </w:r>
      <w:r>
        <w:rPr>
          <w:lang w:val="it-IT"/>
        </w:rPr>
        <w:t xml:space="preserve"> </w:t>
      </w:r>
      <w:r w:rsidRPr="002D7E0C">
        <w:rPr>
          <w:rStyle w:val="Incipit"/>
        </w:rPr>
        <w:t>Intervenientibus</w:t>
      </w:r>
      <w:r>
        <w:rPr>
          <w:lang w:val="it-IT"/>
        </w:rPr>
        <w:t xml:space="preserve"> </w:t>
      </w:r>
      <w:r w:rsidRPr="002D7E0C">
        <w:rPr>
          <w:rStyle w:val="Incipit"/>
        </w:rPr>
        <w:t>sanctis</w:t>
      </w:r>
      <w:r>
        <w:rPr>
          <w:lang w:val="it-IT"/>
        </w:rPr>
        <w:t xml:space="preserve"> </w:t>
      </w:r>
      <w:r w:rsidRPr="002D7E0C">
        <w:rPr>
          <w:rStyle w:val="Incipit"/>
        </w:rPr>
        <w:t>tuis</w:t>
      </w:r>
      <w:r>
        <w:rPr>
          <w:lang w:val="it-IT"/>
        </w:rPr>
        <w:t xml:space="preserve"> </w:t>
      </w:r>
      <w:r w:rsidR="001E7F7D" w:rsidRPr="001E7F7D">
        <w:rPr>
          <w:rStyle w:val="Incipit"/>
        </w:rPr>
        <w:t>|</w:t>
      </w:r>
      <w:r w:rsidR="001E7F7D">
        <w:rPr>
          <w:rStyle w:val="Incipit"/>
        </w:rPr>
        <w:t>Ermachore::</w:t>
      </w:r>
      <w:r w:rsidR="001E7F7D" w:rsidRPr="002D7E0C">
        <w:rPr>
          <w:rStyle w:val="Incipit"/>
        </w:rPr>
        <w:t>Ermachora</w:t>
      </w:r>
      <w:r w:rsidR="001E7F7D" w:rsidRPr="001E7F7D">
        <w:rPr>
          <w:rStyle w:val="Incipit"/>
        </w:rPr>
        <w:t>|</w:t>
      </w:r>
      <w:r>
        <w:rPr>
          <w:lang w:val="it-IT"/>
        </w:rPr>
        <w:t xml:space="preserve"> </w:t>
      </w:r>
      <w:r w:rsidRPr="002D7E0C">
        <w:rPr>
          <w:rStyle w:val="Incipit"/>
        </w:rPr>
        <w:t>et</w:t>
      </w:r>
      <w:r>
        <w:rPr>
          <w:lang w:val="it-IT"/>
        </w:rPr>
        <w:t xml:space="preserve"> </w:t>
      </w:r>
      <w:r w:rsidRPr="002D7E0C">
        <w:rPr>
          <w:rStyle w:val="Incipit"/>
        </w:rPr>
        <w:t>Fortunato</w:t>
      </w:r>
      <w:r>
        <w:rPr>
          <w:lang w:val="it-IT"/>
        </w:rPr>
        <w:t>.</w:t>
      </w:r>
    </w:p>
    <w:p w:rsidR="004251ED" w:rsidRDefault="00CD05CB" w:rsidP="004251ED">
      <w:pPr>
        <w:rPr>
          <w:lang w:val="it-IT"/>
        </w:rPr>
      </w:pPr>
      <w:r>
        <w:rPr>
          <w:lang w:val="it-IT"/>
        </w:rPr>
        <w:t xml:space="preserve">AD MATUTINAS passio eius legitur et historia </w:t>
      </w:r>
      <w:r w:rsidR="007C6E78" w:rsidRPr="005E47A1">
        <w:rPr>
          <w:lang w:val="la-Latn"/>
        </w:rPr>
        <w:t>|</w:t>
      </w:r>
      <w:r w:rsidR="007C6E78">
        <w:rPr>
          <w:lang w:val="it-IT"/>
        </w:rPr>
        <w:t>R::</w:t>
      </w:r>
      <w:r>
        <w:rPr>
          <w:lang w:val="it-IT"/>
        </w:rPr>
        <w:t xml:space="preserve">[RP] </w:t>
      </w:r>
      <w:r w:rsidRPr="00D323A1">
        <w:rPr>
          <w:rStyle w:val="Incipit"/>
        </w:rPr>
        <w:t>Felix</w:t>
      </w:r>
      <w:r>
        <w:rPr>
          <w:lang w:val="it-IT"/>
        </w:rPr>
        <w:t xml:space="preserve"> </w:t>
      </w:r>
      <w:r w:rsidRPr="00D323A1">
        <w:rPr>
          <w:rStyle w:val="Incipit"/>
        </w:rPr>
        <w:t>igitur</w:t>
      </w:r>
      <w:r w:rsidRPr="005E47A1">
        <w:rPr>
          <w:lang w:val="la-Latn"/>
        </w:rPr>
        <w:t>|</w:t>
      </w:r>
      <w:r>
        <w:rPr>
          <w:lang w:val="it-IT"/>
        </w:rPr>
        <w:t xml:space="preserve"> per totum canitur. [TD] </w:t>
      </w:r>
      <w:r w:rsidRPr="00D323A1">
        <w:rPr>
          <w:rStyle w:val="Incipit"/>
        </w:rPr>
        <w:t>Te</w:t>
      </w:r>
      <w:r>
        <w:rPr>
          <w:lang w:val="it-IT"/>
        </w:rPr>
        <w:t xml:space="preserve"> </w:t>
      </w:r>
      <w:r w:rsidRPr="00D323A1">
        <w:rPr>
          <w:rStyle w:val="Incipit"/>
        </w:rPr>
        <w:t>deum</w:t>
      </w:r>
      <w:r>
        <w:rPr>
          <w:lang w:val="it-IT"/>
        </w:rPr>
        <w:t xml:space="preserve"> </w:t>
      </w:r>
      <w:r w:rsidRPr="00D323A1">
        <w:rPr>
          <w:rStyle w:val="Incipit"/>
        </w:rPr>
        <w:t>laudamus</w:t>
      </w:r>
      <w:r>
        <w:rPr>
          <w:lang w:val="it-IT"/>
        </w:rPr>
        <w:t xml:space="preserve"> dicitur.</w:t>
      </w:r>
    </w:p>
    <w:p w:rsidR="00CD05CB" w:rsidRDefault="00CD05CB" w:rsidP="004251ED">
      <w:pPr>
        <w:rPr>
          <w:lang w:val="it-IT"/>
        </w:rPr>
      </w:pPr>
      <w:r>
        <w:rPr>
          <w:lang w:val="it-IT"/>
        </w:rPr>
        <w:t xml:space="preserve">[AD LAUDES] </w:t>
      </w:r>
      <w:r w:rsidR="007C6E78" w:rsidRPr="005E47A1">
        <w:rPr>
          <w:lang w:val="la-Latn"/>
        </w:rPr>
        <w:t>|</w:t>
      </w:r>
      <w:r w:rsidR="007C6E78">
        <w:rPr>
          <w:lang w:val="it-IT"/>
        </w:rPr>
        <w:t>R::</w:t>
      </w:r>
      <w:r>
        <w:rPr>
          <w:lang w:val="it-IT"/>
        </w:rPr>
        <w:t xml:space="preserve">AB </w:t>
      </w:r>
      <w:r w:rsidRPr="00D323A1">
        <w:rPr>
          <w:rStyle w:val="Incipit"/>
        </w:rPr>
        <w:t>Videntes</w:t>
      </w:r>
      <w:r>
        <w:rPr>
          <w:lang w:val="it-IT"/>
        </w:rPr>
        <w:t xml:space="preserve"> </w:t>
      </w:r>
      <w:r w:rsidRPr="00D323A1">
        <w:rPr>
          <w:rStyle w:val="Incipit"/>
        </w:rPr>
        <w:t>haec</w:t>
      </w:r>
      <w:r>
        <w:rPr>
          <w:lang w:val="it-IT"/>
        </w:rPr>
        <w:t xml:space="preserve"> </w:t>
      </w:r>
      <w:r w:rsidRPr="00D323A1">
        <w:rPr>
          <w:rStyle w:val="Incipit"/>
        </w:rPr>
        <w:t>mirabilia</w:t>
      </w:r>
      <w:r w:rsidRPr="005E47A1">
        <w:rPr>
          <w:lang w:val="la-Latn"/>
        </w:rPr>
        <w:t>|</w:t>
      </w:r>
      <w:r>
        <w:rPr>
          <w:lang w:val="it-IT"/>
        </w:rPr>
        <w:t>.</w:t>
      </w:r>
    </w:p>
    <w:p w:rsidR="00CD05CB" w:rsidRDefault="00CD05CB" w:rsidP="004251ED">
      <w:pPr>
        <w:rPr>
          <w:lang w:val="it-IT"/>
        </w:rPr>
      </w:pPr>
      <w:r>
        <w:rPr>
          <w:lang w:val="it-IT"/>
        </w:rPr>
        <w:t>AD CURSUS LAUDES.</w:t>
      </w:r>
    </w:p>
    <w:p w:rsidR="00CD05CB" w:rsidRDefault="00CD05CB" w:rsidP="004251ED">
      <w:pPr>
        <w:rPr>
          <w:lang w:val="it-IT"/>
        </w:rPr>
      </w:pPr>
      <w:r>
        <w:rPr>
          <w:lang w:val="it-IT"/>
        </w:rPr>
        <w:t xml:space="preserve">AD MISSAM [IN] </w:t>
      </w:r>
      <w:r w:rsidRPr="00E717D3">
        <w:rPr>
          <w:rStyle w:val="Incipit"/>
        </w:rPr>
        <w:t>Loquebar</w:t>
      </w:r>
      <w:r>
        <w:rPr>
          <w:lang w:val="it-IT"/>
        </w:rPr>
        <w:t xml:space="preserve"> </w:t>
      </w:r>
      <w:r w:rsidRPr="00E717D3">
        <w:rPr>
          <w:rStyle w:val="Incipit"/>
        </w:rPr>
        <w:t>de</w:t>
      </w:r>
      <w:r>
        <w:rPr>
          <w:lang w:val="it-IT"/>
        </w:rPr>
        <w:t xml:space="preserve"> </w:t>
      </w:r>
      <w:r w:rsidRPr="00E717D3">
        <w:rPr>
          <w:rStyle w:val="Incipit"/>
        </w:rPr>
        <w:t>testimoniis</w:t>
      </w:r>
      <w:r>
        <w:rPr>
          <w:lang w:val="it-IT"/>
        </w:rPr>
        <w:t>.</w:t>
      </w:r>
      <w:r w:rsidR="00D16C08">
        <w:rPr>
          <w:lang w:val="it-IT"/>
        </w:rPr>
        <w:t xml:space="preserve"> </w:t>
      </w:r>
      <w:r>
        <w:rPr>
          <w:lang w:val="it-IT"/>
        </w:rPr>
        <w:t xml:space="preserve">[GL] </w:t>
      </w:r>
      <w:r w:rsidRPr="00E717D3">
        <w:rPr>
          <w:rStyle w:val="Incipit"/>
        </w:rPr>
        <w:t>Gloria</w:t>
      </w:r>
      <w:r>
        <w:rPr>
          <w:lang w:val="it-IT"/>
        </w:rPr>
        <w:t xml:space="preserve"> </w:t>
      </w:r>
      <w:r w:rsidRPr="00E717D3">
        <w:rPr>
          <w:rStyle w:val="Incipit"/>
        </w:rPr>
        <w:t>in</w:t>
      </w:r>
      <w:r>
        <w:rPr>
          <w:lang w:val="it-IT"/>
        </w:rPr>
        <w:t xml:space="preserve"> </w:t>
      </w:r>
      <w:r w:rsidRPr="00E717D3">
        <w:rPr>
          <w:rStyle w:val="Incipit"/>
        </w:rPr>
        <w:t>excelsis</w:t>
      </w:r>
      <w:r>
        <w:rPr>
          <w:lang w:val="it-IT"/>
        </w:rPr>
        <w:t xml:space="preserve"> </w:t>
      </w:r>
      <w:r w:rsidRPr="00E717D3">
        <w:rPr>
          <w:rStyle w:val="Incipit"/>
        </w:rPr>
        <w:t>deo</w:t>
      </w:r>
      <w:r>
        <w:rPr>
          <w:lang w:val="it-IT"/>
        </w:rPr>
        <w:t xml:space="preserve">. ORCL </w:t>
      </w:r>
      <w:r w:rsidRPr="00E717D3">
        <w:rPr>
          <w:rStyle w:val="Incipit"/>
        </w:rPr>
        <w:t>Deus</w:t>
      </w:r>
      <w:r>
        <w:rPr>
          <w:lang w:val="it-IT"/>
        </w:rPr>
        <w:t xml:space="preserve"> </w:t>
      </w:r>
      <w:r w:rsidRPr="00E717D3">
        <w:rPr>
          <w:rStyle w:val="Incipit"/>
        </w:rPr>
        <w:t>qui</w:t>
      </w:r>
      <w:r>
        <w:rPr>
          <w:lang w:val="it-IT"/>
        </w:rPr>
        <w:t xml:space="preserve"> </w:t>
      </w:r>
      <w:r w:rsidRPr="00E717D3">
        <w:rPr>
          <w:rStyle w:val="Incipit"/>
        </w:rPr>
        <w:t>beatam</w:t>
      </w:r>
      <w:r>
        <w:rPr>
          <w:lang w:val="it-IT"/>
        </w:rPr>
        <w:t xml:space="preserve"> </w:t>
      </w:r>
      <w:r w:rsidRPr="00E717D3">
        <w:rPr>
          <w:rStyle w:val="Incipit"/>
        </w:rPr>
        <w:t>virginem</w:t>
      </w:r>
      <w:r>
        <w:rPr>
          <w:lang w:val="it-IT"/>
        </w:rPr>
        <w:t xml:space="preserve"> </w:t>
      </w:r>
      <w:r w:rsidRPr="00E717D3">
        <w:rPr>
          <w:rStyle w:val="Incipit"/>
        </w:rPr>
        <w:t>Margaritam</w:t>
      </w:r>
      <w:r>
        <w:rPr>
          <w:lang w:val="it-IT"/>
        </w:rPr>
        <w:t xml:space="preserve">. EP </w:t>
      </w:r>
      <w:r w:rsidRPr="00E717D3">
        <w:rPr>
          <w:rStyle w:val="Incipit"/>
        </w:rPr>
        <w:t>Domine</w:t>
      </w:r>
      <w:r>
        <w:rPr>
          <w:lang w:val="it-IT"/>
        </w:rPr>
        <w:t xml:space="preserve"> </w:t>
      </w:r>
      <w:r w:rsidRPr="00E717D3">
        <w:rPr>
          <w:rStyle w:val="Incipit"/>
        </w:rPr>
        <w:t>deus</w:t>
      </w:r>
      <w:r>
        <w:rPr>
          <w:lang w:val="it-IT"/>
        </w:rPr>
        <w:t xml:space="preserve"> </w:t>
      </w:r>
      <w:r w:rsidRPr="00E717D3">
        <w:rPr>
          <w:rStyle w:val="Incipit"/>
        </w:rPr>
        <w:t>meus</w:t>
      </w:r>
      <w:r>
        <w:rPr>
          <w:lang w:val="it-IT"/>
        </w:rPr>
        <w:t xml:space="preserve">. GR </w:t>
      </w:r>
      <w:r w:rsidRPr="00E717D3">
        <w:rPr>
          <w:rStyle w:val="Incipit"/>
        </w:rPr>
        <w:t>Dilexisti</w:t>
      </w:r>
      <w:r>
        <w:rPr>
          <w:lang w:val="it-IT"/>
        </w:rPr>
        <w:t xml:space="preserve"> </w:t>
      </w:r>
      <w:r w:rsidRPr="00E717D3">
        <w:rPr>
          <w:rStyle w:val="Incipit"/>
        </w:rPr>
        <w:t>iustitiam</w:t>
      </w:r>
      <w:r>
        <w:rPr>
          <w:lang w:val="it-IT"/>
        </w:rPr>
        <w:t xml:space="preserve">. ALV </w:t>
      </w:r>
      <w:r w:rsidRPr="00E717D3">
        <w:rPr>
          <w:rStyle w:val="Incipit"/>
        </w:rPr>
        <w:t>Egregia</w:t>
      </w:r>
      <w:r>
        <w:rPr>
          <w:lang w:val="it-IT"/>
        </w:rPr>
        <w:t xml:space="preserve"> </w:t>
      </w:r>
      <w:r w:rsidRPr="00E717D3">
        <w:rPr>
          <w:rStyle w:val="Incipit"/>
        </w:rPr>
        <w:t>sponsa</w:t>
      </w:r>
      <w:r>
        <w:rPr>
          <w:lang w:val="it-IT"/>
        </w:rPr>
        <w:t xml:space="preserve"> </w:t>
      </w:r>
      <w:r w:rsidRPr="00E717D3">
        <w:rPr>
          <w:rStyle w:val="Incipit"/>
        </w:rPr>
        <w:t>Christi</w:t>
      </w:r>
      <w:r>
        <w:rPr>
          <w:lang w:val="it-IT"/>
        </w:rPr>
        <w:t xml:space="preserve">. SE </w:t>
      </w:r>
      <w:r w:rsidRPr="00E717D3">
        <w:rPr>
          <w:rStyle w:val="Incipit"/>
        </w:rPr>
        <w:t>Exultent</w:t>
      </w:r>
      <w:r>
        <w:rPr>
          <w:lang w:val="it-IT"/>
        </w:rPr>
        <w:t xml:space="preserve"> </w:t>
      </w:r>
      <w:r w:rsidRPr="00E717D3">
        <w:rPr>
          <w:rStyle w:val="Incipit"/>
        </w:rPr>
        <w:t>filiae</w:t>
      </w:r>
      <w:r>
        <w:rPr>
          <w:lang w:val="it-IT"/>
        </w:rPr>
        <w:t xml:space="preserve"> </w:t>
      </w:r>
      <w:r w:rsidRPr="00E717D3">
        <w:rPr>
          <w:rStyle w:val="Incipit"/>
        </w:rPr>
        <w:t>Sion</w:t>
      </w:r>
      <w:r>
        <w:rPr>
          <w:lang w:val="it-IT"/>
        </w:rPr>
        <w:t xml:space="preserve">. EV </w:t>
      </w:r>
      <w:r w:rsidRPr="00E717D3">
        <w:rPr>
          <w:rStyle w:val="Incipit"/>
        </w:rPr>
        <w:t>Simile</w:t>
      </w:r>
      <w:r>
        <w:rPr>
          <w:lang w:val="it-IT"/>
        </w:rPr>
        <w:t xml:space="preserve"> </w:t>
      </w:r>
      <w:r w:rsidRPr="00E717D3">
        <w:rPr>
          <w:rStyle w:val="Incipit"/>
        </w:rPr>
        <w:t>est</w:t>
      </w:r>
      <w:r>
        <w:rPr>
          <w:lang w:val="it-IT"/>
        </w:rPr>
        <w:t xml:space="preserve"> </w:t>
      </w:r>
      <w:r w:rsidRPr="00E717D3">
        <w:rPr>
          <w:rStyle w:val="Incipit"/>
        </w:rPr>
        <w:t>regnum</w:t>
      </w:r>
      <w:r>
        <w:rPr>
          <w:lang w:val="it-IT"/>
        </w:rPr>
        <w:t xml:space="preserve"> </w:t>
      </w:r>
      <w:r w:rsidRPr="00E717D3">
        <w:rPr>
          <w:rStyle w:val="Incipit"/>
        </w:rPr>
        <w:t>caelorum</w:t>
      </w:r>
      <w:r>
        <w:rPr>
          <w:lang w:val="it-IT"/>
        </w:rPr>
        <w:t xml:space="preserve"> </w:t>
      </w:r>
      <w:r w:rsidRPr="00E717D3">
        <w:rPr>
          <w:rStyle w:val="Incipit"/>
        </w:rPr>
        <w:t>decem</w:t>
      </w:r>
      <w:r>
        <w:rPr>
          <w:lang w:val="it-IT"/>
        </w:rPr>
        <w:t xml:space="preserve"> </w:t>
      </w:r>
      <w:r w:rsidRPr="00E717D3">
        <w:rPr>
          <w:rStyle w:val="Incipit"/>
        </w:rPr>
        <w:t>virginibus</w:t>
      </w:r>
      <w:r w:rsidR="00612B5F">
        <w:rPr>
          <w:lang w:val="it-IT"/>
        </w:rPr>
        <w:t>. OF</w:t>
      </w:r>
      <w:r>
        <w:rPr>
          <w:lang w:val="it-IT"/>
        </w:rPr>
        <w:t xml:space="preserve"> </w:t>
      </w:r>
      <w:r w:rsidRPr="00E717D3">
        <w:rPr>
          <w:rStyle w:val="Incipit"/>
        </w:rPr>
        <w:t>Diffusa</w:t>
      </w:r>
      <w:r>
        <w:rPr>
          <w:lang w:val="it-IT"/>
        </w:rPr>
        <w:t xml:space="preserve"> </w:t>
      </w:r>
      <w:r w:rsidRPr="00E717D3">
        <w:rPr>
          <w:rStyle w:val="Incipit"/>
        </w:rPr>
        <w:t>est</w:t>
      </w:r>
      <w:r>
        <w:rPr>
          <w:lang w:val="it-IT"/>
        </w:rPr>
        <w:t xml:space="preserve"> </w:t>
      </w:r>
      <w:r w:rsidRPr="00E717D3">
        <w:rPr>
          <w:rStyle w:val="Incipit"/>
        </w:rPr>
        <w:t>gratia</w:t>
      </w:r>
      <w:r>
        <w:rPr>
          <w:lang w:val="it-IT"/>
        </w:rPr>
        <w:t xml:space="preserve">. CO </w:t>
      </w:r>
      <w:r w:rsidRPr="00E717D3">
        <w:rPr>
          <w:rStyle w:val="Incipit"/>
        </w:rPr>
        <w:t>Quinque</w:t>
      </w:r>
      <w:r>
        <w:rPr>
          <w:lang w:val="it-IT"/>
        </w:rPr>
        <w:t xml:space="preserve"> </w:t>
      </w:r>
      <w:r w:rsidRPr="00E717D3">
        <w:rPr>
          <w:rStyle w:val="Incipit"/>
        </w:rPr>
        <w:t>prudentes</w:t>
      </w:r>
      <w:r>
        <w:rPr>
          <w:lang w:val="it-IT"/>
        </w:rPr>
        <w:t xml:space="preserve"> </w:t>
      </w:r>
      <w:r w:rsidRPr="00E717D3">
        <w:rPr>
          <w:rStyle w:val="Incipit"/>
        </w:rPr>
        <w:t>virgines</w:t>
      </w:r>
      <w:r>
        <w:rPr>
          <w:lang w:val="it-IT"/>
        </w:rPr>
        <w:t>.</w:t>
      </w:r>
    </w:p>
    <w:p w:rsidR="00CD05CB" w:rsidRDefault="001C3439" w:rsidP="004251ED">
      <w:pPr>
        <w:rPr>
          <w:lang w:val="it-IT"/>
        </w:rPr>
      </w:pPr>
      <w:r>
        <w:rPr>
          <w:lang w:val="it-IT"/>
        </w:rPr>
        <w:t xml:space="preserve">IN SECUNDA VESPERA </w:t>
      </w:r>
      <w:r w:rsidR="007C6E78" w:rsidRPr="005E47A1">
        <w:rPr>
          <w:lang w:val="la-Latn"/>
        </w:rPr>
        <w:t>|</w:t>
      </w:r>
      <w:r w:rsidR="007C6E78">
        <w:rPr>
          <w:lang w:val="it-IT"/>
        </w:rPr>
        <w:t>R::</w:t>
      </w:r>
      <w:r>
        <w:rPr>
          <w:lang w:val="it-IT"/>
        </w:rPr>
        <w:t>AN</w:t>
      </w:r>
      <w:r w:rsidR="00CD05CB">
        <w:rPr>
          <w:lang w:val="it-IT"/>
        </w:rPr>
        <w:t xml:space="preserve"> </w:t>
      </w:r>
      <w:r w:rsidR="00CD05CB" w:rsidRPr="00E717D3">
        <w:rPr>
          <w:rStyle w:val="Incipit"/>
        </w:rPr>
        <w:t>Martyr</w:t>
      </w:r>
      <w:r w:rsidR="00CD05CB">
        <w:rPr>
          <w:lang w:val="it-IT"/>
        </w:rPr>
        <w:t xml:space="preserve"> </w:t>
      </w:r>
      <w:r w:rsidR="00CD05CB" w:rsidRPr="00E717D3">
        <w:rPr>
          <w:rStyle w:val="Incipit"/>
        </w:rPr>
        <w:t>insignis</w:t>
      </w:r>
      <w:r w:rsidR="00CD05CB" w:rsidRPr="005E47A1">
        <w:rPr>
          <w:lang w:val="la-Latn"/>
        </w:rPr>
        <w:t>|</w:t>
      </w:r>
      <w:r w:rsidR="00CD05CB">
        <w:rPr>
          <w:lang w:val="it-IT"/>
        </w:rPr>
        <w:t xml:space="preserve"> cum reliquis. PS </w:t>
      </w:r>
      <w:r w:rsidR="00CD05CB" w:rsidRPr="00E717D3">
        <w:rPr>
          <w:rStyle w:val="Incipit"/>
        </w:rPr>
        <w:t>Dixit</w:t>
      </w:r>
      <w:r w:rsidR="00CD05CB">
        <w:rPr>
          <w:lang w:val="it-IT"/>
        </w:rPr>
        <w:t xml:space="preserve"> </w:t>
      </w:r>
      <w:r w:rsidR="00CD05CB" w:rsidRPr="00E717D3">
        <w:rPr>
          <w:rStyle w:val="Incipit"/>
        </w:rPr>
        <w:t>dominus</w:t>
      </w:r>
      <w:r w:rsidR="00CD05CB">
        <w:rPr>
          <w:lang w:val="it-IT"/>
        </w:rPr>
        <w:t xml:space="preserve">. PS </w:t>
      </w:r>
      <w:r w:rsidR="00CD05CB" w:rsidRPr="00E717D3">
        <w:rPr>
          <w:rStyle w:val="Incipit"/>
        </w:rPr>
        <w:t>Laudate</w:t>
      </w:r>
      <w:r w:rsidR="00CD05CB">
        <w:rPr>
          <w:lang w:val="it-IT"/>
        </w:rPr>
        <w:t xml:space="preserve"> </w:t>
      </w:r>
      <w:r w:rsidR="00CD05CB" w:rsidRPr="00E717D3">
        <w:rPr>
          <w:rStyle w:val="Incipit"/>
        </w:rPr>
        <w:t>pueri</w:t>
      </w:r>
      <w:r w:rsidR="00CD05CB">
        <w:rPr>
          <w:lang w:val="it-IT"/>
        </w:rPr>
        <w:t xml:space="preserve">. PS </w:t>
      </w:r>
      <w:r w:rsidR="00CD05CB" w:rsidRPr="00E717D3">
        <w:rPr>
          <w:rStyle w:val="Incipit"/>
        </w:rPr>
        <w:t>Laetatus</w:t>
      </w:r>
      <w:r w:rsidR="00CD05CB">
        <w:rPr>
          <w:lang w:val="it-IT"/>
        </w:rPr>
        <w:t xml:space="preserve">. PS </w:t>
      </w:r>
      <w:r w:rsidR="00CD05CB" w:rsidRPr="00E717D3">
        <w:rPr>
          <w:rStyle w:val="Incipit"/>
        </w:rPr>
        <w:t>Nisi</w:t>
      </w:r>
      <w:r w:rsidR="00CD05CB">
        <w:rPr>
          <w:lang w:val="it-IT"/>
        </w:rPr>
        <w:t xml:space="preserve"> </w:t>
      </w:r>
      <w:r w:rsidR="00CD05CB" w:rsidRPr="00E717D3">
        <w:rPr>
          <w:rStyle w:val="Incipit"/>
        </w:rPr>
        <w:t>dominus</w:t>
      </w:r>
      <w:r w:rsidR="00CD05CB">
        <w:rPr>
          <w:lang w:val="it-IT"/>
        </w:rPr>
        <w:t xml:space="preserve">. PS </w:t>
      </w:r>
      <w:r w:rsidR="00CD05CB" w:rsidRPr="00E717D3">
        <w:rPr>
          <w:rStyle w:val="Incipit"/>
        </w:rPr>
        <w:t>Lauda</w:t>
      </w:r>
      <w:r w:rsidR="00CD05CB">
        <w:rPr>
          <w:lang w:val="it-IT"/>
        </w:rPr>
        <w:t xml:space="preserve"> </w:t>
      </w:r>
      <w:r w:rsidR="00CD05CB" w:rsidRPr="00E717D3">
        <w:rPr>
          <w:rStyle w:val="Incipit"/>
        </w:rPr>
        <w:t>Hierusalem</w:t>
      </w:r>
      <w:r w:rsidR="00CD05CB">
        <w:rPr>
          <w:lang w:val="it-IT"/>
        </w:rPr>
        <w:t xml:space="preserve">. HY </w:t>
      </w:r>
      <w:r w:rsidR="00CD05CB" w:rsidRPr="00E717D3">
        <w:rPr>
          <w:rStyle w:val="Incipit"/>
        </w:rPr>
        <w:t>Virginis</w:t>
      </w:r>
      <w:r w:rsidR="00CD05CB">
        <w:rPr>
          <w:lang w:val="it-IT"/>
        </w:rPr>
        <w:t xml:space="preserve"> </w:t>
      </w:r>
      <w:r w:rsidR="00CD05CB" w:rsidRPr="00E717D3">
        <w:rPr>
          <w:rStyle w:val="Incipit"/>
        </w:rPr>
        <w:t>proles</w:t>
      </w:r>
      <w:r w:rsidR="00CD05CB">
        <w:rPr>
          <w:lang w:val="it-IT"/>
        </w:rPr>
        <w:t xml:space="preserve">. </w:t>
      </w:r>
      <w:r w:rsidR="007C6E78" w:rsidRPr="005E47A1">
        <w:rPr>
          <w:lang w:val="la-Latn"/>
        </w:rPr>
        <w:t>|</w:t>
      </w:r>
      <w:r w:rsidR="007C6E78">
        <w:rPr>
          <w:lang w:val="it-IT"/>
        </w:rPr>
        <w:t>R::</w:t>
      </w:r>
      <w:r w:rsidR="00CD05CB">
        <w:rPr>
          <w:lang w:val="it-IT"/>
        </w:rPr>
        <w:t>A</w:t>
      </w:r>
      <w:r w:rsidR="006C58AD">
        <w:rPr>
          <w:lang w:val="it-IT"/>
        </w:rPr>
        <w:t xml:space="preserve">M </w:t>
      </w:r>
      <w:r w:rsidR="006C58AD" w:rsidRPr="00E717D3">
        <w:rPr>
          <w:rStyle w:val="Incipit"/>
        </w:rPr>
        <w:t>Sanctum</w:t>
      </w:r>
      <w:r w:rsidR="006C58AD">
        <w:rPr>
          <w:lang w:val="it-IT"/>
        </w:rPr>
        <w:t xml:space="preserve"> </w:t>
      </w:r>
      <w:r w:rsidR="006C58AD" w:rsidRPr="00E717D3">
        <w:rPr>
          <w:rStyle w:val="Incipit"/>
        </w:rPr>
        <w:t>nomen</w:t>
      </w:r>
      <w:r w:rsidR="006C58AD">
        <w:rPr>
          <w:lang w:val="it-IT"/>
        </w:rPr>
        <w:t xml:space="preserve"> </w:t>
      </w:r>
      <w:r w:rsidR="006C58AD" w:rsidRPr="00E717D3">
        <w:rPr>
          <w:rStyle w:val="Incipit"/>
        </w:rPr>
        <w:t>domini</w:t>
      </w:r>
      <w:r w:rsidR="006C58AD" w:rsidRPr="005E47A1">
        <w:rPr>
          <w:lang w:val="la-Latn"/>
        </w:rPr>
        <w:t>|</w:t>
      </w:r>
      <w:r w:rsidR="006C58AD">
        <w:rPr>
          <w:lang w:val="it-IT"/>
        </w:rPr>
        <w:t xml:space="preserve">. OR </w:t>
      </w:r>
      <w:r w:rsidR="006C58AD" w:rsidRPr="00E717D3">
        <w:rPr>
          <w:rStyle w:val="Incipit"/>
        </w:rPr>
        <w:t>Deus</w:t>
      </w:r>
      <w:r w:rsidR="006C58AD">
        <w:rPr>
          <w:lang w:val="it-IT"/>
        </w:rPr>
        <w:t xml:space="preserve"> </w:t>
      </w:r>
      <w:r w:rsidR="006C58AD" w:rsidRPr="00E717D3">
        <w:rPr>
          <w:rStyle w:val="Incipit"/>
        </w:rPr>
        <w:t>qui</w:t>
      </w:r>
      <w:r w:rsidR="006C58AD">
        <w:rPr>
          <w:lang w:val="it-IT"/>
        </w:rPr>
        <w:t xml:space="preserve"> </w:t>
      </w:r>
      <w:r w:rsidR="006C58AD" w:rsidRPr="00E717D3">
        <w:rPr>
          <w:rStyle w:val="Incipit"/>
        </w:rPr>
        <w:t>beatam</w:t>
      </w:r>
      <w:r w:rsidR="006C58AD">
        <w:rPr>
          <w:lang w:val="it-IT"/>
        </w:rPr>
        <w:t xml:space="preserve">. In suffragio de sancto Heinrico </w:t>
      </w:r>
      <w:r w:rsidR="00AF3562">
        <w:rPr>
          <w:lang w:val="it-IT"/>
        </w:rPr>
        <w:t xml:space="preserve">confessore </w:t>
      </w:r>
      <w:r w:rsidR="006C58AD">
        <w:rPr>
          <w:lang w:val="it-IT"/>
        </w:rPr>
        <w:t xml:space="preserve">AC </w:t>
      </w:r>
      <w:r w:rsidR="006C58AD" w:rsidRPr="00E717D3">
        <w:rPr>
          <w:rStyle w:val="Incipit"/>
        </w:rPr>
        <w:t>Domine</w:t>
      </w:r>
      <w:r w:rsidR="006C58AD">
        <w:rPr>
          <w:lang w:val="it-IT"/>
        </w:rPr>
        <w:t xml:space="preserve"> </w:t>
      </w:r>
      <w:r w:rsidR="006C58AD" w:rsidRPr="00E717D3">
        <w:rPr>
          <w:rStyle w:val="Incipit"/>
        </w:rPr>
        <w:t>rex</w:t>
      </w:r>
      <w:r w:rsidR="006C58AD">
        <w:rPr>
          <w:lang w:val="it-IT"/>
        </w:rPr>
        <w:t xml:space="preserve"> </w:t>
      </w:r>
      <w:r w:rsidR="006C58AD" w:rsidRPr="00E717D3">
        <w:rPr>
          <w:rStyle w:val="Incipit"/>
        </w:rPr>
        <w:t>aeterne</w:t>
      </w:r>
      <w:r w:rsidR="006C58AD">
        <w:rPr>
          <w:lang w:val="it-IT"/>
        </w:rPr>
        <w:t xml:space="preserve"> </w:t>
      </w:r>
      <w:r w:rsidR="006C58AD" w:rsidRPr="00E717D3">
        <w:rPr>
          <w:rStyle w:val="Incipit"/>
        </w:rPr>
        <w:t>deus</w:t>
      </w:r>
      <w:r w:rsidR="006C58AD">
        <w:rPr>
          <w:lang w:val="it-IT"/>
        </w:rPr>
        <w:t>. OR</w:t>
      </w:r>
      <w:r w:rsidR="002D5C21">
        <w:rPr>
          <w:lang w:val="it-IT"/>
        </w:rPr>
        <w:t>C</w:t>
      </w:r>
      <w:r w:rsidR="006C58AD">
        <w:rPr>
          <w:lang w:val="it-IT"/>
        </w:rPr>
        <w:t xml:space="preserve"> </w:t>
      </w:r>
      <w:r w:rsidR="006C58AD" w:rsidRPr="00E717D3">
        <w:rPr>
          <w:rStyle w:val="Incipit"/>
        </w:rPr>
        <w:t>Deus</w:t>
      </w:r>
      <w:r w:rsidR="006C58AD">
        <w:rPr>
          <w:lang w:val="it-IT"/>
        </w:rPr>
        <w:t xml:space="preserve"> </w:t>
      </w:r>
      <w:r w:rsidR="006C58AD" w:rsidRPr="00E717D3">
        <w:rPr>
          <w:rStyle w:val="Incipit"/>
        </w:rPr>
        <w:t>qui</w:t>
      </w:r>
      <w:r w:rsidR="006C58AD">
        <w:rPr>
          <w:lang w:val="it-IT"/>
        </w:rPr>
        <w:t xml:space="preserve"> </w:t>
      </w:r>
      <w:r w:rsidR="006C58AD" w:rsidRPr="00E717D3">
        <w:rPr>
          <w:rStyle w:val="Incipit"/>
        </w:rPr>
        <w:t>nos</w:t>
      </w:r>
      <w:r w:rsidR="006C58AD">
        <w:rPr>
          <w:lang w:val="it-IT"/>
        </w:rPr>
        <w:t xml:space="preserve"> </w:t>
      </w:r>
      <w:r w:rsidR="006C58AD" w:rsidRPr="00E717D3">
        <w:rPr>
          <w:rStyle w:val="Incipit"/>
        </w:rPr>
        <w:t>beati</w:t>
      </w:r>
      <w:r w:rsidR="006C58AD">
        <w:rPr>
          <w:lang w:val="it-IT"/>
        </w:rPr>
        <w:t xml:space="preserve"> </w:t>
      </w:r>
      <w:r w:rsidR="006C58AD" w:rsidRPr="00E717D3">
        <w:rPr>
          <w:rStyle w:val="Incipit"/>
        </w:rPr>
        <w:t>Heinrici</w:t>
      </w:r>
      <w:r w:rsidR="006C58AD">
        <w:rPr>
          <w:lang w:val="it-IT"/>
        </w:rPr>
        <w:t>.</w:t>
      </w:r>
    </w:p>
    <w:p w:rsidR="006C58AD" w:rsidRDefault="006C58AD" w:rsidP="006C58AD">
      <w:pPr>
        <w:pStyle w:val="berschrift1"/>
        <w:rPr>
          <w:lang w:val="it-IT"/>
        </w:rPr>
      </w:pPr>
      <w:r>
        <w:rPr>
          <w:lang w:val="it-IT"/>
        </w:rPr>
        <w:t>DE SANCTO HEINRICO</w:t>
      </w:r>
    </w:p>
    <w:p w:rsidR="006C58AD" w:rsidRDefault="006C58AD" w:rsidP="006C58AD">
      <w:pPr>
        <w:rPr>
          <w:lang w:val="it-IT"/>
        </w:rPr>
      </w:pPr>
      <w:r>
        <w:rPr>
          <w:lang w:val="it-IT"/>
        </w:rPr>
        <w:t>AD MATUTINAS novem responsoria de uno confessore.</w:t>
      </w:r>
    </w:p>
    <w:p w:rsidR="006C58AD" w:rsidRDefault="006C58AD" w:rsidP="006C58AD">
      <w:pPr>
        <w:rPr>
          <w:lang w:val="it-IT"/>
        </w:rPr>
      </w:pPr>
      <w:r>
        <w:rPr>
          <w:lang w:val="it-IT"/>
        </w:rPr>
        <w:t xml:space="preserve">[AD LAUDES] AB </w:t>
      </w:r>
      <w:r w:rsidRPr="00487287">
        <w:rPr>
          <w:rStyle w:val="Incipit"/>
        </w:rPr>
        <w:t>Serve</w:t>
      </w:r>
      <w:r>
        <w:rPr>
          <w:lang w:val="it-IT"/>
        </w:rPr>
        <w:t xml:space="preserve"> </w:t>
      </w:r>
      <w:r w:rsidRPr="00487287">
        <w:rPr>
          <w:rStyle w:val="Incipit"/>
        </w:rPr>
        <w:t>bone</w:t>
      </w:r>
      <w:r>
        <w:rPr>
          <w:lang w:val="it-IT"/>
        </w:rPr>
        <w:t xml:space="preserve"> </w:t>
      </w:r>
      <w:r w:rsidRPr="00487287">
        <w:rPr>
          <w:rStyle w:val="Incipit"/>
        </w:rPr>
        <w:t>et</w:t>
      </w:r>
      <w:r>
        <w:rPr>
          <w:lang w:val="it-IT"/>
        </w:rPr>
        <w:t xml:space="preserve"> </w:t>
      </w:r>
      <w:r w:rsidRPr="00487287">
        <w:rPr>
          <w:rStyle w:val="Incipit"/>
        </w:rPr>
        <w:t>fidelis</w:t>
      </w:r>
      <w:r>
        <w:rPr>
          <w:lang w:val="it-IT"/>
        </w:rPr>
        <w:t>.</w:t>
      </w:r>
    </w:p>
    <w:p w:rsidR="006C58AD" w:rsidRDefault="006C58AD" w:rsidP="006C58AD">
      <w:pPr>
        <w:rPr>
          <w:lang w:val="it-IT"/>
        </w:rPr>
      </w:pPr>
      <w:r>
        <w:rPr>
          <w:lang w:val="it-IT"/>
        </w:rPr>
        <w:t xml:space="preserve">AD MISSAM [IN] </w:t>
      </w:r>
      <w:r w:rsidRPr="00487287">
        <w:rPr>
          <w:rStyle w:val="Incipit"/>
        </w:rPr>
        <w:t>Iustus</w:t>
      </w:r>
      <w:r>
        <w:rPr>
          <w:lang w:val="it-IT"/>
        </w:rPr>
        <w:t xml:space="preserve"> </w:t>
      </w:r>
      <w:r w:rsidRPr="00487287">
        <w:rPr>
          <w:rStyle w:val="Incipit"/>
        </w:rPr>
        <w:t>ut</w:t>
      </w:r>
      <w:r>
        <w:rPr>
          <w:lang w:val="it-IT"/>
        </w:rPr>
        <w:t xml:space="preserve"> </w:t>
      </w:r>
      <w:r w:rsidRPr="00487287">
        <w:rPr>
          <w:rStyle w:val="Incipit"/>
        </w:rPr>
        <w:t>palma</w:t>
      </w:r>
      <w:r>
        <w:rPr>
          <w:lang w:val="it-IT"/>
        </w:rPr>
        <w:t xml:space="preserve">. ORCL </w:t>
      </w:r>
      <w:r w:rsidRPr="00487287">
        <w:rPr>
          <w:rStyle w:val="Incipit"/>
        </w:rPr>
        <w:t>Deus</w:t>
      </w:r>
      <w:r>
        <w:rPr>
          <w:lang w:val="it-IT"/>
        </w:rPr>
        <w:t xml:space="preserve"> </w:t>
      </w:r>
      <w:r w:rsidRPr="00487287">
        <w:rPr>
          <w:rStyle w:val="Incipit"/>
        </w:rPr>
        <w:t>qui</w:t>
      </w:r>
      <w:r>
        <w:rPr>
          <w:lang w:val="it-IT"/>
        </w:rPr>
        <w:t xml:space="preserve"> </w:t>
      </w:r>
      <w:r w:rsidRPr="00487287">
        <w:rPr>
          <w:rStyle w:val="Incipit"/>
        </w:rPr>
        <w:t>nos</w:t>
      </w:r>
      <w:r>
        <w:rPr>
          <w:lang w:val="it-IT"/>
        </w:rPr>
        <w:t xml:space="preserve"> </w:t>
      </w:r>
      <w:r w:rsidRPr="00487287">
        <w:rPr>
          <w:rStyle w:val="Incipit"/>
        </w:rPr>
        <w:t>beati</w:t>
      </w:r>
      <w:r>
        <w:rPr>
          <w:lang w:val="it-IT"/>
        </w:rPr>
        <w:t xml:space="preserve"> </w:t>
      </w:r>
      <w:r w:rsidRPr="00487287">
        <w:rPr>
          <w:rStyle w:val="Incipit"/>
        </w:rPr>
        <w:t>Heinrici</w:t>
      </w:r>
      <w:r>
        <w:rPr>
          <w:lang w:val="it-IT"/>
        </w:rPr>
        <w:t xml:space="preserve">. EP </w:t>
      </w:r>
      <w:r w:rsidRPr="00487287">
        <w:rPr>
          <w:rStyle w:val="Incipit"/>
        </w:rPr>
        <w:t>Dilectus</w:t>
      </w:r>
      <w:r>
        <w:rPr>
          <w:lang w:val="it-IT"/>
        </w:rPr>
        <w:t xml:space="preserve"> </w:t>
      </w:r>
      <w:r w:rsidRPr="00487287">
        <w:rPr>
          <w:rStyle w:val="Incipit"/>
        </w:rPr>
        <w:t>deo</w:t>
      </w:r>
      <w:r>
        <w:rPr>
          <w:lang w:val="it-IT"/>
        </w:rPr>
        <w:t xml:space="preserve"> </w:t>
      </w:r>
      <w:r w:rsidRPr="00487287">
        <w:rPr>
          <w:rStyle w:val="Incipit"/>
        </w:rPr>
        <w:t>et</w:t>
      </w:r>
      <w:r>
        <w:rPr>
          <w:lang w:val="it-IT"/>
        </w:rPr>
        <w:t xml:space="preserve"> </w:t>
      </w:r>
      <w:r w:rsidRPr="00487287">
        <w:rPr>
          <w:rStyle w:val="Incipit"/>
        </w:rPr>
        <w:t>hominibus</w:t>
      </w:r>
      <w:r w:rsidR="00AD16A5">
        <w:rPr>
          <w:lang w:val="it-IT"/>
        </w:rPr>
        <w:t xml:space="preserve">. GR </w:t>
      </w:r>
      <w:r w:rsidR="00AD16A5" w:rsidRPr="00487287">
        <w:rPr>
          <w:rStyle w:val="Incipit"/>
        </w:rPr>
        <w:t>Domine</w:t>
      </w:r>
      <w:r w:rsidR="00AD16A5">
        <w:rPr>
          <w:lang w:val="it-IT"/>
        </w:rPr>
        <w:t xml:space="preserve"> </w:t>
      </w:r>
      <w:r w:rsidR="00AD16A5" w:rsidRPr="00487287">
        <w:rPr>
          <w:rStyle w:val="Incipit"/>
        </w:rPr>
        <w:t>praevenisti</w:t>
      </w:r>
      <w:r w:rsidR="00AD16A5">
        <w:rPr>
          <w:lang w:val="it-IT"/>
        </w:rPr>
        <w:t xml:space="preserve">. ALV </w:t>
      </w:r>
      <w:r w:rsidR="00AD16A5" w:rsidRPr="00487287">
        <w:rPr>
          <w:rStyle w:val="Incipit"/>
        </w:rPr>
        <w:t>Domine</w:t>
      </w:r>
      <w:r w:rsidR="00AD16A5">
        <w:rPr>
          <w:lang w:val="it-IT"/>
        </w:rPr>
        <w:t xml:space="preserve"> </w:t>
      </w:r>
      <w:r w:rsidR="00AD16A5" w:rsidRPr="00487287">
        <w:rPr>
          <w:rStyle w:val="Incipit"/>
        </w:rPr>
        <w:t>in</w:t>
      </w:r>
      <w:r w:rsidR="00AD16A5">
        <w:rPr>
          <w:lang w:val="it-IT"/>
        </w:rPr>
        <w:t xml:space="preserve"> </w:t>
      </w:r>
      <w:r w:rsidR="00AD16A5" w:rsidRPr="00487287">
        <w:rPr>
          <w:rStyle w:val="Incipit"/>
        </w:rPr>
        <w:t>virtute</w:t>
      </w:r>
      <w:r w:rsidR="00AD16A5">
        <w:rPr>
          <w:lang w:val="it-IT"/>
        </w:rPr>
        <w:t xml:space="preserve">. EV </w:t>
      </w:r>
      <w:r w:rsidR="00AD16A5" w:rsidRPr="00487287">
        <w:rPr>
          <w:rStyle w:val="Incipit"/>
        </w:rPr>
        <w:t>Si</w:t>
      </w:r>
      <w:r w:rsidR="00AD16A5">
        <w:rPr>
          <w:lang w:val="it-IT"/>
        </w:rPr>
        <w:t xml:space="preserve"> </w:t>
      </w:r>
      <w:r w:rsidR="00AD16A5" w:rsidRPr="00487287">
        <w:rPr>
          <w:rStyle w:val="Incipit"/>
        </w:rPr>
        <w:t>quis</w:t>
      </w:r>
      <w:r w:rsidR="00AD16A5">
        <w:rPr>
          <w:lang w:val="it-IT"/>
        </w:rPr>
        <w:t xml:space="preserve"> </w:t>
      </w:r>
      <w:r w:rsidR="00AD16A5" w:rsidRPr="00487287">
        <w:rPr>
          <w:rStyle w:val="Incipit"/>
        </w:rPr>
        <w:t>venit</w:t>
      </w:r>
      <w:r w:rsidR="00AD16A5">
        <w:rPr>
          <w:lang w:val="it-IT"/>
        </w:rPr>
        <w:t xml:space="preserve"> </w:t>
      </w:r>
      <w:r w:rsidR="00AD16A5" w:rsidRPr="00487287">
        <w:rPr>
          <w:rStyle w:val="Incipit"/>
        </w:rPr>
        <w:t>ad</w:t>
      </w:r>
      <w:r w:rsidR="00AD16A5">
        <w:rPr>
          <w:lang w:val="it-IT"/>
        </w:rPr>
        <w:t xml:space="preserve"> </w:t>
      </w:r>
      <w:r w:rsidR="00AD16A5" w:rsidRPr="00487287">
        <w:rPr>
          <w:rStyle w:val="Incipit"/>
        </w:rPr>
        <w:t>me</w:t>
      </w:r>
      <w:r w:rsidR="00AD16A5">
        <w:rPr>
          <w:lang w:val="it-IT"/>
        </w:rPr>
        <w:t xml:space="preserve">. OF </w:t>
      </w:r>
      <w:r w:rsidR="00AD16A5" w:rsidRPr="00487287">
        <w:rPr>
          <w:rStyle w:val="Incipit"/>
        </w:rPr>
        <w:t>Posuisti</w:t>
      </w:r>
      <w:r w:rsidR="00AD16A5">
        <w:rPr>
          <w:lang w:val="it-IT"/>
        </w:rPr>
        <w:t xml:space="preserve"> </w:t>
      </w:r>
      <w:r w:rsidR="00AD16A5" w:rsidRPr="00487287">
        <w:rPr>
          <w:rStyle w:val="Incipit"/>
        </w:rPr>
        <w:t>domine</w:t>
      </w:r>
      <w:r w:rsidR="00AD16A5">
        <w:rPr>
          <w:lang w:val="it-IT"/>
        </w:rPr>
        <w:t xml:space="preserve">. CO </w:t>
      </w:r>
      <w:r w:rsidR="00AD16A5" w:rsidRPr="00487287">
        <w:rPr>
          <w:rStyle w:val="Incipit"/>
        </w:rPr>
        <w:t>Magna</w:t>
      </w:r>
      <w:r w:rsidR="00AD16A5">
        <w:rPr>
          <w:lang w:val="it-IT"/>
        </w:rPr>
        <w:t xml:space="preserve"> </w:t>
      </w:r>
      <w:r w:rsidR="00AD16A5" w:rsidRPr="00487287">
        <w:rPr>
          <w:rStyle w:val="Incipit"/>
        </w:rPr>
        <w:t>est</w:t>
      </w:r>
      <w:r w:rsidR="00AD16A5">
        <w:rPr>
          <w:lang w:val="it-IT"/>
        </w:rPr>
        <w:t xml:space="preserve"> </w:t>
      </w:r>
      <w:r w:rsidR="00AD16A5" w:rsidRPr="00487287">
        <w:rPr>
          <w:rStyle w:val="Incipit"/>
        </w:rPr>
        <w:t>gloria</w:t>
      </w:r>
      <w:r w:rsidR="00AD16A5">
        <w:rPr>
          <w:lang w:val="it-IT"/>
        </w:rPr>
        <w:t>.</w:t>
      </w:r>
    </w:p>
    <w:p w:rsidR="00AD16A5" w:rsidRDefault="00AD16A5" w:rsidP="00AD16A5">
      <w:pPr>
        <w:pStyle w:val="berschrift1"/>
        <w:rPr>
          <w:lang w:val="it-IT"/>
        </w:rPr>
      </w:pPr>
      <w:r>
        <w:rPr>
          <w:lang w:val="it-IT"/>
        </w:rPr>
        <w:lastRenderedPageBreak/>
        <w:t>IN DIVISIONE APOSTOLORUM</w:t>
      </w:r>
    </w:p>
    <w:p w:rsidR="00AD16A5" w:rsidRDefault="00AD16A5" w:rsidP="00AD16A5">
      <w:pPr>
        <w:rPr>
          <w:lang w:val="it-IT"/>
        </w:rPr>
      </w:pPr>
      <w:r>
        <w:rPr>
          <w:lang w:val="it-IT"/>
        </w:rPr>
        <w:t xml:space="preserve">AD VESPERAS super psalmos AN </w:t>
      </w:r>
      <w:r w:rsidRPr="001C5C08">
        <w:rPr>
          <w:rStyle w:val="Incipit"/>
        </w:rPr>
        <w:t>In</w:t>
      </w:r>
      <w:r>
        <w:rPr>
          <w:lang w:val="it-IT"/>
        </w:rPr>
        <w:t xml:space="preserve"> </w:t>
      </w:r>
      <w:r w:rsidRPr="001C5C08">
        <w:rPr>
          <w:rStyle w:val="Incipit"/>
        </w:rPr>
        <w:t>patientia</w:t>
      </w:r>
      <w:r>
        <w:rPr>
          <w:lang w:val="it-IT"/>
        </w:rPr>
        <w:t xml:space="preserve"> </w:t>
      </w:r>
      <w:r w:rsidRPr="001C5C08">
        <w:rPr>
          <w:rStyle w:val="Incipit"/>
        </w:rPr>
        <w:t>vestra</w:t>
      </w:r>
      <w:r>
        <w:rPr>
          <w:lang w:val="it-IT"/>
        </w:rPr>
        <w:t xml:space="preserve">. PS </w:t>
      </w:r>
      <w:r w:rsidRPr="001C5C08">
        <w:rPr>
          <w:rStyle w:val="Incipit"/>
        </w:rPr>
        <w:t>Laudate</w:t>
      </w:r>
      <w:r>
        <w:rPr>
          <w:lang w:val="it-IT"/>
        </w:rPr>
        <w:t xml:space="preserve"> </w:t>
      </w:r>
      <w:r w:rsidRPr="001C5C08">
        <w:rPr>
          <w:rStyle w:val="Incipit"/>
        </w:rPr>
        <w:t>pueri</w:t>
      </w:r>
      <w:r>
        <w:rPr>
          <w:lang w:val="it-IT"/>
        </w:rPr>
        <w:t xml:space="preserve"> cum reliquis. CP </w:t>
      </w:r>
      <w:r w:rsidRPr="001C5C08">
        <w:rPr>
          <w:rStyle w:val="Incipit"/>
        </w:rPr>
        <w:t>Posuit</w:t>
      </w:r>
      <w:r>
        <w:rPr>
          <w:lang w:val="it-IT"/>
        </w:rPr>
        <w:t xml:space="preserve"> </w:t>
      </w:r>
      <w:r w:rsidRPr="001C5C08">
        <w:rPr>
          <w:rStyle w:val="Incipit"/>
        </w:rPr>
        <w:t>deus</w:t>
      </w:r>
      <w:r>
        <w:rPr>
          <w:lang w:val="it-IT"/>
        </w:rPr>
        <w:t xml:space="preserve"> </w:t>
      </w:r>
      <w:r w:rsidRPr="001C5C08">
        <w:rPr>
          <w:rStyle w:val="Incipit"/>
        </w:rPr>
        <w:t>in</w:t>
      </w:r>
      <w:r>
        <w:rPr>
          <w:lang w:val="it-IT"/>
        </w:rPr>
        <w:t xml:space="preserve"> </w:t>
      </w:r>
      <w:r w:rsidRPr="001C5C08">
        <w:rPr>
          <w:rStyle w:val="Incipit"/>
        </w:rPr>
        <w:t>ecclesia</w:t>
      </w:r>
      <w:r>
        <w:rPr>
          <w:lang w:val="it-IT"/>
        </w:rPr>
        <w:t xml:space="preserve">. [RP] </w:t>
      </w:r>
      <w:r w:rsidRPr="001C5C08">
        <w:rPr>
          <w:rStyle w:val="Incipit"/>
        </w:rPr>
        <w:t>Ite</w:t>
      </w:r>
      <w:r>
        <w:rPr>
          <w:lang w:val="it-IT"/>
        </w:rPr>
        <w:t xml:space="preserve"> </w:t>
      </w:r>
      <w:r w:rsidRPr="001C5C08">
        <w:rPr>
          <w:rStyle w:val="Incipit"/>
        </w:rPr>
        <w:t>in</w:t>
      </w:r>
      <w:r>
        <w:rPr>
          <w:lang w:val="it-IT"/>
        </w:rPr>
        <w:t xml:space="preserve"> </w:t>
      </w:r>
      <w:r w:rsidRPr="001C5C08">
        <w:rPr>
          <w:rStyle w:val="Incipit"/>
        </w:rPr>
        <w:t>orbem</w:t>
      </w:r>
      <w:r>
        <w:rPr>
          <w:lang w:val="it-IT"/>
        </w:rPr>
        <w:t xml:space="preserve">. HY </w:t>
      </w:r>
      <w:r w:rsidRPr="001C5C08">
        <w:rPr>
          <w:rStyle w:val="Incipit"/>
        </w:rPr>
        <w:t>Exultet</w:t>
      </w:r>
      <w:r>
        <w:rPr>
          <w:lang w:val="it-IT"/>
        </w:rPr>
        <w:t xml:space="preserve"> </w:t>
      </w:r>
      <w:r w:rsidRPr="001C5C08">
        <w:rPr>
          <w:rStyle w:val="Incipit"/>
        </w:rPr>
        <w:t>caelum</w:t>
      </w:r>
      <w:r>
        <w:rPr>
          <w:lang w:val="it-IT"/>
        </w:rPr>
        <w:t xml:space="preserve">. AM </w:t>
      </w:r>
      <w:r w:rsidRPr="00DD73F9">
        <w:rPr>
          <w:rStyle w:val="Incipit"/>
        </w:rPr>
        <w:t>Euntes</w:t>
      </w:r>
      <w:r>
        <w:rPr>
          <w:lang w:val="it-IT"/>
        </w:rPr>
        <w:t xml:space="preserve"> </w:t>
      </w:r>
      <w:r w:rsidRPr="00DD73F9">
        <w:rPr>
          <w:rStyle w:val="Incipit"/>
        </w:rPr>
        <w:t>in</w:t>
      </w:r>
      <w:r>
        <w:rPr>
          <w:lang w:val="it-IT"/>
        </w:rPr>
        <w:t xml:space="preserve"> </w:t>
      </w:r>
      <w:r w:rsidRPr="00DD73F9">
        <w:rPr>
          <w:rStyle w:val="Incipit"/>
        </w:rPr>
        <w:t>mundum</w:t>
      </w:r>
      <w:r>
        <w:rPr>
          <w:lang w:val="it-IT"/>
        </w:rPr>
        <w:t xml:space="preserve">. OR </w:t>
      </w:r>
      <w:r w:rsidRPr="00DD73F9">
        <w:rPr>
          <w:rStyle w:val="Incipit"/>
        </w:rPr>
        <w:t>Deus</w:t>
      </w:r>
      <w:r>
        <w:rPr>
          <w:lang w:val="it-IT"/>
        </w:rPr>
        <w:t xml:space="preserve"> </w:t>
      </w:r>
      <w:r w:rsidRPr="00DD73F9">
        <w:rPr>
          <w:rStyle w:val="Incipit"/>
        </w:rPr>
        <w:t>qui</w:t>
      </w:r>
      <w:r>
        <w:rPr>
          <w:lang w:val="it-IT"/>
        </w:rPr>
        <w:t xml:space="preserve"> </w:t>
      </w:r>
      <w:r w:rsidRPr="00DD73F9">
        <w:rPr>
          <w:rStyle w:val="Incipit"/>
        </w:rPr>
        <w:t>nos</w:t>
      </w:r>
      <w:r>
        <w:rPr>
          <w:lang w:val="it-IT"/>
        </w:rPr>
        <w:t xml:space="preserve"> </w:t>
      </w:r>
      <w:r w:rsidRPr="00DD73F9">
        <w:rPr>
          <w:rStyle w:val="Incipit"/>
        </w:rPr>
        <w:t>per</w:t>
      </w:r>
      <w:r>
        <w:rPr>
          <w:lang w:val="it-IT"/>
        </w:rPr>
        <w:t xml:space="preserve"> </w:t>
      </w:r>
      <w:r w:rsidRPr="00DD73F9">
        <w:rPr>
          <w:rStyle w:val="Incipit"/>
        </w:rPr>
        <w:t>beatos</w:t>
      </w:r>
      <w:r>
        <w:rPr>
          <w:lang w:val="it-IT"/>
        </w:rPr>
        <w:t xml:space="preserve"> </w:t>
      </w:r>
      <w:r w:rsidRPr="00DD73F9">
        <w:rPr>
          <w:rStyle w:val="Incipit"/>
        </w:rPr>
        <w:t>apostolos</w:t>
      </w:r>
      <w:r>
        <w:rPr>
          <w:lang w:val="it-IT"/>
        </w:rPr>
        <w:t xml:space="preserve"> </w:t>
      </w:r>
      <w:r w:rsidRPr="00DD73F9">
        <w:rPr>
          <w:rStyle w:val="Incipit"/>
        </w:rPr>
        <w:t>tuos</w:t>
      </w:r>
      <w:r>
        <w:rPr>
          <w:lang w:val="it-IT"/>
        </w:rPr>
        <w:t>.</w:t>
      </w:r>
    </w:p>
    <w:p w:rsidR="00AD16A5" w:rsidRDefault="00AD16A5" w:rsidP="00AD16A5">
      <w:pPr>
        <w:rPr>
          <w:lang w:val="it-IT"/>
        </w:rPr>
      </w:pPr>
      <w:r>
        <w:rPr>
          <w:lang w:val="it-IT"/>
        </w:rPr>
        <w:t xml:space="preserve">AD MATUTINAS historia de apostolis canitur per totum. LS </w:t>
      </w:r>
      <w:r w:rsidRPr="00DD73F9">
        <w:rPr>
          <w:rStyle w:val="Incipit"/>
        </w:rPr>
        <w:t>Hodierna</w:t>
      </w:r>
      <w:r>
        <w:rPr>
          <w:lang w:val="it-IT"/>
        </w:rPr>
        <w:t xml:space="preserve"> </w:t>
      </w:r>
      <w:r w:rsidRPr="00DD73F9">
        <w:rPr>
          <w:rStyle w:val="Incipit"/>
        </w:rPr>
        <w:t>festivitate</w:t>
      </w:r>
      <w:r>
        <w:rPr>
          <w:lang w:val="it-IT"/>
        </w:rPr>
        <w:t xml:space="preserve">. EV </w:t>
      </w:r>
      <w:r w:rsidRPr="00DD73F9">
        <w:rPr>
          <w:rStyle w:val="Incipit"/>
        </w:rPr>
        <w:t>Convocatis</w:t>
      </w:r>
      <w:r>
        <w:rPr>
          <w:lang w:val="it-IT"/>
        </w:rPr>
        <w:t xml:space="preserve"> </w:t>
      </w:r>
      <w:r w:rsidRPr="00DD73F9">
        <w:rPr>
          <w:rStyle w:val="Incipit"/>
        </w:rPr>
        <w:t>Iesus</w:t>
      </w:r>
      <w:r>
        <w:rPr>
          <w:lang w:val="it-IT"/>
        </w:rPr>
        <w:t xml:space="preserve"> </w:t>
      </w:r>
      <w:r w:rsidRPr="00DD73F9">
        <w:rPr>
          <w:rStyle w:val="Incipit"/>
        </w:rPr>
        <w:t>duodecim</w:t>
      </w:r>
      <w:r>
        <w:rPr>
          <w:lang w:val="it-IT"/>
        </w:rPr>
        <w:t xml:space="preserve"> </w:t>
      </w:r>
      <w:r w:rsidRPr="00DD73F9">
        <w:rPr>
          <w:rStyle w:val="Incipit"/>
        </w:rPr>
        <w:t>apostolis</w:t>
      </w:r>
      <w:r>
        <w:rPr>
          <w:lang w:val="it-IT"/>
        </w:rPr>
        <w:t xml:space="preserve">. [TD] </w:t>
      </w:r>
      <w:r w:rsidRPr="00DD73F9">
        <w:rPr>
          <w:rStyle w:val="Incipit"/>
        </w:rPr>
        <w:t>Te</w:t>
      </w:r>
      <w:r>
        <w:rPr>
          <w:lang w:val="it-IT"/>
        </w:rPr>
        <w:t xml:space="preserve"> </w:t>
      </w:r>
      <w:r w:rsidRPr="00DD73F9">
        <w:rPr>
          <w:rStyle w:val="Incipit"/>
        </w:rPr>
        <w:t>deum</w:t>
      </w:r>
      <w:r>
        <w:rPr>
          <w:lang w:val="it-IT"/>
        </w:rPr>
        <w:t xml:space="preserve"> </w:t>
      </w:r>
      <w:r w:rsidRPr="00DD73F9">
        <w:rPr>
          <w:rStyle w:val="Incipit"/>
        </w:rPr>
        <w:t>laudamus</w:t>
      </w:r>
      <w:r>
        <w:rPr>
          <w:lang w:val="it-IT"/>
        </w:rPr>
        <w:t xml:space="preserve"> dicitur.</w:t>
      </w:r>
    </w:p>
    <w:p w:rsidR="00AD16A5" w:rsidRDefault="00AD16A5" w:rsidP="00AD16A5">
      <w:pPr>
        <w:rPr>
          <w:lang w:val="it-IT"/>
        </w:rPr>
      </w:pPr>
      <w:r>
        <w:rPr>
          <w:lang w:val="it-IT"/>
        </w:rPr>
        <w:t xml:space="preserve">AD LAUDES capitulum de apostolis. AB </w:t>
      </w:r>
      <w:r w:rsidRPr="00DD73F9">
        <w:rPr>
          <w:rStyle w:val="Incipit"/>
        </w:rPr>
        <w:t>Illi</w:t>
      </w:r>
      <w:r>
        <w:rPr>
          <w:lang w:val="it-IT"/>
        </w:rPr>
        <w:t xml:space="preserve"> </w:t>
      </w:r>
      <w:r w:rsidRPr="00DD73F9">
        <w:rPr>
          <w:rStyle w:val="Incipit"/>
        </w:rPr>
        <w:t>autem</w:t>
      </w:r>
      <w:r>
        <w:rPr>
          <w:lang w:val="it-IT"/>
        </w:rPr>
        <w:t xml:space="preserve"> </w:t>
      </w:r>
      <w:r w:rsidRPr="00DD73F9">
        <w:rPr>
          <w:rStyle w:val="Incipit"/>
        </w:rPr>
        <w:t>profecti</w:t>
      </w:r>
      <w:r>
        <w:rPr>
          <w:lang w:val="it-IT"/>
        </w:rPr>
        <w:t>. Oratio ut supra.</w:t>
      </w:r>
    </w:p>
    <w:p w:rsidR="00AD16A5" w:rsidRDefault="00AD16A5" w:rsidP="00AD16A5">
      <w:pPr>
        <w:rPr>
          <w:lang w:val="it-IT"/>
        </w:rPr>
      </w:pPr>
      <w:r>
        <w:rPr>
          <w:lang w:val="it-IT"/>
        </w:rPr>
        <w:t xml:space="preserve">AD MISSAM [IN] </w:t>
      </w:r>
      <w:r w:rsidRPr="00DD73F9">
        <w:rPr>
          <w:rStyle w:val="Incipit"/>
        </w:rPr>
        <w:t>Mihi</w:t>
      </w:r>
      <w:r>
        <w:rPr>
          <w:lang w:val="it-IT"/>
        </w:rPr>
        <w:t xml:space="preserve"> </w:t>
      </w:r>
      <w:r w:rsidRPr="00DD73F9">
        <w:rPr>
          <w:rStyle w:val="Incipit"/>
        </w:rPr>
        <w:t>autem</w:t>
      </w:r>
      <w:r>
        <w:rPr>
          <w:lang w:val="it-IT"/>
        </w:rPr>
        <w:t xml:space="preserve">. [GL] </w:t>
      </w:r>
      <w:r w:rsidRPr="00DD73F9">
        <w:rPr>
          <w:rStyle w:val="Incipit"/>
        </w:rPr>
        <w:t>Gloria</w:t>
      </w:r>
      <w:r>
        <w:rPr>
          <w:lang w:val="it-IT"/>
        </w:rPr>
        <w:t xml:space="preserve"> </w:t>
      </w:r>
      <w:r w:rsidRPr="00DD73F9">
        <w:rPr>
          <w:rStyle w:val="Incipit"/>
        </w:rPr>
        <w:t>in</w:t>
      </w:r>
      <w:r>
        <w:rPr>
          <w:lang w:val="it-IT"/>
        </w:rPr>
        <w:t xml:space="preserve"> </w:t>
      </w:r>
      <w:r w:rsidRPr="00DD73F9">
        <w:rPr>
          <w:rStyle w:val="Incipit"/>
        </w:rPr>
        <w:t>excelsis</w:t>
      </w:r>
      <w:r>
        <w:rPr>
          <w:lang w:val="it-IT"/>
        </w:rPr>
        <w:t xml:space="preserve">. ORCL </w:t>
      </w:r>
      <w:r w:rsidRPr="00DD73F9">
        <w:rPr>
          <w:rStyle w:val="Incipit"/>
        </w:rPr>
        <w:t>Deus</w:t>
      </w:r>
      <w:r>
        <w:rPr>
          <w:lang w:val="it-IT"/>
        </w:rPr>
        <w:t xml:space="preserve"> </w:t>
      </w:r>
      <w:r w:rsidRPr="00DD73F9">
        <w:rPr>
          <w:rStyle w:val="Incipit"/>
        </w:rPr>
        <w:t>qui</w:t>
      </w:r>
      <w:r>
        <w:rPr>
          <w:lang w:val="it-IT"/>
        </w:rPr>
        <w:t xml:space="preserve"> </w:t>
      </w:r>
      <w:r w:rsidRPr="00DD73F9">
        <w:rPr>
          <w:rStyle w:val="Incipit"/>
        </w:rPr>
        <w:t>nos</w:t>
      </w:r>
      <w:r>
        <w:rPr>
          <w:lang w:val="it-IT"/>
        </w:rPr>
        <w:t xml:space="preserve"> </w:t>
      </w:r>
      <w:r w:rsidRPr="00DD73F9">
        <w:rPr>
          <w:rStyle w:val="Incipit"/>
        </w:rPr>
        <w:t>per</w:t>
      </w:r>
      <w:r>
        <w:rPr>
          <w:lang w:val="it-IT"/>
        </w:rPr>
        <w:t xml:space="preserve"> </w:t>
      </w:r>
      <w:r w:rsidRPr="00DD73F9">
        <w:rPr>
          <w:rStyle w:val="Incipit"/>
        </w:rPr>
        <w:t>beatos</w:t>
      </w:r>
      <w:r>
        <w:rPr>
          <w:lang w:val="it-IT"/>
        </w:rPr>
        <w:t xml:space="preserve"> </w:t>
      </w:r>
      <w:r w:rsidRPr="00DD73F9">
        <w:rPr>
          <w:rStyle w:val="Incipit"/>
        </w:rPr>
        <w:t>apostolos</w:t>
      </w:r>
      <w:r>
        <w:rPr>
          <w:lang w:val="it-IT"/>
        </w:rPr>
        <w:t xml:space="preserve">. EP </w:t>
      </w:r>
      <w:r w:rsidRPr="00DD73F9">
        <w:rPr>
          <w:rStyle w:val="Incipit"/>
        </w:rPr>
        <w:t>Corde</w:t>
      </w:r>
      <w:r>
        <w:rPr>
          <w:lang w:val="it-IT"/>
        </w:rPr>
        <w:t xml:space="preserve"> </w:t>
      </w:r>
      <w:r w:rsidRPr="00DD73F9">
        <w:rPr>
          <w:rStyle w:val="Incipit"/>
        </w:rPr>
        <w:t>enim</w:t>
      </w:r>
      <w:r>
        <w:rPr>
          <w:lang w:val="it-IT"/>
        </w:rPr>
        <w:t xml:space="preserve"> </w:t>
      </w:r>
      <w:r w:rsidRPr="00DD73F9">
        <w:rPr>
          <w:rStyle w:val="Incipit"/>
        </w:rPr>
        <w:t>creditur</w:t>
      </w:r>
      <w:r>
        <w:rPr>
          <w:lang w:val="it-IT"/>
        </w:rPr>
        <w:t xml:space="preserve"> </w:t>
      </w:r>
      <w:r w:rsidRPr="00DD73F9">
        <w:rPr>
          <w:rStyle w:val="Incipit"/>
        </w:rPr>
        <w:t>ad</w:t>
      </w:r>
      <w:r>
        <w:rPr>
          <w:lang w:val="it-IT"/>
        </w:rPr>
        <w:t xml:space="preserve"> </w:t>
      </w:r>
      <w:r w:rsidRPr="00DD73F9">
        <w:rPr>
          <w:rStyle w:val="Incipit"/>
        </w:rPr>
        <w:t>iustitiam</w:t>
      </w:r>
      <w:r>
        <w:rPr>
          <w:lang w:val="it-IT"/>
        </w:rPr>
        <w:t xml:space="preserve">. GR </w:t>
      </w:r>
      <w:r w:rsidRPr="00DD73F9">
        <w:rPr>
          <w:rStyle w:val="Incipit"/>
        </w:rPr>
        <w:t>Constitues</w:t>
      </w:r>
      <w:r>
        <w:rPr>
          <w:lang w:val="it-IT"/>
        </w:rPr>
        <w:t xml:space="preserve"> </w:t>
      </w:r>
      <w:r w:rsidRPr="00DD73F9">
        <w:rPr>
          <w:rStyle w:val="Incipit"/>
        </w:rPr>
        <w:t>eos</w:t>
      </w:r>
      <w:r>
        <w:rPr>
          <w:lang w:val="it-IT"/>
        </w:rPr>
        <w:t xml:space="preserve">. ALV </w:t>
      </w:r>
      <w:r w:rsidRPr="00DD73F9">
        <w:rPr>
          <w:rStyle w:val="Incipit"/>
        </w:rPr>
        <w:t>Non</w:t>
      </w:r>
      <w:r>
        <w:rPr>
          <w:lang w:val="it-IT"/>
        </w:rPr>
        <w:t xml:space="preserve"> </w:t>
      </w:r>
      <w:r w:rsidRPr="00DD73F9">
        <w:rPr>
          <w:rStyle w:val="Incipit"/>
        </w:rPr>
        <w:t>vos</w:t>
      </w:r>
      <w:r>
        <w:rPr>
          <w:lang w:val="it-IT"/>
        </w:rPr>
        <w:t xml:space="preserve"> </w:t>
      </w:r>
      <w:r w:rsidRPr="00DD73F9">
        <w:rPr>
          <w:rStyle w:val="Incipit"/>
        </w:rPr>
        <w:t>me</w:t>
      </w:r>
      <w:r>
        <w:rPr>
          <w:lang w:val="it-IT"/>
        </w:rPr>
        <w:t xml:space="preserve"> </w:t>
      </w:r>
      <w:r w:rsidRPr="00DD73F9">
        <w:rPr>
          <w:rStyle w:val="Incipit"/>
        </w:rPr>
        <w:t>elegistis</w:t>
      </w:r>
      <w:r>
        <w:rPr>
          <w:lang w:val="it-IT"/>
        </w:rPr>
        <w:t xml:space="preserve">. SE </w:t>
      </w:r>
      <w:r w:rsidRPr="00DD73F9">
        <w:rPr>
          <w:rStyle w:val="Incipit"/>
        </w:rPr>
        <w:t>Caeli</w:t>
      </w:r>
      <w:r>
        <w:rPr>
          <w:lang w:val="it-IT"/>
        </w:rPr>
        <w:t xml:space="preserve"> </w:t>
      </w:r>
      <w:r w:rsidRPr="00DD73F9">
        <w:rPr>
          <w:rStyle w:val="Incipit"/>
        </w:rPr>
        <w:t>enarrant</w:t>
      </w:r>
      <w:r>
        <w:rPr>
          <w:lang w:val="it-IT"/>
        </w:rPr>
        <w:t xml:space="preserve">. EV </w:t>
      </w:r>
      <w:r w:rsidRPr="00DD73F9">
        <w:rPr>
          <w:rStyle w:val="Incipit"/>
        </w:rPr>
        <w:t>Convocatis</w:t>
      </w:r>
      <w:r>
        <w:rPr>
          <w:lang w:val="it-IT"/>
        </w:rPr>
        <w:t xml:space="preserve"> </w:t>
      </w:r>
      <w:r w:rsidRPr="00DD73F9">
        <w:rPr>
          <w:rStyle w:val="Incipit"/>
        </w:rPr>
        <w:t>Iesus</w:t>
      </w:r>
      <w:r>
        <w:rPr>
          <w:lang w:val="it-IT"/>
        </w:rPr>
        <w:t xml:space="preserve"> </w:t>
      </w:r>
      <w:r w:rsidRPr="00DD73F9">
        <w:rPr>
          <w:rStyle w:val="Incipit"/>
        </w:rPr>
        <w:t>duodecim</w:t>
      </w:r>
      <w:r>
        <w:rPr>
          <w:lang w:val="it-IT"/>
        </w:rPr>
        <w:t xml:space="preserve"> </w:t>
      </w:r>
      <w:r w:rsidRPr="00DD73F9">
        <w:rPr>
          <w:rStyle w:val="Incipit"/>
        </w:rPr>
        <w:t>apostolis</w:t>
      </w:r>
      <w:r>
        <w:rPr>
          <w:lang w:val="it-IT"/>
        </w:rPr>
        <w:t xml:space="preserve">. [CR] </w:t>
      </w:r>
      <w:r w:rsidRPr="00DD73F9">
        <w:rPr>
          <w:rStyle w:val="Incipit"/>
        </w:rPr>
        <w:t>Credo</w:t>
      </w:r>
      <w:r>
        <w:rPr>
          <w:lang w:val="it-IT"/>
        </w:rPr>
        <w:t xml:space="preserve"> </w:t>
      </w:r>
      <w:r w:rsidRPr="00DD73F9">
        <w:rPr>
          <w:rStyle w:val="Incipit"/>
        </w:rPr>
        <w:t>in</w:t>
      </w:r>
      <w:r>
        <w:rPr>
          <w:lang w:val="it-IT"/>
        </w:rPr>
        <w:t xml:space="preserve"> </w:t>
      </w:r>
      <w:r w:rsidRPr="00DD73F9">
        <w:rPr>
          <w:rStyle w:val="Incipit"/>
        </w:rPr>
        <w:t>unum</w:t>
      </w:r>
      <w:r>
        <w:rPr>
          <w:lang w:val="it-IT"/>
        </w:rPr>
        <w:t xml:space="preserve">. OF </w:t>
      </w:r>
      <w:r w:rsidRPr="00DD73F9">
        <w:rPr>
          <w:rStyle w:val="Incipit"/>
        </w:rPr>
        <w:t>In</w:t>
      </w:r>
      <w:r>
        <w:rPr>
          <w:lang w:val="it-IT"/>
        </w:rPr>
        <w:t xml:space="preserve"> </w:t>
      </w:r>
      <w:r w:rsidRPr="00DD73F9">
        <w:rPr>
          <w:rStyle w:val="Incipit"/>
        </w:rPr>
        <w:t>omnem</w:t>
      </w:r>
      <w:r>
        <w:rPr>
          <w:lang w:val="it-IT"/>
        </w:rPr>
        <w:t xml:space="preserve"> </w:t>
      </w:r>
      <w:r w:rsidRPr="00DD73F9">
        <w:rPr>
          <w:rStyle w:val="Incipit"/>
        </w:rPr>
        <w:t>terram</w:t>
      </w:r>
      <w:r>
        <w:rPr>
          <w:lang w:val="it-IT"/>
        </w:rPr>
        <w:t xml:space="preserve">. Praefatio de apostolis. CO </w:t>
      </w:r>
      <w:r w:rsidRPr="00DD73F9">
        <w:rPr>
          <w:rStyle w:val="Incipit"/>
        </w:rPr>
        <w:t>Ego</w:t>
      </w:r>
      <w:r>
        <w:rPr>
          <w:lang w:val="it-IT"/>
        </w:rPr>
        <w:t xml:space="preserve"> </w:t>
      </w:r>
      <w:r w:rsidRPr="00DD73F9">
        <w:rPr>
          <w:rStyle w:val="Incipit"/>
        </w:rPr>
        <w:t>vos</w:t>
      </w:r>
      <w:r>
        <w:rPr>
          <w:lang w:val="it-IT"/>
        </w:rPr>
        <w:t xml:space="preserve"> </w:t>
      </w:r>
      <w:r w:rsidRPr="00DD73F9">
        <w:rPr>
          <w:rStyle w:val="Incipit"/>
        </w:rPr>
        <w:t>elegi</w:t>
      </w:r>
      <w:r>
        <w:rPr>
          <w:lang w:val="it-IT"/>
        </w:rPr>
        <w:t>.</w:t>
      </w:r>
    </w:p>
    <w:p w:rsidR="00AD16A5" w:rsidRDefault="00AD16A5" w:rsidP="00AD16A5">
      <w:pPr>
        <w:rPr>
          <w:lang w:val="it-IT"/>
        </w:rPr>
      </w:pPr>
      <w:r>
        <w:rPr>
          <w:lang w:val="it-IT"/>
        </w:rPr>
        <w:t xml:space="preserve">IN SECUNDA VESPERA AN </w:t>
      </w:r>
      <w:r w:rsidRPr="00DD73F9">
        <w:rPr>
          <w:rStyle w:val="Incipit"/>
        </w:rPr>
        <w:t>Iuravit</w:t>
      </w:r>
      <w:r>
        <w:rPr>
          <w:lang w:val="it-IT"/>
        </w:rPr>
        <w:t xml:space="preserve"> </w:t>
      </w:r>
      <w:r w:rsidRPr="00DD73F9">
        <w:rPr>
          <w:rStyle w:val="Incipit"/>
        </w:rPr>
        <w:t>dominus</w:t>
      </w:r>
      <w:r>
        <w:rPr>
          <w:lang w:val="it-IT"/>
        </w:rPr>
        <w:t xml:space="preserve"> cum reliquis. PS </w:t>
      </w:r>
      <w:r w:rsidRPr="00DD73F9">
        <w:rPr>
          <w:rStyle w:val="Incipit"/>
        </w:rPr>
        <w:t>Dixit</w:t>
      </w:r>
      <w:r>
        <w:rPr>
          <w:lang w:val="it-IT"/>
        </w:rPr>
        <w:t xml:space="preserve"> </w:t>
      </w:r>
      <w:r w:rsidRPr="00DD73F9">
        <w:rPr>
          <w:rStyle w:val="Incipit"/>
        </w:rPr>
        <w:t>dominus</w:t>
      </w:r>
      <w:r>
        <w:rPr>
          <w:lang w:val="it-IT"/>
        </w:rPr>
        <w:t xml:space="preserve"> cum ceteris. AM </w:t>
      </w:r>
      <w:r w:rsidRPr="00DD73F9">
        <w:rPr>
          <w:rStyle w:val="Incipit"/>
        </w:rPr>
        <w:t>Beati</w:t>
      </w:r>
      <w:r>
        <w:rPr>
          <w:lang w:val="it-IT"/>
        </w:rPr>
        <w:t xml:space="preserve"> </w:t>
      </w:r>
      <w:r w:rsidRPr="00DD73F9">
        <w:rPr>
          <w:rStyle w:val="Incipit"/>
        </w:rPr>
        <w:t>eritis</w:t>
      </w:r>
      <w:r>
        <w:rPr>
          <w:lang w:val="it-IT"/>
        </w:rPr>
        <w:t>.</w:t>
      </w:r>
    </w:p>
    <w:p w:rsidR="00AD16A5" w:rsidRDefault="003A0770" w:rsidP="003A0770">
      <w:pPr>
        <w:pStyle w:val="berschrift1"/>
        <w:rPr>
          <w:lang w:val="it-IT"/>
        </w:rPr>
      </w:pPr>
      <w:r>
        <w:rPr>
          <w:lang w:val="it-IT"/>
        </w:rPr>
        <w:t>ALEXII CONFESSORIS. [DEDICATIO ECCLESIAE SANCTAE CRUCIS AD INSULAM]</w:t>
      </w:r>
    </w:p>
    <w:p w:rsidR="003A0770" w:rsidRDefault="003A0770" w:rsidP="003A0770">
      <w:pPr>
        <w:rPr>
          <w:lang w:val="it-IT"/>
        </w:rPr>
      </w:pPr>
      <w:r>
        <w:rPr>
          <w:lang w:val="it-IT"/>
        </w:rPr>
        <w:t xml:space="preserve">AD VESPERAS psalmi feriales dicuntur. CP </w:t>
      </w:r>
      <w:r w:rsidRPr="00DD73F9">
        <w:rPr>
          <w:rStyle w:val="Incipit"/>
        </w:rPr>
        <w:t>Dilectus</w:t>
      </w:r>
      <w:r>
        <w:rPr>
          <w:lang w:val="it-IT"/>
        </w:rPr>
        <w:t xml:space="preserve"> </w:t>
      </w:r>
      <w:r w:rsidRPr="00DD73F9">
        <w:rPr>
          <w:rStyle w:val="Incipit"/>
        </w:rPr>
        <w:t>deo</w:t>
      </w:r>
      <w:r>
        <w:rPr>
          <w:lang w:val="it-IT"/>
        </w:rPr>
        <w:t xml:space="preserve"> </w:t>
      </w:r>
      <w:r w:rsidRPr="00DD73F9">
        <w:rPr>
          <w:rStyle w:val="Incipit"/>
        </w:rPr>
        <w:t>et</w:t>
      </w:r>
      <w:r>
        <w:rPr>
          <w:lang w:val="it-IT"/>
        </w:rPr>
        <w:t xml:space="preserve"> </w:t>
      </w:r>
      <w:r w:rsidRPr="001544AC">
        <w:rPr>
          <w:rStyle w:val="Incipit"/>
        </w:rPr>
        <w:t>hominibus</w:t>
      </w:r>
      <w:r>
        <w:rPr>
          <w:lang w:val="it-IT"/>
        </w:rPr>
        <w:t xml:space="preserve">. RP </w:t>
      </w:r>
      <w:r w:rsidRPr="001544AC">
        <w:rPr>
          <w:rStyle w:val="Incipit"/>
        </w:rPr>
        <w:t>Servus</w:t>
      </w:r>
      <w:r>
        <w:rPr>
          <w:lang w:val="it-IT"/>
        </w:rPr>
        <w:t xml:space="preserve"> </w:t>
      </w:r>
      <w:r w:rsidRPr="001544AC">
        <w:rPr>
          <w:rStyle w:val="Incipit"/>
        </w:rPr>
        <w:t>meus</w:t>
      </w:r>
      <w:r>
        <w:rPr>
          <w:lang w:val="it-IT"/>
        </w:rPr>
        <w:t xml:space="preserve">. HY </w:t>
      </w:r>
      <w:r w:rsidRPr="001544AC">
        <w:rPr>
          <w:rStyle w:val="Incipit"/>
        </w:rPr>
        <w:t>Iste</w:t>
      </w:r>
      <w:r>
        <w:rPr>
          <w:lang w:val="it-IT"/>
        </w:rPr>
        <w:t xml:space="preserve"> </w:t>
      </w:r>
      <w:r w:rsidRPr="001544AC">
        <w:rPr>
          <w:rStyle w:val="Incipit"/>
        </w:rPr>
        <w:t>confessor</w:t>
      </w:r>
      <w:r>
        <w:rPr>
          <w:lang w:val="it-IT"/>
        </w:rPr>
        <w:t xml:space="preserve">. AM </w:t>
      </w:r>
      <w:r w:rsidRPr="001544AC">
        <w:rPr>
          <w:rStyle w:val="Incipit"/>
        </w:rPr>
        <w:t>Iustum</w:t>
      </w:r>
      <w:r>
        <w:rPr>
          <w:lang w:val="it-IT"/>
        </w:rPr>
        <w:t xml:space="preserve"> </w:t>
      </w:r>
      <w:r w:rsidRPr="001544AC">
        <w:rPr>
          <w:rStyle w:val="Incipit"/>
        </w:rPr>
        <w:t>deduxit</w:t>
      </w:r>
      <w:r>
        <w:rPr>
          <w:lang w:val="it-IT"/>
        </w:rPr>
        <w:t xml:space="preserve"> </w:t>
      </w:r>
      <w:r w:rsidRPr="001544AC">
        <w:rPr>
          <w:rStyle w:val="Incipit"/>
        </w:rPr>
        <w:t>dominus</w:t>
      </w:r>
      <w:r>
        <w:rPr>
          <w:lang w:val="it-IT"/>
        </w:rPr>
        <w:t xml:space="preserve">. </w:t>
      </w:r>
      <w:r w:rsidR="00BF5AE3">
        <w:rPr>
          <w:lang w:val="it-IT"/>
        </w:rPr>
        <w:t>CL</w:t>
      </w:r>
      <w:r>
        <w:rPr>
          <w:lang w:val="it-IT"/>
        </w:rPr>
        <w:t xml:space="preserve">OR </w:t>
      </w:r>
      <w:r w:rsidRPr="001544AC">
        <w:rPr>
          <w:rStyle w:val="Incipit"/>
        </w:rPr>
        <w:t>Intercessio</w:t>
      </w:r>
      <w:r>
        <w:rPr>
          <w:lang w:val="it-IT"/>
        </w:rPr>
        <w:t xml:space="preserve"> </w:t>
      </w:r>
      <w:r w:rsidRPr="001544AC">
        <w:rPr>
          <w:rStyle w:val="Incipit"/>
        </w:rPr>
        <w:t>quaesumus</w:t>
      </w:r>
      <w:r>
        <w:rPr>
          <w:lang w:val="it-IT"/>
        </w:rPr>
        <w:t xml:space="preserve"> </w:t>
      </w:r>
      <w:r w:rsidRPr="001544AC">
        <w:rPr>
          <w:rStyle w:val="Incipit"/>
        </w:rPr>
        <w:t>domine</w:t>
      </w:r>
      <w:r>
        <w:rPr>
          <w:lang w:val="it-IT"/>
        </w:rPr>
        <w:t>.</w:t>
      </w:r>
    </w:p>
    <w:p w:rsidR="003A0770" w:rsidRDefault="00FA1B39" w:rsidP="003A0770">
      <w:pPr>
        <w:rPr>
          <w:lang w:val="it-IT"/>
        </w:rPr>
      </w:pPr>
      <w:r>
        <w:rPr>
          <w:lang w:val="it-IT"/>
        </w:rPr>
        <w:t xml:space="preserve">Vespera finita secundum consuetudinem itur </w:t>
      </w:r>
      <w:r w:rsidRPr="001544AC">
        <w:rPr>
          <w:rStyle w:val="Ort"/>
        </w:rPr>
        <w:t>in Insulam</w:t>
      </w:r>
      <w:r>
        <w:rPr>
          <w:lang w:val="it-IT"/>
        </w:rPr>
        <w:t xml:space="preserve"> nihil cantando et sine cruce. </w:t>
      </w:r>
      <w:r w:rsidRPr="001544AC">
        <w:rPr>
          <w:rStyle w:val="Ort"/>
        </w:rPr>
        <w:t>In Insula</w:t>
      </w:r>
      <w:r>
        <w:rPr>
          <w:lang w:val="it-IT"/>
        </w:rPr>
        <w:t xml:space="preserve"> vero vesperae de dedicatione cantantur et de sancto Alexio in suffragio AC </w:t>
      </w:r>
      <w:r w:rsidRPr="001544AC">
        <w:rPr>
          <w:rStyle w:val="Incipit"/>
        </w:rPr>
        <w:t>Domine</w:t>
      </w:r>
      <w:r>
        <w:rPr>
          <w:lang w:val="it-IT"/>
        </w:rPr>
        <w:t xml:space="preserve"> </w:t>
      </w:r>
      <w:r w:rsidRPr="001544AC">
        <w:rPr>
          <w:rStyle w:val="Incipit"/>
        </w:rPr>
        <w:t>rex</w:t>
      </w:r>
      <w:r>
        <w:rPr>
          <w:lang w:val="it-IT"/>
        </w:rPr>
        <w:t>. OR</w:t>
      </w:r>
      <w:r w:rsidR="002D5C21">
        <w:rPr>
          <w:lang w:val="it-IT"/>
        </w:rPr>
        <w:t>C</w:t>
      </w:r>
      <w:r>
        <w:rPr>
          <w:lang w:val="it-IT"/>
        </w:rPr>
        <w:t xml:space="preserve"> </w:t>
      </w:r>
      <w:r w:rsidRPr="001544AC">
        <w:rPr>
          <w:rStyle w:val="Incipit"/>
        </w:rPr>
        <w:t>Intercessio</w:t>
      </w:r>
      <w:r>
        <w:rPr>
          <w:lang w:val="it-IT"/>
        </w:rPr>
        <w:t xml:space="preserve"> </w:t>
      </w:r>
      <w:r w:rsidRPr="001544AC">
        <w:rPr>
          <w:rStyle w:val="Incipit"/>
        </w:rPr>
        <w:t>quaesumus</w:t>
      </w:r>
      <w:r>
        <w:rPr>
          <w:lang w:val="it-IT"/>
        </w:rPr>
        <w:t xml:space="preserve"> </w:t>
      </w:r>
      <w:r w:rsidRPr="001544AC">
        <w:rPr>
          <w:rStyle w:val="Incipit"/>
        </w:rPr>
        <w:t>domine</w:t>
      </w:r>
      <w:r>
        <w:rPr>
          <w:lang w:val="it-IT"/>
        </w:rPr>
        <w:t>.</w:t>
      </w:r>
    </w:p>
    <w:p w:rsidR="00FA1B39" w:rsidRDefault="00FA1B39" w:rsidP="003A0770">
      <w:pPr>
        <w:rPr>
          <w:lang w:val="it-IT"/>
        </w:rPr>
      </w:pPr>
      <w:r>
        <w:rPr>
          <w:lang w:val="it-IT"/>
        </w:rPr>
        <w:t>COMPLETORIUM etiam ibidem cantetur.</w:t>
      </w:r>
    </w:p>
    <w:p w:rsidR="00FA1B39" w:rsidRDefault="00FA1B39" w:rsidP="003A0770">
      <w:pPr>
        <w:rPr>
          <w:lang w:val="it-IT"/>
        </w:rPr>
      </w:pPr>
      <w:r>
        <w:rPr>
          <w:lang w:val="it-IT"/>
        </w:rPr>
        <w:t xml:space="preserve">AD MATUTINAS INV </w:t>
      </w:r>
      <w:r w:rsidRPr="001544AC">
        <w:rPr>
          <w:rStyle w:val="Incipit"/>
        </w:rPr>
        <w:t>Regem</w:t>
      </w:r>
      <w:r>
        <w:rPr>
          <w:lang w:val="it-IT"/>
        </w:rPr>
        <w:t xml:space="preserve"> </w:t>
      </w:r>
      <w:r w:rsidRPr="001544AC">
        <w:rPr>
          <w:rStyle w:val="Incipit"/>
        </w:rPr>
        <w:t>confessorum</w:t>
      </w:r>
      <w:r>
        <w:rPr>
          <w:lang w:val="it-IT"/>
        </w:rPr>
        <w:t>.</w:t>
      </w:r>
    </w:p>
    <w:p w:rsidR="00FA1B39" w:rsidRDefault="00FA1B39" w:rsidP="003A0770">
      <w:pPr>
        <w:rPr>
          <w:lang w:val="it-IT"/>
        </w:rPr>
      </w:pPr>
      <w:r>
        <w:rPr>
          <w:lang w:val="it-IT"/>
        </w:rPr>
        <w:t>IN PRIMO NOCTURNO</w:t>
      </w:r>
      <w:r w:rsidR="00D83A6F">
        <w:rPr>
          <w:lang w:val="it-IT"/>
        </w:rPr>
        <w:t xml:space="preserve"> AN </w:t>
      </w:r>
      <w:r w:rsidR="00D83A6F" w:rsidRPr="001544AC">
        <w:rPr>
          <w:rStyle w:val="Incipit"/>
        </w:rPr>
        <w:t>Beatus</w:t>
      </w:r>
      <w:r w:rsidR="00D83A6F">
        <w:rPr>
          <w:lang w:val="it-IT"/>
        </w:rPr>
        <w:t xml:space="preserve"> </w:t>
      </w:r>
      <w:r w:rsidR="00D83A6F" w:rsidRPr="001544AC">
        <w:rPr>
          <w:rStyle w:val="Incipit"/>
        </w:rPr>
        <w:t>vir</w:t>
      </w:r>
      <w:r w:rsidR="00D83A6F">
        <w:rPr>
          <w:lang w:val="it-IT"/>
        </w:rPr>
        <w:t xml:space="preserve"> cum reliquis. Vita ipsius legitur [LHI] </w:t>
      </w:r>
      <w:r w:rsidR="00D83A6F" w:rsidRPr="001544AC">
        <w:rPr>
          <w:rStyle w:val="Incipit"/>
        </w:rPr>
        <w:t>Fuit</w:t>
      </w:r>
      <w:r w:rsidR="00D83A6F">
        <w:rPr>
          <w:lang w:val="it-IT"/>
        </w:rPr>
        <w:t xml:space="preserve"> </w:t>
      </w:r>
      <w:r w:rsidR="00D83A6F" w:rsidRPr="001544AC">
        <w:rPr>
          <w:rStyle w:val="Incipit"/>
        </w:rPr>
        <w:t>vir</w:t>
      </w:r>
      <w:r w:rsidR="00D83A6F">
        <w:rPr>
          <w:lang w:val="it-IT"/>
        </w:rPr>
        <w:t xml:space="preserve"> </w:t>
      </w:r>
      <w:r w:rsidR="00D83A6F" w:rsidRPr="001544AC">
        <w:rPr>
          <w:rStyle w:val="Incipit"/>
        </w:rPr>
        <w:t>Romae</w:t>
      </w:r>
      <w:r w:rsidR="00D83A6F">
        <w:rPr>
          <w:lang w:val="it-IT"/>
        </w:rPr>
        <w:t xml:space="preserve"> </w:t>
      </w:r>
      <w:r w:rsidR="00D83A6F" w:rsidRPr="001544AC">
        <w:rPr>
          <w:rStyle w:val="Incipit"/>
        </w:rPr>
        <w:t>magnus</w:t>
      </w:r>
      <w:r w:rsidR="00D83A6F">
        <w:rPr>
          <w:lang w:val="it-IT"/>
        </w:rPr>
        <w:t xml:space="preserve">. RP </w:t>
      </w:r>
      <w:r w:rsidR="00D83A6F" w:rsidRPr="001544AC">
        <w:rPr>
          <w:rStyle w:val="Incipit"/>
        </w:rPr>
        <w:t>Euge</w:t>
      </w:r>
      <w:r w:rsidR="00D83A6F">
        <w:rPr>
          <w:lang w:val="it-IT"/>
        </w:rPr>
        <w:t xml:space="preserve"> </w:t>
      </w:r>
      <w:r w:rsidR="00D83A6F" w:rsidRPr="001544AC">
        <w:rPr>
          <w:rStyle w:val="Incipit"/>
        </w:rPr>
        <w:t>serve</w:t>
      </w:r>
      <w:r w:rsidR="00D83A6F">
        <w:rPr>
          <w:lang w:val="it-IT"/>
        </w:rPr>
        <w:t xml:space="preserve">. RP </w:t>
      </w:r>
      <w:r w:rsidR="00D83A6F" w:rsidRPr="001544AC">
        <w:rPr>
          <w:rStyle w:val="Incipit"/>
        </w:rPr>
        <w:t>Iustus</w:t>
      </w:r>
      <w:r w:rsidR="00D83A6F">
        <w:rPr>
          <w:lang w:val="it-IT"/>
        </w:rPr>
        <w:t xml:space="preserve"> </w:t>
      </w:r>
      <w:r w:rsidR="00D83A6F" w:rsidRPr="001544AC">
        <w:rPr>
          <w:rStyle w:val="Incipit"/>
        </w:rPr>
        <w:t>germinabit</w:t>
      </w:r>
      <w:r w:rsidR="00D83A6F">
        <w:rPr>
          <w:lang w:val="it-IT"/>
        </w:rPr>
        <w:t xml:space="preserve">. RP </w:t>
      </w:r>
      <w:r w:rsidR="00D83A6F" w:rsidRPr="001544AC">
        <w:rPr>
          <w:rStyle w:val="Incipit"/>
        </w:rPr>
        <w:t>Desiderium</w:t>
      </w:r>
      <w:r w:rsidR="00D83A6F">
        <w:rPr>
          <w:lang w:val="it-IT"/>
        </w:rPr>
        <w:t>.</w:t>
      </w:r>
    </w:p>
    <w:p w:rsidR="000D5793" w:rsidRDefault="00D83A6F" w:rsidP="003A0770">
      <w:pPr>
        <w:rPr>
          <w:lang w:val="it-IT"/>
        </w:rPr>
      </w:pPr>
      <w:r>
        <w:rPr>
          <w:lang w:val="it-IT"/>
        </w:rPr>
        <w:t xml:space="preserve">IN SECUNDO NOCTURNO </w:t>
      </w:r>
      <w:r w:rsidR="000D5793">
        <w:rPr>
          <w:lang w:val="it-IT"/>
        </w:rPr>
        <w:t xml:space="preserve">AN </w:t>
      </w:r>
      <w:r w:rsidR="000D5793" w:rsidRPr="001544AC">
        <w:rPr>
          <w:rStyle w:val="Incipit"/>
        </w:rPr>
        <w:t>Invocantem</w:t>
      </w:r>
      <w:r w:rsidR="000D5793">
        <w:rPr>
          <w:lang w:val="it-IT"/>
        </w:rPr>
        <w:t xml:space="preserve"> cum reliquis. RP </w:t>
      </w:r>
      <w:r w:rsidR="000D5793" w:rsidRPr="001544AC">
        <w:rPr>
          <w:rStyle w:val="Incipit"/>
        </w:rPr>
        <w:t>Iste</w:t>
      </w:r>
      <w:r w:rsidR="000D5793">
        <w:rPr>
          <w:lang w:val="it-IT"/>
        </w:rPr>
        <w:t xml:space="preserve"> </w:t>
      </w:r>
      <w:r w:rsidR="000D5793" w:rsidRPr="001544AC">
        <w:rPr>
          <w:rStyle w:val="Incipit"/>
        </w:rPr>
        <w:t>cognovit</w:t>
      </w:r>
      <w:r w:rsidR="000D5793">
        <w:rPr>
          <w:lang w:val="it-IT"/>
        </w:rPr>
        <w:t xml:space="preserve">. RP </w:t>
      </w:r>
      <w:r w:rsidR="000D5793" w:rsidRPr="001544AC">
        <w:rPr>
          <w:rStyle w:val="Incipit"/>
        </w:rPr>
        <w:t>Amavit</w:t>
      </w:r>
      <w:r w:rsidR="000D5793">
        <w:rPr>
          <w:lang w:val="it-IT"/>
        </w:rPr>
        <w:t xml:space="preserve">. </w:t>
      </w:r>
      <w:r w:rsidR="00AD2B68">
        <w:rPr>
          <w:lang w:val="it-IT"/>
        </w:rPr>
        <w:t>(49r)</w:t>
      </w:r>
      <w:r w:rsidR="000D5793">
        <w:rPr>
          <w:lang w:val="it-IT"/>
        </w:rPr>
        <w:t xml:space="preserve"> RP </w:t>
      </w:r>
      <w:r w:rsidR="000D5793" w:rsidRPr="001544AC">
        <w:rPr>
          <w:rStyle w:val="Incipit"/>
        </w:rPr>
        <w:t>Iste</w:t>
      </w:r>
      <w:r w:rsidR="000D5793">
        <w:rPr>
          <w:lang w:val="it-IT"/>
        </w:rPr>
        <w:t xml:space="preserve"> </w:t>
      </w:r>
      <w:r w:rsidR="000D5793" w:rsidRPr="001544AC">
        <w:rPr>
          <w:rStyle w:val="Incipit"/>
        </w:rPr>
        <w:t>est</w:t>
      </w:r>
      <w:r w:rsidR="000D5793">
        <w:rPr>
          <w:lang w:val="it-IT"/>
        </w:rPr>
        <w:t xml:space="preserve"> </w:t>
      </w:r>
      <w:r w:rsidR="000D5793" w:rsidRPr="001544AC">
        <w:rPr>
          <w:rStyle w:val="Incipit"/>
        </w:rPr>
        <w:t>qui</w:t>
      </w:r>
      <w:r w:rsidR="000D5793">
        <w:rPr>
          <w:lang w:val="it-IT"/>
        </w:rPr>
        <w:t xml:space="preserve"> </w:t>
      </w:r>
      <w:r w:rsidR="000D5793" w:rsidRPr="001544AC">
        <w:rPr>
          <w:rStyle w:val="Incipit"/>
        </w:rPr>
        <w:t>ante</w:t>
      </w:r>
      <w:r w:rsidR="000D5793">
        <w:rPr>
          <w:lang w:val="it-IT"/>
        </w:rPr>
        <w:t xml:space="preserve"> </w:t>
      </w:r>
      <w:r w:rsidR="000D5793" w:rsidRPr="001544AC">
        <w:rPr>
          <w:rStyle w:val="Incipit"/>
        </w:rPr>
        <w:t>deum</w:t>
      </w:r>
      <w:r w:rsidR="000D5793">
        <w:rPr>
          <w:lang w:val="it-IT"/>
        </w:rPr>
        <w:t>.</w:t>
      </w:r>
    </w:p>
    <w:p w:rsidR="000D5793" w:rsidRDefault="000D5793" w:rsidP="003A0770">
      <w:pPr>
        <w:rPr>
          <w:lang w:val="it-IT"/>
        </w:rPr>
      </w:pPr>
      <w:r>
        <w:rPr>
          <w:lang w:val="it-IT"/>
        </w:rPr>
        <w:t xml:space="preserve">IN TERTIO NOCTURNO AN </w:t>
      </w:r>
      <w:r w:rsidR="001544AC" w:rsidRPr="001544AC">
        <w:rPr>
          <w:rStyle w:val="Incipit"/>
        </w:rPr>
        <w:t>Domine</w:t>
      </w:r>
      <w:r w:rsidR="001544AC">
        <w:rPr>
          <w:lang w:val="it-IT"/>
        </w:rPr>
        <w:t xml:space="preserve"> </w:t>
      </w:r>
      <w:r w:rsidR="001544AC" w:rsidRPr="001544AC">
        <w:rPr>
          <w:rStyle w:val="Incipit"/>
        </w:rPr>
        <w:t>i</w:t>
      </w:r>
      <w:r w:rsidRPr="001544AC">
        <w:rPr>
          <w:rStyle w:val="Incipit"/>
        </w:rPr>
        <w:t>ste</w:t>
      </w:r>
      <w:r>
        <w:rPr>
          <w:lang w:val="it-IT"/>
        </w:rPr>
        <w:t xml:space="preserve"> </w:t>
      </w:r>
      <w:r w:rsidRPr="001544AC">
        <w:rPr>
          <w:rStyle w:val="Incipit"/>
        </w:rPr>
        <w:t>sanctus</w:t>
      </w:r>
      <w:r>
        <w:rPr>
          <w:lang w:val="it-IT"/>
        </w:rPr>
        <w:t xml:space="preserve"> cum reliquis. EV </w:t>
      </w:r>
      <w:r w:rsidRPr="001544AC">
        <w:rPr>
          <w:rStyle w:val="Incipit"/>
        </w:rPr>
        <w:t>Si</w:t>
      </w:r>
      <w:r>
        <w:rPr>
          <w:lang w:val="it-IT"/>
        </w:rPr>
        <w:t xml:space="preserve"> </w:t>
      </w:r>
      <w:r w:rsidRPr="001544AC">
        <w:rPr>
          <w:rStyle w:val="Incipit"/>
        </w:rPr>
        <w:t>quis</w:t>
      </w:r>
      <w:r>
        <w:rPr>
          <w:lang w:val="it-IT"/>
        </w:rPr>
        <w:t xml:space="preserve"> </w:t>
      </w:r>
      <w:r w:rsidRPr="001544AC">
        <w:rPr>
          <w:rStyle w:val="Incipit"/>
        </w:rPr>
        <w:t>venit</w:t>
      </w:r>
      <w:r>
        <w:rPr>
          <w:lang w:val="it-IT"/>
        </w:rPr>
        <w:t xml:space="preserve"> </w:t>
      </w:r>
      <w:r w:rsidRPr="001544AC">
        <w:rPr>
          <w:rStyle w:val="Incipit"/>
        </w:rPr>
        <w:t>ad</w:t>
      </w:r>
      <w:r>
        <w:rPr>
          <w:lang w:val="it-IT"/>
        </w:rPr>
        <w:t xml:space="preserve"> </w:t>
      </w:r>
      <w:r w:rsidRPr="001544AC">
        <w:rPr>
          <w:rStyle w:val="Incipit"/>
        </w:rPr>
        <w:t>me</w:t>
      </w:r>
      <w:r>
        <w:rPr>
          <w:lang w:val="it-IT"/>
        </w:rPr>
        <w:t xml:space="preserve">. RP </w:t>
      </w:r>
      <w:r w:rsidRPr="001544AC">
        <w:rPr>
          <w:rStyle w:val="Incipit"/>
        </w:rPr>
        <w:t>Iste</w:t>
      </w:r>
      <w:r>
        <w:rPr>
          <w:lang w:val="it-IT"/>
        </w:rPr>
        <w:t xml:space="preserve"> </w:t>
      </w:r>
      <w:r w:rsidRPr="001544AC">
        <w:rPr>
          <w:rStyle w:val="Incipit"/>
        </w:rPr>
        <w:t>homo</w:t>
      </w:r>
      <w:r>
        <w:rPr>
          <w:lang w:val="it-IT"/>
        </w:rPr>
        <w:t xml:space="preserve"> </w:t>
      </w:r>
      <w:r w:rsidRPr="001544AC">
        <w:rPr>
          <w:rStyle w:val="Incipit"/>
        </w:rPr>
        <w:t>perfecit</w:t>
      </w:r>
      <w:r>
        <w:rPr>
          <w:lang w:val="it-IT"/>
        </w:rPr>
        <w:t xml:space="preserve">. RP </w:t>
      </w:r>
      <w:r w:rsidRPr="001544AC">
        <w:rPr>
          <w:rStyle w:val="Incipit"/>
        </w:rPr>
        <w:t>Iste</w:t>
      </w:r>
      <w:r>
        <w:rPr>
          <w:lang w:val="it-IT"/>
        </w:rPr>
        <w:t xml:space="preserve"> </w:t>
      </w:r>
      <w:r w:rsidRPr="001544AC">
        <w:rPr>
          <w:rStyle w:val="Incipit"/>
        </w:rPr>
        <w:t>homo</w:t>
      </w:r>
      <w:r>
        <w:rPr>
          <w:lang w:val="it-IT"/>
        </w:rPr>
        <w:t xml:space="preserve"> </w:t>
      </w:r>
      <w:r w:rsidRPr="001544AC">
        <w:rPr>
          <w:rStyle w:val="Incipit"/>
        </w:rPr>
        <w:t>ab</w:t>
      </w:r>
      <w:r>
        <w:rPr>
          <w:lang w:val="it-IT"/>
        </w:rPr>
        <w:t xml:space="preserve"> </w:t>
      </w:r>
      <w:r w:rsidRPr="001544AC">
        <w:rPr>
          <w:rStyle w:val="Incipit"/>
        </w:rPr>
        <w:t>adolescentia</w:t>
      </w:r>
      <w:r>
        <w:rPr>
          <w:lang w:val="it-IT"/>
        </w:rPr>
        <w:t xml:space="preserve"> </w:t>
      </w:r>
      <w:r w:rsidRPr="001544AC">
        <w:rPr>
          <w:rStyle w:val="Incipit"/>
        </w:rPr>
        <w:t>sua</w:t>
      </w:r>
      <w:r>
        <w:rPr>
          <w:lang w:val="it-IT"/>
        </w:rPr>
        <w:t xml:space="preserve">. RP </w:t>
      </w:r>
      <w:r w:rsidRPr="001544AC">
        <w:rPr>
          <w:rStyle w:val="Incipit"/>
        </w:rPr>
        <w:t>Iustum</w:t>
      </w:r>
      <w:r>
        <w:rPr>
          <w:lang w:val="it-IT"/>
        </w:rPr>
        <w:t xml:space="preserve"> </w:t>
      </w:r>
      <w:r w:rsidRPr="001544AC">
        <w:rPr>
          <w:rStyle w:val="Incipit"/>
        </w:rPr>
        <w:t>deduxit</w:t>
      </w:r>
      <w:r>
        <w:rPr>
          <w:lang w:val="it-IT"/>
        </w:rPr>
        <w:t xml:space="preserve">. [TD] </w:t>
      </w:r>
      <w:r w:rsidRPr="001544AC">
        <w:rPr>
          <w:rStyle w:val="Incipit"/>
        </w:rPr>
        <w:t>Te</w:t>
      </w:r>
      <w:r>
        <w:rPr>
          <w:lang w:val="it-IT"/>
        </w:rPr>
        <w:t xml:space="preserve"> </w:t>
      </w:r>
      <w:r w:rsidRPr="001544AC">
        <w:rPr>
          <w:rStyle w:val="Incipit"/>
        </w:rPr>
        <w:t>deum</w:t>
      </w:r>
      <w:r>
        <w:rPr>
          <w:lang w:val="it-IT"/>
        </w:rPr>
        <w:t xml:space="preserve"> </w:t>
      </w:r>
      <w:r w:rsidRPr="001544AC">
        <w:rPr>
          <w:rStyle w:val="Incipit"/>
        </w:rPr>
        <w:t>laudamus</w:t>
      </w:r>
      <w:r>
        <w:rPr>
          <w:lang w:val="it-IT"/>
        </w:rPr>
        <w:t>.</w:t>
      </w:r>
    </w:p>
    <w:p w:rsidR="00BD54DF" w:rsidRDefault="000D5793" w:rsidP="003A0770">
      <w:pPr>
        <w:rPr>
          <w:lang w:val="it-IT"/>
        </w:rPr>
      </w:pPr>
      <w:r>
        <w:rPr>
          <w:lang w:val="it-IT"/>
        </w:rPr>
        <w:t>AD LAUDES</w:t>
      </w:r>
      <w:r w:rsidR="00BD54DF">
        <w:rPr>
          <w:lang w:val="it-IT"/>
        </w:rPr>
        <w:t xml:space="preserve"> AN </w:t>
      </w:r>
      <w:r w:rsidR="00BD54DF" w:rsidRPr="001544AC">
        <w:rPr>
          <w:rStyle w:val="Incipit"/>
        </w:rPr>
        <w:t>Iustum</w:t>
      </w:r>
      <w:r w:rsidR="00BD54DF">
        <w:rPr>
          <w:lang w:val="it-IT"/>
        </w:rPr>
        <w:t xml:space="preserve"> </w:t>
      </w:r>
      <w:r w:rsidR="00BD54DF" w:rsidRPr="001544AC">
        <w:rPr>
          <w:rStyle w:val="Incipit"/>
        </w:rPr>
        <w:t>deduxit</w:t>
      </w:r>
      <w:r w:rsidR="00BD54DF">
        <w:rPr>
          <w:lang w:val="it-IT"/>
        </w:rPr>
        <w:t xml:space="preserve"> </w:t>
      </w:r>
      <w:r w:rsidR="00BD54DF" w:rsidRPr="001544AC">
        <w:rPr>
          <w:rStyle w:val="Incipit"/>
        </w:rPr>
        <w:t>dominus</w:t>
      </w:r>
      <w:r w:rsidR="00BD54DF">
        <w:rPr>
          <w:lang w:val="it-IT"/>
        </w:rPr>
        <w:t xml:space="preserve"> sola tantum. CP </w:t>
      </w:r>
      <w:r w:rsidR="00BD54DF" w:rsidRPr="001544AC">
        <w:rPr>
          <w:rStyle w:val="Incipit"/>
        </w:rPr>
        <w:t>Dilectus</w:t>
      </w:r>
      <w:r w:rsidR="00BD54DF">
        <w:rPr>
          <w:lang w:val="it-IT"/>
        </w:rPr>
        <w:t xml:space="preserve"> </w:t>
      </w:r>
      <w:r w:rsidR="00BD54DF" w:rsidRPr="001544AC">
        <w:rPr>
          <w:rStyle w:val="Incipit"/>
        </w:rPr>
        <w:t>deo</w:t>
      </w:r>
      <w:r w:rsidR="00BD54DF">
        <w:rPr>
          <w:lang w:val="it-IT"/>
        </w:rPr>
        <w:t xml:space="preserve">. AB </w:t>
      </w:r>
      <w:r w:rsidR="00BD54DF" w:rsidRPr="001544AC">
        <w:rPr>
          <w:rStyle w:val="Incipit"/>
        </w:rPr>
        <w:t>Iste</w:t>
      </w:r>
      <w:r w:rsidR="00BD54DF">
        <w:rPr>
          <w:lang w:val="it-IT"/>
        </w:rPr>
        <w:t xml:space="preserve"> </w:t>
      </w:r>
      <w:r w:rsidR="00BD54DF" w:rsidRPr="001544AC">
        <w:rPr>
          <w:rStyle w:val="Incipit"/>
        </w:rPr>
        <w:t>sanctus</w:t>
      </w:r>
      <w:r w:rsidR="00BD54DF">
        <w:rPr>
          <w:lang w:val="it-IT"/>
        </w:rPr>
        <w:t xml:space="preserve"> </w:t>
      </w:r>
      <w:r w:rsidR="00BD54DF" w:rsidRPr="001544AC">
        <w:rPr>
          <w:rStyle w:val="Incipit"/>
        </w:rPr>
        <w:t>digne</w:t>
      </w:r>
      <w:r w:rsidR="00BD54DF">
        <w:rPr>
          <w:lang w:val="it-IT"/>
        </w:rPr>
        <w:t xml:space="preserve"> vel </w:t>
      </w:r>
      <w:r w:rsidR="001544AC">
        <w:rPr>
          <w:lang w:val="it-IT"/>
        </w:rPr>
        <w:t>[</w:t>
      </w:r>
      <w:r w:rsidR="00BD54DF">
        <w:rPr>
          <w:lang w:val="it-IT"/>
        </w:rPr>
        <w:t>AB</w:t>
      </w:r>
      <w:r w:rsidR="001544AC">
        <w:rPr>
          <w:lang w:val="it-IT"/>
        </w:rPr>
        <w:t>]</w:t>
      </w:r>
      <w:r w:rsidR="00BD54DF">
        <w:rPr>
          <w:lang w:val="it-IT"/>
        </w:rPr>
        <w:t xml:space="preserve"> </w:t>
      </w:r>
      <w:r w:rsidR="00BD54DF" w:rsidRPr="001544AC">
        <w:rPr>
          <w:rStyle w:val="Incipit"/>
        </w:rPr>
        <w:t>Serve</w:t>
      </w:r>
      <w:r w:rsidR="00BD54DF">
        <w:rPr>
          <w:lang w:val="it-IT"/>
        </w:rPr>
        <w:t xml:space="preserve"> </w:t>
      </w:r>
      <w:r w:rsidR="00BD54DF" w:rsidRPr="001544AC">
        <w:rPr>
          <w:rStyle w:val="Incipit"/>
        </w:rPr>
        <w:t>bone</w:t>
      </w:r>
      <w:r w:rsidR="00BD54DF">
        <w:rPr>
          <w:lang w:val="it-IT"/>
        </w:rPr>
        <w:t xml:space="preserve"> </w:t>
      </w:r>
      <w:r w:rsidR="00BD54DF" w:rsidRPr="001544AC">
        <w:rPr>
          <w:rStyle w:val="Incipit"/>
        </w:rPr>
        <w:t>et</w:t>
      </w:r>
      <w:r w:rsidR="00BD54DF">
        <w:rPr>
          <w:lang w:val="it-IT"/>
        </w:rPr>
        <w:t xml:space="preserve"> </w:t>
      </w:r>
      <w:r w:rsidR="00BD54DF" w:rsidRPr="001544AC">
        <w:rPr>
          <w:rStyle w:val="Incipit"/>
        </w:rPr>
        <w:t>fidelis</w:t>
      </w:r>
      <w:r w:rsidR="00BD54DF">
        <w:rPr>
          <w:lang w:val="it-IT"/>
        </w:rPr>
        <w:t xml:space="preserve">. OR </w:t>
      </w:r>
      <w:r w:rsidR="00BD54DF" w:rsidRPr="001544AC">
        <w:rPr>
          <w:rStyle w:val="Incipit"/>
        </w:rPr>
        <w:t>Intercessio</w:t>
      </w:r>
      <w:r w:rsidR="00BD54DF">
        <w:rPr>
          <w:lang w:val="it-IT"/>
        </w:rPr>
        <w:t xml:space="preserve"> </w:t>
      </w:r>
      <w:r w:rsidR="00BD54DF" w:rsidRPr="001544AC">
        <w:rPr>
          <w:rStyle w:val="Incipit"/>
        </w:rPr>
        <w:t>quaesumus</w:t>
      </w:r>
      <w:r w:rsidR="00BD54DF">
        <w:rPr>
          <w:lang w:val="it-IT"/>
        </w:rPr>
        <w:t xml:space="preserve"> </w:t>
      </w:r>
      <w:r w:rsidR="00BD54DF" w:rsidRPr="001544AC">
        <w:rPr>
          <w:rStyle w:val="Incipit"/>
        </w:rPr>
        <w:t>domine</w:t>
      </w:r>
      <w:r w:rsidR="00BD54DF">
        <w:rPr>
          <w:lang w:val="it-IT"/>
        </w:rPr>
        <w:t>.</w:t>
      </w:r>
    </w:p>
    <w:p w:rsidR="00BD54DF" w:rsidRDefault="00BD54DF" w:rsidP="003A0770">
      <w:pPr>
        <w:rPr>
          <w:lang w:val="it-IT"/>
        </w:rPr>
      </w:pPr>
      <w:r>
        <w:rPr>
          <w:lang w:val="it-IT"/>
        </w:rPr>
        <w:t>AD HORAS LAUDES.</w:t>
      </w:r>
    </w:p>
    <w:p w:rsidR="00BD54DF" w:rsidRDefault="00BD54DF" w:rsidP="003A0770">
      <w:pPr>
        <w:rPr>
          <w:lang w:val="it-IT"/>
        </w:rPr>
      </w:pPr>
      <w:r>
        <w:rPr>
          <w:lang w:val="it-IT"/>
        </w:rPr>
        <w:lastRenderedPageBreak/>
        <w:t xml:space="preserve">AD MISSAM [IN] </w:t>
      </w:r>
      <w:r w:rsidRPr="008B6454">
        <w:rPr>
          <w:rStyle w:val="Incipit"/>
        </w:rPr>
        <w:t>Iustus</w:t>
      </w:r>
      <w:r>
        <w:rPr>
          <w:lang w:val="it-IT"/>
        </w:rPr>
        <w:t xml:space="preserve"> </w:t>
      </w:r>
      <w:r w:rsidRPr="008B6454">
        <w:rPr>
          <w:rStyle w:val="Incipit"/>
        </w:rPr>
        <w:t>ut</w:t>
      </w:r>
      <w:r>
        <w:rPr>
          <w:lang w:val="it-IT"/>
        </w:rPr>
        <w:t xml:space="preserve"> </w:t>
      </w:r>
      <w:r w:rsidRPr="008B6454">
        <w:rPr>
          <w:rStyle w:val="Incipit"/>
        </w:rPr>
        <w:t>palma</w:t>
      </w:r>
      <w:r>
        <w:rPr>
          <w:lang w:val="it-IT"/>
        </w:rPr>
        <w:t xml:space="preserve">. ORCL </w:t>
      </w:r>
      <w:r w:rsidRPr="008B6454">
        <w:rPr>
          <w:rStyle w:val="Incipit"/>
        </w:rPr>
        <w:t>Intercessio</w:t>
      </w:r>
      <w:r>
        <w:rPr>
          <w:lang w:val="it-IT"/>
        </w:rPr>
        <w:t xml:space="preserve"> </w:t>
      </w:r>
      <w:r w:rsidRPr="008B6454">
        <w:rPr>
          <w:rStyle w:val="Incipit"/>
        </w:rPr>
        <w:t>quaesumus</w:t>
      </w:r>
      <w:r>
        <w:rPr>
          <w:lang w:val="it-IT"/>
        </w:rPr>
        <w:t xml:space="preserve"> </w:t>
      </w:r>
      <w:r w:rsidRPr="008B6454">
        <w:rPr>
          <w:rStyle w:val="Incipit"/>
        </w:rPr>
        <w:t>domine</w:t>
      </w:r>
      <w:r>
        <w:rPr>
          <w:lang w:val="it-IT"/>
        </w:rPr>
        <w:t xml:space="preserve">. EP </w:t>
      </w:r>
      <w:r w:rsidRPr="008B6454">
        <w:rPr>
          <w:rStyle w:val="Incipit"/>
        </w:rPr>
        <w:t>Dilectus</w:t>
      </w:r>
      <w:r>
        <w:rPr>
          <w:lang w:val="it-IT"/>
        </w:rPr>
        <w:t xml:space="preserve"> </w:t>
      </w:r>
      <w:r w:rsidRPr="008B6454">
        <w:rPr>
          <w:rStyle w:val="Incipit"/>
        </w:rPr>
        <w:t>deo</w:t>
      </w:r>
      <w:r>
        <w:rPr>
          <w:lang w:val="it-IT"/>
        </w:rPr>
        <w:t xml:space="preserve">. GR </w:t>
      </w:r>
      <w:r w:rsidRPr="008B6454">
        <w:rPr>
          <w:rStyle w:val="Incipit"/>
        </w:rPr>
        <w:t>Domine</w:t>
      </w:r>
      <w:r>
        <w:rPr>
          <w:lang w:val="it-IT"/>
        </w:rPr>
        <w:t xml:space="preserve"> </w:t>
      </w:r>
      <w:r w:rsidRPr="008B6454">
        <w:rPr>
          <w:rStyle w:val="Incipit"/>
        </w:rPr>
        <w:t>praevenisti</w:t>
      </w:r>
      <w:r>
        <w:rPr>
          <w:lang w:val="it-IT"/>
        </w:rPr>
        <w:t xml:space="preserve">. ALV </w:t>
      </w:r>
      <w:r w:rsidRPr="008B6454">
        <w:rPr>
          <w:rStyle w:val="Incipit"/>
        </w:rPr>
        <w:t>Iustus</w:t>
      </w:r>
      <w:r>
        <w:rPr>
          <w:lang w:val="it-IT"/>
        </w:rPr>
        <w:t xml:space="preserve"> </w:t>
      </w:r>
      <w:r w:rsidRPr="008B6454">
        <w:rPr>
          <w:rStyle w:val="Incipit"/>
        </w:rPr>
        <w:t>germinabit</w:t>
      </w:r>
      <w:r>
        <w:rPr>
          <w:lang w:val="it-IT"/>
        </w:rPr>
        <w:t xml:space="preserve">. EV </w:t>
      </w:r>
      <w:r w:rsidRPr="008B6454">
        <w:rPr>
          <w:rStyle w:val="Incipit"/>
        </w:rPr>
        <w:t>Si</w:t>
      </w:r>
      <w:r>
        <w:rPr>
          <w:lang w:val="it-IT"/>
        </w:rPr>
        <w:t xml:space="preserve"> </w:t>
      </w:r>
      <w:r w:rsidRPr="008B6454">
        <w:rPr>
          <w:rStyle w:val="Incipit"/>
        </w:rPr>
        <w:t>quis</w:t>
      </w:r>
      <w:r>
        <w:rPr>
          <w:lang w:val="it-IT"/>
        </w:rPr>
        <w:t xml:space="preserve"> </w:t>
      </w:r>
      <w:r w:rsidRPr="008B6454">
        <w:rPr>
          <w:rStyle w:val="Incipit"/>
        </w:rPr>
        <w:t>venit</w:t>
      </w:r>
      <w:r>
        <w:rPr>
          <w:lang w:val="it-IT"/>
        </w:rPr>
        <w:t xml:space="preserve"> </w:t>
      </w:r>
      <w:r w:rsidRPr="008B6454">
        <w:rPr>
          <w:rStyle w:val="Incipit"/>
        </w:rPr>
        <w:t>ad</w:t>
      </w:r>
      <w:r>
        <w:rPr>
          <w:lang w:val="it-IT"/>
        </w:rPr>
        <w:t xml:space="preserve"> </w:t>
      </w:r>
      <w:r w:rsidRPr="008B6454">
        <w:rPr>
          <w:rStyle w:val="Incipit"/>
        </w:rPr>
        <w:t>me</w:t>
      </w:r>
      <w:r>
        <w:rPr>
          <w:lang w:val="it-IT"/>
        </w:rPr>
        <w:t xml:space="preserve">. OF </w:t>
      </w:r>
      <w:r w:rsidRPr="008B6454">
        <w:rPr>
          <w:rStyle w:val="Incipit"/>
        </w:rPr>
        <w:t>Posuisti</w:t>
      </w:r>
      <w:r>
        <w:rPr>
          <w:lang w:val="it-IT"/>
        </w:rPr>
        <w:t xml:space="preserve"> </w:t>
      </w:r>
      <w:r w:rsidRPr="008B6454">
        <w:rPr>
          <w:rStyle w:val="Incipit"/>
        </w:rPr>
        <w:t>domine</w:t>
      </w:r>
      <w:r>
        <w:rPr>
          <w:lang w:val="it-IT"/>
        </w:rPr>
        <w:t xml:space="preserve">. CO </w:t>
      </w:r>
      <w:r w:rsidRPr="008B6454">
        <w:rPr>
          <w:rStyle w:val="Incipit"/>
        </w:rPr>
        <w:t>Magna</w:t>
      </w:r>
      <w:r>
        <w:rPr>
          <w:lang w:val="it-IT"/>
        </w:rPr>
        <w:t xml:space="preserve"> </w:t>
      </w:r>
      <w:r w:rsidRPr="008B6454">
        <w:rPr>
          <w:rStyle w:val="Incipit"/>
        </w:rPr>
        <w:t>est</w:t>
      </w:r>
      <w:r>
        <w:rPr>
          <w:lang w:val="it-IT"/>
        </w:rPr>
        <w:t xml:space="preserve"> </w:t>
      </w:r>
      <w:r w:rsidRPr="008B6454">
        <w:rPr>
          <w:rStyle w:val="Incipit"/>
        </w:rPr>
        <w:t>gloria</w:t>
      </w:r>
      <w:r>
        <w:rPr>
          <w:lang w:val="it-IT"/>
        </w:rPr>
        <w:t xml:space="preserve"> </w:t>
      </w:r>
      <w:r w:rsidRPr="008B6454">
        <w:rPr>
          <w:rStyle w:val="Incipit"/>
        </w:rPr>
        <w:t>eius</w:t>
      </w:r>
      <w:r>
        <w:rPr>
          <w:lang w:val="it-IT"/>
        </w:rPr>
        <w:t>.</w:t>
      </w:r>
    </w:p>
    <w:p w:rsidR="00BD54DF" w:rsidRDefault="00BD54DF" w:rsidP="003A0770">
      <w:pPr>
        <w:rPr>
          <w:lang w:val="it-IT"/>
        </w:rPr>
      </w:pPr>
      <w:r>
        <w:rPr>
          <w:lang w:val="it-IT"/>
        </w:rPr>
        <w:t xml:space="preserve">Deinde sexta cantata </w:t>
      </w:r>
      <w:r w:rsidRPr="008B6454">
        <w:rPr>
          <w:rStyle w:val="Funktion"/>
        </w:rPr>
        <w:t>sacerdote</w:t>
      </w:r>
      <w:r>
        <w:rPr>
          <w:lang w:val="it-IT"/>
        </w:rPr>
        <w:t xml:space="preserve"> et </w:t>
      </w:r>
      <w:r w:rsidRPr="008B6454">
        <w:rPr>
          <w:rStyle w:val="Funktion"/>
        </w:rPr>
        <w:t>ministris</w:t>
      </w:r>
      <w:r>
        <w:rPr>
          <w:lang w:val="it-IT"/>
        </w:rPr>
        <w:t xml:space="preserve"> secundum consuetudinem sollemnibus indutis vestibus </w:t>
      </w:r>
      <w:r w:rsidRPr="008B6454">
        <w:rPr>
          <w:rStyle w:val="Ort"/>
        </w:rPr>
        <w:t xml:space="preserve">in </w:t>
      </w:r>
      <w:r w:rsidR="008B6454" w:rsidRPr="008B6454">
        <w:rPr>
          <w:rStyle w:val="Ort"/>
        </w:rPr>
        <w:t>I</w:t>
      </w:r>
      <w:r w:rsidRPr="008B6454">
        <w:rPr>
          <w:rStyle w:val="Ort"/>
        </w:rPr>
        <w:t>nsulam</w:t>
      </w:r>
      <w:r>
        <w:rPr>
          <w:lang w:val="it-IT"/>
        </w:rPr>
        <w:t xml:space="preserve"> cum cruce et candelabris fit processio, ad quam </w:t>
      </w:r>
      <w:r w:rsidRPr="008B6454">
        <w:rPr>
          <w:rStyle w:val="Ort"/>
        </w:rPr>
        <w:t>in exitu chori</w:t>
      </w:r>
      <w:r>
        <w:rPr>
          <w:lang w:val="it-IT"/>
        </w:rPr>
        <w:t xml:space="preserve"> cantatur RPP </w:t>
      </w:r>
      <w:r w:rsidRPr="001F015B">
        <w:rPr>
          <w:rStyle w:val="Incipit"/>
        </w:rPr>
        <w:t>Iustum</w:t>
      </w:r>
      <w:r>
        <w:rPr>
          <w:lang w:val="it-IT"/>
        </w:rPr>
        <w:t xml:space="preserve"> </w:t>
      </w:r>
      <w:r w:rsidRPr="001F015B">
        <w:rPr>
          <w:rStyle w:val="Incipit"/>
        </w:rPr>
        <w:t>deduxit</w:t>
      </w:r>
      <w:r>
        <w:rPr>
          <w:lang w:val="it-IT"/>
        </w:rPr>
        <w:t xml:space="preserve"> </w:t>
      </w:r>
      <w:r w:rsidRPr="001F015B">
        <w:rPr>
          <w:rStyle w:val="Incipit"/>
        </w:rPr>
        <w:t>dominus</w:t>
      </w:r>
      <w:r>
        <w:rPr>
          <w:lang w:val="it-IT"/>
        </w:rPr>
        <w:t xml:space="preserve">. Quo finito RPP </w:t>
      </w:r>
      <w:r w:rsidRPr="001F015B">
        <w:rPr>
          <w:rStyle w:val="Incipit"/>
        </w:rPr>
        <w:t>Visita</w:t>
      </w:r>
      <w:r>
        <w:rPr>
          <w:lang w:val="it-IT"/>
        </w:rPr>
        <w:t xml:space="preserve"> </w:t>
      </w:r>
      <w:r w:rsidRPr="001F015B">
        <w:rPr>
          <w:rStyle w:val="Incipit"/>
        </w:rPr>
        <w:t>quaesumus</w:t>
      </w:r>
      <w:r>
        <w:rPr>
          <w:lang w:val="it-IT"/>
        </w:rPr>
        <w:t xml:space="preserve"> </w:t>
      </w:r>
      <w:r w:rsidRPr="001F015B">
        <w:rPr>
          <w:rStyle w:val="Incipit"/>
        </w:rPr>
        <w:t>domine</w:t>
      </w:r>
      <w:r>
        <w:rPr>
          <w:lang w:val="it-IT"/>
        </w:rPr>
        <w:t>.</w:t>
      </w:r>
    </w:p>
    <w:p w:rsidR="00BD54DF" w:rsidRDefault="00BD54DF" w:rsidP="003A0770">
      <w:pPr>
        <w:rPr>
          <w:lang w:val="it-IT"/>
        </w:rPr>
      </w:pPr>
      <w:r>
        <w:rPr>
          <w:lang w:val="it-IT"/>
        </w:rPr>
        <w:t xml:space="preserve">Postea MISSA de dedicatione per ordinem sollemniter celebretur. Qua finita </w:t>
      </w:r>
      <w:r w:rsidRPr="001F015B">
        <w:rPr>
          <w:rStyle w:val="Funktion"/>
        </w:rPr>
        <w:t>clerici</w:t>
      </w:r>
      <w:r>
        <w:rPr>
          <w:lang w:val="it-IT"/>
        </w:rPr>
        <w:t xml:space="preserve"> omnes eant ad </w:t>
      </w:r>
      <w:r w:rsidRPr="001F015B">
        <w:rPr>
          <w:rStyle w:val="Ort"/>
        </w:rPr>
        <w:t>refectorium</w:t>
      </w:r>
      <w:r>
        <w:rPr>
          <w:lang w:val="it-IT"/>
        </w:rPr>
        <w:t xml:space="preserve"> et facto prandio ad </w:t>
      </w:r>
      <w:r w:rsidRPr="001F015B">
        <w:rPr>
          <w:rStyle w:val="Ort"/>
        </w:rPr>
        <w:t>chorum</w:t>
      </w:r>
      <w:r>
        <w:rPr>
          <w:lang w:val="it-IT"/>
        </w:rPr>
        <w:t xml:space="preserve"> cantare nonam conveniant.</w:t>
      </w:r>
    </w:p>
    <w:p w:rsidR="00BD54DF" w:rsidRDefault="00BD54DF" w:rsidP="003A0770">
      <w:pPr>
        <w:rPr>
          <w:lang w:val="it-IT"/>
        </w:rPr>
      </w:pPr>
      <w:r>
        <w:rPr>
          <w:lang w:val="it-IT"/>
        </w:rPr>
        <w:t xml:space="preserve">IN SECUNDA VESPERA AN </w:t>
      </w:r>
      <w:r w:rsidRPr="00C149DC">
        <w:rPr>
          <w:rStyle w:val="Incipit"/>
        </w:rPr>
        <w:t>Iustum</w:t>
      </w:r>
      <w:r>
        <w:rPr>
          <w:lang w:val="it-IT"/>
        </w:rPr>
        <w:t xml:space="preserve"> </w:t>
      </w:r>
      <w:r w:rsidRPr="00C149DC">
        <w:rPr>
          <w:rStyle w:val="Incipit"/>
        </w:rPr>
        <w:t>deduxit</w:t>
      </w:r>
      <w:r>
        <w:rPr>
          <w:lang w:val="it-IT"/>
        </w:rPr>
        <w:t xml:space="preserve">. PS </w:t>
      </w:r>
      <w:r w:rsidRPr="00C149DC">
        <w:rPr>
          <w:rStyle w:val="Incipit"/>
        </w:rPr>
        <w:t>Dixit</w:t>
      </w:r>
      <w:r>
        <w:rPr>
          <w:lang w:val="it-IT"/>
        </w:rPr>
        <w:t xml:space="preserve"> </w:t>
      </w:r>
      <w:r w:rsidRPr="00C149DC">
        <w:rPr>
          <w:rStyle w:val="Incipit"/>
        </w:rPr>
        <w:t>dominus</w:t>
      </w:r>
      <w:r>
        <w:rPr>
          <w:lang w:val="it-IT"/>
        </w:rPr>
        <w:t xml:space="preserve">. AN </w:t>
      </w:r>
      <w:r w:rsidRPr="00C149DC">
        <w:rPr>
          <w:rStyle w:val="Incipit"/>
        </w:rPr>
        <w:t>Amavit</w:t>
      </w:r>
      <w:r>
        <w:rPr>
          <w:lang w:val="it-IT"/>
        </w:rPr>
        <w:t xml:space="preserve"> </w:t>
      </w:r>
      <w:r w:rsidRPr="00C149DC">
        <w:rPr>
          <w:rStyle w:val="Incipit"/>
        </w:rPr>
        <w:t>eum</w:t>
      </w:r>
      <w:r>
        <w:rPr>
          <w:lang w:val="it-IT"/>
        </w:rPr>
        <w:t xml:space="preserve">. PS </w:t>
      </w:r>
      <w:r w:rsidRPr="00C149DC">
        <w:rPr>
          <w:rStyle w:val="Incipit"/>
        </w:rPr>
        <w:t>Beatus</w:t>
      </w:r>
      <w:r>
        <w:rPr>
          <w:lang w:val="it-IT"/>
        </w:rPr>
        <w:t xml:space="preserve"> </w:t>
      </w:r>
      <w:r w:rsidRPr="00C149DC">
        <w:rPr>
          <w:rStyle w:val="Incipit"/>
        </w:rPr>
        <w:t>vir</w:t>
      </w:r>
      <w:r>
        <w:rPr>
          <w:lang w:val="it-IT"/>
        </w:rPr>
        <w:t xml:space="preserve">. AN </w:t>
      </w:r>
      <w:r w:rsidRPr="00C149DC">
        <w:rPr>
          <w:rStyle w:val="Incipit"/>
        </w:rPr>
        <w:t>Coronavit</w:t>
      </w:r>
      <w:r>
        <w:rPr>
          <w:lang w:val="it-IT"/>
        </w:rPr>
        <w:t xml:space="preserve"> </w:t>
      </w:r>
      <w:r w:rsidRPr="00C149DC">
        <w:rPr>
          <w:rStyle w:val="Incipit"/>
        </w:rPr>
        <w:t>eum</w:t>
      </w:r>
      <w:r>
        <w:rPr>
          <w:lang w:val="it-IT"/>
        </w:rPr>
        <w:t xml:space="preserve">. PS </w:t>
      </w:r>
      <w:r w:rsidRPr="00C149DC">
        <w:rPr>
          <w:rStyle w:val="Incipit"/>
        </w:rPr>
        <w:t>Laudate</w:t>
      </w:r>
      <w:r>
        <w:rPr>
          <w:lang w:val="it-IT"/>
        </w:rPr>
        <w:t xml:space="preserve"> </w:t>
      </w:r>
      <w:r w:rsidRPr="00C149DC">
        <w:rPr>
          <w:rStyle w:val="Incipit"/>
        </w:rPr>
        <w:t>pueri</w:t>
      </w:r>
      <w:r>
        <w:rPr>
          <w:lang w:val="it-IT"/>
        </w:rPr>
        <w:t xml:space="preserve">. AN </w:t>
      </w:r>
      <w:r w:rsidRPr="00C149DC">
        <w:rPr>
          <w:rStyle w:val="Incipit"/>
        </w:rPr>
        <w:t>Magnificavit</w:t>
      </w:r>
      <w:r>
        <w:rPr>
          <w:lang w:val="it-IT"/>
        </w:rPr>
        <w:t xml:space="preserve"> </w:t>
      </w:r>
      <w:r w:rsidRPr="00C149DC">
        <w:rPr>
          <w:rStyle w:val="Incipit"/>
        </w:rPr>
        <w:t>eum</w:t>
      </w:r>
      <w:r>
        <w:rPr>
          <w:lang w:val="it-IT"/>
        </w:rPr>
        <w:t xml:space="preserve">. PS </w:t>
      </w:r>
      <w:r w:rsidRPr="00C149DC">
        <w:rPr>
          <w:rStyle w:val="Incipit"/>
        </w:rPr>
        <w:t>Credidi</w:t>
      </w:r>
      <w:r>
        <w:rPr>
          <w:lang w:val="it-IT"/>
        </w:rPr>
        <w:t xml:space="preserve">. AN </w:t>
      </w:r>
      <w:r w:rsidRPr="00C149DC">
        <w:rPr>
          <w:rStyle w:val="Incipit"/>
        </w:rPr>
        <w:t>Iustus</w:t>
      </w:r>
      <w:r>
        <w:rPr>
          <w:lang w:val="it-IT"/>
        </w:rPr>
        <w:t xml:space="preserve"> </w:t>
      </w:r>
      <w:r w:rsidRPr="00C149DC">
        <w:rPr>
          <w:rStyle w:val="Incipit"/>
        </w:rPr>
        <w:t>autem</w:t>
      </w:r>
      <w:r>
        <w:rPr>
          <w:lang w:val="it-IT"/>
        </w:rPr>
        <w:t xml:space="preserve">. PS </w:t>
      </w:r>
      <w:r w:rsidRPr="00C149DC">
        <w:rPr>
          <w:rStyle w:val="Incipit"/>
        </w:rPr>
        <w:t>In</w:t>
      </w:r>
      <w:r>
        <w:rPr>
          <w:lang w:val="it-IT"/>
        </w:rPr>
        <w:t xml:space="preserve"> </w:t>
      </w:r>
      <w:r w:rsidRPr="00C149DC">
        <w:rPr>
          <w:rStyle w:val="Incipit"/>
        </w:rPr>
        <w:t>convertendo</w:t>
      </w:r>
      <w:r>
        <w:rPr>
          <w:lang w:val="it-IT"/>
        </w:rPr>
        <w:t xml:space="preserve">. HY </w:t>
      </w:r>
      <w:r w:rsidRPr="00C149DC">
        <w:rPr>
          <w:rStyle w:val="Incipit"/>
        </w:rPr>
        <w:t>Iste</w:t>
      </w:r>
      <w:r>
        <w:rPr>
          <w:lang w:val="it-IT"/>
        </w:rPr>
        <w:t xml:space="preserve"> </w:t>
      </w:r>
      <w:r w:rsidRPr="00C149DC">
        <w:rPr>
          <w:rStyle w:val="Incipit"/>
        </w:rPr>
        <w:t>confessor</w:t>
      </w:r>
      <w:r>
        <w:rPr>
          <w:lang w:val="it-IT"/>
        </w:rPr>
        <w:t xml:space="preserve">. AM </w:t>
      </w:r>
      <w:r w:rsidRPr="00C149DC">
        <w:rPr>
          <w:rStyle w:val="Incipit"/>
        </w:rPr>
        <w:t>Iste</w:t>
      </w:r>
      <w:r>
        <w:rPr>
          <w:lang w:val="it-IT"/>
        </w:rPr>
        <w:t xml:space="preserve"> </w:t>
      </w:r>
      <w:r w:rsidRPr="00C149DC">
        <w:rPr>
          <w:rStyle w:val="Incipit"/>
        </w:rPr>
        <w:t>homo</w:t>
      </w:r>
      <w:r>
        <w:rPr>
          <w:lang w:val="it-IT"/>
        </w:rPr>
        <w:t xml:space="preserve"> </w:t>
      </w:r>
      <w:r w:rsidRPr="00C149DC">
        <w:rPr>
          <w:rStyle w:val="Incipit"/>
        </w:rPr>
        <w:t>ab</w:t>
      </w:r>
      <w:r>
        <w:rPr>
          <w:lang w:val="it-IT"/>
        </w:rPr>
        <w:t xml:space="preserve">. OR </w:t>
      </w:r>
      <w:r w:rsidRPr="00C149DC">
        <w:rPr>
          <w:rStyle w:val="Incipit"/>
        </w:rPr>
        <w:t>Intercessio</w:t>
      </w:r>
      <w:r>
        <w:rPr>
          <w:lang w:val="it-IT"/>
        </w:rPr>
        <w:t xml:space="preserve"> </w:t>
      </w:r>
      <w:r w:rsidRPr="00C149DC">
        <w:rPr>
          <w:rStyle w:val="Incipit"/>
        </w:rPr>
        <w:t>quaesumus</w:t>
      </w:r>
      <w:r>
        <w:rPr>
          <w:lang w:val="it-IT"/>
        </w:rPr>
        <w:t xml:space="preserve"> </w:t>
      </w:r>
      <w:r w:rsidRPr="00C149DC">
        <w:rPr>
          <w:rStyle w:val="Incipit"/>
        </w:rPr>
        <w:t>domine</w:t>
      </w:r>
      <w:r>
        <w:rPr>
          <w:lang w:val="it-IT"/>
        </w:rPr>
        <w:t>.</w:t>
      </w:r>
    </w:p>
    <w:p w:rsidR="00D83A6F" w:rsidRDefault="0014196E" w:rsidP="00BD54DF">
      <w:pPr>
        <w:pStyle w:val="berschrift1"/>
        <w:rPr>
          <w:lang w:val="it-IT"/>
        </w:rPr>
      </w:pPr>
      <w:r>
        <w:rPr>
          <w:lang w:val="it-IT"/>
        </w:rPr>
        <w:t>PRAXEDIS VIRGINIS</w:t>
      </w:r>
    </w:p>
    <w:p w:rsidR="0014196E" w:rsidRDefault="0014196E" w:rsidP="0014196E">
      <w:pPr>
        <w:rPr>
          <w:lang w:val="it-IT"/>
        </w:rPr>
      </w:pPr>
      <w:r>
        <w:rPr>
          <w:lang w:val="it-IT"/>
        </w:rPr>
        <w:t xml:space="preserve">AD VESPERAS HY </w:t>
      </w:r>
      <w:r w:rsidRPr="00C149DC">
        <w:rPr>
          <w:rStyle w:val="Incipit"/>
        </w:rPr>
        <w:t>Iesu</w:t>
      </w:r>
      <w:r>
        <w:rPr>
          <w:lang w:val="it-IT"/>
        </w:rPr>
        <w:t xml:space="preserve"> </w:t>
      </w:r>
      <w:r w:rsidRPr="00C149DC">
        <w:rPr>
          <w:rStyle w:val="Incipit"/>
        </w:rPr>
        <w:t>corona</w:t>
      </w:r>
      <w:r>
        <w:rPr>
          <w:lang w:val="it-IT"/>
        </w:rPr>
        <w:t xml:space="preserve"> </w:t>
      </w:r>
      <w:r w:rsidRPr="00C149DC">
        <w:rPr>
          <w:rStyle w:val="Incipit"/>
        </w:rPr>
        <w:t>virginum</w:t>
      </w:r>
      <w:r>
        <w:rPr>
          <w:lang w:val="it-IT"/>
        </w:rPr>
        <w:t xml:space="preserve">. AM </w:t>
      </w:r>
      <w:r w:rsidRPr="00C149DC">
        <w:rPr>
          <w:rStyle w:val="Incipit"/>
        </w:rPr>
        <w:t>Simile</w:t>
      </w:r>
      <w:r>
        <w:rPr>
          <w:lang w:val="it-IT"/>
        </w:rPr>
        <w:t xml:space="preserve"> </w:t>
      </w:r>
      <w:r w:rsidRPr="00C149DC">
        <w:rPr>
          <w:rStyle w:val="Incipit"/>
        </w:rPr>
        <w:t>est</w:t>
      </w:r>
      <w:r>
        <w:rPr>
          <w:lang w:val="it-IT"/>
        </w:rPr>
        <w:t xml:space="preserve"> </w:t>
      </w:r>
      <w:r w:rsidRPr="00C149DC">
        <w:rPr>
          <w:rStyle w:val="Incipit"/>
        </w:rPr>
        <w:t>regnum</w:t>
      </w:r>
      <w:r>
        <w:rPr>
          <w:lang w:val="it-IT"/>
        </w:rPr>
        <w:t xml:space="preserve"> </w:t>
      </w:r>
      <w:r w:rsidRPr="00C149DC">
        <w:rPr>
          <w:rStyle w:val="Incipit"/>
        </w:rPr>
        <w:t>caelorum</w:t>
      </w:r>
      <w:r>
        <w:rPr>
          <w:lang w:val="it-IT"/>
        </w:rPr>
        <w:t xml:space="preserve">. OR </w:t>
      </w:r>
      <w:r w:rsidRPr="00C149DC">
        <w:rPr>
          <w:rStyle w:val="Incipit"/>
        </w:rPr>
        <w:t>Sanctae</w:t>
      </w:r>
      <w:r>
        <w:rPr>
          <w:lang w:val="it-IT"/>
        </w:rPr>
        <w:t xml:space="preserve"> </w:t>
      </w:r>
      <w:r w:rsidRPr="00C149DC">
        <w:rPr>
          <w:rStyle w:val="Incipit"/>
        </w:rPr>
        <w:t>Praxedis</w:t>
      </w:r>
      <w:r>
        <w:rPr>
          <w:lang w:val="it-IT"/>
        </w:rPr>
        <w:t xml:space="preserve"> </w:t>
      </w:r>
      <w:r w:rsidRPr="00C149DC">
        <w:rPr>
          <w:rStyle w:val="Incipit"/>
        </w:rPr>
        <w:t>virginis</w:t>
      </w:r>
      <w:r>
        <w:rPr>
          <w:lang w:val="it-IT"/>
        </w:rPr>
        <w:t>.</w:t>
      </w:r>
    </w:p>
    <w:p w:rsidR="0014196E" w:rsidRDefault="0014196E" w:rsidP="0014196E">
      <w:pPr>
        <w:rPr>
          <w:lang w:val="it-IT"/>
        </w:rPr>
      </w:pPr>
      <w:r>
        <w:rPr>
          <w:lang w:val="it-IT"/>
        </w:rPr>
        <w:t>AD MATUTINAS IN</w:t>
      </w:r>
      <w:r w:rsidR="00C149DC">
        <w:rPr>
          <w:lang w:val="it-IT"/>
        </w:rPr>
        <w:t>V</w:t>
      </w:r>
      <w:r>
        <w:rPr>
          <w:lang w:val="it-IT"/>
        </w:rPr>
        <w:t xml:space="preserve"> </w:t>
      </w:r>
      <w:r w:rsidRPr="00C149DC">
        <w:rPr>
          <w:rStyle w:val="Incipit"/>
        </w:rPr>
        <w:t>Regem</w:t>
      </w:r>
      <w:r>
        <w:rPr>
          <w:lang w:val="it-IT"/>
        </w:rPr>
        <w:t xml:space="preserve"> </w:t>
      </w:r>
      <w:r w:rsidRPr="00C149DC">
        <w:rPr>
          <w:rStyle w:val="Incipit"/>
        </w:rPr>
        <w:t>virginum</w:t>
      </w:r>
      <w:r>
        <w:rPr>
          <w:lang w:val="it-IT"/>
        </w:rPr>
        <w:t xml:space="preserve">. RP </w:t>
      </w:r>
      <w:r w:rsidRPr="004F2F35">
        <w:rPr>
          <w:rStyle w:val="Incipit"/>
        </w:rPr>
        <w:t>Veni</w:t>
      </w:r>
      <w:r>
        <w:rPr>
          <w:lang w:val="it-IT"/>
        </w:rPr>
        <w:t xml:space="preserve"> </w:t>
      </w:r>
      <w:r w:rsidRPr="004F2F35">
        <w:rPr>
          <w:rStyle w:val="Incipit"/>
        </w:rPr>
        <w:t>sponsa</w:t>
      </w:r>
      <w:r>
        <w:rPr>
          <w:lang w:val="it-IT"/>
        </w:rPr>
        <w:t xml:space="preserve"> </w:t>
      </w:r>
      <w:r w:rsidRPr="004F2F35">
        <w:rPr>
          <w:rStyle w:val="Incipit"/>
        </w:rPr>
        <w:t>Christi</w:t>
      </w:r>
      <w:r>
        <w:rPr>
          <w:lang w:val="it-IT"/>
        </w:rPr>
        <w:t xml:space="preserve">. RP </w:t>
      </w:r>
      <w:r w:rsidRPr="004F2F35">
        <w:rPr>
          <w:rStyle w:val="Incipit"/>
        </w:rPr>
        <w:t>Veni</w:t>
      </w:r>
      <w:r>
        <w:rPr>
          <w:lang w:val="it-IT"/>
        </w:rPr>
        <w:t xml:space="preserve"> </w:t>
      </w:r>
      <w:r w:rsidRPr="004F2F35">
        <w:rPr>
          <w:rStyle w:val="Incipit"/>
        </w:rPr>
        <w:t>electa</w:t>
      </w:r>
      <w:r>
        <w:rPr>
          <w:lang w:val="it-IT"/>
        </w:rPr>
        <w:t xml:space="preserve">. RP </w:t>
      </w:r>
      <w:r w:rsidRPr="004F2F35">
        <w:rPr>
          <w:rStyle w:val="Incipit"/>
        </w:rPr>
        <w:t>Haec</w:t>
      </w:r>
      <w:r>
        <w:rPr>
          <w:lang w:val="it-IT"/>
        </w:rPr>
        <w:t xml:space="preserve"> </w:t>
      </w:r>
      <w:r w:rsidRPr="004F2F35">
        <w:rPr>
          <w:rStyle w:val="Incipit"/>
        </w:rPr>
        <w:t>est</w:t>
      </w:r>
      <w:r>
        <w:rPr>
          <w:lang w:val="it-IT"/>
        </w:rPr>
        <w:t xml:space="preserve"> </w:t>
      </w:r>
      <w:r w:rsidRPr="004F2F35">
        <w:rPr>
          <w:rStyle w:val="Incipit"/>
        </w:rPr>
        <w:t>virgo</w:t>
      </w:r>
      <w:r>
        <w:rPr>
          <w:lang w:val="it-IT"/>
        </w:rPr>
        <w:t xml:space="preserve"> </w:t>
      </w:r>
      <w:r w:rsidRPr="004F2F35">
        <w:rPr>
          <w:rStyle w:val="Incipit"/>
        </w:rPr>
        <w:t>sapiens</w:t>
      </w:r>
      <w:r>
        <w:rPr>
          <w:lang w:val="it-IT"/>
        </w:rPr>
        <w:t>.</w:t>
      </w:r>
    </w:p>
    <w:p w:rsidR="0014196E" w:rsidRDefault="0014196E" w:rsidP="0014196E">
      <w:pPr>
        <w:rPr>
          <w:lang w:val="it-IT"/>
        </w:rPr>
      </w:pPr>
      <w:r>
        <w:rPr>
          <w:lang w:val="it-IT"/>
        </w:rPr>
        <w:t xml:space="preserve">AD LAUDES AN </w:t>
      </w:r>
      <w:r w:rsidRPr="004F2F35">
        <w:rPr>
          <w:rStyle w:val="Incipit"/>
        </w:rPr>
        <w:t>Haec</w:t>
      </w:r>
      <w:r>
        <w:rPr>
          <w:lang w:val="it-IT"/>
        </w:rPr>
        <w:t xml:space="preserve"> </w:t>
      </w:r>
      <w:r w:rsidRPr="004F2F35">
        <w:rPr>
          <w:rStyle w:val="Incipit"/>
        </w:rPr>
        <w:t>est</w:t>
      </w:r>
      <w:r>
        <w:rPr>
          <w:lang w:val="it-IT"/>
        </w:rPr>
        <w:t xml:space="preserve"> </w:t>
      </w:r>
      <w:r w:rsidRPr="004F2F35">
        <w:rPr>
          <w:rStyle w:val="Incipit"/>
        </w:rPr>
        <w:t>virgo</w:t>
      </w:r>
      <w:r>
        <w:rPr>
          <w:lang w:val="it-IT"/>
        </w:rPr>
        <w:t xml:space="preserve"> </w:t>
      </w:r>
      <w:r w:rsidRPr="004F2F35">
        <w:rPr>
          <w:rStyle w:val="Incipit"/>
        </w:rPr>
        <w:t>sapiens</w:t>
      </w:r>
      <w:r>
        <w:rPr>
          <w:lang w:val="it-IT"/>
        </w:rPr>
        <w:t xml:space="preserve">. AB </w:t>
      </w:r>
      <w:r w:rsidRPr="004F2F35">
        <w:rPr>
          <w:rStyle w:val="Incipit"/>
        </w:rPr>
        <w:t>Tunc</w:t>
      </w:r>
      <w:r>
        <w:rPr>
          <w:lang w:val="it-IT"/>
        </w:rPr>
        <w:t xml:space="preserve"> </w:t>
      </w:r>
      <w:r w:rsidRPr="004F2F35">
        <w:rPr>
          <w:rStyle w:val="Incipit"/>
        </w:rPr>
        <w:t>surrexerunt</w:t>
      </w:r>
      <w:r>
        <w:rPr>
          <w:lang w:val="it-IT"/>
        </w:rPr>
        <w:t>.</w:t>
      </w:r>
    </w:p>
    <w:p w:rsidR="0014196E" w:rsidRDefault="0014196E" w:rsidP="0014196E">
      <w:pPr>
        <w:rPr>
          <w:lang w:val="it-IT"/>
        </w:rPr>
      </w:pPr>
      <w:r>
        <w:rPr>
          <w:lang w:val="it-IT"/>
        </w:rPr>
        <w:t xml:space="preserve">AD MISSAM [IN] </w:t>
      </w:r>
      <w:r w:rsidRPr="004F2F35">
        <w:rPr>
          <w:rStyle w:val="Incipit"/>
        </w:rPr>
        <w:t>Loquebar</w:t>
      </w:r>
      <w:r>
        <w:rPr>
          <w:lang w:val="it-IT"/>
        </w:rPr>
        <w:t xml:space="preserve">. EP </w:t>
      </w:r>
      <w:r w:rsidRPr="004F2F35">
        <w:rPr>
          <w:rStyle w:val="Incipit"/>
        </w:rPr>
        <w:t>Sapientia</w:t>
      </w:r>
      <w:r>
        <w:rPr>
          <w:lang w:val="it-IT"/>
        </w:rPr>
        <w:t xml:space="preserve"> </w:t>
      </w:r>
      <w:r w:rsidRPr="004F2F35">
        <w:rPr>
          <w:rStyle w:val="Incipit"/>
        </w:rPr>
        <w:t>vincit</w:t>
      </w:r>
      <w:r>
        <w:rPr>
          <w:lang w:val="it-IT"/>
        </w:rPr>
        <w:t xml:space="preserve">. GR </w:t>
      </w:r>
      <w:r w:rsidRPr="004F2F35">
        <w:rPr>
          <w:rStyle w:val="Incipit"/>
        </w:rPr>
        <w:t>Dilexisti</w:t>
      </w:r>
      <w:r>
        <w:rPr>
          <w:lang w:val="it-IT"/>
        </w:rPr>
        <w:t xml:space="preserve">. ALV </w:t>
      </w:r>
      <w:r w:rsidRPr="004F2F35">
        <w:rPr>
          <w:rStyle w:val="Incipit"/>
        </w:rPr>
        <w:t>Diffusa</w:t>
      </w:r>
      <w:r>
        <w:rPr>
          <w:lang w:val="it-IT"/>
        </w:rPr>
        <w:t xml:space="preserve"> </w:t>
      </w:r>
      <w:r w:rsidRPr="004F2F35">
        <w:rPr>
          <w:rStyle w:val="Incipit"/>
        </w:rPr>
        <w:t>est</w:t>
      </w:r>
      <w:r>
        <w:rPr>
          <w:lang w:val="it-IT"/>
        </w:rPr>
        <w:t xml:space="preserve">. EV </w:t>
      </w:r>
      <w:r w:rsidRPr="004F2F35">
        <w:rPr>
          <w:rStyle w:val="Incipit"/>
        </w:rPr>
        <w:t>Simile</w:t>
      </w:r>
      <w:r>
        <w:rPr>
          <w:lang w:val="it-IT"/>
        </w:rPr>
        <w:t xml:space="preserve"> </w:t>
      </w:r>
      <w:r w:rsidRPr="004F2F35">
        <w:rPr>
          <w:rStyle w:val="Incipit"/>
        </w:rPr>
        <w:t>est</w:t>
      </w:r>
      <w:r>
        <w:rPr>
          <w:lang w:val="it-IT"/>
        </w:rPr>
        <w:t xml:space="preserve"> </w:t>
      </w:r>
      <w:r w:rsidRPr="004F2F35">
        <w:rPr>
          <w:rStyle w:val="Incipit"/>
        </w:rPr>
        <w:t>regnum</w:t>
      </w:r>
      <w:r>
        <w:rPr>
          <w:lang w:val="it-IT"/>
        </w:rPr>
        <w:t xml:space="preserve"> </w:t>
      </w:r>
      <w:r w:rsidRPr="004F2F35">
        <w:rPr>
          <w:rStyle w:val="Incipit"/>
        </w:rPr>
        <w:t>caelorum</w:t>
      </w:r>
      <w:r>
        <w:rPr>
          <w:lang w:val="it-IT"/>
        </w:rPr>
        <w:t xml:space="preserve"> </w:t>
      </w:r>
      <w:r w:rsidRPr="004F2F35">
        <w:rPr>
          <w:rStyle w:val="Incipit"/>
        </w:rPr>
        <w:t>decem</w:t>
      </w:r>
      <w:r>
        <w:rPr>
          <w:lang w:val="it-IT"/>
        </w:rPr>
        <w:t xml:space="preserve">. OF </w:t>
      </w:r>
      <w:r w:rsidRPr="004F2F35">
        <w:rPr>
          <w:rStyle w:val="Incipit"/>
        </w:rPr>
        <w:t>Diffusa</w:t>
      </w:r>
      <w:r>
        <w:rPr>
          <w:lang w:val="it-IT"/>
        </w:rPr>
        <w:t xml:space="preserve">. CO </w:t>
      </w:r>
      <w:r w:rsidRPr="004F2F35">
        <w:rPr>
          <w:rStyle w:val="Incipit"/>
        </w:rPr>
        <w:t>Simile</w:t>
      </w:r>
      <w:r>
        <w:rPr>
          <w:lang w:val="it-IT"/>
        </w:rPr>
        <w:t xml:space="preserve"> </w:t>
      </w:r>
      <w:r w:rsidRPr="004F2F35">
        <w:rPr>
          <w:rStyle w:val="Incipit"/>
        </w:rPr>
        <w:t>est</w:t>
      </w:r>
      <w:r>
        <w:rPr>
          <w:lang w:val="it-IT"/>
        </w:rPr>
        <w:t xml:space="preserve"> </w:t>
      </w:r>
      <w:r w:rsidRPr="004F2F35">
        <w:rPr>
          <w:rStyle w:val="Incipit"/>
        </w:rPr>
        <w:t>regnum</w:t>
      </w:r>
      <w:r>
        <w:rPr>
          <w:lang w:val="it-IT"/>
        </w:rPr>
        <w:t xml:space="preserve"> </w:t>
      </w:r>
      <w:r w:rsidRPr="004F2F35">
        <w:rPr>
          <w:rStyle w:val="Incipit"/>
        </w:rPr>
        <w:t>caelorum</w:t>
      </w:r>
      <w:r>
        <w:rPr>
          <w:lang w:val="it-IT"/>
        </w:rPr>
        <w:t>.</w:t>
      </w:r>
    </w:p>
    <w:p w:rsidR="0014196E" w:rsidRDefault="0014196E" w:rsidP="0014196E">
      <w:pPr>
        <w:pStyle w:val="berschrift1"/>
        <w:rPr>
          <w:lang w:val="it-IT"/>
        </w:rPr>
      </w:pPr>
      <w:r>
        <w:rPr>
          <w:lang w:val="it-IT"/>
        </w:rPr>
        <w:t>MARIAE MAGDALENAE</w:t>
      </w:r>
    </w:p>
    <w:p w:rsidR="00295B10" w:rsidRPr="00E42D2E" w:rsidRDefault="0014196E" w:rsidP="0014196E">
      <w:pPr>
        <w:rPr>
          <w:lang w:val="it-IT"/>
        </w:rPr>
      </w:pPr>
      <w:r>
        <w:rPr>
          <w:lang w:val="it-IT"/>
        </w:rPr>
        <w:t xml:space="preserve">AD VESPERAS super psalmos </w:t>
      </w:r>
      <w:r w:rsidR="009B7F4E" w:rsidRPr="005E47A1">
        <w:rPr>
          <w:lang w:val="la-Latn"/>
        </w:rPr>
        <w:t>|</w:t>
      </w:r>
      <w:r w:rsidR="009B7F4E">
        <w:rPr>
          <w:lang w:val="it-IT"/>
        </w:rPr>
        <w:t>R::</w:t>
      </w:r>
      <w:r>
        <w:rPr>
          <w:lang w:val="it-IT"/>
        </w:rPr>
        <w:t xml:space="preserve">AN </w:t>
      </w:r>
      <w:r w:rsidRPr="004F2F35">
        <w:rPr>
          <w:rStyle w:val="Incipit"/>
        </w:rPr>
        <w:t>In</w:t>
      </w:r>
      <w:r>
        <w:rPr>
          <w:lang w:val="it-IT"/>
        </w:rPr>
        <w:t xml:space="preserve"> </w:t>
      </w:r>
      <w:r w:rsidRPr="004F2F35">
        <w:rPr>
          <w:rStyle w:val="Incipit"/>
        </w:rPr>
        <w:t>diebus</w:t>
      </w:r>
      <w:r>
        <w:rPr>
          <w:lang w:val="it-IT"/>
        </w:rPr>
        <w:t xml:space="preserve"> </w:t>
      </w:r>
      <w:r w:rsidRPr="004F2F35">
        <w:rPr>
          <w:rStyle w:val="Incipit"/>
        </w:rPr>
        <w:t>illis</w:t>
      </w:r>
      <w:r w:rsidRPr="005E47A1">
        <w:rPr>
          <w:lang w:val="la-Latn"/>
        </w:rPr>
        <w:t>|</w:t>
      </w:r>
      <w:r>
        <w:rPr>
          <w:lang w:val="it-IT"/>
        </w:rPr>
        <w:t xml:space="preserve">. PS </w:t>
      </w:r>
      <w:r w:rsidRPr="004F2F35">
        <w:rPr>
          <w:rStyle w:val="Incipit"/>
        </w:rPr>
        <w:t>Laudate</w:t>
      </w:r>
      <w:r>
        <w:rPr>
          <w:lang w:val="it-IT"/>
        </w:rPr>
        <w:t xml:space="preserve"> </w:t>
      </w:r>
      <w:r w:rsidRPr="004F2F35">
        <w:rPr>
          <w:rStyle w:val="Incipit"/>
        </w:rPr>
        <w:t>pueri</w:t>
      </w:r>
      <w:r>
        <w:rPr>
          <w:lang w:val="it-IT"/>
        </w:rPr>
        <w:t xml:space="preserve"> </w:t>
      </w:r>
      <w:r w:rsidRPr="00E67E11">
        <w:rPr>
          <w:rStyle w:val="Incipit"/>
        </w:rPr>
        <w:t>dominum</w:t>
      </w:r>
      <w:r>
        <w:rPr>
          <w:lang w:val="it-IT"/>
        </w:rPr>
        <w:t xml:space="preserve"> cum reliquis. CP </w:t>
      </w:r>
      <w:r w:rsidRPr="00F56B6E">
        <w:rPr>
          <w:rStyle w:val="Incipit"/>
        </w:rPr>
        <w:t>Manus</w:t>
      </w:r>
      <w:r>
        <w:rPr>
          <w:lang w:val="it-IT"/>
        </w:rPr>
        <w:t xml:space="preserve"> </w:t>
      </w:r>
      <w:r w:rsidRPr="00F56B6E">
        <w:rPr>
          <w:rStyle w:val="Incipit"/>
        </w:rPr>
        <w:t>meae</w:t>
      </w:r>
      <w:r>
        <w:rPr>
          <w:lang w:val="it-IT"/>
        </w:rPr>
        <w:t xml:space="preserve"> </w:t>
      </w:r>
      <w:r w:rsidRPr="00F56B6E">
        <w:rPr>
          <w:rStyle w:val="Incipit"/>
        </w:rPr>
        <w:t>stillaverunt</w:t>
      </w:r>
      <w:r>
        <w:rPr>
          <w:lang w:val="it-IT"/>
        </w:rPr>
        <w:t xml:space="preserve"> </w:t>
      </w:r>
      <w:r w:rsidRPr="00F56B6E">
        <w:rPr>
          <w:rStyle w:val="Incipit"/>
        </w:rPr>
        <w:t>myrra</w:t>
      </w:r>
      <w:r w:rsidR="00E41ECD">
        <w:rPr>
          <w:rStyle w:val="Incipit"/>
        </w:rPr>
        <w:t>m</w:t>
      </w:r>
      <w:r>
        <w:rPr>
          <w:lang w:val="it-IT"/>
        </w:rPr>
        <w:t xml:space="preserve">. RP </w:t>
      </w:r>
      <w:r w:rsidRPr="00F56B6E">
        <w:rPr>
          <w:rStyle w:val="Incipit"/>
        </w:rPr>
        <w:t>Accessit</w:t>
      </w:r>
      <w:r>
        <w:rPr>
          <w:lang w:val="it-IT"/>
        </w:rPr>
        <w:t xml:space="preserve"> </w:t>
      </w:r>
      <w:r w:rsidRPr="00F56B6E">
        <w:rPr>
          <w:rStyle w:val="Incipit"/>
        </w:rPr>
        <w:t>ad</w:t>
      </w:r>
      <w:r>
        <w:rPr>
          <w:lang w:val="it-IT"/>
        </w:rPr>
        <w:t xml:space="preserve"> </w:t>
      </w:r>
      <w:r w:rsidRPr="00F56B6E">
        <w:rPr>
          <w:rStyle w:val="Incipit"/>
        </w:rPr>
        <w:t>pedes</w:t>
      </w:r>
      <w:r>
        <w:rPr>
          <w:lang w:val="it-IT"/>
        </w:rPr>
        <w:t xml:space="preserve">. HY </w:t>
      </w:r>
      <w:r w:rsidRPr="00F56B6E">
        <w:rPr>
          <w:rStyle w:val="Incipit"/>
        </w:rPr>
        <w:t>Iesu</w:t>
      </w:r>
      <w:r>
        <w:rPr>
          <w:lang w:val="it-IT"/>
        </w:rPr>
        <w:t xml:space="preserve"> </w:t>
      </w:r>
      <w:r w:rsidRPr="00F56B6E">
        <w:rPr>
          <w:rStyle w:val="Incipit"/>
        </w:rPr>
        <w:t>Christe</w:t>
      </w:r>
      <w:r>
        <w:rPr>
          <w:lang w:val="it-IT"/>
        </w:rPr>
        <w:t xml:space="preserve"> </w:t>
      </w:r>
      <w:r w:rsidRPr="00F56B6E">
        <w:rPr>
          <w:rStyle w:val="Incipit"/>
        </w:rPr>
        <w:t>auctor</w:t>
      </w:r>
      <w:r>
        <w:rPr>
          <w:lang w:val="it-IT"/>
        </w:rPr>
        <w:t xml:space="preserve"> </w:t>
      </w:r>
      <w:r w:rsidRPr="00F56B6E">
        <w:rPr>
          <w:rStyle w:val="Incipit"/>
        </w:rPr>
        <w:t>vitae</w:t>
      </w:r>
      <w:r>
        <w:rPr>
          <w:lang w:val="it-IT"/>
        </w:rPr>
        <w:t xml:space="preserve">. VS </w:t>
      </w:r>
      <w:r w:rsidRPr="00F56B6E">
        <w:rPr>
          <w:rStyle w:val="Incipit"/>
        </w:rPr>
        <w:t>Specie</w:t>
      </w:r>
      <w:r>
        <w:rPr>
          <w:lang w:val="it-IT"/>
        </w:rPr>
        <w:t xml:space="preserve"> </w:t>
      </w:r>
      <w:r w:rsidRPr="00F56B6E">
        <w:rPr>
          <w:rStyle w:val="Incipit"/>
        </w:rPr>
        <w:t>tua</w:t>
      </w:r>
      <w:r>
        <w:rPr>
          <w:lang w:val="it-IT"/>
        </w:rPr>
        <w:t xml:space="preserve">. AM </w:t>
      </w:r>
      <w:r w:rsidRPr="00F56B6E">
        <w:rPr>
          <w:rStyle w:val="Incipit"/>
        </w:rPr>
        <w:t>Fidelis</w:t>
      </w:r>
      <w:r>
        <w:rPr>
          <w:lang w:val="it-IT"/>
        </w:rPr>
        <w:t xml:space="preserve"> </w:t>
      </w:r>
      <w:r w:rsidRPr="00F56B6E">
        <w:rPr>
          <w:rStyle w:val="Incipit"/>
        </w:rPr>
        <w:t>sermo</w:t>
      </w:r>
      <w:r>
        <w:rPr>
          <w:lang w:val="it-IT"/>
        </w:rPr>
        <w:t xml:space="preserve">. OR </w:t>
      </w:r>
      <w:r w:rsidRPr="00F56B6E">
        <w:rPr>
          <w:rStyle w:val="Incipit"/>
        </w:rPr>
        <w:t>Deus</w:t>
      </w:r>
      <w:r>
        <w:rPr>
          <w:lang w:val="it-IT"/>
        </w:rPr>
        <w:t xml:space="preserve"> </w:t>
      </w:r>
      <w:r w:rsidRPr="00F56B6E">
        <w:rPr>
          <w:rStyle w:val="Incipit"/>
        </w:rPr>
        <w:t>qui</w:t>
      </w:r>
      <w:r>
        <w:rPr>
          <w:lang w:val="it-IT"/>
        </w:rPr>
        <w:t xml:space="preserve"> </w:t>
      </w:r>
      <w:r w:rsidRPr="00852954">
        <w:rPr>
          <w:rStyle w:val="Incipit"/>
        </w:rPr>
        <w:t>per</w:t>
      </w:r>
      <w:r>
        <w:rPr>
          <w:lang w:val="it-IT"/>
        </w:rPr>
        <w:t xml:space="preserve"> </w:t>
      </w:r>
      <w:r w:rsidRPr="00852954">
        <w:rPr>
          <w:rStyle w:val="Incipit"/>
        </w:rPr>
        <w:t>beatam</w:t>
      </w:r>
      <w:r>
        <w:rPr>
          <w:lang w:val="it-IT"/>
        </w:rPr>
        <w:t xml:space="preserve"> </w:t>
      </w:r>
      <w:r w:rsidRPr="00852954">
        <w:rPr>
          <w:rStyle w:val="Incipit"/>
        </w:rPr>
        <w:t>Mariam</w:t>
      </w:r>
      <w:r>
        <w:rPr>
          <w:lang w:val="it-IT"/>
        </w:rPr>
        <w:t xml:space="preserve"> </w:t>
      </w:r>
      <w:r w:rsidRPr="00852954">
        <w:rPr>
          <w:rStyle w:val="Incipit"/>
        </w:rPr>
        <w:t>Magdalenam</w:t>
      </w:r>
      <w:r>
        <w:rPr>
          <w:lang w:val="it-IT"/>
        </w:rPr>
        <w:t>.</w:t>
      </w:r>
      <w:r w:rsidR="0080616C">
        <w:rPr>
          <w:lang w:val="it-IT"/>
        </w:rPr>
        <w:t xml:space="preserve"> </w:t>
      </w:r>
      <w:r w:rsidR="0080616C" w:rsidRPr="005E47A1">
        <w:rPr>
          <w:lang w:val="la-Latn"/>
        </w:rPr>
        <w:t>|</w:t>
      </w:r>
      <w:r w:rsidR="00F56B6E">
        <w:rPr>
          <w:lang w:val="it-IT"/>
        </w:rPr>
        <w:t xml:space="preserve">M::[In suffragio sancti] Cyrilii AC </w:t>
      </w:r>
      <w:r w:rsidR="00F56B6E" w:rsidRPr="00852954">
        <w:rPr>
          <w:rStyle w:val="Incipit"/>
        </w:rPr>
        <w:t>Cyrillus</w:t>
      </w:r>
      <w:r w:rsidR="00F56B6E">
        <w:rPr>
          <w:lang w:val="it-IT"/>
        </w:rPr>
        <w:t xml:space="preserve"> </w:t>
      </w:r>
      <w:r w:rsidR="00F56B6E" w:rsidRPr="00852954">
        <w:rPr>
          <w:rStyle w:val="Incipit"/>
        </w:rPr>
        <w:t>episcopus</w:t>
      </w:r>
      <w:r w:rsidR="00E42D2E" w:rsidRPr="005E47A1">
        <w:rPr>
          <w:lang w:val="la-Latn"/>
        </w:rPr>
        <w:t>|</w:t>
      </w:r>
      <w:r w:rsidR="00E42D2E">
        <w:rPr>
          <w:lang w:val="it-IT"/>
        </w:rPr>
        <w:t>.</w:t>
      </w:r>
    </w:p>
    <w:p w:rsidR="00295B10" w:rsidRDefault="00295B10" w:rsidP="0014196E">
      <w:pPr>
        <w:rPr>
          <w:lang w:val="it-IT"/>
        </w:rPr>
      </w:pPr>
      <w:r>
        <w:rPr>
          <w:lang w:val="it-IT"/>
        </w:rPr>
        <w:t xml:space="preserve">AD MATUTINAS INV </w:t>
      </w:r>
      <w:r w:rsidR="001D1784">
        <w:rPr>
          <w:rStyle w:val="Incipit"/>
        </w:rPr>
        <w:t>Praeocc</w:t>
      </w:r>
      <w:r w:rsidRPr="00852954">
        <w:rPr>
          <w:rStyle w:val="Incipit"/>
        </w:rPr>
        <w:t>upemus</w:t>
      </w:r>
      <w:r>
        <w:rPr>
          <w:lang w:val="it-IT"/>
        </w:rPr>
        <w:t>.</w:t>
      </w:r>
    </w:p>
    <w:p w:rsidR="00E42D2E" w:rsidRDefault="00295B10" w:rsidP="0014196E">
      <w:pPr>
        <w:rPr>
          <w:lang w:val="it-IT"/>
        </w:rPr>
      </w:pPr>
      <w:r>
        <w:rPr>
          <w:lang w:val="it-IT"/>
        </w:rPr>
        <w:t xml:space="preserve">IN PRIMO NOCTURNO AN </w:t>
      </w:r>
      <w:r w:rsidRPr="0046330A">
        <w:rPr>
          <w:rStyle w:val="Incipit"/>
        </w:rPr>
        <w:t>Rogabat</w:t>
      </w:r>
      <w:r>
        <w:rPr>
          <w:lang w:val="it-IT"/>
        </w:rPr>
        <w:t xml:space="preserve"> </w:t>
      </w:r>
      <w:r w:rsidRPr="0046330A">
        <w:rPr>
          <w:rStyle w:val="Incipit"/>
        </w:rPr>
        <w:t>Iesum</w:t>
      </w:r>
      <w:r>
        <w:rPr>
          <w:lang w:val="it-IT"/>
        </w:rPr>
        <w:t xml:space="preserve">. PS </w:t>
      </w:r>
      <w:r w:rsidRPr="0046330A">
        <w:rPr>
          <w:rStyle w:val="Incipit"/>
        </w:rPr>
        <w:t>Domine</w:t>
      </w:r>
      <w:r>
        <w:rPr>
          <w:lang w:val="it-IT"/>
        </w:rPr>
        <w:t xml:space="preserve"> </w:t>
      </w:r>
      <w:r w:rsidRPr="0046330A">
        <w:rPr>
          <w:rStyle w:val="Incipit"/>
        </w:rPr>
        <w:t>dominus</w:t>
      </w:r>
      <w:r w:rsidR="0046330A" w:rsidRPr="0046330A">
        <w:t xml:space="preserve"> </w:t>
      </w:r>
      <w:r w:rsidR="0046330A">
        <w:rPr>
          <w:rStyle w:val="Incipit"/>
        </w:rPr>
        <w:t>noster</w:t>
      </w:r>
      <w:r>
        <w:rPr>
          <w:lang w:val="it-IT"/>
        </w:rPr>
        <w:t xml:space="preserve">. AN </w:t>
      </w:r>
      <w:r w:rsidRPr="00C113F5">
        <w:rPr>
          <w:rStyle w:val="Incipit"/>
        </w:rPr>
        <w:t>Stans</w:t>
      </w:r>
      <w:r>
        <w:rPr>
          <w:lang w:val="it-IT"/>
        </w:rPr>
        <w:t xml:space="preserve"> </w:t>
      </w:r>
      <w:r w:rsidRPr="00C113F5">
        <w:rPr>
          <w:rStyle w:val="Incipit"/>
        </w:rPr>
        <w:t>retro</w:t>
      </w:r>
      <w:r>
        <w:rPr>
          <w:lang w:val="it-IT"/>
        </w:rPr>
        <w:t xml:space="preserve">. PS </w:t>
      </w:r>
      <w:r w:rsidRPr="00C113F5">
        <w:rPr>
          <w:rStyle w:val="Incipit"/>
        </w:rPr>
        <w:t>Caeli</w:t>
      </w:r>
      <w:r>
        <w:rPr>
          <w:lang w:val="it-IT"/>
        </w:rPr>
        <w:t xml:space="preserve"> </w:t>
      </w:r>
      <w:r w:rsidRPr="00C113F5">
        <w:rPr>
          <w:rStyle w:val="Incipit"/>
        </w:rPr>
        <w:t>enarrant</w:t>
      </w:r>
      <w:r>
        <w:rPr>
          <w:lang w:val="it-IT"/>
        </w:rPr>
        <w:t xml:space="preserve">. AN </w:t>
      </w:r>
      <w:r w:rsidRPr="00C113F5">
        <w:rPr>
          <w:rStyle w:val="Incipit"/>
        </w:rPr>
        <w:t>Videns</w:t>
      </w:r>
      <w:r>
        <w:rPr>
          <w:lang w:val="it-IT"/>
        </w:rPr>
        <w:t xml:space="preserve"> </w:t>
      </w:r>
      <w:r w:rsidRPr="00C113F5">
        <w:rPr>
          <w:rStyle w:val="Incipit"/>
        </w:rPr>
        <w:t>autem</w:t>
      </w:r>
      <w:r>
        <w:rPr>
          <w:lang w:val="it-IT"/>
        </w:rPr>
        <w:t xml:space="preserve">. PS </w:t>
      </w:r>
      <w:r w:rsidRPr="00C113F5">
        <w:rPr>
          <w:rStyle w:val="Incipit"/>
        </w:rPr>
        <w:t>Domini</w:t>
      </w:r>
      <w:r>
        <w:rPr>
          <w:lang w:val="it-IT"/>
        </w:rPr>
        <w:t xml:space="preserve"> </w:t>
      </w:r>
      <w:r w:rsidRPr="00C113F5">
        <w:rPr>
          <w:rStyle w:val="Incipit"/>
        </w:rPr>
        <w:t>est</w:t>
      </w:r>
      <w:r>
        <w:rPr>
          <w:lang w:val="it-IT"/>
        </w:rPr>
        <w:t xml:space="preserve"> </w:t>
      </w:r>
      <w:r w:rsidRPr="00C113F5">
        <w:rPr>
          <w:rStyle w:val="Incipit"/>
        </w:rPr>
        <w:t>terra</w:t>
      </w:r>
      <w:r>
        <w:rPr>
          <w:lang w:val="it-IT"/>
        </w:rPr>
        <w:t>. VS</w:t>
      </w:r>
      <w:r w:rsidR="00E42D2E">
        <w:rPr>
          <w:lang w:val="it-IT"/>
        </w:rPr>
        <w:t xml:space="preserve"> </w:t>
      </w:r>
      <w:r w:rsidR="00E42D2E" w:rsidRPr="00C113F5">
        <w:rPr>
          <w:rStyle w:val="Incipit"/>
        </w:rPr>
        <w:t>Specie</w:t>
      </w:r>
      <w:r w:rsidR="00E42D2E">
        <w:rPr>
          <w:lang w:val="it-IT"/>
        </w:rPr>
        <w:t xml:space="preserve"> </w:t>
      </w:r>
      <w:r w:rsidR="00E42D2E" w:rsidRPr="00C113F5">
        <w:rPr>
          <w:rStyle w:val="Incipit"/>
        </w:rPr>
        <w:t>tua</w:t>
      </w:r>
      <w:r w:rsidR="00E42D2E">
        <w:rPr>
          <w:lang w:val="it-IT"/>
        </w:rPr>
        <w:t xml:space="preserve">. LS </w:t>
      </w:r>
      <w:r w:rsidR="00E42D2E" w:rsidRPr="00C113F5">
        <w:rPr>
          <w:rStyle w:val="Incipit"/>
        </w:rPr>
        <w:t>Maria</w:t>
      </w:r>
      <w:r w:rsidR="00E42D2E">
        <w:rPr>
          <w:lang w:val="it-IT"/>
        </w:rPr>
        <w:t xml:space="preserve"> </w:t>
      </w:r>
      <w:r w:rsidR="00E42D2E" w:rsidRPr="00C113F5">
        <w:rPr>
          <w:rStyle w:val="Incipit"/>
        </w:rPr>
        <w:t>Magdalena</w:t>
      </w:r>
      <w:r w:rsidR="00E42D2E">
        <w:rPr>
          <w:lang w:val="it-IT"/>
        </w:rPr>
        <w:t xml:space="preserve">. RP </w:t>
      </w:r>
      <w:r w:rsidR="00E42D2E" w:rsidRPr="00C113F5">
        <w:rPr>
          <w:rStyle w:val="Incipit"/>
        </w:rPr>
        <w:t>Laetetur</w:t>
      </w:r>
      <w:r w:rsidR="00E42D2E">
        <w:rPr>
          <w:lang w:val="it-IT"/>
        </w:rPr>
        <w:t xml:space="preserve"> </w:t>
      </w:r>
      <w:r w:rsidR="00E42D2E" w:rsidRPr="00C113F5">
        <w:rPr>
          <w:rStyle w:val="Incipit"/>
        </w:rPr>
        <w:t>omne</w:t>
      </w:r>
      <w:r w:rsidR="00E42D2E">
        <w:rPr>
          <w:lang w:val="it-IT"/>
        </w:rPr>
        <w:t xml:space="preserve">. RP </w:t>
      </w:r>
      <w:r w:rsidR="00E42D2E" w:rsidRPr="00C113F5">
        <w:rPr>
          <w:rStyle w:val="Incipit"/>
        </w:rPr>
        <w:t>Felix</w:t>
      </w:r>
      <w:r w:rsidR="00E42D2E">
        <w:rPr>
          <w:lang w:val="it-IT"/>
        </w:rPr>
        <w:t xml:space="preserve"> </w:t>
      </w:r>
      <w:r w:rsidR="00E42D2E" w:rsidRPr="00C113F5">
        <w:rPr>
          <w:rStyle w:val="Incipit"/>
        </w:rPr>
        <w:t>Maria</w:t>
      </w:r>
      <w:r w:rsidR="00E42D2E">
        <w:rPr>
          <w:lang w:val="it-IT"/>
        </w:rPr>
        <w:t xml:space="preserve">. RP </w:t>
      </w:r>
      <w:r w:rsidR="00E42D2E" w:rsidRPr="00C113F5">
        <w:rPr>
          <w:rStyle w:val="Incipit"/>
        </w:rPr>
        <w:t>Flavit</w:t>
      </w:r>
      <w:r w:rsidR="00E42D2E">
        <w:rPr>
          <w:lang w:val="it-IT"/>
        </w:rPr>
        <w:t xml:space="preserve"> </w:t>
      </w:r>
      <w:r w:rsidR="00E42D2E" w:rsidRPr="00C113F5">
        <w:rPr>
          <w:rStyle w:val="Incipit"/>
        </w:rPr>
        <w:t>auster</w:t>
      </w:r>
      <w:r w:rsidR="00E42D2E">
        <w:rPr>
          <w:lang w:val="it-IT"/>
        </w:rPr>
        <w:t>.</w:t>
      </w:r>
    </w:p>
    <w:p w:rsidR="00E42D2E" w:rsidRDefault="00E42D2E" w:rsidP="0014196E">
      <w:pPr>
        <w:rPr>
          <w:lang w:val="it-IT"/>
        </w:rPr>
      </w:pPr>
      <w:r>
        <w:rPr>
          <w:lang w:val="it-IT"/>
        </w:rPr>
        <w:t xml:space="preserve">IN SECUNDO NOCTURNO AN </w:t>
      </w:r>
      <w:r w:rsidRPr="00C113F5">
        <w:rPr>
          <w:rStyle w:val="Incipit"/>
        </w:rPr>
        <w:t>Unguentum</w:t>
      </w:r>
      <w:r>
        <w:rPr>
          <w:lang w:val="it-IT"/>
        </w:rPr>
        <w:t xml:space="preserve">. PS </w:t>
      </w:r>
      <w:r w:rsidRPr="00C113F5">
        <w:rPr>
          <w:rStyle w:val="Incipit"/>
        </w:rPr>
        <w:t>Eructavit</w:t>
      </w:r>
      <w:r>
        <w:rPr>
          <w:lang w:val="it-IT"/>
        </w:rPr>
        <w:t xml:space="preserve">. AN </w:t>
      </w:r>
      <w:r w:rsidRPr="00C113F5">
        <w:rPr>
          <w:rStyle w:val="Incipit"/>
        </w:rPr>
        <w:t>Capillos</w:t>
      </w:r>
      <w:r>
        <w:rPr>
          <w:lang w:val="it-IT"/>
        </w:rPr>
        <w:t xml:space="preserve"> </w:t>
      </w:r>
      <w:r w:rsidRPr="00C113F5">
        <w:rPr>
          <w:rStyle w:val="Incipit"/>
        </w:rPr>
        <w:t>ad</w:t>
      </w:r>
      <w:r>
        <w:rPr>
          <w:lang w:val="it-IT"/>
        </w:rPr>
        <w:t xml:space="preserve"> </w:t>
      </w:r>
      <w:r w:rsidRPr="00C113F5">
        <w:rPr>
          <w:rStyle w:val="Incipit"/>
        </w:rPr>
        <w:t>compositionem</w:t>
      </w:r>
      <w:r>
        <w:rPr>
          <w:lang w:val="it-IT"/>
        </w:rPr>
        <w:t xml:space="preserve">. PS </w:t>
      </w:r>
      <w:r w:rsidRPr="00C113F5">
        <w:rPr>
          <w:rStyle w:val="Incipit"/>
        </w:rPr>
        <w:t>Deus</w:t>
      </w:r>
      <w:r>
        <w:rPr>
          <w:lang w:val="it-IT"/>
        </w:rPr>
        <w:t xml:space="preserve"> </w:t>
      </w:r>
      <w:r w:rsidRPr="00C113F5">
        <w:rPr>
          <w:rStyle w:val="Incipit"/>
        </w:rPr>
        <w:t>noster</w:t>
      </w:r>
      <w:r>
        <w:rPr>
          <w:lang w:val="it-IT"/>
        </w:rPr>
        <w:t xml:space="preserve"> </w:t>
      </w:r>
      <w:r w:rsidRPr="004846B0">
        <w:rPr>
          <w:rStyle w:val="Incipit"/>
        </w:rPr>
        <w:t>refugium</w:t>
      </w:r>
      <w:r>
        <w:rPr>
          <w:lang w:val="it-IT"/>
        </w:rPr>
        <w:t xml:space="preserve">. AN </w:t>
      </w:r>
      <w:r w:rsidR="00122D3B" w:rsidRPr="00122D3B">
        <w:rPr>
          <w:rStyle w:val="Incipit"/>
        </w:rPr>
        <w:t>|Quo</w:t>
      </w:r>
      <w:r w:rsidRPr="00122D3B">
        <w:rPr>
          <w:rStyle w:val="Incipit"/>
        </w:rPr>
        <w:t>d</w:t>
      </w:r>
      <w:r w:rsidR="00122D3B" w:rsidRPr="00122D3B">
        <w:rPr>
          <w:rStyle w:val="Incipit"/>
        </w:rPr>
        <w:t xml:space="preserve">::Quot| </w:t>
      </w:r>
      <w:r w:rsidRPr="00122D3B">
        <w:rPr>
          <w:rStyle w:val="Incipit"/>
        </w:rPr>
        <w:t>ergo</w:t>
      </w:r>
      <w:r w:rsidR="00157B0A">
        <w:rPr>
          <w:rStyle w:val="Incipit"/>
        </w:rPr>
        <w:t xml:space="preserve"> in se </w:t>
      </w:r>
      <w:r w:rsidRPr="00122D3B">
        <w:rPr>
          <w:rStyle w:val="Incipit"/>
        </w:rPr>
        <w:t xml:space="preserve"> habuit</w:t>
      </w:r>
      <w:r>
        <w:rPr>
          <w:lang w:val="it-IT"/>
        </w:rPr>
        <w:t xml:space="preserve">. PS </w:t>
      </w:r>
      <w:r w:rsidRPr="004846B0">
        <w:rPr>
          <w:rStyle w:val="Incipit"/>
        </w:rPr>
        <w:t>Fundamenta</w:t>
      </w:r>
      <w:r>
        <w:rPr>
          <w:lang w:val="it-IT"/>
        </w:rPr>
        <w:t xml:space="preserve">. VS </w:t>
      </w:r>
      <w:r w:rsidRPr="004846B0">
        <w:rPr>
          <w:rStyle w:val="Incipit"/>
        </w:rPr>
        <w:t>Diffusa</w:t>
      </w:r>
      <w:r>
        <w:rPr>
          <w:lang w:val="it-IT"/>
        </w:rPr>
        <w:t xml:space="preserve"> </w:t>
      </w:r>
      <w:r w:rsidRPr="004846B0">
        <w:rPr>
          <w:rStyle w:val="Incipit"/>
        </w:rPr>
        <w:t>est</w:t>
      </w:r>
      <w:r>
        <w:rPr>
          <w:lang w:val="it-IT"/>
        </w:rPr>
        <w:t xml:space="preserve"> </w:t>
      </w:r>
      <w:r w:rsidRPr="004846B0">
        <w:rPr>
          <w:rStyle w:val="Incipit"/>
        </w:rPr>
        <w:t>gratia</w:t>
      </w:r>
      <w:r>
        <w:rPr>
          <w:lang w:val="it-IT"/>
        </w:rPr>
        <w:t xml:space="preserve">. RP </w:t>
      </w:r>
      <w:r w:rsidRPr="004846B0">
        <w:rPr>
          <w:rStyle w:val="Incipit"/>
        </w:rPr>
        <w:t>Armilla</w:t>
      </w:r>
      <w:r>
        <w:rPr>
          <w:lang w:val="it-IT"/>
        </w:rPr>
        <w:t xml:space="preserve"> </w:t>
      </w:r>
      <w:r w:rsidRPr="004846B0">
        <w:rPr>
          <w:rStyle w:val="Incipit"/>
        </w:rPr>
        <w:t>perforata</w:t>
      </w:r>
      <w:r w:rsidR="0043384F" w:rsidRPr="0043384F">
        <w:t xml:space="preserve"> </w:t>
      </w:r>
      <w:r w:rsidR="0043384F">
        <w:rPr>
          <w:rStyle w:val="Incipit"/>
        </w:rPr>
        <w:t>est</w:t>
      </w:r>
      <w:r>
        <w:rPr>
          <w:lang w:val="it-IT"/>
        </w:rPr>
        <w:t xml:space="preserve">. RP </w:t>
      </w:r>
      <w:r w:rsidRPr="004846B0">
        <w:rPr>
          <w:rStyle w:val="Incipit"/>
        </w:rPr>
        <w:t>Umbrosum</w:t>
      </w:r>
      <w:r>
        <w:rPr>
          <w:lang w:val="it-IT"/>
        </w:rPr>
        <w:t xml:space="preserve">. RP </w:t>
      </w:r>
      <w:r w:rsidRPr="004846B0">
        <w:rPr>
          <w:rStyle w:val="Incipit"/>
        </w:rPr>
        <w:t>Caelestis</w:t>
      </w:r>
      <w:r>
        <w:rPr>
          <w:lang w:val="it-IT"/>
        </w:rPr>
        <w:t xml:space="preserve"> </w:t>
      </w:r>
      <w:r w:rsidRPr="004846B0">
        <w:rPr>
          <w:rStyle w:val="Incipit"/>
        </w:rPr>
        <w:t>medicus</w:t>
      </w:r>
      <w:r>
        <w:rPr>
          <w:lang w:val="it-IT"/>
        </w:rPr>
        <w:t>.</w:t>
      </w:r>
    </w:p>
    <w:p w:rsidR="0014196E" w:rsidRDefault="00E42D2E" w:rsidP="0014196E">
      <w:pPr>
        <w:rPr>
          <w:lang w:val="it-IT"/>
        </w:rPr>
      </w:pPr>
      <w:r>
        <w:rPr>
          <w:lang w:val="it-IT"/>
        </w:rPr>
        <w:lastRenderedPageBreak/>
        <w:t xml:space="preserve">IN TERTIO NOCTURNO AN </w:t>
      </w:r>
      <w:r w:rsidRPr="004846B0">
        <w:rPr>
          <w:rStyle w:val="Incipit"/>
        </w:rPr>
        <w:t>Conversa</w:t>
      </w:r>
      <w:r>
        <w:rPr>
          <w:lang w:val="it-IT"/>
        </w:rPr>
        <w:t xml:space="preserve"> </w:t>
      </w:r>
      <w:r w:rsidRPr="004846B0">
        <w:rPr>
          <w:rStyle w:val="Incipit"/>
        </w:rPr>
        <w:t>Maria</w:t>
      </w:r>
      <w:r>
        <w:rPr>
          <w:lang w:val="it-IT"/>
        </w:rPr>
        <w:t xml:space="preserve">. PS </w:t>
      </w:r>
      <w:r w:rsidRPr="004846B0">
        <w:rPr>
          <w:rStyle w:val="Incipit"/>
        </w:rPr>
        <w:t>Cantate</w:t>
      </w:r>
      <w:r>
        <w:rPr>
          <w:lang w:val="it-IT"/>
        </w:rPr>
        <w:t xml:space="preserve"> </w:t>
      </w:r>
      <w:r w:rsidRPr="004846B0">
        <w:rPr>
          <w:rStyle w:val="Incipit"/>
        </w:rPr>
        <w:t>I</w:t>
      </w:r>
      <w:r>
        <w:rPr>
          <w:lang w:val="it-IT"/>
        </w:rPr>
        <w:t xml:space="preserve">. AN </w:t>
      </w:r>
      <w:r w:rsidRPr="0024362F">
        <w:rPr>
          <w:rStyle w:val="Incipit"/>
        </w:rPr>
        <w:t>O</w:t>
      </w:r>
      <w:r>
        <w:rPr>
          <w:lang w:val="it-IT"/>
        </w:rPr>
        <w:t xml:space="preserve"> </w:t>
      </w:r>
      <w:r w:rsidRPr="0024362F">
        <w:rPr>
          <w:rStyle w:val="Incipit"/>
        </w:rPr>
        <w:t>quanta</w:t>
      </w:r>
      <w:r>
        <w:rPr>
          <w:lang w:val="it-IT"/>
        </w:rPr>
        <w:t xml:space="preserve"> </w:t>
      </w:r>
      <w:r w:rsidRPr="0024362F">
        <w:rPr>
          <w:rStyle w:val="Incipit"/>
        </w:rPr>
        <w:t>vis</w:t>
      </w:r>
      <w:r>
        <w:rPr>
          <w:lang w:val="it-IT"/>
        </w:rPr>
        <w:t xml:space="preserve"> </w:t>
      </w:r>
      <w:r w:rsidRPr="0024362F">
        <w:rPr>
          <w:rStyle w:val="Incipit"/>
        </w:rPr>
        <w:t>amoris</w:t>
      </w:r>
      <w:r>
        <w:rPr>
          <w:lang w:val="it-IT"/>
        </w:rPr>
        <w:t xml:space="preserve">. PS </w:t>
      </w:r>
      <w:r w:rsidRPr="00C01483">
        <w:rPr>
          <w:rStyle w:val="Incipit"/>
        </w:rPr>
        <w:t>Dominus</w:t>
      </w:r>
      <w:r>
        <w:rPr>
          <w:lang w:val="it-IT"/>
        </w:rPr>
        <w:t xml:space="preserve"> </w:t>
      </w:r>
      <w:r w:rsidRPr="00C01483">
        <w:rPr>
          <w:rStyle w:val="Incipit"/>
        </w:rPr>
        <w:t>regnavit</w:t>
      </w:r>
      <w:r>
        <w:rPr>
          <w:lang w:val="it-IT"/>
        </w:rPr>
        <w:t xml:space="preserve"> </w:t>
      </w:r>
      <w:r w:rsidRPr="00C01483">
        <w:rPr>
          <w:rStyle w:val="Incipit"/>
        </w:rPr>
        <w:t>exultet</w:t>
      </w:r>
      <w:r>
        <w:rPr>
          <w:lang w:val="it-IT"/>
        </w:rPr>
        <w:t xml:space="preserve">. AN </w:t>
      </w:r>
      <w:r w:rsidRPr="00C01483">
        <w:rPr>
          <w:rStyle w:val="Incipit"/>
        </w:rPr>
        <w:t>Diligebat</w:t>
      </w:r>
      <w:r>
        <w:rPr>
          <w:lang w:val="it-IT"/>
        </w:rPr>
        <w:t xml:space="preserve"> </w:t>
      </w:r>
      <w:r w:rsidRPr="00C01483">
        <w:rPr>
          <w:rStyle w:val="Incipit"/>
        </w:rPr>
        <w:t>autem</w:t>
      </w:r>
      <w:r>
        <w:rPr>
          <w:lang w:val="it-IT"/>
        </w:rPr>
        <w:t xml:space="preserve"> </w:t>
      </w:r>
      <w:r w:rsidRPr="00C01483">
        <w:rPr>
          <w:rStyle w:val="Incipit"/>
        </w:rPr>
        <w:t>Iesus</w:t>
      </w:r>
      <w:r>
        <w:rPr>
          <w:lang w:val="it-IT"/>
        </w:rPr>
        <w:t xml:space="preserve">. PS </w:t>
      </w:r>
      <w:r w:rsidRPr="00C01483">
        <w:rPr>
          <w:rStyle w:val="Incipit"/>
        </w:rPr>
        <w:t>Cantate</w:t>
      </w:r>
      <w:r>
        <w:rPr>
          <w:lang w:val="it-IT"/>
        </w:rPr>
        <w:t xml:space="preserve"> </w:t>
      </w:r>
      <w:r w:rsidRPr="00C01483">
        <w:rPr>
          <w:rStyle w:val="Incipit"/>
        </w:rPr>
        <w:t>II</w:t>
      </w:r>
      <w:r>
        <w:rPr>
          <w:lang w:val="it-IT"/>
        </w:rPr>
        <w:t xml:space="preserve">. VS </w:t>
      </w:r>
      <w:r w:rsidRPr="00C01483">
        <w:rPr>
          <w:rStyle w:val="Incipit"/>
        </w:rPr>
        <w:t>Audi</w:t>
      </w:r>
      <w:r>
        <w:rPr>
          <w:lang w:val="it-IT"/>
        </w:rPr>
        <w:t xml:space="preserve"> </w:t>
      </w:r>
      <w:r w:rsidRPr="00C01483">
        <w:rPr>
          <w:rStyle w:val="Incipit"/>
        </w:rPr>
        <w:t>filia</w:t>
      </w:r>
      <w:r>
        <w:rPr>
          <w:lang w:val="it-IT"/>
        </w:rPr>
        <w:t xml:space="preserve"> </w:t>
      </w:r>
      <w:r w:rsidRPr="00C01483">
        <w:rPr>
          <w:rStyle w:val="Incipit"/>
        </w:rPr>
        <w:t>et</w:t>
      </w:r>
      <w:r>
        <w:rPr>
          <w:lang w:val="it-IT"/>
        </w:rPr>
        <w:t xml:space="preserve"> </w:t>
      </w:r>
      <w:r w:rsidRPr="00C01483">
        <w:rPr>
          <w:rStyle w:val="Incipit"/>
        </w:rPr>
        <w:t>vide</w:t>
      </w:r>
      <w:r>
        <w:rPr>
          <w:lang w:val="it-IT"/>
        </w:rPr>
        <w:t xml:space="preserve">. EV </w:t>
      </w:r>
      <w:r w:rsidRPr="00C01483">
        <w:rPr>
          <w:rStyle w:val="Incipit"/>
        </w:rPr>
        <w:t>Rogabat</w:t>
      </w:r>
      <w:r>
        <w:rPr>
          <w:lang w:val="it-IT"/>
        </w:rPr>
        <w:t xml:space="preserve"> </w:t>
      </w:r>
      <w:r w:rsidRPr="00C01483">
        <w:rPr>
          <w:rStyle w:val="Incipit"/>
        </w:rPr>
        <w:t>Iesum</w:t>
      </w:r>
      <w:r>
        <w:rPr>
          <w:lang w:val="it-IT"/>
        </w:rPr>
        <w:t xml:space="preserve"> </w:t>
      </w:r>
      <w:r w:rsidRPr="00C01483">
        <w:rPr>
          <w:rStyle w:val="Incipit"/>
        </w:rPr>
        <w:t>quidam</w:t>
      </w:r>
      <w:r>
        <w:rPr>
          <w:lang w:val="it-IT"/>
        </w:rPr>
        <w:t xml:space="preserve"> </w:t>
      </w:r>
      <w:r w:rsidRPr="00C01483">
        <w:rPr>
          <w:rStyle w:val="Incipit"/>
        </w:rPr>
        <w:t>Pharisaeus</w:t>
      </w:r>
      <w:r>
        <w:rPr>
          <w:lang w:val="it-IT"/>
        </w:rPr>
        <w:t xml:space="preserve">. RP </w:t>
      </w:r>
      <w:r w:rsidRPr="00C01483">
        <w:rPr>
          <w:rStyle w:val="Incipit"/>
        </w:rPr>
        <w:t>Respondens</w:t>
      </w:r>
      <w:r>
        <w:rPr>
          <w:lang w:val="it-IT"/>
        </w:rPr>
        <w:t xml:space="preserve"> </w:t>
      </w:r>
      <w:r w:rsidRPr="00C01483">
        <w:rPr>
          <w:rStyle w:val="Incipit"/>
        </w:rPr>
        <w:t>Iesus</w:t>
      </w:r>
      <w:r>
        <w:rPr>
          <w:lang w:val="it-IT"/>
        </w:rPr>
        <w:t xml:space="preserve"> </w:t>
      </w:r>
      <w:r w:rsidRPr="00C01483">
        <w:rPr>
          <w:rStyle w:val="Incipit"/>
        </w:rPr>
        <w:t>dixit</w:t>
      </w:r>
      <w:r>
        <w:rPr>
          <w:lang w:val="it-IT"/>
        </w:rPr>
        <w:t xml:space="preserve">. RP </w:t>
      </w:r>
      <w:r w:rsidRPr="00C01483">
        <w:rPr>
          <w:rStyle w:val="Incipit"/>
        </w:rPr>
        <w:t>Maria</w:t>
      </w:r>
      <w:r>
        <w:rPr>
          <w:lang w:val="it-IT"/>
        </w:rPr>
        <w:t xml:space="preserve"> </w:t>
      </w:r>
      <w:r w:rsidRPr="00C01483">
        <w:rPr>
          <w:rStyle w:val="Incipit"/>
        </w:rPr>
        <w:t>plorans</w:t>
      </w:r>
      <w:r>
        <w:rPr>
          <w:lang w:val="it-IT"/>
        </w:rPr>
        <w:t xml:space="preserve">. RP </w:t>
      </w:r>
      <w:r w:rsidRPr="00C01483">
        <w:rPr>
          <w:rStyle w:val="Incipit"/>
        </w:rPr>
        <w:t>Accessit</w:t>
      </w:r>
      <w:r>
        <w:rPr>
          <w:lang w:val="it-IT"/>
        </w:rPr>
        <w:t xml:space="preserve"> </w:t>
      </w:r>
      <w:r w:rsidRPr="00C01483">
        <w:rPr>
          <w:rStyle w:val="Incipit"/>
        </w:rPr>
        <w:t>ad</w:t>
      </w:r>
      <w:r>
        <w:rPr>
          <w:lang w:val="it-IT"/>
        </w:rPr>
        <w:t xml:space="preserve"> </w:t>
      </w:r>
      <w:r w:rsidRPr="00C01483">
        <w:rPr>
          <w:rStyle w:val="Incipit"/>
        </w:rPr>
        <w:t>pedes</w:t>
      </w:r>
      <w:r>
        <w:rPr>
          <w:lang w:val="it-IT"/>
        </w:rPr>
        <w:t xml:space="preserve">. [TD] </w:t>
      </w:r>
      <w:r w:rsidRPr="00C01483">
        <w:rPr>
          <w:rStyle w:val="Incipit"/>
        </w:rPr>
        <w:t>Te</w:t>
      </w:r>
      <w:r>
        <w:rPr>
          <w:lang w:val="it-IT"/>
        </w:rPr>
        <w:t xml:space="preserve"> </w:t>
      </w:r>
      <w:r w:rsidRPr="00C01483">
        <w:rPr>
          <w:rStyle w:val="Incipit"/>
        </w:rPr>
        <w:t>deum</w:t>
      </w:r>
      <w:r>
        <w:rPr>
          <w:lang w:val="it-IT"/>
        </w:rPr>
        <w:t xml:space="preserve"> </w:t>
      </w:r>
      <w:r w:rsidRPr="00C01483">
        <w:rPr>
          <w:rStyle w:val="Incipit"/>
        </w:rPr>
        <w:t>laudamus</w:t>
      </w:r>
      <w:r>
        <w:rPr>
          <w:lang w:val="it-IT"/>
        </w:rPr>
        <w:t>.</w:t>
      </w:r>
    </w:p>
    <w:p w:rsidR="00E42D2E" w:rsidRDefault="00E42D2E" w:rsidP="0014196E">
      <w:pPr>
        <w:rPr>
          <w:lang w:val="it-IT"/>
        </w:rPr>
      </w:pPr>
      <w:r>
        <w:rPr>
          <w:lang w:val="it-IT"/>
        </w:rPr>
        <w:t xml:space="preserve">AD LAUDES AN </w:t>
      </w:r>
      <w:r w:rsidRPr="00C01483">
        <w:rPr>
          <w:rStyle w:val="Incipit"/>
        </w:rPr>
        <w:t>Ingressus</w:t>
      </w:r>
      <w:r>
        <w:rPr>
          <w:lang w:val="it-IT"/>
        </w:rPr>
        <w:t xml:space="preserve"> </w:t>
      </w:r>
      <w:r w:rsidRPr="00C01483">
        <w:rPr>
          <w:rStyle w:val="Incipit"/>
        </w:rPr>
        <w:t>Iesus</w:t>
      </w:r>
      <w:r>
        <w:rPr>
          <w:lang w:val="it-IT"/>
        </w:rPr>
        <w:t xml:space="preserve">. CP </w:t>
      </w:r>
      <w:r w:rsidRPr="00C01483">
        <w:rPr>
          <w:rStyle w:val="Incipit"/>
        </w:rPr>
        <w:t>In</w:t>
      </w:r>
      <w:r>
        <w:rPr>
          <w:lang w:val="it-IT"/>
        </w:rPr>
        <w:t xml:space="preserve"> </w:t>
      </w:r>
      <w:r w:rsidRPr="00C01483">
        <w:rPr>
          <w:rStyle w:val="Incipit"/>
        </w:rPr>
        <w:t>lectulo</w:t>
      </w:r>
      <w:r>
        <w:rPr>
          <w:lang w:val="it-IT"/>
        </w:rPr>
        <w:t xml:space="preserve"> </w:t>
      </w:r>
      <w:r w:rsidRPr="00C01483">
        <w:rPr>
          <w:rStyle w:val="Incipit"/>
        </w:rPr>
        <w:t>meo</w:t>
      </w:r>
      <w:r>
        <w:rPr>
          <w:lang w:val="it-IT"/>
        </w:rPr>
        <w:t xml:space="preserve">. VS </w:t>
      </w:r>
      <w:r w:rsidRPr="00C01483">
        <w:rPr>
          <w:rStyle w:val="Incipit"/>
        </w:rPr>
        <w:t>Adiuvabit</w:t>
      </w:r>
      <w:r>
        <w:rPr>
          <w:lang w:val="it-IT"/>
        </w:rPr>
        <w:t xml:space="preserve"> </w:t>
      </w:r>
      <w:r w:rsidRPr="00C01483">
        <w:rPr>
          <w:rStyle w:val="Incipit"/>
        </w:rPr>
        <w:t>eam</w:t>
      </w:r>
      <w:r>
        <w:rPr>
          <w:lang w:val="it-IT"/>
        </w:rPr>
        <w:t xml:space="preserve"> </w:t>
      </w:r>
      <w:r w:rsidRPr="00C01483">
        <w:rPr>
          <w:rStyle w:val="Incipit"/>
        </w:rPr>
        <w:t>deus</w:t>
      </w:r>
      <w:r>
        <w:rPr>
          <w:lang w:val="it-IT"/>
        </w:rPr>
        <w:t xml:space="preserve">. AB </w:t>
      </w:r>
      <w:r w:rsidRPr="00C01483">
        <w:rPr>
          <w:rStyle w:val="Incipit"/>
        </w:rPr>
        <w:t>Maria</w:t>
      </w:r>
      <w:r>
        <w:rPr>
          <w:lang w:val="it-IT"/>
        </w:rPr>
        <w:t xml:space="preserve"> </w:t>
      </w:r>
      <w:r w:rsidRPr="00C01483">
        <w:rPr>
          <w:rStyle w:val="Incipit"/>
        </w:rPr>
        <w:t>ergo</w:t>
      </w:r>
      <w:r>
        <w:rPr>
          <w:lang w:val="it-IT"/>
        </w:rPr>
        <w:t xml:space="preserve">. OR </w:t>
      </w:r>
      <w:r w:rsidRPr="00C01483">
        <w:rPr>
          <w:rStyle w:val="Incipit"/>
        </w:rPr>
        <w:t>Deus</w:t>
      </w:r>
      <w:r>
        <w:rPr>
          <w:lang w:val="it-IT"/>
        </w:rPr>
        <w:t xml:space="preserve"> </w:t>
      </w:r>
      <w:r w:rsidRPr="00C01483">
        <w:rPr>
          <w:rStyle w:val="Incipit"/>
        </w:rPr>
        <w:t>qui</w:t>
      </w:r>
      <w:r>
        <w:rPr>
          <w:lang w:val="it-IT"/>
        </w:rPr>
        <w:t xml:space="preserve"> </w:t>
      </w:r>
      <w:r w:rsidRPr="00C01483">
        <w:rPr>
          <w:rStyle w:val="Incipit"/>
        </w:rPr>
        <w:t>per</w:t>
      </w:r>
      <w:r>
        <w:rPr>
          <w:lang w:val="it-IT"/>
        </w:rPr>
        <w:t xml:space="preserve"> </w:t>
      </w:r>
      <w:r w:rsidRPr="00C01483">
        <w:rPr>
          <w:rStyle w:val="Incipit"/>
        </w:rPr>
        <w:t>beatam</w:t>
      </w:r>
      <w:r>
        <w:rPr>
          <w:lang w:val="it-IT"/>
        </w:rPr>
        <w:t xml:space="preserve"> </w:t>
      </w:r>
      <w:r w:rsidRPr="00C01483">
        <w:rPr>
          <w:rStyle w:val="Incipit"/>
        </w:rPr>
        <w:t>Mariam</w:t>
      </w:r>
      <w:r>
        <w:rPr>
          <w:lang w:val="it-IT"/>
        </w:rPr>
        <w:t>.</w:t>
      </w:r>
    </w:p>
    <w:p w:rsidR="00E42D2E" w:rsidRDefault="00E42D2E" w:rsidP="0014196E">
      <w:pPr>
        <w:rPr>
          <w:lang w:val="it-IT"/>
        </w:rPr>
      </w:pPr>
      <w:r>
        <w:rPr>
          <w:lang w:val="it-IT"/>
        </w:rPr>
        <w:t xml:space="preserve">AD PRIMAM AN </w:t>
      </w:r>
      <w:r w:rsidRPr="00C01483">
        <w:rPr>
          <w:rStyle w:val="Incipit"/>
        </w:rPr>
        <w:t>Rogabat</w:t>
      </w:r>
      <w:r>
        <w:rPr>
          <w:lang w:val="it-IT"/>
        </w:rPr>
        <w:t xml:space="preserve"> </w:t>
      </w:r>
      <w:r w:rsidRPr="00C01483">
        <w:rPr>
          <w:rStyle w:val="Incipit"/>
        </w:rPr>
        <w:t>Iesum</w:t>
      </w:r>
      <w:r>
        <w:rPr>
          <w:lang w:val="it-IT"/>
        </w:rPr>
        <w:t>.</w:t>
      </w:r>
    </w:p>
    <w:p w:rsidR="00E42D2E" w:rsidRDefault="00E42D2E" w:rsidP="0014196E">
      <w:pPr>
        <w:rPr>
          <w:lang w:val="it-IT"/>
        </w:rPr>
      </w:pPr>
      <w:r>
        <w:rPr>
          <w:lang w:val="it-IT"/>
        </w:rPr>
        <w:t xml:space="preserve">AD TERTIAM AN </w:t>
      </w:r>
      <w:r w:rsidRPr="00C01483">
        <w:rPr>
          <w:rStyle w:val="Incipit"/>
        </w:rPr>
        <w:t>Stans</w:t>
      </w:r>
      <w:r>
        <w:rPr>
          <w:lang w:val="it-IT"/>
        </w:rPr>
        <w:t xml:space="preserve"> </w:t>
      </w:r>
      <w:r w:rsidRPr="00C01483">
        <w:rPr>
          <w:rStyle w:val="Incipit"/>
        </w:rPr>
        <w:t>retro</w:t>
      </w:r>
      <w:r>
        <w:rPr>
          <w:lang w:val="it-IT"/>
        </w:rPr>
        <w:t>.</w:t>
      </w:r>
    </w:p>
    <w:p w:rsidR="00E42D2E" w:rsidRDefault="00E42D2E" w:rsidP="0014196E">
      <w:pPr>
        <w:rPr>
          <w:lang w:val="it-IT"/>
        </w:rPr>
      </w:pPr>
      <w:r>
        <w:rPr>
          <w:lang w:val="it-IT"/>
        </w:rPr>
        <w:t xml:space="preserve">AD MISSAM [IN] </w:t>
      </w:r>
      <w:r w:rsidRPr="00C01483">
        <w:rPr>
          <w:rStyle w:val="Incipit"/>
        </w:rPr>
        <w:t>Gaudeamus</w:t>
      </w:r>
      <w:r>
        <w:rPr>
          <w:lang w:val="it-IT"/>
        </w:rPr>
        <w:t xml:space="preserve"> </w:t>
      </w:r>
      <w:r w:rsidRPr="00C01483">
        <w:rPr>
          <w:rStyle w:val="Incipit"/>
        </w:rPr>
        <w:t>omnes</w:t>
      </w:r>
      <w:r>
        <w:rPr>
          <w:lang w:val="it-IT"/>
        </w:rPr>
        <w:t>. OR</w:t>
      </w:r>
      <w:r w:rsidR="006F55E1">
        <w:rPr>
          <w:lang w:val="it-IT"/>
        </w:rPr>
        <w:t>CL</w:t>
      </w:r>
      <w:r w:rsidR="00C51B67">
        <w:rPr>
          <w:lang w:val="it-IT"/>
        </w:rPr>
        <w:t xml:space="preserve"> </w:t>
      </w:r>
      <w:r w:rsidR="00C51B67" w:rsidRPr="00C01483">
        <w:rPr>
          <w:rStyle w:val="Incipit"/>
        </w:rPr>
        <w:t>Deus</w:t>
      </w:r>
      <w:r w:rsidR="00C51B67">
        <w:rPr>
          <w:lang w:val="it-IT"/>
        </w:rPr>
        <w:t xml:space="preserve"> </w:t>
      </w:r>
      <w:r w:rsidR="00C51B67" w:rsidRPr="00C01483">
        <w:rPr>
          <w:rStyle w:val="Incipit"/>
        </w:rPr>
        <w:t>qui</w:t>
      </w:r>
      <w:r w:rsidR="00C51B67">
        <w:rPr>
          <w:lang w:val="it-IT"/>
        </w:rPr>
        <w:t xml:space="preserve"> </w:t>
      </w:r>
      <w:r w:rsidR="00C51B67" w:rsidRPr="00C01483">
        <w:rPr>
          <w:rStyle w:val="Incipit"/>
        </w:rPr>
        <w:t>per</w:t>
      </w:r>
      <w:r w:rsidR="00C51B67">
        <w:rPr>
          <w:lang w:val="it-IT"/>
        </w:rPr>
        <w:t xml:space="preserve"> </w:t>
      </w:r>
      <w:r w:rsidR="00C51B67" w:rsidRPr="00C01483">
        <w:rPr>
          <w:rStyle w:val="Incipit"/>
        </w:rPr>
        <w:t>beatam</w:t>
      </w:r>
      <w:r w:rsidR="00C51B67">
        <w:rPr>
          <w:lang w:val="it-IT"/>
        </w:rPr>
        <w:t xml:space="preserve"> </w:t>
      </w:r>
      <w:r w:rsidR="00C51B67" w:rsidRPr="00C01483">
        <w:rPr>
          <w:rStyle w:val="Incipit"/>
        </w:rPr>
        <w:t>Mariam</w:t>
      </w:r>
      <w:r w:rsidR="00C51B67">
        <w:rPr>
          <w:lang w:val="it-IT"/>
        </w:rPr>
        <w:t xml:space="preserve"> </w:t>
      </w:r>
      <w:r w:rsidR="00C51B67" w:rsidRPr="00C01483">
        <w:rPr>
          <w:rStyle w:val="Incipit"/>
        </w:rPr>
        <w:t>Magdalenam</w:t>
      </w:r>
      <w:r w:rsidR="00C51B67">
        <w:rPr>
          <w:lang w:val="it-IT"/>
        </w:rPr>
        <w:t xml:space="preserve">. EP </w:t>
      </w:r>
      <w:r w:rsidR="00C51B67" w:rsidRPr="00C01483">
        <w:rPr>
          <w:rStyle w:val="Incipit"/>
        </w:rPr>
        <w:t>In</w:t>
      </w:r>
      <w:r w:rsidR="00C51B67">
        <w:rPr>
          <w:lang w:val="it-IT"/>
        </w:rPr>
        <w:t xml:space="preserve"> </w:t>
      </w:r>
      <w:r w:rsidR="00C51B67" w:rsidRPr="00C01483">
        <w:rPr>
          <w:rStyle w:val="Incipit"/>
        </w:rPr>
        <w:t>lectulo</w:t>
      </w:r>
      <w:r w:rsidR="00C51B67">
        <w:rPr>
          <w:lang w:val="it-IT"/>
        </w:rPr>
        <w:t xml:space="preserve"> </w:t>
      </w:r>
      <w:r w:rsidR="00C51B67" w:rsidRPr="00C01483">
        <w:rPr>
          <w:rStyle w:val="Incipit"/>
        </w:rPr>
        <w:t>meo</w:t>
      </w:r>
      <w:r w:rsidR="00C51B67">
        <w:rPr>
          <w:lang w:val="it-IT"/>
        </w:rPr>
        <w:t xml:space="preserve">. GR </w:t>
      </w:r>
      <w:r w:rsidR="00C51B67" w:rsidRPr="00C01483">
        <w:rPr>
          <w:rStyle w:val="Incipit"/>
        </w:rPr>
        <w:t>Adiuvabit</w:t>
      </w:r>
      <w:r w:rsidR="00C51B67">
        <w:rPr>
          <w:lang w:val="it-IT"/>
        </w:rPr>
        <w:t xml:space="preserve"> </w:t>
      </w:r>
      <w:r w:rsidR="00C51B67" w:rsidRPr="00C01483">
        <w:rPr>
          <w:rStyle w:val="Incipit"/>
        </w:rPr>
        <w:t>eam</w:t>
      </w:r>
      <w:r w:rsidR="00C51B67">
        <w:rPr>
          <w:lang w:val="it-IT"/>
        </w:rPr>
        <w:t xml:space="preserve">. ALV </w:t>
      </w:r>
      <w:r w:rsidR="00C51B67" w:rsidRPr="00C01483">
        <w:rPr>
          <w:rStyle w:val="Incipit"/>
        </w:rPr>
        <w:t>Maria</w:t>
      </w:r>
      <w:r w:rsidR="00C51B67">
        <w:rPr>
          <w:lang w:val="it-IT"/>
        </w:rPr>
        <w:t xml:space="preserve"> </w:t>
      </w:r>
      <w:r w:rsidR="00C51B67" w:rsidRPr="00C01483">
        <w:rPr>
          <w:rStyle w:val="Incipit"/>
        </w:rPr>
        <w:t>haec</w:t>
      </w:r>
      <w:r w:rsidR="00C51B67">
        <w:rPr>
          <w:lang w:val="it-IT"/>
        </w:rPr>
        <w:t xml:space="preserve"> </w:t>
      </w:r>
      <w:r w:rsidR="00C51B67" w:rsidRPr="00C01483">
        <w:rPr>
          <w:rStyle w:val="Incipit"/>
        </w:rPr>
        <w:t>est</w:t>
      </w:r>
      <w:r w:rsidR="00C51B67">
        <w:rPr>
          <w:lang w:val="it-IT"/>
        </w:rPr>
        <w:t xml:space="preserve"> </w:t>
      </w:r>
      <w:r w:rsidR="00C51B67" w:rsidRPr="00C01483">
        <w:rPr>
          <w:rStyle w:val="Incipit"/>
        </w:rPr>
        <w:t>illa</w:t>
      </w:r>
      <w:r w:rsidR="00C51B67">
        <w:rPr>
          <w:lang w:val="it-IT"/>
        </w:rPr>
        <w:t xml:space="preserve">. SE </w:t>
      </w:r>
      <w:r w:rsidR="00C51B67" w:rsidRPr="00C01483">
        <w:rPr>
          <w:rStyle w:val="Incipit"/>
        </w:rPr>
        <w:t>Laus</w:t>
      </w:r>
      <w:r w:rsidR="00C51B67">
        <w:rPr>
          <w:lang w:val="it-IT"/>
        </w:rPr>
        <w:t xml:space="preserve"> </w:t>
      </w:r>
      <w:r w:rsidR="00C51B67" w:rsidRPr="00C01483">
        <w:rPr>
          <w:rStyle w:val="Incipit"/>
        </w:rPr>
        <w:t>tibi</w:t>
      </w:r>
      <w:r w:rsidR="00C51B67">
        <w:rPr>
          <w:lang w:val="it-IT"/>
        </w:rPr>
        <w:t xml:space="preserve"> </w:t>
      </w:r>
      <w:r w:rsidR="00C51B67" w:rsidRPr="00C01483">
        <w:rPr>
          <w:rStyle w:val="Incipit"/>
        </w:rPr>
        <w:t>Christe</w:t>
      </w:r>
      <w:r w:rsidR="00C51B67">
        <w:rPr>
          <w:lang w:val="it-IT"/>
        </w:rPr>
        <w:t xml:space="preserve">. EV </w:t>
      </w:r>
      <w:r w:rsidR="00C51B67" w:rsidRPr="00C01483">
        <w:rPr>
          <w:rStyle w:val="Incipit"/>
        </w:rPr>
        <w:t>Rogabat</w:t>
      </w:r>
      <w:r w:rsidR="00C51B67">
        <w:rPr>
          <w:lang w:val="it-IT"/>
        </w:rPr>
        <w:t xml:space="preserve"> </w:t>
      </w:r>
      <w:r w:rsidR="00C51B67" w:rsidRPr="00C01483">
        <w:rPr>
          <w:rStyle w:val="Incipit"/>
        </w:rPr>
        <w:t>Iesum</w:t>
      </w:r>
      <w:r w:rsidR="00C51B67">
        <w:rPr>
          <w:lang w:val="it-IT"/>
        </w:rPr>
        <w:t xml:space="preserve"> </w:t>
      </w:r>
      <w:r w:rsidR="00C51B67" w:rsidRPr="00C01483">
        <w:rPr>
          <w:rStyle w:val="Incipit"/>
        </w:rPr>
        <w:t>quidam</w:t>
      </w:r>
      <w:r w:rsidR="00C51B67">
        <w:rPr>
          <w:lang w:val="it-IT"/>
        </w:rPr>
        <w:t xml:space="preserve"> </w:t>
      </w:r>
      <w:r w:rsidR="00C51B67" w:rsidRPr="00C01483">
        <w:rPr>
          <w:rStyle w:val="Incipit"/>
        </w:rPr>
        <w:t>Pharisaeus</w:t>
      </w:r>
      <w:r w:rsidR="00C51B67">
        <w:rPr>
          <w:lang w:val="it-IT"/>
        </w:rPr>
        <w:t xml:space="preserve">. OF </w:t>
      </w:r>
      <w:r w:rsidR="00C51B67" w:rsidRPr="00C01483">
        <w:rPr>
          <w:rStyle w:val="Incipit"/>
        </w:rPr>
        <w:t>Filiae</w:t>
      </w:r>
      <w:r w:rsidR="00C51B67">
        <w:rPr>
          <w:lang w:val="it-IT"/>
        </w:rPr>
        <w:t xml:space="preserve"> </w:t>
      </w:r>
      <w:r w:rsidR="00C51B67" w:rsidRPr="00C01483">
        <w:rPr>
          <w:rStyle w:val="Incipit"/>
        </w:rPr>
        <w:t>regum</w:t>
      </w:r>
      <w:r w:rsidR="00C51B67">
        <w:rPr>
          <w:lang w:val="it-IT"/>
        </w:rPr>
        <w:t xml:space="preserve">. CO </w:t>
      </w:r>
      <w:r w:rsidR="00C51B67" w:rsidRPr="00C01483">
        <w:rPr>
          <w:rStyle w:val="Incipit"/>
        </w:rPr>
        <w:t>Dico</w:t>
      </w:r>
      <w:r w:rsidR="00C51B67">
        <w:rPr>
          <w:lang w:val="it-IT"/>
        </w:rPr>
        <w:t xml:space="preserve"> </w:t>
      </w:r>
      <w:r w:rsidR="00C51B67" w:rsidRPr="00C01483">
        <w:rPr>
          <w:rStyle w:val="Incipit"/>
        </w:rPr>
        <w:t>vobis</w:t>
      </w:r>
      <w:r w:rsidR="00C51B67">
        <w:rPr>
          <w:lang w:val="it-IT"/>
        </w:rPr>
        <w:t xml:space="preserve"> </w:t>
      </w:r>
      <w:r w:rsidR="00C51B67" w:rsidRPr="00C01483">
        <w:rPr>
          <w:rStyle w:val="Incipit"/>
        </w:rPr>
        <w:t>gaudium</w:t>
      </w:r>
      <w:r w:rsidR="00C51B67">
        <w:rPr>
          <w:lang w:val="it-IT"/>
        </w:rPr>
        <w:t>.</w:t>
      </w:r>
    </w:p>
    <w:p w:rsidR="00C51B67" w:rsidRDefault="00C51B67" w:rsidP="0014196E">
      <w:pPr>
        <w:rPr>
          <w:lang w:val="it-IT"/>
        </w:rPr>
      </w:pPr>
      <w:r>
        <w:rPr>
          <w:lang w:val="it-IT"/>
        </w:rPr>
        <w:t xml:space="preserve">AD SEXTAM AN </w:t>
      </w:r>
      <w:r w:rsidRPr="00C01483">
        <w:rPr>
          <w:rStyle w:val="Incipit"/>
        </w:rPr>
        <w:t>Videns</w:t>
      </w:r>
      <w:r>
        <w:rPr>
          <w:lang w:val="it-IT"/>
        </w:rPr>
        <w:t xml:space="preserve"> </w:t>
      </w:r>
      <w:r w:rsidR="00AC5D12" w:rsidRPr="00AC5D12">
        <w:rPr>
          <w:rStyle w:val="Incipit"/>
        </w:rPr>
        <w:t>autem</w:t>
      </w:r>
      <w:r w:rsidR="00AC5D12">
        <w:rPr>
          <w:lang w:val="it-IT"/>
        </w:rPr>
        <w:t xml:space="preserve"> </w:t>
      </w:r>
      <w:r w:rsidRPr="00C01483">
        <w:rPr>
          <w:rStyle w:val="Incipit"/>
        </w:rPr>
        <w:t>Pharisaeus</w:t>
      </w:r>
      <w:r>
        <w:rPr>
          <w:lang w:val="it-IT"/>
        </w:rPr>
        <w:t>.</w:t>
      </w:r>
    </w:p>
    <w:p w:rsidR="00C51B67" w:rsidRDefault="00C51B67" w:rsidP="0014196E">
      <w:pPr>
        <w:rPr>
          <w:lang w:val="it-IT"/>
        </w:rPr>
      </w:pPr>
      <w:r>
        <w:rPr>
          <w:lang w:val="it-IT"/>
        </w:rPr>
        <w:t xml:space="preserve">AD NONAM AN </w:t>
      </w:r>
      <w:r w:rsidRPr="00C01483">
        <w:rPr>
          <w:rStyle w:val="Incipit"/>
        </w:rPr>
        <w:t>Unguentum</w:t>
      </w:r>
      <w:r>
        <w:rPr>
          <w:lang w:val="it-IT"/>
        </w:rPr>
        <w:t xml:space="preserve"> </w:t>
      </w:r>
      <w:r w:rsidRPr="00C01483">
        <w:rPr>
          <w:rStyle w:val="Incipit"/>
        </w:rPr>
        <w:t>quod</w:t>
      </w:r>
      <w:r>
        <w:rPr>
          <w:lang w:val="it-IT"/>
        </w:rPr>
        <w:t xml:space="preserve"> </w:t>
      </w:r>
      <w:r w:rsidRPr="00C01483">
        <w:rPr>
          <w:rStyle w:val="Incipit"/>
        </w:rPr>
        <w:t>sibi</w:t>
      </w:r>
      <w:r>
        <w:rPr>
          <w:lang w:val="it-IT"/>
        </w:rPr>
        <w:t>.</w:t>
      </w:r>
    </w:p>
    <w:p w:rsidR="00843852" w:rsidRDefault="00C51B67" w:rsidP="0014196E">
      <w:pPr>
        <w:rPr>
          <w:lang w:val="it-IT"/>
        </w:rPr>
      </w:pPr>
      <w:r>
        <w:rPr>
          <w:lang w:val="it-IT"/>
        </w:rPr>
        <w:t xml:space="preserve">IN SECUNDA VESPERA AN </w:t>
      </w:r>
      <w:r w:rsidRPr="00C01483">
        <w:rPr>
          <w:rStyle w:val="Incipit"/>
        </w:rPr>
        <w:t>Capillos</w:t>
      </w:r>
      <w:r>
        <w:rPr>
          <w:lang w:val="it-IT"/>
        </w:rPr>
        <w:t xml:space="preserve"> </w:t>
      </w:r>
      <w:r w:rsidRPr="00C46E0E">
        <w:rPr>
          <w:rStyle w:val="Incipit"/>
        </w:rPr>
        <w:t>ad</w:t>
      </w:r>
      <w:r>
        <w:rPr>
          <w:lang w:val="it-IT"/>
        </w:rPr>
        <w:t xml:space="preserve"> </w:t>
      </w:r>
      <w:r w:rsidRPr="00C46E0E">
        <w:rPr>
          <w:rStyle w:val="Incipit"/>
        </w:rPr>
        <w:t>compositionem</w:t>
      </w:r>
      <w:r>
        <w:rPr>
          <w:lang w:val="it-IT"/>
        </w:rPr>
        <w:t xml:space="preserve">. PS </w:t>
      </w:r>
      <w:r w:rsidRPr="00C46E0E">
        <w:rPr>
          <w:rStyle w:val="Incipit"/>
        </w:rPr>
        <w:t>Dixit</w:t>
      </w:r>
      <w:r>
        <w:rPr>
          <w:lang w:val="it-IT"/>
        </w:rPr>
        <w:t xml:space="preserve"> </w:t>
      </w:r>
      <w:r w:rsidRPr="00C46E0E">
        <w:rPr>
          <w:rStyle w:val="Incipit"/>
        </w:rPr>
        <w:t>dominus</w:t>
      </w:r>
      <w:r>
        <w:rPr>
          <w:lang w:val="it-IT"/>
        </w:rPr>
        <w:t xml:space="preserve">. AN </w:t>
      </w:r>
      <w:r w:rsidR="00E7248C" w:rsidRPr="00122D3B">
        <w:rPr>
          <w:rStyle w:val="Incipit"/>
        </w:rPr>
        <w:t>|</w:t>
      </w:r>
      <w:r w:rsidR="00E7248C" w:rsidRPr="00E7248C">
        <w:rPr>
          <w:rStyle w:val="Incipit"/>
        </w:rPr>
        <w:t>Quod::Quot|</w:t>
      </w:r>
      <w:r w:rsidRPr="00E7248C">
        <w:rPr>
          <w:rStyle w:val="Incipit"/>
        </w:rPr>
        <w:t xml:space="preserve"> ergo in se habuit</w:t>
      </w:r>
      <w:r w:rsidR="00565F44">
        <w:rPr>
          <w:lang w:val="it-IT"/>
        </w:rPr>
        <w:t xml:space="preserve">. </w:t>
      </w:r>
      <w:r w:rsidR="00AD2B68">
        <w:rPr>
          <w:lang w:val="it-IT"/>
        </w:rPr>
        <w:t>(49v)</w:t>
      </w:r>
      <w:r>
        <w:rPr>
          <w:lang w:val="it-IT"/>
        </w:rPr>
        <w:t xml:space="preserve"> PS </w:t>
      </w:r>
      <w:r w:rsidRPr="00C46E0E">
        <w:rPr>
          <w:rStyle w:val="Incipit"/>
        </w:rPr>
        <w:t>Lauda</w:t>
      </w:r>
      <w:r w:rsidR="00192E17">
        <w:rPr>
          <w:rStyle w:val="Incipit"/>
        </w:rPr>
        <w:t>te</w:t>
      </w:r>
      <w:r>
        <w:rPr>
          <w:lang w:val="it-IT"/>
        </w:rPr>
        <w:t xml:space="preserve"> </w:t>
      </w:r>
      <w:r w:rsidRPr="00C46E0E">
        <w:rPr>
          <w:rStyle w:val="Incipit"/>
        </w:rPr>
        <w:t>pueri</w:t>
      </w:r>
      <w:r>
        <w:rPr>
          <w:lang w:val="it-IT"/>
        </w:rPr>
        <w:t xml:space="preserve">. AN </w:t>
      </w:r>
      <w:r w:rsidRPr="00C46E0E">
        <w:rPr>
          <w:rStyle w:val="Incipit"/>
        </w:rPr>
        <w:t>Conversa</w:t>
      </w:r>
      <w:r>
        <w:rPr>
          <w:lang w:val="it-IT"/>
        </w:rPr>
        <w:t xml:space="preserve"> </w:t>
      </w:r>
      <w:r w:rsidRPr="00C46E0E">
        <w:rPr>
          <w:rStyle w:val="Incipit"/>
        </w:rPr>
        <w:t>Maria</w:t>
      </w:r>
      <w:r>
        <w:rPr>
          <w:lang w:val="it-IT"/>
        </w:rPr>
        <w:t xml:space="preserve">. PS </w:t>
      </w:r>
      <w:r w:rsidRPr="0044372C">
        <w:rPr>
          <w:rStyle w:val="Incipit"/>
        </w:rPr>
        <w:t>Laetatus</w:t>
      </w:r>
      <w:r>
        <w:rPr>
          <w:lang w:val="it-IT"/>
        </w:rPr>
        <w:t xml:space="preserve"> </w:t>
      </w:r>
      <w:r w:rsidRPr="0044372C">
        <w:rPr>
          <w:rStyle w:val="Incipit"/>
        </w:rPr>
        <w:t>sum</w:t>
      </w:r>
      <w:r>
        <w:rPr>
          <w:lang w:val="it-IT"/>
        </w:rPr>
        <w:t xml:space="preserve">. AN </w:t>
      </w:r>
      <w:r w:rsidRPr="0044372C">
        <w:rPr>
          <w:rStyle w:val="Incipit"/>
        </w:rPr>
        <w:t>O</w:t>
      </w:r>
      <w:r>
        <w:rPr>
          <w:lang w:val="it-IT"/>
        </w:rPr>
        <w:t xml:space="preserve"> </w:t>
      </w:r>
      <w:r w:rsidRPr="0044372C">
        <w:rPr>
          <w:rStyle w:val="Incipit"/>
        </w:rPr>
        <w:t>quanta</w:t>
      </w:r>
      <w:r>
        <w:rPr>
          <w:lang w:val="it-IT"/>
        </w:rPr>
        <w:t xml:space="preserve"> </w:t>
      </w:r>
      <w:r w:rsidRPr="0044372C">
        <w:rPr>
          <w:rStyle w:val="Incipit"/>
        </w:rPr>
        <w:t>vis</w:t>
      </w:r>
      <w:r>
        <w:rPr>
          <w:lang w:val="it-IT"/>
        </w:rPr>
        <w:t xml:space="preserve"> </w:t>
      </w:r>
      <w:r w:rsidRPr="0044372C">
        <w:rPr>
          <w:rStyle w:val="Incipit"/>
        </w:rPr>
        <w:t>amoris</w:t>
      </w:r>
      <w:r>
        <w:rPr>
          <w:lang w:val="it-IT"/>
        </w:rPr>
        <w:t xml:space="preserve">. PS </w:t>
      </w:r>
      <w:r w:rsidRPr="0044372C">
        <w:rPr>
          <w:rStyle w:val="Incipit"/>
        </w:rPr>
        <w:t>Nisi</w:t>
      </w:r>
      <w:r>
        <w:rPr>
          <w:lang w:val="it-IT"/>
        </w:rPr>
        <w:t xml:space="preserve"> </w:t>
      </w:r>
      <w:r w:rsidRPr="0044372C">
        <w:rPr>
          <w:rStyle w:val="Incipit"/>
        </w:rPr>
        <w:t>dominus</w:t>
      </w:r>
      <w:r>
        <w:rPr>
          <w:lang w:val="it-IT"/>
        </w:rPr>
        <w:t xml:space="preserve"> </w:t>
      </w:r>
      <w:r w:rsidRPr="0044372C">
        <w:rPr>
          <w:rStyle w:val="Incipit"/>
        </w:rPr>
        <w:t>aedificaverit</w:t>
      </w:r>
      <w:r>
        <w:rPr>
          <w:lang w:val="it-IT"/>
        </w:rPr>
        <w:t xml:space="preserve">. AN </w:t>
      </w:r>
      <w:r w:rsidRPr="0044372C">
        <w:rPr>
          <w:rStyle w:val="Incipit"/>
        </w:rPr>
        <w:t>Diligebat</w:t>
      </w:r>
      <w:r>
        <w:rPr>
          <w:lang w:val="it-IT"/>
        </w:rPr>
        <w:t xml:space="preserve"> </w:t>
      </w:r>
      <w:r w:rsidRPr="0044372C">
        <w:rPr>
          <w:rStyle w:val="Incipit"/>
        </w:rPr>
        <w:t>autem</w:t>
      </w:r>
      <w:r>
        <w:rPr>
          <w:lang w:val="it-IT"/>
        </w:rPr>
        <w:t xml:space="preserve"> </w:t>
      </w:r>
      <w:r w:rsidRPr="0044372C">
        <w:rPr>
          <w:rStyle w:val="Incipit"/>
        </w:rPr>
        <w:t>Iesus</w:t>
      </w:r>
      <w:r>
        <w:rPr>
          <w:lang w:val="it-IT"/>
        </w:rPr>
        <w:t xml:space="preserve">. PS </w:t>
      </w:r>
      <w:r w:rsidRPr="0044372C">
        <w:rPr>
          <w:rStyle w:val="Incipit"/>
        </w:rPr>
        <w:t>Lauda</w:t>
      </w:r>
      <w:r>
        <w:rPr>
          <w:lang w:val="it-IT"/>
        </w:rPr>
        <w:t xml:space="preserve"> </w:t>
      </w:r>
      <w:r w:rsidRPr="0044372C">
        <w:rPr>
          <w:rStyle w:val="Incipit"/>
        </w:rPr>
        <w:t>Hierusalem</w:t>
      </w:r>
      <w:r>
        <w:rPr>
          <w:lang w:val="it-IT"/>
        </w:rPr>
        <w:t xml:space="preserve">. HY </w:t>
      </w:r>
      <w:r w:rsidRPr="0044372C">
        <w:rPr>
          <w:rStyle w:val="Incipit"/>
        </w:rPr>
        <w:t>Iesu</w:t>
      </w:r>
      <w:r>
        <w:rPr>
          <w:lang w:val="it-IT"/>
        </w:rPr>
        <w:t xml:space="preserve"> </w:t>
      </w:r>
      <w:r w:rsidRPr="0044372C">
        <w:rPr>
          <w:rStyle w:val="Incipit"/>
        </w:rPr>
        <w:t>Christe</w:t>
      </w:r>
      <w:r>
        <w:rPr>
          <w:lang w:val="it-IT"/>
        </w:rPr>
        <w:t xml:space="preserve">. CP </w:t>
      </w:r>
      <w:r w:rsidRPr="0044372C">
        <w:rPr>
          <w:rStyle w:val="Incipit"/>
        </w:rPr>
        <w:t>Ego</w:t>
      </w:r>
      <w:r>
        <w:rPr>
          <w:lang w:val="it-IT"/>
        </w:rPr>
        <w:t xml:space="preserve"> </w:t>
      </w:r>
      <w:r w:rsidRPr="0044372C">
        <w:rPr>
          <w:rStyle w:val="Incipit"/>
        </w:rPr>
        <w:t>dilecto</w:t>
      </w:r>
      <w:r>
        <w:rPr>
          <w:lang w:val="it-IT"/>
        </w:rPr>
        <w:t xml:space="preserve"> </w:t>
      </w:r>
      <w:r w:rsidRPr="0044372C">
        <w:rPr>
          <w:rStyle w:val="Incipit"/>
        </w:rPr>
        <w:t>meo</w:t>
      </w:r>
      <w:r>
        <w:rPr>
          <w:lang w:val="it-IT"/>
        </w:rPr>
        <w:t xml:space="preserve">. AM </w:t>
      </w:r>
      <w:r w:rsidRPr="0044372C">
        <w:rPr>
          <w:rStyle w:val="Incipit"/>
        </w:rPr>
        <w:t>Quae</w:t>
      </w:r>
      <w:r>
        <w:rPr>
          <w:lang w:val="it-IT"/>
        </w:rPr>
        <w:t xml:space="preserve"> </w:t>
      </w:r>
      <w:r w:rsidRPr="0044372C">
        <w:rPr>
          <w:rStyle w:val="Incipit"/>
        </w:rPr>
        <w:t>dum</w:t>
      </w:r>
      <w:r>
        <w:rPr>
          <w:lang w:val="it-IT"/>
        </w:rPr>
        <w:t xml:space="preserve"> </w:t>
      </w:r>
      <w:r w:rsidRPr="0044372C">
        <w:rPr>
          <w:rStyle w:val="Incipit"/>
        </w:rPr>
        <w:t>lacrimosa</w:t>
      </w:r>
      <w:r>
        <w:rPr>
          <w:lang w:val="it-IT"/>
        </w:rPr>
        <w:t xml:space="preserve">. OR </w:t>
      </w:r>
      <w:r w:rsidRPr="0044372C">
        <w:rPr>
          <w:rStyle w:val="Incipit"/>
        </w:rPr>
        <w:t>Quaesumus</w:t>
      </w:r>
      <w:r>
        <w:rPr>
          <w:lang w:val="it-IT"/>
        </w:rPr>
        <w:t xml:space="preserve"> </w:t>
      </w:r>
      <w:r w:rsidRPr="0044372C">
        <w:rPr>
          <w:rStyle w:val="Incipit"/>
        </w:rPr>
        <w:t>omnipotens</w:t>
      </w:r>
      <w:r>
        <w:rPr>
          <w:lang w:val="it-IT"/>
        </w:rPr>
        <w:t xml:space="preserve"> </w:t>
      </w:r>
      <w:r w:rsidRPr="0044372C">
        <w:rPr>
          <w:rStyle w:val="Incipit"/>
        </w:rPr>
        <w:t>deus</w:t>
      </w:r>
      <w:r>
        <w:rPr>
          <w:lang w:val="it-IT"/>
        </w:rPr>
        <w:t xml:space="preserve">. In suffragio Apollinaris martyris AC </w:t>
      </w:r>
      <w:r w:rsidRPr="0044372C">
        <w:rPr>
          <w:rStyle w:val="Incipit"/>
        </w:rPr>
        <w:t>Beatus</w:t>
      </w:r>
      <w:r>
        <w:rPr>
          <w:lang w:val="it-IT"/>
        </w:rPr>
        <w:t xml:space="preserve"> </w:t>
      </w:r>
      <w:r w:rsidRPr="0044372C">
        <w:rPr>
          <w:rStyle w:val="Incipit"/>
        </w:rPr>
        <w:t>vir</w:t>
      </w:r>
      <w:r>
        <w:rPr>
          <w:lang w:val="it-IT"/>
        </w:rPr>
        <w:t xml:space="preserve">. </w:t>
      </w:r>
      <w:r w:rsidR="0044372C">
        <w:rPr>
          <w:lang w:val="it-IT"/>
        </w:rPr>
        <w:t>CL</w:t>
      </w:r>
      <w:r w:rsidR="00F82201">
        <w:rPr>
          <w:lang w:val="it-IT"/>
        </w:rPr>
        <w:t>C</w:t>
      </w:r>
      <w:r>
        <w:rPr>
          <w:lang w:val="it-IT"/>
        </w:rPr>
        <w:t>OR</w:t>
      </w:r>
      <w:r w:rsidR="00F82201">
        <w:rPr>
          <w:lang w:val="it-IT"/>
        </w:rPr>
        <w:t>C</w:t>
      </w:r>
      <w:r>
        <w:rPr>
          <w:lang w:val="it-IT"/>
        </w:rPr>
        <w:t xml:space="preserve"> </w:t>
      </w:r>
      <w:r w:rsidRPr="0044372C">
        <w:rPr>
          <w:rStyle w:val="Incipit"/>
        </w:rPr>
        <w:t>Concede</w:t>
      </w:r>
      <w:r>
        <w:rPr>
          <w:lang w:val="it-IT"/>
        </w:rPr>
        <w:t xml:space="preserve"> </w:t>
      </w:r>
      <w:r w:rsidRPr="0044372C">
        <w:rPr>
          <w:rStyle w:val="Incipit"/>
        </w:rPr>
        <w:t>quaesumus</w:t>
      </w:r>
      <w:r>
        <w:rPr>
          <w:lang w:val="it-IT"/>
        </w:rPr>
        <w:t xml:space="preserve"> </w:t>
      </w:r>
      <w:r w:rsidRPr="0044372C">
        <w:rPr>
          <w:rStyle w:val="Incipit"/>
        </w:rPr>
        <w:t>omnipotens</w:t>
      </w:r>
      <w:r>
        <w:rPr>
          <w:lang w:val="it-IT"/>
        </w:rPr>
        <w:t xml:space="preserve"> </w:t>
      </w:r>
      <w:r w:rsidRPr="0044372C">
        <w:rPr>
          <w:rStyle w:val="Incipit"/>
        </w:rPr>
        <w:t>deus</w:t>
      </w:r>
      <w:r>
        <w:rPr>
          <w:lang w:val="it-IT"/>
        </w:rPr>
        <w:t>.</w:t>
      </w:r>
    </w:p>
    <w:p w:rsidR="00C51B67" w:rsidRDefault="00B72AE8" w:rsidP="00843852">
      <w:pPr>
        <w:pStyle w:val="berschrift1"/>
        <w:rPr>
          <w:lang w:val="it-IT"/>
        </w:rPr>
      </w:pPr>
      <w:r>
        <w:rPr>
          <w:lang w:val="it-IT"/>
        </w:rPr>
        <w:t>[APOLLINARI</w:t>
      </w:r>
      <w:r w:rsidR="00843852">
        <w:rPr>
          <w:lang w:val="it-IT"/>
        </w:rPr>
        <w:t>S MARTYRIS]</w:t>
      </w:r>
    </w:p>
    <w:p w:rsidR="00843852" w:rsidRDefault="00843852" w:rsidP="00843852">
      <w:pPr>
        <w:rPr>
          <w:lang w:val="it-IT"/>
        </w:rPr>
      </w:pPr>
      <w:r>
        <w:rPr>
          <w:lang w:val="it-IT"/>
        </w:rPr>
        <w:t xml:space="preserve">AD MATUTINAS INV </w:t>
      </w:r>
      <w:r w:rsidRPr="0044372C">
        <w:rPr>
          <w:rStyle w:val="Incipit"/>
        </w:rPr>
        <w:t>Regem</w:t>
      </w:r>
      <w:r>
        <w:rPr>
          <w:lang w:val="it-IT"/>
        </w:rPr>
        <w:t xml:space="preserve"> </w:t>
      </w:r>
      <w:r w:rsidRPr="0044372C">
        <w:rPr>
          <w:rStyle w:val="Incipit"/>
        </w:rPr>
        <w:t>martyrum</w:t>
      </w:r>
      <w:r>
        <w:rPr>
          <w:lang w:val="it-IT"/>
        </w:rPr>
        <w:t xml:space="preserve">. RP </w:t>
      </w:r>
      <w:r w:rsidRPr="0044372C">
        <w:rPr>
          <w:rStyle w:val="Incipit"/>
        </w:rPr>
        <w:t>Iste</w:t>
      </w:r>
      <w:r>
        <w:rPr>
          <w:lang w:val="it-IT"/>
        </w:rPr>
        <w:t xml:space="preserve"> </w:t>
      </w:r>
      <w:r w:rsidRPr="0044372C">
        <w:rPr>
          <w:rStyle w:val="Incipit"/>
        </w:rPr>
        <w:t>sanctus</w:t>
      </w:r>
      <w:r>
        <w:rPr>
          <w:lang w:val="it-IT"/>
        </w:rPr>
        <w:t xml:space="preserve">. RP </w:t>
      </w:r>
      <w:r w:rsidRPr="0044372C">
        <w:rPr>
          <w:rStyle w:val="Incipit"/>
        </w:rPr>
        <w:t>Iustus</w:t>
      </w:r>
      <w:r>
        <w:rPr>
          <w:lang w:val="it-IT"/>
        </w:rPr>
        <w:t xml:space="preserve"> </w:t>
      </w:r>
      <w:r w:rsidRPr="0044372C">
        <w:rPr>
          <w:rStyle w:val="Incipit"/>
        </w:rPr>
        <w:t>germinabit</w:t>
      </w:r>
      <w:r>
        <w:rPr>
          <w:lang w:val="it-IT"/>
        </w:rPr>
        <w:t xml:space="preserve">. RP </w:t>
      </w:r>
      <w:r w:rsidRPr="0044372C">
        <w:rPr>
          <w:rStyle w:val="Incipit"/>
        </w:rPr>
        <w:t>Iste</w:t>
      </w:r>
      <w:r>
        <w:rPr>
          <w:lang w:val="it-IT"/>
        </w:rPr>
        <w:t xml:space="preserve"> </w:t>
      </w:r>
      <w:r w:rsidRPr="0044372C">
        <w:rPr>
          <w:rStyle w:val="Incipit"/>
        </w:rPr>
        <w:t>cognovit</w:t>
      </w:r>
      <w:r>
        <w:rPr>
          <w:lang w:val="it-IT"/>
        </w:rPr>
        <w:t>.</w:t>
      </w:r>
    </w:p>
    <w:p w:rsidR="00843852" w:rsidRDefault="00A12716" w:rsidP="00843852">
      <w:pPr>
        <w:rPr>
          <w:lang w:val="it-IT"/>
        </w:rPr>
      </w:pPr>
      <w:r>
        <w:rPr>
          <w:lang w:val="it-IT"/>
        </w:rPr>
        <w:t>IN LAUDIBUS</w:t>
      </w:r>
      <w:r w:rsidR="00843852">
        <w:rPr>
          <w:lang w:val="it-IT"/>
        </w:rPr>
        <w:t xml:space="preserve"> AN </w:t>
      </w:r>
      <w:r w:rsidR="00843852" w:rsidRPr="0044372C">
        <w:rPr>
          <w:rStyle w:val="Incipit"/>
        </w:rPr>
        <w:t>Qui</w:t>
      </w:r>
      <w:r w:rsidR="00843852">
        <w:rPr>
          <w:lang w:val="it-IT"/>
        </w:rPr>
        <w:t xml:space="preserve"> </w:t>
      </w:r>
      <w:r w:rsidR="00843852" w:rsidRPr="0044372C">
        <w:rPr>
          <w:rStyle w:val="Incipit"/>
        </w:rPr>
        <w:t>me</w:t>
      </w:r>
      <w:r w:rsidR="00843852">
        <w:rPr>
          <w:lang w:val="it-IT"/>
        </w:rPr>
        <w:t xml:space="preserve"> </w:t>
      </w:r>
      <w:r w:rsidR="00843852" w:rsidRPr="0044372C">
        <w:rPr>
          <w:rStyle w:val="Incipit"/>
        </w:rPr>
        <w:t>confessus</w:t>
      </w:r>
      <w:r w:rsidR="00843852">
        <w:rPr>
          <w:lang w:val="it-IT"/>
        </w:rPr>
        <w:t xml:space="preserve">. AB </w:t>
      </w:r>
      <w:r w:rsidR="00843852" w:rsidRPr="0044372C">
        <w:rPr>
          <w:rStyle w:val="Incipit"/>
        </w:rPr>
        <w:t>Hic</w:t>
      </w:r>
      <w:r w:rsidR="00843852">
        <w:rPr>
          <w:lang w:val="it-IT"/>
        </w:rPr>
        <w:t xml:space="preserve"> </w:t>
      </w:r>
      <w:r w:rsidR="00843852" w:rsidRPr="0044372C">
        <w:rPr>
          <w:rStyle w:val="Incipit"/>
        </w:rPr>
        <w:t>est</w:t>
      </w:r>
      <w:r w:rsidR="00843852">
        <w:rPr>
          <w:lang w:val="it-IT"/>
        </w:rPr>
        <w:t xml:space="preserve"> </w:t>
      </w:r>
      <w:r w:rsidR="00843852" w:rsidRPr="0044372C">
        <w:rPr>
          <w:rStyle w:val="Incipit"/>
        </w:rPr>
        <w:t>vere</w:t>
      </w:r>
      <w:r w:rsidR="00843852">
        <w:rPr>
          <w:lang w:val="it-IT"/>
        </w:rPr>
        <w:t xml:space="preserve"> </w:t>
      </w:r>
      <w:r w:rsidR="00843852" w:rsidRPr="0044372C">
        <w:rPr>
          <w:rStyle w:val="Incipit"/>
        </w:rPr>
        <w:t>martyr</w:t>
      </w:r>
      <w:r w:rsidR="00843852">
        <w:rPr>
          <w:lang w:val="it-IT"/>
        </w:rPr>
        <w:t>.</w:t>
      </w:r>
    </w:p>
    <w:p w:rsidR="00843852" w:rsidRDefault="00843852" w:rsidP="00843852">
      <w:pPr>
        <w:rPr>
          <w:lang w:val="it-IT"/>
        </w:rPr>
      </w:pPr>
      <w:r>
        <w:rPr>
          <w:lang w:val="it-IT"/>
        </w:rPr>
        <w:t xml:space="preserve">AD MISSAM [IN] </w:t>
      </w:r>
      <w:r w:rsidRPr="009B040C">
        <w:rPr>
          <w:rStyle w:val="Incipit"/>
        </w:rPr>
        <w:t>Sacerdotes</w:t>
      </w:r>
      <w:r>
        <w:rPr>
          <w:lang w:val="it-IT"/>
        </w:rPr>
        <w:t xml:space="preserve"> </w:t>
      </w:r>
      <w:r w:rsidRPr="009B040C">
        <w:rPr>
          <w:rStyle w:val="Incipit"/>
        </w:rPr>
        <w:t>dei</w:t>
      </w:r>
      <w:r>
        <w:rPr>
          <w:lang w:val="it-IT"/>
        </w:rPr>
        <w:t xml:space="preserve">. ORCL </w:t>
      </w:r>
      <w:r w:rsidRPr="009B040C">
        <w:rPr>
          <w:rStyle w:val="Incipit"/>
        </w:rPr>
        <w:t>Concede</w:t>
      </w:r>
      <w:r>
        <w:rPr>
          <w:lang w:val="it-IT"/>
        </w:rPr>
        <w:t xml:space="preserve"> </w:t>
      </w:r>
      <w:r w:rsidRPr="009B040C">
        <w:rPr>
          <w:rStyle w:val="Incipit"/>
        </w:rPr>
        <w:t>quaesumus</w:t>
      </w:r>
      <w:r>
        <w:rPr>
          <w:lang w:val="it-IT"/>
        </w:rPr>
        <w:t xml:space="preserve"> </w:t>
      </w:r>
      <w:r w:rsidRPr="009B040C">
        <w:rPr>
          <w:rStyle w:val="Incipit"/>
        </w:rPr>
        <w:t>omnipotens</w:t>
      </w:r>
      <w:r>
        <w:rPr>
          <w:lang w:val="it-IT"/>
        </w:rPr>
        <w:t xml:space="preserve"> </w:t>
      </w:r>
      <w:r w:rsidRPr="009B040C">
        <w:rPr>
          <w:rStyle w:val="Incipit"/>
        </w:rPr>
        <w:t>deus</w:t>
      </w:r>
      <w:r>
        <w:rPr>
          <w:lang w:val="it-IT"/>
        </w:rPr>
        <w:t xml:space="preserve">. EP </w:t>
      </w:r>
      <w:r w:rsidRPr="009B040C">
        <w:rPr>
          <w:rStyle w:val="Incipit"/>
        </w:rPr>
        <w:t>Doctrinis</w:t>
      </w:r>
      <w:r>
        <w:rPr>
          <w:lang w:val="it-IT"/>
        </w:rPr>
        <w:t xml:space="preserve"> </w:t>
      </w:r>
      <w:r w:rsidRPr="009B040C">
        <w:rPr>
          <w:rStyle w:val="Incipit"/>
        </w:rPr>
        <w:t>varii</w:t>
      </w:r>
      <w:r w:rsidR="00C928B8" w:rsidRPr="009B040C">
        <w:rPr>
          <w:rStyle w:val="Incipit"/>
        </w:rPr>
        <w:t>s</w:t>
      </w:r>
      <w:r w:rsidR="00C928B8">
        <w:rPr>
          <w:lang w:val="it-IT"/>
        </w:rPr>
        <w:t xml:space="preserve">. GR </w:t>
      </w:r>
      <w:r w:rsidR="00C928B8" w:rsidRPr="009B040C">
        <w:rPr>
          <w:rStyle w:val="Incipit"/>
        </w:rPr>
        <w:t>Inveni</w:t>
      </w:r>
      <w:r w:rsidR="00C928B8">
        <w:rPr>
          <w:lang w:val="it-IT"/>
        </w:rPr>
        <w:t xml:space="preserve"> </w:t>
      </w:r>
      <w:r w:rsidR="00C928B8" w:rsidRPr="009B040C">
        <w:rPr>
          <w:rStyle w:val="Incipit"/>
        </w:rPr>
        <w:t>David</w:t>
      </w:r>
      <w:r w:rsidR="00C928B8">
        <w:rPr>
          <w:lang w:val="it-IT"/>
        </w:rPr>
        <w:t xml:space="preserve">. ALV </w:t>
      </w:r>
      <w:r w:rsidR="00C928B8" w:rsidRPr="009B040C">
        <w:rPr>
          <w:rStyle w:val="Incipit"/>
        </w:rPr>
        <w:t>Iustus</w:t>
      </w:r>
      <w:r w:rsidR="00C928B8">
        <w:rPr>
          <w:lang w:val="it-IT"/>
        </w:rPr>
        <w:t xml:space="preserve"> </w:t>
      </w:r>
      <w:r w:rsidR="00C928B8" w:rsidRPr="009B040C">
        <w:rPr>
          <w:rStyle w:val="Incipit"/>
        </w:rPr>
        <w:t>ut</w:t>
      </w:r>
      <w:r w:rsidR="00C928B8">
        <w:rPr>
          <w:lang w:val="it-IT"/>
        </w:rPr>
        <w:t xml:space="preserve"> </w:t>
      </w:r>
      <w:r w:rsidR="00C928B8" w:rsidRPr="009B040C">
        <w:rPr>
          <w:rStyle w:val="Incipit"/>
        </w:rPr>
        <w:t>palma</w:t>
      </w:r>
      <w:r w:rsidR="00C928B8">
        <w:rPr>
          <w:lang w:val="it-IT"/>
        </w:rPr>
        <w:t xml:space="preserve">. EV </w:t>
      </w:r>
      <w:r w:rsidR="00C928B8" w:rsidRPr="009B040C">
        <w:rPr>
          <w:rStyle w:val="Incipit"/>
        </w:rPr>
        <w:t>Facta</w:t>
      </w:r>
      <w:r w:rsidR="00C928B8">
        <w:rPr>
          <w:lang w:val="it-IT"/>
        </w:rPr>
        <w:t xml:space="preserve"> </w:t>
      </w:r>
      <w:r w:rsidR="00C928B8" w:rsidRPr="009B040C">
        <w:rPr>
          <w:rStyle w:val="Incipit"/>
        </w:rPr>
        <w:t>est</w:t>
      </w:r>
      <w:r w:rsidR="00C928B8">
        <w:rPr>
          <w:lang w:val="it-IT"/>
        </w:rPr>
        <w:t xml:space="preserve"> </w:t>
      </w:r>
      <w:r w:rsidR="00C928B8" w:rsidRPr="009B040C">
        <w:rPr>
          <w:rStyle w:val="Incipit"/>
        </w:rPr>
        <w:t>contentio</w:t>
      </w:r>
      <w:r w:rsidR="007F204D">
        <w:rPr>
          <w:lang w:val="it-IT"/>
        </w:rPr>
        <w:t>. O</w:t>
      </w:r>
      <w:r w:rsidR="00C928B8">
        <w:rPr>
          <w:lang w:val="it-IT"/>
        </w:rPr>
        <w:t xml:space="preserve">F </w:t>
      </w:r>
      <w:r w:rsidR="00C928B8" w:rsidRPr="009B040C">
        <w:rPr>
          <w:rStyle w:val="Incipit"/>
        </w:rPr>
        <w:t>Veritas</w:t>
      </w:r>
      <w:r w:rsidR="00C928B8">
        <w:rPr>
          <w:lang w:val="it-IT"/>
        </w:rPr>
        <w:t xml:space="preserve"> </w:t>
      </w:r>
      <w:r w:rsidR="00C928B8" w:rsidRPr="009B040C">
        <w:rPr>
          <w:rStyle w:val="Incipit"/>
        </w:rPr>
        <w:t>mea</w:t>
      </w:r>
      <w:r w:rsidR="00C928B8">
        <w:rPr>
          <w:lang w:val="it-IT"/>
        </w:rPr>
        <w:t xml:space="preserve">. CO </w:t>
      </w:r>
      <w:r w:rsidR="00C928B8" w:rsidRPr="009B040C">
        <w:rPr>
          <w:rStyle w:val="Incipit"/>
        </w:rPr>
        <w:t>Semel</w:t>
      </w:r>
      <w:r w:rsidR="00C928B8">
        <w:rPr>
          <w:lang w:val="it-IT"/>
        </w:rPr>
        <w:t xml:space="preserve"> </w:t>
      </w:r>
      <w:r w:rsidR="00C928B8" w:rsidRPr="009B040C">
        <w:rPr>
          <w:rStyle w:val="Incipit"/>
        </w:rPr>
        <w:t>iuravi</w:t>
      </w:r>
      <w:r w:rsidR="00C928B8">
        <w:rPr>
          <w:lang w:val="it-IT"/>
        </w:rPr>
        <w:t>.</w:t>
      </w:r>
    </w:p>
    <w:p w:rsidR="00C928B8" w:rsidRDefault="00C928B8" w:rsidP="00C928B8">
      <w:pPr>
        <w:pStyle w:val="berschrift1"/>
        <w:rPr>
          <w:lang w:val="it-IT"/>
        </w:rPr>
      </w:pPr>
      <w:r>
        <w:rPr>
          <w:lang w:val="it-IT"/>
        </w:rPr>
        <w:t>CHRISTINAE VIRGINIS</w:t>
      </w:r>
    </w:p>
    <w:p w:rsidR="00C928B8" w:rsidRDefault="00C928B8" w:rsidP="00C928B8">
      <w:pPr>
        <w:rPr>
          <w:lang w:val="it-IT"/>
        </w:rPr>
      </w:pPr>
      <w:r>
        <w:rPr>
          <w:lang w:val="it-IT"/>
        </w:rPr>
        <w:t xml:space="preserve">AD VESPERAS HY </w:t>
      </w:r>
      <w:r w:rsidRPr="009B040C">
        <w:rPr>
          <w:rStyle w:val="Incipit"/>
        </w:rPr>
        <w:t>Iesu</w:t>
      </w:r>
      <w:r>
        <w:rPr>
          <w:lang w:val="it-IT"/>
        </w:rPr>
        <w:t xml:space="preserve"> </w:t>
      </w:r>
      <w:r w:rsidRPr="009B040C">
        <w:rPr>
          <w:rStyle w:val="Incipit"/>
        </w:rPr>
        <w:t>corona</w:t>
      </w:r>
      <w:r>
        <w:rPr>
          <w:lang w:val="it-IT"/>
        </w:rPr>
        <w:t xml:space="preserve">. AM </w:t>
      </w:r>
      <w:r w:rsidRPr="009B040C">
        <w:rPr>
          <w:rStyle w:val="Incipit"/>
        </w:rPr>
        <w:t>Simile</w:t>
      </w:r>
      <w:r>
        <w:rPr>
          <w:lang w:val="it-IT"/>
        </w:rPr>
        <w:t xml:space="preserve"> </w:t>
      </w:r>
      <w:r w:rsidRPr="009B040C">
        <w:rPr>
          <w:rStyle w:val="Incipit"/>
        </w:rPr>
        <w:t>est</w:t>
      </w:r>
      <w:r>
        <w:rPr>
          <w:lang w:val="it-IT"/>
        </w:rPr>
        <w:t xml:space="preserve"> </w:t>
      </w:r>
      <w:r w:rsidRPr="009B040C">
        <w:rPr>
          <w:rStyle w:val="Incipit"/>
        </w:rPr>
        <w:t>regnum</w:t>
      </w:r>
      <w:r>
        <w:rPr>
          <w:lang w:val="it-IT"/>
        </w:rPr>
        <w:t xml:space="preserve"> </w:t>
      </w:r>
      <w:r w:rsidRPr="009B040C">
        <w:rPr>
          <w:rStyle w:val="Incipit"/>
        </w:rPr>
        <w:t>caelorum</w:t>
      </w:r>
      <w:r>
        <w:rPr>
          <w:lang w:val="it-IT"/>
        </w:rPr>
        <w:t>.</w:t>
      </w:r>
    </w:p>
    <w:p w:rsidR="00C928B8" w:rsidRDefault="00C928B8" w:rsidP="00C928B8">
      <w:pPr>
        <w:rPr>
          <w:lang w:val="it-IT"/>
        </w:rPr>
      </w:pPr>
      <w:r>
        <w:rPr>
          <w:lang w:val="it-IT"/>
        </w:rPr>
        <w:t xml:space="preserve">[AD MATUTINAS] RP </w:t>
      </w:r>
      <w:r w:rsidRPr="009B040C">
        <w:rPr>
          <w:rStyle w:val="Incipit"/>
        </w:rPr>
        <w:t>Veni</w:t>
      </w:r>
      <w:r>
        <w:rPr>
          <w:lang w:val="it-IT"/>
        </w:rPr>
        <w:t xml:space="preserve"> </w:t>
      </w:r>
      <w:r w:rsidRPr="009B040C">
        <w:rPr>
          <w:rStyle w:val="Incipit"/>
        </w:rPr>
        <w:t>sponsa</w:t>
      </w:r>
      <w:r>
        <w:rPr>
          <w:lang w:val="it-IT"/>
        </w:rPr>
        <w:t xml:space="preserve">. RP </w:t>
      </w:r>
      <w:r w:rsidRPr="009B040C">
        <w:rPr>
          <w:rStyle w:val="Incipit"/>
        </w:rPr>
        <w:t>Veni</w:t>
      </w:r>
      <w:r>
        <w:rPr>
          <w:lang w:val="it-IT"/>
        </w:rPr>
        <w:t xml:space="preserve"> </w:t>
      </w:r>
      <w:r w:rsidRPr="009B040C">
        <w:rPr>
          <w:rStyle w:val="Incipit"/>
        </w:rPr>
        <w:t>electa</w:t>
      </w:r>
      <w:r>
        <w:rPr>
          <w:lang w:val="it-IT"/>
        </w:rPr>
        <w:t xml:space="preserve">. RP </w:t>
      </w:r>
      <w:r w:rsidRPr="009B040C">
        <w:rPr>
          <w:rStyle w:val="Incipit"/>
        </w:rPr>
        <w:t>Haec</w:t>
      </w:r>
      <w:r>
        <w:rPr>
          <w:lang w:val="it-IT"/>
        </w:rPr>
        <w:t xml:space="preserve"> </w:t>
      </w:r>
      <w:r w:rsidRPr="002D3C55">
        <w:rPr>
          <w:rStyle w:val="Incipit"/>
        </w:rPr>
        <w:t>est</w:t>
      </w:r>
      <w:r>
        <w:rPr>
          <w:lang w:val="it-IT"/>
        </w:rPr>
        <w:t xml:space="preserve"> </w:t>
      </w:r>
      <w:r w:rsidRPr="002D3C55">
        <w:rPr>
          <w:rStyle w:val="Incipit"/>
        </w:rPr>
        <w:t>virgo</w:t>
      </w:r>
      <w:r>
        <w:rPr>
          <w:lang w:val="it-IT"/>
        </w:rPr>
        <w:t xml:space="preserve"> </w:t>
      </w:r>
      <w:r w:rsidRPr="002D3C55">
        <w:rPr>
          <w:rStyle w:val="Incipit"/>
        </w:rPr>
        <w:t>sapiens</w:t>
      </w:r>
      <w:r>
        <w:rPr>
          <w:lang w:val="it-IT"/>
        </w:rPr>
        <w:t>.</w:t>
      </w:r>
    </w:p>
    <w:p w:rsidR="00C928B8" w:rsidRDefault="00C928B8" w:rsidP="00C928B8">
      <w:pPr>
        <w:rPr>
          <w:lang w:val="it-IT"/>
        </w:rPr>
      </w:pPr>
      <w:r>
        <w:rPr>
          <w:lang w:val="it-IT"/>
        </w:rPr>
        <w:t xml:space="preserve">AD LAUDES AN </w:t>
      </w:r>
      <w:r w:rsidRPr="002D3C55">
        <w:rPr>
          <w:rStyle w:val="Incipit"/>
        </w:rPr>
        <w:t>Haec</w:t>
      </w:r>
      <w:r>
        <w:rPr>
          <w:lang w:val="it-IT"/>
        </w:rPr>
        <w:t xml:space="preserve"> </w:t>
      </w:r>
      <w:r w:rsidRPr="002D3C55">
        <w:rPr>
          <w:rStyle w:val="Incipit"/>
        </w:rPr>
        <w:t>est</w:t>
      </w:r>
      <w:r>
        <w:rPr>
          <w:lang w:val="it-IT"/>
        </w:rPr>
        <w:t xml:space="preserve"> </w:t>
      </w:r>
      <w:r w:rsidRPr="002D3C55">
        <w:rPr>
          <w:rStyle w:val="Incipit"/>
        </w:rPr>
        <w:t>virgo</w:t>
      </w:r>
      <w:r>
        <w:rPr>
          <w:lang w:val="it-IT"/>
        </w:rPr>
        <w:t xml:space="preserve"> </w:t>
      </w:r>
      <w:r w:rsidRPr="002D3C55">
        <w:rPr>
          <w:rStyle w:val="Incipit"/>
        </w:rPr>
        <w:t>sapiens</w:t>
      </w:r>
      <w:r>
        <w:rPr>
          <w:lang w:val="it-IT"/>
        </w:rPr>
        <w:t xml:space="preserve">. AB </w:t>
      </w:r>
      <w:r w:rsidRPr="002D3C55">
        <w:rPr>
          <w:rStyle w:val="Incipit"/>
        </w:rPr>
        <w:t>Tunc</w:t>
      </w:r>
      <w:r>
        <w:rPr>
          <w:lang w:val="it-IT"/>
        </w:rPr>
        <w:t xml:space="preserve"> </w:t>
      </w:r>
      <w:r w:rsidRPr="002D3C55">
        <w:rPr>
          <w:rStyle w:val="Incipit"/>
        </w:rPr>
        <w:t>surrexerunt</w:t>
      </w:r>
      <w:r>
        <w:rPr>
          <w:lang w:val="it-IT"/>
        </w:rPr>
        <w:t>.</w:t>
      </w:r>
    </w:p>
    <w:p w:rsidR="00C928B8" w:rsidRDefault="00C928B8" w:rsidP="00C928B8">
      <w:pPr>
        <w:rPr>
          <w:lang w:val="it-IT"/>
        </w:rPr>
      </w:pPr>
      <w:r>
        <w:rPr>
          <w:lang w:val="it-IT"/>
        </w:rPr>
        <w:t xml:space="preserve">Post nonam de vigilia sancti Iacobi cantatur MISSA [IN] </w:t>
      </w:r>
      <w:r w:rsidR="002D3C55" w:rsidRPr="002D3C55">
        <w:rPr>
          <w:rStyle w:val="Incipit"/>
        </w:rPr>
        <w:t>Ego</w:t>
      </w:r>
      <w:r>
        <w:rPr>
          <w:lang w:val="it-IT"/>
        </w:rPr>
        <w:t xml:space="preserve"> </w:t>
      </w:r>
      <w:r w:rsidRPr="002D3C55">
        <w:rPr>
          <w:rStyle w:val="Incipit"/>
        </w:rPr>
        <w:t>autem</w:t>
      </w:r>
      <w:r>
        <w:rPr>
          <w:lang w:val="it-IT"/>
        </w:rPr>
        <w:t xml:space="preserve"> per totum. EP </w:t>
      </w:r>
      <w:r w:rsidRPr="002D3C55">
        <w:rPr>
          <w:rStyle w:val="Incipit"/>
        </w:rPr>
        <w:t>Beatus</w:t>
      </w:r>
      <w:r>
        <w:rPr>
          <w:lang w:val="it-IT"/>
        </w:rPr>
        <w:t xml:space="preserve"> </w:t>
      </w:r>
      <w:r w:rsidRPr="002D3C55">
        <w:rPr>
          <w:rStyle w:val="Incipit"/>
        </w:rPr>
        <w:t>vir</w:t>
      </w:r>
      <w:r>
        <w:rPr>
          <w:lang w:val="it-IT"/>
        </w:rPr>
        <w:t xml:space="preserve"> </w:t>
      </w:r>
      <w:r w:rsidRPr="002D3C55">
        <w:rPr>
          <w:rStyle w:val="Incipit"/>
        </w:rPr>
        <w:t>qui</w:t>
      </w:r>
      <w:r>
        <w:rPr>
          <w:lang w:val="it-IT"/>
        </w:rPr>
        <w:t xml:space="preserve"> </w:t>
      </w:r>
      <w:r w:rsidRPr="002D3C55">
        <w:rPr>
          <w:rStyle w:val="Incipit"/>
        </w:rPr>
        <w:t>inventus</w:t>
      </w:r>
      <w:r>
        <w:rPr>
          <w:lang w:val="it-IT"/>
        </w:rPr>
        <w:t xml:space="preserve"> </w:t>
      </w:r>
      <w:r w:rsidRPr="002D3C55">
        <w:rPr>
          <w:rStyle w:val="Incipit"/>
        </w:rPr>
        <w:t>est</w:t>
      </w:r>
      <w:r>
        <w:rPr>
          <w:lang w:val="it-IT"/>
        </w:rPr>
        <w:t xml:space="preserve"> </w:t>
      </w:r>
      <w:r w:rsidRPr="002D3C55">
        <w:rPr>
          <w:rStyle w:val="Incipit"/>
        </w:rPr>
        <w:t>sine</w:t>
      </w:r>
      <w:r>
        <w:rPr>
          <w:lang w:val="it-IT"/>
        </w:rPr>
        <w:t xml:space="preserve"> </w:t>
      </w:r>
      <w:r w:rsidRPr="002D3C55">
        <w:rPr>
          <w:rStyle w:val="Incipit"/>
        </w:rPr>
        <w:t>macula</w:t>
      </w:r>
      <w:r>
        <w:rPr>
          <w:lang w:val="it-IT"/>
        </w:rPr>
        <w:t xml:space="preserve">. EV </w:t>
      </w:r>
      <w:r w:rsidR="006F7E82" w:rsidRPr="00122D3B">
        <w:rPr>
          <w:rStyle w:val="Incipit"/>
        </w:rPr>
        <w:t>|</w:t>
      </w:r>
      <w:r w:rsidRPr="006F7E82">
        <w:rPr>
          <w:rStyle w:val="Incipit"/>
        </w:rPr>
        <w:t>Circumibat</w:t>
      </w:r>
      <w:r w:rsidR="006F7E82" w:rsidRPr="006F7E82">
        <w:rPr>
          <w:rStyle w:val="Incipit"/>
        </w:rPr>
        <w:t>::Circuibat|</w:t>
      </w:r>
      <w:r w:rsidRPr="006F7E82">
        <w:rPr>
          <w:rStyle w:val="Incipit"/>
        </w:rPr>
        <w:t xml:space="preserve"> Iesus civitates</w:t>
      </w:r>
      <w:r>
        <w:rPr>
          <w:lang w:val="it-IT"/>
        </w:rPr>
        <w:t>.</w:t>
      </w:r>
    </w:p>
    <w:p w:rsidR="00C928B8" w:rsidRDefault="00C928B8" w:rsidP="00C928B8">
      <w:pPr>
        <w:pStyle w:val="berschrift1"/>
        <w:rPr>
          <w:lang w:val="it-IT"/>
        </w:rPr>
      </w:pPr>
      <w:r>
        <w:rPr>
          <w:lang w:val="it-IT"/>
        </w:rPr>
        <w:lastRenderedPageBreak/>
        <w:t>IN VIGILIA SANCTI IACOBI</w:t>
      </w:r>
    </w:p>
    <w:p w:rsidR="00C928B8" w:rsidRDefault="00C928B8" w:rsidP="00C928B8">
      <w:pPr>
        <w:rPr>
          <w:lang w:val="it-IT"/>
        </w:rPr>
      </w:pPr>
      <w:r>
        <w:rPr>
          <w:lang w:val="it-IT"/>
        </w:rPr>
        <w:t xml:space="preserve">AD VESPERAS super psalmos AN </w:t>
      </w:r>
      <w:r w:rsidRPr="002D3C55">
        <w:rPr>
          <w:rStyle w:val="Incipit"/>
        </w:rPr>
        <w:t>In</w:t>
      </w:r>
      <w:r>
        <w:rPr>
          <w:lang w:val="it-IT"/>
        </w:rPr>
        <w:t xml:space="preserve"> </w:t>
      </w:r>
      <w:r w:rsidRPr="002D3C55">
        <w:rPr>
          <w:rStyle w:val="Incipit"/>
        </w:rPr>
        <w:t>patientia</w:t>
      </w:r>
      <w:r>
        <w:rPr>
          <w:lang w:val="it-IT"/>
        </w:rPr>
        <w:t xml:space="preserve"> </w:t>
      </w:r>
      <w:r w:rsidRPr="002D3C55">
        <w:rPr>
          <w:rStyle w:val="Incipit"/>
        </w:rPr>
        <w:t>vestra</w:t>
      </w:r>
      <w:r>
        <w:rPr>
          <w:lang w:val="it-IT"/>
        </w:rPr>
        <w:t xml:space="preserve">. PS </w:t>
      </w:r>
      <w:r w:rsidRPr="002D3C55">
        <w:rPr>
          <w:rStyle w:val="Incipit"/>
        </w:rPr>
        <w:t>Laudate</w:t>
      </w:r>
      <w:r>
        <w:rPr>
          <w:lang w:val="it-IT"/>
        </w:rPr>
        <w:t xml:space="preserve"> </w:t>
      </w:r>
      <w:r w:rsidRPr="002D3C55">
        <w:rPr>
          <w:rStyle w:val="Incipit"/>
        </w:rPr>
        <w:t>pueri</w:t>
      </w:r>
      <w:r>
        <w:rPr>
          <w:lang w:val="it-IT"/>
        </w:rPr>
        <w:t xml:space="preserve"> cum ceteris. CP </w:t>
      </w:r>
      <w:r w:rsidRPr="002D3C55">
        <w:rPr>
          <w:rStyle w:val="Incipit"/>
        </w:rPr>
        <w:t>Benedictus</w:t>
      </w:r>
      <w:r>
        <w:rPr>
          <w:lang w:val="it-IT"/>
        </w:rPr>
        <w:t xml:space="preserve"> </w:t>
      </w:r>
      <w:r w:rsidRPr="002D3C55">
        <w:rPr>
          <w:rStyle w:val="Incipit"/>
        </w:rPr>
        <w:t>deus</w:t>
      </w:r>
      <w:r>
        <w:rPr>
          <w:lang w:val="it-IT"/>
        </w:rPr>
        <w:t xml:space="preserve">. RP </w:t>
      </w:r>
      <w:r w:rsidRPr="002D3C55">
        <w:rPr>
          <w:rStyle w:val="Incipit"/>
        </w:rPr>
        <w:t>Fuerunt</w:t>
      </w:r>
      <w:r>
        <w:rPr>
          <w:lang w:val="it-IT"/>
        </w:rPr>
        <w:t xml:space="preserve"> </w:t>
      </w:r>
      <w:r w:rsidRPr="002D3C55">
        <w:rPr>
          <w:rStyle w:val="Incipit"/>
        </w:rPr>
        <w:t>sine</w:t>
      </w:r>
      <w:r>
        <w:rPr>
          <w:lang w:val="it-IT"/>
        </w:rPr>
        <w:t xml:space="preserve"> </w:t>
      </w:r>
      <w:r w:rsidRPr="002D3C55">
        <w:rPr>
          <w:rStyle w:val="Incipit"/>
        </w:rPr>
        <w:t>querela</w:t>
      </w:r>
      <w:r>
        <w:rPr>
          <w:lang w:val="it-IT"/>
        </w:rPr>
        <w:t xml:space="preserve">. HY </w:t>
      </w:r>
      <w:r w:rsidRPr="002D3C55">
        <w:rPr>
          <w:rStyle w:val="Incipit"/>
        </w:rPr>
        <w:t>Exultet</w:t>
      </w:r>
      <w:r>
        <w:rPr>
          <w:lang w:val="it-IT"/>
        </w:rPr>
        <w:t xml:space="preserve"> </w:t>
      </w:r>
      <w:r w:rsidRPr="002D3C55">
        <w:rPr>
          <w:rStyle w:val="Incipit"/>
        </w:rPr>
        <w:t>caelum</w:t>
      </w:r>
      <w:r>
        <w:rPr>
          <w:lang w:val="it-IT"/>
        </w:rPr>
        <w:t xml:space="preserve">. AM </w:t>
      </w:r>
      <w:r w:rsidRPr="002D3C55">
        <w:rPr>
          <w:rStyle w:val="Incipit"/>
        </w:rPr>
        <w:t>Ecce</w:t>
      </w:r>
      <w:r>
        <w:rPr>
          <w:lang w:val="it-IT"/>
        </w:rPr>
        <w:t xml:space="preserve"> </w:t>
      </w:r>
      <w:r w:rsidRPr="002D3C55">
        <w:rPr>
          <w:rStyle w:val="Incipit"/>
        </w:rPr>
        <w:t>ego</w:t>
      </w:r>
      <w:r>
        <w:rPr>
          <w:lang w:val="it-IT"/>
        </w:rPr>
        <w:t xml:space="preserve"> </w:t>
      </w:r>
      <w:r w:rsidRPr="002D3C55">
        <w:rPr>
          <w:rStyle w:val="Incipit"/>
        </w:rPr>
        <w:t>mitto</w:t>
      </w:r>
      <w:r>
        <w:rPr>
          <w:lang w:val="it-IT"/>
        </w:rPr>
        <w:t xml:space="preserve">. OR </w:t>
      </w:r>
      <w:r w:rsidRPr="002D3C55">
        <w:rPr>
          <w:rStyle w:val="Incipit"/>
        </w:rPr>
        <w:t>Quaesumus</w:t>
      </w:r>
      <w:r>
        <w:rPr>
          <w:lang w:val="it-IT"/>
        </w:rPr>
        <w:t xml:space="preserve"> </w:t>
      </w:r>
      <w:r w:rsidRPr="002D3C55">
        <w:rPr>
          <w:rStyle w:val="Incipit"/>
        </w:rPr>
        <w:t>omnipotens</w:t>
      </w:r>
      <w:r>
        <w:rPr>
          <w:lang w:val="it-IT"/>
        </w:rPr>
        <w:t xml:space="preserve"> </w:t>
      </w:r>
      <w:r w:rsidRPr="002D3C55">
        <w:rPr>
          <w:rStyle w:val="Incipit"/>
        </w:rPr>
        <w:t>deus</w:t>
      </w:r>
      <w:r>
        <w:rPr>
          <w:lang w:val="it-IT"/>
        </w:rPr>
        <w:t xml:space="preserve">. De sancto Christophoro in suffragio AC </w:t>
      </w:r>
      <w:r w:rsidRPr="002D3C55">
        <w:rPr>
          <w:rStyle w:val="Incipit"/>
        </w:rPr>
        <w:t>Beatus</w:t>
      </w:r>
      <w:r>
        <w:rPr>
          <w:lang w:val="it-IT"/>
        </w:rPr>
        <w:t xml:space="preserve"> </w:t>
      </w:r>
      <w:r w:rsidRPr="002D3C55">
        <w:rPr>
          <w:rStyle w:val="Incipit"/>
        </w:rPr>
        <w:t>vir</w:t>
      </w:r>
      <w:r>
        <w:rPr>
          <w:lang w:val="it-IT"/>
        </w:rPr>
        <w:t>. OR</w:t>
      </w:r>
      <w:r w:rsidR="00F82201">
        <w:rPr>
          <w:lang w:val="it-IT"/>
        </w:rPr>
        <w:t>C</w:t>
      </w:r>
      <w:r>
        <w:rPr>
          <w:lang w:val="it-IT"/>
        </w:rPr>
        <w:t xml:space="preserve"> </w:t>
      </w:r>
      <w:r w:rsidRPr="002D3C55">
        <w:rPr>
          <w:rStyle w:val="Incipit"/>
        </w:rPr>
        <w:t>Adesto</w:t>
      </w:r>
      <w:r>
        <w:rPr>
          <w:lang w:val="it-IT"/>
        </w:rPr>
        <w:t xml:space="preserve"> </w:t>
      </w:r>
      <w:r w:rsidRPr="002D3C55">
        <w:rPr>
          <w:rStyle w:val="Incipit"/>
        </w:rPr>
        <w:t>domine</w:t>
      </w:r>
      <w:r>
        <w:rPr>
          <w:lang w:val="it-IT"/>
        </w:rPr>
        <w:t xml:space="preserve"> </w:t>
      </w:r>
      <w:r w:rsidRPr="002D3C55">
        <w:rPr>
          <w:rStyle w:val="Incipit"/>
        </w:rPr>
        <w:t>supplicationibus</w:t>
      </w:r>
      <w:r>
        <w:rPr>
          <w:lang w:val="it-IT"/>
        </w:rPr>
        <w:t>.</w:t>
      </w:r>
    </w:p>
    <w:p w:rsidR="00C928B8" w:rsidRDefault="00C928B8" w:rsidP="00C928B8">
      <w:pPr>
        <w:rPr>
          <w:lang w:val="it-IT"/>
        </w:rPr>
      </w:pPr>
      <w:r>
        <w:rPr>
          <w:lang w:val="it-IT"/>
        </w:rPr>
        <w:t xml:space="preserve">AD MATUTINAS INV </w:t>
      </w:r>
      <w:r w:rsidRPr="002D3C55">
        <w:rPr>
          <w:rStyle w:val="Incipit"/>
        </w:rPr>
        <w:t>Regem</w:t>
      </w:r>
      <w:r>
        <w:rPr>
          <w:lang w:val="it-IT"/>
        </w:rPr>
        <w:t xml:space="preserve"> </w:t>
      </w:r>
      <w:r w:rsidRPr="002D3C55">
        <w:rPr>
          <w:rStyle w:val="Incipit"/>
        </w:rPr>
        <w:t>apostolorum</w:t>
      </w:r>
      <w:r w:rsidR="00A964F8">
        <w:rPr>
          <w:lang w:val="it-IT"/>
        </w:rPr>
        <w:t xml:space="preserve">. Historia de apostolis per totum canitur. LS </w:t>
      </w:r>
      <w:r w:rsidR="00A964F8" w:rsidRPr="00C65942">
        <w:rPr>
          <w:rStyle w:val="Incipit"/>
        </w:rPr>
        <w:t>I</w:t>
      </w:r>
      <w:r w:rsidR="00F64874">
        <w:rPr>
          <w:rStyle w:val="Incipit"/>
        </w:rPr>
        <w:t>ntuen</w:t>
      </w:r>
      <w:r w:rsidR="00A964F8" w:rsidRPr="00C65942">
        <w:rPr>
          <w:rStyle w:val="Incipit"/>
        </w:rPr>
        <w:t>dum</w:t>
      </w:r>
      <w:r w:rsidR="00A964F8">
        <w:rPr>
          <w:lang w:val="it-IT"/>
        </w:rPr>
        <w:t xml:space="preserve"> </w:t>
      </w:r>
      <w:r w:rsidR="00A964F8" w:rsidRPr="00D85E4B">
        <w:rPr>
          <w:rStyle w:val="Incipit"/>
        </w:rPr>
        <w:t>est</w:t>
      </w:r>
      <w:r w:rsidR="00A964F8">
        <w:rPr>
          <w:lang w:val="it-IT"/>
        </w:rPr>
        <w:t xml:space="preserve"> </w:t>
      </w:r>
      <w:r w:rsidR="00A964F8" w:rsidRPr="00D85E4B">
        <w:rPr>
          <w:rStyle w:val="Incipit"/>
        </w:rPr>
        <w:t>solertius</w:t>
      </w:r>
      <w:r w:rsidR="00A964F8">
        <w:rPr>
          <w:lang w:val="it-IT"/>
        </w:rPr>
        <w:t xml:space="preserve">. EV </w:t>
      </w:r>
      <w:r w:rsidR="00A964F8" w:rsidRPr="00D85E4B">
        <w:rPr>
          <w:rStyle w:val="Incipit"/>
        </w:rPr>
        <w:t>Accessit</w:t>
      </w:r>
      <w:r w:rsidR="00A964F8">
        <w:rPr>
          <w:lang w:val="it-IT"/>
        </w:rPr>
        <w:t xml:space="preserve"> </w:t>
      </w:r>
      <w:r w:rsidR="00A964F8" w:rsidRPr="00D85E4B">
        <w:rPr>
          <w:rStyle w:val="Incipit"/>
        </w:rPr>
        <w:t>ad</w:t>
      </w:r>
      <w:r w:rsidR="00A964F8">
        <w:rPr>
          <w:lang w:val="it-IT"/>
        </w:rPr>
        <w:t xml:space="preserve"> </w:t>
      </w:r>
      <w:r w:rsidR="00A964F8" w:rsidRPr="00D85E4B">
        <w:rPr>
          <w:rStyle w:val="Incipit"/>
        </w:rPr>
        <w:t>Iesum</w:t>
      </w:r>
      <w:r w:rsidR="00A964F8">
        <w:rPr>
          <w:lang w:val="it-IT"/>
        </w:rPr>
        <w:t xml:space="preserve"> </w:t>
      </w:r>
      <w:r w:rsidR="00A964F8" w:rsidRPr="00D85E4B">
        <w:rPr>
          <w:rStyle w:val="Incipit"/>
        </w:rPr>
        <w:t>mater</w:t>
      </w:r>
      <w:r w:rsidR="00A964F8">
        <w:rPr>
          <w:lang w:val="it-IT"/>
        </w:rPr>
        <w:t xml:space="preserve"> </w:t>
      </w:r>
      <w:r w:rsidR="00A964F8" w:rsidRPr="00D85E4B">
        <w:rPr>
          <w:rStyle w:val="Incipit"/>
        </w:rPr>
        <w:t>filiorum</w:t>
      </w:r>
      <w:r w:rsidR="00A964F8">
        <w:rPr>
          <w:lang w:val="it-IT"/>
        </w:rPr>
        <w:t xml:space="preserve"> </w:t>
      </w:r>
      <w:r w:rsidR="00A964F8" w:rsidRPr="00D85E4B">
        <w:rPr>
          <w:rStyle w:val="Incipit"/>
        </w:rPr>
        <w:t>Zebedaei</w:t>
      </w:r>
      <w:r w:rsidR="00A964F8">
        <w:rPr>
          <w:lang w:val="it-IT"/>
        </w:rPr>
        <w:t>.</w:t>
      </w:r>
    </w:p>
    <w:p w:rsidR="00A964F8" w:rsidRDefault="00A964F8" w:rsidP="00C928B8">
      <w:pPr>
        <w:rPr>
          <w:lang w:val="it-IT"/>
        </w:rPr>
      </w:pPr>
      <w:r>
        <w:rPr>
          <w:lang w:val="it-IT"/>
        </w:rPr>
        <w:t xml:space="preserve">[AD LAUDES] AB </w:t>
      </w:r>
      <w:r w:rsidRPr="00D85E4B">
        <w:rPr>
          <w:rStyle w:val="Incipit"/>
        </w:rPr>
        <w:t>Tradent</w:t>
      </w:r>
      <w:r>
        <w:rPr>
          <w:lang w:val="it-IT"/>
        </w:rPr>
        <w:t xml:space="preserve"> </w:t>
      </w:r>
      <w:r w:rsidRPr="00D85E4B">
        <w:rPr>
          <w:rStyle w:val="Incipit"/>
        </w:rPr>
        <w:t>enim</w:t>
      </w:r>
      <w:r>
        <w:rPr>
          <w:lang w:val="it-IT"/>
        </w:rPr>
        <w:t xml:space="preserve"> </w:t>
      </w:r>
      <w:r w:rsidRPr="00D85E4B">
        <w:rPr>
          <w:rStyle w:val="Incipit"/>
        </w:rPr>
        <w:t>vos</w:t>
      </w:r>
      <w:r>
        <w:rPr>
          <w:lang w:val="it-IT"/>
        </w:rPr>
        <w:t xml:space="preserve">. OR </w:t>
      </w:r>
      <w:r w:rsidRPr="00D85E4B">
        <w:rPr>
          <w:rStyle w:val="Incipit"/>
        </w:rPr>
        <w:t>Esto</w:t>
      </w:r>
      <w:r>
        <w:rPr>
          <w:lang w:val="it-IT"/>
        </w:rPr>
        <w:t xml:space="preserve"> </w:t>
      </w:r>
      <w:r w:rsidRPr="00D85E4B">
        <w:rPr>
          <w:rStyle w:val="Incipit"/>
        </w:rPr>
        <w:t>domine</w:t>
      </w:r>
      <w:r>
        <w:rPr>
          <w:lang w:val="it-IT"/>
        </w:rPr>
        <w:t xml:space="preserve"> </w:t>
      </w:r>
      <w:r w:rsidRPr="00D85E4B">
        <w:rPr>
          <w:rStyle w:val="Incipit"/>
        </w:rPr>
        <w:t>plebi</w:t>
      </w:r>
      <w:r>
        <w:rPr>
          <w:lang w:val="it-IT"/>
        </w:rPr>
        <w:t xml:space="preserve"> </w:t>
      </w:r>
      <w:r w:rsidRPr="00D85E4B">
        <w:rPr>
          <w:rStyle w:val="Incipit"/>
        </w:rPr>
        <w:t>tuae</w:t>
      </w:r>
      <w:r>
        <w:rPr>
          <w:lang w:val="it-IT"/>
        </w:rPr>
        <w:t>. In suffragio</w:t>
      </w:r>
      <w:r w:rsidR="00561B9E">
        <w:rPr>
          <w:lang w:val="it-IT"/>
        </w:rPr>
        <w:t xml:space="preserve"> [de sancto Christophoro] AC </w:t>
      </w:r>
      <w:r w:rsidR="00561B9E" w:rsidRPr="00D85E4B">
        <w:rPr>
          <w:rStyle w:val="Incipit"/>
        </w:rPr>
        <w:t>Qui</w:t>
      </w:r>
      <w:r w:rsidR="00561B9E">
        <w:rPr>
          <w:lang w:val="it-IT"/>
        </w:rPr>
        <w:t xml:space="preserve"> </w:t>
      </w:r>
      <w:r w:rsidR="00561B9E" w:rsidRPr="005E47A1">
        <w:rPr>
          <w:lang w:val="la-Latn"/>
        </w:rPr>
        <w:t>|</w:t>
      </w:r>
      <w:r w:rsidR="00561B9E">
        <w:rPr>
          <w:lang w:val="it-IT"/>
        </w:rPr>
        <w:t>R</w:t>
      </w:r>
      <w:r w:rsidR="00561B9E" w:rsidRPr="005E47A1">
        <w:rPr>
          <w:lang w:val="la-Latn"/>
        </w:rPr>
        <w:t>|</w:t>
      </w:r>
      <w:r w:rsidR="000F7C72">
        <w:rPr>
          <w:lang w:val="it-IT"/>
        </w:rPr>
        <w:t>. OR</w:t>
      </w:r>
      <w:r w:rsidR="00F82201">
        <w:rPr>
          <w:lang w:val="it-IT"/>
        </w:rPr>
        <w:t>C</w:t>
      </w:r>
      <w:r w:rsidR="000F7C72">
        <w:rPr>
          <w:lang w:val="it-IT"/>
        </w:rPr>
        <w:t xml:space="preserve"> </w:t>
      </w:r>
      <w:r w:rsidR="000F7C72" w:rsidRPr="00D85E4B">
        <w:rPr>
          <w:rStyle w:val="Incipit"/>
        </w:rPr>
        <w:t>Adesto</w:t>
      </w:r>
      <w:r w:rsidR="000F7C72">
        <w:rPr>
          <w:lang w:val="it-IT"/>
        </w:rPr>
        <w:t xml:space="preserve"> </w:t>
      </w:r>
      <w:r w:rsidR="000F7C72" w:rsidRPr="00D85E4B">
        <w:rPr>
          <w:rStyle w:val="Incipit"/>
        </w:rPr>
        <w:t>domine</w:t>
      </w:r>
      <w:r w:rsidR="000F7C72">
        <w:rPr>
          <w:lang w:val="it-IT"/>
        </w:rPr>
        <w:t>.</w:t>
      </w:r>
    </w:p>
    <w:p w:rsidR="000F7C72" w:rsidRDefault="000F7C72" w:rsidP="00C928B8">
      <w:pPr>
        <w:rPr>
          <w:lang w:val="it-IT"/>
        </w:rPr>
      </w:pPr>
      <w:r>
        <w:rPr>
          <w:lang w:val="it-IT"/>
        </w:rPr>
        <w:t xml:space="preserve">AD MISSAM [IN] </w:t>
      </w:r>
      <w:r w:rsidRPr="00D85E4B">
        <w:rPr>
          <w:rStyle w:val="Incipit"/>
        </w:rPr>
        <w:t>Mihi</w:t>
      </w:r>
      <w:r>
        <w:rPr>
          <w:lang w:val="it-IT"/>
        </w:rPr>
        <w:t xml:space="preserve"> </w:t>
      </w:r>
      <w:r w:rsidRPr="00D85E4B">
        <w:rPr>
          <w:rStyle w:val="Incipit"/>
        </w:rPr>
        <w:t>autem</w:t>
      </w:r>
      <w:r>
        <w:rPr>
          <w:lang w:val="it-IT"/>
        </w:rPr>
        <w:t xml:space="preserve">. </w:t>
      </w:r>
      <w:r w:rsidR="00D85E4B">
        <w:rPr>
          <w:lang w:val="it-IT"/>
        </w:rPr>
        <w:t>CL</w:t>
      </w:r>
      <w:r>
        <w:rPr>
          <w:lang w:val="it-IT"/>
        </w:rPr>
        <w:t xml:space="preserve"> </w:t>
      </w:r>
      <w:r w:rsidRPr="00D85E4B">
        <w:rPr>
          <w:rStyle w:val="Incipit"/>
        </w:rPr>
        <w:t>Esto</w:t>
      </w:r>
      <w:r>
        <w:rPr>
          <w:lang w:val="it-IT"/>
        </w:rPr>
        <w:t xml:space="preserve"> </w:t>
      </w:r>
      <w:r w:rsidRPr="00D85E4B">
        <w:rPr>
          <w:rStyle w:val="Incipit"/>
        </w:rPr>
        <w:t>domine</w:t>
      </w:r>
      <w:r>
        <w:rPr>
          <w:lang w:val="it-IT"/>
        </w:rPr>
        <w:t xml:space="preserve"> </w:t>
      </w:r>
      <w:r w:rsidRPr="00D85E4B">
        <w:rPr>
          <w:rStyle w:val="Incipit"/>
        </w:rPr>
        <w:t>plebi</w:t>
      </w:r>
      <w:r>
        <w:rPr>
          <w:lang w:val="it-IT"/>
        </w:rPr>
        <w:t xml:space="preserve"> </w:t>
      </w:r>
      <w:r w:rsidRPr="00D85E4B">
        <w:rPr>
          <w:rStyle w:val="Incipit"/>
        </w:rPr>
        <w:t>tuae</w:t>
      </w:r>
      <w:r>
        <w:rPr>
          <w:lang w:val="it-IT"/>
        </w:rPr>
        <w:t xml:space="preserve">. EP </w:t>
      </w:r>
      <w:r w:rsidRPr="00D85E4B">
        <w:rPr>
          <w:rStyle w:val="Incipit"/>
        </w:rPr>
        <w:t>Benedictus</w:t>
      </w:r>
      <w:r>
        <w:rPr>
          <w:lang w:val="it-IT"/>
        </w:rPr>
        <w:t xml:space="preserve"> </w:t>
      </w:r>
      <w:r w:rsidRPr="00D85E4B">
        <w:rPr>
          <w:rStyle w:val="Incipit"/>
        </w:rPr>
        <w:t>deus</w:t>
      </w:r>
      <w:r>
        <w:rPr>
          <w:lang w:val="it-IT"/>
        </w:rPr>
        <w:t xml:space="preserve"> </w:t>
      </w:r>
      <w:r w:rsidRPr="00D85E4B">
        <w:rPr>
          <w:rStyle w:val="Incipit"/>
        </w:rPr>
        <w:t>et</w:t>
      </w:r>
      <w:r>
        <w:rPr>
          <w:lang w:val="it-IT"/>
        </w:rPr>
        <w:t xml:space="preserve"> </w:t>
      </w:r>
      <w:r w:rsidRPr="00D85E4B">
        <w:rPr>
          <w:rStyle w:val="Incipit"/>
        </w:rPr>
        <w:t>pater</w:t>
      </w:r>
      <w:r>
        <w:rPr>
          <w:lang w:val="it-IT"/>
        </w:rPr>
        <w:t xml:space="preserve">. GR </w:t>
      </w:r>
      <w:r w:rsidRPr="00D85E4B">
        <w:rPr>
          <w:rStyle w:val="Incipit"/>
        </w:rPr>
        <w:t>Constitues</w:t>
      </w:r>
      <w:r>
        <w:rPr>
          <w:lang w:val="it-IT"/>
        </w:rPr>
        <w:t xml:space="preserve">. ALV </w:t>
      </w:r>
      <w:r w:rsidRPr="00D85E4B">
        <w:rPr>
          <w:rStyle w:val="Incipit"/>
        </w:rPr>
        <w:t>Non</w:t>
      </w:r>
      <w:r>
        <w:rPr>
          <w:lang w:val="it-IT"/>
        </w:rPr>
        <w:t xml:space="preserve"> </w:t>
      </w:r>
      <w:r w:rsidRPr="00D85E4B">
        <w:rPr>
          <w:rStyle w:val="Incipit"/>
        </w:rPr>
        <w:t>vos</w:t>
      </w:r>
      <w:r>
        <w:rPr>
          <w:lang w:val="it-IT"/>
        </w:rPr>
        <w:t xml:space="preserve"> </w:t>
      </w:r>
      <w:r w:rsidRPr="00D85E4B">
        <w:rPr>
          <w:rStyle w:val="Incipit"/>
        </w:rPr>
        <w:t>me</w:t>
      </w:r>
      <w:r>
        <w:rPr>
          <w:lang w:val="it-IT"/>
        </w:rPr>
        <w:t xml:space="preserve"> </w:t>
      </w:r>
      <w:r w:rsidRPr="00D85E4B">
        <w:rPr>
          <w:rStyle w:val="Incipit"/>
        </w:rPr>
        <w:t>elegistis</w:t>
      </w:r>
      <w:r>
        <w:rPr>
          <w:lang w:val="it-IT"/>
        </w:rPr>
        <w:t xml:space="preserve">. SE </w:t>
      </w:r>
      <w:r w:rsidRPr="00D85E4B">
        <w:rPr>
          <w:rStyle w:val="Incipit"/>
        </w:rPr>
        <w:t>Clare</w:t>
      </w:r>
      <w:r>
        <w:rPr>
          <w:lang w:val="it-IT"/>
        </w:rPr>
        <w:t xml:space="preserve"> </w:t>
      </w:r>
      <w:r w:rsidRPr="00D85E4B">
        <w:rPr>
          <w:rStyle w:val="Incipit"/>
        </w:rPr>
        <w:t>sanctorum</w:t>
      </w:r>
      <w:r>
        <w:rPr>
          <w:lang w:val="it-IT"/>
        </w:rPr>
        <w:t xml:space="preserve">. EV </w:t>
      </w:r>
      <w:r w:rsidRPr="00D85E4B">
        <w:rPr>
          <w:rStyle w:val="Incipit"/>
        </w:rPr>
        <w:t>Accessit</w:t>
      </w:r>
      <w:r>
        <w:rPr>
          <w:lang w:val="it-IT"/>
        </w:rPr>
        <w:t xml:space="preserve"> </w:t>
      </w:r>
      <w:r w:rsidRPr="00D85E4B">
        <w:rPr>
          <w:rStyle w:val="Incipit"/>
        </w:rPr>
        <w:t>ad</w:t>
      </w:r>
      <w:r>
        <w:rPr>
          <w:lang w:val="it-IT"/>
        </w:rPr>
        <w:t xml:space="preserve"> </w:t>
      </w:r>
      <w:r w:rsidRPr="00D85E4B">
        <w:rPr>
          <w:rStyle w:val="Incipit"/>
        </w:rPr>
        <w:t>Iesum</w:t>
      </w:r>
      <w:r>
        <w:rPr>
          <w:lang w:val="it-IT"/>
        </w:rPr>
        <w:t xml:space="preserve"> </w:t>
      </w:r>
      <w:r w:rsidRPr="00D85E4B">
        <w:rPr>
          <w:rStyle w:val="Incipit"/>
        </w:rPr>
        <w:t>mater</w:t>
      </w:r>
      <w:r>
        <w:rPr>
          <w:lang w:val="it-IT"/>
        </w:rPr>
        <w:t xml:space="preserve"> </w:t>
      </w:r>
      <w:r w:rsidRPr="00D85E4B">
        <w:rPr>
          <w:rStyle w:val="Incipit"/>
        </w:rPr>
        <w:t>filiorum</w:t>
      </w:r>
      <w:r>
        <w:rPr>
          <w:lang w:val="it-IT"/>
        </w:rPr>
        <w:t xml:space="preserve">. OF </w:t>
      </w:r>
      <w:r w:rsidRPr="00D85E4B">
        <w:rPr>
          <w:rStyle w:val="Incipit"/>
        </w:rPr>
        <w:t>In</w:t>
      </w:r>
      <w:r>
        <w:rPr>
          <w:lang w:val="it-IT"/>
        </w:rPr>
        <w:t xml:space="preserve"> </w:t>
      </w:r>
      <w:r w:rsidRPr="00D85E4B">
        <w:rPr>
          <w:rStyle w:val="Incipit"/>
        </w:rPr>
        <w:t>omnem</w:t>
      </w:r>
      <w:r>
        <w:rPr>
          <w:lang w:val="it-IT"/>
        </w:rPr>
        <w:t xml:space="preserve"> </w:t>
      </w:r>
      <w:r w:rsidRPr="00D85E4B">
        <w:rPr>
          <w:rStyle w:val="Incipit"/>
        </w:rPr>
        <w:t>terram</w:t>
      </w:r>
      <w:r>
        <w:rPr>
          <w:lang w:val="it-IT"/>
        </w:rPr>
        <w:t xml:space="preserve">. CO </w:t>
      </w:r>
      <w:r w:rsidRPr="00D85E4B">
        <w:rPr>
          <w:rStyle w:val="Incipit"/>
        </w:rPr>
        <w:t>Amen</w:t>
      </w:r>
      <w:r>
        <w:rPr>
          <w:lang w:val="it-IT"/>
        </w:rPr>
        <w:t xml:space="preserve"> </w:t>
      </w:r>
      <w:r w:rsidRPr="00D85E4B">
        <w:rPr>
          <w:rStyle w:val="Incipit"/>
        </w:rPr>
        <w:t>dico</w:t>
      </w:r>
      <w:r>
        <w:rPr>
          <w:lang w:val="it-IT"/>
        </w:rPr>
        <w:t xml:space="preserve"> </w:t>
      </w:r>
      <w:r w:rsidRPr="00D85E4B">
        <w:rPr>
          <w:rStyle w:val="Incipit"/>
        </w:rPr>
        <w:t>vobis</w:t>
      </w:r>
      <w:r>
        <w:rPr>
          <w:lang w:val="it-IT"/>
        </w:rPr>
        <w:t xml:space="preserve"> </w:t>
      </w:r>
      <w:r w:rsidRPr="00D85E4B">
        <w:rPr>
          <w:rStyle w:val="Incipit"/>
        </w:rPr>
        <w:t>quod</w:t>
      </w:r>
      <w:r>
        <w:rPr>
          <w:lang w:val="it-IT"/>
        </w:rPr>
        <w:t xml:space="preserve"> </w:t>
      </w:r>
      <w:r w:rsidRPr="00D85E4B">
        <w:rPr>
          <w:rStyle w:val="Incipit"/>
        </w:rPr>
        <w:t>vos</w:t>
      </w:r>
      <w:r>
        <w:rPr>
          <w:lang w:val="it-IT"/>
        </w:rPr>
        <w:t xml:space="preserve"> </w:t>
      </w:r>
      <w:r w:rsidRPr="00D85E4B">
        <w:rPr>
          <w:rStyle w:val="Incipit"/>
        </w:rPr>
        <w:t>qui</w:t>
      </w:r>
      <w:r>
        <w:rPr>
          <w:lang w:val="it-IT"/>
        </w:rPr>
        <w:t xml:space="preserve"> </w:t>
      </w:r>
      <w:r w:rsidRPr="00D85E4B">
        <w:rPr>
          <w:rStyle w:val="Incipit"/>
        </w:rPr>
        <w:t>reliquistis</w:t>
      </w:r>
      <w:r>
        <w:rPr>
          <w:lang w:val="it-IT"/>
        </w:rPr>
        <w:t>.</w:t>
      </w:r>
    </w:p>
    <w:p w:rsidR="000F7C72" w:rsidRDefault="000F7C72" w:rsidP="00C928B8">
      <w:pPr>
        <w:rPr>
          <w:lang w:val="it-IT"/>
        </w:rPr>
      </w:pPr>
      <w:r>
        <w:rPr>
          <w:lang w:val="it-IT"/>
        </w:rPr>
        <w:t xml:space="preserve">IN SECUNDA VESPERA AN </w:t>
      </w:r>
      <w:r w:rsidRPr="00D85E4B">
        <w:rPr>
          <w:rStyle w:val="Incipit"/>
        </w:rPr>
        <w:t>Iuravit</w:t>
      </w:r>
      <w:r>
        <w:rPr>
          <w:lang w:val="it-IT"/>
        </w:rPr>
        <w:t xml:space="preserve"> </w:t>
      </w:r>
      <w:r w:rsidRPr="00D85E4B">
        <w:rPr>
          <w:rStyle w:val="Incipit"/>
        </w:rPr>
        <w:t>dominus</w:t>
      </w:r>
      <w:r>
        <w:rPr>
          <w:lang w:val="it-IT"/>
        </w:rPr>
        <w:t xml:space="preserve"> cum reliquis. PS</w:t>
      </w:r>
      <w:r w:rsidR="00827BE8">
        <w:rPr>
          <w:lang w:val="it-IT"/>
        </w:rPr>
        <w:t xml:space="preserve"> </w:t>
      </w:r>
      <w:r w:rsidR="00827BE8" w:rsidRPr="00D85E4B">
        <w:rPr>
          <w:rStyle w:val="Incipit"/>
        </w:rPr>
        <w:t>Dixit</w:t>
      </w:r>
      <w:r w:rsidR="00827BE8">
        <w:rPr>
          <w:lang w:val="it-IT"/>
        </w:rPr>
        <w:t xml:space="preserve"> </w:t>
      </w:r>
      <w:r w:rsidR="00827BE8" w:rsidRPr="00D85E4B">
        <w:rPr>
          <w:rStyle w:val="Incipit"/>
        </w:rPr>
        <w:t>dominus</w:t>
      </w:r>
      <w:r w:rsidR="00827BE8">
        <w:rPr>
          <w:lang w:val="it-IT"/>
        </w:rPr>
        <w:t xml:space="preserve"> cum ceteris. AM </w:t>
      </w:r>
      <w:r w:rsidR="00827BE8" w:rsidRPr="00D85E4B">
        <w:rPr>
          <w:rStyle w:val="Incipit"/>
        </w:rPr>
        <w:t>Beati</w:t>
      </w:r>
      <w:r w:rsidR="00827BE8">
        <w:rPr>
          <w:lang w:val="it-IT"/>
        </w:rPr>
        <w:t xml:space="preserve"> </w:t>
      </w:r>
      <w:r w:rsidR="00827BE8" w:rsidRPr="00D85E4B">
        <w:rPr>
          <w:rStyle w:val="Incipit"/>
        </w:rPr>
        <w:t>eritis</w:t>
      </w:r>
      <w:r w:rsidR="00827BE8">
        <w:rPr>
          <w:lang w:val="it-IT"/>
        </w:rPr>
        <w:t>.</w:t>
      </w:r>
    </w:p>
    <w:p w:rsidR="00827BE8" w:rsidRDefault="00827BE8" w:rsidP="00827BE8">
      <w:pPr>
        <w:pStyle w:val="berschrift1"/>
        <w:rPr>
          <w:lang w:val="it-IT"/>
        </w:rPr>
      </w:pPr>
      <w:r>
        <w:rPr>
          <w:lang w:val="it-IT"/>
        </w:rPr>
        <w:t>PANTALEONIS MARTYRIS</w:t>
      </w:r>
    </w:p>
    <w:p w:rsidR="00827BE8" w:rsidRDefault="00827BE8" w:rsidP="00827BE8">
      <w:pPr>
        <w:rPr>
          <w:lang w:val="it-IT"/>
        </w:rPr>
      </w:pPr>
      <w:r>
        <w:rPr>
          <w:lang w:val="it-IT"/>
        </w:rPr>
        <w:t xml:space="preserve">[AD VESPERAS] AM </w:t>
      </w:r>
      <w:r w:rsidRPr="00D85E4B">
        <w:rPr>
          <w:rStyle w:val="Incipit"/>
        </w:rPr>
        <w:t>Beat</w:t>
      </w:r>
      <w:r w:rsidR="00D85E4B" w:rsidRPr="00D85E4B">
        <w:rPr>
          <w:rStyle w:val="Incipit"/>
        </w:rPr>
        <w:t>us</w:t>
      </w:r>
      <w:r w:rsidR="00D85E4B">
        <w:rPr>
          <w:lang w:val="it-IT"/>
        </w:rPr>
        <w:t xml:space="preserve"> </w:t>
      </w:r>
      <w:r w:rsidR="00D85E4B" w:rsidRPr="00D85E4B">
        <w:rPr>
          <w:rStyle w:val="Incipit"/>
        </w:rPr>
        <w:t>vir</w:t>
      </w:r>
      <w:r>
        <w:rPr>
          <w:lang w:val="it-IT"/>
        </w:rPr>
        <w:t>.</w:t>
      </w:r>
      <w:r w:rsidR="00D85E4B">
        <w:rPr>
          <w:lang w:val="it-IT"/>
        </w:rPr>
        <w:t xml:space="preserve"> CL</w:t>
      </w:r>
      <w:r>
        <w:rPr>
          <w:lang w:val="it-IT"/>
        </w:rPr>
        <w:t xml:space="preserve">OR </w:t>
      </w:r>
      <w:r w:rsidRPr="00D85E4B">
        <w:rPr>
          <w:rStyle w:val="Incipit"/>
        </w:rPr>
        <w:t>Praesta</w:t>
      </w:r>
      <w:r>
        <w:rPr>
          <w:lang w:val="it-IT"/>
        </w:rPr>
        <w:t xml:space="preserve"> </w:t>
      </w:r>
      <w:r w:rsidRPr="00D85E4B">
        <w:rPr>
          <w:rStyle w:val="Incipit"/>
        </w:rPr>
        <w:t>quaesumus</w:t>
      </w:r>
      <w:r>
        <w:rPr>
          <w:lang w:val="it-IT"/>
        </w:rPr>
        <w:t xml:space="preserve"> </w:t>
      </w:r>
      <w:r w:rsidRPr="00D85E4B">
        <w:rPr>
          <w:rStyle w:val="Incipit"/>
        </w:rPr>
        <w:t>omnipotens</w:t>
      </w:r>
      <w:r>
        <w:rPr>
          <w:lang w:val="it-IT"/>
        </w:rPr>
        <w:t xml:space="preserve"> </w:t>
      </w:r>
      <w:r w:rsidRPr="00D85E4B">
        <w:rPr>
          <w:rStyle w:val="Incipit"/>
        </w:rPr>
        <w:t>deus</w:t>
      </w:r>
      <w:r>
        <w:rPr>
          <w:lang w:val="it-IT"/>
        </w:rPr>
        <w:t>.</w:t>
      </w:r>
    </w:p>
    <w:p w:rsidR="00827BE8" w:rsidRDefault="00827BE8" w:rsidP="00827BE8">
      <w:pPr>
        <w:rPr>
          <w:lang w:val="it-IT"/>
        </w:rPr>
      </w:pPr>
      <w:r>
        <w:rPr>
          <w:lang w:val="it-IT"/>
        </w:rPr>
        <w:t>AD MATUTINAS tria responsoria de uno martyre canantur.</w:t>
      </w:r>
    </w:p>
    <w:p w:rsidR="00827BE8" w:rsidRDefault="00827BE8" w:rsidP="00827BE8">
      <w:pPr>
        <w:pStyle w:val="berschrift1"/>
        <w:rPr>
          <w:lang w:val="it-IT"/>
        </w:rPr>
      </w:pPr>
      <w:r>
        <w:rPr>
          <w:lang w:val="it-IT"/>
        </w:rPr>
        <w:t>FELICIS PAPAE ET MARTYRIS</w:t>
      </w:r>
    </w:p>
    <w:p w:rsidR="00827BE8" w:rsidRDefault="00827BE8" w:rsidP="00827BE8">
      <w:pPr>
        <w:rPr>
          <w:lang w:val="it-IT"/>
        </w:rPr>
      </w:pPr>
      <w:r>
        <w:rPr>
          <w:lang w:val="it-IT"/>
        </w:rPr>
        <w:t xml:space="preserve">[AD VESPERAS] AM </w:t>
      </w:r>
      <w:r w:rsidRPr="00D85E4B">
        <w:rPr>
          <w:rStyle w:val="Incipit"/>
        </w:rPr>
        <w:t>Qui</w:t>
      </w:r>
      <w:r>
        <w:rPr>
          <w:lang w:val="it-IT"/>
        </w:rPr>
        <w:t xml:space="preserve"> </w:t>
      </w:r>
      <w:r w:rsidRPr="00A96541">
        <w:rPr>
          <w:rStyle w:val="Incipit"/>
        </w:rPr>
        <w:t>dum</w:t>
      </w:r>
      <w:r>
        <w:rPr>
          <w:lang w:val="it-IT"/>
        </w:rPr>
        <w:t xml:space="preserve"> </w:t>
      </w:r>
      <w:r w:rsidRPr="00A96541">
        <w:rPr>
          <w:rStyle w:val="Incipit"/>
        </w:rPr>
        <w:t>esset</w:t>
      </w:r>
      <w:r>
        <w:rPr>
          <w:lang w:val="it-IT"/>
        </w:rPr>
        <w:t xml:space="preserve">. OR </w:t>
      </w:r>
      <w:r w:rsidRPr="00A96541">
        <w:rPr>
          <w:rStyle w:val="Incipit"/>
        </w:rPr>
        <w:t>Infirmitatem</w:t>
      </w:r>
      <w:r>
        <w:rPr>
          <w:lang w:val="it-IT"/>
        </w:rPr>
        <w:t xml:space="preserve">. Simplicis Faustini et Beatricis in suffragio AC </w:t>
      </w:r>
      <w:r w:rsidRPr="00A96541">
        <w:rPr>
          <w:rStyle w:val="Incipit"/>
        </w:rPr>
        <w:t>Absterget</w:t>
      </w:r>
      <w:r>
        <w:rPr>
          <w:lang w:val="it-IT"/>
        </w:rPr>
        <w:t xml:space="preserve"> </w:t>
      </w:r>
      <w:r w:rsidRPr="00A96541">
        <w:rPr>
          <w:rStyle w:val="Incipit"/>
        </w:rPr>
        <w:t>deus</w:t>
      </w:r>
      <w:r>
        <w:rPr>
          <w:lang w:val="it-IT"/>
        </w:rPr>
        <w:t xml:space="preserve">. </w:t>
      </w:r>
      <w:r w:rsidR="00A96541">
        <w:rPr>
          <w:lang w:val="it-IT"/>
        </w:rPr>
        <w:t>CL</w:t>
      </w:r>
      <w:r w:rsidR="00F82201">
        <w:rPr>
          <w:lang w:val="it-IT"/>
        </w:rPr>
        <w:t>C</w:t>
      </w:r>
      <w:r>
        <w:rPr>
          <w:lang w:val="it-IT"/>
        </w:rPr>
        <w:t>OR</w:t>
      </w:r>
      <w:r w:rsidR="00F82201">
        <w:rPr>
          <w:lang w:val="it-IT"/>
        </w:rPr>
        <w:t>C</w:t>
      </w:r>
      <w:r>
        <w:rPr>
          <w:lang w:val="it-IT"/>
        </w:rPr>
        <w:t xml:space="preserve"> </w:t>
      </w:r>
      <w:r w:rsidRPr="00A96541">
        <w:rPr>
          <w:rStyle w:val="Incipit"/>
        </w:rPr>
        <w:t>Praesta</w:t>
      </w:r>
      <w:r>
        <w:rPr>
          <w:lang w:val="it-IT"/>
        </w:rPr>
        <w:t xml:space="preserve"> </w:t>
      </w:r>
      <w:r w:rsidRPr="00A96541">
        <w:rPr>
          <w:rStyle w:val="Incipit"/>
        </w:rPr>
        <w:t>quaesumus</w:t>
      </w:r>
      <w:r>
        <w:rPr>
          <w:lang w:val="it-IT"/>
        </w:rPr>
        <w:t xml:space="preserve"> </w:t>
      </w:r>
      <w:r w:rsidRPr="00A96541">
        <w:rPr>
          <w:rStyle w:val="Incipit"/>
        </w:rPr>
        <w:t>omnipotens</w:t>
      </w:r>
      <w:r>
        <w:rPr>
          <w:lang w:val="it-IT"/>
        </w:rPr>
        <w:t xml:space="preserve"> </w:t>
      </w:r>
      <w:r w:rsidRPr="00A96541">
        <w:rPr>
          <w:rStyle w:val="Incipit"/>
        </w:rPr>
        <w:t>deus</w:t>
      </w:r>
      <w:r>
        <w:rPr>
          <w:lang w:val="it-IT"/>
        </w:rPr>
        <w:t>.</w:t>
      </w:r>
    </w:p>
    <w:p w:rsidR="00827BE8" w:rsidRDefault="00827BE8" w:rsidP="00827BE8">
      <w:pPr>
        <w:rPr>
          <w:lang w:val="it-IT"/>
        </w:rPr>
      </w:pPr>
      <w:r>
        <w:rPr>
          <w:lang w:val="it-IT"/>
        </w:rPr>
        <w:t>AD MATUTINAS tria responsoria de uno martyre</w:t>
      </w:r>
      <w:r w:rsidR="00DE0B99">
        <w:rPr>
          <w:lang w:val="it-IT"/>
        </w:rPr>
        <w:t xml:space="preserve"> canantur</w:t>
      </w:r>
      <w:r>
        <w:rPr>
          <w:lang w:val="it-IT"/>
        </w:rPr>
        <w:t>.</w:t>
      </w:r>
    </w:p>
    <w:p w:rsidR="00827BE8" w:rsidRDefault="00827BE8" w:rsidP="00827BE8">
      <w:pPr>
        <w:rPr>
          <w:lang w:val="it-IT"/>
        </w:rPr>
      </w:pPr>
      <w:r>
        <w:rPr>
          <w:lang w:val="it-IT"/>
        </w:rPr>
        <w:t>AD MISSAM [I</w:t>
      </w:r>
      <w:r w:rsidR="00A96541">
        <w:rPr>
          <w:lang w:val="it-IT"/>
        </w:rPr>
        <w:t xml:space="preserve">N] </w:t>
      </w:r>
      <w:r w:rsidR="00A96541" w:rsidRPr="00A96541">
        <w:rPr>
          <w:rStyle w:val="Incipit"/>
        </w:rPr>
        <w:t>Sacerdotes</w:t>
      </w:r>
      <w:r w:rsidR="00A96541">
        <w:rPr>
          <w:lang w:val="it-IT"/>
        </w:rPr>
        <w:t xml:space="preserve"> </w:t>
      </w:r>
      <w:r w:rsidR="00A96541" w:rsidRPr="00A96541">
        <w:rPr>
          <w:rStyle w:val="Incipit"/>
        </w:rPr>
        <w:t>eius</w:t>
      </w:r>
      <w:r w:rsidR="00A96541">
        <w:rPr>
          <w:lang w:val="it-IT"/>
        </w:rPr>
        <w:t xml:space="preserve"> </w:t>
      </w:r>
      <w:r w:rsidR="00A96541" w:rsidRPr="00A96541">
        <w:rPr>
          <w:rStyle w:val="Incipit"/>
        </w:rPr>
        <w:t>induantur</w:t>
      </w:r>
      <w:r w:rsidR="00A96541">
        <w:rPr>
          <w:lang w:val="it-IT"/>
        </w:rPr>
        <w:t xml:space="preserve">. </w:t>
      </w:r>
      <w:r>
        <w:rPr>
          <w:lang w:val="it-IT"/>
        </w:rPr>
        <w:t xml:space="preserve">CL </w:t>
      </w:r>
      <w:r w:rsidRPr="00A96541">
        <w:rPr>
          <w:rStyle w:val="Incipit"/>
        </w:rPr>
        <w:t>Infirmitatem</w:t>
      </w:r>
      <w:r>
        <w:rPr>
          <w:lang w:val="it-IT"/>
        </w:rPr>
        <w:t xml:space="preserve">. EP </w:t>
      </w:r>
      <w:r w:rsidRPr="00A96541">
        <w:rPr>
          <w:rStyle w:val="Incipit"/>
        </w:rPr>
        <w:t>Plures</w:t>
      </w:r>
      <w:r>
        <w:rPr>
          <w:lang w:val="it-IT"/>
        </w:rPr>
        <w:t xml:space="preserve"> </w:t>
      </w:r>
      <w:r w:rsidRPr="00A96541">
        <w:rPr>
          <w:rStyle w:val="Incipit"/>
        </w:rPr>
        <w:t>facti</w:t>
      </w:r>
      <w:r>
        <w:rPr>
          <w:lang w:val="it-IT"/>
        </w:rPr>
        <w:t xml:space="preserve"> </w:t>
      </w:r>
      <w:r w:rsidRPr="00A96541">
        <w:rPr>
          <w:rStyle w:val="Incipit"/>
        </w:rPr>
        <w:t>sunt</w:t>
      </w:r>
      <w:r>
        <w:rPr>
          <w:lang w:val="it-IT"/>
        </w:rPr>
        <w:t xml:space="preserve">. </w:t>
      </w:r>
      <w:r w:rsidR="006144A0">
        <w:rPr>
          <w:lang w:val="it-IT"/>
        </w:rPr>
        <w:t xml:space="preserve">GR </w:t>
      </w:r>
      <w:r w:rsidR="006144A0" w:rsidRPr="006144A0">
        <w:rPr>
          <w:rStyle w:val="Incipit"/>
        </w:rPr>
        <w:t>Sacerdotes</w:t>
      </w:r>
      <w:r w:rsidR="006144A0">
        <w:rPr>
          <w:lang w:val="it-IT"/>
        </w:rPr>
        <w:t xml:space="preserve"> </w:t>
      </w:r>
      <w:r w:rsidR="006144A0" w:rsidRPr="006144A0">
        <w:rPr>
          <w:rStyle w:val="Incipit"/>
        </w:rPr>
        <w:t>eius</w:t>
      </w:r>
      <w:r w:rsidR="006144A0">
        <w:rPr>
          <w:lang w:val="it-IT"/>
        </w:rPr>
        <w:t xml:space="preserve">. ALV </w:t>
      </w:r>
      <w:r w:rsidR="006144A0" w:rsidRPr="006144A0">
        <w:rPr>
          <w:rStyle w:val="Incipit"/>
        </w:rPr>
        <w:t>Elegit</w:t>
      </w:r>
      <w:r w:rsidR="006144A0">
        <w:rPr>
          <w:lang w:val="it-IT"/>
        </w:rPr>
        <w:t xml:space="preserve"> </w:t>
      </w:r>
      <w:r w:rsidR="006144A0" w:rsidRPr="006144A0">
        <w:rPr>
          <w:rStyle w:val="Incipit"/>
        </w:rPr>
        <w:t>te</w:t>
      </w:r>
      <w:r w:rsidR="006144A0">
        <w:rPr>
          <w:lang w:val="it-IT"/>
        </w:rPr>
        <w:t xml:space="preserve"> </w:t>
      </w:r>
      <w:r w:rsidR="006144A0" w:rsidRPr="006144A0">
        <w:rPr>
          <w:rStyle w:val="Incipit"/>
        </w:rPr>
        <w:t>dominus</w:t>
      </w:r>
      <w:r w:rsidR="006144A0">
        <w:rPr>
          <w:lang w:val="it-IT"/>
        </w:rPr>
        <w:t xml:space="preserve">. </w:t>
      </w:r>
      <w:r>
        <w:rPr>
          <w:lang w:val="it-IT"/>
        </w:rPr>
        <w:t xml:space="preserve">EV </w:t>
      </w:r>
      <w:r w:rsidRPr="00A96541">
        <w:rPr>
          <w:rStyle w:val="Incipit"/>
        </w:rPr>
        <w:t>Sint</w:t>
      </w:r>
      <w:r>
        <w:rPr>
          <w:lang w:val="it-IT"/>
        </w:rPr>
        <w:t xml:space="preserve"> </w:t>
      </w:r>
      <w:r w:rsidRPr="00A96541">
        <w:rPr>
          <w:rStyle w:val="Incipit"/>
        </w:rPr>
        <w:t>lumbi</w:t>
      </w:r>
      <w:r>
        <w:rPr>
          <w:lang w:val="it-IT"/>
        </w:rPr>
        <w:t xml:space="preserve"> </w:t>
      </w:r>
      <w:r w:rsidRPr="00A96541">
        <w:rPr>
          <w:rStyle w:val="Incipit"/>
        </w:rPr>
        <w:t>vestri</w:t>
      </w:r>
      <w:r>
        <w:rPr>
          <w:lang w:val="it-IT"/>
        </w:rPr>
        <w:t xml:space="preserve">. OF </w:t>
      </w:r>
      <w:r w:rsidRPr="00A96541">
        <w:rPr>
          <w:rStyle w:val="Incipit"/>
        </w:rPr>
        <w:t>Veritas</w:t>
      </w:r>
      <w:r>
        <w:rPr>
          <w:lang w:val="it-IT"/>
        </w:rPr>
        <w:t xml:space="preserve"> </w:t>
      </w:r>
      <w:r w:rsidRPr="00A96541">
        <w:rPr>
          <w:rStyle w:val="Incipit"/>
        </w:rPr>
        <w:t>mea</w:t>
      </w:r>
      <w:r>
        <w:rPr>
          <w:lang w:val="it-IT"/>
        </w:rPr>
        <w:t xml:space="preserve">. CO </w:t>
      </w:r>
      <w:r w:rsidRPr="00A96541">
        <w:rPr>
          <w:rStyle w:val="Incipit"/>
        </w:rPr>
        <w:t>Beatus</w:t>
      </w:r>
      <w:r>
        <w:rPr>
          <w:lang w:val="it-IT"/>
        </w:rPr>
        <w:t xml:space="preserve"> </w:t>
      </w:r>
      <w:r w:rsidRPr="00A96541">
        <w:rPr>
          <w:rStyle w:val="Incipit"/>
        </w:rPr>
        <w:t>servus</w:t>
      </w:r>
      <w:r>
        <w:rPr>
          <w:lang w:val="it-IT"/>
        </w:rPr>
        <w:t>.</w:t>
      </w:r>
    </w:p>
    <w:p w:rsidR="00827BE8" w:rsidRDefault="00827BE8" w:rsidP="00827BE8">
      <w:pPr>
        <w:pStyle w:val="berschrift1"/>
        <w:rPr>
          <w:lang w:val="it-IT"/>
        </w:rPr>
      </w:pPr>
      <w:r>
        <w:rPr>
          <w:lang w:val="it-IT"/>
        </w:rPr>
        <w:t>ABDON ET SENNEN MARTYRUM</w:t>
      </w:r>
    </w:p>
    <w:p w:rsidR="00827BE8" w:rsidRDefault="00827BE8" w:rsidP="00827BE8">
      <w:pPr>
        <w:rPr>
          <w:lang w:val="it-IT"/>
        </w:rPr>
      </w:pPr>
      <w:r>
        <w:rPr>
          <w:lang w:val="it-IT"/>
        </w:rPr>
        <w:t xml:space="preserve">[AD VESPERAS] AM </w:t>
      </w:r>
      <w:r w:rsidRPr="00A96541">
        <w:rPr>
          <w:rStyle w:val="Incipit"/>
        </w:rPr>
        <w:t>Absterget</w:t>
      </w:r>
      <w:r>
        <w:rPr>
          <w:lang w:val="it-IT"/>
        </w:rPr>
        <w:t xml:space="preserve"> </w:t>
      </w:r>
      <w:r w:rsidRPr="00A96541">
        <w:rPr>
          <w:rStyle w:val="Incipit"/>
        </w:rPr>
        <w:t>deus</w:t>
      </w:r>
      <w:r>
        <w:rPr>
          <w:lang w:val="it-IT"/>
        </w:rPr>
        <w:t>.</w:t>
      </w:r>
    </w:p>
    <w:p w:rsidR="00827BE8" w:rsidRDefault="00827BE8" w:rsidP="00827BE8">
      <w:pPr>
        <w:rPr>
          <w:lang w:val="it-IT"/>
        </w:rPr>
      </w:pPr>
      <w:r>
        <w:rPr>
          <w:lang w:val="it-IT"/>
        </w:rPr>
        <w:t>AD MATUTINAS passio ipsorum legitur et tria responsoria de martyribus canuntur.</w:t>
      </w:r>
    </w:p>
    <w:p w:rsidR="00827BE8" w:rsidRDefault="00827BE8" w:rsidP="00827BE8">
      <w:pPr>
        <w:rPr>
          <w:lang w:val="it-IT"/>
        </w:rPr>
      </w:pPr>
      <w:r>
        <w:rPr>
          <w:lang w:val="it-IT"/>
        </w:rPr>
        <w:t xml:space="preserve">AD MISSAM [IN] </w:t>
      </w:r>
      <w:r w:rsidRPr="00A96541">
        <w:rPr>
          <w:rStyle w:val="Incipit"/>
        </w:rPr>
        <w:t>Intret</w:t>
      </w:r>
      <w:r>
        <w:rPr>
          <w:lang w:val="it-IT"/>
        </w:rPr>
        <w:t xml:space="preserve"> </w:t>
      </w:r>
      <w:r w:rsidRPr="00A96541">
        <w:rPr>
          <w:rStyle w:val="Incipit"/>
        </w:rPr>
        <w:t>in</w:t>
      </w:r>
      <w:r>
        <w:rPr>
          <w:lang w:val="it-IT"/>
        </w:rPr>
        <w:t xml:space="preserve"> </w:t>
      </w:r>
      <w:r w:rsidRPr="00A96541">
        <w:rPr>
          <w:rStyle w:val="Incipit"/>
        </w:rPr>
        <w:t>conspectu</w:t>
      </w:r>
      <w:r>
        <w:rPr>
          <w:lang w:val="it-IT"/>
        </w:rPr>
        <w:t xml:space="preserve">. ORCL </w:t>
      </w:r>
      <w:r w:rsidRPr="00A96541">
        <w:rPr>
          <w:rStyle w:val="Incipit"/>
        </w:rPr>
        <w:t>Deus</w:t>
      </w:r>
      <w:r>
        <w:rPr>
          <w:lang w:val="it-IT"/>
        </w:rPr>
        <w:t xml:space="preserve"> </w:t>
      </w:r>
      <w:r w:rsidRPr="00A96541">
        <w:rPr>
          <w:rStyle w:val="Incipit"/>
        </w:rPr>
        <w:t>qui</w:t>
      </w:r>
      <w:r>
        <w:rPr>
          <w:lang w:val="it-IT"/>
        </w:rPr>
        <w:t xml:space="preserve"> </w:t>
      </w:r>
      <w:r w:rsidRPr="00A96541">
        <w:rPr>
          <w:rStyle w:val="Incipit"/>
        </w:rPr>
        <w:t>sanctis</w:t>
      </w:r>
      <w:r>
        <w:rPr>
          <w:lang w:val="it-IT"/>
        </w:rPr>
        <w:t xml:space="preserve"> </w:t>
      </w:r>
      <w:r w:rsidRPr="00A96541">
        <w:rPr>
          <w:rStyle w:val="Incipit"/>
        </w:rPr>
        <w:t>tuis</w:t>
      </w:r>
      <w:r>
        <w:rPr>
          <w:lang w:val="it-IT"/>
        </w:rPr>
        <w:t xml:space="preserve"> </w:t>
      </w:r>
      <w:r w:rsidRPr="00A96541">
        <w:rPr>
          <w:rStyle w:val="Incipit"/>
        </w:rPr>
        <w:t>Abdon</w:t>
      </w:r>
      <w:r>
        <w:rPr>
          <w:lang w:val="it-IT"/>
        </w:rPr>
        <w:t xml:space="preserve"> </w:t>
      </w:r>
      <w:r w:rsidRPr="00A96541">
        <w:rPr>
          <w:rStyle w:val="Incipit"/>
        </w:rPr>
        <w:t>et</w:t>
      </w:r>
      <w:r>
        <w:rPr>
          <w:lang w:val="it-IT"/>
        </w:rPr>
        <w:t xml:space="preserve"> </w:t>
      </w:r>
      <w:r w:rsidRPr="00A96541">
        <w:rPr>
          <w:rStyle w:val="Incipit"/>
        </w:rPr>
        <w:t>Sennen</w:t>
      </w:r>
      <w:r>
        <w:rPr>
          <w:lang w:val="it-IT"/>
        </w:rPr>
        <w:t xml:space="preserve">. EP </w:t>
      </w:r>
      <w:r w:rsidRPr="00A96541">
        <w:rPr>
          <w:rStyle w:val="Incipit"/>
        </w:rPr>
        <w:t>Gratias</w:t>
      </w:r>
      <w:r>
        <w:rPr>
          <w:lang w:val="it-IT"/>
        </w:rPr>
        <w:t xml:space="preserve"> </w:t>
      </w:r>
      <w:r w:rsidRPr="00A96541">
        <w:rPr>
          <w:rStyle w:val="Incipit"/>
        </w:rPr>
        <w:t>agere</w:t>
      </w:r>
      <w:r>
        <w:rPr>
          <w:lang w:val="it-IT"/>
        </w:rPr>
        <w:t xml:space="preserve">. GR </w:t>
      </w:r>
      <w:r w:rsidRPr="00A96541">
        <w:rPr>
          <w:rStyle w:val="Incipit"/>
        </w:rPr>
        <w:t>Gloriosus</w:t>
      </w:r>
      <w:r>
        <w:rPr>
          <w:lang w:val="it-IT"/>
        </w:rPr>
        <w:t xml:space="preserve"> </w:t>
      </w:r>
      <w:r w:rsidRPr="00A96541">
        <w:rPr>
          <w:rStyle w:val="Incipit"/>
        </w:rPr>
        <w:t>deus</w:t>
      </w:r>
      <w:r>
        <w:rPr>
          <w:lang w:val="it-IT"/>
        </w:rPr>
        <w:t xml:space="preserve">. ALV </w:t>
      </w:r>
      <w:r w:rsidRPr="00A96541">
        <w:rPr>
          <w:rStyle w:val="Incipit"/>
        </w:rPr>
        <w:t>Iusti</w:t>
      </w:r>
      <w:r>
        <w:rPr>
          <w:lang w:val="it-IT"/>
        </w:rPr>
        <w:t xml:space="preserve"> </w:t>
      </w:r>
      <w:r w:rsidRPr="00A96541">
        <w:rPr>
          <w:rStyle w:val="Incipit"/>
        </w:rPr>
        <w:t>autem</w:t>
      </w:r>
      <w:r>
        <w:rPr>
          <w:lang w:val="it-IT"/>
        </w:rPr>
        <w:t xml:space="preserve">. EV </w:t>
      </w:r>
      <w:r w:rsidRPr="00A96541">
        <w:rPr>
          <w:rStyle w:val="Incipit"/>
        </w:rPr>
        <w:t>Hoc</w:t>
      </w:r>
      <w:r>
        <w:rPr>
          <w:lang w:val="it-IT"/>
        </w:rPr>
        <w:t xml:space="preserve"> </w:t>
      </w:r>
      <w:r w:rsidRPr="00A96541">
        <w:rPr>
          <w:rStyle w:val="Incipit"/>
        </w:rPr>
        <w:t>est</w:t>
      </w:r>
      <w:r>
        <w:rPr>
          <w:lang w:val="it-IT"/>
        </w:rPr>
        <w:t xml:space="preserve"> </w:t>
      </w:r>
      <w:r w:rsidRPr="00A96541">
        <w:rPr>
          <w:rStyle w:val="Incipit"/>
        </w:rPr>
        <w:t>praeceptum</w:t>
      </w:r>
      <w:r>
        <w:rPr>
          <w:lang w:val="it-IT"/>
        </w:rPr>
        <w:t xml:space="preserve"> </w:t>
      </w:r>
      <w:r w:rsidRPr="00A96541">
        <w:rPr>
          <w:rStyle w:val="Incipit"/>
        </w:rPr>
        <w:t>meum</w:t>
      </w:r>
      <w:r>
        <w:rPr>
          <w:lang w:val="it-IT"/>
        </w:rPr>
        <w:t xml:space="preserve">. OF </w:t>
      </w:r>
      <w:r w:rsidRPr="00A96541">
        <w:rPr>
          <w:rStyle w:val="Incipit"/>
        </w:rPr>
        <w:t>Mirabilis</w:t>
      </w:r>
      <w:r>
        <w:rPr>
          <w:lang w:val="it-IT"/>
        </w:rPr>
        <w:t xml:space="preserve">. CO </w:t>
      </w:r>
      <w:r w:rsidRPr="00A96541">
        <w:rPr>
          <w:rStyle w:val="Incipit"/>
        </w:rPr>
        <w:t>Posuerunt</w:t>
      </w:r>
      <w:r>
        <w:rPr>
          <w:lang w:val="it-IT"/>
        </w:rPr>
        <w:t xml:space="preserve"> </w:t>
      </w:r>
      <w:r w:rsidRPr="00A96541">
        <w:rPr>
          <w:rStyle w:val="Incipit"/>
        </w:rPr>
        <w:t>mortalia</w:t>
      </w:r>
      <w:r>
        <w:rPr>
          <w:lang w:val="it-IT"/>
        </w:rPr>
        <w:t>.</w:t>
      </w:r>
    </w:p>
    <w:p w:rsidR="00827BE8" w:rsidRDefault="00827BE8" w:rsidP="00827BE8">
      <w:pPr>
        <w:pStyle w:val="berschrift1"/>
        <w:rPr>
          <w:lang w:val="it-IT"/>
        </w:rPr>
      </w:pPr>
      <w:r>
        <w:rPr>
          <w:lang w:val="it-IT"/>
        </w:rPr>
        <w:lastRenderedPageBreak/>
        <w:t>TERTULLINI MARTYRIS</w:t>
      </w:r>
    </w:p>
    <w:p w:rsidR="00827BE8" w:rsidRDefault="00827BE8" w:rsidP="00827BE8">
      <w:pPr>
        <w:rPr>
          <w:lang w:val="it-IT"/>
        </w:rPr>
      </w:pPr>
      <w:r>
        <w:rPr>
          <w:lang w:val="it-IT"/>
        </w:rPr>
        <w:t xml:space="preserve">[AD VESPERAS] AM </w:t>
      </w:r>
      <w:r w:rsidRPr="00A96541">
        <w:rPr>
          <w:rStyle w:val="Incipit"/>
        </w:rPr>
        <w:t>Beatus</w:t>
      </w:r>
      <w:r>
        <w:rPr>
          <w:lang w:val="it-IT"/>
        </w:rPr>
        <w:t xml:space="preserve"> </w:t>
      </w:r>
      <w:r w:rsidRPr="00A96541">
        <w:rPr>
          <w:rStyle w:val="Incipit"/>
        </w:rPr>
        <w:t>vir</w:t>
      </w:r>
      <w:r>
        <w:rPr>
          <w:lang w:val="it-IT"/>
        </w:rPr>
        <w:t>. OR</w:t>
      </w:r>
      <w:r w:rsidR="00F82201">
        <w:rPr>
          <w:lang w:val="it-IT"/>
        </w:rPr>
        <w:t>C</w:t>
      </w:r>
      <w:r>
        <w:rPr>
          <w:lang w:val="it-IT"/>
        </w:rPr>
        <w:t xml:space="preserve"> </w:t>
      </w:r>
      <w:r w:rsidRPr="00A96541">
        <w:rPr>
          <w:rStyle w:val="Incipit"/>
        </w:rPr>
        <w:t>Deus</w:t>
      </w:r>
      <w:r>
        <w:rPr>
          <w:lang w:val="it-IT"/>
        </w:rPr>
        <w:t xml:space="preserve"> </w:t>
      </w:r>
      <w:r w:rsidRPr="00A96541">
        <w:rPr>
          <w:rStyle w:val="Incipit"/>
        </w:rPr>
        <w:t>qui</w:t>
      </w:r>
      <w:r>
        <w:rPr>
          <w:lang w:val="it-IT"/>
        </w:rPr>
        <w:t xml:space="preserve"> </w:t>
      </w:r>
      <w:r w:rsidRPr="00A96541">
        <w:rPr>
          <w:rStyle w:val="Incipit"/>
        </w:rPr>
        <w:t>nos</w:t>
      </w:r>
      <w:r>
        <w:rPr>
          <w:lang w:val="it-IT"/>
        </w:rPr>
        <w:t xml:space="preserve"> </w:t>
      </w:r>
      <w:r w:rsidRPr="00A96541">
        <w:rPr>
          <w:rStyle w:val="Incipit"/>
        </w:rPr>
        <w:t>beati</w:t>
      </w:r>
      <w:r w:rsidR="00E824FA">
        <w:rPr>
          <w:lang w:val="it-IT"/>
        </w:rPr>
        <w:t xml:space="preserve"> </w:t>
      </w:r>
      <w:r w:rsidR="00E824FA" w:rsidRPr="00A96541">
        <w:rPr>
          <w:rStyle w:val="Incipit"/>
        </w:rPr>
        <w:t>Tertullini</w:t>
      </w:r>
      <w:r w:rsidR="00E824FA">
        <w:rPr>
          <w:lang w:val="it-IT"/>
        </w:rPr>
        <w:t>.</w:t>
      </w:r>
    </w:p>
    <w:p w:rsidR="00E824FA" w:rsidRDefault="00E824FA" w:rsidP="00E824FA">
      <w:pPr>
        <w:pStyle w:val="berschrift1"/>
        <w:rPr>
          <w:lang w:val="it-IT"/>
        </w:rPr>
      </w:pPr>
      <w:r>
        <w:rPr>
          <w:lang w:val="it-IT"/>
        </w:rPr>
        <w:t xml:space="preserve">IN AD VINCULA </w:t>
      </w:r>
      <w:r w:rsidR="00A32CEB">
        <w:rPr>
          <w:lang w:val="it-IT"/>
        </w:rPr>
        <w:t xml:space="preserve">SANCTI </w:t>
      </w:r>
      <w:r>
        <w:rPr>
          <w:lang w:val="it-IT"/>
        </w:rPr>
        <w:t>PETRI</w:t>
      </w:r>
    </w:p>
    <w:p w:rsidR="00E824FA" w:rsidRDefault="00A64656" w:rsidP="00E824FA">
      <w:pPr>
        <w:rPr>
          <w:lang w:val="it-IT"/>
        </w:rPr>
      </w:pPr>
      <w:r>
        <w:rPr>
          <w:lang w:val="it-IT"/>
        </w:rPr>
        <w:t>AD VES</w:t>
      </w:r>
      <w:r w:rsidR="00E824FA">
        <w:rPr>
          <w:lang w:val="it-IT"/>
        </w:rPr>
        <w:t>P</w:t>
      </w:r>
      <w:r>
        <w:rPr>
          <w:lang w:val="it-IT"/>
        </w:rPr>
        <w:t>E</w:t>
      </w:r>
      <w:r w:rsidR="00E824FA">
        <w:rPr>
          <w:lang w:val="it-IT"/>
        </w:rPr>
        <w:t xml:space="preserve">RAS AN </w:t>
      </w:r>
      <w:r w:rsidR="00E824FA" w:rsidRPr="00A96541">
        <w:rPr>
          <w:rStyle w:val="Incipit"/>
        </w:rPr>
        <w:t>Solve</w:t>
      </w:r>
      <w:r w:rsidR="00E824FA">
        <w:rPr>
          <w:lang w:val="it-IT"/>
        </w:rPr>
        <w:t xml:space="preserve"> </w:t>
      </w:r>
      <w:r w:rsidR="00E824FA" w:rsidRPr="00A96541">
        <w:rPr>
          <w:rStyle w:val="Incipit"/>
        </w:rPr>
        <w:t>iubente</w:t>
      </w:r>
      <w:r w:rsidR="00E824FA">
        <w:rPr>
          <w:lang w:val="it-IT"/>
        </w:rPr>
        <w:t xml:space="preserve">. PS </w:t>
      </w:r>
      <w:r w:rsidR="00E824FA" w:rsidRPr="00A96541">
        <w:rPr>
          <w:rStyle w:val="Incipit"/>
        </w:rPr>
        <w:t>Laudate</w:t>
      </w:r>
      <w:r w:rsidR="00E824FA">
        <w:rPr>
          <w:lang w:val="it-IT"/>
        </w:rPr>
        <w:t xml:space="preserve"> </w:t>
      </w:r>
      <w:r w:rsidR="00E824FA" w:rsidRPr="00A96541">
        <w:rPr>
          <w:rStyle w:val="Incipit"/>
        </w:rPr>
        <w:t>pueri</w:t>
      </w:r>
      <w:r w:rsidR="00E824FA">
        <w:rPr>
          <w:lang w:val="it-IT"/>
        </w:rPr>
        <w:t xml:space="preserve"> cum reliquis. CP </w:t>
      </w:r>
      <w:r w:rsidR="00E824FA" w:rsidRPr="00A96541">
        <w:rPr>
          <w:rStyle w:val="Incipit"/>
        </w:rPr>
        <w:t>Angelus</w:t>
      </w:r>
      <w:r w:rsidR="00E824FA">
        <w:rPr>
          <w:lang w:val="it-IT"/>
        </w:rPr>
        <w:t xml:space="preserve"> </w:t>
      </w:r>
      <w:r w:rsidR="00E824FA" w:rsidRPr="00A96541">
        <w:rPr>
          <w:rStyle w:val="Incipit"/>
        </w:rPr>
        <w:t>domini</w:t>
      </w:r>
      <w:r w:rsidR="00E824FA">
        <w:rPr>
          <w:lang w:val="it-IT"/>
        </w:rPr>
        <w:t xml:space="preserve"> </w:t>
      </w:r>
      <w:r w:rsidR="00E824FA" w:rsidRPr="00A96541">
        <w:rPr>
          <w:rStyle w:val="Incipit"/>
        </w:rPr>
        <w:t>astitit</w:t>
      </w:r>
      <w:r w:rsidR="00E824FA">
        <w:rPr>
          <w:lang w:val="it-IT"/>
        </w:rPr>
        <w:t xml:space="preserve">. RP </w:t>
      </w:r>
      <w:r w:rsidR="00E824FA" w:rsidRPr="00A96541">
        <w:rPr>
          <w:rStyle w:val="Incipit"/>
        </w:rPr>
        <w:t>Petre</w:t>
      </w:r>
      <w:r w:rsidR="00E824FA">
        <w:rPr>
          <w:lang w:val="it-IT"/>
        </w:rPr>
        <w:t xml:space="preserve"> </w:t>
      </w:r>
      <w:r w:rsidR="00E824FA" w:rsidRPr="00A96541">
        <w:rPr>
          <w:rStyle w:val="Incipit"/>
        </w:rPr>
        <w:t>amas</w:t>
      </w:r>
      <w:r w:rsidR="00E824FA">
        <w:rPr>
          <w:lang w:val="it-IT"/>
        </w:rPr>
        <w:t xml:space="preserve"> </w:t>
      </w:r>
      <w:r w:rsidR="00E824FA" w:rsidRPr="00072498">
        <w:rPr>
          <w:rStyle w:val="Incipit"/>
        </w:rPr>
        <w:t>me</w:t>
      </w:r>
      <w:r w:rsidR="00E824FA">
        <w:rPr>
          <w:lang w:val="it-IT"/>
        </w:rPr>
        <w:t xml:space="preserve">. HY </w:t>
      </w:r>
      <w:r w:rsidR="00E824FA" w:rsidRPr="00072498">
        <w:rPr>
          <w:rStyle w:val="Incipit"/>
        </w:rPr>
        <w:t>Iam</w:t>
      </w:r>
      <w:r w:rsidR="00E824FA">
        <w:rPr>
          <w:lang w:val="it-IT"/>
        </w:rPr>
        <w:t xml:space="preserve"> </w:t>
      </w:r>
      <w:r w:rsidR="00E824FA" w:rsidRPr="00072498">
        <w:rPr>
          <w:rStyle w:val="Incipit"/>
        </w:rPr>
        <w:t>bone</w:t>
      </w:r>
      <w:r w:rsidR="00E824FA">
        <w:rPr>
          <w:lang w:val="it-IT"/>
        </w:rPr>
        <w:t xml:space="preserve"> </w:t>
      </w:r>
      <w:r w:rsidR="00E824FA" w:rsidRPr="00072498">
        <w:rPr>
          <w:rStyle w:val="Incipit"/>
        </w:rPr>
        <w:t>pastor</w:t>
      </w:r>
      <w:r w:rsidR="00E824FA">
        <w:rPr>
          <w:lang w:val="it-IT"/>
        </w:rPr>
        <w:t xml:space="preserve">. [HV] </w:t>
      </w:r>
      <w:r w:rsidR="00E824FA" w:rsidRPr="00072498">
        <w:rPr>
          <w:rStyle w:val="Incipit"/>
        </w:rPr>
        <w:t>Sit</w:t>
      </w:r>
      <w:r w:rsidR="00E824FA">
        <w:rPr>
          <w:lang w:val="it-IT"/>
        </w:rPr>
        <w:t xml:space="preserve"> </w:t>
      </w:r>
      <w:r w:rsidR="00E824FA" w:rsidRPr="00072498">
        <w:rPr>
          <w:rStyle w:val="Incipit"/>
        </w:rPr>
        <w:t>trinitati</w:t>
      </w:r>
      <w:r w:rsidR="00E824FA">
        <w:rPr>
          <w:lang w:val="it-IT"/>
        </w:rPr>
        <w:t xml:space="preserve">. AM </w:t>
      </w:r>
      <w:r w:rsidR="00E824FA" w:rsidRPr="00072498">
        <w:rPr>
          <w:rStyle w:val="Incipit"/>
        </w:rPr>
        <w:t>Angelus</w:t>
      </w:r>
      <w:r w:rsidR="00E824FA">
        <w:rPr>
          <w:lang w:val="it-IT"/>
        </w:rPr>
        <w:t xml:space="preserve"> </w:t>
      </w:r>
      <w:r w:rsidR="00E824FA" w:rsidRPr="00072498">
        <w:rPr>
          <w:rStyle w:val="Incipit"/>
        </w:rPr>
        <w:t>domini</w:t>
      </w:r>
      <w:r w:rsidR="00E824FA">
        <w:rPr>
          <w:lang w:val="it-IT"/>
        </w:rPr>
        <w:t xml:space="preserve">. OR </w:t>
      </w:r>
      <w:r w:rsidR="00E824FA" w:rsidRPr="00072498">
        <w:rPr>
          <w:rStyle w:val="Incipit"/>
        </w:rPr>
        <w:t>Deus</w:t>
      </w:r>
      <w:r w:rsidR="00E824FA">
        <w:rPr>
          <w:lang w:val="it-IT"/>
        </w:rPr>
        <w:t xml:space="preserve"> </w:t>
      </w:r>
      <w:r w:rsidR="00E824FA" w:rsidRPr="00072498">
        <w:rPr>
          <w:rStyle w:val="Incipit"/>
        </w:rPr>
        <w:t>qui</w:t>
      </w:r>
      <w:r w:rsidR="00E824FA">
        <w:rPr>
          <w:lang w:val="it-IT"/>
        </w:rPr>
        <w:t xml:space="preserve"> </w:t>
      </w:r>
      <w:r w:rsidR="00E824FA" w:rsidRPr="00072498">
        <w:rPr>
          <w:rStyle w:val="Incipit"/>
        </w:rPr>
        <w:t>beatum</w:t>
      </w:r>
      <w:r w:rsidR="00E824FA">
        <w:rPr>
          <w:lang w:val="it-IT"/>
        </w:rPr>
        <w:t xml:space="preserve"> </w:t>
      </w:r>
      <w:r w:rsidR="00E824FA" w:rsidRPr="00072498">
        <w:rPr>
          <w:rStyle w:val="Incipit"/>
        </w:rPr>
        <w:t>Petrum</w:t>
      </w:r>
      <w:r w:rsidR="00072498">
        <w:rPr>
          <w:lang w:val="it-IT"/>
        </w:rPr>
        <w:t>. In suffragio [de Mac</w:t>
      </w:r>
      <w:r w:rsidR="00E824FA">
        <w:rPr>
          <w:lang w:val="it-IT"/>
        </w:rPr>
        <w:t xml:space="preserve">habaeis] AN </w:t>
      </w:r>
      <w:r w:rsidR="00E824FA" w:rsidRPr="00072498">
        <w:rPr>
          <w:rStyle w:val="Incipit"/>
        </w:rPr>
        <w:t>Haec</w:t>
      </w:r>
      <w:r w:rsidR="00E824FA">
        <w:rPr>
          <w:lang w:val="it-IT"/>
        </w:rPr>
        <w:t xml:space="preserve"> </w:t>
      </w:r>
      <w:r w:rsidR="00E824FA" w:rsidRPr="00072498">
        <w:rPr>
          <w:rStyle w:val="Incipit"/>
        </w:rPr>
        <w:t>est</w:t>
      </w:r>
      <w:r w:rsidR="00E824FA">
        <w:rPr>
          <w:lang w:val="it-IT"/>
        </w:rPr>
        <w:t xml:space="preserve"> </w:t>
      </w:r>
      <w:r w:rsidR="00E824FA" w:rsidRPr="00072498">
        <w:rPr>
          <w:rStyle w:val="Incipit"/>
        </w:rPr>
        <w:t>vera</w:t>
      </w:r>
      <w:r w:rsidR="00E824FA">
        <w:rPr>
          <w:lang w:val="it-IT"/>
        </w:rPr>
        <w:t xml:space="preserve"> </w:t>
      </w:r>
      <w:r w:rsidR="00E824FA" w:rsidRPr="00072498">
        <w:rPr>
          <w:rStyle w:val="Incipit"/>
        </w:rPr>
        <w:t>fraternitas</w:t>
      </w:r>
      <w:r w:rsidR="00E824FA">
        <w:rPr>
          <w:lang w:val="it-IT"/>
        </w:rPr>
        <w:t>. OR</w:t>
      </w:r>
      <w:r w:rsidR="001C786A">
        <w:rPr>
          <w:lang w:val="it-IT"/>
        </w:rPr>
        <w:t>C</w:t>
      </w:r>
      <w:r w:rsidR="00E824FA">
        <w:rPr>
          <w:lang w:val="it-IT"/>
        </w:rPr>
        <w:t xml:space="preserve"> </w:t>
      </w:r>
      <w:r w:rsidR="00E824FA" w:rsidRPr="00072498">
        <w:rPr>
          <w:rStyle w:val="Incipit"/>
        </w:rPr>
        <w:t>Fraterna</w:t>
      </w:r>
      <w:r w:rsidR="00E824FA">
        <w:rPr>
          <w:lang w:val="it-IT"/>
        </w:rPr>
        <w:t xml:space="preserve"> </w:t>
      </w:r>
      <w:r w:rsidR="00E824FA" w:rsidRPr="00072498">
        <w:rPr>
          <w:rStyle w:val="Incipit"/>
        </w:rPr>
        <w:t>nos</w:t>
      </w:r>
      <w:r w:rsidR="00E824FA">
        <w:rPr>
          <w:lang w:val="it-IT"/>
        </w:rPr>
        <w:t xml:space="preserve"> </w:t>
      </w:r>
      <w:r w:rsidR="00E824FA" w:rsidRPr="00072498">
        <w:rPr>
          <w:rStyle w:val="Incipit"/>
        </w:rPr>
        <w:t>domine</w:t>
      </w:r>
      <w:r w:rsidR="00E824FA">
        <w:rPr>
          <w:lang w:val="it-IT"/>
        </w:rPr>
        <w:t xml:space="preserve"> </w:t>
      </w:r>
      <w:r w:rsidR="00E824FA" w:rsidRPr="00072498">
        <w:rPr>
          <w:rStyle w:val="Incipit"/>
        </w:rPr>
        <w:t>martyrum</w:t>
      </w:r>
      <w:r w:rsidR="00E824FA">
        <w:rPr>
          <w:lang w:val="it-IT"/>
        </w:rPr>
        <w:t xml:space="preserve"> </w:t>
      </w:r>
      <w:r w:rsidR="00E824FA" w:rsidRPr="00072498">
        <w:rPr>
          <w:rStyle w:val="Incipit"/>
        </w:rPr>
        <w:t>tuorum</w:t>
      </w:r>
      <w:r w:rsidR="00E824FA">
        <w:rPr>
          <w:lang w:val="it-IT"/>
        </w:rPr>
        <w:t>.</w:t>
      </w:r>
    </w:p>
    <w:p w:rsidR="00E824FA" w:rsidRPr="00E824FA" w:rsidRDefault="00E824FA" w:rsidP="00E824FA">
      <w:pPr>
        <w:rPr>
          <w:lang w:val="it-IT"/>
        </w:rPr>
      </w:pPr>
      <w:r>
        <w:rPr>
          <w:lang w:val="it-IT"/>
        </w:rPr>
        <w:t xml:space="preserve">AD MATUTINAS historia ut in festo ipsius per totum canitur. LS </w:t>
      </w:r>
      <w:r w:rsidRPr="00072498">
        <w:rPr>
          <w:rStyle w:val="Incipit"/>
        </w:rPr>
        <w:t>Audistis</w:t>
      </w:r>
      <w:r>
        <w:rPr>
          <w:lang w:val="it-IT"/>
        </w:rPr>
        <w:t xml:space="preserve"> </w:t>
      </w:r>
      <w:r w:rsidRPr="00072498">
        <w:rPr>
          <w:rStyle w:val="Incipit"/>
        </w:rPr>
        <w:t>fratres</w:t>
      </w:r>
      <w:r>
        <w:rPr>
          <w:lang w:val="it-IT"/>
        </w:rPr>
        <w:t xml:space="preserve"> </w:t>
      </w:r>
      <w:r w:rsidRPr="00072498">
        <w:rPr>
          <w:rStyle w:val="Incipit"/>
        </w:rPr>
        <w:t>carissimi</w:t>
      </w:r>
      <w:r>
        <w:rPr>
          <w:lang w:val="it-IT"/>
        </w:rPr>
        <w:t xml:space="preserve"> legitur. EV </w:t>
      </w:r>
      <w:r w:rsidRPr="00072498">
        <w:rPr>
          <w:rStyle w:val="Incipit"/>
        </w:rPr>
        <w:t>Iussit</w:t>
      </w:r>
      <w:r>
        <w:rPr>
          <w:lang w:val="it-IT"/>
        </w:rPr>
        <w:t xml:space="preserve"> </w:t>
      </w:r>
      <w:r w:rsidRPr="00072498">
        <w:rPr>
          <w:rStyle w:val="Incipit"/>
        </w:rPr>
        <w:t>Iesus</w:t>
      </w:r>
      <w:r>
        <w:rPr>
          <w:lang w:val="it-IT"/>
        </w:rPr>
        <w:t xml:space="preserve"> </w:t>
      </w:r>
      <w:r w:rsidRPr="00072498">
        <w:rPr>
          <w:rStyle w:val="Incipit"/>
        </w:rPr>
        <w:t>discipulos</w:t>
      </w:r>
      <w:r>
        <w:rPr>
          <w:lang w:val="it-IT"/>
        </w:rPr>
        <w:t xml:space="preserve"> </w:t>
      </w:r>
      <w:r w:rsidRPr="00072498">
        <w:rPr>
          <w:rStyle w:val="Incipit"/>
        </w:rPr>
        <w:t>suos</w:t>
      </w:r>
      <w:r>
        <w:rPr>
          <w:lang w:val="it-IT"/>
        </w:rPr>
        <w:t xml:space="preserve"> </w:t>
      </w:r>
      <w:r w:rsidRPr="00072498">
        <w:rPr>
          <w:rStyle w:val="Incipit"/>
        </w:rPr>
        <w:t>ascendere</w:t>
      </w:r>
      <w:r>
        <w:rPr>
          <w:lang w:val="it-IT"/>
        </w:rPr>
        <w:t xml:space="preserve"> </w:t>
      </w:r>
      <w:r w:rsidRPr="00072498">
        <w:rPr>
          <w:rStyle w:val="Incipit"/>
        </w:rPr>
        <w:t>in</w:t>
      </w:r>
      <w:r>
        <w:rPr>
          <w:lang w:val="it-IT"/>
        </w:rPr>
        <w:t xml:space="preserve"> </w:t>
      </w:r>
      <w:r w:rsidRPr="00072498">
        <w:rPr>
          <w:rStyle w:val="Incipit"/>
        </w:rPr>
        <w:t>navi</w:t>
      </w:r>
      <w:r w:rsidR="001C786A" w:rsidRPr="001C786A">
        <w:t xml:space="preserve"> </w:t>
      </w:r>
      <w:r w:rsidR="001C786A" w:rsidRPr="005E47A1">
        <w:rPr>
          <w:lang w:val="la-Latn"/>
        </w:rPr>
        <w:t>|</w:t>
      </w:r>
      <w:r w:rsidR="001C786A">
        <w:rPr>
          <w:lang w:val="it-IT"/>
        </w:rPr>
        <w:t>G</w:t>
      </w:r>
      <w:r w:rsidR="001C786A" w:rsidRPr="005E47A1">
        <w:rPr>
          <w:lang w:val="la-Latn"/>
        </w:rPr>
        <w:t>|</w:t>
      </w:r>
    </w:p>
    <w:sectPr w:rsidR="00E824FA" w:rsidRPr="00E824FA" w:rsidSect="001C39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1B8F458"/>
    <w:lvl w:ilvl="0">
      <w:start w:val="1"/>
      <w:numFmt w:val="decimal"/>
      <w:lvlText w:val="%1."/>
      <w:lvlJc w:val="left"/>
      <w:pPr>
        <w:tabs>
          <w:tab w:val="num" w:pos="1492"/>
        </w:tabs>
        <w:ind w:left="1492" w:hanging="360"/>
      </w:pPr>
    </w:lvl>
  </w:abstractNum>
  <w:abstractNum w:abstractNumId="1">
    <w:nsid w:val="FFFFFF7D"/>
    <w:multiLevelType w:val="singleLevel"/>
    <w:tmpl w:val="8646B9B0"/>
    <w:lvl w:ilvl="0">
      <w:start w:val="1"/>
      <w:numFmt w:val="decimal"/>
      <w:lvlText w:val="%1."/>
      <w:lvlJc w:val="left"/>
      <w:pPr>
        <w:tabs>
          <w:tab w:val="num" w:pos="1209"/>
        </w:tabs>
        <w:ind w:left="1209" w:hanging="360"/>
      </w:pPr>
    </w:lvl>
  </w:abstractNum>
  <w:abstractNum w:abstractNumId="2">
    <w:nsid w:val="FFFFFF7E"/>
    <w:multiLevelType w:val="singleLevel"/>
    <w:tmpl w:val="C8444EA8"/>
    <w:lvl w:ilvl="0">
      <w:start w:val="1"/>
      <w:numFmt w:val="decimal"/>
      <w:lvlText w:val="%1."/>
      <w:lvlJc w:val="left"/>
      <w:pPr>
        <w:tabs>
          <w:tab w:val="num" w:pos="926"/>
        </w:tabs>
        <w:ind w:left="926" w:hanging="360"/>
      </w:pPr>
    </w:lvl>
  </w:abstractNum>
  <w:abstractNum w:abstractNumId="3">
    <w:nsid w:val="FFFFFF7F"/>
    <w:multiLevelType w:val="singleLevel"/>
    <w:tmpl w:val="1D3E154C"/>
    <w:lvl w:ilvl="0">
      <w:start w:val="1"/>
      <w:numFmt w:val="decimal"/>
      <w:lvlText w:val="%1."/>
      <w:lvlJc w:val="left"/>
      <w:pPr>
        <w:tabs>
          <w:tab w:val="num" w:pos="643"/>
        </w:tabs>
        <w:ind w:left="643" w:hanging="360"/>
      </w:pPr>
    </w:lvl>
  </w:abstractNum>
  <w:abstractNum w:abstractNumId="4">
    <w:nsid w:val="FFFFFF80"/>
    <w:multiLevelType w:val="singleLevel"/>
    <w:tmpl w:val="F068614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C40FC0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38A77A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8D8AB1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0D441C8"/>
    <w:lvl w:ilvl="0">
      <w:start w:val="1"/>
      <w:numFmt w:val="decimal"/>
      <w:lvlText w:val="%1."/>
      <w:lvlJc w:val="left"/>
      <w:pPr>
        <w:tabs>
          <w:tab w:val="num" w:pos="360"/>
        </w:tabs>
        <w:ind w:left="360" w:hanging="360"/>
      </w:pPr>
    </w:lvl>
  </w:abstractNum>
  <w:abstractNum w:abstractNumId="9">
    <w:nsid w:val="FFFFFF89"/>
    <w:multiLevelType w:val="singleLevel"/>
    <w:tmpl w:val="69CE9224"/>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3CD"/>
    <w:rsid w:val="00000793"/>
    <w:rsid w:val="00002B73"/>
    <w:rsid w:val="00011711"/>
    <w:rsid w:val="00011867"/>
    <w:rsid w:val="00011FF6"/>
    <w:rsid w:val="000143B6"/>
    <w:rsid w:val="00014E3C"/>
    <w:rsid w:val="00016153"/>
    <w:rsid w:val="00021FA2"/>
    <w:rsid w:val="000230A6"/>
    <w:rsid w:val="00023D94"/>
    <w:rsid w:val="00024CA9"/>
    <w:rsid w:val="000255FB"/>
    <w:rsid w:val="00025C00"/>
    <w:rsid w:val="00026DEA"/>
    <w:rsid w:val="00026FCE"/>
    <w:rsid w:val="000312F1"/>
    <w:rsid w:val="00033B87"/>
    <w:rsid w:val="00037C4B"/>
    <w:rsid w:val="00037F1A"/>
    <w:rsid w:val="000412B4"/>
    <w:rsid w:val="000420A0"/>
    <w:rsid w:val="0004281C"/>
    <w:rsid w:val="0004422E"/>
    <w:rsid w:val="0004449A"/>
    <w:rsid w:val="000473C5"/>
    <w:rsid w:val="00047741"/>
    <w:rsid w:val="00053D22"/>
    <w:rsid w:val="00054B69"/>
    <w:rsid w:val="00054FD6"/>
    <w:rsid w:val="00056F0E"/>
    <w:rsid w:val="00057C41"/>
    <w:rsid w:val="00063832"/>
    <w:rsid w:val="00063A40"/>
    <w:rsid w:val="00066113"/>
    <w:rsid w:val="00070013"/>
    <w:rsid w:val="00071DE0"/>
    <w:rsid w:val="00072498"/>
    <w:rsid w:val="00072769"/>
    <w:rsid w:val="0007528B"/>
    <w:rsid w:val="0008394E"/>
    <w:rsid w:val="00097F78"/>
    <w:rsid w:val="000A17B6"/>
    <w:rsid w:val="000A1E4E"/>
    <w:rsid w:val="000A7078"/>
    <w:rsid w:val="000B07D4"/>
    <w:rsid w:val="000B3CD7"/>
    <w:rsid w:val="000B46CE"/>
    <w:rsid w:val="000B479B"/>
    <w:rsid w:val="000B5518"/>
    <w:rsid w:val="000B60EF"/>
    <w:rsid w:val="000B6B64"/>
    <w:rsid w:val="000B76CC"/>
    <w:rsid w:val="000C053A"/>
    <w:rsid w:val="000C086A"/>
    <w:rsid w:val="000C1D43"/>
    <w:rsid w:val="000C3215"/>
    <w:rsid w:val="000C38AC"/>
    <w:rsid w:val="000C4912"/>
    <w:rsid w:val="000C7FE3"/>
    <w:rsid w:val="000D137F"/>
    <w:rsid w:val="000D1527"/>
    <w:rsid w:val="000D2E3F"/>
    <w:rsid w:val="000D3F26"/>
    <w:rsid w:val="000D4877"/>
    <w:rsid w:val="000D5793"/>
    <w:rsid w:val="000E08D5"/>
    <w:rsid w:val="000E2B9F"/>
    <w:rsid w:val="000E31F0"/>
    <w:rsid w:val="000E4273"/>
    <w:rsid w:val="000E5423"/>
    <w:rsid w:val="000E55EC"/>
    <w:rsid w:val="000E6F14"/>
    <w:rsid w:val="000E7725"/>
    <w:rsid w:val="000F01B8"/>
    <w:rsid w:val="000F2ECC"/>
    <w:rsid w:val="000F4664"/>
    <w:rsid w:val="000F7C72"/>
    <w:rsid w:val="0010047E"/>
    <w:rsid w:val="0010578C"/>
    <w:rsid w:val="00111092"/>
    <w:rsid w:val="001144F1"/>
    <w:rsid w:val="00122D3B"/>
    <w:rsid w:val="00130506"/>
    <w:rsid w:val="00132B62"/>
    <w:rsid w:val="00136F94"/>
    <w:rsid w:val="0013729B"/>
    <w:rsid w:val="00137AF5"/>
    <w:rsid w:val="00140DF5"/>
    <w:rsid w:val="0014196E"/>
    <w:rsid w:val="00141A29"/>
    <w:rsid w:val="0014538D"/>
    <w:rsid w:val="00145607"/>
    <w:rsid w:val="00145E72"/>
    <w:rsid w:val="00151122"/>
    <w:rsid w:val="0015154B"/>
    <w:rsid w:val="001529AB"/>
    <w:rsid w:val="00153F59"/>
    <w:rsid w:val="00153FDD"/>
    <w:rsid w:val="001544AC"/>
    <w:rsid w:val="001562D4"/>
    <w:rsid w:val="00157B0A"/>
    <w:rsid w:val="00162524"/>
    <w:rsid w:val="00166060"/>
    <w:rsid w:val="001667AB"/>
    <w:rsid w:val="00167A9C"/>
    <w:rsid w:val="00170C23"/>
    <w:rsid w:val="001719A6"/>
    <w:rsid w:val="00171EA9"/>
    <w:rsid w:val="001727B1"/>
    <w:rsid w:val="0017292C"/>
    <w:rsid w:val="00172E2E"/>
    <w:rsid w:val="00174666"/>
    <w:rsid w:val="0018027C"/>
    <w:rsid w:val="00182171"/>
    <w:rsid w:val="00182AF4"/>
    <w:rsid w:val="00182E1D"/>
    <w:rsid w:val="001850EA"/>
    <w:rsid w:val="00192E17"/>
    <w:rsid w:val="00193A09"/>
    <w:rsid w:val="001A22D8"/>
    <w:rsid w:val="001A2B24"/>
    <w:rsid w:val="001A3CBC"/>
    <w:rsid w:val="001A4EA5"/>
    <w:rsid w:val="001B107D"/>
    <w:rsid w:val="001B1CA3"/>
    <w:rsid w:val="001B27C3"/>
    <w:rsid w:val="001B32F3"/>
    <w:rsid w:val="001B3B16"/>
    <w:rsid w:val="001B3B9B"/>
    <w:rsid w:val="001B61EB"/>
    <w:rsid w:val="001B65F8"/>
    <w:rsid w:val="001B7F2F"/>
    <w:rsid w:val="001C09A7"/>
    <w:rsid w:val="001C0F25"/>
    <w:rsid w:val="001C1BC8"/>
    <w:rsid w:val="001C1EF7"/>
    <w:rsid w:val="001C3439"/>
    <w:rsid w:val="001C3922"/>
    <w:rsid w:val="001C3C31"/>
    <w:rsid w:val="001C5C08"/>
    <w:rsid w:val="001C786A"/>
    <w:rsid w:val="001D0E89"/>
    <w:rsid w:val="001D1784"/>
    <w:rsid w:val="001D1E34"/>
    <w:rsid w:val="001D3B1B"/>
    <w:rsid w:val="001D3F26"/>
    <w:rsid w:val="001D5DA4"/>
    <w:rsid w:val="001D5EA8"/>
    <w:rsid w:val="001D60E4"/>
    <w:rsid w:val="001D78F5"/>
    <w:rsid w:val="001E192D"/>
    <w:rsid w:val="001E2A14"/>
    <w:rsid w:val="001E7246"/>
    <w:rsid w:val="001E7F7D"/>
    <w:rsid w:val="001F015B"/>
    <w:rsid w:val="001F1EB9"/>
    <w:rsid w:val="001F3066"/>
    <w:rsid w:val="001F52C5"/>
    <w:rsid w:val="001F6E15"/>
    <w:rsid w:val="001F7302"/>
    <w:rsid w:val="00202AC2"/>
    <w:rsid w:val="00203E75"/>
    <w:rsid w:val="002051FF"/>
    <w:rsid w:val="00205494"/>
    <w:rsid w:val="002060F2"/>
    <w:rsid w:val="0021531B"/>
    <w:rsid w:val="002170C2"/>
    <w:rsid w:val="00217555"/>
    <w:rsid w:val="00217A87"/>
    <w:rsid w:val="00217DC2"/>
    <w:rsid w:val="002208BF"/>
    <w:rsid w:val="00220919"/>
    <w:rsid w:val="00227198"/>
    <w:rsid w:val="002310F3"/>
    <w:rsid w:val="00233022"/>
    <w:rsid w:val="0023470F"/>
    <w:rsid w:val="00234895"/>
    <w:rsid w:val="00235D6F"/>
    <w:rsid w:val="00236A9A"/>
    <w:rsid w:val="002374EE"/>
    <w:rsid w:val="00237F9B"/>
    <w:rsid w:val="00240968"/>
    <w:rsid w:val="002409B8"/>
    <w:rsid w:val="00241847"/>
    <w:rsid w:val="00242E05"/>
    <w:rsid w:val="0024362F"/>
    <w:rsid w:val="00244952"/>
    <w:rsid w:val="00245B12"/>
    <w:rsid w:val="00246479"/>
    <w:rsid w:val="00246ABF"/>
    <w:rsid w:val="00246B48"/>
    <w:rsid w:val="00251585"/>
    <w:rsid w:val="00255C75"/>
    <w:rsid w:val="00257E7C"/>
    <w:rsid w:val="002601ED"/>
    <w:rsid w:val="00260F3A"/>
    <w:rsid w:val="0026269A"/>
    <w:rsid w:val="00263D95"/>
    <w:rsid w:val="00266148"/>
    <w:rsid w:val="00267066"/>
    <w:rsid w:val="00267227"/>
    <w:rsid w:val="0027004A"/>
    <w:rsid w:val="00271623"/>
    <w:rsid w:val="00271879"/>
    <w:rsid w:val="00273287"/>
    <w:rsid w:val="002754D7"/>
    <w:rsid w:val="00276450"/>
    <w:rsid w:val="0028045E"/>
    <w:rsid w:val="00284FAC"/>
    <w:rsid w:val="00285C67"/>
    <w:rsid w:val="00285D65"/>
    <w:rsid w:val="00286CF0"/>
    <w:rsid w:val="002879E8"/>
    <w:rsid w:val="00287E61"/>
    <w:rsid w:val="00293F48"/>
    <w:rsid w:val="002945D7"/>
    <w:rsid w:val="002952DD"/>
    <w:rsid w:val="00295B10"/>
    <w:rsid w:val="00296597"/>
    <w:rsid w:val="00297C5F"/>
    <w:rsid w:val="00297EFF"/>
    <w:rsid w:val="002A3224"/>
    <w:rsid w:val="002A37C2"/>
    <w:rsid w:val="002B275D"/>
    <w:rsid w:val="002B2A08"/>
    <w:rsid w:val="002B5483"/>
    <w:rsid w:val="002B5C98"/>
    <w:rsid w:val="002C1EA0"/>
    <w:rsid w:val="002C4625"/>
    <w:rsid w:val="002C4F3E"/>
    <w:rsid w:val="002C655D"/>
    <w:rsid w:val="002D14AB"/>
    <w:rsid w:val="002D1EA6"/>
    <w:rsid w:val="002D22E7"/>
    <w:rsid w:val="002D322C"/>
    <w:rsid w:val="002D33DD"/>
    <w:rsid w:val="002D3C55"/>
    <w:rsid w:val="002D4203"/>
    <w:rsid w:val="002D5C21"/>
    <w:rsid w:val="002D6ABE"/>
    <w:rsid w:val="002D7E0C"/>
    <w:rsid w:val="002E162E"/>
    <w:rsid w:val="002E30C3"/>
    <w:rsid w:val="002E3190"/>
    <w:rsid w:val="002E6873"/>
    <w:rsid w:val="002E758C"/>
    <w:rsid w:val="002F01A7"/>
    <w:rsid w:val="002F1F3C"/>
    <w:rsid w:val="002F3405"/>
    <w:rsid w:val="002F41E0"/>
    <w:rsid w:val="002F4701"/>
    <w:rsid w:val="002F4BA4"/>
    <w:rsid w:val="00300ADC"/>
    <w:rsid w:val="00300EBB"/>
    <w:rsid w:val="003016AA"/>
    <w:rsid w:val="00303A1F"/>
    <w:rsid w:val="003051CC"/>
    <w:rsid w:val="00305EF3"/>
    <w:rsid w:val="00310E7A"/>
    <w:rsid w:val="0031136E"/>
    <w:rsid w:val="00313122"/>
    <w:rsid w:val="003212D0"/>
    <w:rsid w:val="00321A31"/>
    <w:rsid w:val="00323728"/>
    <w:rsid w:val="00326F90"/>
    <w:rsid w:val="003308AE"/>
    <w:rsid w:val="00331D43"/>
    <w:rsid w:val="00332D1B"/>
    <w:rsid w:val="00332EC8"/>
    <w:rsid w:val="003360C7"/>
    <w:rsid w:val="003361BC"/>
    <w:rsid w:val="00340D4B"/>
    <w:rsid w:val="00340D5B"/>
    <w:rsid w:val="00342A07"/>
    <w:rsid w:val="00344D5E"/>
    <w:rsid w:val="00345175"/>
    <w:rsid w:val="003451EC"/>
    <w:rsid w:val="00346A9E"/>
    <w:rsid w:val="0035060F"/>
    <w:rsid w:val="00350DA3"/>
    <w:rsid w:val="0035236F"/>
    <w:rsid w:val="00352E4B"/>
    <w:rsid w:val="003536CE"/>
    <w:rsid w:val="00353FB2"/>
    <w:rsid w:val="003542DC"/>
    <w:rsid w:val="00356BBB"/>
    <w:rsid w:val="00364F15"/>
    <w:rsid w:val="0036524E"/>
    <w:rsid w:val="00367899"/>
    <w:rsid w:val="00367A93"/>
    <w:rsid w:val="00372ED1"/>
    <w:rsid w:val="003734D1"/>
    <w:rsid w:val="0037350E"/>
    <w:rsid w:val="0037395F"/>
    <w:rsid w:val="00373AA2"/>
    <w:rsid w:val="00375884"/>
    <w:rsid w:val="003806BC"/>
    <w:rsid w:val="00383E10"/>
    <w:rsid w:val="003841AB"/>
    <w:rsid w:val="00385347"/>
    <w:rsid w:val="00385A36"/>
    <w:rsid w:val="00385A51"/>
    <w:rsid w:val="003860C0"/>
    <w:rsid w:val="00387DB6"/>
    <w:rsid w:val="003904F4"/>
    <w:rsid w:val="0039150A"/>
    <w:rsid w:val="00391703"/>
    <w:rsid w:val="00394CC8"/>
    <w:rsid w:val="003A0770"/>
    <w:rsid w:val="003A07CE"/>
    <w:rsid w:val="003A143D"/>
    <w:rsid w:val="003A2691"/>
    <w:rsid w:val="003A5054"/>
    <w:rsid w:val="003A5E82"/>
    <w:rsid w:val="003A6DEC"/>
    <w:rsid w:val="003A7430"/>
    <w:rsid w:val="003B0272"/>
    <w:rsid w:val="003B072C"/>
    <w:rsid w:val="003B308F"/>
    <w:rsid w:val="003B4CA7"/>
    <w:rsid w:val="003B655B"/>
    <w:rsid w:val="003C1B7F"/>
    <w:rsid w:val="003C661A"/>
    <w:rsid w:val="003C7DDE"/>
    <w:rsid w:val="003D12B9"/>
    <w:rsid w:val="003D1B1C"/>
    <w:rsid w:val="003D3353"/>
    <w:rsid w:val="003D447B"/>
    <w:rsid w:val="003D465C"/>
    <w:rsid w:val="003D5D4E"/>
    <w:rsid w:val="003D6200"/>
    <w:rsid w:val="003D64BD"/>
    <w:rsid w:val="003E03D6"/>
    <w:rsid w:val="003E0BB4"/>
    <w:rsid w:val="003E39F4"/>
    <w:rsid w:val="003E5374"/>
    <w:rsid w:val="003E5533"/>
    <w:rsid w:val="003E603F"/>
    <w:rsid w:val="003E7E6E"/>
    <w:rsid w:val="003F10BC"/>
    <w:rsid w:val="003F2316"/>
    <w:rsid w:val="003F328C"/>
    <w:rsid w:val="003F44D0"/>
    <w:rsid w:val="003F4C59"/>
    <w:rsid w:val="003F4F2E"/>
    <w:rsid w:val="003F5718"/>
    <w:rsid w:val="003F6A22"/>
    <w:rsid w:val="003F6FBF"/>
    <w:rsid w:val="003F7CCF"/>
    <w:rsid w:val="004005A9"/>
    <w:rsid w:val="0040197E"/>
    <w:rsid w:val="004027A4"/>
    <w:rsid w:val="00402F2F"/>
    <w:rsid w:val="00402F58"/>
    <w:rsid w:val="00403AFD"/>
    <w:rsid w:val="004071F2"/>
    <w:rsid w:val="0041049B"/>
    <w:rsid w:val="00410FF2"/>
    <w:rsid w:val="0041550D"/>
    <w:rsid w:val="00420226"/>
    <w:rsid w:val="00423D93"/>
    <w:rsid w:val="004251ED"/>
    <w:rsid w:val="00426869"/>
    <w:rsid w:val="00427DCE"/>
    <w:rsid w:val="00431190"/>
    <w:rsid w:val="00432308"/>
    <w:rsid w:val="0043384F"/>
    <w:rsid w:val="00434E80"/>
    <w:rsid w:val="0043530F"/>
    <w:rsid w:val="004361F6"/>
    <w:rsid w:val="00436DD1"/>
    <w:rsid w:val="0043752A"/>
    <w:rsid w:val="0044372C"/>
    <w:rsid w:val="0044443D"/>
    <w:rsid w:val="0044476F"/>
    <w:rsid w:val="00450284"/>
    <w:rsid w:val="00451C76"/>
    <w:rsid w:val="00453265"/>
    <w:rsid w:val="00455C4B"/>
    <w:rsid w:val="00460031"/>
    <w:rsid w:val="004616EA"/>
    <w:rsid w:val="00461814"/>
    <w:rsid w:val="0046228E"/>
    <w:rsid w:val="00462E70"/>
    <w:rsid w:val="0046330A"/>
    <w:rsid w:val="004633FE"/>
    <w:rsid w:val="004634F2"/>
    <w:rsid w:val="00464BA9"/>
    <w:rsid w:val="00465C65"/>
    <w:rsid w:val="00467448"/>
    <w:rsid w:val="0047015F"/>
    <w:rsid w:val="00470F08"/>
    <w:rsid w:val="00472BC3"/>
    <w:rsid w:val="004747BB"/>
    <w:rsid w:val="00474B8E"/>
    <w:rsid w:val="00475EF0"/>
    <w:rsid w:val="00476776"/>
    <w:rsid w:val="00477F00"/>
    <w:rsid w:val="00480551"/>
    <w:rsid w:val="00483468"/>
    <w:rsid w:val="004846B0"/>
    <w:rsid w:val="00486AD0"/>
    <w:rsid w:val="00487287"/>
    <w:rsid w:val="00490811"/>
    <w:rsid w:val="00490DC0"/>
    <w:rsid w:val="0049116C"/>
    <w:rsid w:val="004916C4"/>
    <w:rsid w:val="004972D3"/>
    <w:rsid w:val="00497715"/>
    <w:rsid w:val="004A02D6"/>
    <w:rsid w:val="004A24DB"/>
    <w:rsid w:val="004A3478"/>
    <w:rsid w:val="004B0125"/>
    <w:rsid w:val="004B2244"/>
    <w:rsid w:val="004B6A3B"/>
    <w:rsid w:val="004C4E07"/>
    <w:rsid w:val="004D04AB"/>
    <w:rsid w:val="004D3437"/>
    <w:rsid w:val="004D4331"/>
    <w:rsid w:val="004D70C2"/>
    <w:rsid w:val="004E198D"/>
    <w:rsid w:val="004E19AA"/>
    <w:rsid w:val="004E29F7"/>
    <w:rsid w:val="004E33D4"/>
    <w:rsid w:val="004E3C88"/>
    <w:rsid w:val="004E5332"/>
    <w:rsid w:val="004E5AF4"/>
    <w:rsid w:val="004E71A5"/>
    <w:rsid w:val="004F1481"/>
    <w:rsid w:val="004F17B2"/>
    <w:rsid w:val="004F1B59"/>
    <w:rsid w:val="004F2F35"/>
    <w:rsid w:val="004F3493"/>
    <w:rsid w:val="004F55FF"/>
    <w:rsid w:val="004F7175"/>
    <w:rsid w:val="004F7290"/>
    <w:rsid w:val="004F7CDB"/>
    <w:rsid w:val="00500BCC"/>
    <w:rsid w:val="00502E88"/>
    <w:rsid w:val="005053B6"/>
    <w:rsid w:val="005079E1"/>
    <w:rsid w:val="0051161B"/>
    <w:rsid w:val="00511A42"/>
    <w:rsid w:val="005122C4"/>
    <w:rsid w:val="005128DA"/>
    <w:rsid w:val="00513BD2"/>
    <w:rsid w:val="00517714"/>
    <w:rsid w:val="00520FF7"/>
    <w:rsid w:val="00522687"/>
    <w:rsid w:val="00522EB7"/>
    <w:rsid w:val="00525FE9"/>
    <w:rsid w:val="00527EFD"/>
    <w:rsid w:val="0053126D"/>
    <w:rsid w:val="00531446"/>
    <w:rsid w:val="00534760"/>
    <w:rsid w:val="00537781"/>
    <w:rsid w:val="00541DBF"/>
    <w:rsid w:val="00541DE3"/>
    <w:rsid w:val="005422FC"/>
    <w:rsid w:val="005431F7"/>
    <w:rsid w:val="00543474"/>
    <w:rsid w:val="005468D0"/>
    <w:rsid w:val="00547094"/>
    <w:rsid w:val="00550B6D"/>
    <w:rsid w:val="00551F40"/>
    <w:rsid w:val="00555077"/>
    <w:rsid w:val="005551D4"/>
    <w:rsid w:val="00556CD5"/>
    <w:rsid w:val="00557B63"/>
    <w:rsid w:val="00560B79"/>
    <w:rsid w:val="00560DAB"/>
    <w:rsid w:val="00560F5D"/>
    <w:rsid w:val="00561B9E"/>
    <w:rsid w:val="00562121"/>
    <w:rsid w:val="00562689"/>
    <w:rsid w:val="00564BCA"/>
    <w:rsid w:val="005658D6"/>
    <w:rsid w:val="00565DF5"/>
    <w:rsid w:val="00565F44"/>
    <w:rsid w:val="0057374F"/>
    <w:rsid w:val="00575DCB"/>
    <w:rsid w:val="0058000C"/>
    <w:rsid w:val="005814C5"/>
    <w:rsid w:val="005818A1"/>
    <w:rsid w:val="00582F6A"/>
    <w:rsid w:val="0058344D"/>
    <w:rsid w:val="005834DA"/>
    <w:rsid w:val="00585220"/>
    <w:rsid w:val="00586025"/>
    <w:rsid w:val="00591DB3"/>
    <w:rsid w:val="005940F7"/>
    <w:rsid w:val="005A1CFC"/>
    <w:rsid w:val="005A29D4"/>
    <w:rsid w:val="005A4AA3"/>
    <w:rsid w:val="005A4DCC"/>
    <w:rsid w:val="005A52B4"/>
    <w:rsid w:val="005A67CF"/>
    <w:rsid w:val="005A6BDD"/>
    <w:rsid w:val="005A6D38"/>
    <w:rsid w:val="005B36EE"/>
    <w:rsid w:val="005B6083"/>
    <w:rsid w:val="005B7773"/>
    <w:rsid w:val="005C226E"/>
    <w:rsid w:val="005C4562"/>
    <w:rsid w:val="005C5C06"/>
    <w:rsid w:val="005D13A5"/>
    <w:rsid w:val="005D463C"/>
    <w:rsid w:val="005E13A5"/>
    <w:rsid w:val="005E2DC3"/>
    <w:rsid w:val="005E4474"/>
    <w:rsid w:val="005E48A1"/>
    <w:rsid w:val="005E5A99"/>
    <w:rsid w:val="005E77D7"/>
    <w:rsid w:val="005E7DB7"/>
    <w:rsid w:val="005F1F13"/>
    <w:rsid w:val="005F2F75"/>
    <w:rsid w:val="005F66A6"/>
    <w:rsid w:val="00600ECA"/>
    <w:rsid w:val="00603C5A"/>
    <w:rsid w:val="00605E32"/>
    <w:rsid w:val="00611490"/>
    <w:rsid w:val="00612B5F"/>
    <w:rsid w:val="006144A0"/>
    <w:rsid w:val="00615C61"/>
    <w:rsid w:val="00616077"/>
    <w:rsid w:val="00617615"/>
    <w:rsid w:val="006205B2"/>
    <w:rsid w:val="006214CB"/>
    <w:rsid w:val="00621EFE"/>
    <w:rsid w:val="00622475"/>
    <w:rsid w:val="0062522E"/>
    <w:rsid w:val="00625D6A"/>
    <w:rsid w:val="0062630F"/>
    <w:rsid w:val="00626527"/>
    <w:rsid w:val="00630A32"/>
    <w:rsid w:val="006311F5"/>
    <w:rsid w:val="006316FA"/>
    <w:rsid w:val="00632C58"/>
    <w:rsid w:val="006342E8"/>
    <w:rsid w:val="006347D5"/>
    <w:rsid w:val="0063507B"/>
    <w:rsid w:val="006360F1"/>
    <w:rsid w:val="00641A8D"/>
    <w:rsid w:val="00643ED2"/>
    <w:rsid w:val="00645BB7"/>
    <w:rsid w:val="00650ADE"/>
    <w:rsid w:val="00651558"/>
    <w:rsid w:val="00657C9A"/>
    <w:rsid w:val="00657D11"/>
    <w:rsid w:val="00661231"/>
    <w:rsid w:val="00663906"/>
    <w:rsid w:val="00664120"/>
    <w:rsid w:val="00667852"/>
    <w:rsid w:val="00670418"/>
    <w:rsid w:val="0067121A"/>
    <w:rsid w:val="00676FAB"/>
    <w:rsid w:val="00677CD5"/>
    <w:rsid w:val="00681B76"/>
    <w:rsid w:val="00681E6C"/>
    <w:rsid w:val="00683CD5"/>
    <w:rsid w:val="00683D7E"/>
    <w:rsid w:val="00684CD1"/>
    <w:rsid w:val="00685AD5"/>
    <w:rsid w:val="00685AE2"/>
    <w:rsid w:val="00687907"/>
    <w:rsid w:val="006928BB"/>
    <w:rsid w:val="00695012"/>
    <w:rsid w:val="006A0047"/>
    <w:rsid w:val="006A54A7"/>
    <w:rsid w:val="006A5E53"/>
    <w:rsid w:val="006A6121"/>
    <w:rsid w:val="006B0366"/>
    <w:rsid w:val="006B76F1"/>
    <w:rsid w:val="006C0633"/>
    <w:rsid w:val="006C58AD"/>
    <w:rsid w:val="006C5DFC"/>
    <w:rsid w:val="006C6D69"/>
    <w:rsid w:val="006C73ED"/>
    <w:rsid w:val="006D3146"/>
    <w:rsid w:val="006D3795"/>
    <w:rsid w:val="006D45DC"/>
    <w:rsid w:val="006D565E"/>
    <w:rsid w:val="006D6036"/>
    <w:rsid w:val="006D6CEE"/>
    <w:rsid w:val="006D7A00"/>
    <w:rsid w:val="006E0CC7"/>
    <w:rsid w:val="006E3E98"/>
    <w:rsid w:val="006E479F"/>
    <w:rsid w:val="006E59E4"/>
    <w:rsid w:val="006E5F7B"/>
    <w:rsid w:val="006E6746"/>
    <w:rsid w:val="006E6E10"/>
    <w:rsid w:val="006E712E"/>
    <w:rsid w:val="006F0D12"/>
    <w:rsid w:val="006F3A72"/>
    <w:rsid w:val="006F55E1"/>
    <w:rsid w:val="006F5B62"/>
    <w:rsid w:val="006F7CC3"/>
    <w:rsid w:val="006F7E82"/>
    <w:rsid w:val="00702D0A"/>
    <w:rsid w:val="00703471"/>
    <w:rsid w:val="007039CF"/>
    <w:rsid w:val="00706127"/>
    <w:rsid w:val="00710BA2"/>
    <w:rsid w:val="00713F5D"/>
    <w:rsid w:val="007141A1"/>
    <w:rsid w:val="00714365"/>
    <w:rsid w:val="00717BFA"/>
    <w:rsid w:val="00722025"/>
    <w:rsid w:val="0072794A"/>
    <w:rsid w:val="00730892"/>
    <w:rsid w:val="007331C1"/>
    <w:rsid w:val="00734E67"/>
    <w:rsid w:val="00736AE5"/>
    <w:rsid w:val="00737528"/>
    <w:rsid w:val="00737755"/>
    <w:rsid w:val="00737C3E"/>
    <w:rsid w:val="007433A1"/>
    <w:rsid w:val="00745BB3"/>
    <w:rsid w:val="0074646F"/>
    <w:rsid w:val="00747725"/>
    <w:rsid w:val="007503FC"/>
    <w:rsid w:val="0075061D"/>
    <w:rsid w:val="00751994"/>
    <w:rsid w:val="0075247B"/>
    <w:rsid w:val="007527B6"/>
    <w:rsid w:val="00753A7E"/>
    <w:rsid w:val="00757B51"/>
    <w:rsid w:val="00757F4C"/>
    <w:rsid w:val="007611C4"/>
    <w:rsid w:val="007655EA"/>
    <w:rsid w:val="00767F82"/>
    <w:rsid w:val="007714AE"/>
    <w:rsid w:val="007749F9"/>
    <w:rsid w:val="007750D1"/>
    <w:rsid w:val="007758CB"/>
    <w:rsid w:val="007774D2"/>
    <w:rsid w:val="00780759"/>
    <w:rsid w:val="00780F5A"/>
    <w:rsid w:val="007817A7"/>
    <w:rsid w:val="00782233"/>
    <w:rsid w:val="00783BFB"/>
    <w:rsid w:val="00784DF4"/>
    <w:rsid w:val="0078552D"/>
    <w:rsid w:val="00786FD6"/>
    <w:rsid w:val="00787E9F"/>
    <w:rsid w:val="00793214"/>
    <w:rsid w:val="00794E42"/>
    <w:rsid w:val="007965C0"/>
    <w:rsid w:val="00797219"/>
    <w:rsid w:val="007978A6"/>
    <w:rsid w:val="007A1B4B"/>
    <w:rsid w:val="007A5EBB"/>
    <w:rsid w:val="007A76C2"/>
    <w:rsid w:val="007B2523"/>
    <w:rsid w:val="007B2B1B"/>
    <w:rsid w:val="007B3003"/>
    <w:rsid w:val="007B343F"/>
    <w:rsid w:val="007B5404"/>
    <w:rsid w:val="007B700E"/>
    <w:rsid w:val="007C01F8"/>
    <w:rsid w:val="007C0BB7"/>
    <w:rsid w:val="007C1250"/>
    <w:rsid w:val="007C134F"/>
    <w:rsid w:val="007C1601"/>
    <w:rsid w:val="007C400C"/>
    <w:rsid w:val="007C4A2F"/>
    <w:rsid w:val="007C6E78"/>
    <w:rsid w:val="007C7AED"/>
    <w:rsid w:val="007D3E55"/>
    <w:rsid w:val="007D4E5B"/>
    <w:rsid w:val="007D78A1"/>
    <w:rsid w:val="007E122C"/>
    <w:rsid w:val="007E1CBF"/>
    <w:rsid w:val="007E2B20"/>
    <w:rsid w:val="007E6557"/>
    <w:rsid w:val="007F16A6"/>
    <w:rsid w:val="007F204D"/>
    <w:rsid w:val="007F330D"/>
    <w:rsid w:val="007F4CE6"/>
    <w:rsid w:val="007F5645"/>
    <w:rsid w:val="007F6D3E"/>
    <w:rsid w:val="00803392"/>
    <w:rsid w:val="0080616C"/>
    <w:rsid w:val="00807196"/>
    <w:rsid w:val="00814DA0"/>
    <w:rsid w:val="008154A5"/>
    <w:rsid w:val="008165A7"/>
    <w:rsid w:val="00827723"/>
    <w:rsid w:val="00827BE8"/>
    <w:rsid w:val="008306B8"/>
    <w:rsid w:val="00833F39"/>
    <w:rsid w:val="00834483"/>
    <w:rsid w:val="008350D6"/>
    <w:rsid w:val="00837B66"/>
    <w:rsid w:val="00837EC1"/>
    <w:rsid w:val="00837F14"/>
    <w:rsid w:val="0084045E"/>
    <w:rsid w:val="008418BA"/>
    <w:rsid w:val="008423FA"/>
    <w:rsid w:val="008429F8"/>
    <w:rsid w:val="00843852"/>
    <w:rsid w:val="00844875"/>
    <w:rsid w:val="00852954"/>
    <w:rsid w:val="008542D7"/>
    <w:rsid w:val="0085433C"/>
    <w:rsid w:val="0085464F"/>
    <w:rsid w:val="008554ED"/>
    <w:rsid w:val="00856D6F"/>
    <w:rsid w:val="00857A3C"/>
    <w:rsid w:val="0086137B"/>
    <w:rsid w:val="00865B5D"/>
    <w:rsid w:val="00870E7E"/>
    <w:rsid w:val="0087128C"/>
    <w:rsid w:val="00871F0C"/>
    <w:rsid w:val="0087396B"/>
    <w:rsid w:val="00873AF4"/>
    <w:rsid w:val="008755D9"/>
    <w:rsid w:val="00876AC2"/>
    <w:rsid w:val="00880433"/>
    <w:rsid w:val="008811E0"/>
    <w:rsid w:val="0088142A"/>
    <w:rsid w:val="00883B2F"/>
    <w:rsid w:val="008908E3"/>
    <w:rsid w:val="008916C7"/>
    <w:rsid w:val="0089376E"/>
    <w:rsid w:val="0089392D"/>
    <w:rsid w:val="00894229"/>
    <w:rsid w:val="00894B0A"/>
    <w:rsid w:val="0089620D"/>
    <w:rsid w:val="008A0828"/>
    <w:rsid w:val="008A1B8B"/>
    <w:rsid w:val="008A1E0B"/>
    <w:rsid w:val="008A238A"/>
    <w:rsid w:val="008A4E86"/>
    <w:rsid w:val="008A59FF"/>
    <w:rsid w:val="008A69BA"/>
    <w:rsid w:val="008A7340"/>
    <w:rsid w:val="008A744B"/>
    <w:rsid w:val="008B6454"/>
    <w:rsid w:val="008B65E9"/>
    <w:rsid w:val="008B6F28"/>
    <w:rsid w:val="008B733F"/>
    <w:rsid w:val="008C3EC2"/>
    <w:rsid w:val="008D1B63"/>
    <w:rsid w:val="008D1EB5"/>
    <w:rsid w:val="008D1FDF"/>
    <w:rsid w:val="008D209D"/>
    <w:rsid w:val="008D2462"/>
    <w:rsid w:val="008D2700"/>
    <w:rsid w:val="008D2A2E"/>
    <w:rsid w:val="008D7BD0"/>
    <w:rsid w:val="008D7FB9"/>
    <w:rsid w:val="008E09B9"/>
    <w:rsid w:val="008E2679"/>
    <w:rsid w:val="008E4EA7"/>
    <w:rsid w:val="008E625B"/>
    <w:rsid w:val="008E66DE"/>
    <w:rsid w:val="008E6DBA"/>
    <w:rsid w:val="008F3472"/>
    <w:rsid w:val="008F41DF"/>
    <w:rsid w:val="008F482F"/>
    <w:rsid w:val="008F51B0"/>
    <w:rsid w:val="008F5C5D"/>
    <w:rsid w:val="008F690C"/>
    <w:rsid w:val="009001A5"/>
    <w:rsid w:val="00900A47"/>
    <w:rsid w:val="00902C10"/>
    <w:rsid w:val="00904649"/>
    <w:rsid w:val="00906BA7"/>
    <w:rsid w:val="009074A7"/>
    <w:rsid w:val="0091261F"/>
    <w:rsid w:val="00914028"/>
    <w:rsid w:val="00923B20"/>
    <w:rsid w:val="00924F20"/>
    <w:rsid w:val="00925327"/>
    <w:rsid w:val="00926916"/>
    <w:rsid w:val="009309E7"/>
    <w:rsid w:val="00933C1C"/>
    <w:rsid w:val="00933D78"/>
    <w:rsid w:val="0093463C"/>
    <w:rsid w:val="00937044"/>
    <w:rsid w:val="009406C7"/>
    <w:rsid w:val="00945678"/>
    <w:rsid w:val="00946E79"/>
    <w:rsid w:val="0095109C"/>
    <w:rsid w:val="00955BDE"/>
    <w:rsid w:val="009633DE"/>
    <w:rsid w:val="00963652"/>
    <w:rsid w:val="00963AAC"/>
    <w:rsid w:val="00966184"/>
    <w:rsid w:val="00972AF0"/>
    <w:rsid w:val="009745E5"/>
    <w:rsid w:val="00974AA9"/>
    <w:rsid w:val="009758FF"/>
    <w:rsid w:val="00975F68"/>
    <w:rsid w:val="00977A5E"/>
    <w:rsid w:val="00983D71"/>
    <w:rsid w:val="00985BEE"/>
    <w:rsid w:val="00985CC2"/>
    <w:rsid w:val="00986D65"/>
    <w:rsid w:val="00993948"/>
    <w:rsid w:val="0099469D"/>
    <w:rsid w:val="009954B6"/>
    <w:rsid w:val="009957D2"/>
    <w:rsid w:val="00997D2A"/>
    <w:rsid w:val="009A2064"/>
    <w:rsid w:val="009A3011"/>
    <w:rsid w:val="009A339F"/>
    <w:rsid w:val="009A356B"/>
    <w:rsid w:val="009A519E"/>
    <w:rsid w:val="009B040C"/>
    <w:rsid w:val="009B0A11"/>
    <w:rsid w:val="009B1236"/>
    <w:rsid w:val="009B16C4"/>
    <w:rsid w:val="009B1B52"/>
    <w:rsid w:val="009B55DC"/>
    <w:rsid w:val="009B5C7D"/>
    <w:rsid w:val="009B7F4E"/>
    <w:rsid w:val="009C0D6C"/>
    <w:rsid w:val="009C1612"/>
    <w:rsid w:val="009C6854"/>
    <w:rsid w:val="009C75CA"/>
    <w:rsid w:val="009D130E"/>
    <w:rsid w:val="009D3291"/>
    <w:rsid w:val="009D49C2"/>
    <w:rsid w:val="009D619A"/>
    <w:rsid w:val="009E3805"/>
    <w:rsid w:val="009E55BC"/>
    <w:rsid w:val="009F31CB"/>
    <w:rsid w:val="009F49FD"/>
    <w:rsid w:val="009F4C62"/>
    <w:rsid w:val="009F4FFC"/>
    <w:rsid w:val="009F6C69"/>
    <w:rsid w:val="009F718C"/>
    <w:rsid w:val="009F7B8D"/>
    <w:rsid w:val="00A002FB"/>
    <w:rsid w:val="00A01407"/>
    <w:rsid w:val="00A01A1F"/>
    <w:rsid w:val="00A03CC9"/>
    <w:rsid w:val="00A03D84"/>
    <w:rsid w:val="00A062C9"/>
    <w:rsid w:val="00A06BD6"/>
    <w:rsid w:val="00A12716"/>
    <w:rsid w:val="00A135C3"/>
    <w:rsid w:val="00A13735"/>
    <w:rsid w:val="00A1471B"/>
    <w:rsid w:val="00A15C36"/>
    <w:rsid w:val="00A2179E"/>
    <w:rsid w:val="00A22578"/>
    <w:rsid w:val="00A232E8"/>
    <w:rsid w:val="00A2346F"/>
    <w:rsid w:val="00A23591"/>
    <w:rsid w:val="00A24E52"/>
    <w:rsid w:val="00A25054"/>
    <w:rsid w:val="00A31B09"/>
    <w:rsid w:val="00A32CAA"/>
    <w:rsid w:val="00A32CEB"/>
    <w:rsid w:val="00A32D00"/>
    <w:rsid w:val="00A35083"/>
    <w:rsid w:val="00A35A4F"/>
    <w:rsid w:val="00A3614D"/>
    <w:rsid w:val="00A366F1"/>
    <w:rsid w:val="00A378E6"/>
    <w:rsid w:val="00A40872"/>
    <w:rsid w:val="00A40CBF"/>
    <w:rsid w:val="00A418E7"/>
    <w:rsid w:val="00A44154"/>
    <w:rsid w:val="00A4693A"/>
    <w:rsid w:val="00A46BDB"/>
    <w:rsid w:val="00A46EE1"/>
    <w:rsid w:val="00A50ADF"/>
    <w:rsid w:val="00A52AE4"/>
    <w:rsid w:val="00A53082"/>
    <w:rsid w:val="00A540FB"/>
    <w:rsid w:val="00A56929"/>
    <w:rsid w:val="00A619A1"/>
    <w:rsid w:val="00A63763"/>
    <w:rsid w:val="00A64656"/>
    <w:rsid w:val="00A64A5B"/>
    <w:rsid w:val="00A64EEF"/>
    <w:rsid w:val="00A65DE0"/>
    <w:rsid w:val="00A730DB"/>
    <w:rsid w:val="00A737EE"/>
    <w:rsid w:val="00A74B22"/>
    <w:rsid w:val="00A8266D"/>
    <w:rsid w:val="00A8500A"/>
    <w:rsid w:val="00A87901"/>
    <w:rsid w:val="00A9309F"/>
    <w:rsid w:val="00A93BC8"/>
    <w:rsid w:val="00A95674"/>
    <w:rsid w:val="00A964F8"/>
    <w:rsid w:val="00A96541"/>
    <w:rsid w:val="00A970B0"/>
    <w:rsid w:val="00A974B0"/>
    <w:rsid w:val="00AA06C6"/>
    <w:rsid w:val="00AA3AEB"/>
    <w:rsid w:val="00AA4E86"/>
    <w:rsid w:val="00AA6035"/>
    <w:rsid w:val="00AA6892"/>
    <w:rsid w:val="00AA72DD"/>
    <w:rsid w:val="00AA7911"/>
    <w:rsid w:val="00AB10A2"/>
    <w:rsid w:val="00AB2307"/>
    <w:rsid w:val="00AB5AA8"/>
    <w:rsid w:val="00AB66FE"/>
    <w:rsid w:val="00AC033A"/>
    <w:rsid w:val="00AC08F2"/>
    <w:rsid w:val="00AC0C03"/>
    <w:rsid w:val="00AC3E84"/>
    <w:rsid w:val="00AC4C58"/>
    <w:rsid w:val="00AC54D6"/>
    <w:rsid w:val="00AC5D12"/>
    <w:rsid w:val="00AC7E04"/>
    <w:rsid w:val="00AD0A69"/>
    <w:rsid w:val="00AD16A5"/>
    <w:rsid w:val="00AD2B68"/>
    <w:rsid w:val="00AD35AC"/>
    <w:rsid w:val="00AD6C77"/>
    <w:rsid w:val="00AD7F80"/>
    <w:rsid w:val="00AE31AA"/>
    <w:rsid w:val="00AE4570"/>
    <w:rsid w:val="00AE46A6"/>
    <w:rsid w:val="00AE49C1"/>
    <w:rsid w:val="00AE7DBE"/>
    <w:rsid w:val="00AF05A8"/>
    <w:rsid w:val="00AF06AF"/>
    <w:rsid w:val="00AF0AC5"/>
    <w:rsid w:val="00AF124D"/>
    <w:rsid w:val="00AF3562"/>
    <w:rsid w:val="00AF44BA"/>
    <w:rsid w:val="00AF7AF8"/>
    <w:rsid w:val="00B00A38"/>
    <w:rsid w:val="00B0325B"/>
    <w:rsid w:val="00B05D68"/>
    <w:rsid w:val="00B10C41"/>
    <w:rsid w:val="00B16BF8"/>
    <w:rsid w:val="00B16CC9"/>
    <w:rsid w:val="00B202A1"/>
    <w:rsid w:val="00B20586"/>
    <w:rsid w:val="00B22E6C"/>
    <w:rsid w:val="00B22F56"/>
    <w:rsid w:val="00B25791"/>
    <w:rsid w:val="00B307A1"/>
    <w:rsid w:val="00B3300C"/>
    <w:rsid w:val="00B332F8"/>
    <w:rsid w:val="00B33E95"/>
    <w:rsid w:val="00B363CD"/>
    <w:rsid w:val="00B371FE"/>
    <w:rsid w:val="00B4017B"/>
    <w:rsid w:val="00B426C1"/>
    <w:rsid w:val="00B42F86"/>
    <w:rsid w:val="00B44324"/>
    <w:rsid w:val="00B44EE1"/>
    <w:rsid w:val="00B46679"/>
    <w:rsid w:val="00B50E00"/>
    <w:rsid w:val="00B52D33"/>
    <w:rsid w:val="00B52DCE"/>
    <w:rsid w:val="00B54971"/>
    <w:rsid w:val="00B56257"/>
    <w:rsid w:val="00B67F37"/>
    <w:rsid w:val="00B71EA0"/>
    <w:rsid w:val="00B72AE8"/>
    <w:rsid w:val="00B73F35"/>
    <w:rsid w:val="00B741FD"/>
    <w:rsid w:val="00B74F2F"/>
    <w:rsid w:val="00B759AA"/>
    <w:rsid w:val="00B7682F"/>
    <w:rsid w:val="00B8024B"/>
    <w:rsid w:val="00B815EE"/>
    <w:rsid w:val="00B841CE"/>
    <w:rsid w:val="00B910A8"/>
    <w:rsid w:val="00B92337"/>
    <w:rsid w:val="00B96846"/>
    <w:rsid w:val="00BA1561"/>
    <w:rsid w:val="00BA23F6"/>
    <w:rsid w:val="00BA2CA2"/>
    <w:rsid w:val="00BA30E7"/>
    <w:rsid w:val="00BA4CAC"/>
    <w:rsid w:val="00BA5B80"/>
    <w:rsid w:val="00BA5D85"/>
    <w:rsid w:val="00BB0747"/>
    <w:rsid w:val="00BB2F8D"/>
    <w:rsid w:val="00BB3EEE"/>
    <w:rsid w:val="00BB5CE3"/>
    <w:rsid w:val="00BB76A7"/>
    <w:rsid w:val="00BC1703"/>
    <w:rsid w:val="00BC59B4"/>
    <w:rsid w:val="00BC5E2E"/>
    <w:rsid w:val="00BC6844"/>
    <w:rsid w:val="00BD1282"/>
    <w:rsid w:val="00BD2A73"/>
    <w:rsid w:val="00BD3D3E"/>
    <w:rsid w:val="00BD52BE"/>
    <w:rsid w:val="00BD54DF"/>
    <w:rsid w:val="00BD588A"/>
    <w:rsid w:val="00BD6A14"/>
    <w:rsid w:val="00BD7E8A"/>
    <w:rsid w:val="00BE0E00"/>
    <w:rsid w:val="00BE3997"/>
    <w:rsid w:val="00BE5093"/>
    <w:rsid w:val="00BE6B56"/>
    <w:rsid w:val="00BE6BE9"/>
    <w:rsid w:val="00BE6C32"/>
    <w:rsid w:val="00BF1AF3"/>
    <w:rsid w:val="00BF2216"/>
    <w:rsid w:val="00BF4D30"/>
    <w:rsid w:val="00BF4FF9"/>
    <w:rsid w:val="00BF55A6"/>
    <w:rsid w:val="00BF5AE3"/>
    <w:rsid w:val="00BF67B9"/>
    <w:rsid w:val="00C00185"/>
    <w:rsid w:val="00C0048A"/>
    <w:rsid w:val="00C01483"/>
    <w:rsid w:val="00C0311E"/>
    <w:rsid w:val="00C03573"/>
    <w:rsid w:val="00C050C0"/>
    <w:rsid w:val="00C052CC"/>
    <w:rsid w:val="00C07C4C"/>
    <w:rsid w:val="00C10A1B"/>
    <w:rsid w:val="00C10ACE"/>
    <w:rsid w:val="00C113F5"/>
    <w:rsid w:val="00C122E1"/>
    <w:rsid w:val="00C149DC"/>
    <w:rsid w:val="00C16593"/>
    <w:rsid w:val="00C1673E"/>
    <w:rsid w:val="00C20A68"/>
    <w:rsid w:val="00C21109"/>
    <w:rsid w:val="00C24855"/>
    <w:rsid w:val="00C24FDD"/>
    <w:rsid w:val="00C26DF9"/>
    <w:rsid w:val="00C27BF4"/>
    <w:rsid w:val="00C3135C"/>
    <w:rsid w:val="00C317FA"/>
    <w:rsid w:val="00C3548A"/>
    <w:rsid w:val="00C37040"/>
    <w:rsid w:val="00C40FD4"/>
    <w:rsid w:val="00C43814"/>
    <w:rsid w:val="00C43A22"/>
    <w:rsid w:val="00C4454C"/>
    <w:rsid w:val="00C4511B"/>
    <w:rsid w:val="00C46E0E"/>
    <w:rsid w:val="00C51B67"/>
    <w:rsid w:val="00C5266B"/>
    <w:rsid w:val="00C56146"/>
    <w:rsid w:val="00C57C6F"/>
    <w:rsid w:val="00C63A2D"/>
    <w:rsid w:val="00C65942"/>
    <w:rsid w:val="00C66439"/>
    <w:rsid w:val="00C66C7C"/>
    <w:rsid w:val="00C704DA"/>
    <w:rsid w:val="00C733E5"/>
    <w:rsid w:val="00C7494F"/>
    <w:rsid w:val="00C7543C"/>
    <w:rsid w:val="00C769F1"/>
    <w:rsid w:val="00C776F2"/>
    <w:rsid w:val="00C77897"/>
    <w:rsid w:val="00C77B65"/>
    <w:rsid w:val="00C80467"/>
    <w:rsid w:val="00C848FC"/>
    <w:rsid w:val="00C84C83"/>
    <w:rsid w:val="00C877D6"/>
    <w:rsid w:val="00C928B8"/>
    <w:rsid w:val="00CA08BE"/>
    <w:rsid w:val="00CB4335"/>
    <w:rsid w:val="00CB5AD3"/>
    <w:rsid w:val="00CB62FC"/>
    <w:rsid w:val="00CB7A59"/>
    <w:rsid w:val="00CC1342"/>
    <w:rsid w:val="00CC1DBD"/>
    <w:rsid w:val="00CC466A"/>
    <w:rsid w:val="00CC7C7A"/>
    <w:rsid w:val="00CD05CB"/>
    <w:rsid w:val="00CD0644"/>
    <w:rsid w:val="00CD2D3C"/>
    <w:rsid w:val="00CD31EB"/>
    <w:rsid w:val="00CD3427"/>
    <w:rsid w:val="00CD3466"/>
    <w:rsid w:val="00CD375E"/>
    <w:rsid w:val="00CD4B7D"/>
    <w:rsid w:val="00CE4C77"/>
    <w:rsid w:val="00CE55C4"/>
    <w:rsid w:val="00CE6811"/>
    <w:rsid w:val="00CE7070"/>
    <w:rsid w:val="00CE7356"/>
    <w:rsid w:val="00CF1DCA"/>
    <w:rsid w:val="00CF2758"/>
    <w:rsid w:val="00CF2EDD"/>
    <w:rsid w:val="00CF4A41"/>
    <w:rsid w:val="00CF514C"/>
    <w:rsid w:val="00CF6083"/>
    <w:rsid w:val="00D01B54"/>
    <w:rsid w:val="00D037B4"/>
    <w:rsid w:val="00D05A86"/>
    <w:rsid w:val="00D05B8E"/>
    <w:rsid w:val="00D06D4A"/>
    <w:rsid w:val="00D075A8"/>
    <w:rsid w:val="00D118C6"/>
    <w:rsid w:val="00D159D8"/>
    <w:rsid w:val="00D159DF"/>
    <w:rsid w:val="00D15CCE"/>
    <w:rsid w:val="00D16C08"/>
    <w:rsid w:val="00D17F76"/>
    <w:rsid w:val="00D21BD5"/>
    <w:rsid w:val="00D23B46"/>
    <w:rsid w:val="00D23B99"/>
    <w:rsid w:val="00D27FB3"/>
    <w:rsid w:val="00D323A1"/>
    <w:rsid w:val="00D32621"/>
    <w:rsid w:val="00D32D1D"/>
    <w:rsid w:val="00D3732D"/>
    <w:rsid w:val="00D42C19"/>
    <w:rsid w:val="00D44579"/>
    <w:rsid w:val="00D47177"/>
    <w:rsid w:val="00D50529"/>
    <w:rsid w:val="00D51419"/>
    <w:rsid w:val="00D51A69"/>
    <w:rsid w:val="00D53A40"/>
    <w:rsid w:val="00D572ED"/>
    <w:rsid w:val="00D63EB5"/>
    <w:rsid w:val="00D647FC"/>
    <w:rsid w:val="00D66D53"/>
    <w:rsid w:val="00D66F51"/>
    <w:rsid w:val="00D71D05"/>
    <w:rsid w:val="00D72119"/>
    <w:rsid w:val="00D7414F"/>
    <w:rsid w:val="00D74DC5"/>
    <w:rsid w:val="00D757E0"/>
    <w:rsid w:val="00D763E0"/>
    <w:rsid w:val="00D83126"/>
    <w:rsid w:val="00D83A6F"/>
    <w:rsid w:val="00D85A66"/>
    <w:rsid w:val="00D85E41"/>
    <w:rsid w:val="00D85E4B"/>
    <w:rsid w:val="00D86E71"/>
    <w:rsid w:val="00D9573A"/>
    <w:rsid w:val="00D9594C"/>
    <w:rsid w:val="00D95C78"/>
    <w:rsid w:val="00DA0E33"/>
    <w:rsid w:val="00DA71F9"/>
    <w:rsid w:val="00DA7F0D"/>
    <w:rsid w:val="00DB6386"/>
    <w:rsid w:val="00DB783B"/>
    <w:rsid w:val="00DC430B"/>
    <w:rsid w:val="00DC4625"/>
    <w:rsid w:val="00DD4F7C"/>
    <w:rsid w:val="00DD7137"/>
    <w:rsid w:val="00DD73F9"/>
    <w:rsid w:val="00DE0A52"/>
    <w:rsid w:val="00DE0B99"/>
    <w:rsid w:val="00DE16F8"/>
    <w:rsid w:val="00DE1E53"/>
    <w:rsid w:val="00DE260B"/>
    <w:rsid w:val="00DE43F7"/>
    <w:rsid w:val="00DE4C95"/>
    <w:rsid w:val="00DE5197"/>
    <w:rsid w:val="00DE5564"/>
    <w:rsid w:val="00DE6681"/>
    <w:rsid w:val="00DE68E1"/>
    <w:rsid w:val="00DE6B8F"/>
    <w:rsid w:val="00DE6D8F"/>
    <w:rsid w:val="00DE7CFA"/>
    <w:rsid w:val="00DE7F61"/>
    <w:rsid w:val="00DF354A"/>
    <w:rsid w:val="00DF3CA3"/>
    <w:rsid w:val="00DF73EF"/>
    <w:rsid w:val="00E014FD"/>
    <w:rsid w:val="00E02CEF"/>
    <w:rsid w:val="00E03A8C"/>
    <w:rsid w:val="00E03D60"/>
    <w:rsid w:val="00E03FCF"/>
    <w:rsid w:val="00E054EE"/>
    <w:rsid w:val="00E05EF2"/>
    <w:rsid w:val="00E17309"/>
    <w:rsid w:val="00E218CA"/>
    <w:rsid w:val="00E25853"/>
    <w:rsid w:val="00E276EA"/>
    <w:rsid w:val="00E305E8"/>
    <w:rsid w:val="00E313D5"/>
    <w:rsid w:val="00E34E73"/>
    <w:rsid w:val="00E35121"/>
    <w:rsid w:val="00E40AFF"/>
    <w:rsid w:val="00E40B3E"/>
    <w:rsid w:val="00E41ECD"/>
    <w:rsid w:val="00E42D2E"/>
    <w:rsid w:val="00E434F3"/>
    <w:rsid w:val="00E43B9E"/>
    <w:rsid w:val="00E512ED"/>
    <w:rsid w:val="00E516DA"/>
    <w:rsid w:val="00E51E77"/>
    <w:rsid w:val="00E54B51"/>
    <w:rsid w:val="00E56C6D"/>
    <w:rsid w:val="00E6076F"/>
    <w:rsid w:val="00E60FF4"/>
    <w:rsid w:val="00E61135"/>
    <w:rsid w:val="00E62AE2"/>
    <w:rsid w:val="00E63CE8"/>
    <w:rsid w:val="00E6437D"/>
    <w:rsid w:val="00E644D6"/>
    <w:rsid w:val="00E649BD"/>
    <w:rsid w:val="00E6539C"/>
    <w:rsid w:val="00E66394"/>
    <w:rsid w:val="00E67E11"/>
    <w:rsid w:val="00E70075"/>
    <w:rsid w:val="00E70FC3"/>
    <w:rsid w:val="00E717D3"/>
    <w:rsid w:val="00E7248C"/>
    <w:rsid w:val="00E74C25"/>
    <w:rsid w:val="00E81A04"/>
    <w:rsid w:val="00E81ABC"/>
    <w:rsid w:val="00E81B36"/>
    <w:rsid w:val="00E824FA"/>
    <w:rsid w:val="00E852A0"/>
    <w:rsid w:val="00E85A63"/>
    <w:rsid w:val="00E870C3"/>
    <w:rsid w:val="00E90D36"/>
    <w:rsid w:val="00E91079"/>
    <w:rsid w:val="00E922A0"/>
    <w:rsid w:val="00E93BC3"/>
    <w:rsid w:val="00E960B4"/>
    <w:rsid w:val="00E97E9E"/>
    <w:rsid w:val="00EA146B"/>
    <w:rsid w:val="00EA18B1"/>
    <w:rsid w:val="00EA1D0D"/>
    <w:rsid w:val="00EA7115"/>
    <w:rsid w:val="00EA717B"/>
    <w:rsid w:val="00EB26D9"/>
    <w:rsid w:val="00EB493F"/>
    <w:rsid w:val="00EB536E"/>
    <w:rsid w:val="00EB690E"/>
    <w:rsid w:val="00EC307C"/>
    <w:rsid w:val="00EC4B3F"/>
    <w:rsid w:val="00EC6A3F"/>
    <w:rsid w:val="00EC74F3"/>
    <w:rsid w:val="00ED0D91"/>
    <w:rsid w:val="00ED0E5E"/>
    <w:rsid w:val="00ED1196"/>
    <w:rsid w:val="00ED5CB5"/>
    <w:rsid w:val="00ED638C"/>
    <w:rsid w:val="00ED6EE6"/>
    <w:rsid w:val="00EE12DB"/>
    <w:rsid w:val="00EE4CA3"/>
    <w:rsid w:val="00EE540A"/>
    <w:rsid w:val="00EF1648"/>
    <w:rsid w:val="00EF1E1C"/>
    <w:rsid w:val="00EF2034"/>
    <w:rsid w:val="00EF3318"/>
    <w:rsid w:val="00EF4015"/>
    <w:rsid w:val="00EF4D02"/>
    <w:rsid w:val="00EF56E8"/>
    <w:rsid w:val="00F00EFE"/>
    <w:rsid w:val="00F04057"/>
    <w:rsid w:val="00F05476"/>
    <w:rsid w:val="00F0576A"/>
    <w:rsid w:val="00F10733"/>
    <w:rsid w:val="00F12403"/>
    <w:rsid w:val="00F13806"/>
    <w:rsid w:val="00F14BC5"/>
    <w:rsid w:val="00F1566D"/>
    <w:rsid w:val="00F163A5"/>
    <w:rsid w:val="00F205E3"/>
    <w:rsid w:val="00F20B6B"/>
    <w:rsid w:val="00F20CF5"/>
    <w:rsid w:val="00F22375"/>
    <w:rsid w:val="00F24390"/>
    <w:rsid w:val="00F25FB8"/>
    <w:rsid w:val="00F2654E"/>
    <w:rsid w:val="00F26946"/>
    <w:rsid w:val="00F30763"/>
    <w:rsid w:val="00F30A5E"/>
    <w:rsid w:val="00F31B58"/>
    <w:rsid w:val="00F33D27"/>
    <w:rsid w:val="00F33FC3"/>
    <w:rsid w:val="00F340DA"/>
    <w:rsid w:val="00F3420D"/>
    <w:rsid w:val="00F43291"/>
    <w:rsid w:val="00F4504E"/>
    <w:rsid w:val="00F460BD"/>
    <w:rsid w:val="00F47E73"/>
    <w:rsid w:val="00F52FD6"/>
    <w:rsid w:val="00F53AD7"/>
    <w:rsid w:val="00F54374"/>
    <w:rsid w:val="00F55811"/>
    <w:rsid w:val="00F55A93"/>
    <w:rsid w:val="00F55EE0"/>
    <w:rsid w:val="00F5690B"/>
    <w:rsid w:val="00F56B6E"/>
    <w:rsid w:val="00F56F1C"/>
    <w:rsid w:val="00F60E1D"/>
    <w:rsid w:val="00F61549"/>
    <w:rsid w:val="00F63EBA"/>
    <w:rsid w:val="00F64874"/>
    <w:rsid w:val="00F652D6"/>
    <w:rsid w:val="00F679AF"/>
    <w:rsid w:val="00F72A72"/>
    <w:rsid w:val="00F731AF"/>
    <w:rsid w:val="00F74EF2"/>
    <w:rsid w:val="00F76844"/>
    <w:rsid w:val="00F81759"/>
    <w:rsid w:val="00F82201"/>
    <w:rsid w:val="00F84059"/>
    <w:rsid w:val="00F8491C"/>
    <w:rsid w:val="00F8524E"/>
    <w:rsid w:val="00F91FEE"/>
    <w:rsid w:val="00F92281"/>
    <w:rsid w:val="00F93D9F"/>
    <w:rsid w:val="00F94D34"/>
    <w:rsid w:val="00F96BE6"/>
    <w:rsid w:val="00F971ED"/>
    <w:rsid w:val="00FA05D3"/>
    <w:rsid w:val="00FA1B39"/>
    <w:rsid w:val="00FA23F6"/>
    <w:rsid w:val="00FA2FCC"/>
    <w:rsid w:val="00FA5535"/>
    <w:rsid w:val="00FA560C"/>
    <w:rsid w:val="00FA5FC5"/>
    <w:rsid w:val="00FA6942"/>
    <w:rsid w:val="00FB1B85"/>
    <w:rsid w:val="00FB2531"/>
    <w:rsid w:val="00FB43EE"/>
    <w:rsid w:val="00FB4854"/>
    <w:rsid w:val="00FB48A6"/>
    <w:rsid w:val="00FB6690"/>
    <w:rsid w:val="00FC35A1"/>
    <w:rsid w:val="00FC64E9"/>
    <w:rsid w:val="00FC661C"/>
    <w:rsid w:val="00FD0E5E"/>
    <w:rsid w:val="00FD2F04"/>
    <w:rsid w:val="00FD38D1"/>
    <w:rsid w:val="00FD4AF4"/>
    <w:rsid w:val="00FD7249"/>
    <w:rsid w:val="00FE08CE"/>
    <w:rsid w:val="00FE193B"/>
    <w:rsid w:val="00FE4EE9"/>
    <w:rsid w:val="00FE593C"/>
    <w:rsid w:val="00FE5B5E"/>
    <w:rsid w:val="00FF0696"/>
    <w:rsid w:val="00FF1941"/>
    <w:rsid w:val="00FF24C7"/>
    <w:rsid w:val="00FF6172"/>
    <w:rsid w:val="00FF62FE"/>
    <w:rsid w:val="00FF660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autoRedefine/>
    <w:qFormat/>
    <w:rsid w:val="00DE7F61"/>
    <w:pPr>
      <w:spacing w:line="400" w:lineRule="exact"/>
    </w:pPr>
    <w:rPr>
      <w:sz w:val="22"/>
      <w:szCs w:val="22"/>
      <w:lang w:eastAsia="de-DE"/>
    </w:rPr>
  </w:style>
  <w:style w:type="paragraph" w:styleId="berschrift1">
    <w:name w:val="heading 1"/>
    <w:basedOn w:val="Standard"/>
    <w:next w:val="Standard"/>
    <w:link w:val="berschrift1Zchn"/>
    <w:autoRedefine/>
    <w:qFormat/>
    <w:rsid w:val="00FA23F6"/>
    <w:pPr>
      <w:keepNext/>
      <w:spacing w:before="360" w:after="360"/>
      <w:outlineLvl w:val="0"/>
    </w:pPr>
    <w:rPr>
      <w:rFonts w:cs="Arial"/>
      <w:b/>
      <w:bCs/>
      <w:color w:val="000000"/>
      <w:kern w:val="32"/>
      <w:sz w:val="26"/>
      <w:szCs w:val="24"/>
    </w:rPr>
  </w:style>
  <w:style w:type="paragraph" w:styleId="berschrift2">
    <w:name w:val="heading 2"/>
    <w:basedOn w:val="Standard"/>
    <w:next w:val="Standard"/>
    <w:qFormat/>
    <w:rsid w:val="004A3478"/>
    <w:pPr>
      <w:keepNext/>
      <w:spacing w:before="240" w:after="60"/>
      <w:outlineLvl w:val="1"/>
    </w:pPr>
    <w:rPr>
      <w:rFonts w:ascii="Arial" w:hAnsi="Arial" w:cs="Arial"/>
      <w:b/>
      <w:bCs/>
      <w:i/>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cipit">
    <w:name w:val="Incipit"/>
    <w:rsid w:val="005F1F13"/>
    <w:rPr>
      <w:rFonts w:ascii="Times New Roman" w:hAnsi="Times New Roman"/>
      <w:i/>
      <w:sz w:val="22"/>
      <w:szCs w:val="22"/>
      <w:bdr w:val="none" w:sz="0" w:space="0" w:color="auto"/>
      <w:shd w:val="clear" w:color="auto" w:fill="CCFFCC"/>
    </w:rPr>
  </w:style>
  <w:style w:type="character" w:customStyle="1" w:styleId="Person">
    <w:name w:val="Person"/>
    <w:rsid w:val="004A3478"/>
    <w:rPr>
      <w:rFonts w:ascii="Times New Roman" w:hAnsi="Times New Roman"/>
      <w:sz w:val="22"/>
      <w:szCs w:val="22"/>
      <w:bdr w:val="none" w:sz="0" w:space="0" w:color="auto"/>
      <w:shd w:val="clear" w:color="auto" w:fill="FFCC99"/>
    </w:rPr>
  </w:style>
  <w:style w:type="character" w:customStyle="1" w:styleId="Ort">
    <w:name w:val="Ort"/>
    <w:rsid w:val="004A3478"/>
    <w:rPr>
      <w:rFonts w:ascii="Times New Roman" w:hAnsi="Times New Roman"/>
      <w:sz w:val="22"/>
      <w:szCs w:val="22"/>
      <w:bdr w:val="none" w:sz="0" w:space="0" w:color="auto"/>
      <w:shd w:val="clear" w:color="auto" w:fill="FFFF99"/>
    </w:rPr>
  </w:style>
  <w:style w:type="character" w:customStyle="1" w:styleId="Funktion">
    <w:name w:val="Funktion"/>
    <w:rsid w:val="004A3478"/>
    <w:rPr>
      <w:rFonts w:ascii="Times New Roman" w:hAnsi="Times New Roman"/>
      <w:sz w:val="22"/>
      <w:szCs w:val="22"/>
      <w:bdr w:val="none" w:sz="0" w:space="0" w:color="auto"/>
      <w:shd w:val="clear" w:color="auto" w:fill="CCFFFF"/>
    </w:rPr>
  </w:style>
  <w:style w:type="character" w:customStyle="1" w:styleId="IncipitTextansicht">
    <w:name w:val="Incipit (Textansicht)"/>
    <w:rsid w:val="008F690C"/>
    <w:rPr>
      <w:rFonts w:ascii="Times New Roman" w:hAnsi="Times New Roman"/>
      <w:i/>
      <w:sz w:val="22"/>
      <w:szCs w:val="22"/>
      <w:bdr w:val="none" w:sz="0" w:space="0" w:color="auto"/>
      <w:shd w:val="clear" w:color="auto" w:fill="auto"/>
    </w:rPr>
  </w:style>
  <w:style w:type="character" w:customStyle="1" w:styleId="OrtTextansicht">
    <w:name w:val="Ort (Textansicht)"/>
    <w:rsid w:val="00955BDE"/>
    <w:rPr>
      <w:rFonts w:ascii="Times New Roman" w:hAnsi="Times New Roman"/>
      <w:color w:val="808080"/>
      <w:sz w:val="22"/>
      <w:szCs w:val="22"/>
      <w:bdr w:val="none" w:sz="0" w:space="0" w:color="auto"/>
      <w:shd w:val="clear" w:color="auto" w:fill="auto"/>
    </w:rPr>
  </w:style>
  <w:style w:type="character" w:customStyle="1" w:styleId="PersonTextansicht">
    <w:name w:val="Person (Textansicht)"/>
    <w:rsid w:val="00955BDE"/>
    <w:rPr>
      <w:rFonts w:ascii="Times New Roman" w:hAnsi="Times New Roman"/>
      <w:color w:val="808080"/>
      <w:sz w:val="22"/>
      <w:szCs w:val="22"/>
      <w:bdr w:val="none" w:sz="0" w:space="0" w:color="auto"/>
      <w:shd w:val="clear" w:color="auto" w:fill="auto"/>
    </w:rPr>
  </w:style>
  <w:style w:type="character" w:customStyle="1" w:styleId="FunktionTextansicht">
    <w:name w:val="Funktion (Textansicht)"/>
    <w:rsid w:val="00955BDE"/>
    <w:rPr>
      <w:rFonts w:ascii="Times New Roman" w:hAnsi="Times New Roman"/>
      <w:color w:val="808080"/>
      <w:sz w:val="22"/>
      <w:szCs w:val="22"/>
      <w:bdr w:val="none" w:sz="0" w:space="0" w:color="auto"/>
      <w:shd w:val="clear" w:color="auto" w:fill="auto"/>
    </w:rPr>
  </w:style>
  <w:style w:type="character" w:customStyle="1" w:styleId="Neume">
    <w:name w:val="Neume"/>
    <w:rsid w:val="00873AF4"/>
    <w:rPr>
      <w:rFonts w:ascii="Times New Roman" w:hAnsi="Times New Roman"/>
      <w:sz w:val="22"/>
      <w:szCs w:val="22"/>
      <w:bdr w:val="none" w:sz="0" w:space="0" w:color="auto"/>
      <w:shd w:val="clear" w:color="auto" w:fill="FF6165"/>
      <w:lang w:val="de-DE"/>
    </w:rPr>
  </w:style>
  <w:style w:type="character" w:customStyle="1" w:styleId="NeumeTextansicht">
    <w:name w:val="Neume (Textansicht)"/>
    <w:rsid w:val="00955BDE"/>
    <w:rPr>
      <w:rFonts w:ascii="Times New Roman" w:hAnsi="Times New Roman"/>
      <w:i/>
      <w:sz w:val="22"/>
      <w:szCs w:val="22"/>
      <w:u w:val="single"/>
      <w:bdr w:val="none" w:sz="0" w:space="0" w:color="auto"/>
      <w:shd w:val="clear" w:color="auto" w:fill="auto"/>
    </w:rPr>
  </w:style>
  <w:style w:type="character" w:customStyle="1" w:styleId="berschrift1Zchn">
    <w:name w:val="Überschrift 1 Zchn"/>
    <w:basedOn w:val="Absatz-Standardschriftart"/>
    <w:link w:val="berschrift1"/>
    <w:rsid w:val="00FA23F6"/>
    <w:rPr>
      <w:rFonts w:cs="Arial"/>
      <w:b/>
      <w:bCs/>
      <w:color w:val="000000"/>
      <w:kern w:val="32"/>
      <w:sz w:val="26"/>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autoRedefine/>
    <w:qFormat/>
    <w:rsid w:val="00DE7F61"/>
    <w:pPr>
      <w:spacing w:line="400" w:lineRule="exact"/>
    </w:pPr>
    <w:rPr>
      <w:sz w:val="22"/>
      <w:szCs w:val="22"/>
      <w:lang w:eastAsia="de-DE"/>
    </w:rPr>
  </w:style>
  <w:style w:type="paragraph" w:styleId="berschrift1">
    <w:name w:val="heading 1"/>
    <w:basedOn w:val="Standard"/>
    <w:next w:val="Standard"/>
    <w:link w:val="berschrift1Zchn"/>
    <w:autoRedefine/>
    <w:qFormat/>
    <w:rsid w:val="00FA23F6"/>
    <w:pPr>
      <w:keepNext/>
      <w:spacing w:before="360" w:after="360"/>
      <w:outlineLvl w:val="0"/>
    </w:pPr>
    <w:rPr>
      <w:rFonts w:cs="Arial"/>
      <w:b/>
      <w:bCs/>
      <w:color w:val="000000"/>
      <w:kern w:val="32"/>
      <w:sz w:val="26"/>
      <w:szCs w:val="24"/>
    </w:rPr>
  </w:style>
  <w:style w:type="paragraph" w:styleId="berschrift2">
    <w:name w:val="heading 2"/>
    <w:basedOn w:val="Standard"/>
    <w:next w:val="Standard"/>
    <w:qFormat/>
    <w:rsid w:val="004A3478"/>
    <w:pPr>
      <w:keepNext/>
      <w:spacing w:before="240" w:after="60"/>
      <w:outlineLvl w:val="1"/>
    </w:pPr>
    <w:rPr>
      <w:rFonts w:ascii="Arial" w:hAnsi="Arial" w:cs="Arial"/>
      <w:b/>
      <w:bCs/>
      <w:i/>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cipit">
    <w:name w:val="Incipit"/>
    <w:rsid w:val="005F1F13"/>
    <w:rPr>
      <w:rFonts w:ascii="Times New Roman" w:hAnsi="Times New Roman"/>
      <w:i/>
      <w:sz w:val="22"/>
      <w:szCs w:val="22"/>
      <w:bdr w:val="none" w:sz="0" w:space="0" w:color="auto"/>
      <w:shd w:val="clear" w:color="auto" w:fill="CCFFCC"/>
    </w:rPr>
  </w:style>
  <w:style w:type="character" w:customStyle="1" w:styleId="Person">
    <w:name w:val="Person"/>
    <w:rsid w:val="004A3478"/>
    <w:rPr>
      <w:rFonts w:ascii="Times New Roman" w:hAnsi="Times New Roman"/>
      <w:sz w:val="22"/>
      <w:szCs w:val="22"/>
      <w:bdr w:val="none" w:sz="0" w:space="0" w:color="auto"/>
      <w:shd w:val="clear" w:color="auto" w:fill="FFCC99"/>
    </w:rPr>
  </w:style>
  <w:style w:type="character" w:customStyle="1" w:styleId="Ort">
    <w:name w:val="Ort"/>
    <w:rsid w:val="004A3478"/>
    <w:rPr>
      <w:rFonts w:ascii="Times New Roman" w:hAnsi="Times New Roman"/>
      <w:sz w:val="22"/>
      <w:szCs w:val="22"/>
      <w:bdr w:val="none" w:sz="0" w:space="0" w:color="auto"/>
      <w:shd w:val="clear" w:color="auto" w:fill="FFFF99"/>
    </w:rPr>
  </w:style>
  <w:style w:type="character" w:customStyle="1" w:styleId="Funktion">
    <w:name w:val="Funktion"/>
    <w:rsid w:val="004A3478"/>
    <w:rPr>
      <w:rFonts w:ascii="Times New Roman" w:hAnsi="Times New Roman"/>
      <w:sz w:val="22"/>
      <w:szCs w:val="22"/>
      <w:bdr w:val="none" w:sz="0" w:space="0" w:color="auto"/>
      <w:shd w:val="clear" w:color="auto" w:fill="CCFFFF"/>
    </w:rPr>
  </w:style>
  <w:style w:type="character" w:customStyle="1" w:styleId="IncipitTextansicht">
    <w:name w:val="Incipit (Textansicht)"/>
    <w:rsid w:val="008F690C"/>
    <w:rPr>
      <w:rFonts w:ascii="Times New Roman" w:hAnsi="Times New Roman"/>
      <w:i/>
      <w:sz w:val="22"/>
      <w:szCs w:val="22"/>
      <w:bdr w:val="none" w:sz="0" w:space="0" w:color="auto"/>
      <w:shd w:val="clear" w:color="auto" w:fill="auto"/>
    </w:rPr>
  </w:style>
  <w:style w:type="character" w:customStyle="1" w:styleId="OrtTextansicht">
    <w:name w:val="Ort (Textansicht)"/>
    <w:rsid w:val="00955BDE"/>
    <w:rPr>
      <w:rFonts w:ascii="Times New Roman" w:hAnsi="Times New Roman"/>
      <w:color w:val="808080"/>
      <w:sz w:val="22"/>
      <w:szCs w:val="22"/>
      <w:bdr w:val="none" w:sz="0" w:space="0" w:color="auto"/>
      <w:shd w:val="clear" w:color="auto" w:fill="auto"/>
    </w:rPr>
  </w:style>
  <w:style w:type="character" w:customStyle="1" w:styleId="PersonTextansicht">
    <w:name w:val="Person (Textansicht)"/>
    <w:rsid w:val="00955BDE"/>
    <w:rPr>
      <w:rFonts w:ascii="Times New Roman" w:hAnsi="Times New Roman"/>
      <w:color w:val="808080"/>
      <w:sz w:val="22"/>
      <w:szCs w:val="22"/>
      <w:bdr w:val="none" w:sz="0" w:space="0" w:color="auto"/>
      <w:shd w:val="clear" w:color="auto" w:fill="auto"/>
    </w:rPr>
  </w:style>
  <w:style w:type="character" w:customStyle="1" w:styleId="FunktionTextansicht">
    <w:name w:val="Funktion (Textansicht)"/>
    <w:rsid w:val="00955BDE"/>
    <w:rPr>
      <w:rFonts w:ascii="Times New Roman" w:hAnsi="Times New Roman"/>
      <w:color w:val="808080"/>
      <w:sz w:val="22"/>
      <w:szCs w:val="22"/>
      <w:bdr w:val="none" w:sz="0" w:space="0" w:color="auto"/>
      <w:shd w:val="clear" w:color="auto" w:fill="auto"/>
    </w:rPr>
  </w:style>
  <w:style w:type="character" w:customStyle="1" w:styleId="Neume">
    <w:name w:val="Neume"/>
    <w:rsid w:val="00873AF4"/>
    <w:rPr>
      <w:rFonts w:ascii="Times New Roman" w:hAnsi="Times New Roman"/>
      <w:sz w:val="22"/>
      <w:szCs w:val="22"/>
      <w:bdr w:val="none" w:sz="0" w:space="0" w:color="auto"/>
      <w:shd w:val="clear" w:color="auto" w:fill="FF6165"/>
      <w:lang w:val="de-DE"/>
    </w:rPr>
  </w:style>
  <w:style w:type="character" w:customStyle="1" w:styleId="NeumeTextansicht">
    <w:name w:val="Neume (Textansicht)"/>
    <w:rsid w:val="00955BDE"/>
    <w:rPr>
      <w:rFonts w:ascii="Times New Roman" w:hAnsi="Times New Roman"/>
      <w:i/>
      <w:sz w:val="22"/>
      <w:szCs w:val="22"/>
      <w:u w:val="single"/>
      <w:bdr w:val="none" w:sz="0" w:space="0" w:color="auto"/>
      <w:shd w:val="clear" w:color="auto" w:fill="auto"/>
    </w:rPr>
  </w:style>
  <w:style w:type="character" w:customStyle="1" w:styleId="berschrift1Zchn">
    <w:name w:val="Überschrift 1 Zchn"/>
    <w:basedOn w:val="Absatz-Standardschriftart"/>
    <w:link w:val="berschrift1"/>
    <w:rsid w:val="00FA23F6"/>
    <w:rPr>
      <w:rFonts w:cs="Arial"/>
      <w:b/>
      <w:bCs/>
      <w:color w:val="000000"/>
      <w:kern w:val="32"/>
      <w:sz w:val="26"/>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8244823">
      <w:bodyDiv w:val="1"/>
      <w:marLeft w:val="0"/>
      <w:marRight w:val="0"/>
      <w:marTop w:val="0"/>
      <w:marBottom w:val="0"/>
      <w:divBdr>
        <w:top w:val="none" w:sz="0" w:space="0" w:color="auto"/>
        <w:left w:val="none" w:sz="0" w:space="0" w:color="auto"/>
        <w:bottom w:val="none" w:sz="0" w:space="0" w:color="auto"/>
        <w:right w:val="none" w:sz="0" w:space="0" w:color="auto"/>
      </w:divBdr>
      <w:divsChild>
        <w:div w:id="1257641554">
          <w:marLeft w:val="0"/>
          <w:marRight w:val="0"/>
          <w:marTop w:val="0"/>
          <w:marBottom w:val="322"/>
          <w:divBdr>
            <w:top w:val="none" w:sz="0" w:space="0" w:color="auto"/>
            <w:left w:val="none" w:sz="0" w:space="0" w:color="auto"/>
            <w:bottom w:val="none" w:sz="0" w:space="0" w:color="auto"/>
            <w:right w:val="none" w:sz="0" w:space="0" w:color="auto"/>
          </w:divBdr>
          <w:divsChild>
            <w:div w:id="1590849045">
              <w:marLeft w:val="0"/>
              <w:marRight w:val="0"/>
              <w:marTop w:val="0"/>
              <w:marBottom w:val="0"/>
              <w:divBdr>
                <w:top w:val="none" w:sz="0" w:space="0" w:color="auto"/>
                <w:left w:val="none" w:sz="0" w:space="0" w:color="auto"/>
                <w:bottom w:val="none" w:sz="0" w:space="0" w:color="auto"/>
                <w:right w:val="none" w:sz="0" w:space="0" w:color="auto"/>
              </w:divBdr>
              <w:divsChild>
                <w:div w:id="727920727">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onata\Desktop\LOR%20BRIXEN%20X%20GRAZ\LO%20Brixen.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16FA82-F140-471E-9236-640A44867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 Brixen.dotm</Template>
  <TotalTime>0</TotalTime>
  <Pages>79</Pages>
  <Words>24561</Words>
  <Characters>131420</Characters>
  <Application>Microsoft Office Word</Application>
  <DocSecurity>0</DocSecurity>
  <Lines>1095</Lines>
  <Paragraphs>311</Paragraphs>
  <ScaleCrop>false</ScaleCrop>
  <HeadingPairs>
    <vt:vector size="4" baseType="variant">
      <vt:variant>
        <vt:lpstr>Titel</vt:lpstr>
      </vt:variant>
      <vt:variant>
        <vt:i4>1</vt:i4>
      </vt:variant>
      <vt:variant>
        <vt:lpstr>Titolo</vt:lpstr>
      </vt:variant>
      <vt:variant>
        <vt:i4>1</vt:i4>
      </vt:variant>
    </vt:vector>
  </HeadingPairs>
  <TitlesOfParts>
    <vt:vector size="2" baseType="lpstr">
      <vt:lpstr>INCIPIT BREVIARIUM PER CIRCULUM ANNI DIRECTORIUM CHORI BRIXINENSIS SAECULI XIII</vt:lpstr>
      <vt:lpstr>INCIPIT BREVIARIUM PER CIRCULUM ANNI DIRECTORIUM CHORI BRIXINENSIS SAECULI XIII</vt:lpstr>
    </vt:vector>
  </TitlesOfParts>
  <Company>Karl-Franzens-Universität Graz</Company>
  <LinksUpToDate>false</LinksUpToDate>
  <CharactersWithSpaces>155670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INCIPIT BREVIARIUM PER CIRCULUM ANNI DIRECTORIUM CHORI BRIXINENSIS SAECULI XIII</dc:title>
  <dc:creator>Cantus</dc:creator>
  <cp:lastModifiedBy>Christian Steiner (christian.steiner@uni-graz.at)</cp:lastModifiedBy>
  <cp:revision>4</cp:revision>
  <dcterms:created xsi:type="dcterms:W3CDTF">2016-05-24T10:23:00Z</dcterms:created>
  <dcterms:modified xsi:type="dcterms:W3CDTF">2016-06-10T10:50:00Z</dcterms:modified>
</cp:coreProperties>
</file>